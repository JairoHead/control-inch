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2291286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48A6D8ED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3A47F908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8F3766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ADB7E83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6949163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direcci</w:t>
            </w:r>
            <w:r w:rsid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o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n_servicio_electrico</w:t>
            </w:r>
            <w:proofErr w:type="spellEnd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F88DF51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2B54D3D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8F3766" w:rsidRPr="008F3766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1041A096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E82D06E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4B655C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8F3766" w:rsidRPr="008F3766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Pr="008F0365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7777777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4855B61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1AA28BD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27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A50AEF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C1D9B51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27.04.2025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8654AC4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921DB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0464A83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2494F468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017111C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285AE92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8F3766" w:rsidRPr="008F3766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8F376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8F3766" w:rsidRPr="008F3766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C484F00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8F3766" w:rsidRPr="008F3766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5412B985" w:rsidR="00B163B8" w:rsidRDefault="004E0F7C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s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e </w:t>
      </w:r>
      <w:r w:rsidR="00BD475A">
        <w:rPr>
          <w:rFonts w:ascii="Tahoma" w:hAnsi="Tahoma" w:cs="Tahoma"/>
          <w:iCs/>
          <w:sz w:val="22"/>
          <w:szCs w:val="22"/>
          <w:lang w:val="es-PE"/>
        </w:rPr>
        <w:t>pudo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coordin</w:t>
      </w:r>
      <w:r w:rsidR="00BD475A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A50AEF">
        <w:rPr>
          <w:rFonts w:ascii="Tahoma" w:hAnsi="Tahoma" w:cs="Tahoma"/>
          <w:iCs/>
          <w:sz w:val="22"/>
          <w:szCs w:val="22"/>
          <w:lang w:val="es-PE"/>
        </w:rPr>
        <w:t>en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="002921DB"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="00B163B8" w:rsidRPr="008F0365">
        <w:rPr>
          <w:rFonts w:ascii="Tahoma" w:hAnsi="Tahoma" w:cs="Tahoma"/>
          <w:iCs/>
          <w:noProof/>
          <w:sz w:val="22"/>
          <w:szCs w:val="22"/>
          <w:lang w:val="es-PE"/>
        </w:rPr>
        <w:t>cliente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8F3766" w:rsidRPr="008F3766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</w:t>
      </w:r>
      <w:proofErr w:type="spellStart"/>
      <w:r w:rsidR="008F3766" w:rsidRPr="008F3766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cliente_nombre</w:t>
      </w:r>
      <w:proofErr w:type="spellEnd"/>
      <w:r w:rsidR="008F3766" w:rsidRPr="008F3766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}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)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número de celular</w:t>
      </w:r>
      <w:r w:rsidR="008F3766">
        <w:rPr>
          <w:rFonts w:ascii="Tahoma" w:hAnsi="Tahoma" w:cs="Tahoma"/>
          <w:iCs/>
          <w:sz w:val="22"/>
          <w:szCs w:val="22"/>
          <w:lang w:val="es-PE"/>
        </w:rPr>
        <w:t xml:space="preserve">: </w:t>
      </w:r>
      <w:r w:rsidR="008F3766" w:rsidRPr="008F3766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8F3766" w:rsidRPr="008F3766">
        <w:rPr>
          <w:rFonts w:ascii="Tahoma" w:hAnsi="Tahoma" w:cs="Tahoma"/>
          <w:iCs/>
          <w:sz w:val="22"/>
          <w:szCs w:val="22"/>
          <w:highlight w:val="green"/>
          <w:lang w:val="es-PE"/>
        </w:rPr>
        <w:t>num_celular</w:t>
      </w:r>
      <w:proofErr w:type="spellEnd"/>
      <w:r w:rsidR="008F3766" w:rsidRPr="008F3766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8F3766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>no responde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E900AB0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murete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al ingreso del pasaje</w:t>
      </w:r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31B20E09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4E0F7C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>en murete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7F3E2477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B67B54">
        <w:rPr>
          <w:rFonts w:ascii="Tahoma" w:hAnsi="Tahoma" w:cs="Tahoma"/>
          <w:iCs/>
          <w:noProof/>
          <w:sz w:val="22"/>
          <w:szCs w:val="22"/>
          <w:lang w:val="es-PE"/>
        </w:rPr>
        <w:t>27</w:t>
      </w:r>
      <w:r w:rsidR="002C38DF">
        <w:rPr>
          <w:rFonts w:ascii="Tahoma" w:hAnsi="Tahoma" w:cs="Tahoma"/>
          <w:iCs/>
          <w:noProof/>
          <w:sz w:val="22"/>
          <w:szCs w:val="22"/>
          <w:lang w:val="es-PE"/>
        </w:rPr>
        <w:t>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8F3766" w:rsidRPr="008F3766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1E6DFA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B67B54">
        <w:rPr>
          <w:rFonts w:ascii="Arial" w:hAnsi="Arial" w:cs="Arial"/>
          <w:sz w:val="22"/>
          <w:szCs w:val="22"/>
        </w:rPr>
        <w:t>logró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67B54">
        <w:rPr>
          <w:rFonts w:ascii="Arial" w:hAnsi="Arial" w:cs="Arial"/>
          <w:sz w:val="22"/>
          <w:szCs w:val="22"/>
        </w:rPr>
        <w:t>por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la </w:t>
      </w:r>
      <w:proofErr w:type="spellStart"/>
      <w:r w:rsidR="00B67B54">
        <w:rPr>
          <w:rFonts w:ascii="Arial" w:hAnsi="Arial" w:cs="Arial"/>
          <w:sz w:val="22"/>
          <w:szCs w:val="22"/>
        </w:rPr>
        <w:t>foto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B67B54">
        <w:rPr>
          <w:rFonts w:ascii="Arial" w:hAnsi="Arial" w:cs="Arial"/>
          <w:sz w:val="22"/>
          <w:szCs w:val="22"/>
        </w:rPr>
        <w:t>fachada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67B54">
        <w:rPr>
          <w:rFonts w:ascii="Arial" w:hAnsi="Arial" w:cs="Arial"/>
          <w:sz w:val="22"/>
          <w:szCs w:val="22"/>
        </w:rPr>
        <w:t>alcanzada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67B54">
        <w:rPr>
          <w:rFonts w:ascii="Arial" w:hAnsi="Arial" w:cs="Arial"/>
          <w:sz w:val="22"/>
          <w:szCs w:val="22"/>
        </w:rPr>
        <w:t>como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67B54">
        <w:rPr>
          <w:rFonts w:ascii="Arial" w:hAnsi="Arial" w:cs="Arial"/>
          <w:sz w:val="22"/>
          <w:szCs w:val="22"/>
        </w:rPr>
        <w:t>información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0B8288A1" w:rsidR="00B163B8" w:rsidRDefault="00516C59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/murete al ingreso del pasaje común /caja de paso /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Predio se ubica a 29m. del punto de venta /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Ll-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6D328FE9" w:rsidR="00B163B8" w:rsidRDefault="004E7165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74E65A76">
                <wp:simplePos x="0" y="0"/>
                <wp:positionH relativeFrom="margin">
                  <wp:posOffset>2652395</wp:posOffset>
                </wp:positionH>
                <wp:positionV relativeFrom="paragraph">
                  <wp:posOffset>485140</wp:posOffset>
                </wp:positionV>
                <wp:extent cx="752475" cy="384810"/>
                <wp:effectExtent l="0" t="0" r="942975" b="2057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384810"/>
                        </a:xfrm>
                        <a:prstGeom prst="wedgeRoundRectCallout">
                          <a:avLst>
                            <a:gd name="adj1" fmla="val 160734"/>
                            <a:gd name="adj2" fmla="val 9104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55876AFF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#</w:t>
                            </w:r>
                            <w:r w:rsidR="004E716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1021574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208.85pt;margin-top:38.2pt;width:59.2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" adj="45519,30467" fillcolor="#ffc000 [3207]" strokecolor="#747070 [1614]" strokeweight="1pt">
                <v:textbox>
                  <w:txbxContent>
                    <w:p w14:paraId="3C7A1D10" w14:textId="55876AFF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#</w:t>
                      </w:r>
                      <w:r w:rsidR="004E716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1021574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2249F0FD">
                <wp:simplePos x="0" y="0"/>
                <wp:positionH relativeFrom="margin">
                  <wp:posOffset>1452245</wp:posOffset>
                </wp:positionH>
                <wp:positionV relativeFrom="paragraph">
                  <wp:posOffset>713740</wp:posOffset>
                </wp:positionV>
                <wp:extent cx="1097280" cy="516255"/>
                <wp:effectExtent l="0" t="0" r="1684020" b="11239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94647"/>
                            <a:gd name="adj2" fmla="val 668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3F9540F7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 autosoportado 3x</w:t>
                            </w:r>
                            <w:r w:rsid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5+2x16+Pmm2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7" type="#_x0000_t62" style="position:absolute;margin-left:114.35pt;margin-top:56.2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" adj="52844,25248" fillcolor="#ffc000 [3207]" strokecolor="#747070 [1614]" strokeweight="1pt">
                <v:textbox>
                  <w:txbxContent>
                    <w:p w14:paraId="22670DAD" w14:textId="3F9540F7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 autosoportado 3x</w:t>
                      </w:r>
                      <w:r w:rsid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5+2x16+Pmm2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3902CB55">
                <wp:simplePos x="0" y="0"/>
                <wp:positionH relativeFrom="margin">
                  <wp:posOffset>2823845</wp:posOffset>
                </wp:positionH>
                <wp:positionV relativeFrom="paragraph">
                  <wp:posOffset>1390015</wp:posOffset>
                </wp:positionV>
                <wp:extent cx="516255" cy="246380"/>
                <wp:effectExtent l="0" t="0" r="68389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246380"/>
                        </a:xfrm>
                        <a:prstGeom prst="wedgeRoundRectCallout">
                          <a:avLst>
                            <a:gd name="adj1" fmla="val 172615"/>
                            <a:gd name="adj2" fmla="val 30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DA1D0C9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8" type="#_x0000_t62" style="position:absolute;margin-left:222.35pt;margin-top:109.45pt;width:40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" adj="48085,11459" fillcolor="#ffc000 [3207]" strokecolor="#747070 [1614]" strokeweight="1pt">
                <v:textbox>
                  <w:txbxContent>
                    <w:p w14:paraId="1827F1CF" w14:textId="1DA1D0C9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5BF6AEF1">
                <wp:simplePos x="0" y="0"/>
                <wp:positionH relativeFrom="column">
                  <wp:posOffset>4481353</wp:posOffset>
                </wp:positionH>
                <wp:positionV relativeFrom="paragraph">
                  <wp:posOffset>1056503</wp:posOffset>
                </wp:positionV>
                <wp:extent cx="144145" cy="71120"/>
                <wp:effectExtent l="19050" t="38100" r="82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11848"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FA4E4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352.85pt;margin-top:83.2pt;width:11.35pt;height:5.6pt;rotation:-2171592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" adj="16271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4B44A4FD">
                <wp:simplePos x="0" y="0"/>
                <wp:positionH relativeFrom="column">
                  <wp:posOffset>4415510</wp:posOffset>
                </wp:positionH>
                <wp:positionV relativeFrom="paragraph">
                  <wp:posOffset>1119499</wp:posOffset>
                </wp:positionV>
                <wp:extent cx="124091" cy="68755"/>
                <wp:effectExtent l="38100" t="57150" r="9525" b="6477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23849" flipV="1">
                          <a:off x="0" y="0"/>
                          <a:ext cx="124091" cy="687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D030D" id="Rectángulo 28" o:spid="_x0000_s1026" style="position:absolute;margin-left:347.7pt;margin-top:88.15pt;width:9.75pt;height:5.4pt;rotation:-8873409fd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" fillcolor="white [3212]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4FE3E545">
                <wp:simplePos x="0" y="0"/>
                <wp:positionH relativeFrom="margin">
                  <wp:posOffset>4860201</wp:posOffset>
                </wp:positionH>
                <wp:positionV relativeFrom="paragraph">
                  <wp:posOffset>199612</wp:posOffset>
                </wp:positionV>
                <wp:extent cx="980411" cy="671830"/>
                <wp:effectExtent l="438150" t="0" r="10795" b="20447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11" cy="671830"/>
                        </a:xfrm>
                        <a:prstGeom prst="wedgeRoundRectCallout">
                          <a:avLst>
                            <a:gd name="adj1" fmla="val -89823"/>
                            <a:gd name="adj2" fmla="val 7129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57452E2A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4E716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murete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29" type="#_x0000_t62" style="position:absolute;margin-left:382.7pt;margin-top:15.7pt;width:77.2pt;height:52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" adj="-8602,26200" fillcolor="#ffc000 [3207]" strokecolor="#747070 [1614]" strokeweight="1pt">
                <v:textbox>
                  <w:txbxContent>
                    <w:p w14:paraId="6911232E" w14:textId="57452E2A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Ubicación del nicho del nuevo suministro en </w:t>
                      </w:r>
                      <w:r w:rsidR="004E716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murete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5B33EDB2">
                <wp:simplePos x="0" y="0"/>
                <wp:positionH relativeFrom="margin">
                  <wp:posOffset>4957445</wp:posOffset>
                </wp:positionH>
                <wp:positionV relativeFrom="paragraph">
                  <wp:posOffset>2580640</wp:posOffset>
                </wp:positionV>
                <wp:extent cx="715645" cy="408305"/>
                <wp:effectExtent l="228600" t="4953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74220"/>
                            <a:gd name="adj2" fmla="val -1632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30" type="#_x0000_t62" style="position:absolute;margin-left:390.35pt;margin-top:203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" adj="-5232,-24467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29B57A3E">
                <wp:simplePos x="0" y="0"/>
                <wp:positionH relativeFrom="column">
                  <wp:posOffset>4446527</wp:posOffset>
                </wp:positionH>
                <wp:positionV relativeFrom="paragraph">
                  <wp:posOffset>1163012</wp:posOffset>
                </wp:positionV>
                <wp:extent cx="588093" cy="262393"/>
                <wp:effectExtent l="10477" t="0" r="108268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57612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7D6E075A" w:rsidR="00526A75" w:rsidRPr="00526A75" w:rsidRDefault="004E716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29</w:t>
                            </w:r>
                            <w:r w:rsidR="00526A75">
                              <w:rPr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31" type="#_x0000_t202" style="position:absolute;margin-left:350.1pt;margin-top:91.6pt;width:46.3pt;height:20.65pt;rotation:3558181fd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" filled="f" stroked="f" strokeweight=".5pt">
                <v:textbox>
                  <w:txbxContent>
                    <w:p w14:paraId="03AAB1B6" w14:textId="7D6E075A" w:rsidR="00526A75" w:rsidRPr="00526A75" w:rsidRDefault="004E716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29</w:t>
                      </w:r>
                      <w:r w:rsidR="00526A75">
                        <w:rPr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226F8ECF">
                <wp:simplePos x="0" y="0"/>
                <wp:positionH relativeFrom="column">
                  <wp:posOffset>4443095</wp:posOffset>
                </wp:positionH>
                <wp:positionV relativeFrom="paragraph">
                  <wp:posOffset>1028700</wp:posOffset>
                </wp:positionV>
                <wp:extent cx="519430" cy="759460"/>
                <wp:effectExtent l="38100" t="38100" r="52070" b="5969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430" cy="7594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E5BD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349.85pt;margin-top:81pt;width:40.9pt;height:59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" strokecolor="#7030a0" strokeweight="1pt">
                <v:stroke startarrow="block" endarrow="block" joinstyle="miter"/>
              </v:shap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B6C7677">
                <wp:simplePos x="0" y="0"/>
                <wp:positionH relativeFrom="column">
                  <wp:posOffset>4601845</wp:posOffset>
                </wp:positionH>
                <wp:positionV relativeFrom="paragraph">
                  <wp:posOffset>1884453</wp:posOffset>
                </wp:positionV>
                <wp:extent cx="349885" cy="158750"/>
                <wp:effectExtent l="38100" t="114300" r="1206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68484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29DED" id="Rectángulo 27" o:spid="_x0000_s1026" style="position:absolute;margin-left:362.35pt;margin-top:148.4pt;width:27.55pt;height:12.5pt;rotation:-2765091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" fillcolor="white [3212]" strokecolor="red" strokeweight="1pt"/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A5E390" wp14:editId="462DCAD4">
                <wp:simplePos x="0" y="0"/>
                <wp:positionH relativeFrom="column">
                  <wp:posOffset>4471671</wp:posOffset>
                </wp:positionH>
                <wp:positionV relativeFrom="paragraph">
                  <wp:posOffset>532765</wp:posOffset>
                </wp:positionV>
                <wp:extent cx="209550" cy="314325"/>
                <wp:effectExtent l="0" t="0" r="19050" b="28575"/>
                <wp:wrapNone/>
                <wp:docPr id="168542032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314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CCF9C3" id="Conector recto 42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1pt,41.95pt" to="368.6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91A3B53" wp14:editId="099BCCCA">
                <wp:simplePos x="0" y="0"/>
                <wp:positionH relativeFrom="column">
                  <wp:posOffset>4023360</wp:posOffset>
                </wp:positionH>
                <wp:positionV relativeFrom="paragraph">
                  <wp:posOffset>1085215</wp:posOffset>
                </wp:positionV>
                <wp:extent cx="400050" cy="498157"/>
                <wp:effectExtent l="0" t="0" r="19050" b="35560"/>
                <wp:wrapNone/>
                <wp:docPr id="1095599844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49815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A94632" id="Conector recto 40" o:spid="_x0000_s1026" style="position:absolute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8pt,85.45pt" to="348.3pt,1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730CC6" wp14:editId="7E29E972">
                <wp:simplePos x="0" y="0"/>
                <wp:positionH relativeFrom="column">
                  <wp:posOffset>4414520</wp:posOffset>
                </wp:positionH>
                <wp:positionV relativeFrom="paragraph">
                  <wp:posOffset>1085215</wp:posOffset>
                </wp:positionV>
                <wp:extent cx="447675" cy="704850"/>
                <wp:effectExtent l="0" t="0" r="28575" b="19050"/>
                <wp:wrapNone/>
                <wp:docPr id="1247504848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7048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4E0C03" id="Conector recto 41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6pt,85.45pt" to="382.85pt,1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4EC203A" wp14:editId="142550B6">
                <wp:simplePos x="0" y="0"/>
                <wp:positionH relativeFrom="column">
                  <wp:posOffset>4462145</wp:posOffset>
                </wp:positionH>
                <wp:positionV relativeFrom="paragraph">
                  <wp:posOffset>847090</wp:posOffset>
                </wp:positionV>
                <wp:extent cx="581025" cy="756285"/>
                <wp:effectExtent l="0" t="0" r="28575" b="24765"/>
                <wp:wrapNone/>
                <wp:docPr id="1506197018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7562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1C977C" id="Conector recto 39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35pt,66.7pt" to="397.1pt,1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" strokecolor="#aeaaaa [2414]" strokeweight=".5pt">
                <v:stroke joinstyle="miter"/>
              </v:line>
            </w:pict>
          </mc:Fallback>
        </mc:AlternateContent>
      </w:r>
      <w:r w:rsidR="00B67B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70C771F0">
                <wp:simplePos x="0" y="0"/>
                <wp:positionH relativeFrom="margin">
                  <wp:posOffset>118745</wp:posOffset>
                </wp:positionH>
                <wp:positionV relativeFrom="paragraph">
                  <wp:posOffset>3714115</wp:posOffset>
                </wp:positionV>
                <wp:extent cx="580390" cy="367665"/>
                <wp:effectExtent l="0" t="0" r="48260" b="33718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51097"/>
                            <a:gd name="adj2" fmla="val 12894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42D95DBB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4E716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21168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2" type="#_x0000_t62" style="position:absolute;margin-left:9.35pt;margin-top:292.4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" adj="21837,38651" fillcolor="#ffc000 [3207]" strokecolor="#747070 [1614]" strokeweight="1pt">
                <v:textbox>
                  <w:txbxContent>
                    <w:p w14:paraId="333CAC7D" w14:textId="42D95DBB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4E716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21168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7D617BF6">
            <wp:extent cx="5686425" cy="4819411"/>
            <wp:effectExtent l="19050" t="19050" r="9525" b="1968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830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4ADE11A8">
                <wp:simplePos x="0" y="0"/>
                <wp:positionH relativeFrom="margin">
                  <wp:posOffset>4652645</wp:posOffset>
                </wp:positionH>
                <wp:positionV relativeFrom="paragraph">
                  <wp:posOffset>3887470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6" type="#_x0000_t62" style="position:absolute;margin-left:366.35pt;margin-top:306.1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bbM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bM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6EC23E55">
            <wp:extent cx="5628573" cy="5649116"/>
            <wp:effectExtent l="19050" t="19050" r="10795" b="2794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73" cy="56491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2B93A3C6" w:rsidR="009B623F" w:rsidRDefault="004E716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6FE1EDEB">
                <wp:simplePos x="0" y="0"/>
                <wp:positionH relativeFrom="column">
                  <wp:posOffset>1147445</wp:posOffset>
                </wp:positionH>
                <wp:positionV relativeFrom="paragraph">
                  <wp:posOffset>1704340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7" type="#_x0000_t202" style="position:absolute;margin-left:90.35pt;margin-top:134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2900E69C">
                <wp:simplePos x="0" y="0"/>
                <wp:positionH relativeFrom="column">
                  <wp:posOffset>4138295</wp:posOffset>
                </wp:positionH>
                <wp:positionV relativeFrom="paragraph">
                  <wp:posOffset>1410970</wp:posOffset>
                </wp:positionV>
                <wp:extent cx="1348105" cy="504825"/>
                <wp:effectExtent l="342900" t="4000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68"/>
                            <a:gd name="adj6" fmla="val -1858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8" type="#_x0000_t48" style="position:absolute;margin-left:325.85pt;margin-top:111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" adj="-4015,-15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1916BD3C">
                <wp:simplePos x="0" y="0"/>
                <wp:positionH relativeFrom="margin">
                  <wp:posOffset>4062095</wp:posOffset>
                </wp:positionH>
                <wp:positionV relativeFrom="paragraph">
                  <wp:posOffset>4087495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9" type="#_x0000_t62" style="position:absolute;margin-left:319.85pt;margin-top:321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o0O8QIAAJY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0FD0052F">
            <wp:extent cx="5686425" cy="5127797"/>
            <wp:effectExtent l="19050" t="19050" r="9525" b="1587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5139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05F0B5B8" w:rsidR="00B163B8" w:rsidRDefault="004E716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murete al ingreso del pasaje común /caja de paso /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Predio se ubica a 29m. del punto de venta /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/Ll-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B325877" w14:textId="7CD7B915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209.3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V.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á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cercano al m</w:t>
      </w:r>
      <w:r w:rsidR="008F376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í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nimo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F3CDBD3" w14:textId="7BAA990B" w:rsidR="004E7165" w:rsidRPr="002660B4" w:rsidRDefault="004E716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un medidor cercano a la SED </w:t>
      </w:r>
      <w:r w:rsidR="008F3766" w:rsidRPr="008F3766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obtuvo la medición de la tensión de 211.8 V.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Recomendaciones</w:t>
      </w:r>
    </w:p>
    <w:p w14:paraId="46FF3FB1" w14:textId="632C93BF" w:rsidR="00AB446A" w:rsidRDefault="00AB446A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Se recomienda elevar el </w:t>
      </w:r>
      <w:proofErr w:type="spellStart"/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>Tap</w:t>
      </w:r>
      <w:proofErr w:type="spellEnd"/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del transformador</w:t>
      </w:r>
      <w:r w:rsidR="00516C59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SED </w:t>
      </w:r>
      <w:r w:rsidR="008F3766" w:rsidRPr="008F3766">
        <w:rPr>
          <w:rFonts w:ascii="Tahoma" w:hAnsi="Tahoma" w:cs="Tahoma"/>
          <w:b/>
          <w:snapToGrid w:val="0"/>
          <w:sz w:val="22"/>
          <w:szCs w:val="22"/>
          <w:highlight w:val="green"/>
          <w:lang w:val="es-PE"/>
        </w:rPr>
        <w:t>${sed}</w:t>
      </w: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, ya que se encontró un nivel de tensión de 211.8V. por debajo de los 220V. en un medidor cercano a la SED </w:t>
      </w:r>
      <w:r w:rsidR="008F3766" w:rsidRPr="008F3766">
        <w:rPr>
          <w:rFonts w:ascii="Tahoma" w:hAnsi="Tahoma" w:cs="Tahoma"/>
          <w:b/>
          <w:snapToGrid w:val="0"/>
          <w:sz w:val="22"/>
          <w:szCs w:val="22"/>
          <w:highlight w:val="green"/>
          <w:lang w:val="es-PE"/>
        </w:rPr>
        <w:t>${sed}</w:t>
      </w:r>
      <w:r w:rsidRPr="00AB446A">
        <w:rPr>
          <w:rFonts w:ascii="Tahoma" w:hAnsi="Tahoma" w:cs="Tahoma"/>
          <w:b/>
          <w:snapToGrid w:val="0"/>
          <w:sz w:val="22"/>
          <w:szCs w:val="22"/>
          <w:lang w:val="es-PE"/>
        </w:rPr>
        <w:t>.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742105D2">
                <wp:simplePos x="0" y="0"/>
                <wp:positionH relativeFrom="column">
                  <wp:posOffset>775970</wp:posOffset>
                </wp:positionH>
                <wp:positionV relativeFrom="paragraph">
                  <wp:posOffset>132715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0" type="#_x0000_t48" style="position:absolute;left:0;text-align:left;margin-left:61.1pt;margin-top:10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C3C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1E17EEC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29826598" w:rsidR="00B163B8" w:rsidRDefault="00AB446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393E7366">
                <wp:simplePos x="0" y="0"/>
                <wp:positionH relativeFrom="margin">
                  <wp:posOffset>90170</wp:posOffset>
                </wp:positionH>
                <wp:positionV relativeFrom="paragraph">
                  <wp:posOffset>229870</wp:posOffset>
                </wp:positionV>
                <wp:extent cx="1419225" cy="685800"/>
                <wp:effectExtent l="0" t="0" r="85725" b="1504950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685800"/>
                        </a:xfrm>
                        <a:prstGeom prst="wedgeRoundRectCallout">
                          <a:avLst>
                            <a:gd name="adj1" fmla="val 51959"/>
                            <a:gd name="adj2" fmla="val 26054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0F6FD6D6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Nicho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 xml:space="preserve">proyectado 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1" type="#_x0000_t62" style="position:absolute;left:0;text-align:left;margin-left:7.1pt;margin-top:18.1pt;width:111.75pt;height:54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" adj="22023,67077" fillcolor="#ffc000 [3207]" strokecolor="#f2f2f2 [3052]" strokeweight="1pt">
                <v:textbox>
                  <w:txbxContent>
                    <w:p w14:paraId="1E3DAEC8" w14:textId="0F6FD6D6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Nicho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 xml:space="preserve">proyectado 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68ABEE1" wp14:editId="31A82828">
                <wp:simplePos x="0" y="0"/>
                <wp:positionH relativeFrom="column">
                  <wp:posOffset>1652270</wp:posOffset>
                </wp:positionH>
                <wp:positionV relativeFrom="paragraph">
                  <wp:posOffset>267970</wp:posOffset>
                </wp:positionV>
                <wp:extent cx="45719" cy="2028825"/>
                <wp:effectExtent l="0" t="0" r="12065" b="28575"/>
                <wp:wrapNone/>
                <wp:docPr id="1464362665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2882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A4765" id="Rectángulo 37" o:spid="_x0000_s1026" style="position:absolute;margin-left:130.1pt;margin-top:21.1pt;width:3.6pt;height:159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" fillcolor="#c00000" strokecolor="#c000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6A3835A" wp14:editId="4539C300">
                <wp:simplePos x="0" y="0"/>
                <wp:positionH relativeFrom="column">
                  <wp:posOffset>1509395</wp:posOffset>
                </wp:positionH>
                <wp:positionV relativeFrom="paragraph">
                  <wp:posOffset>2687320</wp:posOffset>
                </wp:positionV>
                <wp:extent cx="142875" cy="171450"/>
                <wp:effectExtent l="0" t="0" r="28575" b="19050"/>
                <wp:wrapNone/>
                <wp:docPr id="236480774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7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3AA9C" id="Rectángulo 36" o:spid="_x0000_s1026" style="position:absolute;margin-left:118.85pt;margin-top:211.6pt;width:11.25pt;height:13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" fillcolor="white [3212]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E8EB286" wp14:editId="0F2DDFD2">
                <wp:simplePos x="0" y="0"/>
                <wp:positionH relativeFrom="column">
                  <wp:posOffset>1509395</wp:posOffset>
                </wp:positionH>
                <wp:positionV relativeFrom="paragraph">
                  <wp:posOffset>2430145</wp:posOffset>
                </wp:positionV>
                <wp:extent cx="142875" cy="200025"/>
                <wp:effectExtent l="0" t="0" r="28575" b="28575"/>
                <wp:wrapNone/>
                <wp:docPr id="1086147271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4421B" id="Rectángulo 35" o:spid="_x0000_s1026" style="position:absolute;margin-left:118.85pt;margin-top:191.35pt;width:11.25pt;height:15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" fillcolor="white [3212]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8240FD8" wp14:editId="11C3FD02">
                <wp:simplePos x="0" y="0"/>
                <wp:positionH relativeFrom="column">
                  <wp:posOffset>1471295</wp:posOffset>
                </wp:positionH>
                <wp:positionV relativeFrom="paragraph">
                  <wp:posOffset>2296796</wp:posOffset>
                </wp:positionV>
                <wp:extent cx="285750" cy="1352550"/>
                <wp:effectExtent l="0" t="0" r="19050" b="19050"/>
                <wp:wrapNone/>
                <wp:docPr id="1654249328" name="Cub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35255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7496EF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34" o:spid="_x0000_s1026" type="#_x0000_t16" style="position:absolute;margin-left:115.85pt;margin-top:180.85pt;width:22.5pt;height:106.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" fillcolor="red" strokecolor="#747070 [161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A80501D">
                <wp:simplePos x="0" y="0"/>
                <wp:positionH relativeFrom="margin">
                  <wp:posOffset>3890645</wp:posOffset>
                </wp:positionH>
                <wp:positionV relativeFrom="paragraph">
                  <wp:posOffset>1811020</wp:posOffset>
                </wp:positionV>
                <wp:extent cx="1163955" cy="923925"/>
                <wp:effectExtent l="857250" t="0" r="171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923925"/>
                        </a:xfrm>
                        <a:prstGeom prst="wedgeRoundRectCallout">
                          <a:avLst>
                            <a:gd name="adj1" fmla="val -119872"/>
                            <a:gd name="adj2" fmla="val 479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2CE6856B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Medidor con tensión de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209.3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5:32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2" type="#_x0000_t62" style="position:absolute;left:0;text-align:left;margin-left:306.35pt;margin-top:142.6pt;width:91.65pt;height:72.7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" adj="-15092,21160" fillcolor="#ffc000 [3207]" strokecolor="#f2f2f2 [3052]" strokeweight="1pt">
                <v:textbox>
                  <w:txbxContent>
                    <w:p w14:paraId="764914C7" w14:textId="2CE6856B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Medidor con tensión de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209.3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5:32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4C9B6E41">
            <wp:extent cx="4323920" cy="3242940"/>
            <wp:effectExtent l="26353" t="11747" r="26987" b="26988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CCB63B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NICHO </w:t>
      </w:r>
      <w:r w:rsidR="00AB446A">
        <w:rPr>
          <w:rFonts w:ascii="Arial" w:hAnsi="Arial" w:cs="Arial"/>
          <w:sz w:val="22"/>
          <w:szCs w:val="22"/>
          <w:lang w:val="es-PE" w:eastAsia="es-PE"/>
        </w:rPr>
        <w:t>PROYECTADO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7E48FD45" w:rsidR="00B163B8" w:rsidRDefault="00A576AA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4AB261F1">
                <wp:simplePos x="0" y="0"/>
                <wp:positionH relativeFrom="margin">
                  <wp:posOffset>709295</wp:posOffset>
                </wp:positionH>
                <wp:positionV relativeFrom="paragraph">
                  <wp:posOffset>353695</wp:posOffset>
                </wp:positionV>
                <wp:extent cx="1085850" cy="914400"/>
                <wp:effectExtent l="0" t="0" r="19050" b="158115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5556"/>
                            <a:gd name="adj2" fmla="val 21554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3" type="#_x0000_t62" style="position:absolute;left:0;text-align:left;margin-left:55.85pt;margin-top:27.8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" adj="9600,57357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03F1D0FC">
                <wp:simplePos x="0" y="0"/>
                <wp:positionH relativeFrom="margin">
                  <wp:posOffset>118745</wp:posOffset>
                </wp:positionH>
                <wp:positionV relativeFrom="paragraph">
                  <wp:posOffset>4011295</wp:posOffset>
                </wp:positionV>
                <wp:extent cx="1790700" cy="676275"/>
                <wp:effectExtent l="0" t="590550" r="247650" b="2857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676275"/>
                        </a:xfrm>
                        <a:prstGeom prst="wedgeRoundRectCallout">
                          <a:avLst>
                            <a:gd name="adj1" fmla="val 60008"/>
                            <a:gd name="adj2" fmla="val -13090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0FECD8" w14:textId="77777777" w:rsidR="00A576AA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Ubicación del nicho </w:t>
                            </w:r>
                            <w:r w:rsidR="00A576AA">
                              <w:rPr>
                                <w:lang w:val="es-ES"/>
                              </w:rPr>
                              <w:t>proyectado</w:t>
                            </w:r>
                          </w:p>
                          <w:p w14:paraId="0665BDC6" w14:textId="6F51D2C6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Bocadillo: rectángulo con esquinas redondeadas 52" o:spid="_x0000_s1044" type="#_x0000_t62" style="position:absolute;left:0;text-align:left;margin-left:9.35pt;margin-top:315.85pt;width:141pt;height:53.2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" adj="23762,-17476" fillcolor="#ffc000 [3207]" strokecolor="#f2f2f2 [3052]" strokeweight="1pt">
                <v:textbox>
                  <w:txbxContent>
                    <w:p w14:paraId="310FECD8" w14:textId="77777777" w:rsidR="00A576AA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Ubicación del nicho </w:t>
                      </w:r>
                      <w:r w:rsidR="00A576AA">
                        <w:rPr>
                          <w:lang w:val="es-ES"/>
                        </w:rPr>
                        <w:t>proyectado</w:t>
                      </w:r>
                    </w:p>
                    <w:p w14:paraId="0665BDC6" w14:textId="6F51D2C6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28B9604" wp14:editId="4A58C637">
                <wp:simplePos x="0" y="0"/>
                <wp:positionH relativeFrom="column">
                  <wp:posOffset>2042795</wp:posOffset>
                </wp:positionH>
                <wp:positionV relativeFrom="paragraph">
                  <wp:posOffset>2954020</wp:posOffset>
                </wp:positionV>
                <wp:extent cx="142875" cy="666750"/>
                <wp:effectExtent l="0" t="0" r="28575" b="19050"/>
                <wp:wrapNone/>
                <wp:docPr id="8381764" name="Cub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666750"/>
                        </a:xfrm>
                        <a:prstGeom prst="cub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66BE4" id="Cubo 39" o:spid="_x0000_s1026" type="#_x0000_t16" style="position:absolute;margin-left:160.85pt;margin-top:232.6pt;width:11.25pt;height:52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" fillcolor="#c00000" strokecolor="red" strokeweight="1pt"/>
            </w:pict>
          </mc:Fallback>
        </mc:AlternateContent>
      </w:r>
      <w:r w:rsidR="00AB446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0F7565D6">
                <wp:simplePos x="0" y="0"/>
                <wp:positionH relativeFrom="margin">
                  <wp:posOffset>3871595</wp:posOffset>
                </wp:positionH>
                <wp:positionV relativeFrom="paragraph">
                  <wp:posOffset>2315845</wp:posOffset>
                </wp:positionV>
                <wp:extent cx="895350" cy="476250"/>
                <wp:effectExtent l="0" t="0" r="762000" b="571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476250"/>
                        </a:xfrm>
                        <a:prstGeom prst="wedgeRoundRectCallout">
                          <a:avLst>
                            <a:gd name="adj1" fmla="val 123633"/>
                            <a:gd name="adj2" fmla="val 53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5528466E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Poste BT #</w:t>
                            </w:r>
                            <w:r w:rsidR="00AB446A">
                              <w:rPr>
                                <w:lang w:val="es-ES"/>
                              </w:rPr>
                              <w:t>1021574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5" type="#_x0000_t62" style="position:absolute;left:0;text-align:left;margin-left:304.85pt;margin-top:182.35pt;width:70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" adj="37505,22277" fillcolor="#ffc000 [3207]" strokecolor="#f2f2f2 [3052]" strokeweight="1pt">
                <v:textbox>
                  <w:txbxContent>
                    <w:p w14:paraId="3A6358EF" w14:textId="5528466E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Poste BT #</w:t>
                      </w:r>
                      <w:r w:rsidR="00AB446A">
                        <w:rPr>
                          <w:lang w:val="es-ES"/>
                        </w:rPr>
                        <w:t>1021574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446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469AC1EA">
                <wp:simplePos x="0" y="0"/>
                <wp:positionH relativeFrom="column">
                  <wp:posOffset>4366895</wp:posOffset>
                </wp:positionH>
                <wp:positionV relativeFrom="paragraph">
                  <wp:posOffset>1353820</wp:posOffset>
                </wp:positionV>
                <wp:extent cx="485775" cy="228600"/>
                <wp:effectExtent l="38100" t="38100" r="28575" b="190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775" cy="228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128862" id="Conector recto de flecha 38" o:spid="_x0000_s1026" type="#_x0000_t32" style="position:absolute;margin-left:343.85pt;margin-top:106.6pt;width:38.25pt;height:18pt;flip:x 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" strokecolor="red" strokeweight="1.5pt">
                <v:stroke endarrow="block" joinstyle="miter"/>
              </v:shape>
            </w:pict>
          </mc:Fallback>
        </mc:AlternateContent>
      </w:r>
      <w:r w:rsidR="00AB446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5BFDA399">
                <wp:simplePos x="0" y="0"/>
                <wp:positionH relativeFrom="margin">
                  <wp:posOffset>4938395</wp:posOffset>
                </wp:positionH>
                <wp:positionV relativeFrom="paragraph">
                  <wp:posOffset>820420</wp:posOffset>
                </wp:positionV>
                <wp:extent cx="1111250" cy="666750"/>
                <wp:effectExtent l="114300" t="0" r="12700" b="26670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666750"/>
                        </a:xfrm>
                        <a:prstGeom prst="wedgeRoundRectCallout">
                          <a:avLst>
                            <a:gd name="adj1" fmla="val -56646"/>
                            <a:gd name="adj2" fmla="val 8198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4FC70024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AB446A">
                              <w:rPr>
                                <w:lang w:val="es-ES"/>
                              </w:rPr>
                              <w:t>21168</w:t>
                            </w:r>
                            <w:r>
                              <w:rPr>
                                <w:lang w:val="es-ES"/>
                              </w:rPr>
                              <w:t>A</w:t>
                            </w:r>
                          </w:p>
                          <w:p w14:paraId="76F4B7B9" w14:textId="18AF9884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_x0000_s1046" type="#_x0000_t62" style="position:absolute;left:0;text-align:left;margin-left:388.85pt;margin-top:64.6pt;width:87.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" adj="-1436,28510" fillcolor="#ffc000 [3207]" strokecolor="#f2f2f2 [3052]" strokeweight="1pt">
                <v:textbox>
                  <w:txbxContent>
                    <w:p w14:paraId="6B1E5E13" w14:textId="4FC70024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AB446A">
                        <w:rPr>
                          <w:lang w:val="es-ES"/>
                        </w:rPr>
                        <w:t>21168</w:t>
                      </w:r>
                      <w:r>
                        <w:rPr>
                          <w:lang w:val="es-ES"/>
                        </w:rPr>
                        <w:t>A</w:t>
                      </w:r>
                    </w:p>
                    <w:p w14:paraId="76F4B7B9" w14:textId="18AF9884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446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79F75CD">
                <wp:simplePos x="0" y="0"/>
                <wp:positionH relativeFrom="margin">
                  <wp:posOffset>3414395</wp:posOffset>
                </wp:positionH>
                <wp:positionV relativeFrom="paragraph">
                  <wp:posOffset>191770</wp:posOffset>
                </wp:positionV>
                <wp:extent cx="1552575" cy="533400"/>
                <wp:effectExtent l="38100" t="0" r="28575" b="2286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49663"/>
                            <a:gd name="adj2" fmla="val 834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8D1C075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Cable autosoportado 3x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5+2x16+Pmm2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7" type="#_x0000_t62" style="position:absolute;left:0;text-align:left;margin-left:268.85pt;margin-top:15.1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" adj="73,28818" fillcolor="#ffc000 [3207]" strokecolor="#f2f2f2 [3052]" strokeweight="1pt">
                <v:textbox>
                  <w:txbxContent>
                    <w:p w14:paraId="1299D9D2" w14:textId="48D1C075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Cable autosoportado 3x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5+2x16+Pmm2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25D08C19">
            <wp:extent cx="6023201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3A1A11B6" w:rsidR="009F2E82" w:rsidRDefault="00516C59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5F1F1E5B">
                <wp:simplePos x="0" y="0"/>
                <wp:positionH relativeFrom="margin">
                  <wp:posOffset>3566795</wp:posOffset>
                </wp:positionH>
                <wp:positionV relativeFrom="paragraph">
                  <wp:posOffset>2106295</wp:posOffset>
                </wp:positionV>
                <wp:extent cx="933450" cy="485775"/>
                <wp:effectExtent l="609600" t="0" r="19050" b="2571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10686"/>
                            <a:gd name="adj2" fmla="val 867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77777777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3242458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8" type="#_x0000_t62" style="position:absolute;left:0;text-align:left;margin-left:280.85pt;margin-top:165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" adj="-13108,29544" fillcolor="#ffc000 [3207]" strokecolor="#f2f2f2 [3052]" strokeweight="1pt">
                <v:textbox>
                  <w:txbxContent>
                    <w:p w14:paraId="1753B7BD" w14:textId="77777777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3242458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6BDF777" wp14:editId="120D6E09">
                <wp:simplePos x="0" y="0"/>
                <wp:positionH relativeFrom="column">
                  <wp:posOffset>1461769</wp:posOffset>
                </wp:positionH>
                <wp:positionV relativeFrom="paragraph">
                  <wp:posOffset>2334895</wp:posOffset>
                </wp:positionV>
                <wp:extent cx="295275" cy="1352550"/>
                <wp:effectExtent l="0" t="0" r="28575" b="19050"/>
                <wp:wrapNone/>
                <wp:docPr id="1069243352" name="Cub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352550"/>
                        </a:xfrm>
                        <a:prstGeom prst="cub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5E90" id="Cubo 39" o:spid="_x0000_s1026" type="#_x0000_t16" style="position:absolute;margin-left:115.1pt;margin-top:183.85pt;width:23.25pt;height:106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" fillcolor="#c00000" strokecolor="red" strokeweight="1pt"/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6C42BE7E">
                <wp:simplePos x="0" y="0"/>
                <wp:positionH relativeFrom="margin">
                  <wp:posOffset>-500380</wp:posOffset>
                </wp:positionH>
                <wp:positionV relativeFrom="paragraph">
                  <wp:posOffset>3696970</wp:posOffset>
                </wp:positionV>
                <wp:extent cx="1857375" cy="666750"/>
                <wp:effectExtent l="0" t="266700" r="276225" b="190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60804"/>
                            <a:gd name="adj2" fmla="val -865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7906D8E8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9" type="#_x0000_t62" style="position:absolute;left:0;text-align:left;margin-left:-39.4pt;margin-top:291.1pt;width:146.25pt;height:52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" adj="23934,-7902" fillcolor="#ffc000 [3207]" strokecolor="#f2f2f2 [3052]" strokeweight="1pt">
                <v:textbox>
                  <w:txbxContent>
                    <w:p w14:paraId="3D8F25C2" w14:textId="7906D8E8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76A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02570BDA">
                <wp:simplePos x="0" y="0"/>
                <wp:positionH relativeFrom="margin">
                  <wp:posOffset>2452370</wp:posOffset>
                </wp:positionH>
                <wp:positionV relativeFrom="paragraph">
                  <wp:posOffset>-17780</wp:posOffset>
                </wp:positionV>
                <wp:extent cx="1647825" cy="723900"/>
                <wp:effectExtent l="819150" t="0" r="28575" b="381000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723900"/>
                        </a:xfrm>
                        <a:prstGeom prst="wedgeRoundRectCallout">
                          <a:avLst>
                            <a:gd name="adj1" fmla="val -97020"/>
                            <a:gd name="adj2" fmla="val 9478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8B48E" w14:textId="5BED4AD2" w:rsidR="00720EEE" w:rsidRPr="00720EEE" w:rsidRDefault="00720EEE" w:rsidP="00720EEE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Predio se encuentra en el interior del pasaje común a </w:t>
                            </w:r>
                            <w:r w:rsidR="00A576AA">
                              <w:rPr>
                                <w:color w:val="FFFFFF" w:themeColor="background1"/>
                                <w:lang w:val="es-ES"/>
                              </w:rPr>
                              <w:t>29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>.</w:t>
                            </w:r>
                          </w:p>
                          <w:p w14:paraId="466B1CFB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50" type="#_x0000_t62" style="position:absolute;left:0;text-align:left;margin-left:193.1pt;margin-top:-1.4pt;width:129.75pt;height:5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" adj="-10156,31272" fillcolor="#ffc000 [3207]" strokecolor="#f2f2f2 [3052]" strokeweight="1pt">
                <v:textbox>
                  <w:txbxContent>
                    <w:p w14:paraId="5D18B48E" w14:textId="5BED4AD2" w:rsidR="00720EEE" w:rsidRPr="00720EEE" w:rsidRDefault="00720EEE" w:rsidP="00720EEE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Predio se encuentra en el interior del pasaje común a </w:t>
                      </w:r>
                      <w:r w:rsidR="00A576AA">
                        <w:rPr>
                          <w:color w:val="FFFFFF" w:themeColor="background1"/>
                          <w:lang w:val="es-ES"/>
                        </w:rPr>
                        <w:t>29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  <w:r w:rsidRPr="00720EEE">
                        <w:rPr>
                          <w:color w:val="FFFFFF" w:themeColor="background1"/>
                          <w:lang w:val="es-ES"/>
                        </w:rPr>
                        <w:t>.</w:t>
                      </w:r>
                    </w:p>
                    <w:p w14:paraId="466B1CFB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16BC3452">
            <wp:extent cx="4376317" cy="3282237"/>
            <wp:effectExtent l="13653" t="24447" r="19367" b="19368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06A2EEE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22B224C5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516C59">
                              <w:rPr>
                                <w:lang w:val="es-ES"/>
                              </w:rPr>
                              <w:t>3242458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51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" adj="54998,4556" fillcolor="#ffc000 [3207]" strokecolor="#f2f2f2 [3052]" strokeweight="1pt">
                <v:textbox>
                  <w:txbxContent>
                    <w:p w14:paraId="0D9A5583" w14:textId="22B224C5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516C59">
                        <w:rPr>
                          <w:lang w:val="es-ES"/>
                        </w:rPr>
                        <w:t>3242458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354F21AE">
            <wp:extent cx="4387850" cy="3290888"/>
            <wp:effectExtent l="15240" t="22860" r="27940" b="2794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7850" cy="32908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4F8822F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de un medidor en e</w:t>
      </w:r>
      <w:r w:rsidR="004F3A4C">
        <w:rPr>
          <w:rFonts w:ascii="Arial" w:hAnsi="Arial" w:cs="Arial"/>
          <w:sz w:val="22"/>
          <w:szCs w:val="22"/>
          <w:lang w:val="es-PE" w:eastAsia="es-PE"/>
        </w:rPr>
        <w:t>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4E348D4" w14:textId="77777777" w:rsidR="00516C59" w:rsidRDefault="00516C59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3B400DF0" w14:textId="77777777" w:rsidR="00516C59" w:rsidRDefault="00516C59" w:rsidP="00967D37">
      <w:pPr>
        <w:jc w:val="center"/>
        <w:rPr>
          <w:lang w:val="es-PE"/>
        </w:rPr>
      </w:pPr>
    </w:p>
    <w:p w14:paraId="3A741A15" w14:textId="77777777" w:rsidR="00516C59" w:rsidRDefault="00516C59" w:rsidP="00967D37">
      <w:pPr>
        <w:jc w:val="center"/>
        <w:rPr>
          <w:lang w:val="es-PE"/>
        </w:rPr>
      </w:pPr>
    </w:p>
    <w:p w14:paraId="4F1ABD2F" w14:textId="4CE027B6" w:rsidR="00516C59" w:rsidRDefault="00516C59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E6051B3" wp14:editId="6C31CE8E">
                <wp:simplePos x="0" y="0"/>
                <wp:positionH relativeFrom="margin">
                  <wp:posOffset>4338320</wp:posOffset>
                </wp:positionH>
                <wp:positionV relativeFrom="paragraph">
                  <wp:posOffset>153670</wp:posOffset>
                </wp:positionV>
                <wp:extent cx="742950" cy="485775"/>
                <wp:effectExtent l="304800" t="0" r="19050" b="542925"/>
                <wp:wrapNone/>
                <wp:docPr id="420359933" name="Bocadillo: rectángulo con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85775"/>
                        </a:xfrm>
                        <a:prstGeom prst="wedgeRoundRectCallout">
                          <a:avLst>
                            <a:gd name="adj1" fmla="val -85882"/>
                            <a:gd name="adj2" fmla="val 14560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3BD94D" w14:textId="54B40C54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SED 21168A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051B3" id="Bocadillo: rectángulo con esquinas redondeadas 40" o:spid="_x0000_s1052" type="#_x0000_t62" style="position:absolute;left:0;text-align:left;margin-left:341.6pt;margin-top:12.1pt;width:58.5pt;height:38.2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" adj="-7751,42250" fillcolor="#ffc000 [3207]" strokecolor="#f2f2f2 [3052]" strokeweight="1pt">
                <v:textbox>
                  <w:txbxContent>
                    <w:p w14:paraId="623BD94D" w14:textId="54B40C54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SED 21168A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B970BC" wp14:editId="42048254">
                <wp:simplePos x="0" y="0"/>
                <wp:positionH relativeFrom="margin">
                  <wp:posOffset>2519045</wp:posOffset>
                </wp:positionH>
                <wp:positionV relativeFrom="paragraph">
                  <wp:posOffset>2753995</wp:posOffset>
                </wp:positionV>
                <wp:extent cx="933450" cy="485775"/>
                <wp:effectExtent l="952500" t="266700" r="19050" b="28575"/>
                <wp:wrapNone/>
                <wp:docPr id="2099384859" name="Bocadillo: rectángulo con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47421"/>
                            <a:gd name="adj2" fmla="val -975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6AAD3" w14:textId="75DCF191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70BC" id="_x0000_s1053" type="#_x0000_t62" style="position:absolute;left:0;text-align:left;margin-left:198.35pt;margin-top:216.85pt;width:73.5pt;height:38.2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" adj="-21043,-10268" fillcolor="#ffc000 [3207]" strokecolor="#f2f2f2 [3052]" strokeweight="1pt">
                <v:textbox>
                  <w:txbxContent>
                    <w:p w14:paraId="0226AAD3" w14:textId="75DCF191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5E3F60" wp14:editId="1D5A8939">
            <wp:extent cx="4387850" cy="3290887"/>
            <wp:effectExtent l="19050" t="19050" r="12700" b="24130"/>
            <wp:docPr id="1763648438" name="Imagen 176364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8438" name="Imagen 17636484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329088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D9C32" w14:textId="77777777" w:rsidR="00516C59" w:rsidRDefault="00516C59" w:rsidP="00967D37">
      <w:pPr>
        <w:jc w:val="center"/>
        <w:rPr>
          <w:lang w:val="es-PE"/>
        </w:rPr>
      </w:pPr>
    </w:p>
    <w:p w14:paraId="480D9847" w14:textId="4C97A67F" w:rsidR="00516C59" w:rsidRDefault="00516C59" w:rsidP="00967D37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70DB33A5" wp14:editId="3C8A3686">
            <wp:extent cx="3290887" cy="2468165"/>
            <wp:effectExtent l="11430" t="26670" r="16510" b="16510"/>
            <wp:docPr id="762208480" name="Imagen 76220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08480" name="Imagen 7622084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90887" cy="24681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3905B" w14:textId="77777777" w:rsidR="00516C59" w:rsidRDefault="00516C59" w:rsidP="00967D37">
      <w:pPr>
        <w:jc w:val="center"/>
        <w:rPr>
          <w:lang w:val="es-PE"/>
        </w:rPr>
      </w:pPr>
    </w:p>
    <w:p w14:paraId="6B899DAB" w14:textId="30CCB7D5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de un medidor cercano a la SED 21168A </w:t>
      </w:r>
    </w:p>
    <w:p w14:paraId="1972977E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C2A85AD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65733EF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703BDB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EB506D6" w14:textId="77777777" w:rsidR="00516C59" w:rsidRDefault="00516C59" w:rsidP="00516C59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7777777" w:rsidR="00516C59" w:rsidRDefault="00516C59" w:rsidP="00516C59">
      <w:pPr>
        <w:jc w:val="center"/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708F79DC" wp14:editId="402CDF07">
            <wp:extent cx="2009775" cy="4481055"/>
            <wp:effectExtent l="19050" t="19050" r="9525" b="15240"/>
            <wp:docPr id="901547525" name="Imagen 90154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47525" name="Imagen 9015475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804" cy="44922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277C8F3A" w14:textId="5C488DBA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Historial de llamada al contacto </w:t>
      </w:r>
    </w:p>
    <w:p w14:paraId="7ED1ADA1" w14:textId="77777777" w:rsidR="00516C59" w:rsidRDefault="00516C59" w:rsidP="00967D37">
      <w:pPr>
        <w:jc w:val="center"/>
        <w:rPr>
          <w:lang w:val="es-PE"/>
        </w:rPr>
      </w:pPr>
    </w:p>
    <w:sectPr w:rsidR="00516C59" w:rsidSect="00B163B8">
      <w:headerReference w:type="default" r:id="rId19"/>
      <w:footerReference w:type="default" r:id="rId20"/>
      <w:headerReference w:type="first" r:id="rId21"/>
      <w:footerReference w:type="first" r:id="rId22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9771C1" w14:textId="77777777" w:rsidR="00C37D6B" w:rsidRDefault="00C37D6B">
      <w:r>
        <w:separator/>
      </w:r>
    </w:p>
  </w:endnote>
  <w:endnote w:type="continuationSeparator" w:id="0">
    <w:p w14:paraId="71EE65F9" w14:textId="77777777" w:rsidR="00C37D6B" w:rsidRDefault="00C37D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88D522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CB2414" w:rsidRPr="008F0365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BE64F9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720EE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27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A50AE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4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711A04" w14:textId="77777777" w:rsidR="00C37D6B" w:rsidRDefault="00C37D6B">
      <w:r>
        <w:separator/>
      </w:r>
    </w:p>
  </w:footnote>
  <w:footnote w:type="continuationSeparator" w:id="0">
    <w:p w14:paraId="37062928" w14:textId="77777777" w:rsidR="00C37D6B" w:rsidRDefault="00C37D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1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3766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37D6B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jpeg"/><Relationship Id="rId1" Type="http://schemas.openxmlformats.org/officeDocument/2006/relationships/image" Target="media/image13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eg"/><Relationship Id="rId1" Type="http://schemas.openxmlformats.org/officeDocument/2006/relationships/image" Target="media/image1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551</TotalTime>
  <Pages>13</Pages>
  <Words>756</Words>
  <Characters>4163</Characters>
  <Application>Microsoft Office Word</Application>
  <DocSecurity>0</DocSecurity>
  <Lines>34</Lines>
  <Paragraphs>9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34</cp:revision>
  <cp:lastPrinted>2025-04-28T06:46:00Z</cp:lastPrinted>
  <dcterms:created xsi:type="dcterms:W3CDTF">2025-03-27T15:46:00Z</dcterms:created>
  <dcterms:modified xsi:type="dcterms:W3CDTF">2025-08-04T17:42:00Z</dcterms:modified>
</cp:coreProperties>
</file>
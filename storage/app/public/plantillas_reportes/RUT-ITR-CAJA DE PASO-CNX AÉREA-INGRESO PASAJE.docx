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F7BDD5E" w:rsidR="00B163B8" w:rsidRPr="00FD3364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8D68876" w:rsidR="00B163B8" w:rsidRPr="00FD3364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ED70D76" w:rsidR="00B163B8" w:rsidRPr="00FD3364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7E1EBDD" w:rsidR="00B163B8" w:rsidRPr="00FD3364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FD3364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6CF22266" w:rsidR="00B163B8" w:rsidRPr="00FD3364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E4DF5" w:rsidRPr="00FD3364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4EA4F6B3" w:rsidR="00B163B8" w:rsidRPr="00FD336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0274242" w:rsidR="00B163B8" w:rsidRPr="00FD336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FD3364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CE4DF5" w:rsidRPr="00FD3364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CE4DF5" w:rsidRPr="00FD3364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36D7790B" w:rsidR="00B163B8" w:rsidRPr="00FD3364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FD3364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2943CCB2" w:rsidR="00B163B8" w:rsidRPr="00FD336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41497" w:rsidRPr="00FD3364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648DF919" w:rsidR="00B163B8" w:rsidRPr="00FD3364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41497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0461A39" w:rsidR="00B163B8" w:rsidRPr="00FD336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231DB6E9" w:rsidR="00B163B8" w:rsidRPr="00FD3364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FD336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FD3364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FD3364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FD3364">
              <w:rPr>
                <w:rFonts w:ascii="Tahoma" w:hAnsi="Tahoma" w:cs="Tahoma"/>
                <w:sz w:val="20"/>
                <w:szCs w:val="20"/>
                <w:lang w:val="es-PE"/>
              </w:rPr>
              <w:t>: Ing. 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3B68C7F0" w:rsidR="00B163B8" w:rsidRPr="00FD3364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</w:rPr>
              <w:t xml:space="preserve">Supervisor PLUZ: </w:t>
            </w:r>
            <w:r w:rsidR="009A15B9" w:rsidRPr="00FD3364">
              <w:rPr>
                <w:rFonts w:ascii="Tahoma" w:hAnsi="Tahoma" w:cs="Tahoma"/>
                <w:bCs/>
                <w:sz w:val="20"/>
                <w:szCs w:val="20"/>
              </w:rPr>
              <w:t xml:space="preserve"> ${</w:t>
            </w:r>
            <w:proofErr w:type="spellStart"/>
            <w:r w:rsidR="009A15B9" w:rsidRPr="00FD3364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9A15B9" w:rsidRPr="00FD3364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A41497" w:rsidRPr="00FD3364">
              <w:rPr>
                <w:rFonts w:ascii="Tahoma" w:hAnsi="Tahoma" w:cs="Tahoma"/>
                <w:b/>
                <w:sz w:val="20"/>
                <w:szCs w:val="20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BB3AB9F" w14:textId="77777777" w:rsidR="00A4149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30691E14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46CBE21B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BBC9A69" w14:textId="35611188" w:rsidR="00A41497" w:rsidRPr="00D169FA" w:rsidRDefault="00A41497" w:rsidP="00A4149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41497">
              <w:rPr>
                <w:rFonts w:ascii="Tahoma" w:hAnsi="Tahoma" w:cs="Tahoma"/>
                <w:sz w:val="20"/>
                <w:szCs w:val="20"/>
                <w:lang w:val="es-PE"/>
              </w:rPr>
              <w:t>Ing. Andrés Agurto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E52B11A" w14:textId="77777777" w:rsidR="00A4149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3DE25138" w:rsidR="00B163B8" w:rsidRPr="00364196" w:rsidRDefault="00A41497" w:rsidP="00A4149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4149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6C25E6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7686423" w:rsidR="006C25E6" w:rsidRPr="00D057EA" w:rsidRDefault="006C25E6" w:rsidP="006C25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6F73F0BB" w:rsidR="006C25E6" w:rsidRPr="00D057EA" w:rsidRDefault="006C25E6" w:rsidP="006C25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5A54179" w:rsidR="006C25E6" w:rsidRPr="00D057EA" w:rsidRDefault="006C25E6" w:rsidP="006C25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8654AC4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921DB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A41497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A41497" w:rsidRPr="00695BF4" w14:paraId="69C2AFAA" w14:textId="77777777" w:rsidTr="00A41497">
        <w:tc>
          <w:tcPr>
            <w:tcW w:w="931" w:type="pct"/>
            <w:vAlign w:val="center"/>
          </w:tcPr>
          <w:p w14:paraId="3B3E0604" w14:textId="79803191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3652BF09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4A141E5A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42E97F9F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171F96DE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32CEA7E6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8EC14DF" w:rsidR="00B163B8" w:rsidRPr="00FD3364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CE4DF5" w:rsidRPr="00FD336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FD3364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E4DF5" w:rsidRPr="00FD336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FD3364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36B45DA" w:rsidR="00B163B8" w:rsidRPr="00FD3364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D3364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CE4DF5" w:rsidRPr="00FD3364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FFD8676" w14:textId="58DFAE9C" w:rsidR="00A41497" w:rsidRPr="0092246C" w:rsidRDefault="00A41497" w:rsidP="00A41497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92246C">
        <w:rPr>
          <w:lang w:val="es-PE"/>
        </w:rPr>
        <w:t xml:space="preserve">Se coordino desde campo vía telefónica </w:t>
      </w:r>
      <w:r w:rsidR="0092246C" w:rsidRPr="0092246C">
        <w:rPr>
          <w:lang w:val="es-PE"/>
        </w:rPr>
        <w:t>${</w:t>
      </w:r>
      <w:proofErr w:type="spellStart"/>
      <w:r w:rsidR="0092246C" w:rsidRPr="0092246C">
        <w:rPr>
          <w:lang w:val="es-PE"/>
        </w:rPr>
        <w:t>detalle_contacto</w:t>
      </w:r>
      <w:proofErr w:type="spellEnd"/>
      <w:r w:rsidR="0092246C" w:rsidRPr="0092246C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4810C15E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A50AEF">
        <w:rPr>
          <w:rFonts w:ascii="Arial" w:hAnsi="Arial" w:cs="Arial"/>
          <w:sz w:val="22"/>
          <w:szCs w:val="22"/>
        </w:rPr>
        <w:t>en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50AEF">
        <w:rPr>
          <w:rFonts w:ascii="Arial" w:hAnsi="Arial" w:cs="Arial"/>
          <w:sz w:val="22"/>
          <w:szCs w:val="22"/>
        </w:rPr>
        <w:t>el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banco de </w:t>
      </w:r>
      <w:proofErr w:type="spellStart"/>
      <w:r w:rsidR="00A50AEF">
        <w:rPr>
          <w:rFonts w:ascii="Arial" w:hAnsi="Arial" w:cs="Arial"/>
          <w:sz w:val="22"/>
          <w:szCs w:val="22"/>
        </w:rPr>
        <w:t>medidores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4D672F2A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 xml:space="preserve">cliente </w:t>
      </w:r>
      <w:r w:rsidR="00CE4DF5" w:rsidRPr="00FD3364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 xml:space="preserve"> cuenta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el banco de medidores.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339EFDDB" w:rsidR="00B163B8" w:rsidRPr="00FD3364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525F47" w:rsidRPr="00A41497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14</w:t>
      </w:r>
      <w:r w:rsidR="002C38DF" w:rsidRPr="00A41497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A41497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CE4DF5" w:rsidRPr="00FD3364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59D2F9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525F47" w:rsidRPr="00A41497">
        <w:rPr>
          <w:rFonts w:ascii="Arial" w:hAnsi="Arial" w:cs="Arial"/>
          <w:sz w:val="22"/>
          <w:szCs w:val="22"/>
          <w:highlight w:val="yellow"/>
        </w:rPr>
        <w:t>el</w:t>
      </w:r>
      <w:proofErr w:type="spellEnd"/>
      <w:r w:rsidR="00525F47" w:rsidRPr="00A41497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525F47" w:rsidRPr="00A41497">
        <w:rPr>
          <w:rFonts w:ascii="Arial" w:hAnsi="Arial" w:cs="Arial"/>
          <w:sz w:val="22"/>
          <w:szCs w:val="22"/>
          <w:highlight w:val="yellow"/>
        </w:rPr>
        <w:t>hermano</w:t>
      </w:r>
      <w:proofErr w:type="spellEnd"/>
      <w:r w:rsidR="00150C71">
        <w:rPr>
          <w:rFonts w:ascii="Arial" w:hAnsi="Arial" w:cs="Arial"/>
          <w:sz w:val="22"/>
          <w:szCs w:val="22"/>
        </w:rPr>
        <w:t xml:space="preserve"> d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5A6BD3FB" w14:textId="6C220AD2" w:rsidR="00A41497" w:rsidRPr="0092246C" w:rsidRDefault="0092246C" w:rsidP="00A41497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descripcion_trabajo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EBF2839" w:rsidR="00B163B8" w:rsidRDefault="00A41497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655F4930">
                <wp:simplePos x="0" y="0"/>
                <wp:positionH relativeFrom="margin">
                  <wp:posOffset>13970</wp:posOffset>
                </wp:positionH>
                <wp:positionV relativeFrom="paragraph">
                  <wp:posOffset>1244600</wp:posOffset>
                </wp:positionV>
                <wp:extent cx="877570" cy="384810"/>
                <wp:effectExtent l="0" t="400050" r="5588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70" cy="384810"/>
                        </a:xfrm>
                        <a:prstGeom prst="wedgeRoundRectCallout">
                          <a:avLst>
                            <a:gd name="adj1" fmla="val 50504"/>
                            <a:gd name="adj2" fmla="val -1465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40C7C" w14:textId="6F4BE015" w:rsidR="00A41497" w:rsidRPr="00A41497" w:rsidRDefault="00525F47" w:rsidP="00A4149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3C7A1D10" w14:textId="49BFDC92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1.1pt;margin-top:98pt;width:69.1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" adj="21709,-20860" fillcolor="#ffc000 [3207]" strokecolor="#747070 [1614]" strokeweight="1pt">
                <v:textbox>
                  <w:txbxContent>
                    <w:p w14:paraId="6AE40C7C" w14:textId="6F4BE015" w:rsidR="00A41497" w:rsidRPr="00A41497" w:rsidRDefault="00525F47" w:rsidP="00A4149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num_poste</w:t>
                      </w:r>
                      <w:proofErr w:type="spellEnd"/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3C7A1D10" w14:textId="49BFDC92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0E35FBB2">
                <wp:simplePos x="0" y="0"/>
                <wp:positionH relativeFrom="margin">
                  <wp:posOffset>2309495</wp:posOffset>
                </wp:positionH>
                <wp:positionV relativeFrom="paragraph">
                  <wp:posOffset>1158875</wp:posOffset>
                </wp:positionV>
                <wp:extent cx="771525" cy="246380"/>
                <wp:effectExtent l="266700" t="361950" r="2857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46380"/>
                        </a:xfrm>
                        <a:prstGeom prst="wedgeRoundRectCallout">
                          <a:avLst>
                            <a:gd name="adj1" fmla="val -78850"/>
                            <a:gd name="adj2" fmla="val -17865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F39AD0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margin-left:181.85pt;margin-top:91.25pt;width:60.7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" adj="-6232,-27789" fillcolor="#ffc000 [3207]" strokecolor="#747070 [1614]" strokeweight="1pt">
                <v:textbox>
                  <w:txbxContent>
                    <w:p w14:paraId="1827F1CF" w14:textId="1F39AD0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7D520050">
                <wp:simplePos x="0" y="0"/>
                <wp:positionH relativeFrom="column">
                  <wp:posOffset>538399</wp:posOffset>
                </wp:positionH>
                <wp:positionV relativeFrom="paragraph">
                  <wp:posOffset>1640191</wp:posOffset>
                </wp:positionV>
                <wp:extent cx="588093" cy="262393"/>
                <wp:effectExtent l="0" t="0" r="0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63CA6E07" w:rsidR="00526A75" w:rsidRPr="00526A75" w:rsidRDefault="00526A7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37.5m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28" type="#_x0000_t202" style="position:absolute;margin-left:42.4pt;margin-top:129.15pt;width:46.3pt;height:20.65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" filled="f" stroked="f" strokeweight=".5pt">
                <v:textbox>
                  <w:txbxContent>
                    <w:p w14:paraId="03AAB1B6" w14:textId="63CA6E07" w:rsidR="00526A75" w:rsidRPr="00526A75" w:rsidRDefault="00526A7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37.5m</w:t>
                      </w:r>
                    </w:p>
                  </w:txbxContent>
                </v:textbox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0377A777">
                <wp:simplePos x="0" y="0"/>
                <wp:positionH relativeFrom="column">
                  <wp:posOffset>936321</wp:posOffset>
                </wp:positionH>
                <wp:positionV relativeFrom="paragraph">
                  <wp:posOffset>877321</wp:posOffset>
                </wp:positionV>
                <wp:extent cx="0" cy="1534601"/>
                <wp:effectExtent l="76200" t="38100" r="76200" b="6604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3460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379E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73.75pt;margin-top:69.1pt;width:0;height:120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" strokecolor="#7030a0" strokeweight="1pt">
                <v:stroke startarrow="block" endarrow="block" joinstyle="miter"/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5EE45318">
                <wp:simplePos x="0" y="0"/>
                <wp:positionH relativeFrom="margin">
                  <wp:posOffset>4641629</wp:posOffset>
                </wp:positionH>
                <wp:positionV relativeFrom="paragraph">
                  <wp:posOffset>1576208</wp:posOffset>
                </wp:positionV>
                <wp:extent cx="580390" cy="367665"/>
                <wp:effectExtent l="0" t="49530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34685"/>
                            <a:gd name="adj2" fmla="val -17675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6DAAF148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margin-left:365.5pt;margin-top:124.1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" adj="18292,-27380" fillcolor="#ffc000 [3207]" strokecolor="#747070 [1614]" strokeweight="1pt">
                <v:textbox>
                  <w:txbxContent>
                    <w:p w14:paraId="333CAC7D" w14:textId="6DAAF148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4F5B7D51">
                <wp:simplePos x="0" y="0"/>
                <wp:positionH relativeFrom="margin">
                  <wp:posOffset>1899092</wp:posOffset>
                </wp:positionH>
                <wp:positionV relativeFrom="paragraph">
                  <wp:posOffset>1791390</wp:posOffset>
                </wp:positionV>
                <wp:extent cx="1009015" cy="774700"/>
                <wp:effectExtent l="685800" t="762000" r="19685" b="2540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774700"/>
                        </a:xfrm>
                        <a:prstGeom prst="wedgeRoundRectCallout">
                          <a:avLst>
                            <a:gd name="adj1" fmla="val -113576"/>
                            <a:gd name="adj2" fmla="val -1432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77777777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30" type="#_x0000_t62" style="position:absolute;margin-left:149.55pt;margin-top:141.05pt;width:79.45pt;height:61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" adj="-13732,-20147" fillcolor="#ffc000 [3207]" strokecolor="#747070 [1614]" strokeweight="1pt">
                <v:textbox>
                  <w:txbxContent>
                    <w:p w14:paraId="6911232E" w14:textId="77777777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Ubicación del nicho del nuevo suministro en banco de medidores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16C595F5">
                <wp:simplePos x="0" y="0"/>
                <wp:positionH relativeFrom="column">
                  <wp:posOffset>1289989</wp:posOffset>
                </wp:positionH>
                <wp:positionV relativeFrom="paragraph">
                  <wp:posOffset>959485</wp:posOffset>
                </wp:positionV>
                <wp:extent cx="144145" cy="71120"/>
                <wp:effectExtent l="0" t="19050" r="463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4049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101.55pt;margin-top:75.55pt;width:11.35pt;height:5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" adj="16271" fillcolor="red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21D0770A">
                <wp:simplePos x="0" y="0"/>
                <wp:positionH relativeFrom="column">
                  <wp:posOffset>1174419</wp:posOffset>
                </wp:positionH>
                <wp:positionV relativeFrom="paragraph">
                  <wp:posOffset>933450</wp:posOffset>
                </wp:positionV>
                <wp:extent cx="71120" cy="123190"/>
                <wp:effectExtent l="0" t="6985" r="17145" b="17145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120" cy="1231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7C828" id="Rectángulo 28" o:spid="_x0000_s1026" style="position:absolute;margin-left:92.45pt;margin-top:73.5pt;width:5.6pt;height:9.7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" fillcolor="white [3212]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E36ADE" wp14:editId="571D489C">
                <wp:simplePos x="0" y="0"/>
                <wp:positionH relativeFrom="column">
                  <wp:posOffset>1162063</wp:posOffset>
                </wp:positionH>
                <wp:positionV relativeFrom="paragraph">
                  <wp:posOffset>947738</wp:posOffset>
                </wp:positionV>
                <wp:extent cx="71755" cy="97790"/>
                <wp:effectExtent l="6033" t="0" r="48577" b="29528"/>
                <wp:wrapNone/>
                <wp:docPr id="1348752279" name="Triángulo 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55" cy="97790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01225F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9" o:spid="_x0000_s1026" type="#_x0000_t6" style="position:absolute;margin-left:91.5pt;margin-top:74.65pt;width:5.65pt;height:7.7pt;rotation: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" fillcolor="red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A5E390" wp14:editId="610474AD">
                <wp:simplePos x="0" y="0"/>
                <wp:positionH relativeFrom="column">
                  <wp:posOffset>1142034</wp:posOffset>
                </wp:positionH>
                <wp:positionV relativeFrom="paragraph">
                  <wp:posOffset>879475</wp:posOffset>
                </wp:positionV>
                <wp:extent cx="531495" cy="0"/>
                <wp:effectExtent l="0" t="0" r="0" b="0"/>
                <wp:wrapNone/>
                <wp:docPr id="168542032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4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9487D4" id="Conector recto 42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9pt,69.25pt" to="131.75pt,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" strokecolor="#aeaaaa [2414]" strokeweight=".5pt">
                <v:stroke joinstyle="miter"/>
              </v:lin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730CC6" wp14:editId="6E68A943">
                <wp:simplePos x="0" y="0"/>
                <wp:positionH relativeFrom="column">
                  <wp:posOffset>1134414</wp:posOffset>
                </wp:positionH>
                <wp:positionV relativeFrom="paragraph">
                  <wp:posOffset>879475</wp:posOffset>
                </wp:positionV>
                <wp:extent cx="0" cy="1903095"/>
                <wp:effectExtent l="0" t="0" r="38100" b="20955"/>
                <wp:wrapNone/>
                <wp:docPr id="1247504848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30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78702F" id="Conector recto 41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3pt,69.25pt" to="89.3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" strokecolor="#aeaaaa [2414]" strokeweight=".5pt">
                <v:stroke joinstyle="miter"/>
              </v:lin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3BAC40DD">
                <wp:simplePos x="0" y="0"/>
                <wp:positionH relativeFrom="margin">
                  <wp:posOffset>172720</wp:posOffset>
                </wp:positionH>
                <wp:positionV relativeFrom="paragraph">
                  <wp:posOffset>3088005</wp:posOffset>
                </wp:positionV>
                <wp:extent cx="715645" cy="408305"/>
                <wp:effectExtent l="0" t="51435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42905"/>
                            <a:gd name="adj2" fmla="val -1702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margin-left:13.6pt;margin-top:243.1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" adj="20067,-25979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0AA04D7E">
                <wp:simplePos x="0" y="0"/>
                <wp:positionH relativeFrom="column">
                  <wp:posOffset>639749</wp:posOffset>
                </wp:positionH>
                <wp:positionV relativeFrom="paragraph">
                  <wp:posOffset>2410460</wp:posOffset>
                </wp:positionV>
                <wp:extent cx="349885" cy="158750"/>
                <wp:effectExtent l="0" t="0" r="12065" b="127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CEA0E" id="Rectángulo 27" o:spid="_x0000_s1026" style="position:absolute;margin-left:50.35pt;margin-top:189.8pt;width:27.55pt;height:12.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" fillcolor="white [3212]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1A3B53" wp14:editId="1719151E">
                <wp:simplePos x="0" y="0"/>
                <wp:positionH relativeFrom="column">
                  <wp:posOffset>317804</wp:posOffset>
                </wp:positionH>
                <wp:positionV relativeFrom="paragraph">
                  <wp:posOffset>879475</wp:posOffset>
                </wp:positionV>
                <wp:extent cx="680085" cy="0"/>
                <wp:effectExtent l="0" t="0" r="0" b="0"/>
                <wp:wrapNone/>
                <wp:docPr id="1095599844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00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6AEF72" id="Conector recto 40" o:spid="_x0000_s1026" style="position:absolute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pt,69.25pt" to="78.55pt,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" strokecolor="#aeaaaa [2414]" strokeweight=".5pt">
                <v:stroke joinstyle="miter"/>
              </v:lin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4EC203A" wp14:editId="27F03396">
                <wp:simplePos x="0" y="0"/>
                <wp:positionH relativeFrom="column">
                  <wp:posOffset>982676</wp:posOffset>
                </wp:positionH>
                <wp:positionV relativeFrom="paragraph">
                  <wp:posOffset>879475</wp:posOffset>
                </wp:positionV>
                <wp:extent cx="0" cy="1903095"/>
                <wp:effectExtent l="0" t="0" r="38100" b="20955"/>
                <wp:wrapNone/>
                <wp:docPr id="1506197018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30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A2C25" id="Conector recto 39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4pt,69.25pt" to="77.4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" strokecolor="#aeaaaa [2414]" strokeweight=".5pt">
                <v:stroke joinstyle="miter"/>
              </v:line>
            </w:pict>
          </mc:Fallback>
        </mc:AlternateContent>
      </w:r>
      <w:r w:rsidR="00525F4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73212DD">
                <wp:simplePos x="0" y="0"/>
                <wp:positionH relativeFrom="margin">
                  <wp:posOffset>13970</wp:posOffset>
                </wp:positionH>
                <wp:positionV relativeFrom="paragraph">
                  <wp:posOffset>193509</wp:posOffset>
                </wp:positionV>
                <wp:extent cx="1097280" cy="516255"/>
                <wp:effectExtent l="0" t="0" r="598170" b="1314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96557"/>
                            <a:gd name="adj2" fmla="val 668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E12A0" w14:textId="709DD8BA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32" type="#_x0000_t62" style="position:absolute;margin-left:1.1pt;margin-top:15.2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" adj="31656,25248" fillcolor="#ffc000 [3207]" strokecolor="#747070 [1614]" strokeweight="1pt">
                <v:textbox>
                  <w:txbxContent>
                    <w:p w14:paraId="72FE12A0" w14:textId="709DD8BA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54873681">
            <wp:extent cx="5816508" cy="3581400"/>
            <wp:effectExtent l="19050" t="19050" r="13335" b="1905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733" cy="3587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52D3842C" w:rsidR="00B163B8" w:rsidRDefault="00B163B8" w:rsidP="00E4108A">
      <w:pPr>
        <w:rPr>
          <w:lang w:val="es-PE"/>
        </w:rPr>
      </w:pP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7369C27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A03A070">
                <wp:simplePos x="0" y="0"/>
                <wp:positionH relativeFrom="margin">
                  <wp:posOffset>728345</wp:posOffset>
                </wp:positionH>
                <wp:positionV relativeFrom="paragraph">
                  <wp:posOffset>2820670</wp:posOffset>
                </wp:positionV>
                <wp:extent cx="687705" cy="371475"/>
                <wp:effectExtent l="0" t="228600" r="9696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3" type="#_x0000_t62" style="position:absolute;margin-left:57.35pt;margin-top:222.1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" adj="50365,-116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110A870F">
            <wp:extent cx="5657850" cy="5644184"/>
            <wp:effectExtent l="19050" t="19050" r="19050" b="1397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94" cy="56491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48B78D7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6B674704">
                <wp:simplePos x="0" y="0"/>
                <wp:positionH relativeFrom="margin">
                  <wp:posOffset>1004570</wp:posOffset>
                </wp:positionH>
                <wp:positionV relativeFrom="paragraph">
                  <wp:posOffset>2372995</wp:posOffset>
                </wp:positionV>
                <wp:extent cx="687705" cy="371475"/>
                <wp:effectExtent l="0" t="228600" r="9696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4" type="#_x0000_t62" style="position:absolute;margin-left:79.1pt;margin-top:186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" adj="50365,-11676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F0E4CD8">
                <wp:simplePos x="0" y="0"/>
                <wp:positionH relativeFrom="column">
                  <wp:posOffset>1004570</wp:posOffset>
                </wp:positionH>
                <wp:positionV relativeFrom="paragraph">
                  <wp:posOffset>608965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5" type="#_x0000_t202" style="position:absolute;margin-left:79.1pt;margin-top:47.9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73430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630ADDF3">
                <wp:simplePos x="0" y="0"/>
                <wp:positionH relativeFrom="column">
                  <wp:posOffset>4433570</wp:posOffset>
                </wp:positionH>
                <wp:positionV relativeFrom="paragraph">
                  <wp:posOffset>610870</wp:posOffset>
                </wp:positionV>
                <wp:extent cx="1348105" cy="504825"/>
                <wp:effectExtent l="762000" t="0" r="23495" b="666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89796"/>
                            <a:gd name="adj6" fmla="val -532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6" type="#_x0000_t48" style="position:absolute;margin-left:349.1pt;margin-top:48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" adj="-11493,19396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5B251FD9">
            <wp:extent cx="5988510" cy="4026535"/>
            <wp:effectExtent l="19050" t="19050" r="12700" b="1206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510" cy="4026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2C0E937F" w14:textId="4B49C68A" w:rsidR="00A41497" w:rsidRPr="00BC42C6" w:rsidRDefault="00BC42C6" w:rsidP="00A41497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descripción_trabajo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7929AFFE" w14:textId="33A4010C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Predio se ubica a </w:t>
      </w:r>
      <w:r w:rsidR="00FF229A"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37.5</w:t>
      </w:r>
      <w:r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del punto de venta</w:t>
      </w:r>
      <w:r w:rsidR="0016606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, banco de medidores </w:t>
      </w:r>
      <w:r w:rsidR="009C3B9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al ingreso del pasaje común.</w:t>
      </w:r>
    </w:p>
    <w:p w14:paraId="7B325877" w14:textId="1551E03D" w:rsidR="0073430B" w:rsidRPr="002660B4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977AEF"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31.1</w:t>
      </w:r>
      <w:r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991F784">
                <wp:simplePos x="0" y="0"/>
                <wp:positionH relativeFrom="column">
                  <wp:posOffset>1376045</wp:posOffset>
                </wp:positionH>
                <wp:positionV relativeFrom="paragraph">
                  <wp:posOffset>132715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7" type="#_x0000_t48" style="position:absolute;left:0;text-align:left;margin-left:108.35pt;margin-top:10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OF4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81D04E6">
            <wp:extent cx="5232399" cy="3924300"/>
            <wp:effectExtent l="19050" t="19050" r="26035" b="190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359A904B" w:rsidR="00B163B8" w:rsidRDefault="00977AEF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32611B23">
                <wp:simplePos x="0" y="0"/>
                <wp:positionH relativeFrom="margin">
                  <wp:posOffset>52070</wp:posOffset>
                </wp:positionH>
                <wp:positionV relativeFrom="paragraph">
                  <wp:posOffset>267970</wp:posOffset>
                </wp:positionV>
                <wp:extent cx="1343025" cy="523875"/>
                <wp:effectExtent l="0" t="0" r="333375" b="10382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523875"/>
                        </a:xfrm>
                        <a:prstGeom prst="wedgeRoundRectCallout">
                          <a:avLst>
                            <a:gd name="adj1" fmla="val 69827"/>
                            <a:gd name="adj2" fmla="val 23203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777777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38" type="#_x0000_t62" style="position:absolute;left:0;text-align:left;margin-left:4.1pt;margin-top:21.1pt;width:105.7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" adj="25883,60918" fillcolor="#ffc000 [3207]" strokecolor="#f2f2f2 [3052]" strokeweight="1pt">
                <v:textbox>
                  <w:txbxContent>
                    <w:p w14:paraId="1E3DAEC8" w14:textId="777777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216E0446">
                <wp:simplePos x="0" y="0"/>
                <wp:positionH relativeFrom="margin">
                  <wp:posOffset>1604645</wp:posOffset>
                </wp:positionH>
                <wp:positionV relativeFrom="paragraph">
                  <wp:posOffset>3373120</wp:posOffset>
                </wp:positionV>
                <wp:extent cx="1163955" cy="866775"/>
                <wp:effectExtent l="0" t="628650" r="11220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866775"/>
                        </a:xfrm>
                        <a:prstGeom prst="wedgeRoundRectCallout">
                          <a:avLst>
                            <a:gd name="adj1" fmla="val 140357"/>
                            <a:gd name="adj2" fmla="val -1168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777777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Medidor con tensión de 231.1V. a las 11:17 am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39" type="#_x0000_t62" style="position:absolute;left:0;text-align:left;margin-left:126.35pt;margin-top:265.6pt;width:91.65pt;height:68.2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" adj="41117,-14445" fillcolor="#ffc000 [3207]" strokecolor="#f2f2f2 [3052]" strokeweight="1pt">
                <v:textbox>
                  <w:txbxContent>
                    <w:p w14:paraId="764914C7" w14:textId="777777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Medidor con tensión de 231.1V. a las 11:17 am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42C76FE9">
            <wp:extent cx="4323920" cy="3242940"/>
            <wp:effectExtent l="26353" t="11747" r="26987" b="26988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185D9109" w:rsidR="00B163B8" w:rsidRDefault="002D48D9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0F332EEA">
                <wp:simplePos x="0" y="0"/>
                <wp:positionH relativeFrom="margin">
                  <wp:posOffset>4671695</wp:posOffset>
                </wp:positionH>
                <wp:positionV relativeFrom="paragraph">
                  <wp:posOffset>2125345</wp:posOffset>
                </wp:positionV>
                <wp:extent cx="1238250" cy="476250"/>
                <wp:effectExtent l="1009650" t="476250" r="19050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76250"/>
                        </a:xfrm>
                        <a:prstGeom prst="wedgeRoundRectCallout">
                          <a:avLst>
                            <a:gd name="adj1" fmla="val -127353"/>
                            <a:gd name="adj2" fmla="val -144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FE86F" w14:textId="25DFD665" w:rsidR="002D48D9" w:rsidRPr="002D48D9" w:rsidRDefault="00720EEE" w:rsidP="002D48D9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8E188A">
                              <w:rPr>
                                <w:lang w:val="es-ES"/>
                              </w:rPr>
                              <w:t>#{num_poste}</w:t>
                            </w:r>
                          </w:p>
                          <w:p w14:paraId="3A6358EF" w14:textId="3B34958F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0" type="#_x0000_t62" style="position:absolute;left:0;text-align:left;margin-left:367.85pt;margin-top:167.35pt;width:97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" adj="-16708,-20491" fillcolor="#ffc000 [3207]" strokecolor="#f2f2f2 [3052]" strokeweight="1pt">
                <v:textbox>
                  <w:txbxContent>
                    <w:p w14:paraId="176FE86F" w14:textId="25DFD665" w:rsidR="002D48D9" w:rsidRPr="002D48D9" w:rsidRDefault="00720EEE" w:rsidP="002D48D9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8E188A">
                        <w:rPr>
                          <w:lang w:val="es-ES"/>
                        </w:rPr>
                        <w:t>#{num_poste}</w:t>
                      </w:r>
                    </w:p>
                    <w:p w14:paraId="3A6358EF" w14:textId="3B34958F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4149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D841CCA">
                <wp:simplePos x="0" y="0"/>
                <wp:positionH relativeFrom="margin">
                  <wp:posOffset>23495</wp:posOffset>
                </wp:positionH>
                <wp:positionV relativeFrom="paragraph">
                  <wp:posOffset>191770</wp:posOffset>
                </wp:positionV>
                <wp:extent cx="1206500" cy="666750"/>
                <wp:effectExtent l="0" t="0" r="336550" b="4381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666750"/>
                        </a:xfrm>
                        <a:prstGeom prst="wedgeRoundRectCallout">
                          <a:avLst>
                            <a:gd name="adj1" fmla="val 72783"/>
                            <a:gd name="adj2" fmla="val 1062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3AB1347F" w:rsidR="00977AEF" w:rsidRPr="00A41497" w:rsidRDefault="00977AEF" w:rsidP="00977AE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41497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 xml:space="preserve">Viene de la SED </w:t>
                            </w:r>
                            <w:r w:rsidR="008E188A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${sed}</w:t>
                            </w:r>
                          </w:p>
                          <w:p w14:paraId="76F4B7B9" w14:textId="41A97E4F" w:rsidR="00977AEF" w:rsidRPr="00A41497" w:rsidRDefault="00977AEF" w:rsidP="00977AEF">
                            <w:pPr>
                              <w:jc w:val="center"/>
                              <w:rPr>
                                <w:rFonts w:ascii="Arial" w:hAnsi="Arial" w:cs="Arial"/>
                                <w:color w:val="1F4E79" w:themeColor="accent1" w:themeShade="8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41497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LL-</w:t>
                            </w:r>
                            <w:r w:rsidR="008E188A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1" type="#_x0000_t62" style="position:absolute;left:0;text-align:left;margin-left:1.85pt;margin-top:15.1pt;width:9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" adj="26521,33755" fillcolor="#ffc000 [3207]" strokecolor="#f2f2f2 [3052]" strokeweight="1pt">
                <v:textbox>
                  <w:txbxContent>
                    <w:p w14:paraId="6B1E5E13" w14:textId="3AB1347F" w:rsidR="00977AEF" w:rsidRPr="00A41497" w:rsidRDefault="00977AEF" w:rsidP="00977AE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</w:pPr>
                      <w:r w:rsidRPr="00A41497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 xml:space="preserve">Viene de la SED </w:t>
                      </w:r>
                      <w:r w:rsidR="008E188A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${sed}</w:t>
                      </w:r>
                    </w:p>
                    <w:p w14:paraId="76F4B7B9" w14:textId="41A97E4F" w:rsidR="00977AEF" w:rsidRPr="00A41497" w:rsidRDefault="00977AEF" w:rsidP="00977AEF">
                      <w:pPr>
                        <w:jc w:val="center"/>
                        <w:rPr>
                          <w:rFonts w:ascii="Arial" w:hAnsi="Arial" w:cs="Arial"/>
                          <w:color w:val="1F4E79" w:themeColor="accent1" w:themeShade="80"/>
                          <w:sz w:val="20"/>
                          <w:szCs w:val="20"/>
                          <w:lang w:val="es-ES"/>
                        </w:rPr>
                      </w:pPr>
                      <w:r w:rsidRPr="00A41497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LL-</w:t>
                      </w:r>
                      <w:r w:rsidR="008E188A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5B9755B5">
                <wp:simplePos x="0" y="0"/>
                <wp:positionH relativeFrom="margin">
                  <wp:posOffset>1852295</wp:posOffset>
                </wp:positionH>
                <wp:positionV relativeFrom="paragraph">
                  <wp:posOffset>201295</wp:posOffset>
                </wp:positionV>
                <wp:extent cx="1085850" cy="914400"/>
                <wp:effectExtent l="0" t="0" r="19050" b="17526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30995"/>
                            <a:gd name="adj2" fmla="val 2353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2" type="#_x0000_t62" style="position:absolute;left:0;text-align:left;margin-left:145.85pt;margin-top:15.8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" adj="4105,61632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0BF18B14">
                <wp:simplePos x="0" y="0"/>
                <wp:positionH relativeFrom="margin">
                  <wp:posOffset>3881120</wp:posOffset>
                </wp:positionH>
                <wp:positionV relativeFrom="paragraph">
                  <wp:posOffset>325120</wp:posOffset>
                </wp:positionV>
                <wp:extent cx="1552575" cy="533400"/>
                <wp:effectExtent l="0" t="0" r="28575" b="4762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44755"/>
                            <a:gd name="adj2" fmla="val 1316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59DA61" w14:textId="391D2831" w:rsidR="002D48D9" w:rsidRPr="002D48D9" w:rsidRDefault="00977AEF" w:rsidP="002D48D9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8E188A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8E188A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8E188A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1299D9D2" w14:textId="1E1BB500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3" type="#_x0000_t62" style="position:absolute;left:0;text-align:left;margin-left:305.6pt;margin-top:25.6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" adj="1133,39233" fillcolor="#ffc000 [3207]" strokecolor="#f2f2f2 [3052]" strokeweight="1pt">
                <v:textbox>
                  <w:txbxContent>
                    <w:p w14:paraId="7C59DA61" w14:textId="391D2831" w:rsidR="002D48D9" w:rsidRPr="002D48D9" w:rsidRDefault="00977AEF" w:rsidP="002D48D9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8E188A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8E188A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8E188A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1299D9D2" w14:textId="1E1BB500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0B31A1CD">
                <wp:simplePos x="0" y="0"/>
                <wp:positionH relativeFrom="margin">
                  <wp:posOffset>2442845</wp:posOffset>
                </wp:positionH>
                <wp:positionV relativeFrom="paragraph">
                  <wp:posOffset>3954145</wp:posOffset>
                </wp:positionV>
                <wp:extent cx="1857375" cy="666750"/>
                <wp:effectExtent l="57150" t="571500" r="28575" b="1905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-51503"/>
                            <a:gd name="adj2" fmla="val -130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77777777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192.35pt;margin-top:311.35pt;width:146.25pt;height:52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" adj="-325,-17467" fillcolor="#ffc000 [3207]" strokecolor="#f2f2f2 [3052]" strokeweight="1pt">
                <v:textbox>
                  <w:txbxContent>
                    <w:p w14:paraId="0665BDC6" w14:textId="77777777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76D77599">
            <wp:extent cx="6023202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2116B375" w:rsidR="009F2E82" w:rsidRDefault="00720E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38E318BB">
                <wp:simplePos x="0" y="0"/>
                <wp:positionH relativeFrom="margin">
                  <wp:posOffset>2309495</wp:posOffset>
                </wp:positionH>
                <wp:positionV relativeFrom="paragraph">
                  <wp:posOffset>39370</wp:posOffset>
                </wp:positionV>
                <wp:extent cx="1647825" cy="723900"/>
                <wp:effectExtent l="0" t="0" r="104775" b="1695450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723900"/>
                        </a:xfrm>
                        <a:prstGeom prst="wedgeRoundRectCallout">
                          <a:avLst>
                            <a:gd name="adj1" fmla="val 52691"/>
                            <a:gd name="adj2" fmla="val 2750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8B48E" w14:textId="638D9017" w:rsidR="00720EEE" w:rsidRPr="00720EEE" w:rsidRDefault="00720EEE" w:rsidP="00720EEE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Predio se encuentra en el interior del pasaje común a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37.5m</w:t>
                            </w: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 m.</w:t>
                            </w:r>
                          </w:p>
                          <w:p w14:paraId="466B1CFB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45" type="#_x0000_t62" style="position:absolute;left:0;text-align:left;margin-left:181.85pt;margin-top:3.1pt;width:129.75pt;height:5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" adj="22181,70210" fillcolor="#ffc000 [3207]" strokecolor="#f2f2f2 [3052]" strokeweight="1pt">
                <v:textbox>
                  <w:txbxContent>
                    <w:p w14:paraId="5D18B48E" w14:textId="638D9017" w:rsidR="00720EEE" w:rsidRPr="00720EEE" w:rsidRDefault="00720EEE" w:rsidP="00720EEE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Predio se encuentra en el interior del pasaje común a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37.5m</w:t>
                      </w: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 m.</w:t>
                      </w:r>
                    </w:p>
                    <w:p w14:paraId="466B1CFB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5A3091B2">
                <wp:simplePos x="0" y="0"/>
                <wp:positionH relativeFrom="margin">
                  <wp:posOffset>3633470</wp:posOffset>
                </wp:positionH>
                <wp:positionV relativeFrom="paragraph">
                  <wp:posOffset>3392170</wp:posOffset>
                </wp:positionV>
                <wp:extent cx="1857375" cy="666750"/>
                <wp:effectExtent l="1428750" t="1066800" r="28575" b="190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-124324"/>
                            <a:gd name="adj2" fmla="val -20372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7A69A" w14:textId="77777777" w:rsidR="00720EEE" w:rsidRDefault="00720EEE" w:rsidP="00720EEE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  <w:p w14:paraId="3D8F25C2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286.1pt;margin-top:267.1pt;width:146.25pt;height:52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" adj="-16054,-33205" fillcolor="#ffc000 [3207]" strokecolor="#f2f2f2 [3052]" strokeweight="1pt">
                <v:textbox>
                  <w:txbxContent>
                    <w:p w14:paraId="2107A69A" w14:textId="77777777" w:rsidR="00720EEE" w:rsidRDefault="00720EEE" w:rsidP="00720EEE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  <w:p w14:paraId="3D8F25C2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26C4B718">
            <wp:extent cx="4517401" cy="3388050"/>
            <wp:effectExtent l="12382" t="25718" r="9843" b="9842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7401" cy="338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229FAE64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219200" b="27622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172987"/>
                            <a:gd name="adj2" fmla="val 926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6CEAD10C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3010220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Bocadillo: rectángulo con esquinas redondeadas 57" o:spid="_x0000_s1047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" adj="48165,30815" fillcolor="#ffc000 [3207]" strokecolor="#f2f2f2 [3052]" strokeweight="1pt">
                <v:textbox>
                  <w:txbxContent>
                    <w:p w14:paraId="0D9A5583" w14:textId="6CEAD10C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3010220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3D8808C1">
            <wp:extent cx="4384466" cy="3288349"/>
            <wp:effectExtent l="14605" t="23495" r="12065" b="12065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7851" cy="32908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4F8822F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en e</w:t>
      </w:r>
      <w:r w:rsidR="004F3A4C">
        <w:rPr>
          <w:rFonts w:ascii="Arial" w:hAnsi="Arial" w:cs="Arial"/>
          <w:sz w:val="22"/>
          <w:szCs w:val="22"/>
          <w:lang w:val="es-PE" w:eastAsia="es-PE"/>
        </w:rPr>
        <w:t>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FC769C">
      <w:pPr>
        <w:jc w:val="center"/>
        <w:rPr>
          <w:lang w:val="es-PE"/>
        </w:rPr>
      </w:pPr>
    </w:p>
    <w:p w14:paraId="47168BA2" w14:textId="77777777" w:rsidR="00FC769C" w:rsidRPr="00FD3364" w:rsidRDefault="00FC769C" w:rsidP="00FC769C">
      <w:pPr>
        <w:tabs>
          <w:tab w:val="left" w:pos="6240"/>
        </w:tabs>
        <w:jc w:val="center"/>
        <w:rPr>
          <w:lang w:val="es-CL"/>
        </w:rPr>
      </w:pPr>
      <w:r w:rsidRPr="00FD3364">
        <w:rPr>
          <w:lang w:val="es-CL"/>
        </w:rPr>
        <w:t>${</w:t>
      </w:r>
      <w:proofErr w:type="spellStart"/>
      <w:r w:rsidRPr="00FD3364">
        <w:rPr>
          <w:lang w:val="es-CL"/>
        </w:rPr>
        <w:t>bloque_fotos</w:t>
      </w:r>
      <w:proofErr w:type="spellEnd"/>
      <w:r w:rsidRPr="00FD3364">
        <w:rPr>
          <w:lang w:val="es-CL"/>
        </w:rPr>
        <w:t>}</w:t>
      </w:r>
    </w:p>
    <w:p w14:paraId="46F7A503" w14:textId="77777777" w:rsidR="00FC769C" w:rsidRPr="00FD3364" w:rsidRDefault="00FC769C" w:rsidP="00FC769C">
      <w:pPr>
        <w:tabs>
          <w:tab w:val="left" w:pos="6240"/>
        </w:tabs>
        <w:jc w:val="center"/>
        <w:rPr>
          <w:lang w:val="es-CL"/>
        </w:rPr>
      </w:pPr>
    </w:p>
    <w:p w14:paraId="258231CB" w14:textId="77777777" w:rsidR="00FC769C" w:rsidRPr="00FD3364" w:rsidRDefault="00FC769C" w:rsidP="00FC769C">
      <w:pPr>
        <w:tabs>
          <w:tab w:val="left" w:pos="6240"/>
        </w:tabs>
        <w:jc w:val="center"/>
        <w:rPr>
          <w:noProof/>
        </w:rPr>
      </w:pPr>
      <w:r w:rsidRPr="00FD3364">
        <w:rPr>
          <w:noProof/>
        </w:rPr>
        <w:t>${foto}</w:t>
      </w:r>
    </w:p>
    <w:p w14:paraId="0EBCFA16" w14:textId="77777777" w:rsidR="00FC769C" w:rsidRPr="00FD3364" w:rsidRDefault="00FC769C" w:rsidP="00FC769C">
      <w:pPr>
        <w:tabs>
          <w:tab w:val="left" w:pos="6240"/>
        </w:tabs>
        <w:jc w:val="center"/>
        <w:rPr>
          <w:noProof/>
        </w:rPr>
      </w:pPr>
    </w:p>
    <w:p w14:paraId="02D2E075" w14:textId="77777777" w:rsidR="00FC769C" w:rsidRPr="007172CA" w:rsidRDefault="00FC769C" w:rsidP="00FC769C">
      <w:pPr>
        <w:tabs>
          <w:tab w:val="left" w:pos="1087"/>
        </w:tabs>
        <w:jc w:val="center"/>
        <w:rPr>
          <w:lang w:val="es-CL"/>
        </w:rPr>
      </w:pPr>
      <w:r w:rsidRPr="00FD3364">
        <w:rPr>
          <w:lang w:val="es-CL"/>
        </w:rPr>
        <w:t>${/</w:t>
      </w:r>
      <w:proofErr w:type="spellStart"/>
      <w:r w:rsidRPr="00FD3364">
        <w:rPr>
          <w:lang w:val="es-CL"/>
        </w:rPr>
        <w:t>bloque_fotos</w:t>
      </w:r>
      <w:proofErr w:type="spellEnd"/>
      <w:r w:rsidRPr="00FD3364">
        <w:rPr>
          <w:lang w:val="es-CL"/>
        </w:rPr>
        <w:t>}</w:t>
      </w:r>
    </w:p>
    <w:p w14:paraId="6EF9A066" w14:textId="77777777" w:rsidR="00FC769C" w:rsidRPr="005D26F9" w:rsidRDefault="00FC769C" w:rsidP="00FC769C">
      <w:pPr>
        <w:jc w:val="center"/>
      </w:pPr>
    </w:p>
    <w:p w14:paraId="51ABCE4F" w14:textId="77777777" w:rsidR="00FC769C" w:rsidRDefault="00FC769C" w:rsidP="00FC769C">
      <w:pPr>
        <w:jc w:val="center"/>
        <w:rPr>
          <w:lang w:val="es-PE"/>
        </w:rPr>
      </w:pPr>
    </w:p>
    <w:sectPr w:rsidR="00FC769C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884801" w14:textId="77777777" w:rsidR="00CD2E84" w:rsidRDefault="00CD2E84">
      <w:r>
        <w:separator/>
      </w:r>
    </w:p>
  </w:endnote>
  <w:endnote w:type="continuationSeparator" w:id="0">
    <w:p w14:paraId="23244E01" w14:textId="77777777" w:rsidR="00CD2E84" w:rsidRDefault="00CD2E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0C397F11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6C25E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92246C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92246C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A41497" w:rsidRPr="00A414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59559EB5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92246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92246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92246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A41497" w:rsidRPr="00A414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F71FB1" w14:textId="77777777" w:rsidR="00CD2E84" w:rsidRDefault="00CD2E84">
      <w:r>
        <w:separator/>
      </w:r>
    </w:p>
  </w:footnote>
  <w:footnote w:type="continuationSeparator" w:id="0">
    <w:p w14:paraId="2EB32E79" w14:textId="77777777" w:rsidR="00CD2E84" w:rsidRDefault="00CD2E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812139938">
    <w:abstractNumId w:val="1"/>
  </w:num>
  <w:num w:numId="35" w16cid:durableId="6662051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7C1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423D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8D9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5E6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062D7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25E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53A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188A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246C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97C66"/>
    <w:rsid w:val="009A15B9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1497"/>
    <w:rsid w:val="00A44089"/>
    <w:rsid w:val="00A449F4"/>
    <w:rsid w:val="00A44B94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2C6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2E84"/>
    <w:rsid w:val="00CD36F7"/>
    <w:rsid w:val="00CD41B7"/>
    <w:rsid w:val="00CD42A3"/>
    <w:rsid w:val="00CD5C64"/>
    <w:rsid w:val="00CD617F"/>
    <w:rsid w:val="00CD631D"/>
    <w:rsid w:val="00CE15E7"/>
    <w:rsid w:val="00CE3EE0"/>
    <w:rsid w:val="00CE4DF5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C769C"/>
    <w:rsid w:val="00FD0C56"/>
    <w:rsid w:val="00FD12EB"/>
    <w:rsid w:val="00FD21F1"/>
    <w:rsid w:val="00FD2613"/>
    <w:rsid w:val="00FD3364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20EEE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A41497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A4149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489</TotalTime>
  <Pages>10</Pages>
  <Words>645</Words>
  <Characters>3552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38</cp:revision>
  <cp:lastPrinted>2025-04-28T01:45:00Z</cp:lastPrinted>
  <dcterms:created xsi:type="dcterms:W3CDTF">2025-03-27T15:46:00Z</dcterms:created>
  <dcterms:modified xsi:type="dcterms:W3CDTF">2025-09-19T17:35:00Z</dcterms:modified>
</cp:coreProperties>
</file>
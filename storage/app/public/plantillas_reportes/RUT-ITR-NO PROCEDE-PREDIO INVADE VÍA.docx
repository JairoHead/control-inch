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B68CB7B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6F5F65" w:rsidRPr="006F5F65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48F579B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76B4699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</w:t>
            </w:r>
            <w:r w:rsid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F5F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D096EAC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4DFD77EB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6F5F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direcci</w:t>
            </w:r>
            <w:r w:rsid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o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n_servicio_electrico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E4FB3" w:rsidRPr="00CE4FB3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A7BC164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83E15C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2CD7043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C84B1B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</w:t>
            </w:r>
            <w:r w:rsid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3C139AF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02C8E8F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="00CE4FB3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4855B61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25A16F93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7A480A">
              <w:rPr>
                <w:rFonts w:ascii="Tahoma" w:hAnsi="Tahoma" w:cs="Tahoma"/>
                <w:spacing w:val="-4"/>
                <w:sz w:val="20"/>
                <w:szCs w:val="20"/>
              </w:rPr>
              <w:t>2</w:t>
            </w:r>
            <w:r w:rsidR="00CE4FB3">
              <w:rPr>
                <w:rFonts w:ascii="Tahoma" w:hAnsi="Tahoma" w:cs="Tahoma"/>
                <w:spacing w:val="-4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2F28C83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7A480A">
              <w:rPr>
                <w:rFonts w:ascii="Tahoma" w:hAnsi="Tahoma" w:cs="Tahoma"/>
                <w:spacing w:val="-4"/>
                <w:sz w:val="20"/>
                <w:szCs w:val="20"/>
              </w:rPr>
              <w:t>2</w:t>
            </w:r>
            <w:r w:rsidR="00CE4FB3">
              <w:rPr>
                <w:rFonts w:ascii="Tahoma" w:hAnsi="Tahoma" w:cs="Tahoma"/>
                <w:spacing w:val="-4"/>
                <w:sz w:val="20"/>
                <w:szCs w:val="20"/>
              </w:rPr>
              <w:t>6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.0</w:t>
            </w:r>
            <w:r w:rsidR="00253232">
              <w:rPr>
                <w:rFonts w:ascii="Tahoma" w:hAnsi="Tahoma" w:cs="Tahoma"/>
                <w:spacing w:val="-4"/>
                <w:sz w:val="20"/>
                <w:szCs w:val="20"/>
              </w:rPr>
              <w:t>5</w:t>
            </w:r>
            <w:r w:rsidR="002921DB">
              <w:rPr>
                <w:rFonts w:ascii="Tahoma" w:hAnsi="Tahoma" w:cs="Tahoma"/>
                <w:spacing w:val="-4"/>
                <w:sz w:val="20"/>
                <w:szCs w:val="20"/>
              </w:rPr>
              <w:t>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2EC57E86" w:rsidR="00B163B8" w:rsidRDefault="00CE4FB3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2da inspección- (En 1era inspección se </w:t>
      </w:r>
      <w:r w:rsidR="00DC2983">
        <w:rPr>
          <w:rFonts w:ascii="Tahoma" w:hAnsi="Tahoma" w:cs="Tahoma"/>
          <w:iCs/>
          <w:sz w:val="22"/>
          <w:szCs w:val="22"/>
          <w:lang w:val="es-PE"/>
        </w:rPr>
        <w:t>solicitó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corte de vía)</w:t>
      </w:r>
      <w:r w:rsidR="00B163B8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6A8032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sistema_acometida</w:t>
      </w:r>
      <w:proofErr w:type="spellEnd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6F5F65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6F5F65" w:rsidRPr="006F5F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6F9C887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</w:t>
      </w:r>
      <w:r w:rsidR="007C65C0">
        <w:rPr>
          <w:rFonts w:ascii="Tahoma" w:hAnsi="Tahoma" w:cs="Tahoma"/>
          <w:iCs/>
          <w:sz w:val="22"/>
          <w:szCs w:val="22"/>
          <w:lang w:val="es-PE"/>
        </w:rPr>
        <w:t xml:space="preserve">que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solicit</w:t>
      </w:r>
      <w:r w:rsidR="00DC2983">
        <w:rPr>
          <w:rFonts w:ascii="Tahoma" w:hAnsi="Tahoma" w:cs="Tahoma"/>
          <w:iCs/>
          <w:sz w:val="22"/>
          <w:szCs w:val="22"/>
          <w:lang w:val="es-PE"/>
        </w:rPr>
        <w:t>ó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el cliente </w:t>
      </w:r>
      <w:proofErr w:type="spellStart"/>
      <w:r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DC2983">
        <w:rPr>
          <w:rFonts w:ascii="Tahoma" w:hAnsi="Tahoma" w:cs="Tahoma"/>
          <w:iCs/>
          <w:sz w:val="22"/>
          <w:szCs w:val="22"/>
          <w:lang w:val="es-PE"/>
        </w:rPr>
        <w:t>i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á</w:t>
      </w:r>
      <w:proofErr w:type="spellEnd"/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6F5F65" w:rsidRPr="006F5F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D818F3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</w:t>
      </w:r>
      <w:r w:rsidR="00DC2983">
        <w:rPr>
          <w:rFonts w:ascii="Arial" w:hAnsi="Arial" w:cs="Arial"/>
          <w:sz w:val="22"/>
          <w:szCs w:val="22"/>
        </w:rPr>
        <w:t xml:space="preserve">red MT del </w:t>
      </w:r>
      <w:proofErr w:type="spellStart"/>
      <w:r w:rsidR="00DC2983">
        <w:rPr>
          <w:rFonts w:ascii="Arial" w:hAnsi="Arial" w:cs="Arial"/>
          <w:sz w:val="22"/>
          <w:szCs w:val="22"/>
        </w:rPr>
        <w:t>alimentador</w:t>
      </w:r>
      <w:proofErr w:type="spellEnd"/>
      <w:r w:rsidR="006F5F65">
        <w:rPr>
          <w:rFonts w:ascii="Arial" w:hAnsi="Arial" w:cs="Arial"/>
          <w:sz w:val="22"/>
          <w:szCs w:val="22"/>
        </w:rPr>
        <w:t xml:space="preserve"> </w:t>
      </w:r>
      <w:r w:rsidR="006F5F65" w:rsidRPr="006F5F65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6F5F65" w:rsidRPr="006F5F65">
        <w:rPr>
          <w:rFonts w:ascii="Arial" w:hAnsi="Arial" w:cs="Arial"/>
          <w:sz w:val="22"/>
          <w:szCs w:val="22"/>
          <w:highlight w:val="green"/>
        </w:rPr>
        <w:t>alimentador</w:t>
      </w:r>
      <w:proofErr w:type="spellEnd"/>
      <w:r w:rsidR="006F5F65" w:rsidRPr="006F5F65">
        <w:rPr>
          <w:rFonts w:ascii="Arial" w:hAnsi="Arial" w:cs="Arial"/>
          <w:sz w:val="22"/>
          <w:szCs w:val="22"/>
          <w:highlight w:val="green"/>
        </w:rPr>
        <w:t>}</w:t>
      </w:r>
      <w:r w:rsidR="00DC298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pasa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por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encima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r w:rsidR="005A3C96">
        <w:rPr>
          <w:rFonts w:ascii="Arial" w:hAnsi="Arial" w:cs="Arial"/>
          <w:sz w:val="22"/>
          <w:szCs w:val="22"/>
        </w:rPr>
        <w:t>s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incluido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sobre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el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EC1593">
        <w:rPr>
          <w:rFonts w:ascii="Arial" w:hAnsi="Arial" w:cs="Arial"/>
          <w:sz w:val="22"/>
          <w:szCs w:val="22"/>
        </w:rPr>
        <w:t>solicitante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5722C8B0" w14:textId="013A5A7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C1593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70D8C90" w:rsidR="004F25EF" w:rsidRDefault="00EC1593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No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D5E7426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>
        <w:rPr>
          <w:rFonts w:ascii="Tahoma" w:hAnsi="Tahoma" w:cs="Tahoma"/>
          <w:iCs/>
          <w:noProof/>
          <w:sz w:val="22"/>
          <w:szCs w:val="22"/>
          <w:lang w:val="es-PE"/>
        </w:rPr>
        <w:t>2</w:t>
      </w:r>
      <w:r w:rsidR="00EC1593">
        <w:rPr>
          <w:rFonts w:ascii="Tahoma" w:hAnsi="Tahoma" w:cs="Tahoma"/>
          <w:iCs/>
          <w:noProof/>
          <w:sz w:val="22"/>
          <w:szCs w:val="22"/>
          <w:lang w:val="es-PE"/>
        </w:rPr>
        <w:t>7</w:t>
      </w:r>
      <w:r w:rsidR="007A480A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6F5F65" w:rsidRPr="006F5F65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477B46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EC1593">
        <w:rPr>
          <w:rFonts w:ascii="Arial" w:hAnsi="Arial" w:cs="Arial"/>
          <w:sz w:val="22"/>
          <w:szCs w:val="22"/>
        </w:rPr>
        <w:t>ubicó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EC1593">
        <w:rPr>
          <w:rFonts w:ascii="Arial" w:hAnsi="Arial" w:cs="Arial"/>
          <w:sz w:val="22"/>
          <w:szCs w:val="22"/>
        </w:rPr>
        <w:t>dirección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y </w:t>
      </w:r>
      <w:proofErr w:type="spellStart"/>
      <w:r w:rsidR="00EC1593">
        <w:rPr>
          <w:rFonts w:ascii="Arial" w:hAnsi="Arial" w:cs="Arial"/>
          <w:sz w:val="22"/>
          <w:szCs w:val="22"/>
        </w:rPr>
        <w:t>foto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fachada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722C4821" w:rsidR="00B163B8" w:rsidRDefault="00EC1593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es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factible atender lo solicitado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253232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invade vía pública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525F47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="00166063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F5F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7D78B9B6" w:rsidR="00B163B8" w:rsidRDefault="00DC2AA4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26A61941">
                <wp:simplePos x="0" y="0"/>
                <wp:positionH relativeFrom="margin">
                  <wp:posOffset>271145</wp:posOffset>
                </wp:positionH>
                <wp:positionV relativeFrom="paragraph">
                  <wp:posOffset>1596390</wp:posOffset>
                </wp:positionV>
                <wp:extent cx="580390" cy="367665"/>
                <wp:effectExtent l="0" t="990600" r="863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60942"/>
                            <a:gd name="adj2" fmla="val -3114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5BC1264F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DC2AA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16897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1167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3" o:spid="_x0000_s1026" type="#_x0000_t62" style="position:absolute;left:0;text-align:left;margin-left:21.35pt;margin-top:125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" adj="23963,-56478" fillcolor="#ffc000 [3207]" strokecolor="#747070 [1614]" strokeweight="1pt">
                <v:textbox>
                  <w:txbxContent>
                    <w:p w14:paraId="333CAC7D" w14:textId="5BC1264F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DC2AA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16897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500F4ADD">
                <wp:simplePos x="0" y="0"/>
                <wp:positionH relativeFrom="margin">
                  <wp:posOffset>918845</wp:posOffset>
                </wp:positionH>
                <wp:positionV relativeFrom="paragraph">
                  <wp:posOffset>996315</wp:posOffset>
                </wp:positionV>
                <wp:extent cx="1097280" cy="516255"/>
                <wp:effectExtent l="0" t="457200" r="48387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87876"/>
                            <a:gd name="adj2" fmla="val -13237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3A008FCE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 autosoportado 3x</w:t>
                            </w:r>
                            <w:r w:rsidR="00DC2AA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</w:t>
                            </w: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+2x16+Pmm2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7" type="#_x0000_t62" style="position:absolute;left:0;text-align:left;margin-left:72.35pt;margin-top:78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" adj="29781,-17793" fillcolor="#ffc000 [3207]" strokecolor="#747070 [1614]" strokeweight="1pt">
                <v:textbox>
                  <w:txbxContent>
                    <w:p w14:paraId="22670DAD" w14:textId="3A008FCE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 autosoportado 3x</w:t>
                      </w:r>
                      <w:r w:rsidR="00DC2AA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</w:t>
                      </w: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+2x16+Pmm2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545ECB22">
                <wp:simplePos x="0" y="0"/>
                <wp:positionH relativeFrom="margin">
                  <wp:posOffset>2223770</wp:posOffset>
                </wp:positionH>
                <wp:positionV relativeFrom="paragraph">
                  <wp:posOffset>15240</wp:posOffset>
                </wp:positionV>
                <wp:extent cx="516255" cy="246380"/>
                <wp:effectExtent l="0" t="0" r="17145" b="3251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246380"/>
                        </a:xfrm>
                        <a:prstGeom prst="wedgeRoundRectCallout">
                          <a:avLst>
                            <a:gd name="adj1" fmla="val -10042"/>
                            <a:gd name="adj2" fmla="val 1538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6FA9F43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LL-0</w:t>
                            </w:r>
                            <w:r w:rsidR="00DC2AA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Bocadillo: rectángulo con esquinas redondeadas 45" o:spid="_x0000_s1028" type="#_x0000_t62" style="position:absolute;left:0;text-align:left;margin-left:175.1pt;margin-top:1.2pt;width:40.6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" adj="8631,44026" fillcolor="#ffc000 [3207]" strokecolor="#747070 [1614]" strokeweight="1pt">
                <v:textbox>
                  <w:txbxContent>
                    <w:p w14:paraId="1827F1CF" w14:textId="26FA9F43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LL-0</w:t>
                      </w:r>
                      <w:r w:rsidR="00DC2AA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BA05DDB">
                <wp:simplePos x="0" y="0"/>
                <wp:positionH relativeFrom="margin">
                  <wp:posOffset>2223770</wp:posOffset>
                </wp:positionH>
                <wp:positionV relativeFrom="paragraph">
                  <wp:posOffset>996315</wp:posOffset>
                </wp:positionV>
                <wp:extent cx="683260" cy="384810"/>
                <wp:effectExtent l="0" t="495300" r="38354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384810"/>
                        </a:xfrm>
                        <a:prstGeom prst="wedgeRoundRectCallout">
                          <a:avLst>
                            <a:gd name="adj1" fmla="val 95453"/>
                            <a:gd name="adj2" fmla="val -17132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1FBC8B2F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#</w:t>
                            </w:r>
                            <w:r w:rsid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</w:t>
                            </w:r>
                            <w:r w:rsidR="00DC2AA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40624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9" type="#_x0000_t62" style="position:absolute;left:0;text-align:left;margin-left:175.1pt;margin-top:78.45pt;width:53.8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" adj="31418,-26207" fillcolor="#ffc000 [3207]" strokecolor="#747070 [1614]" strokeweight="1pt">
                <v:textbox>
                  <w:txbxContent>
                    <w:p w14:paraId="3C7A1D10" w14:textId="1FBC8B2F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#</w:t>
                      </w:r>
                      <w:r w:rsid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</w:t>
                      </w:r>
                      <w:r w:rsidR="00DC2AA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40624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1DEEA7EB">
                <wp:simplePos x="0" y="0"/>
                <wp:positionH relativeFrom="margin">
                  <wp:posOffset>4557395</wp:posOffset>
                </wp:positionH>
                <wp:positionV relativeFrom="paragraph">
                  <wp:posOffset>2396490</wp:posOffset>
                </wp:positionV>
                <wp:extent cx="715645" cy="408305"/>
                <wp:effectExtent l="857250" t="1524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62065"/>
                            <a:gd name="adj2" fmla="val -816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0" type="#_x0000_t62" style="position:absolute;left:0;text-align:left;margin-left:358.85pt;margin-top:188.7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" adj="-24206,-683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F78110">
                <wp:simplePos x="0" y="0"/>
                <wp:positionH relativeFrom="column">
                  <wp:posOffset>3394710</wp:posOffset>
                </wp:positionH>
                <wp:positionV relativeFrom="paragraph">
                  <wp:posOffset>2142490</wp:posOffset>
                </wp:positionV>
                <wp:extent cx="349885" cy="191432"/>
                <wp:effectExtent l="19050" t="38100" r="31115" b="37465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76851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FD70" id="Rectángulo 27" o:spid="_x0000_s1026" style="position:absolute;margin-left:267.3pt;margin-top:168.7pt;width:27.55pt;height:15.05pt;rotation:-352965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440A7192">
            <wp:extent cx="5327409" cy="4114398"/>
            <wp:effectExtent l="19050" t="19050" r="2603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114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2B148EE7" w:rsidR="00B163B8" w:rsidRDefault="000D335D" w:rsidP="008B7A23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01: </w:t>
      </w:r>
      <w:r w:rsidR="00B163B8">
        <w:rPr>
          <w:lang w:val="es-PE"/>
        </w:rPr>
        <w:t>CROQUIS DE LAS REDES BT</w:t>
      </w:r>
      <w:r w:rsidR="00DC2AA4">
        <w:rPr>
          <w:lang w:val="es-PE"/>
        </w:rPr>
        <w:t xml:space="preserve"> Y MT</w:t>
      </w:r>
      <w:r w:rsidR="00B163B8">
        <w:rPr>
          <w:lang w:val="es-PE"/>
        </w:rPr>
        <w:t xml:space="preserve">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74D57EA" w:rsidR="009B623F" w:rsidRDefault="00DC2AA4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329834" wp14:editId="601F23B9">
                <wp:simplePos x="0" y="0"/>
                <wp:positionH relativeFrom="margin">
                  <wp:posOffset>4509770</wp:posOffset>
                </wp:positionH>
                <wp:positionV relativeFrom="paragraph">
                  <wp:posOffset>3611245</wp:posOffset>
                </wp:positionV>
                <wp:extent cx="819150" cy="371475"/>
                <wp:effectExtent l="1390650" t="400050" r="19050" b="28575"/>
                <wp:wrapNone/>
                <wp:docPr id="184549446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wedgeRoundRectCallout">
                          <a:avLst>
                            <a:gd name="adj1" fmla="val -213461"/>
                            <a:gd name="adj2" fmla="val -147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139A6" w14:textId="129E89F6" w:rsidR="00DC2AA4" w:rsidRPr="00DC2AA4" w:rsidRDefault="00956DB5" w:rsidP="00DC2AA4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834" id="Bocadillo: rectángulo con esquinas redondeadas 48" o:spid="_x0000_s1034" type="#_x0000_t62" style="position:absolute;left:0;text-align:left;margin-left:355.1pt;margin-top:284.35pt;width:64.5pt;height:29.2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" adj="-35308,-21091" fillcolor="#ffc000 [3207]" strokecolor="#f2f2f2 [3052]" strokeweight="1pt">
                <v:textbox>
                  <w:txbxContent>
                    <w:p w14:paraId="0E4139A6" w14:textId="129E89F6" w:rsidR="00DC2AA4" w:rsidRPr="00DC2AA4" w:rsidRDefault="00956DB5" w:rsidP="00DC2AA4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CDDECA0">
                <wp:simplePos x="0" y="0"/>
                <wp:positionH relativeFrom="margin">
                  <wp:posOffset>4576445</wp:posOffset>
                </wp:positionH>
                <wp:positionV relativeFrom="paragraph">
                  <wp:posOffset>3020695</wp:posOffset>
                </wp:positionV>
                <wp:extent cx="687705" cy="371475"/>
                <wp:effectExtent l="1371600" t="1905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243420"/>
                            <a:gd name="adj2" fmla="val -963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Pr="00DC2AA4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DC2AA4"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_x0000_s1035" type="#_x0000_t62" style="position:absolute;left:0;text-align:left;margin-left:360.35pt;margin-top:237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" adj="-41779,-10014" fillcolor="#ffc000 [3207]" strokecolor="#f2f2f2 [3052]" strokeweight="1pt">
                <v:textbox>
                  <w:txbxContent>
                    <w:p w14:paraId="0BE74F6B" w14:textId="332826F4" w:rsidR="00FF229A" w:rsidRPr="00DC2AA4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 w:rsidRPr="00DC2AA4"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60D7C51" wp14:editId="0D891B64">
                <wp:simplePos x="0" y="0"/>
                <wp:positionH relativeFrom="column">
                  <wp:posOffset>3081020</wp:posOffset>
                </wp:positionH>
                <wp:positionV relativeFrom="paragraph">
                  <wp:posOffset>2744470</wp:posOffset>
                </wp:positionV>
                <wp:extent cx="190500" cy="114300"/>
                <wp:effectExtent l="19050" t="19050" r="19050" b="19050"/>
                <wp:wrapNone/>
                <wp:docPr id="1551164428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7976">
                          <a:off x="0" y="0"/>
                          <a:ext cx="1905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1C7AC8" id="Rectángulo 22" o:spid="_x0000_s1026" style="position:absolute;margin-left:242.6pt;margin-top:216.1pt;width:15pt;height:9pt;rotation:-242509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" filled="f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06BE606">
            <wp:extent cx="5881370" cy="4572000"/>
            <wp:effectExtent l="19050" t="19050" r="24130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57" cy="457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027B3E6E" w:rsidR="009B623F" w:rsidRDefault="000D335D" w:rsidP="009B623F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02: </w:t>
      </w:r>
      <w:r w:rsidR="009B623F">
        <w:rPr>
          <w:lang w:val="es-PE"/>
        </w:rPr>
        <w:t xml:space="preserve">UBICACIÓN DEL PREDIO </w:t>
      </w:r>
      <w:r w:rsidR="00DC2AA4">
        <w:rPr>
          <w:lang w:val="es-PE"/>
        </w:rPr>
        <w:t>EN EL MAPA ENERGETICO MINERO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56B32733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 w:rsidR="00DC2AA4">
        <w:rPr>
          <w:sz w:val="18"/>
          <w:szCs w:val="18"/>
          <w:lang w:val="es-PE"/>
        </w:rPr>
        <w:t>MAPA ENERGÉTICO MINERO.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74DDF776" w14:textId="77777777" w:rsidR="009B623F" w:rsidRDefault="009B623F">
      <w:pPr>
        <w:rPr>
          <w:sz w:val="18"/>
          <w:szCs w:val="18"/>
        </w:rPr>
      </w:pPr>
    </w:p>
    <w:p w14:paraId="7DE1B329" w14:textId="77777777" w:rsidR="00956DB5" w:rsidRDefault="00956DB5">
      <w:pPr>
        <w:rPr>
          <w:sz w:val="18"/>
          <w:szCs w:val="18"/>
        </w:rPr>
      </w:pPr>
    </w:p>
    <w:p w14:paraId="4DC5827B" w14:textId="77777777" w:rsidR="00956DB5" w:rsidRDefault="00956DB5">
      <w:pPr>
        <w:rPr>
          <w:sz w:val="18"/>
          <w:szCs w:val="18"/>
        </w:rPr>
      </w:pPr>
    </w:p>
    <w:p w14:paraId="7C8B1A32" w14:textId="77777777" w:rsidR="00956DB5" w:rsidRDefault="00956DB5">
      <w:pPr>
        <w:rPr>
          <w:sz w:val="18"/>
          <w:szCs w:val="18"/>
        </w:rPr>
      </w:pPr>
    </w:p>
    <w:p w14:paraId="5F61E408" w14:textId="77777777" w:rsidR="00956DB5" w:rsidRDefault="00956DB5">
      <w:pPr>
        <w:rPr>
          <w:sz w:val="18"/>
          <w:szCs w:val="18"/>
        </w:rPr>
      </w:pPr>
    </w:p>
    <w:p w14:paraId="4D6C2C54" w14:textId="77777777" w:rsidR="00956DB5" w:rsidRDefault="00956DB5">
      <w:pPr>
        <w:rPr>
          <w:sz w:val="18"/>
          <w:szCs w:val="18"/>
        </w:rPr>
      </w:pPr>
    </w:p>
    <w:p w14:paraId="3725D0EB" w14:textId="77777777" w:rsidR="00956DB5" w:rsidRDefault="00956DB5">
      <w:pPr>
        <w:rPr>
          <w:sz w:val="18"/>
          <w:szCs w:val="18"/>
        </w:rPr>
      </w:pPr>
    </w:p>
    <w:p w14:paraId="02CD8343" w14:textId="77777777" w:rsidR="00956DB5" w:rsidRDefault="00956DB5">
      <w:pPr>
        <w:rPr>
          <w:sz w:val="18"/>
          <w:szCs w:val="18"/>
        </w:rPr>
      </w:pPr>
    </w:p>
    <w:p w14:paraId="7CDA643C" w14:textId="77777777" w:rsidR="00956DB5" w:rsidRDefault="00956DB5">
      <w:pPr>
        <w:rPr>
          <w:sz w:val="18"/>
          <w:szCs w:val="18"/>
        </w:rPr>
      </w:pPr>
    </w:p>
    <w:p w14:paraId="13DCC967" w14:textId="77777777" w:rsidR="00956DB5" w:rsidRDefault="00956DB5">
      <w:pPr>
        <w:rPr>
          <w:sz w:val="18"/>
          <w:szCs w:val="18"/>
        </w:rPr>
      </w:pPr>
    </w:p>
    <w:p w14:paraId="34D2C418" w14:textId="77777777" w:rsidR="00956DB5" w:rsidRDefault="00956DB5">
      <w:pPr>
        <w:rPr>
          <w:sz w:val="18"/>
          <w:szCs w:val="18"/>
        </w:rPr>
      </w:pPr>
    </w:p>
    <w:p w14:paraId="2D241C91" w14:textId="77777777" w:rsidR="00956DB5" w:rsidRDefault="00956DB5">
      <w:pPr>
        <w:rPr>
          <w:sz w:val="18"/>
          <w:szCs w:val="18"/>
        </w:rPr>
      </w:pPr>
    </w:p>
    <w:p w14:paraId="16947ACB" w14:textId="77777777" w:rsidR="00956DB5" w:rsidRDefault="00956DB5">
      <w:pPr>
        <w:rPr>
          <w:sz w:val="18"/>
          <w:szCs w:val="18"/>
        </w:rPr>
      </w:pPr>
    </w:p>
    <w:p w14:paraId="3EBD4C5B" w14:textId="77777777" w:rsidR="00956DB5" w:rsidRDefault="00956DB5">
      <w:pPr>
        <w:rPr>
          <w:sz w:val="18"/>
          <w:szCs w:val="18"/>
        </w:rPr>
      </w:pPr>
    </w:p>
    <w:p w14:paraId="16D6C50D" w14:textId="77777777" w:rsidR="00956DB5" w:rsidRDefault="00956DB5">
      <w:pPr>
        <w:rPr>
          <w:sz w:val="18"/>
          <w:szCs w:val="18"/>
        </w:rPr>
      </w:pPr>
    </w:p>
    <w:p w14:paraId="19667FCD" w14:textId="77777777" w:rsidR="00956DB5" w:rsidRDefault="00956DB5">
      <w:pPr>
        <w:rPr>
          <w:sz w:val="18"/>
          <w:szCs w:val="18"/>
        </w:rPr>
      </w:pPr>
    </w:p>
    <w:p w14:paraId="49D0D50D" w14:textId="77777777" w:rsidR="00956DB5" w:rsidRDefault="00956DB5">
      <w:pPr>
        <w:rPr>
          <w:sz w:val="18"/>
          <w:szCs w:val="18"/>
        </w:rPr>
      </w:pPr>
    </w:p>
    <w:p w14:paraId="3244597B" w14:textId="77777777" w:rsidR="00956DB5" w:rsidRDefault="00956DB5">
      <w:pPr>
        <w:rPr>
          <w:sz w:val="18"/>
          <w:szCs w:val="18"/>
        </w:rPr>
      </w:pPr>
    </w:p>
    <w:p w14:paraId="6D9B7A36" w14:textId="77777777" w:rsidR="00956DB5" w:rsidRDefault="00956DB5">
      <w:pPr>
        <w:rPr>
          <w:sz w:val="18"/>
          <w:szCs w:val="18"/>
        </w:rPr>
      </w:pPr>
    </w:p>
    <w:p w14:paraId="7175C52F" w14:textId="77777777" w:rsidR="00956DB5" w:rsidRDefault="00956DB5">
      <w:pPr>
        <w:rPr>
          <w:sz w:val="18"/>
          <w:szCs w:val="18"/>
        </w:rPr>
      </w:pPr>
    </w:p>
    <w:p w14:paraId="6E8845E3" w14:textId="77777777" w:rsidR="00956DB5" w:rsidRDefault="00956DB5">
      <w:pPr>
        <w:rPr>
          <w:sz w:val="18"/>
          <w:szCs w:val="18"/>
        </w:rPr>
      </w:pP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48D375B" w14:textId="4DE4F466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Ancho de la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v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ía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existente en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campo entre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límites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 propiedad es de 7.70m.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(Ver Fotos N° 03)</w:t>
      </w:r>
    </w:p>
    <w:p w14:paraId="18C59D70" w14:textId="34389272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Documento aprobado por la municipalidad que presentó el cliente sobre el corte de la vía, figura un ancho de vía de 17.4m. 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>(Ver figura N° 03)</w:t>
      </w:r>
    </w:p>
    <w:p w14:paraId="348D0945" w14:textId="00F11344" w:rsidR="00956DB5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>De acuerdo con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las medidas en campo y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las medidas aprobadas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por la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municipalidad se concluye que predio invade vía pública, de forma similar sus vecinos colindantes.</w:t>
      </w:r>
    </w:p>
    <w:p w14:paraId="4A8F681E" w14:textId="194B18C4" w:rsidR="00B163B8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Por lo tanto NO ES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PREDIO INVADE VÍA PÚBLICA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F5F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32C4D0EE" w14:textId="3E19D6E8" w:rsidR="00305610" w:rsidRDefault="0030561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Predios deberán respetar ancho de vía aprobado por la municipalidad. </w:t>
      </w:r>
    </w:p>
    <w:p w14:paraId="0CFBF8B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86BFDE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573348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E5371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96A4A3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CA2A5D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7A5D05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42BEE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62A8A5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D9179D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FC8A1E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0BB91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12C6F5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07ED0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1772C5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CBFC6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8FEE83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CDC830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608CCF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9AA868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AA49B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71B4A8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61E873D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21FA7A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B4DABE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13103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4797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51781C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B04100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0573FD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6C401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217418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694B0C3C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A254A9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D6C9071" w14:textId="77777777" w:rsidR="00305610" w:rsidRP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9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A+97qN&#10;8gIAAJU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127B58D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2B38D" w14:textId="77777777" w:rsidR="00305610" w:rsidRDefault="00305610" w:rsidP="00886007">
      <w:pPr>
        <w:jc w:val="center"/>
      </w:pPr>
    </w:p>
    <w:p w14:paraId="7C899682" w14:textId="4DCEC05F" w:rsidR="00305610" w:rsidRDefault="00305610" w:rsidP="00886007">
      <w:pPr>
        <w:jc w:val="center"/>
      </w:pPr>
      <w:r>
        <w:rPr>
          <w:noProof/>
        </w:rPr>
        <w:drawing>
          <wp:inline distT="0" distB="0" distL="0" distR="0" wp14:anchorId="0FB6D35B" wp14:editId="429E6223">
            <wp:extent cx="3479800" cy="2609850"/>
            <wp:effectExtent l="19050" t="19050" r="25400" b="19050"/>
            <wp:docPr id="314693741" name="Imagen 31469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93741" name="Imagen 3146937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51" cy="2611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2CADB" w14:textId="77777777" w:rsidR="00305610" w:rsidRDefault="00305610" w:rsidP="00886007">
      <w:pPr>
        <w:jc w:val="center"/>
      </w:pPr>
    </w:p>
    <w:p w14:paraId="2F4DA177" w14:textId="2E2A19DC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Fotos N° 01: </w:t>
      </w:r>
      <w:r w:rsidR="00B163B8"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621758D7" w14:textId="56A740DA" w:rsidR="001C0B1A" w:rsidRDefault="00977AEF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977AEF">
        <w:rPr>
          <w:lang w:val="es-ES" w:eastAsia="es-ES"/>
        </w:rPr>
        <w:t xml:space="preserve"> 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F4F6E0F" w:rsidR="00B163B8" w:rsidRDefault="00305610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602C574">
                <wp:simplePos x="0" y="0"/>
                <wp:positionH relativeFrom="margin">
                  <wp:posOffset>2376170</wp:posOffset>
                </wp:positionH>
                <wp:positionV relativeFrom="paragraph">
                  <wp:posOffset>239395</wp:posOffset>
                </wp:positionV>
                <wp:extent cx="1609725" cy="371475"/>
                <wp:effectExtent l="0" t="0" r="371475" b="600075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71475"/>
                        </a:xfrm>
                        <a:prstGeom prst="wedgeRoundRectCallout">
                          <a:avLst>
                            <a:gd name="adj1" fmla="val 68939"/>
                            <a:gd name="adj2" fmla="val 18909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A9E7D" w14:textId="6397177D" w:rsidR="00977AEF" w:rsidRDefault="00305610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Bocadillo: rectángulo con esquinas redondeadas 52" o:spid="_x0000_s1037" type="#_x0000_t62" style="position:absolute;left:0;text-align:left;margin-left:187.1pt;margin-top:18.85pt;width:126.75pt;height:29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" adj="25691,51644" fillcolor="#ffc000 [3207]" strokecolor="#f2f2f2 [3052]" strokeweight="1pt">
                <v:textbox>
                  <w:txbxContent>
                    <w:p w14:paraId="2CAA9E7D" w14:textId="6397177D" w:rsidR="00977AEF" w:rsidRDefault="00305610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6C7D4271">
                <wp:simplePos x="0" y="0"/>
                <wp:positionH relativeFrom="margin">
                  <wp:posOffset>5147945</wp:posOffset>
                </wp:positionH>
                <wp:positionV relativeFrom="paragraph">
                  <wp:posOffset>1887220</wp:posOffset>
                </wp:positionV>
                <wp:extent cx="895350" cy="476250"/>
                <wp:effectExtent l="609600" t="19050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-114106"/>
                            <a:gd name="adj2" fmla="val -81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311F10E7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305610">
                              <w:rPr>
                                <w:lang w:val="es-ES"/>
                              </w:rPr>
                              <w:t>M</w:t>
                            </w:r>
                            <w:r>
                              <w:rPr>
                                <w:lang w:val="es-ES"/>
                              </w:rPr>
                              <w:t>T #</w:t>
                            </w:r>
                            <w:r w:rsidR="00305610">
                              <w:rPr>
                                <w:lang w:val="es-ES"/>
                              </w:rPr>
                              <w:t>29537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38" type="#_x0000_t62" style="position:absolute;left:0;text-align:left;margin-left:405.35pt;margin-top:148.6pt;width:70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" adj="-13847,-6839" fillcolor="#ffc000 [3207]" strokecolor="#f2f2f2 [3052]" strokeweight="1pt">
                <v:textbox>
                  <w:txbxContent>
                    <w:p w14:paraId="3A6358EF" w14:textId="311F10E7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305610">
                        <w:rPr>
                          <w:lang w:val="es-ES"/>
                        </w:rPr>
                        <w:t>M</w:t>
                      </w:r>
                      <w:r>
                        <w:rPr>
                          <w:lang w:val="es-ES"/>
                        </w:rPr>
                        <w:t>T #</w:t>
                      </w:r>
                      <w:r w:rsidR="00305610">
                        <w:rPr>
                          <w:lang w:val="es-ES"/>
                        </w:rPr>
                        <w:t>29537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70F529FA">
                <wp:simplePos x="0" y="0"/>
                <wp:positionH relativeFrom="margin">
                  <wp:posOffset>1757045</wp:posOffset>
                </wp:positionH>
                <wp:positionV relativeFrom="paragraph">
                  <wp:posOffset>1753870</wp:posOffset>
                </wp:positionV>
                <wp:extent cx="882650" cy="471805"/>
                <wp:effectExtent l="0" t="0" r="908050" b="8997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147261"/>
                            <a:gd name="adj2" fmla="val 2238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39" type="#_x0000_t62" style="position:absolute;left:0;text-align:left;margin-left:138.35pt;margin-top:138.1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" adj="42608,59149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672647D3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26EFED33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 N° 02: </w:t>
      </w:r>
      <w:r w:rsidR="00B163B8"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824FD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975A8C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4E8F1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0A8A5FA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A6F355D" w14:textId="09C8735F" w:rsidR="00305610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A21F5A" wp14:editId="6ED9568F">
                <wp:simplePos x="0" y="0"/>
                <wp:positionH relativeFrom="column">
                  <wp:posOffset>566420</wp:posOffset>
                </wp:positionH>
                <wp:positionV relativeFrom="paragraph">
                  <wp:posOffset>3489960</wp:posOffset>
                </wp:positionV>
                <wp:extent cx="2638425" cy="0"/>
                <wp:effectExtent l="38100" t="76200" r="9525" b="95250"/>
                <wp:wrapNone/>
                <wp:docPr id="210136409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842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54DA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" o:spid="_x0000_s1026" type="#_x0000_t32" style="position:absolute;margin-left:44.6pt;margin-top:274.8pt;width:207.75pt;height:0;flip:x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" strokecolor="yellow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DDD017" wp14:editId="18729358">
                <wp:simplePos x="0" y="0"/>
                <wp:positionH relativeFrom="margin">
                  <wp:posOffset>4347845</wp:posOffset>
                </wp:positionH>
                <wp:positionV relativeFrom="paragraph">
                  <wp:posOffset>1042035</wp:posOffset>
                </wp:positionV>
                <wp:extent cx="895350" cy="476250"/>
                <wp:effectExtent l="628650" t="0" r="19050" b="476250"/>
                <wp:wrapNone/>
                <wp:docPr id="157355802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wedgeRoundRectCallout">
                          <a:avLst>
                            <a:gd name="adj1" fmla="val -115170"/>
                            <a:gd name="adj2" fmla="val 13634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0C8DE" w14:textId="77777777" w:rsidR="00305610" w:rsidRDefault="00305610" w:rsidP="00305610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Poste MT #29537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DD017" id="_x0000_s1040" type="#_x0000_t62" style="position:absolute;left:0;text-align:left;margin-left:342.35pt;margin-top:82.05pt;width:70.5pt;height:37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" adj="-14077,40249" fillcolor="#ffc000 [3207]" strokecolor="#f2f2f2 [3052]" strokeweight="1pt">
                <v:textbox>
                  <w:txbxContent>
                    <w:p w14:paraId="69D0C8DE" w14:textId="77777777" w:rsidR="00305610" w:rsidRDefault="00305610" w:rsidP="00305610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Poste MT #29537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70913F" wp14:editId="676A3C01">
                <wp:simplePos x="0" y="0"/>
                <wp:positionH relativeFrom="column">
                  <wp:posOffset>1661795</wp:posOffset>
                </wp:positionH>
                <wp:positionV relativeFrom="paragraph">
                  <wp:posOffset>3251835</wp:posOffset>
                </wp:positionV>
                <wp:extent cx="695325" cy="295275"/>
                <wp:effectExtent l="0" t="0" r="0" b="0"/>
                <wp:wrapNone/>
                <wp:docPr id="224009356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8621A" w14:textId="6D663D98" w:rsidR="00305610" w:rsidRPr="00E8108D" w:rsidRDefault="00E8108D">
                            <w:pPr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8108D"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7.70m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0913F" id="_x0000_t202" coordsize="21600,21600" o:spt="202" path="m,l,21600r21600,l21600,xe">
                <v:stroke joinstyle="miter"/>
                <v:path gradientshapeok="t" o:connecttype="rect"/>
              </v:shapetype>
              <v:shape id="Cuadro de texto 24" o:spid="_x0000_s1041" type="#_x0000_t202" style="position:absolute;left:0;text-align:left;margin-left:130.85pt;margin-top:256.05pt;width:54.75pt;height:23.2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" filled="f" stroked="f" strokeweight=".5pt">
                <v:textbox>
                  <w:txbxContent>
                    <w:p w14:paraId="6A58621A" w14:textId="6D663D98" w:rsidR="00305610" w:rsidRPr="00E8108D" w:rsidRDefault="00E8108D">
                      <w:pPr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E8108D"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  <w:t>7.70m</w:t>
                      </w:r>
                    </w:p>
                  </w:txbxContent>
                </v:textbox>
              </v:shape>
            </w:pict>
          </mc:Fallback>
        </mc:AlternateContent>
      </w:r>
      <w:r w:rsidR="00305610">
        <w:rPr>
          <w:noProof/>
        </w:rPr>
        <w:drawing>
          <wp:inline distT="0" distB="0" distL="0" distR="0" wp14:anchorId="51F9C6E3" wp14:editId="3E7B0BFB">
            <wp:extent cx="5638800" cy="4229100"/>
            <wp:effectExtent l="19050" t="19050" r="19050" b="19050"/>
            <wp:docPr id="1744674971" name="Imagen 174467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74971" name="Imagen 17446749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13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0443C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CAC945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0287BAE" w14:textId="0C1DAF16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9D28F8B" wp14:editId="667C028F">
            <wp:extent cx="3278433" cy="2458825"/>
            <wp:effectExtent l="9525" t="28575" r="27305" b="27305"/>
            <wp:docPr id="1803501229" name="Imagen 18035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01229" name="Imagen 18035012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02185" cy="24766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EFC17" w14:textId="79D918DB" w:rsidR="00305610" w:rsidRDefault="000D335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Fotos N° 03: MEDICIÓN EN CAMPO DEL ANCHO DE LA VÍA EN EVALUACIÓN</w:t>
      </w:r>
    </w:p>
    <w:p w14:paraId="07FD45E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D52F790" w14:textId="77777777" w:rsidR="00E8108D" w:rsidRDefault="00E8108D" w:rsidP="00E8108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1E7C9F8" w14:textId="720E14CA" w:rsidR="004F3A4C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21408D8F" wp14:editId="46BCB211">
            <wp:extent cx="5449770" cy="4234660"/>
            <wp:effectExtent l="19050" t="19050" r="17780" b="13970"/>
            <wp:docPr id="1472360961" name="Imagen 147236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0961" name="Imagen 14723609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0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B1F22" w14:textId="5DBE007F" w:rsidR="004F3A4C" w:rsidRDefault="00E8108D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5D25E39F" wp14:editId="7CEC9E75">
            <wp:extent cx="5449770" cy="3540615"/>
            <wp:effectExtent l="19050" t="19050" r="17780" b="22225"/>
            <wp:docPr id="1836805291" name="Imagen 183680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5291" name="Imagen 1836805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0" cy="35406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C75E2" w14:textId="7BD9743F" w:rsidR="00E8108D" w:rsidRDefault="000D335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03: </w:t>
      </w:r>
      <w:r w:rsidR="00E8108D">
        <w:rPr>
          <w:rFonts w:ascii="Arial" w:hAnsi="Arial" w:cs="Arial"/>
          <w:sz w:val="22"/>
          <w:szCs w:val="22"/>
          <w:lang w:val="es-PE" w:eastAsia="es-PE"/>
        </w:rPr>
        <w:t>CORTE DE VÍA APROBADO POR LA MUNCIPALIDAD DE HUARAL</w:t>
      </w:r>
    </w:p>
    <w:p w14:paraId="3AA30FCE" w14:textId="77777777" w:rsidR="00E8108D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9A20204" w14:textId="1300882D" w:rsidR="00E8108D" w:rsidRDefault="00E8108D" w:rsidP="00E8108D">
      <w:pPr>
        <w:rPr>
          <w:lang w:val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Fuente: </w:t>
      </w:r>
      <w:proofErr w:type="spellStart"/>
      <w:r>
        <w:rPr>
          <w:rFonts w:ascii="Arial" w:hAnsi="Arial" w:cs="Arial"/>
          <w:sz w:val="22"/>
          <w:szCs w:val="22"/>
          <w:lang w:val="es-PE" w:eastAsia="es-PE"/>
        </w:rPr>
        <w:t>Pluz</w:t>
      </w:r>
      <w:proofErr w:type="spellEnd"/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 /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55FABAC8" w14:textId="77777777" w:rsidR="00E8108D" w:rsidRDefault="00E8108D" w:rsidP="00967D37">
      <w:pPr>
        <w:jc w:val="center"/>
        <w:rPr>
          <w:lang w:val="es-PE"/>
        </w:rPr>
      </w:pPr>
    </w:p>
    <w:sectPr w:rsidR="00E8108D" w:rsidSect="00B163B8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68919B" w14:textId="77777777" w:rsidR="00145134" w:rsidRDefault="00145134">
      <w:r>
        <w:separator/>
      </w:r>
    </w:p>
  </w:endnote>
  <w:endnote w:type="continuationSeparator" w:id="0">
    <w:p w14:paraId="373038CA" w14:textId="77777777" w:rsidR="00145134" w:rsidRDefault="00145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D9F6ECC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E4FB3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D3BB20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7A480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2</w:t>
          </w:r>
          <w:r w:rsidR="00E0504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25323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DE20A6" w14:textId="77777777" w:rsidR="00145134" w:rsidRDefault="00145134">
      <w:r>
        <w:separator/>
      </w:r>
    </w:p>
  </w:footnote>
  <w:footnote w:type="continuationSeparator" w:id="0">
    <w:p w14:paraId="59B44938" w14:textId="77777777" w:rsidR="00145134" w:rsidRDefault="001451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9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5D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134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3673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10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D5C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3C96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5F65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5C0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2E4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B5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0EF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DB5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31A4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0E77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5EFE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FB3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2983"/>
    <w:rsid w:val="00DC2AA4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04B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08D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B75B5"/>
    <w:rsid w:val="00EC1593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8108D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778</TotalTime>
  <Pages>9</Pages>
  <Words>619</Words>
  <Characters>3405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49</cp:revision>
  <cp:lastPrinted>2025-05-26T17:02:00Z</cp:lastPrinted>
  <dcterms:created xsi:type="dcterms:W3CDTF">2025-03-27T15:46:00Z</dcterms:created>
  <dcterms:modified xsi:type="dcterms:W3CDTF">2025-08-04T17:18:00Z</dcterms:modified>
</cp:coreProperties>
</file>
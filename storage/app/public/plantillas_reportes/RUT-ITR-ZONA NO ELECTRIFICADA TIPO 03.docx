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822C3D" w:rsidRPr="00AC65A7" w14:paraId="3CD666F3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2B025ABD" w14:textId="6F7EC367" w:rsidR="00822C3D" w:rsidRPr="00AF2D96" w:rsidRDefault="00822C3D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bookmarkStart w:id="0" w:name="_Hlk198424803"/>
            <w:bookmarkEnd w:id="0"/>
            <w:r w:rsidRPr="00AF2D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AF2D96">
              <w:rPr>
                <w:rFonts w:ascii="Tahoma" w:hAnsi="Tahoma" w:cs="Tahoma"/>
                <w:sz w:val="20"/>
                <w:szCs w:val="20"/>
                <w:lang w:val="es-ES"/>
              </w:rPr>
              <w:t>:</w:t>
            </w:r>
            <w:r w:rsidR="003F39E2" w:rsidRPr="00AF2D96">
              <w:rPr>
                <w:rFonts w:ascii="Tahoma" w:hAnsi="Tahoma" w:cs="Tahoma"/>
                <w:noProof/>
                <w:spacing w:val="-4"/>
                <w:sz w:val="20"/>
                <w:szCs w:val="20"/>
                <w:lang w:val="es-PE"/>
              </w:rPr>
              <w:t xml:space="preserve"> </w:t>
            </w:r>
            <w:r w:rsidR="00930D6F" w:rsidRPr="00AF2D96">
              <w:rPr>
                <w:rFonts w:ascii="Tahoma" w:hAnsi="Tahoma" w:cs="Tahoma"/>
                <w:noProof/>
                <w:spacing w:val="-4"/>
                <w:sz w:val="20"/>
                <w:szCs w:val="20"/>
                <w:lang w:val="es-PE"/>
              </w:rPr>
              <w:t>${cliente_nombre}</w:t>
            </w:r>
          </w:p>
        </w:tc>
        <w:tc>
          <w:tcPr>
            <w:tcW w:w="2578" w:type="pct"/>
            <w:gridSpan w:val="3"/>
            <w:vAlign w:val="center"/>
          </w:tcPr>
          <w:p w14:paraId="145FDE0D" w14:textId="68C8AE03" w:rsidR="00822C3D" w:rsidRPr="00AF2D96" w:rsidRDefault="00822C3D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AF2D96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AF2D96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930D6F" w:rsidRPr="00AF2D96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${</w:t>
            </w:r>
            <w:proofErr w:type="spellStart"/>
            <w:r w:rsidR="00930D6F" w:rsidRPr="00AF2D96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ov</w:t>
            </w:r>
            <w:proofErr w:type="spellEnd"/>
            <w:r w:rsidR="00930D6F" w:rsidRPr="00AF2D96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}</w:t>
            </w:r>
          </w:p>
        </w:tc>
      </w:tr>
      <w:tr w:rsidR="00822C3D" w:rsidRPr="00D057EA" w14:paraId="3D5968FC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08384409" w14:textId="326A29D0" w:rsidR="00822C3D" w:rsidRPr="00AF2D96" w:rsidRDefault="00822C3D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AF2D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AF2D96">
              <w:rPr>
                <w:rFonts w:ascii="Tahoma" w:hAnsi="Tahoma" w:cs="Tahoma"/>
                <w:sz w:val="20"/>
                <w:szCs w:val="20"/>
                <w:lang w:val="es-ES"/>
              </w:rPr>
              <w:t>: CLIENTE SOLICITA</w:t>
            </w:r>
            <w:r w:rsidR="00A613A0" w:rsidRPr="00AF2D96">
              <w:rPr>
                <w:rFonts w:ascii="Tahoma" w:hAnsi="Tahoma" w:cs="Tahoma"/>
                <w:sz w:val="20"/>
                <w:szCs w:val="20"/>
                <w:lang w:val="es-ES"/>
              </w:rPr>
              <w:t xml:space="preserve"> ${</w:t>
            </w:r>
            <w:proofErr w:type="spellStart"/>
            <w:r w:rsidR="00A613A0" w:rsidRPr="00AF2D96">
              <w:rPr>
                <w:rFonts w:ascii="Tahoma" w:hAnsi="Tahoma" w:cs="Tahoma"/>
                <w:sz w:val="20"/>
                <w:szCs w:val="20"/>
                <w:lang w:val="es-ES"/>
              </w:rPr>
              <w:t>cantidad_suministros</w:t>
            </w:r>
            <w:proofErr w:type="spellEnd"/>
            <w:r w:rsidR="00A613A0" w:rsidRPr="00AF2D96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  <w:r w:rsidR="00253658" w:rsidRPr="00AF2D96"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AF2D96">
              <w:rPr>
                <w:rFonts w:ascii="Tahoma" w:hAnsi="Tahoma" w:cs="Tahoma"/>
                <w:sz w:val="20"/>
                <w:szCs w:val="20"/>
                <w:lang w:val="es-ES"/>
              </w:rPr>
              <w:t xml:space="preserve">SUMINISTRO </w:t>
            </w:r>
            <w:r w:rsidR="00930D6F" w:rsidRPr="00AF2D96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930D6F" w:rsidRPr="00AF2D96">
              <w:rPr>
                <w:rFonts w:ascii="Tahoma" w:hAnsi="Tahoma" w:cs="Tahoma"/>
                <w:sz w:val="20"/>
                <w:szCs w:val="20"/>
                <w:lang w:val="es-ES"/>
              </w:rPr>
              <w:t>sistema_acometida</w:t>
            </w:r>
            <w:proofErr w:type="spellEnd"/>
            <w:r w:rsidR="00930D6F" w:rsidRPr="00AF2D96">
              <w:rPr>
                <w:rFonts w:ascii="Tahoma" w:hAnsi="Tahoma" w:cs="Tahoma"/>
                <w:sz w:val="20"/>
                <w:szCs w:val="20"/>
                <w:lang w:val="es-ES"/>
              </w:rPr>
              <w:t xml:space="preserve">} </w:t>
            </w:r>
            <w:r w:rsidRPr="00AF2D96">
              <w:rPr>
                <w:rFonts w:ascii="Tahoma" w:hAnsi="Tahoma" w:cs="Tahoma"/>
                <w:sz w:val="20"/>
                <w:szCs w:val="20"/>
                <w:lang w:val="es-ES"/>
              </w:rPr>
              <w:t xml:space="preserve">Ø DE </w:t>
            </w:r>
            <w:r w:rsidR="00930D6F" w:rsidRPr="00AF2D96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930D6F" w:rsidRPr="00AF2D96">
              <w:rPr>
                <w:rFonts w:ascii="Tahoma" w:hAnsi="Tahoma" w:cs="Tahoma"/>
                <w:sz w:val="20"/>
                <w:szCs w:val="20"/>
                <w:lang w:val="es-ES"/>
              </w:rPr>
              <w:t>cc</w:t>
            </w:r>
            <w:proofErr w:type="spellEnd"/>
            <w:r w:rsidR="00930D6F" w:rsidRPr="00AF2D96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  <w:r w:rsidRPr="00AF2D96">
              <w:rPr>
                <w:rFonts w:ascii="Tahoma" w:hAnsi="Tahoma" w:cs="Tahoma"/>
                <w:sz w:val="20"/>
                <w:szCs w:val="20"/>
                <w:lang w:val="es-ES"/>
              </w:rPr>
              <w:t xml:space="preserve"> KW POTENCIA </w:t>
            </w:r>
          </w:p>
        </w:tc>
        <w:tc>
          <w:tcPr>
            <w:tcW w:w="2578" w:type="pct"/>
            <w:gridSpan w:val="3"/>
            <w:vAlign w:val="center"/>
          </w:tcPr>
          <w:p w14:paraId="7196B2E1" w14:textId="54FBE76B" w:rsidR="00822C3D" w:rsidRPr="00AF2D96" w:rsidRDefault="00822C3D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AF2D96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AF2D96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AF2D96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AF2D96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4B4EC8" w:rsidRPr="00AF2D96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930D6F" w:rsidRPr="00AF2D96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930D6F" w:rsidRPr="00AF2D96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</w:t>
            </w:r>
            <w:proofErr w:type="spellEnd"/>
            <w:r w:rsidR="00930D6F" w:rsidRPr="00AF2D96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822C3D" w:rsidRPr="005924FF" w14:paraId="075F4A43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2A1D6025" w14:textId="5FBC6AE6" w:rsidR="00822C3D" w:rsidRPr="00AF2D96" w:rsidRDefault="00822C3D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AF2D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AF2D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4B4EC8" w:rsidRPr="00AF2D96">
              <w:rPr>
                <w:rFonts w:ascii="Tahoma" w:hAnsi="Tahoma" w:cs="Tahoma"/>
                <w:noProof/>
                <w:sz w:val="20"/>
                <w:szCs w:val="20"/>
                <w:lang w:val="es-ES"/>
              </w:rPr>
              <w:t>${direccion_servicio_electrico}</w:t>
            </w:r>
          </w:p>
        </w:tc>
        <w:tc>
          <w:tcPr>
            <w:tcW w:w="2578" w:type="pct"/>
            <w:gridSpan w:val="3"/>
            <w:vAlign w:val="center"/>
          </w:tcPr>
          <w:p w14:paraId="43FE21B1" w14:textId="5032D2B7" w:rsidR="00822C3D" w:rsidRPr="00AF2D96" w:rsidRDefault="00822C3D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AF2D96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AF2D96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6C6CD3" w:rsidRPr="00AF2D96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6C6CD3" w:rsidRPr="00AF2D96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distrito_nombre</w:t>
            </w:r>
            <w:proofErr w:type="spellEnd"/>
            <w:r w:rsidR="006C6CD3" w:rsidRPr="00AF2D96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822C3D" w:rsidRPr="00D057EA" w14:paraId="315B3A48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DB0A056" w14:textId="630645BB" w:rsidR="00822C3D" w:rsidRPr="00AF2D96" w:rsidRDefault="00822C3D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AF2D96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AF2D96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6C6CD3" w:rsidRPr="00AF2D96">
              <w:rPr>
                <w:rFonts w:ascii="Tahoma" w:hAnsi="Tahoma" w:cs="Tahoma"/>
                <w:sz w:val="20"/>
                <w:szCs w:val="20"/>
              </w:rPr>
              <w:t>${</w:t>
            </w:r>
            <w:proofErr w:type="spellStart"/>
            <w:r w:rsidR="006C6CD3" w:rsidRPr="00AF2D96">
              <w:rPr>
                <w:rFonts w:ascii="Tahoma" w:hAnsi="Tahoma" w:cs="Tahoma"/>
                <w:sz w:val="20"/>
                <w:szCs w:val="20"/>
              </w:rPr>
              <w:t>sed</w:t>
            </w:r>
            <w:proofErr w:type="spellEnd"/>
            <w:r w:rsidR="006C6CD3" w:rsidRPr="00AF2D96">
              <w:rPr>
                <w:rFonts w:ascii="Tahoma" w:hAnsi="Tahoma" w:cs="Tahoma"/>
                <w:sz w:val="20"/>
                <w:szCs w:val="20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2C0405B2" w14:textId="683C6AE5" w:rsidR="00822C3D" w:rsidRPr="00AF2D96" w:rsidRDefault="00822C3D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AF2D96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AF2D96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6C6CD3" w:rsidRPr="00AF2D96"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 w:rsidR="006C6CD3" w:rsidRPr="00AF2D96">
              <w:rPr>
                <w:rFonts w:ascii="Tahoma" w:hAnsi="Tahoma" w:cs="Tahoma"/>
                <w:spacing w:val="-4"/>
                <w:sz w:val="20"/>
                <w:szCs w:val="20"/>
              </w:rPr>
              <w:t>alimentador</w:t>
            </w:r>
            <w:proofErr w:type="spellEnd"/>
            <w:r w:rsidR="006C6CD3" w:rsidRPr="00AF2D96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</w:tr>
      <w:tr w:rsidR="00822C3D" w:rsidRPr="00D057EA" w14:paraId="4E638A0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13D7B3FA" w14:textId="11417060" w:rsidR="00822C3D" w:rsidRPr="00AF2D96" w:rsidRDefault="00822C3D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AF2D96">
              <w:rPr>
                <w:rFonts w:ascii="Tahoma" w:hAnsi="Tahoma" w:cs="Tahoma"/>
                <w:b/>
                <w:spacing w:val="-4"/>
                <w:sz w:val="20"/>
                <w:szCs w:val="20"/>
              </w:rPr>
              <w:t>N° DE SUMINISTRO DERECHO:</w:t>
            </w:r>
            <w:r w:rsidR="00A613A0" w:rsidRPr="00AF2D96">
              <w:rPr>
                <w:rFonts w:ascii="Tahoma" w:hAnsi="Tahoma" w:cs="Tahoma"/>
                <w:bCs/>
                <w:spacing w:val="-4"/>
                <w:sz w:val="20"/>
                <w:szCs w:val="20"/>
              </w:rPr>
              <w:t xml:space="preserve"> ${</w:t>
            </w:r>
            <w:proofErr w:type="spellStart"/>
            <w:r w:rsidR="00A613A0" w:rsidRPr="00AF2D96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suministro_derecho</w:t>
            </w:r>
            <w:proofErr w:type="spellEnd"/>
            <w:r w:rsidR="00A613A0" w:rsidRPr="00AF2D96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253658" w:rsidRPr="00AF2D96">
              <w:rPr>
                <w:rFonts w:ascii="Tahoma" w:hAnsi="Tahoma" w:cs="Tahoma"/>
                <w:bCs/>
                <w:spacing w:val="-4"/>
                <w:sz w:val="20"/>
                <w:szCs w:val="20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55202CCD" w14:textId="4800B511" w:rsidR="00822C3D" w:rsidRPr="00AF2D96" w:rsidRDefault="00822C3D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AF2D96">
              <w:rPr>
                <w:rFonts w:ascii="Tahoma" w:hAnsi="Tahoma" w:cs="Tahoma"/>
                <w:b/>
                <w:spacing w:val="-4"/>
                <w:sz w:val="20"/>
                <w:szCs w:val="20"/>
              </w:rPr>
              <w:t>N° DE SUMINISTRO IZQUIERDO:</w:t>
            </w:r>
            <w:r w:rsidR="00A613A0" w:rsidRPr="00AF2D96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</w:t>
            </w:r>
            <w:r w:rsidR="00A613A0" w:rsidRPr="00AF2D96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A613A0" w:rsidRPr="00AF2D96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suministro_izquierdo</w:t>
            </w:r>
            <w:proofErr w:type="spellEnd"/>
            <w:r w:rsidR="00A613A0" w:rsidRPr="00AF2D96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253658" w:rsidRPr="00AF2D96">
              <w:rPr>
                <w:rFonts w:ascii="Tahoma" w:hAnsi="Tahoma" w:cs="Tahoma"/>
                <w:spacing w:val="-4"/>
                <w:sz w:val="20"/>
                <w:szCs w:val="20"/>
              </w:rPr>
              <w:t xml:space="preserve"> </w:t>
            </w:r>
          </w:p>
        </w:tc>
      </w:tr>
      <w:tr w:rsidR="00822C3D" w:rsidRPr="00D057EA" w14:paraId="753FA79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BB38C1B" w14:textId="2126620E" w:rsidR="00822C3D" w:rsidRPr="00AF2D96" w:rsidRDefault="00822C3D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AF2D96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Informe:</w:t>
            </w:r>
            <w:r w:rsidRPr="00AF2D96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AF2D96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6C6CD3" w:rsidRPr="00AF2D96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6C6CD3" w:rsidRPr="00AF2D96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</w:t>
            </w:r>
            <w:proofErr w:type="spellEnd"/>
            <w:r w:rsidR="006C6CD3" w:rsidRPr="00AF2D96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  <w:r w:rsidRPr="00AF2D96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-ITR</w:t>
            </w:r>
          </w:p>
        </w:tc>
        <w:tc>
          <w:tcPr>
            <w:tcW w:w="2578" w:type="pct"/>
            <w:gridSpan w:val="3"/>
            <w:vAlign w:val="center"/>
          </w:tcPr>
          <w:p w14:paraId="1212C5EC" w14:textId="014F723F" w:rsidR="00822C3D" w:rsidRPr="00AF2D96" w:rsidRDefault="00822C3D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AF2D96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AF2D96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6C6CD3" w:rsidRPr="00AF2D96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6C6CD3" w:rsidRPr="00AF2D96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fecha_insp</w:t>
            </w:r>
            <w:proofErr w:type="spellEnd"/>
            <w:r w:rsidR="006C6CD3" w:rsidRPr="00AF2D96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822C3D" w:rsidRPr="00D057EA" w14:paraId="7F23E4FE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260DB9FB" w14:textId="77777777" w:rsidR="00822C3D" w:rsidRPr="00364196" w:rsidRDefault="00822C3D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77A48F8C" w14:textId="1389DDB9" w:rsidR="00822C3D" w:rsidRPr="00D057EA" w:rsidRDefault="00822C3D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 w:rsidR="00A613A0"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 w:rsidR="00A613A0">
              <w:rPr>
                <w:rFonts w:ascii="Tahoma" w:hAnsi="Tahoma" w:cs="Tahoma"/>
                <w:bCs/>
                <w:sz w:val="20"/>
                <w:szCs w:val="20"/>
              </w:rPr>
              <w:t>${</w:t>
            </w:r>
            <w:proofErr w:type="spellStart"/>
            <w:r w:rsidR="00A613A0">
              <w:rPr>
                <w:rFonts w:ascii="Tahoma" w:hAnsi="Tahoma" w:cs="Tahoma"/>
                <w:bCs/>
                <w:sz w:val="20"/>
                <w:szCs w:val="20"/>
              </w:rPr>
              <w:t>inspector_nombre</w:t>
            </w:r>
            <w:proofErr w:type="spellEnd"/>
            <w:r w:rsidR="00A613A0">
              <w:rPr>
                <w:rFonts w:ascii="Tahoma" w:hAnsi="Tahoma" w:cs="Tahoma"/>
                <w:bCs/>
                <w:sz w:val="20"/>
                <w:szCs w:val="20"/>
              </w:rPr>
              <w:t>}</w:t>
            </w:r>
            <w:r w:rsidR="00253658" w:rsidRPr="00253658">
              <w:rPr>
                <w:rFonts w:ascii="Tahoma" w:hAnsi="Tahoma" w:cs="Tahoma"/>
                <w:sz w:val="20"/>
                <w:szCs w:val="20"/>
                <w:highlight w:val="magenta"/>
              </w:rPr>
              <w:t xml:space="preserve"> </w:t>
            </w:r>
          </w:p>
        </w:tc>
      </w:tr>
      <w:tr w:rsidR="00822C3D" w:rsidRPr="00D057EA" w14:paraId="7E79FA7B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1F14DD49" w14:textId="77777777" w:rsidR="00822C3D" w:rsidRPr="00D057EA" w:rsidRDefault="00822C3D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822C3D" w:rsidRPr="00D057EA" w14:paraId="5F2AFB9E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288B2D08" w14:textId="77777777" w:rsidR="00822C3D" w:rsidRPr="00D057EA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7E4B588E" w14:textId="77777777" w:rsidR="00822C3D" w:rsidRPr="00D057EA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2B9138D2" w14:textId="77777777" w:rsidR="00822C3D" w:rsidRPr="00D057EA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7D3DA63A" w14:textId="77777777" w:rsidR="00822C3D" w:rsidRPr="00D057EA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411F0C63" w14:textId="77777777" w:rsidR="00822C3D" w:rsidRPr="00D057EA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822C3D" w:rsidRPr="00D057EA" w14:paraId="2B3515C0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0F03CB72" w14:textId="77777777" w:rsidR="00822C3D" w:rsidRDefault="00822C3D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1FA08F3C" w14:textId="77777777" w:rsidR="00822C3D" w:rsidRPr="004D6D99" w:rsidRDefault="00822C3D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6DA3BAD3" w14:textId="77777777" w:rsidR="00822C3D" w:rsidRPr="004D6D99" w:rsidRDefault="00822C3D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3D431C2D" w14:textId="77777777" w:rsidR="00822C3D" w:rsidRPr="004D6D99" w:rsidRDefault="00822C3D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529CB700" w14:textId="77777777" w:rsidR="00822C3D" w:rsidRPr="004D6D99" w:rsidRDefault="00822C3D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61254DDE" w14:textId="77777777" w:rsidR="00822C3D" w:rsidRPr="004D6D99" w:rsidRDefault="00822C3D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6F2939CD" w14:textId="77777777" w:rsidR="00822C3D" w:rsidRPr="004D6D99" w:rsidRDefault="00822C3D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B9B6CDA" w14:textId="77777777" w:rsidR="00822C3D" w:rsidRPr="004D6D99" w:rsidRDefault="00822C3D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34ABB8F1" w14:textId="77777777" w:rsidR="00822C3D" w:rsidRDefault="00822C3D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3AE2D5E9" w14:textId="77777777" w:rsidR="00822C3D" w:rsidRPr="004D6D99" w:rsidRDefault="00822C3D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822C3D" w:rsidRPr="00D057EA" w14:paraId="341A0C71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2E9032E1" w14:textId="77777777" w:rsidR="00822C3D" w:rsidRPr="00D057EA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6CFCAA31" w14:textId="77777777" w:rsidR="00822C3D" w:rsidRPr="00D057EA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822C3D" w:rsidRPr="00D057EA" w14:paraId="77819630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665C2197" w14:textId="77777777" w:rsidR="00822C3D" w:rsidRPr="00D057EA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822C3D" w:rsidRPr="00AF2D96" w14:paraId="3EFB2BEB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40519F9D" w14:textId="77777777" w:rsidR="00253658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</w:p>
          <w:p w14:paraId="416BA4B3" w14:textId="58E0BA22" w:rsidR="00822C3D" w:rsidRPr="00364196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42A7E854" w14:textId="77777777" w:rsidR="00253658" w:rsidRPr="00AF2D96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AF2D96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</w:p>
          <w:p w14:paraId="599A4B35" w14:textId="16652E24" w:rsidR="00822C3D" w:rsidRPr="00AF2D96" w:rsidRDefault="003F39E2" w:rsidP="00253658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AF2D96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Agurto.</w:t>
            </w:r>
          </w:p>
          <w:p w14:paraId="0F44047A" w14:textId="77777777" w:rsidR="00822C3D" w:rsidRPr="00AF2D96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277B3415" w14:textId="77777777" w:rsidR="00253658" w:rsidRPr="00AF2D96" w:rsidRDefault="00822C3D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AF2D96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</w:p>
          <w:p w14:paraId="3F6C7617" w14:textId="550121D1" w:rsidR="00822C3D" w:rsidRPr="00AF2D96" w:rsidRDefault="003F39E2" w:rsidP="00253658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AF2D96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Agurto.</w:t>
            </w:r>
          </w:p>
        </w:tc>
      </w:tr>
      <w:tr w:rsidR="00A613A0" w:rsidRPr="00D057EA" w14:paraId="410F3901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44D0AEDD" w14:textId="6F16EF2D" w:rsidR="00A613A0" w:rsidRPr="00D057EA" w:rsidRDefault="00A613A0" w:rsidP="00A613A0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253658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14D11B9F" w14:textId="6C026D4A" w:rsidR="00A613A0" w:rsidRPr="00D057EA" w:rsidRDefault="00A613A0" w:rsidP="00A613A0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A95CDB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A95CDB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A95CDB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A95CDB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351D533E" w14:textId="6C7688F8" w:rsidR="00A613A0" w:rsidRPr="00D057EA" w:rsidRDefault="00A613A0" w:rsidP="00A613A0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A95CDB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A95CDB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A95CDB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A95CDB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</w:tr>
    </w:tbl>
    <w:p w14:paraId="000AC025" w14:textId="77777777" w:rsidR="00822C3D" w:rsidRPr="000D1C0E" w:rsidRDefault="00822C3D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377A0AAF" w14:textId="77777777" w:rsidR="00822C3D" w:rsidRPr="00695BF4" w:rsidRDefault="00822C3D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822C3D" w:rsidRPr="00695BF4" w14:paraId="6240267C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5FF89ABD" w14:textId="77777777" w:rsidR="00822C3D" w:rsidRPr="00695BF4" w:rsidRDefault="00822C3D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5F5530DB" w14:textId="77777777" w:rsidR="00822C3D" w:rsidRPr="00695BF4" w:rsidRDefault="00822C3D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822C3D" w:rsidRPr="00695BF4" w14:paraId="1C05D29B" w14:textId="77777777" w:rsidTr="00585B28">
        <w:trPr>
          <w:trHeight w:val="244"/>
        </w:trPr>
        <w:tc>
          <w:tcPr>
            <w:tcW w:w="2122" w:type="pct"/>
          </w:tcPr>
          <w:p w14:paraId="52115696" w14:textId="77777777" w:rsidR="00822C3D" w:rsidRPr="00695BF4" w:rsidRDefault="00822C3D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7E3395C6" w14:textId="77777777" w:rsidR="00822C3D" w:rsidRPr="00695BF4" w:rsidRDefault="00822C3D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822C3D" w:rsidRPr="00695BF4" w14:paraId="0655AC12" w14:textId="77777777" w:rsidTr="007926BE">
        <w:trPr>
          <w:trHeight w:val="90"/>
        </w:trPr>
        <w:tc>
          <w:tcPr>
            <w:tcW w:w="2122" w:type="pct"/>
          </w:tcPr>
          <w:p w14:paraId="266D3996" w14:textId="57861BB2" w:rsidR="00822C3D" w:rsidRPr="0073346F" w:rsidRDefault="00822C3D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1E14B0">
              <w:rPr>
                <w:rFonts w:ascii="Tahoma" w:hAnsi="Tahoma" w:cs="Tahoma"/>
                <w:spacing w:val="-4"/>
                <w:sz w:val="18"/>
                <w:szCs w:val="18"/>
              </w:rPr>
              <w:t>Axcel Cruz</w:t>
            </w:r>
          </w:p>
        </w:tc>
        <w:tc>
          <w:tcPr>
            <w:tcW w:w="2878" w:type="pct"/>
          </w:tcPr>
          <w:p w14:paraId="4746E896" w14:textId="77777777" w:rsidR="00822C3D" w:rsidRPr="00695BF4" w:rsidRDefault="00822C3D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822C3D" w:rsidRPr="00695BF4" w14:paraId="62A47BD7" w14:textId="77777777" w:rsidTr="007926BE">
        <w:trPr>
          <w:trHeight w:val="90"/>
        </w:trPr>
        <w:tc>
          <w:tcPr>
            <w:tcW w:w="2122" w:type="pct"/>
          </w:tcPr>
          <w:p w14:paraId="1FB6DF65" w14:textId="19E986CF" w:rsidR="00822C3D" w:rsidRPr="0073346F" w:rsidRDefault="00822C3D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</w:p>
        </w:tc>
        <w:tc>
          <w:tcPr>
            <w:tcW w:w="2878" w:type="pct"/>
          </w:tcPr>
          <w:p w14:paraId="45A4E9A7" w14:textId="77777777" w:rsidR="00822C3D" w:rsidRPr="00695BF4" w:rsidRDefault="00822C3D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5B2FCE95" w14:textId="77777777" w:rsidR="00822C3D" w:rsidRPr="00695BF4" w:rsidRDefault="00822C3D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50"/>
        <w:gridCol w:w="1564"/>
        <w:gridCol w:w="1332"/>
        <w:gridCol w:w="1317"/>
        <w:gridCol w:w="1645"/>
        <w:gridCol w:w="1453"/>
      </w:tblGrid>
      <w:tr w:rsidR="00822C3D" w:rsidRPr="00695BF4" w14:paraId="298A9F44" w14:textId="77777777" w:rsidTr="003F39E2">
        <w:tc>
          <w:tcPr>
            <w:tcW w:w="931" w:type="pct"/>
            <w:shd w:val="clear" w:color="auto" w:fill="D9D9D9" w:themeFill="background1" w:themeFillShade="D9"/>
            <w:vAlign w:val="center"/>
          </w:tcPr>
          <w:p w14:paraId="5414FE0C" w14:textId="77777777" w:rsidR="00822C3D" w:rsidRPr="00695BF4" w:rsidRDefault="00822C3D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2" w:type="pct"/>
            <w:shd w:val="clear" w:color="auto" w:fill="D9D9D9" w:themeFill="background1" w:themeFillShade="D9"/>
            <w:vAlign w:val="center"/>
          </w:tcPr>
          <w:p w14:paraId="4462FCFB" w14:textId="77777777" w:rsidR="00822C3D" w:rsidRPr="00695BF4" w:rsidRDefault="00822C3D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2490153B" w14:textId="77777777" w:rsidR="00822C3D" w:rsidRPr="00695BF4" w:rsidRDefault="00822C3D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468B4F6D" w14:textId="77777777" w:rsidR="00822C3D" w:rsidRPr="00695BF4" w:rsidRDefault="00822C3D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6" w:type="pct"/>
            <w:shd w:val="clear" w:color="auto" w:fill="D9D9D9" w:themeFill="background1" w:themeFillShade="D9"/>
            <w:vAlign w:val="center"/>
          </w:tcPr>
          <w:p w14:paraId="6972DE04" w14:textId="77777777" w:rsidR="00822C3D" w:rsidRPr="00695BF4" w:rsidRDefault="00822C3D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0" w:type="pct"/>
            <w:shd w:val="clear" w:color="auto" w:fill="D9D9D9" w:themeFill="background1" w:themeFillShade="D9"/>
            <w:vAlign w:val="center"/>
          </w:tcPr>
          <w:p w14:paraId="76BC1BFD" w14:textId="77777777" w:rsidR="00822C3D" w:rsidRPr="00695BF4" w:rsidRDefault="00822C3D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253658" w:rsidRPr="00695BF4" w14:paraId="164715D4" w14:textId="77777777" w:rsidTr="003F39E2">
        <w:tc>
          <w:tcPr>
            <w:tcW w:w="931" w:type="pct"/>
            <w:vAlign w:val="center"/>
          </w:tcPr>
          <w:p w14:paraId="460CABF9" w14:textId="51B8AAC2" w:rsidR="00253658" w:rsidRPr="00695BF4" w:rsidRDefault="00253658" w:rsidP="00253658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AMPERIMÉTRICA</w:t>
            </w:r>
          </w:p>
        </w:tc>
        <w:tc>
          <w:tcPr>
            <w:tcW w:w="872" w:type="pct"/>
            <w:vAlign w:val="center"/>
          </w:tcPr>
          <w:p w14:paraId="6F2E591A" w14:textId="0B12B603" w:rsidR="00253658" w:rsidRPr="00695BF4" w:rsidRDefault="00253658" w:rsidP="00253658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MULTI</w:t>
            </w:r>
          </w:p>
        </w:tc>
        <w:tc>
          <w:tcPr>
            <w:tcW w:w="735" w:type="pct"/>
            <w:vAlign w:val="center"/>
          </w:tcPr>
          <w:p w14:paraId="601D3EFE" w14:textId="2F4E7855" w:rsidR="00253658" w:rsidRPr="00695BF4" w:rsidRDefault="00253658" w:rsidP="00253658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PX50160</w:t>
            </w:r>
          </w:p>
        </w:tc>
        <w:tc>
          <w:tcPr>
            <w:tcW w:w="735" w:type="pct"/>
            <w:vAlign w:val="center"/>
          </w:tcPr>
          <w:p w14:paraId="5D067C8D" w14:textId="570F4701" w:rsidR="00253658" w:rsidRPr="00695BF4" w:rsidRDefault="00253658" w:rsidP="00253658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24/03/2025</w:t>
            </w:r>
          </w:p>
        </w:tc>
        <w:tc>
          <w:tcPr>
            <w:tcW w:w="916" w:type="pct"/>
            <w:vAlign w:val="center"/>
          </w:tcPr>
          <w:p w14:paraId="5CE504BD" w14:textId="77E6DF2E" w:rsidR="00253658" w:rsidRPr="00695BF4" w:rsidRDefault="00253658" w:rsidP="00253658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24/03/2026</w:t>
            </w:r>
          </w:p>
        </w:tc>
        <w:tc>
          <w:tcPr>
            <w:tcW w:w="810" w:type="pct"/>
            <w:vAlign w:val="center"/>
          </w:tcPr>
          <w:p w14:paraId="58F3A67E" w14:textId="5D241C66" w:rsidR="00253658" w:rsidRPr="00695BF4" w:rsidRDefault="00253658" w:rsidP="00253658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MT-8206-2025</w:t>
            </w:r>
          </w:p>
        </w:tc>
      </w:tr>
      <w:tr w:rsidR="00253658" w:rsidRPr="00695BF4" w14:paraId="121AC2DC" w14:textId="77777777" w:rsidTr="003F39E2">
        <w:tc>
          <w:tcPr>
            <w:tcW w:w="931" w:type="pct"/>
            <w:vAlign w:val="center"/>
          </w:tcPr>
          <w:p w14:paraId="7F355D75" w14:textId="4D6258EF" w:rsidR="00253658" w:rsidRDefault="00253658" w:rsidP="00253658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MULTIMETRICA</w:t>
            </w:r>
          </w:p>
        </w:tc>
        <w:tc>
          <w:tcPr>
            <w:tcW w:w="872" w:type="pct"/>
            <w:vAlign w:val="center"/>
          </w:tcPr>
          <w:p w14:paraId="3D4F4B43" w14:textId="50FAA788" w:rsidR="00253658" w:rsidRDefault="00253658" w:rsidP="00253658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METREL</w:t>
            </w:r>
          </w:p>
        </w:tc>
        <w:tc>
          <w:tcPr>
            <w:tcW w:w="735" w:type="pct"/>
            <w:vAlign w:val="center"/>
          </w:tcPr>
          <w:p w14:paraId="260729A0" w14:textId="3AF9FD06" w:rsidR="00253658" w:rsidRDefault="00253658" w:rsidP="00253658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1023490108</w:t>
            </w:r>
          </w:p>
        </w:tc>
        <w:tc>
          <w:tcPr>
            <w:tcW w:w="735" w:type="pct"/>
            <w:vAlign w:val="center"/>
          </w:tcPr>
          <w:p w14:paraId="7BD4A242" w14:textId="236CA93F" w:rsidR="00253658" w:rsidRDefault="00253658" w:rsidP="00253658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03/12/2024</w:t>
            </w:r>
          </w:p>
        </w:tc>
        <w:tc>
          <w:tcPr>
            <w:tcW w:w="916" w:type="pct"/>
            <w:vAlign w:val="center"/>
          </w:tcPr>
          <w:p w14:paraId="2761B497" w14:textId="1AA5961A" w:rsidR="00253658" w:rsidRDefault="00253658" w:rsidP="00253658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03/12/2025</w:t>
            </w:r>
          </w:p>
        </w:tc>
        <w:tc>
          <w:tcPr>
            <w:tcW w:w="810" w:type="pct"/>
            <w:vAlign w:val="center"/>
          </w:tcPr>
          <w:p w14:paraId="6A59CD02" w14:textId="5D7C3078" w:rsidR="00253658" w:rsidRDefault="00253658" w:rsidP="00253658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2406278</w:t>
            </w:r>
          </w:p>
        </w:tc>
      </w:tr>
    </w:tbl>
    <w:p w14:paraId="401D28A1" w14:textId="77777777" w:rsidR="00822C3D" w:rsidRDefault="00822C3D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39AC6E52" w14:textId="77777777" w:rsidR="00822C3D" w:rsidRDefault="00822C3D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271124B8" w14:textId="77777777" w:rsidR="00822C3D" w:rsidRPr="00695BF4" w:rsidRDefault="00822C3D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57BA7405" w14:textId="59D6314E" w:rsidR="00822C3D" w:rsidRPr="00AF2D96" w:rsidRDefault="00822C3D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b/>
          <w:bCs/>
          <w:iCs/>
          <w:sz w:val="22"/>
          <w:szCs w:val="22"/>
          <w:lang w:val="es-PE"/>
        </w:rPr>
        <w:t>Cliente solicita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factibilidad de </w:t>
      </w:r>
      <w:proofErr w:type="spellStart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</w:t>
      </w:r>
      <w:r w:rsidR="00A613A0">
        <w:rPr>
          <w:rFonts w:ascii="Tahoma" w:hAnsi="Tahoma" w:cs="Tahoma"/>
          <w:b/>
          <w:bCs/>
          <w:iCs/>
          <w:sz w:val="22"/>
          <w:szCs w:val="22"/>
          <w:lang w:val="es-ES"/>
        </w:rPr>
        <w:t>${</w:t>
      </w:r>
      <w:proofErr w:type="spellStart"/>
      <w:r w:rsidR="00A613A0">
        <w:rPr>
          <w:rFonts w:ascii="Tahoma" w:hAnsi="Tahoma" w:cs="Tahoma"/>
          <w:b/>
          <w:bCs/>
          <w:iCs/>
          <w:sz w:val="22"/>
          <w:szCs w:val="22"/>
          <w:lang w:val="es-ES"/>
        </w:rPr>
        <w:t>cantidad_suministros</w:t>
      </w:r>
      <w:proofErr w:type="spellEnd"/>
      <w:r w:rsidR="00A613A0">
        <w:rPr>
          <w:rFonts w:ascii="Tahoma" w:hAnsi="Tahoma" w:cs="Tahoma"/>
          <w:b/>
          <w:bCs/>
          <w:iCs/>
          <w:sz w:val="22"/>
          <w:szCs w:val="22"/>
          <w:lang w:val="es-ES"/>
        </w:rPr>
        <w:t>}</w:t>
      </w:r>
      <w:r w:rsidR="00253658">
        <w:rPr>
          <w:rFonts w:ascii="Tahoma" w:hAnsi="Tahoma" w:cs="Tahoma"/>
          <w:b/>
          <w:bCs/>
          <w:iCs/>
          <w:sz w:val="22"/>
          <w:szCs w:val="22"/>
          <w:lang w:val="es-ES"/>
        </w:rPr>
        <w:t xml:space="preserve"> 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nuevo suministro </w:t>
      </w:r>
      <w:r w:rsidRPr="00AF2D96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de </w:t>
      </w:r>
      <w:r w:rsidR="003E09D0" w:rsidRPr="00AF2D96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${sistema_acometida} </w:t>
      </w:r>
      <w:r w:rsidRPr="00AF2D96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C43698" w:rsidRPr="00AF2D96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>${cc}</w:t>
      </w:r>
      <w:r w:rsidRPr="00AF2D96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2701C11B" w14:textId="3818484C" w:rsidR="00822C3D" w:rsidRPr="00AF2D96" w:rsidRDefault="00822C3D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AF2D96">
        <w:rPr>
          <w:rFonts w:ascii="Tahoma" w:hAnsi="Tahoma" w:cs="Tahoma"/>
          <w:iCs/>
          <w:sz w:val="22"/>
          <w:szCs w:val="22"/>
          <w:lang w:val="es-PE"/>
        </w:rPr>
        <w:t xml:space="preserve">La carga solicitada por el cliente seria destinada para uso </w:t>
      </w:r>
      <w:r w:rsidR="00C43698" w:rsidRPr="00AF2D96">
        <w:rPr>
          <w:rFonts w:ascii="Tahoma" w:hAnsi="Tahoma" w:cs="Tahoma"/>
          <w:iCs/>
          <w:noProof/>
          <w:sz w:val="22"/>
          <w:szCs w:val="22"/>
          <w:lang w:val="es-PE"/>
        </w:rPr>
        <w:t>${uso_servicio}</w:t>
      </w:r>
      <w:r w:rsidRPr="00AF2D9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5B0C15E9" w14:textId="6B8B3FF2" w:rsidR="00253658" w:rsidRPr="00AF2D96" w:rsidRDefault="00253658" w:rsidP="00253658">
      <w:pPr>
        <w:pStyle w:val="Prrafodelista"/>
        <w:numPr>
          <w:ilvl w:val="0"/>
          <w:numId w:val="24"/>
        </w:numPr>
        <w:tabs>
          <w:tab w:val="center" w:pos="4252"/>
          <w:tab w:val="right" w:pos="8504"/>
        </w:tabs>
        <w:spacing w:before="120" w:after="120" w:line="276" w:lineRule="auto"/>
        <w:jc w:val="both"/>
        <w:rPr>
          <w:sz w:val="20"/>
          <w:szCs w:val="22"/>
          <w:lang w:val="es-PE" w:eastAsia="es-ES"/>
        </w:rPr>
      </w:pPr>
      <w:r w:rsidRPr="00AF2D96">
        <w:rPr>
          <w:lang w:val="es-PE"/>
        </w:rPr>
        <w:t xml:space="preserve">Se coordino desde campo vía telefónica </w:t>
      </w:r>
      <w:r w:rsidR="00A613A0" w:rsidRPr="00AF2D96">
        <w:rPr>
          <w:lang w:val="es-PE"/>
        </w:rPr>
        <w:t>${</w:t>
      </w:r>
      <w:proofErr w:type="spellStart"/>
      <w:r w:rsidR="00A613A0" w:rsidRPr="00AF2D96">
        <w:rPr>
          <w:lang w:val="es-PE"/>
        </w:rPr>
        <w:t>detalle_contacto</w:t>
      </w:r>
      <w:proofErr w:type="spellEnd"/>
      <w:r w:rsidR="00A613A0" w:rsidRPr="00AF2D96">
        <w:rPr>
          <w:lang w:val="es-PE"/>
        </w:rPr>
        <w:t>}.</w:t>
      </w:r>
    </w:p>
    <w:p w14:paraId="583684C0" w14:textId="77777777" w:rsidR="00822C3D" w:rsidRPr="00AF2D96" w:rsidRDefault="00822C3D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AF2D96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AF2D96">
        <w:rPr>
          <w:rFonts w:ascii="Arial" w:hAnsi="Arial" w:cs="Arial"/>
          <w:sz w:val="22"/>
          <w:szCs w:val="22"/>
        </w:rPr>
        <w:t>realizó</w:t>
      </w:r>
      <w:proofErr w:type="spellEnd"/>
      <w:r w:rsidRPr="00AF2D96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AF2D96">
        <w:rPr>
          <w:rFonts w:ascii="Arial" w:hAnsi="Arial" w:cs="Arial"/>
          <w:sz w:val="22"/>
          <w:szCs w:val="22"/>
        </w:rPr>
        <w:t>inspección</w:t>
      </w:r>
      <w:proofErr w:type="spellEnd"/>
      <w:r w:rsidRPr="00AF2D96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AF2D96">
        <w:rPr>
          <w:rFonts w:ascii="Arial" w:hAnsi="Arial" w:cs="Arial"/>
          <w:sz w:val="22"/>
          <w:szCs w:val="22"/>
        </w:rPr>
        <w:t>acuerdo</w:t>
      </w:r>
      <w:proofErr w:type="spellEnd"/>
      <w:r w:rsidRPr="00AF2D96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AF2D96">
        <w:rPr>
          <w:rFonts w:ascii="Arial" w:hAnsi="Arial" w:cs="Arial"/>
          <w:sz w:val="22"/>
          <w:szCs w:val="22"/>
        </w:rPr>
        <w:t>información</w:t>
      </w:r>
      <w:proofErr w:type="spellEnd"/>
      <w:r w:rsidRPr="00AF2D96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AF2D96">
        <w:rPr>
          <w:rFonts w:ascii="Arial" w:hAnsi="Arial" w:cs="Arial"/>
          <w:sz w:val="22"/>
          <w:szCs w:val="22"/>
        </w:rPr>
        <w:t>brindada</w:t>
      </w:r>
      <w:proofErr w:type="spellEnd"/>
      <w:r w:rsidRPr="00AF2D96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AF2D96">
        <w:rPr>
          <w:rFonts w:ascii="Arial" w:hAnsi="Arial" w:cs="Arial"/>
          <w:sz w:val="22"/>
          <w:szCs w:val="22"/>
        </w:rPr>
        <w:t>por</w:t>
      </w:r>
      <w:proofErr w:type="spellEnd"/>
      <w:r w:rsidRPr="00AF2D96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AF2D96">
        <w:rPr>
          <w:rFonts w:ascii="Arial" w:hAnsi="Arial" w:cs="Arial"/>
          <w:sz w:val="22"/>
          <w:szCs w:val="22"/>
        </w:rPr>
        <w:t>el</w:t>
      </w:r>
      <w:proofErr w:type="spellEnd"/>
      <w:r w:rsidRPr="00AF2D96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AF2D96">
        <w:rPr>
          <w:rFonts w:ascii="Arial" w:hAnsi="Arial" w:cs="Arial"/>
          <w:sz w:val="22"/>
          <w:szCs w:val="22"/>
        </w:rPr>
        <w:t>cliente</w:t>
      </w:r>
      <w:proofErr w:type="spellEnd"/>
      <w:r w:rsidRPr="00AF2D96">
        <w:rPr>
          <w:rFonts w:ascii="Arial" w:hAnsi="Arial" w:cs="Arial"/>
          <w:sz w:val="22"/>
          <w:szCs w:val="22"/>
        </w:rPr>
        <w:t>.</w:t>
      </w:r>
    </w:p>
    <w:p w14:paraId="3E8F9936" w14:textId="5C9AE6B4" w:rsidR="00822C3D" w:rsidRPr="00BF2D89" w:rsidRDefault="00822C3D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No </w:t>
      </w:r>
      <w:proofErr w:type="spellStart"/>
      <w:r>
        <w:rPr>
          <w:rFonts w:ascii="Arial" w:hAnsi="Arial" w:cs="Arial"/>
          <w:sz w:val="22"/>
          <w:szCs w:val="22"/>
        </w:rPr>
        <w:t>existe</w:t>
      </w:r>
      <w:proofErr w:type="spellEnd"/>
      <w:r>
        <w:rPr>
          <w:rFonts w:ascii="Arial" w:hAnsi="Arial" w:cs="Arial"/>
          <w:sz w:val="22"/>
          <w:szCs w:val="22"/>
        </w:rPr>
        <w:t xml:space="preserve"> redes BT </w:t>
      </w:r>
      <w:proofErr w:type="spellStart"/>
      <w:r>
        <w:rPr>
          <w:rFonts w:ascii="Arial" w:hAnsi="Arial" w:cs="Arial"/>
          <w:sz w:val="22"/>
          <w:szCs w:val="22"/>
        </w:rPr>
        <w:t>frente</w:t>
      </w:r>
      <w:proofErr w:type="spellEnd"/>
      <w:r>
        <w:rPr>
          <w:rFonts w:ascii="Arial" w:hAnsi="Arial" w:cs="Arial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sz w:val="22"/>
          <w:szCs w:val="22"/>
        </w:rPr>
        <w:t>su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 w:rsidRPr="00BF2D89">
        <w:rPr>
          <w:rFonts w:ascii="Arial" w:hAnsi="Arial" w:cs="Arial"/>
          <w:sz w:val="22"/>
          <w:szCs w:val="22"/>
        </w:rPr>
        <w:t>.</w:t>
      </w:r>
    </w:p>
    <w:p w14:paraId="25F56FD4" w14:textId="49C120FC" w:rsidR="00822C3D" w:rsidRPr="00BF2D89" w:rsidRDefault="00822C3D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Ultimo poste BT </w:t>
      </w:r>
      <w:proofErr w:type="spellStart"/>
      <w:r>
        <w:rPr>
          <w:rFonts w:ascii="Arial" w:hAnsi="Arial" w:cs="Arial"/>
          <w:sz w:val="22"/>
          <w:szCs w:val="22"/>
        </w:rPr>
        <w:t>existente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>
        <w:rPr>
          <w:rFonts w:ascii="Arial" w:hAnsi="Arial" w:cs="Arial"/>
          <w:sz w:val="22"/>
          <w:szCs w:val="22"/>
        </w:rPr>
        <w:t>encuentra</w:t>
      </w:r>
      <w:proofErr w:type="spellEnd"/>
      <w:r>
        <w:rPr>
          <w:rFonts w:ascii="Arial" w:hAnsi="Arial" w:cs="Arial"/>
          <w:sz w:val="22"/>
          <w:szCs w:val="22"/>
        </w:rPr>
        <w:t xml:space="preserve"> a </w:t>
      </w:r>
      <w:r w:rsidR="00C3605B" w:rsidRPr="00253658">
        <w:rPr>
          <w:rFonts w:ascii="Arial" w:hAnsi="Arial" w:cs="Arial"/>
          <w:sz w:val="22"/>
          <w:szCs w:val="22"/>
          <w:highlight w:val="yellow"/>
        </w:rPr>
        <w:t>12</w:t>
      </w:r>
      <w:r w:rsidRPr="00253658">
        <w:rPr>
          <w:rFonts w:ascii="Arial" w:hAnsi="Arial" w:cs="Arial"/>
          <w:sz w:val="22"/>
          <w:szCs w:val="22"/>
          <w:highlight w:val="yellow"/>
        </w:rPr>
        <w:t>0m</w:t>
      </w:r>
      <w:r>
        <w:rPr>
          <w:rFonts w:ascii="Arial" w:hAnsi="Arial" w:cs="Arial"/>
          <w:sz w:val="22"/>
          <w:szCs w:val="22"/>
        </w:rPr>
        <w:t>.</w:t>
      </w:r>
    </w:p>
    <w:p w14:paraId="53CFEF3B" w14:textId="29CE8EE9" w:rsidR="00822C3D" w:rsidRDefault="00822C3D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>
        <w:rPr>
          <w:rFonts w:ascii="Arial" w:hAnsi="Arial" w:cs="Arial"/>
          <w:sz w:val="22"/>
          <w:szCs w:val="22"/>
        </w:rPr>
        <w:t>encuentra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dentro</w:t>
      </w:r>
      <w:proofErr w:type="spellEnd"/>
      <w:r>
        <w:rPr>
          <w:rFonts w:ascii="Arial" w:hAnsi="Arial" w:cs="Arial"/>
          <w:sz w:val="22"/>
          <w:szCs w:val="22"/>
        </w:rPr>
        <w:t xml:space="preserve"> de Zona No </w:t>
      </w:r>
      <w:proofErr w:type="spellStart"/>
      <w:r>
        <w:rPr>
          <w:rFonts w:ascii="Arial" w:hAnsi="Arial" w:cs="Arial"/>
          <w:sz w:val="22"/>
          <w:szCs w:val="22"/>
        </w:rPr>
        <w:t>Electrificada</w:t>
      </w:r>
      <w:proofErr w:type="spellEnd"/>
      <w:r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6B1994C1" w14:textId="77777777" w:rsidR="00822C3D" w:rsidRDefault="00822C3D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164215EF" w14:textId="6111A013" w:rsidR="00822C3D" w:rsidRDefault="00822C3D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 </w:t>
      </w:r>
      <w:proofErr w:type="spellStart"/>
      <w:r>
        <w:rPr>
          <w:rFonts w:ascii="Arial" w:hAnsi="Arial" w:cs="Arial"/>
          <w:sz w:val="22"/>
          <w:szCs w:val="22"/>
        </w:rPr>
        <w:t>ubicación</w:t>
      </w:r>
      <w:proofErr w:type="spellEnd"/>
      <w:r>
        <w:rPr>
          <w:rFonts w:ascii="Arial" w:hAnsi="Arial" w:cs="Arial"/>
          <w:sz w:val="22"/>
          <w:szCs w:val="22"/>
        </w:rPr>
        <w:t xml:space="preserve"> del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>
        <w:rPr>
          <w:rFonts w:ascii="Arial" w:hAnsi="Arial" w:cs="Arial"/>
          <w:sz w:val="22"/>
          <w:szCs w:val="22"/>
        </w:rPr>
        <w:t>coordinó</w:t>
      </w:r>
      <w:proofErr w:type="spellEnd"/>
      <w:r>
        <w:rPr>
          <w:rFonts w:ascii="Arial" w:hAnsi="Arial" w:cs="Arial"/>
          <w:sz w:val="22"/>
          <w:szCs w:val="22"/>
        </w:rPr>
        <w:t xml:space="preserve"> con </w:t>
      </w:r>
      <w:r w:rsidRPr="009A22F2">
        <w:rPr>
          <w:rFonts w:ascii="Arial" w:hAnsi="Arial" w:cs="Arial"/>
          <w:noProof/>
          <w:sz w:val="22"/>
          <w:szCs w:val="22"/>
        </w:rPr>
        <w:t xml:space="preserve">el </w:t>
      </w:r>
      <w:r w:rsidR="00C20870">
        <w:rPr>
          <w:rFonts w:ascii="Arial" w:hAnsi="Arial" w:cs="Arial"/>
          <w:noProof/>
          <w:sz w:val="22"/>
          <w:szCs w:val="22"/>
        </w:rPr>
        <w:t xml:space="preserve">contacto del </w:t>
      </w:r>
      <w:r w:rsidRPr="009A22F2">
        <w:rPr>
          <w:rFonts w:ascii="Arial" w:hAnsi="Arial" w:cs="Arial"/>
          <w:noProof/>
          <w:sz w:val="22"/>
          <w:szCs w:val="22"/>
        </w:rPr>
        <w:t>cliente</w:t>
      </w:r>
      <w:r w:rsidRPr="0038549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00502D52" w14:textId="77777777" w:rsidR="00822C3D" w:rsidRPr="00695BF4" w:rsidRDefault="00822C3D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1EE75ECF" w14:textId="77777777" w:rsidR="00822C3D" w:rsidRDefault="00822C3D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2D2CF1A2" w14:textId="77777777" w:rsidR="00822C3D" w:rsidRDefault="00822C3D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303EB230" w14:textId="77777777" w:rsidR="00822C3D" w:rsidRDefault="00822C3D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7046A936" w14:textId="77777777" w:rsidR="00822C3D" w:rsidRDefault="00822C3D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61D66B49" w14:textId="77777777" w:rsidR="00822C3D" w:rsidRDefault="00822C3D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suministros</w:t>
      </w:r>
      <w:r>
        <w:rPr>
          <w:rFonts w:ascii="Arial" w:hAnsi="Arial" w:cs="Arial"/>
          <w:sz w:val="22"/>
          <w:szCs w:val="22"/>
        </w:rPr>
        <w:t>.</w:t>
      </w:r>
    </w:p>
    <w:p w14:paraId="79DEB44B" w14:textId="77777777" w:rsidR="00822C3D" w:rsidRPr="007215D2" w:rsidRDefault="00822C3D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6FB7AD36" w14:textId="77777777" w:rsidR="00822C3D" w:rsidRDefault="00822C3D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747CD624" w14:textId="77777777" w:rsidR="00822C3D" w:rsidRPr="00AF2D96" w:rsidRDefault="00822C3D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</w:t>
      </w:r>
      <w:r w:rsidRPr="00AF2D9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</w:t>
      </w:r>
    </w:p>
    <w:p w14:paraId="43A63D9B" w14:textId="787A8C2D" w:rsidR="00253658" w:rsidRPr="00AF2D96" w:rsidRDefault="00A613A0" w:rsidP="00253658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 w:rsidRPr="00AF2D96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${descripcion_trabajo}</w:t>
      </w:r>
      <w:r w:rsidR="00253658" w:rsidRPr="00AF2D96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</w:p>
    <w:p w14:paraId="767E4AA0" w14:textId="77777777" w:rsidR="00822C3D" w:rsidRDefault="00822C3D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6C6382D1" w14:textId="03A91B24" w:rsidR="00822C3D" w:rsidRPr="00434C75" w:rsidRDefault="00822C3D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409E860F" w14:textId="79667D06" w:rsidR="00822C3D" w:rsidRDefault="00682E10" w:rsidP="00A037CD">
      <w:pPr>
        <w:jc w:val="center"/>
        <w:rPr>
          <w:lang w:val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BD75513" wp14:editId="747DE88F">
                <wp:simplePos x="0" y="0"/>
                <wp:positionH relativeFrom="column">
                  <wp:posOffset>4576445</wp:posOffset>
                </wp:positionH>
                <wp:positionV relativeFrom="paragraph">
                  <wp:posOffset>1834515</wp:posOffset>
                </wp:positionV>
                <wp:extent cx="742950" cy="476250"/>
                <wp:effectExtent l="0" t="457200" r="228600" b="19050"/>
                <wp:wrapNone/>
                <wp:docPr id="1384041670" name="Bocadillo: rectángulo con esquinas redondeada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476250"/>
                        </a:xfrm>
                        <a:prstGeom prst="wedgeRoundRectCallout">
                          <a:avLst>
                            <a:gd name="adj1" fmla="val 71936"/>
                            <a:gd name="adj2" fmla="val -138833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1D71B0" w14:textId="0FFCF726" w:rsidR="00682E10" w:rsidRPr="00682E10" w:rsidRDefault="00682E10" w:rsidP="00682E10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SED </w:t>
                            </w:r>
                            <w:r w:rsidR="00D13C4E">
                              <w:rPr>
                                <w:lang w:val="es-ES"/>
                              </w:rPr>
                              <w:t>${sed}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D75513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20" o:spid="_x0000_s1026" type="#_x0000_t62" style="position:absolute;left:0;text-align:left;margin-left:360.35pt;margin-top:144.45pt;width:58.5pt;height:37.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" adj="26338,-19188" fillcolor="#ffc000 [3207]" strokecolor="white [3212]" strokeweight="1pt">
                <v:textbox>
                  <w:txbxContent>
                    <w:p w14:paraId="161D71B0" w14:textId="0FFCF726" w:rsidR="00682E10" w:rsidRPr="00682E10" w:rsidRDefault="00682E10" w:rsidP="00682E10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SED </w:t>
                      </w:r>
                      <w:r w:rsidR="00D13C4E">
                        <w:rPr>
                          <w:lang w:val="es-ES"/>
                        </w:rPr>
                        <w:t>${sed}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F9E1715" wp14:editId="10291C20">
                <wp:simplePos x="0" y="0"/>
                <wp:positionH relativeFrom="margin">
                  <wp:posOffset>2595245</wp:posOffset>
                </wp:positionH>
                <wp:positionV relativeFrom="paragraph">
                  <wp:posOffset>672465</wp:posOffset>
                </wp:positionV>
                <wp:extent cx="641350" cy="209550"/>
                <wp:effectExtent l="0" t="0" r="539750" b="19050"/>
                <wp:wrapNone/>
                <wp:docPr id="19" name="Llamada rectangula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350" cy="209550"/>
                        </a:xfrm>
                        <a:prstGeom prst="wedgeRectCallout">
                          <a:avLst>
                            <a:gd name="adj1" fmla="val 123993"/>
                            <a:gd name="adj2" fmla="val 1457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BFD46C" w14:textId="77777777" w:rsidR="00822C3D" w:rsidRPr="00AA171E" w:rsidRDefault="00822C3D" w:rsidP="00016172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  <w:t>CLIENTE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9E1715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Llamada rectangular 18" o:spid="_x0000_s1027" type="#_x0000_t61" style="position:absolute;left:0;text-align:left;margin-left:204.35pt;margin-top:52.95pt;width:50.5pt;height:16.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" adj="37582,13948" fillcolor="white [3212]" strokecolor="red" strokeweight="1pt">
                <v:textbox>
                  <w:txbxContent>
                    <w:p w14:paraId="57BFD46C" w14:textId="77777777" w:rsidR="00822C3D" w:rsidRPr="00AA171E" w:rsidRDefault="00822C3D" w:rsidP="00016172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  <w:t>CLIENTE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60287" behindDoc="0" locked="0" layoutInCell="1" allowOverlap="1" wp14:anchorId="76AF624F" wp14:editId="4B23A2F7">
                <wp:simplePos x="0" y="0"/>
                <wp:positionH relativeFrom="column">
                  <wp:posOffset>118745</wp:posOffset>
                </wp:positionH>
                <wp:positionV relativeFrom="paragraph">
                  <wp:posOffset>91440</wp:posOffset>
                </wp:positionV>
                <wp:extent cx="4991100" cy="3429000"/>
                <wp:effectExtent l="38100" t="38100" r="38100" b="38100"/>
                <wp:wrapNone/>
                <wp:docPr id="1541736289" name="Forma libre: form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1100" cy="3429000"/>
                        </a:xfrm>
                        <a:custGeom>
                          <a:avLst/>
                          <a:gdLst>
                            <a:gd name="connsiteX0" fmla="*/ 5038725 w 5038725"/>
                            <a:gd name="connsiteY0" fmla="*/ 1171575 h 3429000"/>
                            <a:gd name="connsiteX1" fmla="*/ 5000625 w 5038725"/>
                            <a:gd name="connsiteY1" fmla="*/ 9525 h 3429000"/>
                            <a:gd name="connsiteX2" fmla="*/ 9525 w 5038725"/>
                            <a:gd name="connsiteY2" fmla="*/ 0 h 3429000"/>
                            <a:gd name="connsiteX3" fmla="*/ 0 w 5038725"/>
                            <a:gd name="connsiteY3" fmla="*/ 3429000 h 3429000"/>
                            <a:gd name="connsiteX4" fmla="*/ 3657600 w 5038725"/>
                            <a:gd name="connsiteY4" fmla="*/ 3390900 h 3429000"/>
                            <a:gd name="connsiteX5" fmla="*/ 3676650 w 5038725"/>
                            <a:gd name="connsiteY5" fmla="*/ 1504950 h 3429000"/>
                            <a:gd name="connsiteX6" fmla="*/ 4105275 w 5038725"/>
                            <a:gd name="connsiteY6" fmla="*/ 1314450 h 3429000"/>
                            <a:gd name="connsiteX7" fmla="*/ 5038725 w 5038725"/>
                            <a:gd name="connsiteY7" fmla="*/ 1171575 h 34290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</a:cxnLst>
                          <a:rect l="l" t="t" r="r" b="b"/>
                          <a:pathLst>
                            <a:path w="5038725" h="3429000">
                              <a:moveTo>
                                <a:pt x="5038725" y="1171575"/>
                              </a:moveTo>
                              <a:lnTo>
                                <a:pt x="5000625" y="9525"/>
                              </a:lnTo>
                              <a:lnTo>
                                <a:pt x="9525" y="0"/>
                              </a:lnTo>
                              <a:lnTo>
                                <a:pt x="0" y="3429000"/>
                              </a:lnTo>
                              <a:lnTo>
                                <a:pt x="3657600" y="3390900"/>
                              </a:lnTo>
                              <a:lnTo>
                                <a:pt x="3676650" y="1504950"/>
                              </a:lnTo>
                              <a:lnTo>
                                <a:pt x="4105275" y="1314450"/>
                              </a:lnTo>
                              <a:lnTo>
                                <a:pt x="5038725" y="11715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E699">
                            <a:alpha val="20000"/>
                          </a:srgbClr>
                        </a:solidFill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44BFA63" id="Forma libre: forma 18" o:spid="_x0000_s1026" style="position:absolute;margin-left:9.35pt;margin-top:7.2pt;width:393pt;height:270pt;z-index:251660287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5038725,3429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" path="m5038725,1171575l5000625,9525,9525,,,3429000r3657600,-38100l3676650,1504950r428625,-190500l5038725,1171575xe" fillcolor="#ffe699" strokecolor="#0070c0" strokeweight="2.25pt">
                <v:fill opacity="13107f"/>
                <v:stroke joinstyle="miter"/>
                <v:path arrowok="t" o:connecttype="custom" o:connectlocs="4991100,1171575;4953360,9525;9435,0;0,3429000;3623029,3390900;3641899,1504950;4066473,1314450;4991100,1171575" o:connectangles="0,0,0,0,0,0,0,0"/>
              </v:shape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11A226D" wp14:editId="69BB4ED1">
                <wp:simplePos x="0" y="0"/>
                <wp:positionH relativeFrom="column">
                  <wp:posOffset>3719195</wp:posOffset>
                </wp:positionH>
                <wp:positionV relativeFrom="paragraph">
                  <wp:posOffset>701040</wp:posOffset>
                </wp:positionV>
                <wp:extent cx="209550" cy="161925"/>
                <wp:effectExtent l="38100" t="57150" r="38100" b="47625"/>
                <wp:wrapNone/>
                <wp:docPr id="630443497" name="Rectá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78977">
                          <a:off x="0" y="0"/>
                          <a:ext cx="209550" cy="16192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3DAEEE" id="Rectángulo 19" o:spid="_x0000_s1026" style="position:absolute;margin-left:292.85pt;margin-top:55.2pt;width:16.5pt;height:12.75pt;rotation:1287757fd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" fillcolor="#f2f2f2 [3052]" strokecolor="#e00" strokeweight="1.5pt"/>
            </w:pict>
          </mc:Fallback>
        </mc:AlternateContent>
      </w:r>
      <w:r w:rsidR="00DE68AF"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929872B" wp14:editId="029F35D9">
                <wp:simplePos x="0" y="0"/>
                <wp:positionH relativeFrom="column">
                  <wp:posOffset>709295</wp:posOffset>
                </wp:positionH>
                <wp:positionV relativeFrom="paragraph">
                  <wp:posOffset>1424940</wp:posOffset>
                </wp:positionV>
                <wp:extent cx="2019300" cy="619125"/>
                <wp:effectExtent l="0" t="0" r="0" b="0"/>
                <wp:wrapNone/>
                <wp:docPr id="199488331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9300" cy="619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7801D9" w14:textId="21AAC035" w:rsidR="00507A4D" w:rsidRPr="00682E10" w:rsidRDefault="00507A4D" w:rsidP="00507A4D">
                            <w:pPr>
                              <w:jc w:val="center"/>
                              <w:rPr>
                                <w:b/>
                                <w:bCs/>
                                <w:color w:val="2F5496" w:themeColor="accent5" w:themeShade="BF"/>
                                <w:sz w:val="32"/>
                                <w:szCs w:val="32"/>
                                <w:lang w:val="es-ES"/>
                              </w:rPr>
                            </w:pPr>
                            <w:r w:rsidRPr="00682E10">
                              <w:rPr>
                                <w:b/>
                                <w:bCs/>
                                <w:color w:val="2F5496" w:themeColor="accent5" w:themeShade="BF"/>
                                <w:sz w:val="32"/>
                                <w:szCs w:val="32"/>
                                <w:lang w:val="es-ES"/>
                              </w:rPr>
                              <w:t>ZONA NO ELECTRIFICADA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29872B" id="_x0000_t202" coordsize="21600,21600" o:spt="202" path="m,l,21600r21600,l21600,xe">
                <v:stroke joinstyle="miter"/>
                <v:path gradientshapeok="t" o:connecttype="rect"/>
              </v:shapetype>
              <v:shape id="Cuadro de texto 4" o:spid="_x0000_s1028" type="#_x0000_t202" style="position:absolute;left:0;text-align:left;margin-left:55.85pt;margin-top:112.2pt;width:159pt;height:48.7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" filled="f" stroked="f" strokeweight=".5pt">
                <v:textbox>
                  <w:txbxContent>
                    <w:p w14:paraId="0E7801D9" w14:textId="21AAC035" w:rsidR="00507A4D" w:rsidRPr="00682E10" w:rsidRDefault="00507A4D" w:rsidP="00507A4D">
                      <w:pPr>
                        <w:jc w:val="center"/>
                        <w:rPr>
                          <w:b/>
                          <w:bCs/>
                          <w:color w:val="2F5496" w:themeColor="accent5" w:themeShade="BF"/>
                          <w:sz w:val="32"/>
                          <w:szCs w:val="32"/>
                          <w:lang w:val="es-ES"/>
                        </w:rPr>
                      </w:pPr>
                      <w:r w:rsidRPr="00682E10">
                        <w:rPr>
                          <w:b/>
                          <w:bCs/>
                          <w:color w:val="2F5496" w:themeColor="accent5" w:themeShade="BF"/>
                          <w:sz w:val="32"/>
                          <w:szCs w:val="32"/>
                          <w:lang w:val="es-ES"/>
                        </w:rPr>
                        <w:t>ZONA NO ELECTRIFICADA</w:t>
                      </w:r>
                    </w:p>
                  </w:txbxContent>
                </v:textbox>
              </v:shape>
            </w:pict>
          </mc:Fallback>
        </mc:AlternateContent>
      </w:r>
      <w:r w:rsidR="00DE68AF">
        <w:rPr>
          <w:noProof/>
        </w:rPr>
        <w:drawing>
          <wp:inline distT="0" distB="0" distL="0" distR="0" wp14:anchorId="292974E3" wp14:editId="7F6C34EE">
            <wp:extent cx="6022099" cy="3619500"/>
            <wp:effectExtent l="0" t="0" r="0" b="0"/>
            <wp:docPr id="1975421514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472" cy="3620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9CA4A" w14:textId="4C8261E8" w:rsidR="00822C3D" w:rsidRDefault="00822C3D" w:rsidP="008B7A23">
      <w:pPr>
        <w:jc w:val="center"/>
        <w:rPr>
          <w:lang w:val="es-PE"/>
        </w:rPr>
      </w:pPr>
      <w:r>
        <w:rPr>
          <w:lang w:val="es-PE"/>
        </w:rPr>
        <w:t xml:space="preserve">CROQUIS DE LAS REDES </w:t>
      </w:r>
      <w:r w:rsidR="00507A4D">
        <w:rPr>
          <w:lang w:val="es-PE"/>
        </w:rPr>
        <w:t>B</w:t>
      </w:r>
      <w:r>
        <w:rPr>
          <w:lang w:val="es-PE"/>
        </w:rPr>
        <w:t>T EN LA ZONA</w:t>
      </w:r>
    </w:p>
    <w:p w14:paraId="6D222E61" w14:textId="733049D7" w:rsidR="00822C3D" w:rsidRDefault="00682E10" w:rsidP="005D7F06">
      <w:pPr>
        <w:jc w:val="center"/>
        <w:rPr>
          <w:lang w:val="es-PE"/>
        </w:rPr>
      </w:pPr>
      <w:r>
        <w:rPr>
          <w:noProof/>
          <w:lang w:val="es-PE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1123913" wp14:editId="1EA51B4B">
                <wp:simplePos x="0" y="0"/>
                <wp:positionH relativeFrom="column">
                  <wp:posOffset>1584960</wp:posOffset>
                </wp:positionH>
                <wp:positionV relativeFrom="paragraph">
                  <wp:posOffset>1991995</wp:posOffset>
                </wp:positionV>
                <wp:extent cx="2124075" cy="800100"/>
                <wp:effectExtent l="0" t="0" r="0" b="0"/>
                <wp:wrapNone/>
                <wp:docPr id="43515881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4075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2E66E5" w14:textId="5683EA15" w:rsidR="00507A4D" w:rsidRPr="00682E10" w:rsidRDefault="00507A4D" w:rsidP="00507A4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:lang w:val="es-ES"/>
                              </w:rPr>
                            </w:pPr>
                            <w:r w:rsidRPr="00682E10"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:lang w:val="es-ES"/>
                              </w:rPr>
                              <w:t>ZONA NO ELECTRIFICADA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23913" id="Cuadro de texto 7" o:spid="_x0000_s1029" type="#_x0000_t202" style="position:absolute;left:0;text-align:left;margin-left:124.8pt;margin-top:156.85pt;width:167.25pt;height:63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" filled="f" stroked="f" strokeweight=".5pt">
                <v:textbox>
                  <w:txbxContent>
                    <w:p w14:paraId="652E66E5" w14:textId="5683EA15" w:rsidR="00507A4D" w:rsidRPr="00682E10" w:rsidRDefault="00507A4D" w:rsidP="00507A4D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  <w:lang w:val="es-ES"/>
                        </w:rPr>
                      </w:pPr>
                      <w:r w:rsidRPr="00682E10"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  <w:lang w:val="es-ES"/>
                        </w:rPr>
                        <w:t>ZONA NO ELECTRIFICADA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5C16153" wp14:editId="11CAC762">
                <wp:simplePos x="0" y="0"/>
                <wp:positionH relativeFrom="margin">
                  <wp:posOffset>3709670</wp:posOffset>
                </wp:positionH>
                <wp:positionV relativeFrom="paragraph">
                  <wp:posOffset>4392295</wp:posOffset>
                </wp:positionV>
                <wp:extent cx="600075" cy="400050"/>
                <wp:effectExtent l="0" t="495300" r="561975" b="19050"/>
                <wp:wrapNone/>
                <wp:docPr id="1500908252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400050"/>
                        </a:xfrm>
                        <a:prstGeom prst="wedgeRoundRectCallout">
                          <a:avLst>
                            <a:gd name="adj1" fmla="val 130062"/>
                            <a:gd name="adj2" fmla="val -164886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BFFDCA" w14:textId="0581DDDC" w:rsidR="00F41835" w:rsidRDefault="00F41835" w:rsidP="00F41835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SED </w:t>
                            </w:r>
                            <w:r w:rsidR="00D13C4E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${sed}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16153" id="Bocadillo: rectángulo con esquinas redondeadas 18" o:spid="_x0000_s1030" type="#_x0000_t62" style="position:absolute;left:0;text-align:left;margin-left:292.1pt;margin-top:345.85pt;width:47.25pt;height:31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" adj="38893,-24815" fillcolor="#ffc000" strokecolor="white [3212]" strokeweight="1pt">
                <v:textbox>
                  <w:txbxContent>
                    <w:p w14:paraId="07BFFDCA" w14:textId="0581DDDC" w:rsidR="00F41835" w:rsidRDefault="00F41835" w:rsidP="00F41835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SED </w:t>
                      </w:r>
                      <w:r w:rsidR="00D13C4E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${sed}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FFB02EA" wp14:editId="20A10496">
                <wp:simplePos x="0" y="0"/>
                <wp:positionH relativeFrom="margin">
                  <wp:posOffset>1166495</wp:posOffset>
                </wp:positionH>
                <wp:positionV relativeFrom="paragraph">
                  <wp:posOffset>3296920</wp:posOffset>
                </wp:positionV>
                <wp:extent cx="752475" cy="447675"/>
                <wp:effectExtent l="0" t="190500" r="695325" b="28575"/>
                <wp:wrapNone/>
                <wp:docPr id="1375295517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447675"/>
                        </a:xfrm>
                        <a:prstGeom prst="wedgeRoundRectCallout">
                          <a:avLst>
                            <a:gd name="adj1" fmla="val 132608"/>
                            <a:gd name="adj2" fmla="val -83942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AB9437" w14:textId="7199A74D" w:rsidR="00F41835" w:rsidRDefault="00F41835" w:rsidP="00F41835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B02EA" id="_x0000_s1031" type="#_x0000_t62" style="position:absolute;left:0;text-align:left;margin-left:91.85pt;margin-top:259.6pt;width:59.25pt;height:35.25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" adj="39443,-7331" fillcolor="#ffc000" strokecolor="white [3212]" strokeweight="1pt">
                <v:textbox>
                  <w:txbxContent>
                    <w:p w14:paraId="2BAB9437" w14:textId="7199A74D" w:rsidR="00F41835" w:rsidRDefault="00F41835" w:rsidP="00F41835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5EE34A2" wp14:editId="18EF18CF">
                <wp:simplePos x="0" y="0"/>
                <wp:positionH relativeFrom="column">
                  <wp:posOffset>2557899</wp:posOffset>
                </wp:positionH>
                <wp:positionV relativeFrom="paragraph">
                  <wp:posOffset>3077845</wp:posOffset>
                </wp:positionV>
                <wp:extent cx="180975" cy="114300"/>
                <wp:effectExtent l="38100" t="57150" r="28575" b="57150"/>
                <wp:wrapNone/>
                <wp:docPr id="814519299" name="Rectángu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73441">
                          <a:off x="0" y="0"/>
                          <a:ext cx="180975" cy="1143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4ECDA9" id="Rectángulo 22" o:spid="_x0000_s1026" style="position:absolute;margin-left:201.4pt;margin-top:242.35pt;width:14.25pt;height:9pt;rotation:1281710fd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" fillcolor="#f2f2f2 [3052]" strokecolor="#e00" strokeweight="1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59262" behindDoc="0" locked="0" layoutInCell="1" allowOverlap="1" wp14:anchorId="018FEEDD" wp14:editId="01AE2F3E">
                <wp:simplePos x="0" y="0"/>
                <wp:positionH relativeFrom="column">
                  <wp:posOffset>556895</wp:posOffset>
                </wp:positionH>
                <wp:positionV relativeFrom="paragraph">
                  <wp:posOffset>106045</wp:posOffset>
                </wp:positionV>
                <wp:extent cx="4638675" cy="5095875"/>
                <wp:effectExtent l="19050" t="19050" r="47625" b="47625"/>
                <wp:wrapNone/>
                <wp:docPr id="944543816" name="Forma libre: form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8675" cy="5095875"/>
                        </a:xfrm>
                        <a:custGeom>
                          <a:avLst/>
                          <a:gdLst>
                            <a:gd name="connsiteX0" fmla="*/ 2400300 w 4638675"/>
                            <a:gd name="connsiteY0" fmla="*/ 5086350 h 5095875"/>
                            <a:gd name="connsiteX1" fmla="*/ 19050 w 4638675"/>
                            <a:gd name="connsiteY1" fmla="*/ 5095875 h 5095875"/>
                            <a:gd name="connsiteX2" fmla="*/ 0 w 4638675"/>
                            <a:gd name="connsiteY2" fmla="*/ 38100 h 5095875"/>
                            <a:gd name="connsiteX3" fmla="*/ 4572000 w 4638675"/>
                            <a:gd name="connsiteY3" fmla="*/ 0 h 5095875"/>
                            <a:gd name="connsiteX4" fmla="*/ 4638675 w 4638675"/>
                            <a:gd name="connsiteY4" fmla="*/ 2076450 h 5095875"/>
                            <a:gd name="connsiteX5" fmla="*/ 3533775 w 4638675"/>
                            <a:gd name="connsiteY5" fmla="*/ 2190750 h 5095875"/>
                            <a:gd name="connsiteX6" fmla="*/ 3609975 w 4638675"/>
                            <a:gd name="connsiteY6" fmla="*/ 3657600 h 5095875"/>
                            <a:gd name="connsiteX7" fmla="*/ 2533650 w 4638675"/>
                            <a:gd name="connsiteY7" fmla="*/ 3810000 h 5095875"/>
                            <a:gd name="connsiteX8" fmla="*/ 2276475 w 4638675"/>
                            <a:gd name="connsiteY8" fmla="*/ 4124325 h 5095875"/>
                            <a:gd name="connsiteX9" fmla="*/ 2400300 w 4638675"/>
                            <a:gd name="connsiteY9" fmla="*/ 5086350 h 509587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</a:cxnLst>
                          <a:rect l="l" t="t" r="r" b="b"/>
                          <a:pathLst>
                            <a:path w="4638675" h="5095875">
                              <a:moveTo>
                                <a:pt x="2400300" y="5086350"/>
                              </a:moveTo>
                              <a:lnTo>
                                <a:pt x="19050" y="5095875"/>
                              </a:lnTo>
                              <a:lnTo>
                                <a:pt x="0" y="38100"/>
                              </a:lnTo>
                              <a:lnTo>
                                <a:pt x="4572000" y="0"/>
                              </a:lnTo>
                              <a:lnTo>
                                <a:pt x="4638675" y="2076450"/>
                              </a:lnTo>
                              <a:lnTo>
                                <a:pt x="3533775" y="2190750"/>
                              </a:lnTo>
                              <a:lnTo>
                                <a:pt x="3609975" y="3657600"/>
                              </a:lnTo>
                              <a:lnTo>
                                <a:pt x="2533650" y="3810000"/>
                              </a:lnTo>
                              <a:lnTo>
                                <a:pt x="2276475" y="4124325"/>
                              </a:lnTo>
                              <a:lnTo>
                                <a:pt x="2400300" y="50863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B0F0">
                            <a:alpha val="20000"/>
                          </a:srgbClr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9873DF" id="Forma libre: forma 21" o:spid="_x0000_s1026" style="position:absolute;margin-left:43.85pt;margin-top:8.35pt;width:365.25pt;height:401.25pt;z-index:2516592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638675,5095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" path="m2400300,5086350l19050,5095875,,38100,4572000,r66675,2076450l3533775,2190750r76200,1466850l2533650,3810000r-257175,314325l2400300,5086350xe" fillcolor="#00b0f0" strokecolor="#002060" strokeweight="1pt">
                <v:fill opacity="13107f"/>
                <v:stroke joinstyle="miter"/>
                <v:path arrowok="t" o:connecttype="custom" o:connectlocs="2400300,5086350;19050,5095875;0,38100;4572000,0;4638675,2076450;3533775,2190750;3609975,3657600;2533650,3810000;2276475,4124325;2400300,5086350" o:connectangles="0,0,0,0,0,0,0,0,0,0"/>
              </v:shape>
            </w:pict>
          </mc:Fallback>
        </mc:AlternateContent>
      </w:r>
      <w:r w:rsidR="00822C3D" w:rsidRPr="00C82BA8">
        <w:rPr>
          <w:noProof/>
          <w:lang w:val="es-PE"/>
        </w:rPr>
        <w:drawing>
          <wp:inline distT="0" distB="0" distL="0" distR="0" wp14:anchorId="7451A8D1" wp14:editId="062914C8">
            <wp:extent cx="4847645" cy="5537762"/>
            <wp:effectExtent l="19050" t="19050" r="10160" b="2540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7645" cy="553776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5A339A" w14:textId="27D8CACA" w:rsidR="00822C3D" w:rsidRDefault="00626E44" w:rsidP="00A77321">
      <w:pPr>
        <w:jc w:val="center"/>
        <w:rPr>
          <w:lang w:val="es-PE"/>
        </w:rPr>
      </w:pPr>
      <w:r>
        <w:rPr>
          <w:lang w:val="es-PE"/>
        </w:rPr>
        <w:t xml:space="preserve">UBICACIÓN DEL PREDIO DEL SOLICITANTE EN EL </w:t>
      </w:r>
      <w:r w:rsidR="00F41835">
        <w:rPr>
          <w:lang w:val="es-PE"/>
        </w:rPr>
        <w:t>MAPA ENERGETICO MINERO</w:t>
      </w:r>
    </w:p>
    <w:p w14:paraId="467A783B" w14:textId="77777777" w:rsidR="00822C3D" w:rsidRPr="00E9592E" w:rsidRDefault="00822C3D" w:rsidP="00E4108A">
      <w:pPr>
        <w:rPr>
          <w:lang w:val="es-PE"/>
        </w:rPr>
      </w:pPr>
    </w:p>
    <w:p w14:paraId="63634EBE" w14:textId="58A18B75" w:rsidR="00822C3D" w:rsidRDefault="00822C3D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r w:rsidR="00F41835">
        <w:rPr>
          <w:sz w:val="18"/>
          <w:szCs w:val="18"/>
          <w:lang w:val="es-PE"/>
        </w:rPr>
        <w:t>MAPA ENERGÉTICO MINERO</w:t>
      </w:r>
    </w:p>
    <w:p w14:paraId="73D0AAA8" w14:textId="77777777" w:rsidR="00822C3D" w:rsidRDefault="00822C3D" w:rsidP="004F5F97">
      <w:pPr>
        <w:rPr>
          <w:sz w:val="18"/>
          <w:szCs w:val="18"/>
          <w:lang w:val="es-PE"/>
        </w:rPr>
      </w:pPr>
    </w:p>
    <w:p w14:paraId="272FF4DB" w14:textId="46F67CA9" w:rsidR="00822C3D" w:rsidRDefault="00822C3D" w:rsidP="005318EA">
      <w:pPr>
        <w:jc w:val="center"/>
        <w:rPr>
          <w:sz w:val="18"/>
          <w:szCs w:val="18"/>
        </w:rPr>
      </w:pPr>
    </w:p>
    <w:p w14:paraId="0059E45F" w14:textId="189D4A61" w:rsidR="00626E44" w:rsidRDefault="00822C3D" w:rsidP="005D7F06">
      <w:pPr>
        <w:jc w:val="center"/>
        <w:rPr>
          <w:lang w:val="es-PE"/>
        </w:rPr>
      </w:pPr>
      <w:r>
        <w:rPr>
          <w:sz w:val="18"/>
          <w:szCs w:val="18"/>
        </w:rPr>
        <w:br w:type="page"/>
      </w:r>
      <w:r w:rsidR="00F41835"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24F3B96" wp14:editId="28887600">
                <wp:simplePos x="0" y="0"/>
                <wp:positionH relativeFrom="margin">
                  <wp:posOffset>3623945</wp:posOffset>
                </wp:positionH>
                <wp:positionV relativeFrom="paragraph">
                  <wp:posOffset>2268220</wp:posOffset>
                </wp:positionV>
                <wp:extent cx="752475" cy="447675"/>
                <wp:effectExtent l="1028700" t="0" r="28575" b="504825"/>
                <wp:wrapNone/>
                <wp:docPr id="400451268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447675"/>
                        </a:xfrm>
                        <a:prstGeom prst="wedgeRoundRectCallout">
                          <a:avLst>
                            <a:gd name="adj1" fmla="val -181316"/>
                            <a:gd name="adj2" fmla="val 145845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9687F2" w14:textId="77777777" w:rsidR="00F41835" w:rsidRDefault="00F41835" w:rsidP="00F41835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F3B96" id="_x0000_s1032" type="#_x0000_t62" style="position:absolute;left:0;text-align:left;margin-left:285.35pt;margin-top:178.6pt;width:59.25pt;height:35.2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" adj="-28364,42303" fillcolor="#ffc000" strokecolor="white [3212]" strokeweight="1pt">
                <v:textbox>
                  <w:txbxContent>
                    <w:p w14:paraId="1A9687F2" w14:textId="77777777" w:rsidR="00F41835" w:rsidRDefault="00F41835" w:rsidP="00F41835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26E44" w:rsidRPr="00C82BA8">
        <w:rPr>
          <w:noProof/>
          <w:lang w:val="es-PE"/>
        </w:rPr>
        <w:drawing>
          <wp:inline distT="0" distB="0" distL="0" distR="0" wp14:anchorId="4329527D" wp14:editId="60FC181C">
            <wp:extent cx="5425966" cy="5524500"/>
            <wp:effectExtent l="19050" t="19050" r="22860" b="19050"/>
            <wp:docPr id="850108670" name="Imagen 850108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08670" name="Imagen 85010867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4357" cy="55432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9AC424" w14:textId="66676449" w:rsidR="00626E44" w:rsidRDefault="00626E44" w:rsidP="00626E44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045A19AC" w14:textId="0515696D" w:rsidR="00626E44" w:rsidRDefault="00626E44" w:rsidP="00626E44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533ECE97" w14:textId="77777777" w:rsidR="006A4F74" w:rsidRDefault="006A4F74" w:rsidP="00626E44">
      <w:pPr>
        <w:rPr>
          <w:sz w:val="18"/>
          <w:szCs w:val="18"/>
          <w:lang w:val="es-PE"/>
        </w:rPr>
      </w:pPr>
    </w:p>
    <w:p w14:paraId="75D138EB" w14:textId="0F97872C" w:rsidR="00822C3D" w:rsidRDefault="00822C3D">
      <w:pPr>
        <w:rPr>
          <w:sz w:val="18"/>
          <w:szCs w:val="18"/>
        </w:rPr>
      </w:pPr>
    </w:p>
    <w:p w14:paraId="1F74BCE4" w14:textId="33E05912" w:rsidR="006A4F74" w:rsidRDefault="0033037B" w:rsidP="00A709B7">
      <w:pPr>
        <w:jc w:val="center"/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4C11923" wp14:editId="73017862">
                <wp:simplePos x="0" y="0"/>
                <wp:positionH relativeFrom="column">
                  <wp:posOffset>2661920</wp:posOffset>
                </wp:positionH>
                <wp:positionV relativeFrom="paragraph">
                  <wp:posOffset>458470</wp:posOffset>
                </wp:positionV>
                <wp:extent cx="1409700" cy="504825"/>
                <wp:effectExtent l="552450" t="0" r="19050" b="238125"/>
                <wp:wrapNone/>
                <wp:docPr id="824738632" name="Globo: línea doblad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35141"/>
                            <a:gd name="adj6" fmla="val -3637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EE217E" w14:textId="4F4084E4" w:rsidR="006A4F74" w:rsidRPr="006A4F74" w:rsidRDefault="006A4F74" w:rsidP="006A4F74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color w:val="FF0000"/>
                                <w:lang w:val="es-ES"/>
                              </w:rPr>
                              <w:t>Pluz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C11923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15" o:spid="_x0000_s1033" type="#_x0000_t48" style="position:absolute;left:0;text-align:left;margin-left:209.6pt;margin-top:36.1pt;width:111pt;height:39.7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" adj="-7856,29190" fillcolor="white [3212]" strokecolor="black [3213]" strokeweight="1.5pt">
                <v:stroke startarrow="open"/>
                <v:textbox>
                  <w:txbxContent>
                    <w:p w14:paraId="3EEE217E" w14:textId="4F4084E4" w:rsidR="006A4F74" w:rsidRPr="006A4F74" w:rsidRDefault="006A4F74" w:rsidP="006A4F74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color w:val="FF0000"/>
                          <w:lang w:val="es-ES"/>
                        </w:rPr>
                        <w:t>Pluz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AB0206B" wp14:editId="573D4988">
                <wp:simplePos x="0" y="0"/>
                <wp:positionH relativeFrom="margin">
                  <wp:posOffset>1042670</wp:posOffset>
                </wp:positionH>
                <wp:positionV relativeFrom="paragraph">
                  <wp:posOffset>1391920</wp:posOffset>
                </wp:positionV>
                <wp:extent cx="752475" cy="447675"/>
                <wp:effectExtent l="0" t="0" r="333375" b="561975"/>
                <wp:wrapNone/>
                <wp:docPr id="242147499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447675"/>
                        </a:xfrm>
                        <a:prstGeom prst="wedgeRoundRectCallout">
                          <a:avLst>
                            <a:gd name="adj1" fmla="val 84538"/>
                            <a:gd name="adj2" fmla="val 15454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4F6485" w14:textId="77777777" w:rsidR="000737BC" w:rsidRDefault="000737BC" w:rsidP="000737BC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0206B" id="_x0000_s1034" type="#_x0000_t62" style="position:absolute;left:0;text-align:left;margin-left:82.1pt;margin-top:109.6pt;width:59.25pt;height:35.25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" adj="29060,44182" fillcolor="#ffc000" strokecolor="white [3212]" strokeweight="1pt">
                <v:textbox>
                  <w:txbxContent>
                    <w:p w14:paraId="2B4F6485" w14:textId="77777777" w:rsidR="000737BC" w:rsidRDefault="000737BC" w:rsidP="000737BC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762A9B5" wp14:editId="00EB88DB">
                <wp:simplePos x="0" y="0"/>
                <wp:positionH relativeFrom="column">
                  <wp:posOffset>2305685</wp:posOffset>
                </wp:positionH>
                <wp:positionV relativeFrom="paragraph">
                  <wp:posOffset>2828290</wp:posOffset>
                </wp:positionV>
                <wp:extent cx="2124075" cy="781050"/>
                <wp:effectExtent l="0" t="0" r="0" b="0"/>
                <wp:wrapNone/>
                <wp:docPr id="1924574521" name="Cuadro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4075" cy="781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2EF4B1" w14:textId="33AA0C43" w:rsidR="006A4F74" w:rsidRPr="006A4F74" w:rsidRDefault="006A4F74" w:rsidP="006A4F74">
                            <w:pPr>
                              <w:jc w:val="center"/>
                              <w:rPr>
                                <w:b/>
                                <w:bCs/>
                                <w:color w:val="FFFF00"/>
                                <w:sz w:val="32"/>
                                <w:szCs w:val="32"/>
                                <w:lang w:val="es-ES"/>
                              </w:rPr>
                            </w:pPr>
                            <w:r w:rsidRPr="006A4F74">
                              <w:rPr>
                                <w:b/>
                                <w:bCs/>
                                <w:color w:val="FFFF00"/>
                                <w:sz w:val="32"/>
                                <w:szCs w:val="32"/>
                                <w:lang w:val="es-ES"/>
                              </w:rPr>
                              <w:t>ZONA DE CONCESIÓN PLUZ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762A9B5" id="Cuadro de texto 16" o:spid="_x0000_s1035" type="#_x0000_t202" style="position:absolute;left:0;text-align:left;margin-left:181.55pt;margin-top:222.7pt;width:167.25pt;height:61.5pt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" filled="f" stroked="f" strokeweight=".5pt">
                <v:textbox>
                  <w:txbxContent>
                    <w:p w14:paraId="1D2EF4B1" w14:textId="33AA0C43" w:rsidR="006A4F74" w:rsidRPr="006A4F74" w:rsidRDefault="006A4F74" w:rsidP="006A4F74">
                      <w:pPr>
                        <w:jc w:val="center"/>
                        <w:rPr>
                          <w:b/>
                          <w:bCs/>
                          <w:color w:val="FFFF00"/>
                          <w:sz w:val="32"/>
                          <w:szCs w:val="32"/>
                          <w:lang w:val="es-ES"/>
                        </w:rPr>
                      </w:pPr>
                      <w:r w:rsidRPr="006A4F74">
                        <w:rPr>
                          <w:b/>
                          <w:bCs/>
                          <w:color w:val="FFFF00"/>
                          <w:sz w:val="32"/>
                          <w:szCs w:val="32"/>
                          <w:lang w:val="es-ES"/>
                        </w:rPr>
                        <w:t>ZONA DE CONCESIÓN PLUZ</w:t>
                      </w:r>
                    </w:p>
                  </w:txbxContent>
                </v:textbox>
              </v:shape>
            </w:pict>
          </mc:Fallback>
        </mc:AlternateContent>
      </w:r>
      <w:r w:rsidR="006A4F74">
        <w:rPr>
          <w:noProof/>
        </w:rPr>
        <w:drawing>
          <wp:inline distT="0" distB="0" distL="0" distR="0" wp14:anchorId="44D369A0" wp14:editId="5EACAB3B">
            <wp:extent cx="4975365" cy="4448175"/>
            <wp:effectExtent l="0" t="0" r="0" b="0"/>
            <wp:docPr id="902853126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853126" name="Imagen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379" cy="4452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F3FBB" w14:textId="03985CD1" w:rsidR="006A4F74" w:rsidRDefault="006A4F74" w:rsidP="006A4F74">
      <w:pPr>
        <w:jc w:val="center"/>
        <w:rPr>
          <w:lang w:val="es-PE"/>
        </w:rPr>
      </w:pPr>
      <w:r>
        <w:rPr>
          <w:lang w:val="es-PE"/>
        </w:rPr>
        <w:t>UBICACIÓN DEL PREDIO DEL SOLICITANTE RESPECTO A LA ZONA DE CONCESIÓN PLUZ</w:t>
      </w:r>
    </w:p>
    <w:p w14:paraId="18BCDF06" w14:textId="77777777" w:rsidR="006A4F74" w:rsidRPr="00E9592E" w:rsidRDefault="006A4F74" w:rsidP="006A4F74">
      <w:pPr>
        <w:rPr>
          <w:lang w:val="es-PE"/>
        </w:rPr>
      </w:pPr>
    </w:p>
    <w:p w14:paraId="20C4A6D9" w14:textId="11FF040E" w:rsidR="006A4F74" w:rsidRDefault="006A4F74" w:rsidP="006A4F74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 ENERGÍA</w:t>
      </w:r>
    </w:p>
    <w:p w14:paraId="19B06739" w14:textId="77777777" w:rsidR="006A4F74" w:rsidRDefault="006A4F74">
      <w:pPr>
        <w:rPr>
          <w:sz w:val="18"/>
          <w:szCs w:val="18"/>
        </w:rPr>
      </w:pPr>
    </w:p>
    <w:p w14:paraId="76817485" w14:textId="12683D58" w:rsidR="00822C3D" w:rsidRPr="00AF2D96" w:rsidRDefault="00822C3D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 xml:space="preserve">Conclusiones </w:t>
      </w:r>
      <w:r w:rsidR="00626E4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 xml:space="preserve">y </w:t>
      </w:r>
      <w:r w:rsidR="00626E44" w:rsidRPr="00AF2D9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recomendaciones</w:t>
      </w:r>
    </w:p>
    <w:p w14:paraId="5A74EE45" w14:textId="68874539" w:rsidR="00253658" w:rsidRPr="00AF2D96" w:rsidRDefault="00D13C4E" w:rsidP="00253658">
      <w:pPr>
        <w:pStyle w:val="Prrafodelista"/>
        <w:numPr>
          <w:ilvl w:val="0"/>
          <w:numId w:val="36"/>
        </w:numPr>
        <w:ind w:left="993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 w:rsidRPr="00AF2D96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${descripcion_trabajo}</w:t>
      </w:r>
      <w:r w:rsidR="00253658" w:rsidRPr="00AF2D96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</w:p>
    <w:p w14:paraId="6C3586D9" w14:textId="568E7C4D" w:rsidR="001E14B0" w:rsidRDefault="001E14B0" w:rsidP="0033037B">
      <w:pPr>
        <w:pStyle w:val="Prrafodelista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5F601AE9" w14:textId="7759AA9D" w:rsidR="00822C3D" w:rsidRPr="002660B4" w:rsidRDefault="00822C3D" w:rsidP="001E14B0">
      <w:pPr>
        <w:pStyle w:val="Prrafodelista"/>
        <w:rPr>
          <w:rFonts w:ascii="Tahoma" w:hAnsi="Tahoma" w:cs="Tahoma"/>
          <w:b/>
          <w:snapToGrid w:val="0"/>
          <w:sz w:val="22"/>
          <w:szCs w:val="22"/>
          <w:lang w:val="es-PE"/>
        </w:rPr>
      </w:pPr>
    </w:p>
    <w:p w14:paraId="47D43B70" w14:textId="77777777" w:rsidR="00822C3D" w:rsidRDefault="00822C3D">
      <w:pPr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</w:p>
    <w:p w14:paraId="33F924DC" w14:textId="77777777" w:rsidR="00822C3D" w:rsidRDefault="00822C3D" w:rsidP="00695BF4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Panel Fotográfico</w:t>
      </w:r>
    </w:p>
    <w:p w14:paraId="155A89A2" w14:textId="77777777" w:rsidR="00BB008B" w:rsidRPr="00BB008B" w:rsidRDefault="00BB008B" w:rsidP="00BB008B">
      <w:pPr>
        <w:rPr>
          <w:lang w:val="es-PE" w:eastAsia="es-ES_tradnl"/>
        </w:rPr>
      </w:pPr>
    </w:p>
    <w:p w14:paraId="7807D858" w14:textId="77777777" w:rsidR="00822C3D" w:rsidRDefault="00822C3D" w:rsidP="00886007">
      <w:pPr>
        <w:jc w:val="center"/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3EE1034" wp14:editId="349559F8">
                <wp:simplePos x="0" y="0"/>
                <wp:positionH relativeFrom="margin">
                  <wp:posOffset>2309495</wp:posOffset>
                </wp:positionH>
                <wp:positionV relativeFrom="paragraph">
                  <wp:posOffset>1033780</wp:posOffset>
                </wp:positionV>
                <wp:extent cx="749935" cy="247650"/>
                <wp:effectExtent l="57150" t="0" r="12065" b="895350"/>
                <wp:wrapNone/>
                <wp:docPr id="27" name="Llamada rectangula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935" cy="247650"/>
                        </a:xfrm>
                        <a:prstGeom prst="wedgeRectCallout">
                          <a:avLst>
                            <a:gd name="adj1" fmla="val -55002"/>
                            <a:gd name="adj2" fmla="val 384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3B8329" w14:textId="6949D1D4" w:rsidR="00822C3D" w:rsidRPr="00063551" w:rsidRDefault="006F75AA" w:rsidP="00425BDE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s-PE"/>
                              </w:rPr>
                              <w:t>INGRESO</w:t>
                            </w:r>
                          </w:p>
                          <w:p w14:paraId="2123AEFD" w14:textId="77777777" w:rsidR="00822C3D" w:rsidRPr="00AA171E" w:rsidRDefault="00822C3D" w:rsidP="00425BDE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</w:p>
                          <w:p w14:paraId="70FCD362" w14:textId="77777777" w:rsidR="00822C3D" w:rsidRPr="00AA171E" w:rsidRDefault="00822C3D" w:rsidP="00425BDE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E1034" id="_x0000_s1036" type="#_x0000_t61" style="position:absolute;left:0;text-align:left;margin-left:181.85pt;margin-top:81.4pt;width:59.05pt;height:19.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" adj="-1080,93868" fillcolor="white [3212]" strokecolor="red" strokeweight="1pt">
                <v:textbox>
                  <w:txbxContent>
                    <w:p w14:paraId="573B8329" w14:textId="6949D1D4" w:rsidR="00822C3D" w:rsidRPr="00063551" w:rsidRDefault="006F75AA" w:rsidP="00425BDE">
                      <w:pPr>
                        <w:jc w:val="center"/>
                        <w:rPr>
                          <w:sz w:val="20"/>
                          <w:szCs w:val="20"/>
                          <w:lang w:val="es-PE"/>
                        </w:rPr>
                      </w:pPr>
                      <w:r>
                        <w:rPr>
                          <w:sz w:val="20"/>
                          <w:szCs w:val="20"/>
                          <w:lang w:val="es-PE"/>
                        </w:rPr>
                        <w:t>INGRESO</w:t>
                      </w:r>
                    </w:p>
                    <w:p w14:paraId="2123AEFD" w14:textId="77777777" w:rsidR="00822C3D" w:rsidRPr="00AA171E" w:rsidRDefault="00822C3D" w:rsidP="00425BDE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</w:p>
                    <w:p w14:paraId="70FCD362" w14:textId="77777777" w:rsidR="00822C3D" w:rsidRPr="00AA171E" w:rsidRDefault="00822C3D" w:rsidP="00425BDE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86007">
        <w:t xml:space="preserve"> </w:t>
      </w:r>
      <w:r>
        <w:rPr>
          <w:noProof/>
        </w:rPr>
        <w:drawing>
          <wp:inline distT="0" distB="0" distL="0" distR="0" wp14:anchorId="63ECDE77" wp14:editId="1E577A05">
            <wp:extent cx="5040000" cy="3780000"/>
            <wp:effectExtent l="19050" t="19050" r="27305" b="1143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D787A3" w14:textId="65EBEE19" w:rsidR="006F75AA" w:rsidRDefault="006F75AA" w:rsidP="006F75AA">
      <w:pPr>
        <w:jc w:val="center"/>
        <w:rPr>
          <w:rFonts w:ascii="Arial" w:hAnsi="Arial" w:cs="Arial"/>
          <w:lang w:val="es-PE" w:eastAsia="es-PE"/>
        </w:rPr>
      </w:pPr>
    </w:p>
    <w:p w14:paraId="73A730BD" w14:textId="3AEC923C" w:rsidR="0033037B" w:rsidRDefault="0033037B" w:rsidP="0033037B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DEL </w:t>
      </w:r>
      <w:r w:rsidR="009A056B">
        <w:rPr>
          <w:rFonts w:ascii="Arial" w:hAnsi="Arial" w:cs="Arial"/>
          <w:sz w:val="22"/>
          <w:szCs w:val="22"/>
          <w:lang w:val="es-PE" w:eastAsia="es-PE"/>
        </w:rPr>
        <w:t xml:space="preserve">PREDIO DEL </w:t>
      </w:r>
      <w:r>
        <w:rPr>
          <w:rFonts w:ascii="Arial" w:hAnsi="Arial" w:cs="Arial"/>
          <w:sz w:val="22"/>
          <w:szCs w:val="22"/>
          <w:lang w:val="es-PE" w:eastAsia="es-PE"/>
        </w:rPr>
        <w:t>CLIENTE</w:t>
      </w:r>
    </w:p>
    <w:p w14:paraId="7AD5E239" w14:textId="77777777" w:rsidR="006F75AA" w:rsidRDefault="006F75AA" w:rsidP="00886007">
      <w:pPr>
        <w:jc w:val="center"/>
        <w:rPr>
          <w:rFonts w:ascii="Arial" w:hAnsi="Arial" w:cs="Arial"/>
          <w:lang w:val="es-PE" w:eastAsia="es-PE"/>
        </w:rPr>
      </w:pPr>
    </w:p>
    <w:p w14:paraId="19A3CEB6" w14:textId="77777777" w:rsidR="006F75AA" w:rsidRDefault="006F75AA" w:rsidP="00886007">
      <w:pPr>
        <w:jc w:val="center"/>
        <w:rPr>
          <w:rFonts w:ascii="Arial" w:hAnsi="Arial" w:cs="Arial"/>
          <w:lang w:val="es-PE" w:eastAsia="es-PE"/>
        </w:rPr>
      </w:pPr>
    </w:p>
    <w:p w14:paraId="2BAABC60" w14:textId="77777777" w:rsidR="006F75AA" w:rsidRDefault="006F75AA" w:rsidP="00886007">
      <w:pPr>
        <w:jc w:val="center"/>
        <w:rPr>
          <w:rFonts w:ascii="Arial" w:hAnsi="Arial" w:cs="Arial"/>
          <w:lang w:val="es-PE" w:eastAsia="es-PE"/>
        </w:rPr>
      </w:pPr>
    </w:p>
    <w:p w14:paraId="139EA1E7" w14:textId="2EBB19E6" w:rsidR="006F75AA" w:rsidRDefault="006F75AA" w:rsidP="00886007">
      <w:pPr>
        <w:jc w:val="center"/>
        <w:rPr>
          <w:rFonts w:ascii="Arial" w:hAnsi="Arial" w:cs="Arial"/>
          <w:lang w:val="es-PE" w:eastAsia="es-PE"/>
        </w:rPr>
      </w:pPr>
    </w:p>
    <w:p w14:paraId="1E4DD7F2" w14:textId="5A15BF53" w:rsidR="006F75AA" w:rsidRDefault="006F75AA" w:rsidP="00886007">
      <w:pPr>
        <w:jc w:val="center"/>
        <w:rPr>
          <w:rFonts w:ascii="Arial" w:hAnsi="Arial" w:cs="Arial"/>
          <w:lang w:val="es-PE" w:eastAsia="es-PE"/>
        </w:rPr>
      </w:pPr>
      <w:r>
        <w:rPr>
          <w:noProof/>
        </w:rPr>
        <w:lastRenderedPageBreak/>
        <w:drawing>
          <wp:inline distT="0" distB="0" distL="0" distR="0" wp14:anchorId="6E9BBEA6" wp14:editId="58D5D4F4">
            <wp:extent cx="5040000" cy="3780000"/>
            <wp:effectExtent l="19050" t="19050" r="27305" b="11430"/>
            <wp:docPr id="28740492" name="Imagen 28740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40492" name="Imagen 2874049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991F41" w14:textId="77777777" w:rsidR="0033037B" w:rsidRDefault="0033037B" w:rsidP="00886007">
      <w:pPr>
        <w:jc w:val="center"/>
        <w:rPr>
          <w:rFonts w:ascii="Arial" w:hAnsi="Arial" w:cs="Arial"/>
          <w:lang w:val="es-PE" w:eastAsia="es-PE"/>
        </w:rPr>
      </w:pPr>
    </w:p>
    <w:p w14:paraId="36AF3C74" w14:textId="4D85AB46" w:rsidR="0033037B" w:rsidRPr="008A42A2" w:rsidRDefault="0033037B" w:rsidP="00886007">
      <w:pPr>
        <w:jc w:val="center"/>
        <w:rPr>
          <w:rFonts w:ascii="Arial" w:hAnsi="Arial" w:cs="Arial"/>
          <w:lang w:val="es-PE" w:eastAsia="es-PE"/>
        </w:rPr>
      </w:pPr>
      <w:r>
        <w:rPr>
          <w:noProof/>
        </w:rPr>
        <w:drawing>
          <wp:inline distT="0" distB="0" distL="0" distR="0" wp14:anchorId="1C088A94" wp14:editId="5DB3E144">
            <wp:extent cx="5040000" cy="3780000"/>
            <wp:effectExtent l="19050" t="19050" r="27305" b="11430"/>
            <wp:docPr id="1798998085" name="Imagen 1798998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998085" name="Imagen 179899808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E9DFA1" w14:textId="5645A791" w:rsidR="00822C3D" w:rsidRDefault="00822C3D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</w:t>
      </w:r>
      <w:r w:rsidR="009A056B">
        <w:rPr>
          <w:rFonts w:ascii="Arial" w:hAnsi="Arial" w:cs="Arial"/>
          <w:sz w:val="22"/>
          <w:szCs w:val="22"/>
          <w:lang w:val="es-PE" w:eastAsia="es-PE"/>
        </w:rPr>
        <w:t xml:space="preserve">LATERALES </w:t>
      </w:r>
      <w:r>
        <w:rPr>
          <w:rFonts w:ascii="Arial" w:hAnsi="Arial" w:cs="Arial"/>
          <w:sz w:val="22"/>
          <w:szCs w:val="22"/>
          <w:lang w:val="es-PE" w:eastAsia="es-PE"/>
        </w:rPr>
        <w:t xml:space="preserve">DEL </w:t>
      </w:r>
      <w:r w:rsidR="009A056B">
        <w:rPr>
          <w:rFonts w:ascii="Arial" w:hAnsi="Arial" w:cs="Arial"/>
          <w:sz w:val="22"/>
          <w:szCs w:val="22"/>
          <w:lang w:val="es-PE" w:eastAsia="es-PE"/>
        </w:rPr>
        <w:t xml:space="preserve">PREDIO DEL </w:t>
      </w:r>
      <w:r>
        <w:rPr>
          <w:rFonts w:ascii="Arial" w:hAnsi="Arial" w:cs="Arial"/>
          <w:sz w:val="22"/>
          <w:szCs w:val="22"/>
          <w:lang w:val="es-PE" w:eastAsia="es-PE"/>
        </w:rPr>
        <w:t>CLIENTE</w:t>
      </w:r>
    </w:p>
    <w:p w14:paraId="0F34DBFD" w14:textId="77777777" w:rsidR="00822C3D" w:rsidRDefault="00822C3D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ABC667B" w14:textId="77777777" w:rsidR="00822C3D" w:rsidRDefault="00822C3D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660944B" w14:textId="24DF8193" w:rsidR="0037575A" w:rsidRDefault="00822C3D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0E7CF8A4" w14:textId="77777777" w:rsidR="00D13C4E" w:rsidRDefault="00D13C4E" w:rsidP="00C007CC">
      <w:pPr>
        <w:rPr>
          <w:rFonts w:ascii="Arial" w:hAnsi="Arial" w:cs="Arial"/>
          <w:sz w:val="22"/>
          <w:szCs w:val="22"/>
          <w:lang w:val="es-PE" w:eastAsia="es-PE"/>
        </w:rPr>
      </w:pPr>
    </w:p>
    <w:p w14:paraId="2BA80A44" w14:textId="77777777" w:rsidR="00D13C4E" w:rsidRDefault="00D13C4E" w:rsidP="00C007CC">
      <w:pPr>
        <w:rPr>
          <w:rFonts w:ascii="Arial" w:hAnsi="Arial" w:cs="Arial"/>
          <w:sz w:val="22"/>
          <w:szCs w:val="22"/>
          <w:lang w:val="es-PE" w:eastAsia="es-PE"/>
        </w:rPr>
      </w:pPr>
    </w:p>
    <w:p w14:paraId="1A33973D" w14:textId="77777777" w:rsidR="00D13C4E" w:rsidRPr="00D13C4E" w:rsidRDefault="00D13C4E" w:rsidP="00D13C4E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83DC717" w14:textId="77777777" w:rsidR="00D13C4E" w:rsidRPr="00D13C4E" w:rsidRDefault="00D13C4E" w:rsidP="00D13C4E">
      <w:pPr>
        <w:jc w:val="center"/>
        <w:rPr>
          <w:rFonts w:ascii="Arial" w:hAnsi="Arial" w:cs="Arial"/>
          <w:sz w:val="22"/>
          <w:szCs w:val="22"/>
          <w:lang w:val="es-CL" w:eastAsia="es-PE"/>
        </w:rPr>
      </w:pPr>
      <w:r w:rsidRPr="00D13C4E">
        <w:rPr>
          <w:rFonts w:ascii="Arial" w:hAnsi="Arial" w:cs="Arial"/>
          <w:sz w:val="22"/>
          <w:szCs w:val="22"/>
          <w:lang w:val="es-CL" w:eastAsia="es-PE"/>
        </w:rPr>
        <w:t>${</w:t>
      </w:r>
      <w:proofErr w:type="spellStart"/>
      <w:r w:rsidRPr="00D13C4E">
        <w:rPr>
          <w:rFonts w:ascii="Arial" w:hAnsi="Arial" w:cs="Arial"/>
          <w:sz w:val="22"/>
          <w:szCs w:val="22"/>
          <w:lang w:val="es-CL" w:eastAsia="es-PE"/>
        </w:rPr>
        <w:t>bloque_fotos</w:t>
      </w:r>
      <w:proofErr w:type="spellEnd"/>
      <w:r w:rsidRPr="00D13C4E">
        <w:rPr>
          <w:rFonts w:ascii="Arial" w:hAnsi="Arial" w:cs="Arial"/>
          <w:sz w:val="22"/>
          <w:szCs w:val="22"/>
          <w:lang w:val="es-CL" w:eastAsia="es-PE"/>
        </w:rPr>
        <w:t>}</w:t>
      </w:r>
    </w:p>
    <w:p w14:paraId="050BA596" w14:textId="77777777" w:rsidR="00D13C4E" w:rsidRPr="00D13C4E" w:rsidRDefault="00D13C4E" w:rsidP="00D13C4E">
      <w:pPr>
        <w:jc w:val="center"/>
        <w:rPr>
          <w:rFonts w:ascii="Arial" w:hAnsi="Arial" w:cs="Arial"/>
          <w:sz w:val="22"/>
          <w:szCs w:val="22"/>
          <w:lang w:val="es-CL" w:eastAsia="es-PE"/>
        </w:rPr>
      </w:pPr>
    </w:p>
    <w:p w14:paraId="2ADC1202" w14:textId="77777777" w:rsidR="00D13C4E" w:rsidRPr="00D13C4E" w:rsidRDefault="00D13C4E" w:rsidP="00D13C4E">
      <w:pPr>
        <w:jc w:val="center"/>
        <w:rPr>
          <w:rFonts w:ascii="Arial" w:hAnsi="Arial" w:cs="Arial"/>
          <w:sz w:val="22"/>
          <w:szCs w:val="22"/>
          <w:lang w:val="es-ES_tradnl" w:eastAsia="es-PE"/>
        </w:rPr>
      </w:pPr>
      <w:r w:rsidRPr="00D13C4E">
        <w:rPr>
          <w:rFonts w:ascii="Arial" w:hAnsi="Arial" w:cs="Arial"/>
          <w:sz w:val="22"/>
          <w:szCs w:val="22"/>
          <w:lang w:val="es-ES_tradnl" w:eastAsia="es-PE"/>
        </w:rPr>
        <w:t>${foto}</w:t>
      </w:r>
    </w:p>
    <w:p w14:paraId="57AB9823" w14:textId="77777777" w:rsidR="00D13C4E" w:rsidRPr="00D13C4E" w:rsidRDefault="00D13C4E" w:rsidP="00D13C4E">
      <w:pPr>
        <w:jc w:val="center"/>
        <w:rPr>
          <w:rFonts w:ascii="Arial" w:hAnsi="Arial" w:cs="Arial"/>
          <w:sz w:val="22"/>
          <w:szCs w:val="22"/>
          <w:lang w:val="es-ES_tradnl" w:eastAsia="es-PE"/>
        </w:rPr>
      </w:pPr>
    </w:p>
    <w:p w14:paraId="6CF86681" w14:textId="77777777" w:rsidR="00D13C4E" w:rsidRPr="00D13C4E" w:rsidRDefault="00D13C4E" w:rsidP="00D13C4E">
      <w:pPr>
        <w:jc w:val="center"/>
        <w:rPr>
          <w:rFonts w:ascii="Arial" w:hAnsi="Arial" w:cs="Arial"/>
          <w:sz w:val="22"/>
          <w:szCs w:val="22"/>
          <w:lang w:val="es-CL" w:eastAsia="es-PE"/>
        </w:rPr>
      </w:pPr>
      <w:r w:rsidRPr="00D13C4E">
        <w:rPr>
          <w:rFonts w:ascii="Arial" w:hAnsi="Arial" w:cs="Arial"/>
          <w:sz w:val="22"/>
          <w:szCs w:val="22"/>
          <w:lang w:val="es-CL" w:eastAsia="es-PE"/>
        </w:rPr>
        <w:t>${/</w:t>
      </w:r>
      <w:proofErr w:type="spellStart"/>
      <w:r w:rsidRPr="00D13C4E">
        <w:rPr>
          <w:rFonts w:ascii="Arial" w:hAnsi="Arial" w:cs="Arial"/>
          <w:sz w:val="22"/>
          <w:szCs w:val="22"/>
          <w:lang w:val="es-CL" w:eastAsia="es-PE"/>
        </w:rPr>
        <w:t>bloque_fotos</w:t>
      </w:r>
      <w:proofErr w:type="spellEnd"/>
      <w:r w:rsidRPr="00D13C4E">
        <w:rPr>
          <w:rFonts w:ascii="Arial" w:hAnsi="Arial" w:cs="Arial"/>
          <w:sz w:val="22"/>
          <w:szCs w:val="22"/>
          <w:lang w:val="es-CL" w:eastAsia="es-PE"/>
        </w:rPr>
        <w:t>}</w:t>
      </w:r>
    </w:p>
    <w:p w14:paraId="2AD25C38" w14:textId="77777777" w:rsidR="00D13C4E" w:rsidRDefault="00D13C4E" w:rsidP="00D13C4E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sectPr w:rsidR="00D13C4E" w:rsidSect="00822C3D">
      <w:headerReference w:type="default" r:id="rId15"/>
      <w:footerReference w:type="default" r:id="rId16"/>
      <w:headerReference w:type="first" r:id="rId17"/>
      <w:footerReference w:type="first" r:id="rId18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C08FA5A" w14:textId="77777777" w:rsidR="00355223" w:rsidRDefault="00355223">
      <w:r>
        <w:separator/>
      </w:r>
    </w:p>
  </w:endnote>
  <w:endnote w:type="continuationSeparator" w:id="0">
    <w:p w14:paraId="141DD814" w14:textId="77777777" w:rsidR="00355223" w:rsidRDefault="0035522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483CE9E7" w14:textId="77777777" w:rsidTr="003A236D">
      <w:tc>
        <w:tcPr>
          <w:tcW w:w="1719" w:type="pct"/>
        </w:tcPr>
        <w:p w14:paraId="6E9FECCD" w14:textId="46B48474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084C6578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75DD5CC5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011C3E32" w14:textId="77777777" w:rsidTr="003A236D">
      <w:tc>
        <w:tcPr>
          <w:tcW w:w="1719" w:type="pct"/>
        </w:tcPr>
        <w:p w14:paraId="63E611F7" w14:textId="164A20EC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A613A0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A613A0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inspector_nombre</w:t>
          </w:r>
          <w:proofErr w:type="spellEnd"/>
          <w:r w:rsidR="00A613A0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}.</w:t>
          </w:r>
          <w:r w:rsidR="00253658" w:rsidRPr="00253658">
            <w:rPr>
              <w:rFonts w:ascii="Tahoma" w:hAnsi="Tahoma" w:cs="Tahoma"/>
              <w:color w:val="746661"/>
              <w:sz w:val="16"/>
              <w:szCs w:val="16"/>
              <w:highlight w:val="magenta"/>
              <w:lang w:eastAsia="es-ES_tradnl"/>
            </w:rPr>
            <w:t xml:space="preserve"> </w:t>
          </w:r>
        </w:p>
      </w:tc>
      <w:tc>
        <w:tcPr>
          <w:tcW w:w="1615" w:type="pct"/>
        </w:tcPr>
        <w:p w14:paraId="0C4C22C6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5FDECAF0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4A985EA7" w14:textId="77777777" w:rsidTr="003A236D">
      <w:trPr>
        <w:trHeight w:val="202"/>
      </w:trPr>
      <w:tc>
        <w:tcPr>
          <w:tcW w:w="1719" w:type="pct"/>
        </w:tcPr>
        <w:p w14:paraId="338AB1F2" w14:textId="201ACA85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A613A0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${</w:t>
          </w:r>
          <w:proofErr w:type="spellStart"/>
          <w:r w:rsidR="00A613A0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fecha_generacion</w:t>
          </w:r>
          <w:proofErr w:type="spellEnd"/>
          <w:r w:rsidR="00A613A0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  <w:r w:rsidR="00253658" w:rsidRPr="00253658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s-PE" w:eastAsia="es-ES_tradnl"/>
            </w:rPr>
            <w:t xml:space="preserve"> </w:t>
          </w:r>
        </w:p>
      </w:tc>
      <w:tc>
        <w:tcPr>
          <w:tcW w:w="1615" w:type="pct"/>
        </w:tcPr>
        <w:p w14:paraId="6AD96A14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31C76C74" w14:textId="77777777" w:rsidR="00684831" w:rsidRDefault="00684831" w:rsidP="006E68F6">
          <w:pPr>
            <w:rPr>
              <w:lang w:val="es-PE"/>
            </w:rPr>
          </w:pPr>
        </w:p>
      </w:tc>
    </w:tr>
  </w:tbl>
  <w:p w14:paraId="52741591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4C3DB6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EDEC28D" w14:textId="77777777" w:rsidR="00355223" w:rsidRDefault="00355223">
      <w:r>
        <w:separator/>
      </w:r>
    </w:p>
  </w:footnote>
  <w:footnote w:type="continuationSeparator" w:id="0">
    <w:p w14:paraId="2051296E" w14:textId="77777777" w:rsidR="00355223" w:rsidRDefault="0035522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30C3C960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1FD22DE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658E3FD2" wp14:editId="1D333E92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5D36A0FF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13CB4070" w14:textId="3D2EEE0E" w:rsidR="00606A87" w:rsidRPr="0002689A" w:rsidRDefault="00BE2C6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NO PROCEDE / ZONA NO ELECTRIFICADA</w:t>
          </w:r>
        </w:p>
      </w:tc>
      <w:tc>
        <w:tcPr>
          <w:tcW w:w="1523" w:type="pct"/>
          <w:vAlign w:val="center"/>
        </w:tcPr>
        <w:p w14:paraId="7773CE71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51F4345D" wp14:editId="2089BF03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2113952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1B4629FD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3602C6F8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5F7186CB" wp14:editId="214CF623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2397E4E6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15350600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2E33FB8D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208B4EC5" wp14:editId="1B599BEF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6DC5999C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2" type="#_x0000_t75" style="width:928.5pt;height:597.75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3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5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0F128C9"/>
    <w:multiLevelType w:val="hybridMultilevel"/>
    <w:tmpl w:val="A4FE4F3E"/>
    <w:lvl w:ilvl="0" w:tplc="5562FB6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1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2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5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6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8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20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3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4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8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2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1"/>
  </w:num>
  <w:num w:numId="2" w16cid:durableId="190384584">
    <w:abstractNumId w:val="22"/>
  </w:num>
  <w:num w:numId="3" w16cid:durableId="1636368909">
    <w:abstractNumId w:val="10"/>
  </w:num>
  <w:num w:numId="4" w16cid:durableId="1698659803">
    <w:abstractNumId w:val="19"/>
  </w:num>
  <w:num w:numId="5" w16cid:durableId="2110542751">
    <w:abstractNumId w:val="2"/>
  </w:num>
  <w:num w:numId="6" w16cid:durableId="966474915">
    <w:abstractNumId w:val="4"/>
  </w:num>
  <w:num w:numId="7" w16cid:durableId="1578980201">
    <w:abstractNumId w:val="23"/>
  </w:num>
  <w:num w:numId="8" w16cid:durableId="1335109853">
    <w:abstractNumId w:val="20"/>
  </w:num>
  <w:num w:numId="9" w16cid:durableId="525025086">
    <w:abstractNumId w:val="30"/>
  </w:num>
  <w:num w:numId="10" w16cid:durableId="241913354">
    <w:abstractNumId w:val="21"/>
  </w:num>
  <w:num w:numId="11" w16cid:durableId="948004030">
    <w:abstractNumId w:val="5"/>
  </w:num>
  <w:num w:numId="12" w16cid:durableId="92940397">
    <w:abstractNumId w:val="27"/>
  </w:num>
  <w:num w:numId="13" w16cid:durableId="316543497">
    <w:abstractNumId w:val="32"/>
  </w:num>
  <w:num w:numId="14" w16cid:durableId="750271525">
    <w:abstractNumId w:val="14"/>
  </w:num>
  <w:num w:numId="15" w16cid:durableId="839539347">
    <w:abstractNumId w:val="29"/>
  </w:num>
  <w:num w:numId="16" w16cid:durableId="1990480859">
    <w:abstractNumId w:val="11"/>
  </w:num>
  <w:num w:numId="17" w16cid:durableId="2100907557">
    <w:abstractNumId w:val="3"/>
  </w:num>
  <w:num w:numId="18" w16cid:durableId="713651897">
    <w:abstractNumId w:val="26"/>
  </w:num>
  <w:num w:numId="19" w16cid:durableId="975717560">
    <w:abstractNumId w:val="12"/>
  </w:num>
  <w:num w:numId="20" w16cid:durableId="537936780">
    <w:abstractNumId w:val="16"/>
  </w:num>
  <w:num w:numId="21" w16cid:durableId="995958997">
    <w:abstractNumId w:val="17"/>
  </w:num>
  <w:num w:numId="22" w16cid:durableId="1240022264">
    <w:abstractNumId w:val="15"/>
  </w:num>
  <w:num w:numId="23" w16cid:durableId="1945267944">
    <w:abstractNumId w:val="8"/>
  </w:num>
  <w:num w:numId="24" w16cid:durableId="1424107653">
    <w:abstractNumId w:val="13"/>
  </w:num>
  <w:num w:numId="25" w16cid:durableId="1327978482">
    <w:abstractNumId w:val="1"/>
  </w:num>
  <w:num w:numId="26" w16cid:durableId="2110391510">
    <w:abstractNumId w:val="6"/>
  </w:num>
  <w:num w:numId="27" w16cid:durableId="1940914234">
    <w:abstractNumId w:val="24"/>
  </w:num>
  <w:num w:numId="28" w16cid:durableId="482115122">
    <w:abstractNumId w:val="18"/>
  </w:num>
  <w:num w:numId="29" w16cid:durableId="467674121">
    <w:abstractNumId w:val="28"/>
  </w:num>
  <w:num w:numId="30" w16cid:durableId="2050181005">
    <w:abstractNumId w:val="9"/>
  </w:num>
  <w:num w:numId="31" w16cid:durableId="1168247302">
    <w:abstractNumId w:val="13"/>
  </w:num>
  <w:num w:numId="32" w16cid:durableId="609892422">
    <w:abstractNumId w:val="0"/>
  </w:num>
  <w:num w:numId="33" w16cid:durableId="1245146957">
    <w:abstractNumId w:val="25"/>
  </w:num>
  <w:num w:numId="34" w16cid:durableId="467473512">
    <w:abstractNumId w:val="13"/>
  </w:num>
  <w:num w:numId="35" w16cid:durableId="1486319707">
    <w:abstractNumId w:val="13"/>
  </w:num>
  <w:num w:numId="36" w16cid:durableId="207454591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s-ES" w:vendorID="64" w:dllVersion="4096" w:nlCheck="1" w:checkStyle="0"/>
  <w:activeWritingStyle w:appName="MSWord" w:lang="es-CL" w:vendorID="64" w:dllVersion="4096" w:nlCheck="1" w:checkStyle="0"/>
  <w:activeWritingStyle w:appName="MSWord" w:lang="es-ES_tradnl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678C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5620"/>
    <w:rsid w:val="00057C7F"/>
    <w:rsid w:val="00060BBA"/>
    <w:rsid w:val="000614AA"/>
    <w:rsid w:val="00061982"/>
    <w:rsid w:val="0006228F"/>
    <w:rsid w:val="0006296B"/>
    <w:rsid w:val="00063551"/>
    <w:rsid w:val="000635E0"/>
    <w:rsid w:val="0006425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37BC"/>
    <w:rsid w:val="00074E04"/>
    <w:rsid w:val="000766C5"/>
    <w:rsid w:val="00080397"/>
    <w:rsid w:val="00082952"/>
    <w:rsid w:val="000845CB"/>
    <w:rsid w:val="0008461C"/>
    <w:rsid w:val="00085213"/>
    <w:rsid w:val="00085E9A"/>
    <w:rsid w:val="00093605"/>
    <w:rsid w:val="00093F2D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4028"/>
    <w:rsid w:val="000B501F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2539"/>
    <w:rsid w:val="001327F7"/>
    <w:rsid w:val="00133EB3"/>
    <w:rsid w:val="00136CC1"/>
    <w:rsid w:val="00136E74"/>
    <w:rsid w:val="001404A7"/>
    <w:rsid w:val="00141559"/>
    <w:rsid w:val="00141D07"/>
    <w:rsid w:val="00141FCF"/>
    <w:rsid w:val="0014235D"/>
    <w:rsid w:val="00143BD6"/>
    <w:rsid w:val="00145E37"/>
    <w:rsid w:val="0014678C"/>
    <w:rsid w:val="00146EB9"/>
    <w:rsid w:val="00152479"/>
    <w:rsid w:val="00154541"/>
    <w:rsid w:val="001566F6"/>
    <w:rsid w:val="00162689"/>
    <w:rsid w:val="00163C96"/>
    <w:rsid w:val="001656E0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7CE1"/>
    <w:rsid w:val="001A0379"/>
    <w:rsid w:val="001A0826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311A"/>
    <w:rsid w:val="001C3F85"/>
    <w:rsid w:val="001C6D4A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4B0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EE2"/>
    <w:rsid w:val="0020151A"/>
    <w:rsid w:val="00203481"/>
    <w:rsid w:val="002036DD"/>
    <w:rsid w:val="00203AC7"/>
    <w:rsid w:val="00203B9D"/>
    <w:rsid w:val="00203D64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78B8"/>
    <w:rsid w:val="002401B5"/>
    <w:rsid w:val="00240214"/>
    <w:rsid w:val="002437BE"/>
    <w:rsid w:val="002452F6"/>
    <w:rsid w:val="0024592B"/>
    <w:rsid w:val="00247549"/>
    <w:rsid w:val="00253658"/>
    <w:rsid w:val="00254665"/>
    <w:rsid w:val="00254692"/>
    <w:rsid w:val="00254869"/>
    <w:rsid w:val="00254F67"/>
    <w:rsid w:val="0025507B"/>
    <w:rsid w:val="00255837"/>
    <w:rsid w:val="00256F3A"/>
    <w:rsid w:val="00260DD8"/>
    <w:rsid w:val="00262938"/>
    <w:rsid w:val="00262BAB"/>
    <w:rsid w:val="002660B4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C2715"/>
    <w:rsid w:val="002C4E0B"/>
    <w:rsid w:val="002C779E"/>
    <w:rsid w:val="002D4421"/>
    <w:rsid w:val="002D451D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CF"/>
    <w:rsid w:val="00305A94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37B"/>
    <w:rsid w:val="00330887"/>
    <w:rsid w:val="003313C0"/>
    <w:rsid w:val="00334DF4"/>
    <w:rsid w:val="00336047"/>
    <w:rsid w:val="0034013D"/>
    <w:rsid w:val="00342496"/>
    <w:rsid w:val="00342CF0"/>
    <w:rsid w:val="00343726"/>
    <w:rsid w:val="00345229"/>
    <w:rsid w:val="00351A73"/>
    <w:rsid w:val="00353DC2"/>
    <w:rsid w:val="00355223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EBB"/>
    <w:rsid w:val="00365B91"/>
    <w:rsid w:val="003663EC"/>
    <w:rsid w:val="0036649D"/>
    <w:rsid w:val="00367C8B"/>
    <w:rsid w:val="00370D7D"/>
    <w:rsid w:val="003732EF"/>
    <w:rsid w:val="003747B1"/>
    <w:rsid w:val="0037508B"/>
    <w:rsid w:val="0037575A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B0C64"/>
    <w:rsid w:val="003B1D89"/>
    <w:rsid w:val="003B2369"/>
    <w:rsid w:val="003B23F8"/>
    <w:rsid w:val="003B257B"/>
    <w:rsid w:val="003B2B9A"/>
    <w:rsid w:val="003B57E2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09D0"/>
    <w:rsid w:val="003E14F1"/>
    <w:rsid w:val="003E295A"/>
    <w:rsid w:val="003E76A6"/>
    <w:rsid w:val="003E7802"/>
    <w:rsid w:val="003F04ED"/>
    <w:rsid w:val="003F39E2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7265"/>
    <w:rsid w:val="004A7515"/>
    <w:rsid w:val="004B039E"/>
    <w:rsid w:val="004B3865"/>
    <w:rsid w:val="004B3B26"/>
    <w:rsid w:val="004B4EC8"/>
    <w:rsid w:val="004B6523"/>
    <w:rsid w:val="004C151D"/>
    <w:rsid w:val="004C273B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316D"/>
    <w:rsid w:val="004E4BC9"/>
    <w:rsid w:val="004E6964"/>
    <w:rsid w:val="004E6B80"/>
    <w:rsid w:val="004E6E07"/>
    <w:rsid w:val="004F035C"/>
    <w:rsid w:val="004F0667"/>
    <w:rsid w:val="004F06CE"/>
    <w:rsid w:val="004F389A"/>
    <w:rsid w:val="004F47BC"/>
    <w:rsid w:val="004F4EC3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A4D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6825"/>
    <w:rsid w:val="005273D6"/>
    <w:rsid w:val="005303AD"/>
    <w:rsid w:val="005313EE"/>
    <w:rsid w:val="005318EA"/>
    <w:rsid w:val="00536C52"/>
    <w:rsid w:val="00536EB6"/>
    <w:rsid w:val="0053793E"/>
    <w:rsid w:val="005401D0"/>
    <w:rsid w:val="0054068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990"/>
    <w:rsid w:val="0055666D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5B28"/>
    <w:rsid w:val="00586D70"/>
    <w:rsid w:val="00586EEE"/>
    <w:rsid w:val="005872E2"/>
    <w:rsid w:val="00591EB0"/>
    <w:rsid w:val="005924FF"/>
    <w:rsid w:val="00592669"/>
    <w:rsid w:val="00593ED4"/>
    <w:rsid w:val="00594CB1"/>
    <w:rsid w:val="00597271"/>
    <w:rsid w:val="005A292C"/>
    <w:rsid w:val="005A2B0D"/>
    <w:rsid w:val="005A5EFB"/>
    <w:rsid w:val="005A5F8B"/>
    <w:rsid w:val="005A6251"/>
    <w:rsid w:val="005A6B1F"/>
    <w:rsid w:val="005A6BEB"/>
    <w:rsid w:val="005A78B3"/>
    <w:rsid w:val="005A7C38"/>
    <w:rsid w:val="005B33FC"/>
    <w:rsid w:val="005B51B5"/>
    <w:rsid w:val="005B6B27"/>
    <w:rsid w:val="005B708B"/>
    <w:rsid w:val="005B734B"/>
    <w:rsid w:val="005B7F24"/>
    <w:rsid w:val="005C02A8"/>
    <w:rsid w:val="005C19D3"/>
    <w:rsid w:val="005C2239"/>
    <w:rsid w:val="005C28F3"/>
    <w:rsid w:val="005C31BC"/>
    <w:rsid w:val="005C33A3"/>
    <w:rsid w:val="005C3E5D"/>
    <w:rsid w:val="005C68AF"/>
    <w:rsid w:val="005C7C1C"/>
    <w:rsid w:val="005C7C4B"/>
    <w:rsid w:val="005D0CAF"/>
    <w:rsid w:val="005D3B71"/>
    <w:rsid w:val="005D7F06"/>
    <w:rsid w:val="005E3158"/>
    <w:rsid w:val="005E378E"/>
    <w:rsid w:val="005E3C63"/>
    <w:rsid w:val="005E575A"/>
    <w:rsid w:val="005F0E05"/>
    <w:rsid w:val="005F2E22"/>
    <w:rsid w:val="005F3633"/>
    <w:rsid w:val="005F4839"/>
    <w:rsid w:val="005F691A"/>
    <w:rsid w:val="00600591"/>
    <w:rsid w:val="0060219B"/>
    <w:rsid w:val="00602EAF"/>
    <w:rsid w:val="00603E69"/>
    <w:rsid w:val="0060422F"/>
    <w:rsid w:val="0060426C"/>
    <w:rsid w:val="00604597"/>
    <w:rsid w:val="00605CAB"/>
    <w:rsid w:val="00606289"/>
    <w:rsid w:val="00606A87"/>
    <w:rsid w:val="00606E87"/>
    <w:rsid w:val="00606F1B"/>
    <w:rsid w:val="0061027A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6E44"/>
    <w:rsid w:val="00627F0D"/>
    <w:rsid w:val="006305D1"/>
    <w:rsid w:val="006328DD"/>
    <w:rsid w:val="00633316"/>
    <w:rsid w:val="00634E76"/>
    <w:rsid w:val="006355CC"/>
    <w:rsid w:val="0064418A"/>
    <w:rsid w:val="00644F3D"/>
    <w:rsid w:val="0064515D"/>
    <w:rsid w:val="0064546F"/>
    <w:rsid w:val="00646E49"/>
    <w:rsid w:val="00650170"/>
    <w:rsid w:val="0065089B"/>
    <w:rsid w:val="00651EA7"/>
    <w:rsid w:val="00652F91"/>
    <w:rsid w:val="006535B6"/>
    <w:rsid w:val="00655AA5"/>
    <w:rsid w:val="00657221"/>
    <w:rsid w:val="00661602"/>
    <w:rsid w:val="00661B88"/>
    <w:rsid w:val="00664D59"/>
    <w:rsid w:val="00665952"/>
    <w:rsid w:val="00666976"/>
    <w:rsid w:val="00670EAD"/>
    <w:rsid w:val="00670EF3"/>
    <w:rsid w:val="0067278F"/>
    <w:rsid w:val="00674919"/>
    <w:rsid w:val="00675DB8"/>
    <w:rsid w:val="006773EB"/>
    <w:rsid w:val="006817BC"/>
    <w:rsid w:val="006818B3"/>
    <w:rsid w:val="00682E10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4F74"/>
    <w:rsid w:val="006A542B"/>
    <w:rsid w:val="006A6E64"/>
    <w:rsid w:val="006B0352"/>
    <w:rsid w:val="006B09DE"/>
    <w:rsid w:val="006B2F77"/>
    <w:rsid w:val="006B5154"/>
    <w:rsid w:val="006B686A"/>
    <w:rsid w:val="006B76A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CD3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30DC"/>
    <w:rsid w:val="006F5246"/>
    <w:rsid w:val="006F552E"/>
    <w:rsid w:val="006F55FE"/>
    <w:rsid w:val="006F5614"/>
    <w:rsid w:val="006F72CC"/>
    <w:rsid w:val="006F75AA"/>
    <w:rsid w:val="007009A6"/>
    <w:rsid w:val="00700A0B"/>
    <w:rsid w:val="007025D0"/>
    <w:rsid w:val="00704030"/>
    <w:rsid w:val="00710F7A"/>
    <w:rsid w:val="0071592F"/>
    <w:rsid w:val="00716AAD"/>
    <w:rsid w:val="00720A8E"/>
    <w:rsid w:val="00721FC1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5060"/>
    <w:rsid w:val="007356EA"/>
    <w:rsid w:val="00735C7D"/>
    <w:rsid w:val="00737757"/>
    <w:rsid w:val="007408F2"/>
    <w:rsid w:val="00741AC6"/>
    <w:rsid w:val="00741D47"/>
    <w:rsid w:val="0074447C"/>
    <w:rsid w:val="00744E39"/>
    <w:rsid w:val="007457E8"/>
    <w:rsid w:val="0074625B"/>
    <w:rsid w:val="00754510"/>
    <w:rsid w:val="007561D1"/>
    <w:rsid w:val="007563CC"/>
    <w:rsid w:val="0075664F"/>
    <w:rsid w:val="00757BA3"/>
    <w:rsid w:val="007611F6"/>
    <w:rsid w:val="00761BE5"/>
    <w:rsid w:val="00764608"/>
    <w:rsid w:val="007669E2"/>
    <w:rsid w:val="00770FFC"/>
    <w:rsid w:val="00771164"/>
    <w:rsid w:val="00771C0B"/>
    <w:rsid w:val="0077637C"/>
    <w:rsid w:val="00780F25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A0234"/>
    <w:rsid w:val="007A0DBE"/>
    <w:rsid w:val="007A1BCB"/>
    <w:rsid w:val="007A2091"/>
    <w:rsid w:val="007A3042"/>
    <w:rsid w:val="007A3F0E"/>
    <w:rsid w:val="007A53C6"/>
    <w:rsid w:val="007A5731"/>
    <w:rsid w:val="007A687D"/>
    <w:rsid w:val="007B089A"/>
    <w:rsid w:val="007B3507"/>
    <w:rsid w:val="007B5D3B"/>
    <w:rsid w:val="007B5E75"/>
    <w:rsid w:val="007B7329"/>
    <w:rsid w:val="007C1A8C"/>
    <w:rsid w:val="007C2423"/>
    <w:rsid w:val="007C2B3F"/>
    <w:rsid w:val="007C3689"/>
    <w:rsid w:val="007C3F8D"/>
    <w:rsid w:val="007C4667"/>
    <w:rsid w:val="007C4CD3"/>
    <w:rsid w:val="007C5AAA"/>
    <w:rsid w:val="007C66EC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A65"/>
    <w:rsid w:val="007E4A2C"/>
    <w:rsid w:val="007E6B9A"/>
    <w:rsid w:val="007F2E20"/>
    <w:rsid w:val="00800082"/>
    <w:rsid w:val="00802B81"/>
    <w:rsid w:val="00804B5C"/>
    <w:rsid w:val="008055D1"/>
    <w:rsid w:val="00805AF8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2C3D"/>
    <w:rsid w:val="008238A5"/>
    <w:rsid w:val="00826790"/>
    <w:rsid w:val="00826C42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F4E"/>
    <w:rsid w:val="008B7A23"/>
    <w:rsid w:val="008C035B"/>
    <w:rsid w:val="008C1CCA"/>
    <w:rsid w:val="008C2272"/>
    <w:rsid w:val="008C2432"/>
    <w:rsid w:val="008C7894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901FDB"/>
    <w:rsid w:val="00902D4C"/>
    <w:rsid w:val="00902F62"/>
    <w:rsid w:val="00903714"/>
    <w:rsid w:val="0090510E"/>
    <w:rsid w:val="009051E2"/>
    <w:rsid w:val="00905415"/>
    <w:rsid w:val="00905731"/>
    <w:rsid w:val="009058FD"/>
    <w:rsid w:val="009068D6"/>
    <w:rsid w:val="00907BD0"/>
    <w:rsid w:val="00910450"/>
    <w:rsid w:val="00912929"/>
    <w:rsid w:val="00913292"/>
    <w:rsid w:val="00913875"/>
    <w:rsid w:val="00913913"/>
    <w:rsid w:val="00913C66"/>
    <w:rsid w:val="009140A6"/>
    <w:rsid w:val="00916F22"/>
    <w:rsid w:val="009235BA"/>
    <w:rsid w:val="00923B58"/>
    <w:rsid w:val="009263D9"/>
    <w:rsid w:val="00930146"/>
    <w:rsid w:val="00930150"/>
    <w:rsid w:val="00930BE5"/>
    <w:rsid w:val="00930D6F"/>
    <w:rsid w:val="00931669"/>
    <w:rsid w:val="00931A55"/>
    <w:rsid w:val="00931A6A"/>
    <w:rsid w:val="00931CE4"/>
    <w:rsid w:val="00931FAC"/>
    <w:rsid w:val="00932C83"/>
    <w:rsid w:val="00932FC7"/>
    <w:rsid w:val="00933C3C"/>
    <w:rsid w:val="009345EB"/>
    <w:rsid w:val="00934F49"/>
    <w:rsid w:val="009359CF"/>
    <w:rsid w:val="00936580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13F8"/>
    <w:rsid w:val="009771D5"/>
    <w:rsid w:val="00985199"/>
    <w:rsid w:val="00985528"/>
    <w:rsid w:val="00986E05"/>
    <w:rsid w:val="0098715B"/>
    <w:rsid w:val="00993963"/>
    <w:rsid w:val="009942C9"/>
    <w:rsid w:val="0099441B"/>
    <w:rsid w:val="00994DF0"/>
    <w:rsid w:val="00995513"/>
    <w:rsid w:val="00996FCB"/>
    <w:rsid w:val="009A056B"/>
    <w:rsid w:val="009A28A6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326"/>
    <w:rsid w:val="009B6ECA"/>
    <w:rsid w:val="009B71E2"/>
    <w:rsid w:val="009C1141"/>
    <w:rsid w:val="009C23CA"/>
    <w:rsid w:val="009C3950"/>
    <w:rsid w:val="009C6A9E"/>
    <w:rsid w:val="009D1B1A"/>
    <w:rsid w:val="009D24C0"/>
    <w:rsid w:val="009D2F53"/>
    <w:rsid w:val="009D41E9"/>
    <w:rsid w:val="009E25CF"/>
    <w:rsid w:val="009E2C57"/>
    <w:rsid w:val="009E6146"/>
    <w:rsid w:val="009E6FCD"/>
    <w:rsid w:val="009F0874"/>
    <w:rsid w:val="009F11EF"/>
    <w:rsid w:val="009F249F"/>
    <w:rsid w:val="009F3DB6"/>
    <w:rsid w:val="009F7B28"/>
    <w:rsid w:val="00A0353E"/>
    <w:rsid w:val="00A037CD"/>
    <w:rsid w:val="00A0628F"/>
    <w:rsid w:val="00A06685"/>
    <w:rsid w:val="00A06689"/>
    <w:rsid w:val="00A07878"/>
    <w:rsid w:val="00A12059"/>
    <w:rsid w:val="00A161B3"/>
    <w:rsid w:val="00A1682C"/>
    <w:rsid w:val="00A239A5"/>
    <w:rsid w:val="00A259B0"/>
    <w:rsid w:val="00A25E2A"/>
    <w:rsid w:val="00A25EF8"/>
    <w:rsid w:val="00A31142"/>
    <w:rsid w:val="00A34BD0"/>
    <w:rsid w:val="00A35140"/>
    <w:rsid w:val="00A37F82"/>
    <w:rsid w:val="00A41337"/>
    <w:rsid w:val="00A44089"/>
    <w:rsid w:val="00A449F4"/>
    <w:rsid w:val="00A44B94"/>
    <w:rsid w:val="00A500A6"/>
    <w:rsid w:val="00A54FB6"/>
    <w:rsid w:val="00A55049"/>
    <w:rsid w:val="00A55089"/>
    <w:rsid w:val="00A56B15"/>
    <w:rsid w:val="00A60C0C"/>
    <w:rsid w:val="00A613A0"/>
    <w:rsid w:val="00A64B4B"/>
    <w:rsid w:val="00A67907"/>
    <w:rsid w:val="00A709B7"/>
    <w:rsid w:val="00A70A45"/>
    <w:rsid w:val="00A71865"/>
    <w:rsid w:val="00A71D17"/>
    <w:rsid w:val="00A72712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95B"/>
    <w:rsid w:val="00AB71A9"/>
    <w:rsid w:val="00AB742D"/>
    <w:rsid w:val="00AB751D"/>
    <w:rsid w:val="00AC0D69"/>
    <w:rsid w:val="00AC0DA0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195A"/>
    <w:rsid w:val="00AD3C35"/>
    <w:rsid w:val="00AD3F60"/>
    <w:rsid w:val="00AD686B"/>
    <w:rsid w:val="00AE0FE0"/>
    <w:rsid w:val="00AE1485"/>
    <w:rsid w:val="00AE15A3"/>
    <w:rsid w:val="00AE2DF2"/>
    <w:rsid w:val="00AF22E1"/>
    <w:rsid w:val="00AF2AE5"/>
    <w:rsid w:val="00AF2D96"/>
    <w:rsid w:val="00AF6389"/>
    <w:rsid w:val="00AF65A7"/>
    <w:rsid w:val="00B004C7"/>
    <w:rsid w:val="00B00F02"/>
    <w:rsid w:val="00B01027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3540"/>
    <w:rsid w:val="00B137E3"/>
    <w:rsid w:val="00B154F8"/>
    <w:rsid w:val="00B161C0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9C2"/>
    <w:rsid w:val="00B4169B"/>
    <w:rsid w:val="00B42066"/>
    <w:rsid w:val="00B420B8"/>
    <w:rsid w:val="00B42689"/>
    <w:rsid w:val="00B4315C"/>
    <w:rsid w:val="00B43C5C"/>
    <w:rsid w:val="00B44E2A"/>
    <w:rsid w:val="00B4543E"/>
    <w:rsid w:val="00B47B2A"/>
    <w:rsid w:val="00B47B74"/>
    <w:rsid w:val="00B52DE5"/>
    <w:rsid w:val="00B543EB"/>
    <w:rsid w:val="00B54B79"/>
    <w:rsid w:val="00B57687"/>
    <w:rsid w:val="00B61885"/>
    <w:rsid w:val="00B62ED8"/>
    <w:rsid w:val="00B644A5"/>
    <w:rsid w:val="00B6665F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08B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D0356"/>
    <w:rsid w:val="00BD0C5F"/>
    <w:rsid w:val="00BD0DAF"/>
    <w:rsid w:val="00BD1B7C"/>
    <w:rsid w:val="00BD1E3C"/>
    <w:rsid w:val="00BD2A73"/>
    <w:rsid w:val="00BD3C3D"/>
    <w:rsid w:val="00BD5BA9"/>
    <w:rsid w:val="00BE230D"/>
    <w:rsid w:val="00BE2613"/>
    <w:rsid w:val="00BE2C67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C007CC"/>
    <w:rsid w:val="00C01C26"/>
    <w:rsid w:val="00C0218F"/>
    <w:rsid w:val="00C03040"/>
    <w:rsid w:val="00C06285"/>
    <w:rsid w:val="00C10FDE"/>
    <w:rsid w:val="00C1107F"/>
    <w:rsid w:val="00C113ED"/>
    <w:rsid w:val="00C11927"/>
    <w:rsid w:val="00C1295F"/>
    <w:rsid w:val="00C13138"/>
    <w:rsid w:val="00C20870"/>
    <w:rsid w:val="00C20F6B"/>
    <w:rsid w:val="00C2114E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05B"/>
    <w:rsid w:val="00C363D2"/>
    <w:rsid w:val="00C37076"/>
    <w:rsid w:val="00C4051A"/>
    <w:rsid w:val="00C41823"/>
    <w:rsid w:val="00C4362A"/>
    <w:rsid w:val="00C43698"/>
    <w:rsid w:val="00C446CF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6740"/>
    <w:rsid w:val="00C707DD"/>
    <w:rsid w:val="00C723CE"/>
    <w:rsid w:val="00C73BDD"/>
    <w:rsid w:val="00C73D5C"/>
    <w:rsid w:val="00C742B4"/>
    <w:rsid w:val="00C7533B"/>
    <w:rsid w:val="00C75B62"/>
    <w:rsid w:val="00C76808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97E"/>
    <w:rsid w:val="00CA1C33"/>
    <w:rsid w:val="00CA234F"/>
    <w:rsid w:val="00CA2703"/>
    <w:rsid w:val="00CA2DC7"/>
    <w:rsid w:val="00CA48C3"/>
    <w:rsid w:val="00CA546E"/>
    <w:rsid w:val="00CA793F"/>
    <w:rsid w:val="00CB18F1"/>
    <w:rsid w:val="00CB44E4"/>
    <w:rsid w:val="00CB644A"/>
    <w:rsid w:val="00CB72C7"/>
    <w:rsid w:val="00CB78E1"/>
    <w:rsid w:val="00CB7CCF"/>
    <w:rsid w:val="00CB7D52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617F"/>
    <w:rsid w:val="00CD631D"/>
    <w:rsid w:val="00CE15E7"/>
    <w:rsid w:val="00CE3EE0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C4E"/>
    <w:rsid w:val="00D13DB7"/>
    <w:rsid w:val="00D1474B"/>
    <w:rsid w:val="00D14A0F"/>
    <w:rsid w:val="00D15B01"/>
    <w:rsid w:val="00D221B3"/>
    <w:rsid w:val="00D232FA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401AC"/>
    <w:rsid w:val="00D42968"/>
    <w:rsid w:val="00D47A61"/>
    <w:rsid w:val="00D502C8"/>
    <w:rsid w:val="00D50609"/>
    <w:rsid w:val="00D5122D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64E5"/>
    <w:rsid w:val="00D76C1F"/>
    <w:rsid w:val="00D801BE"/>
    <w:rsid w:val="00D802D0"/>
    <w:rsid w:val="00D807C9"/>
    <w:rsid w:val="00D81BBE"/>
    <w:rsid w:val="00D839AB"/>
    <w:rsid w:val="00D83EA6"/>
    <w:rsid w:val="00D845D9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1BFB"/>
    <w:rsid w:val="00DA4688"/>
    <w:rsid w:val="00DB2F35"/>
    <w:rsid w:val="00DB4B66"/>
    <w:rsid w:val="00DB5D30"/>
    <w:rsid w:val="00DB793C"/>
    <w:rsid w:val="00DC137C"/>
    <w:rsid w:val="00DC1C88"/>
    <w:rsid w:val="00DC1DB4"/>
    <w:rsid w:val="00DC212E"/>
    <w:rsid w:val="00DC2381"/>
    <w:rsid w:val="00DC6876"/>
    <w:rsid w:val="00DD0307"/>
    <w:rsid w:val="00DD4D4E"/>
    <w:rsid w:val="00DE24B7"/>
    <w:rsid w:val="00DE3EC7"/>
    <w:rsid w:val="00DE49CB"/>
    <w:rsid w:val="00DE54AD"/>
    <w:rsid w:val="00DE65FA"/>
    <w:rsid w:val="00DE68AF"/>
    <w:rsid w:val="00DF1D29"/>
    <w:rsid w:val="00DF210F"/>
    <w:rsid w:val="00DF278A"/>
    <w:rsid w:val="00DF3A64"/>
    <w:rsid w:val="00DF3B62"/>
    <w:rsid w:val="00DF4988"/>
    <w:rsid w:val="00DF5A4E"/>
    <w:rsid w:val="00E00456"/>
    <w:rsid w:val="00E02974"/>
    <w:rsid w:val="00E049E8"/>
    <w:rsid w:val="00E052F3"/>
    <w:rsid w:val="00E0596E"/>
    <w:rsid w:val="00E063E3"/>
    <w:rsid w:val="00E06AE5"/>
    <w:rsid w:val="00E129DE"/>
    <w:rsid w:val="00E134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39BB"/>
    <w:rsid w:val="00E34932"/>
    <w:rsid w:val="00E34A9B"/>
    <w:rsid w:val="00E35F9F"/>
    <w:rsid w:val="00E36EEE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72E3"/>
    <w:rsid w:val="00E77543"/>
    <w:rsid w:val="00E80590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3756"/>
    <w:rsid w:val="00EB4274"/>
    <w:rsid w:val="00EB4BD4"/>
    <w:rsid w:val="00EB50E0"/>
    <w:rsid w:val="00EB545B"/>
    <w:rsid w:val="00EC314B"/>
    <w:rsid w:val="00EC632D"/>
    <w:rsid w:val="00EC7EA9"/>
    <w:rsid w:val="00ED0CBD"/>
    <w:rsid w:val="00ED293E"/>
    <w:rsid w:val="00ED5640"/>
    <w:rsid w:val="00ED5E19"/>
    <w:rsid w:val="00ED659F"/>
    <w:rsid w:val="00ED7469"/>
    <w:rsid w:val="00EE0314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A8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38FD"/>
    <w:rsid w:val="00F269EC"/>
    <w:rsid w:val="00F308A7"/>
    <w:rsid w:val="00F333A0"/>
    <w:rsid w:val="00F33BBF"/>
    <w:rsid w:val="00F34AC1"/>
    <w:rsid w:val="00F34D97"/>
    <w:rsid w:val="00F3569D"/>
    <w:rsid w:val="00F4034E"/>
    <w:rsid w:val="00F41835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6CA1"/>
    <w:rsid w:val="00FA04AE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6BF6"/>
    <w:rsid w:val="00FC7389"/>
    <w:rsid w:val="00FC7685"/>
    <w:rsid w:val="00FD0C56"/>
    <w:rsid w:val="00FD12EB"/>
    <w:rsid w:val="00FD21F1"/>
    <w:rsid w:val="00FD2613"/>
    <w:rsid w:val="00FD381A"/>
    <w:rsid w:val="00FD4495"/>
    <w:rsid w:val="00FD4FA1"/>
    <w:rsid w:val="00FE1827"/>
    <w:rsid w:val="00FE2C4A"/>
    <w:rsid w:val="00FE5867"/>
    <w:rsid w:val="00FE6247"/>
    <w:rsid w:val="00FF0FD2"/>
    <w:rsid w:val="00FF1B6B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5A368B4D"/>
  <w15:docId w15:val="{DB9269FB-4CA3-46AF-ADA6-245342E9DD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33037B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  <w:style w:type="character" w:customStyle="1" w:styleId="PrrafodelistaCar">
    <w:name w:val="Párrafo de lista Car"/>
    <w:aliases w:val="Applus+ P Car,Titulo1 Car"/>
    <w:link w:val="Prrafodelista"/>
    <w:uiPriority w:val="34"/>
    <w:locked/>
    <w:rsid w:val="00253658"/>
    <w:rPr>
      <w:rFonts w:ascii="Univers" w:hAnsi="Univers"/>
      <w:sz w:val="24"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324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97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0.jpeg"/><Relationship Id="rId1" Type="http://schemas.openxmlformats.org/officeDocument/2006/relationships/image" Target="media/image9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1.jpeg"/><Relationship Id="rId1" Type="http://schemas.openxmlformats.org/officeDocument/2006/relationships/image" Target="media/image9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328</TotalTime>
  <Pages>9</Pages>
  <Words>499</Words>
  <Characters>2747</Characters>
  <Application>Microsoft Office Word</Application>
  <DocSecurity>0</DocSecurity>
  <Lines>22</Lines>
  <Paragraphs>6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3240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31</cp:revision>
  <cp:lastPrinted>2025-06-14T22:39:00Z</cp:lastPrinted>
  <dcterms:created xsi:type="dcterms:W3CDTF">2025-03-27T14:46:00Z</dcterms:created>
  <dcterms:modified xsi:type="dcterms:W3CDTF">2025-09-19T17:51:00Z</dcterms:modified>
</cp:coreProperties>
</file>
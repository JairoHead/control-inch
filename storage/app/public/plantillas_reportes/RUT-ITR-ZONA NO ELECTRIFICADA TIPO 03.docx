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6F7EC367" w:rsidR="00822C3D" w:rsidRPr="00B76835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3F39E2" w:rsidRPr="003F39E2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930D6F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68C8AE03" w:rsidR="00822C3D" w:rsidRPr="00AC65A7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53598F28" w:rsidR="00822C3D" w:rsidRPr="00254665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30D6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30D6F" w:rsidRPr="004B4EC8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54FBE76B" w:rsidR="00822C3D" w:rsidRPr="00D057EA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4B4EC8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30D6F" w:rsidRPr="004B4EC8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FBC6AE6" w:rsidR="00822C3D" w:rsidRPr="00342507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B4EC8" w:rsidRPr="006C6CD3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5032D2B7" w:rsidR="00822C3D" w:rsidRPr="006F5614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630645BB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6C6CD3" w:rsidRPr="006C6CD3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683C6AE5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77777777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77777777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2126620E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014F723F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6C6CD3" w:rsidRPr="006C6CD3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0978E851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3F39E2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16BA4B3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599A4B35" w14:textId="0DE1D6BB" w:rsidR="00822C3D" w:rsidRPr="00D169F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 w:rsidR="003F39E2" w:rsidRPr="003F39E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0F44047A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3F6C7617" w14:textId="66A28B9D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3F39E2" w:rsidRPr="003F39E2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822C3D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31D9B0B4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1E14B0">
              <w:rPr>
                <w:rFonts w:ascii="Tahoma" w:hAnsi="Tahoma" w:cs="Tahoma"/>
                <w:spacing w:val="-4"/>
                <w:sz w:val="20"/>
                <w:szCs w:val="20"/>
              </w:rPr>
              <w:t>1</w:t>
            </w:r>
            <w:r w:rsidR="003F39E2">
              <w:rPr>
                <w:rFonts w:ascii="Tahoma" w:hAnsi="Tahoma" w:cs="Tahoma"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3F39E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17DF0BB3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3F39E2">
              <w:rPr>
                <w:rFonts w:ascii="Tahoma" w:hAnsi="Tahoma" w:cs="Tahoma"/>
                <w:spacing w:val="-4"/>
                <w:sz w:val="20"/>
                <w:szCs w:val="20"/>
              </w:rPr>
              <w:t>14</w:t>
            </w:r>
            <w:r w:rsidR="003F39E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.06.2025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4D586812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3F39E2">
              <w:rPr>
                <w:rFonts w:ascii="Tahoma" w:hAnsi="Tahoma" w:cs="Tahoma"/>
                <w:spacing w:val="-4"/>
                <w:sz w:val="20"/>
                <w:szCs w:val="20"/>
              </w:rPr>
              <w:t>14</w:t>
            </w:r>
            <w:r w:rsidR="003F39E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.06.2025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822C3D" w:rsidRPr="00695BF4" w14:paraId="298A9F44" w14:textId="77777777" w:rsidTr="003F39E2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F39E2" w:rsidRPr="00695BF4" w14:paraId="164715D4" w14:textId="77777777" w:rsidTr="003F39E2">
        <w:tc>
          <w:tcPr>
            <w:tcW w:w="931" w:type="pct"/>
            <w:vAlign w:val="center"/>
          </w:tcPr>
          <w:p w14:paraId="460CABF9" w14:textId="0FAB9CB3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6F2E591A" w14:textId="3C5758DE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59C6553A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7807262D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3E3E0E32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14D56D77" w:rsidR="003F39E2" w:rsidRPr="00695BF4" w:rsidRDefault="003F39E2" w:rsidP="003F39E2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520739E7" w:rsidR="00822C3D" w:rsidRPr="00FC4DAC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E09D0" w:rsidRPr="003E09D0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E09D0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43698" w:rsidRPr="00C43698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818484C" w:rsidR="00822C3D" w:rsidRPr="00FC4DAC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</w:t>
      </w:r>
      <w:r>
        <w:rPr>
          <w:rFonts w:ascii="Tahoma" w:hAnsi="Tahoma" w:cs="Tahoma"/>
          <w:iCs/>
          <w:sz w:val="22"/>
          <w:szCs w:val="22"/>
          <w:lang w:val="es-PE"/>
        </w:rPr>
        <w:t>ia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43698" w:rsidRPr="00C43698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59E1C2" w14:textId="1C067F42" w:rsidR="00822C3D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3F39E2">
        <w:rPr>
          <w:rFonts w:ascii="Tahoma" w:hAnsi="Tahoma" w:cs="Tahoma"/>
          <w:iCs/>
          <w:sz w:val="22"/>
          <w:szCs w:val="22"/>
          <w:lang w:val="es-PE"/>
        </w:rPr>
        <w:t>desde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campo </w:t>
      </w:r>
      <w:r w:rsidR="003F39E2">
        <w:rPr>
          <w:rFonts w:ascii="Tahoma" w:hAnsi="Tahoma" w:cs="Tahoma"/>
          <w:iCs/>
          <w:sz w:val="22"/>
          <w:szCs w:val="22"/>
          <w:lang w:val="es-PE"/>
        </w:rPr>
        <w:t xml:space="preserve">vía telefónica </w:t>
      </w:r>
      <w:r w:rsidR="00C43698" w:rsidRPr="00C43698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C43698" w:rsidRPr="00C43698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C43698" w:rsidRPr="00C43698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C43698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49C120FC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C3605B">
        <w:rPr>
          <w:rFonts w:ascii="Arial" w:hAnsi="Arial" w:cs="Arial"/>
          <w:sz w:val="22"/>
          <w:szCs w:val="22"/>
        </w:rPr>
        <w:t>12</w:t>
      </w:r>
      <w:r>
        <w:rPr>
          <w:rFonts w:ascii="Arial" w:hAnsi="Arial" w:cs="Arial"/>
          <w:sz w:val="22"/>
          <w:szCs w:val="22"/>
        </w:rPr>
        <w:t>0m.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6111A013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 xml:space="preserve">el </w:t>
      </w:r>
      <w:r w:rsidR="00C20870">
        <w:rPr>
          <w:rFonts w:ascii="Arial" w:hAnsi="Arial" w:cs="Arial"/>
          <w:noProof/>
          <w:sz w:val="22"/>
          <w:szCs w:val="22"/>
        </w:rPr>
        <w:t xml:space="preserve">contacto del </w:t>
      </w:r>
      <w:r w:rsidRPr="009A22F2">
        <w:rPr>
          <w:rFonts w:ascii="Arial" w:hAnsi="Arial" w:cs="Arial"/>
          <w:noProof/>
          <w:sz w:val="22"/>
          <w:szCs w:val="22"/>
        </w:rPr>
        <w:t>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74302813" w14:textId="4A6D51A1" w:rsidR="00822C3D" w:rsidRDefault="00507A4D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bookmarkStart w:id="1" w:name="_Hlk200797868"/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procede atención del suministro/predio se ubica en zona no electrificada / derivar al Área de Expansión Masiva/</w:t>
      </w:r>
      <w:r w:rsidR="005F2E22" w:rsidRPr="005F2E22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5F2E22" w:rsidRPr="005F2E22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Aim: </w:t>
      </w:r>
      <w:bookmarkEnd w:id="1"/>
      <w:r w:rsidR="005F2E22" w:rsidRPr="005F2E22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03A91B24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79667D06" w:rsidR="00822C3D" w:rsidRDefault="00682E10" w:rsidP="00A037CD">
      <w:pPr>
        <w:jc w:val="center"/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D75513" wp14:editId="747DE88F">
                <wp:simplePos x="0" y="0"/>
                <wp:positionH relativeFrom="column">
                  <wp:posOffset>4576445</wp:posOffset>
                </wp:positionH>
                <wp:positionV relativeFrom="paragraph">
                  <wp:posOffset>1834515</wp:posOffset>
                </wp:positionV>
                <wp:extent cx="742950" cy="476250"/>
                <wp:effectExtent l="0" t="457200" r="228600" b="19050"/>
                <wp:wrapNone/>
                <wp:docPr id="1384041670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76250"/>
                        </a:xfrm>
                        <a:prstGeom prst="wedgeRoundRectCallout">
                          <a:avLst>
                            <a:gd name="adj1" fmla="val 71936"/>
                            <a:gd name="adj2" fmla="val -13883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D71B0" w14:textId="6DA004F1" w:rsidR="00682E10" w:rsidRPr="00682E10" w:rsidRDefault="00682E10" w:rsidP="00682E1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SED 16550A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551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26" type="#_x0000_t62" style="position:absolute;left:0;text-align:left;margin-left:360.35pt;margin-top:144.45pt;width:58.5pt;height:37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" adj="26338,-19188" fillcolor="#ffc000 [3207]" strokecolor="white [3212]" strokeweight="1pt">
                <v:textbox>
                  <w:txbxContent>
                    <w:p w14:paraId="161D71B0" w14:textId="6DA004F1" w:rsidR="00682E10" w:rsidRPr="00682E10" w:rsidRDefault="00682E10" w:rsidP="00682E1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SED 16550A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0291C20">
                <wp:simplePos x="0" y="0"/>
                <wp:positionH relativeFrom="margin">
                  <wp:posOffset>2595245</wp:posOffset>
                </wp:positionH>
                <wp:positionV relativeFrom="paragraph">
                  <wp:posOffset>672465</wp:posOffset>
                </wp:positionV>
                <wp:extent cx="641350" cy="209550"/>
                <wp:effectExtent l="0" t="0" r="53975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3993"/>
                            <a:gd name="adj2" fmla="val 145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7" type="#_x0000_t61" style="position:absolute;left:0;text-align:left;margin-left:204.35pt;margin-top:52.95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" adj="37582,1394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76AF624F" wp14:editId="4B23A2F7">
                <wp:simplePos x="0" y="0"/>
                <wp:positionH relativeFrom="column">
                  <wp:posOffset>118745</wp:posOffset>
                </wp:positionH>
                <wp:positionV relativeFrom="paragraph">
                  <wp:posOffset>91440</wp:posOffset>
                </wp:positionV>
                <wp:extent cx="4991100" cy="3429000"/>
                <wp:effectExtent l="38100" t="38100" r="38100" b="38100"/>
                <wp:wrapNone/>
                <wp:docPr id="1541736289" name="Forma lib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3429000"/>
                        </a:xfrm>
                        <a:custGeom>
                          <a:avLst/>
                          <a:gdLst>
                            <a:gd name="connsiteX0" fmla="*/ 5038725 w 5038725"/>
                            <a:gd name="connsiteY0" fmla="*/ 1171575 h 3429000"/>
                            <a:gd name="connsiteX1" fmla="*/ 5000625 w 5038725"/>
                            <a:gd name="connsiteY1" fmla="*/ 9525 h 3429000"/>
                            <a:gd name="connsiteX2" fmla="*/ 9525 w 5038725"/>
                            <a:gd name="connsiteY2" fmla="*/ 0 h 3429000"/>
                            <a:gd name="connsiteX3" fmla="*/ 0 w 5038725"/>
                            <a:gd name="connsiteY3" fmla="*/ 3429000 h 3429000"/>
                            <a:gd name="connsiteX4" fmla="*/ 3657600 w 5038725"/>
                            <a:gd name="connsiteY4" fmla="*/ 3390900 h 3429000"/>
                            <a:gd name="connsiteX5" fmla="*/ 3676650 w 5038725"/>
                            <a:gd name="connsiteY5" fmla="*/ 1504950 h 3429000"/>
                            <a:gd name="connsiteX6" fmla="*/ 4105275 w 5038725"/>
                            <a:gd name="connsiteY6" fmla="*/ 1314450 h 3429000"/>
                            <a:gd name="connsiteX7" fmla="*/ 5038725 w 5038725"/>
                            <a:gd name="connsiteY7" fmla="*/ 1171575 h 3429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038725" h="3429000">
                              <a:moveTo>
                                <a:pt x="5038725" y="1171575"/>
                              </a:moveTo>
                              <a:lnTo>
                                <a:pt x="5000625" y="9525"/>
                              </a:lnTo>
                              <a:lnTo>
                                <a:pt x="9525" y="0"/>
                              </a:lnTo>
                              <a:lnTo>
                                <a:pt x="0" y="3429000"/>
                              </a:lnTo>
                              <a:lnTo>
                                <a:pt x="3657600" y="3390900"/>
                              </a:lnTo>
                              <a:lnTo>
                                <a:pt x="3676650" y="1504950"/>
                              </a:lnTo>
                              <a:lnTo>
                                <a:pt x="4105275" y="1314450"/>
                              </a:lnTo>
                              <a:lnTo>
                                <a:pt x="5038725" y="1171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699">
                            <a:alpha val="20000"/>
                          </a:srgbClr>
                        </a:solidFill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4BFA63" id="Forma libre: forma 18" o:spid="_x0000_s1026" style="position:absolute;margin-left:9.35pt;margin-top:7.2pt;width:393pt;height:270pt;z-index:251660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038725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" path="m5038725,1171575l5000625,9525,9525,,,3429000r3657600,-38100l3676650,1504950r428625,-190500l5038725,1171575xe" fillcolor="#ffe699" strokecolor="#0070c0" strokeweight="2.25pt">
                <v:fill opacity="13107f"/>
                <v:stroke joinstyle="miter"/>
                <v:path arrowok="t" o:connecttype="custom" o:connectlocs="4991100,1171575;4953360,9525;9435,0;0,3429000;3623029,3390900;3641899,1504950;4066473,1314450;4991100,1171575" o:connectangles="0,0,0,0,0,0,0,0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1A226D" wp14:editId="69BB4ED1">
                <wp:simplePos x="0" y="0"/>
                <wp:positionH relativeFrom="column">
                  <wp:posOffset>3719195</wp:posOffset>
                </wp:positionH>
                <wp:positionV relativeFrom="paragraph">
                  <wp:posOffset>701040</wp:posOffset>
                </wp:positionV>
                <wp:extent cx="209550" cy="161925"/>
                <wp:effectExtent l="38100" t="57150" r="38100" b="47625"/>
                <wp:wrapNone/>
                <wp:docPr id="630443497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977"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DAEEE" id="Rectángulo 19" o:spid="_x0000_s1026" style="position:absolute;margin-left:292.85pt;margin-top:55.2pt;width:16.5pt;height:12.75pt;rotation:1287757fd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" fillcolor="#f2f2f2 [3052]" strokecolor="#e00" strokeweight="1.5pt"/>
            </w:pict>
          </mc:Fallback>
        </mc:AlternateContent>
      </w:r>
      <w:r w:rsidR="00DE68AF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029F35D9">
                <wp:simplePos x="0" y="0"/>
                <wp:positionH relativeFrom="column">
                  <wp:posOffset>709295</wp:posOffset>
                </wp:positionH>
                <wp:positionV relativeFrom="paragraph">
                  <wp:posOffset>1424940</wp:posOffset>
                </wp:positionV>
                <wp:extent cx="2019300" cy="619125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8" type="#_x0000_t202" style="position:absolute;left:0;text-align:left;margin-left:55.85pt;margin-top:112.2pt;width:159pt;height:4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" filled="f" stroked="f" strokeweight=".5pt">
                <v:textbox>
                  <w:txbxContent>
                    <w:p w14:paraId="0E7801D9" w14:textId="21AAC03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DE68AF">
        <w:rPr>
          <w:noProof/>
        </w:rPr>
        <w:drawing>
          <wp:inline distT="0" distB="0" distL="0" distR="0" wp14:anchorId="292974E3" wp14:editId="7F6C34EE">
            <wp:extent cx="6022099" cy="3619500"/>
            <wp:effectExtent l="0" t="0" r="0" b="0"/>
            <wp:docPr id="19754215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472" cy="362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733049D7" w:rsidR="00822C3D" w:rsidRDefault="00682E10" w:rsidP="005D7F06">
      <w:pPr>
        <w:jc w:val="center"/>
        <w:rPr>
          <w:lang w:val="es-PE"/>
        </w:rPr>
      </w:pPr>
      <w:r>
        <w:rPr>
          <w:noProof/>
          <w:lang w:val="es-P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1EA51B4B">
                <wp:simplePos x="0" y="0"/>
                <wp:positionH relativeFrom="column">
                  <wp:posOffset>1584960</wp:posOffset>
                </wp:positionH>
                <wp:positionV relativeFrom="paragraph">
                  <wp:posOffset>1991995</wp:posOffset>
                </wp:positionV>
                <wp:extent cx="2124075" cy="800100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913" id="Cuadro de texto 7" o:spid="_x0000_s1029" type="#_x0000_t202" style="position:absolute;left:0;text-align:left;margin-left:124.8pt;margin-top:156.85pt;width:167.25pt;height:6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" filled="f" stroked="f" strokeweight=".5pt">
                <v:textbox>
                  <w:txbxContent>
                    <w:p w14:paraId="652E66E5" w14:textId="5683EA1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1CAC762">
                <wp:simplePos x="0" y="0"/>
                <wp:positionH relativeFrom="margin">
                  <wp:posOffset>3709670</wp:posOffset>
                </wp:positionH>
                <wp:positionV relativeFrom="paragraph">
                  <wp:posOffset>4392295</wp:posOffset>
                </wp:positionV>
                <wp:extent cx="600075" cy="400050"/>
                <wp:effectExtent l="0" t="495300" r="561975" b="1905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30062"/>
                            <a:gd name="adj2" fmla="val -16488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4948B7E3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682E1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16550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16153" id="Bocadillo: rectángulo con esquinas redondeadas 18" o:spid="_x0000_s1030" type="#_x0000_t62" style="position:absolute;left:0;text-align:left;margin-left:292.1pt;margin-top:345.8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" adj="38893,-24815" fillcolor="#ffc000" strokecolor="white [3212]" strokeweight="1pt">
                <v:textbox>
                  <w:txbxContent>
                    <w:p w14:paraId="07BFFDCA" w14:textId="4948B7E3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682E1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16550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0A10496">
                <wp:simplePos x="0" y="0"/>
                <wp:positionH relativeFrom="margin">
                  <wp:posOffset>1166495</wp:posOffset>
                </wp:positionH>
                <wp:positionV relativeFrom="paragraph">
                  <wp:posOffset>3296920</wp:posOffset>
                </wp:positionV>
                <wp:extent cx="752475" cy="447675"/>
                <wp:effectExtent l="0" t="190500" r="69532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32608"/>
                            <a:gd name="adj2" fmla="val -83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31" type="#_x0000_t62" style="position:absolute;left:0;text-align:left;margin-left:91.85pt;margin-top:259.6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" adj="39443,-7331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EE34A2" wp14:editId="18EF18CF">
                <wp:simplePos x="0" y="0"/>
                <wp:positionH relativeFrom="column">
                  <wp:posOffset>2557899</wp:posOffset>
                </wp:positionH>
                <wp:positionV relativeFrom="paragraph">
                  <wp:posOffset>3077845</wp:posOffset>
                </wp:positionV>
                <wp:extent cx="180975" cy="114300"/>
                <wp:effectExtent l="38100" t="57150" r="28575" b="57150"/>
                <wp:wrapNone/>
                <wp:docPr id="814519299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3441">
                          <a:off x="0" y="0"/>
                          <a:ext cx="180975" cy="114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ECDA9" id="Rectángulo 22" o:spid="_x0000_s1026" style="position:absolute;margin-left:201.4pt;margin-top:242.35pt;width:14.25pt;height:9pt;rotation:128171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" fillcolor="#f2f2f2 [3052]" strokecolor="#e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018FEEDD" wp14:editId="01AE2F3E">
                <wp:simplePos x="0" y="0"/>
                <wp:positionH relativeFrom="column">
                  <wp:posOffset>556895</wp:posOffset>
                </wp:positionH>
                <wp:positionV relativeFrom="paragraph">
                  <wp:posOffset>106045</wp:posOffset>
                </wp:positionV>
                <wp:extent cx="4638675" cy="5095875"/>
                <wp:effectExtent l="19050" t="19050" r="47625" b="47625"/>
                <wp:wrapNone/>
                <wp:docPr id="944543816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5095875"/>
                        </a:xfrm>
                        <a:custGeom>
                          <a:avLst/>
                          <a:gdLst>
                            <a:gd name="connsiteX0" fmla="*/ 2400300 w 4638675"/>
                            <a:gd name="connsiteY0" fmla="*/ 5086350 h 5095875"/>
                            <a:gd name="connsiteX1" fmla="*/ 19050 w 4638675"/>
                            <a:gd name="connsiteY1" fmla="*/ 5095875 h 5095875"/>
                            <a:gd name="connsiteX2" fmla="*/ 0 w 4638675"/>
                            <a:gd name="connsiteY2" fmla="*/ 38100 h 5095875"/>
                            <a:gd name="connsiteX3" fmla="*/ 4572000 w 4638675"/>
                            <a:gd name="connsiteY3" fmla="*/ 0 h 5095875"/>
                            <a:gd name="connsiteX4" fmla="*/ 4638675 w 4638675"/>
                            <a:gd name="connsiteY4" fmla="*/ 2076450 h 5095875"/>
                            <a:gd name="connsiteX5" fmla="*/ 3533775 w 4638675"/>
                            <a:gd name="connsiteY5" fmla="*/ 2190750 h 5095875"/>
                            <a:gd name="connsiteX6" fmla="*/ 3609975 w 4638675"/>
                            <a:gd name="connsiteY6" fmla="*/ 3657600 h 5095875"/>
                            <a:gd name="connsiteX7" fmla="*/ 2533650 w 4638675"/>
                            <a:gd name="connsiteY7" fmla="*/ 3810000 h 5095875"/>
                            <a:gd name="connsiteX8" fmla="*/ 2276475 w 4638675"/>
                            <a:gd name="connsiteY8" fmla="*/ 4124325 h 5095875"/>
                            <a:gd name="connsiteX9" fmla="*/ 2400300 w 4638675"/>
                            <a:gd name="connsiteY9" fmla="*/ 5086350 h 5095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4638675" h="5095875">
                              <a:moveTo>
                                <a:pt x="2400300" y="5086350"/>
                              </a:moveTo>
                              <a:lnTo>
                                <a:pt x="19050" y="5095875"/>
                              </a:lnTo>
                              <a:lnTo>
                                <a:pt x="0" y="38100"/>
                              </a:lnTo>
                              <a:lnTo>
                                <a:pt x="4572000" y="0"/>
                              </a:lnTo>
                              <a:lnTo>
                                <a:pt x="4638675" y="2076450"/>
                              </a:lnTo>
                              <a:lnTo>
                                <a:pt x="3533775" y="2190750"/>
                              </a:lnTo>
                              <a:lnTo>
                                <a:pt x="3609975" y="3657600"/>
                              </a:lnTo>
                              <a:lnTo>
                                <a:pt x="2533650" y="3810000"/>
                              </a:lnTo>
                              <a:lnTo>
                                <a:pt x="2276475" y="4124325"/>
                              </a:lnTo>
                              <a:lnTo>
                                <a:pt x="2400300" y="508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F0">
                            <a:alpha val="20000"/>
                          </a:srgb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73DF" id="Forma libre: forma 21" o:spid="_x0000_s1026" style="position:absolute;margin-left:43.85pt;margin-top:8.35pt;width:365.25pt;height:401.25pt;z-index:25165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38675,509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" path="m2400300,5086350l19050,5095875,,38100,4572000,r66675,2076450l3533775,2190750r76200,1466850l2533650,3810000r-257175,314325l2400300,5086350xe" fillcolor="#00b0f0" strokecolor="#002060" strokeweight="1pt">
                <v:fill opacity="13107f"/>
                <v:stroke joinstyle="miter"/>
                <v:path arrowok="t" o:connecttype="custom" o:connectlocs="2400300,5086350;19050,5095875;0,38100;4572000,0;4638675,2076450;3533775,2190750;3609975,3657600;2533650,3810000;2276475,4124325;2400300,5086350" o:connectangles="0,0,0,0,0,0,0,0,0,0"/>
              </v:shape>
            </w:pict>
          </mc:Fallback>
        </mc:AlternateContent>
      </w:r>
      <w:r w:rsidR="00822C3D" w:rsidRPr="00C82BA8">
        <w:rPr>
          <w:noProof/>
          <w:lang w:val="es-PE"/>
        </w:rPr>
        <w:drawing>
          <wp:inline distT="0" distB="0" distL="0" distR="0" wp14:anchorId="7451A8D1" wp14:editId="062914C8">
            <wp:extent cx="4847645" cy="5537762"/>
            <wp:effectExtent l="19050" t="19050" r="10160" b="254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45" cy="5537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5D7F06">
      <w:pPr>
        <w:jc w:val="center"/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28887600">
                <wp:simplePos x="0" y="0"/>
                <wp:positionH relativeFrom="margin">
                  <wp:posOffset>3623945</wp:posOffset>
                </wp:positionH>
                <wp:positionV relativeFrom="paragraph">
                  <wp:posOffset>2268220</wp:posOffset>
                </wp:positionV>
                <wp:extent cx="752475" cy="447675"/>
                <wp:effectExtent l="1028700" t="0" r="28575" b="50482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181316"/>
                            <a:gd name="adj2" fmla="val 14584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2" type="#_x0000_t62" style="position:absolute;left:0;text-align:left;margin-left:285.35pt;margin-top:178.6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" adj="-28364,42303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60FC181C">
            <wp:extent cx="5425966" cy="5524500"/>
            <wp:effectExtent l="19050" t="19050" r="22860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357" cy="55432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33E05912" w:rsidR="006A4F74" w:rsidRDefault="0033037B" w:rsidP="00A709B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73017862">
                <wp:simplePos x="0" y="0"/>
                <wp:positionH relativeFrom="column">
                  <wp:posOffset>2661920</wp:posOffset>
                </wp:positionH>
                <wp:positionV relativeFrom="paragraph">
                  <wp:posOffset>458470</wp:posOffset>
                </wp:positionV>
                <wp:extent cx="1409700" cy="504825"/>
                <wp:effectExtent l="552450" t="0" r="19050" b="23812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5141"/>
                            <a:gd name="adj6" fmla="val -3637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3" type="#_x0000_t48" style="position:absolute;left:0;text-align:left;margin-left:209.6pt;margin-top:36.1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" adj="-7856,2919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573D4988">
                <wp:simplePos x="0" y="0"/>
                <wp:positionH relativeFrom="margin">
                  <wp:posOffset>1042670</wp:posOffset>
                </wp:positionH>
                <wp:positionV relativeFrom="paragraph">
                  <wp:posOffset>1391920</wp:posOffset>
                </wp:positionV>
                <wp:extent cx="752475" cy="447675"/>
                <wp:effectExtent l="0" t="0" r="333375" b="56197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84538"/>
                            <a:gd name="adj2" fmla="val 1545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4" type="#_x0000_t62" style="position:absolute;left:0;text-align:left;margin-left:82.1pt;margin-top:109.6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" adj="29060,44182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00EB88DB">
                <wp:simplePos x="0" y="0"/>
                <wp:positionH relativeFrom="column">
                  <wp:posOffset>2305685</wp:posOffset>
                </wp:positionH>
                <wp:positionV relativeFrom="paragraph">
                  <wp:posOffset>2828290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5" type="#_x0000_t202" style="position:absolute;left:0;text-align:left;margin-left:181.55pt;margin-top:222.7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5EACAB3B">
            <wp:extent cx="4975365" cy="4448175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79" cy="44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695BF4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recomendaciones</w:t>
      </w:r>
    </w:p>
    <w:p w14:paraId="7FC49CAF" w14:textId="20E71F3E" w:rsidR="0033037B" w:rsidRDefault="0033037B" w:rsidP="0033037B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procede atención del suministro/predio se ubica en zona no electrificada / derivar al Área de Expansión Masiva/</w:t>
      </w:r>
      <w:r w:rsidR="00C2114E" w:rsidRPr="00C2114E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C2114E" w:rsidRPr="00C2114E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/Aim: </w:t>
      </w:r>
      <w:r w:rsidR="00C2114E" w:rsidRPr="00C2114E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6C3586D9" w14:textId="568E7C4D" w:rsidR="001E14B0" w:rsidRDefault="001E14B0" w:rsidP="0033037B">
      <w:pPr>
        <w:pStyle w:val="Prrafodelista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Default="00822C3D" w:rsidP="00886007">
      <w:pPr>
        <w:jc w:val="center"/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349559F8">
                <wp:simplePos x="0" y="0"/>
                <wp:positionH relativeFrom="margin">
                  <wp:posOffset>2309495</wp:posOffset>
                </wp:positionH>
                <wp:positionV relativeFrom="paragraph">
                  <wp:posOffset>1033780</wp:posOffset>
                </wp:positionV>
                <wp:extent cx="749935" cy="247650"/>
                <wp:effectExtent l="57150" t="0" r="12065" b="89535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55002"/>
                            <a:gd name="adj2" fmla="val 384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6949D1D4" w:rsidR="00822C3D" w:rsidRPr="00063551" w:rsidRDefault="006F75AA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INGRESO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6" type="#_x0000_t61" style="position:absolute;left:0;text-align:left;margin-left:181.85pt;margin-top:81.4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" adj="-1080,93868" fillcolor="white [3212]" strokecolor="red" strokeweight="1pt">
                <v:textbox>
                  <w:txbxContent>
                    <w:p w14:paraId="573B8329" w14:textId="6949D1D4" w:rsidR="00822C3D" w:rsidRPr="00063551" w:rsidRDefault="006F75AA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INGRESO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1E577A05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787A3" w14:textId="65EBEE19" w:rsidR="006F75AA" w:rsidRDefault="006F75AA" w:rsidP="006F75AA">
      <w:pPr>
        <w:jc w:val="center"/>
        <w:rPr>
          <w:rFonts w:ascii="Arial" w:hAnsi="Arial" w:cs="Arial"/>
          <w:lang w:val="es-PE" w:eastAsia="es-PE"/>
        </w:rPr>
      </w:pPr>
    </w:p>
    <w:p w14:paraId="73A730BD" w14:textId="3AEC923C" w:rsidR="0033037B" w:rsidRDefault="0033037B" w:rsidP="0033037B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7AD5E239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9A3CEB6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2BAABC60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39EA1E7" w14:textId="2EBB19E6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E4DD7F2" w14:textId="5A15BF53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6E9BBEA6" wp14:editId="58D5D4F4">
            <wp:extent cx="5040000" cy="3780000"/>
            <wp:effectExtent l="19050" t="19050" r="27305" b="11430"/>
            <wp:docPr id="28740492" name="Imagen 2874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492" name="Imagen 2874049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91F41" w14:textId="77777777" w:rsidR="0033037B" w:rsidRDefault="0033037B" w:rsidP="00886007">
      <w:pPr>
        <w:jc w:val="center"/>
        <w:rPr>
          <w:rFonts w:ascii="Arial" w:hAnsi="Arial" w:cs="Arial"/>
          <w:lang w:val="es-PE" w:eastAsia="es-PE"/>
        </w:rPr>
      </w:pPr>
    </w:p>
    <w:p w14:paraId="36AF3C74" w14:textId="4D85AB46" w:rsidR="0033037B" w:rsidRPr="008A42A2" w:rsidRDefault="0033037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drawing>
          <wp:inline distT="0" distB="0" distL="0" distR="0" wp14:anchorId="1C088A94" wp14:editId="5DB3E144">
            <wp:extent cx="5040000" cy="3780000"/>
            <wp:effectExtent l="19050" t="19050" r="27305" b="11430"/>
            <wp:docPr id="1798998085" name="Imagen 179899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8085" name="Imagen 179899808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9DFA1" w14:textId="5645A791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LATERALES </w:t>
      </w:r>
      <w:r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8B46403" w14:textId="77777777" w:rsidR="00822C3D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660944B" w14:textId="77777777" w:rsidR="0037575A" w:rsidRDefault="0037575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sectPr w:rsidR="0037575A" w:rsidSect="00822C3D">
      <w:headerReference w:type="default" r:id="rId15"/>
      <w:footerReference w:type="default" r:id="rId16"/>
      <w:headerReference w:type="first" r:id="rId17"/>
      <w:footerReference w:type="first" r:id="rId18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D441B0" w14:textId="77777777" w:rsidR="00FC6BF6" w:rsidRDefault="00FC6BF6">
      <w:r>
        <w:separator/>
      </w:r>
    </w:p>
  </w:endnote>
  <w:endnote w:type="continuationSeparator" w:id="0">
    <w:p w14:paraId="0DC70186" w14:textId="77777777" w:rsidR="00FC6BF6" w:rsidRDefault="00FC6B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F64EE74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37575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5318E15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1E14B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</w:t>
          </w:r>
          <w:r w:rsidR="0037575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6A4F7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37575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6</w:t>
          </w:r>
          <w:r w:rsidR="006A4F7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B8AD92" w14:textId="77777777" w:rsidR="00FC6BF6" w:rsidRDefault="00FC6BF6">
      <w:r>
        <w:separator/>
      </w:r>
    </w:p>
  </w:footnote>
  <w:footnote w:type="continuationSeparator" w:id="0">
    <w:p w14:paraId="4C100835" w14:textId="77777777" w:rsidR="00FC6BF6" w:rsidRDefault="00FC6B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Imagen 102167450" o:spid="_x0000_i1026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4674735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37B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7575A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57B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09D0"/>
    <w:rsid w:val="003E14F1"/>
    <w:rsid w:val="003E295A"/>
    <w:rsid w:val="003E76A6"/>
    <w:rsid w:val="003E7802"/>
    <w:rsid w:val="003F04ED"/>
    <w:rsid w:val="003F39E2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4EC8"/>
    <w:rsid w:val="004B6523"/>
    <w:rsid w:val="004C151D"/>
    <w:rsid w:val="004C273B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7C1C"/>
    <w:rsid w:val="005C7C4B"/>
    <w:rsid w:val="005D0CAF"/>
    <w:rsid w:val="005D3B71"/>
    <w:rsid w:val="005D7F06"/>
    <w:rsid w:val="005E3158"/>
    <w:rsid w:val="005E378E"/>
    <w:rsid w:val="005E3C63"/>
    <w:rsid w:val="005E575A"/>
    <w:rsid w:val="005F0E05"/>
    <w:rsid w:val="005F2E22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2E10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CD3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30DC"/>
    <w:rsid w:val="006F5246"/>
    <w:rsid w:val="006F552E"/>
    <w:rsid w:val="006F55FE"/>
    <w:rsid w:val="006F5614"/>
    <w:rsid w:val="006F72CC"/>
    <w:rsid w:val="006F75AA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0D6F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056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1141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37CD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0DA0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870"/>
    <w:rsid w:val="00C20F6B"/>
    <w:rsid w:val="00C2114E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05B"/>
    <w:rsid w:val="00C363D2"/>
    <w:rsid w:val="00C37076"/>
    <w:rsid w:val="00C4051A"/>
    <w:rsid w:val="00C41823"/>
    <w:rsid w:val="00C4362A"/>
    <w:rsid w:val="00C43698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E68AF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EEE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A8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6BF6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624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3037B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319</TotalTime>
  <Pages>8</Pages>
  <Words>468</Words>
  <Characters>2797</Characters>
  <Application>Microsoft Office Word</Application>
  <DocSecurity>0</DocSecurity>
  <Lines>23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27</cp:revision>
  <cp:lastPrinted>2025-06-14T22:39:00Z</cp:lastPrinted>
  <dcterms:created xsi:type="dcterms:W3CDTF">2025-03-27T14:46:00Z</dcterms:created>
  <dcterms:modified xsi:type="dcterms:W3CDTF">2025-08-07T04:39:00Z</dcterms:modified>
</cp:coreProperties>
</file>
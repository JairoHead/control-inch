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822C3D" w:rsidRPr="00AC65A7" w14:paraId="3CD666F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B025ABD" w14:textId="6F7EC367" w:rsidR="00822C3D" w:rsidRPr="00B76835" w:rsidRDefault="00822C3D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bookmarkStart w:id="0" w:name="_Hlk198424803"/>
            <w:bookmarkEnd w:id="0"/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>:</w:t>
            </w:r>
            <w:r w:rsidR="003F39E2" w:rsidRPr="003F39E2">
              <w:rPr>
                <w:rFonts w:ascii="Tahoma" w:hAnsi="Tahoma" w:cs="Tahoma"/>
                <w:noProof/>
                <w:spacing w:val="-4"/>
                <w:sz w:val="20"/>
                <w:szCs w:val="20"/>
                <w:lang w:val="es-PE"/>
              </w:rPr>
              <w:t xml:space="preserve"> </w:t>
            </w:r>
            <w:r w:rsidR="00930D6F" w:rsidRPr="00930D6F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PE"/>
              </w:rPr>
              <w:t>${cliente_nombre}</w:t>
            </w:r>
          </w:p>
        </w:tc>
        <w:tc>
          <w:tcPr>
            <w:tcW w:w="2578" w:type="pct"/>
            <w:gridSpan w:val="3"/>
            <w:vAlign w:val="center"/>
          </w:tcPr>
          <w:p w14:paraId="145FDE0D" w14:textId="68C8AE03" w:rsidR="00822C3D" w:rsidRPr="00AC65A7" w:rsidRDefault="00822C3D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822C3D" w:rsidRPr="00D057EA" w14:paraId="3D5968F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08384409" w14:textId="326A29D0" w:rsidR="00822C3D" w:rsidRPr="00254665" w:rsidRDefault="00822C3D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 w:rsidR="00A613A0">
              <w:rPr>
                <w:rFonts w:ascii="Tahoma" w:hAnsi="Tahoma" w:cs="Tahoma"/>
                <w:sz w:val="20"/>
                <w:szCs w:val="20"/>
                <w:lang w:val="es-ES"/>
              </w:rPr>
              <w:t xml:space="preserve"> ${</w:t>
            </w:r>
            <w:proofErr w:type="spellStart"/>
            <w:r w:rsidR="00A613A0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A613A0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253658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930D6F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7196B2E1" w14:textId="54FBE76B" w:rsidR="00822C3D" w:rsidRPr="00D057EA" w:rsidRDefault="00822C3D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4B4EC8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5924FF" w14:paraId="075F4A4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A1D6025" w14:textId="5FBC6AE6" w:rsidR="00822C3D" w:rsidRPr="00342507" w:rsidRDefault="00822C3D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4B4EC8" w:rsidRPr="006C6CD3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43FE21B1" w14:textId="5032D2B7" w:rsidR="00822C3D" w:rsidRPr="006F5614" w:rsidRDefault="00822C3D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D057EA" w14:paraId="315B3A4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B0A056" w14:textId="630645BB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6C6CD3" w:rsidRPr="006C6CD3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6C6CD3" w:rsidRPr="006C6CD3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6C6CD3" w:rsidRPr="006C6CD3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C0405B2" w14:textId="683C6AE5" w:rsidR="00822C3D" w:rsidRPr="00D057EA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822C3D" w:rsidRPr="00D057EA" w14:paraId="4E638A0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D7B3FA" w14:textId="11417060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A613A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${</w:t>
            </w:r>
            <w:proofErr w:type="spellStart"/>
            <w:r w:rsidR="00A613A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A613A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253658" w:rsidRPr="00253658">
              <w:rPr>
                <w:rFonts w:ascii="Tahoma" w:hAnsi="Tahoma" w:cs="Tahoma"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55202CCD" w14:textId="4800B511" w:rsidR="00822C3D" w:rsidRPr="00D057EA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A613A0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A613A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613A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A613A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253658" w:rsidRPr="00253658">
              <w:rPr>
                <w:rFonts w:ascii="Tahoma" w:hAnsi="Tahoma" w:cs="Tahoma"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822C3D" w:rsidRPr="00D057EA" w14:paraId="753FA79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BB38C1B" w14:textId="2126620E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1212C5EC" w14:textId="014F723F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D057EA" w14:paraId="7F23E4FE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260DB9FB" w14:textId="77777777" w:rsidR="00822C3D" w:rsidRPr="00364196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77A48F8C" w14:textId="1389DDB9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A613A0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A613A0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A613A0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A613A0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253658" w:rsidRPr="00253658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822C3D" w:rsidRPr="00D057EA" w14:paraId="7E79FA7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F14DD49" w14:textId="77777777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822C3D" w:rsidRPr="00D057EA" w14:paraId="5F2AFB9E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88B2D08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7E4B588E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2B9138D2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7D3DA63A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411F0C63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822C3D" w:rsidRPr="00D057EA" w14:paraId="2B3515C0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F03CB72" w14:textId="77777777" w:rsidR="00822C3D" w:rsidRDefault="00822C3D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FA08F3C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DA3BAD3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D431C2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529CB700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1254DDE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F2939C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B9B6CDA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4ABB8F1" w14:textId="77777777" w:rsidR="00822C3D" w:rsidRDefault="00822C3D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3AE2D5E9" w14:textId="77777777" w:rsidR="00822C3D" w:rsidRPr="004D6D99" w:rsidRDefault="00822C3D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822C3D" w:rsidRPr="00D057EA" w14:paraId="341A0C71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E9032E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CFCAA3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822C3D" w:rsidRPr="00D057EA" w14:paraId="77819630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665C2197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822C3D" w:rsidRPr="005924FF" w14:paraId="3EFB2BEB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0519F9D" w14:textId="77777777" w:rsidR="00253658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416BA4B3" w14:textId="58E0BA22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2A7E854" w14:textId="77777777" w:rsidR="00253658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599A4B35" w14:textId="16652E24" w:rsidR="00822C3D" w:rsidRPr="00D169FA" w:rsidRDefault="003F39E2" w:rsidP="0025365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253658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3F39E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  <w:p w14:paraId="0F44047A" w14:textId="77777777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77B3415" w14:textId="77777777" w:rsidR="00253658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3F6C7617" w14:textId="550121D1" w:rsidR="00822C3D" w:rsidRPr="00364196" w:rsidRDefault="003F39E2" w:rsidP="0025365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253658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3F39E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</w:tc>
      </w:tr>
      <w:tr w:rsidR="00A613A0" w:rsidRPr="00D057EA" w14:paraId="410F390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44D0AEDD" w14:textId="6F16EF2D" w:rsidR="00A613A0" w:rsidRPr="00D057EA" w:rsidRDefault="00A613A0" w:rsidP="00A613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253658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14D11B9F" w14:textId="6C026D4A" w:rsidR="00A613A0" w:rsidRPr="00D057EA" w:rsidRDefault="00A613A0" w:rsidP="00A613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A95CDB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351D533E" w14:textId="6C7688F8" w:rsidR="00A613A0" w:rsidRPr="00D057EA" w:rsidRDefault="00A613A0" w:rsidP="00A613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A95CDB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000AC025" w14:textId="77777777" w:rsidR="00822C3D" w:rsidRPr="000D1C0E" w:rsidRDefault="00822C3D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77A0AAF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822C3D" w:rsidRPr="00695BF4" w14:paraId="6240267C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5FF89ABD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5F5530DB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822C3D" w:rsidRPr="00695BF4" w14:paraId="1C05D29B" w14:textId="77777777" w:rsidTr="00585B28">
        <w:trPr>
          <w:trHeight w:val="244"/>
        </w:trPr>
        <w:tc>
          <w:tcPr>
            <w:tcW w:w="2122" w:type="pct"/>
          </w:tcPr>
          <w:p w14:paraId="521156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7E3395C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822C3D" w:rsidRPr="00695BF4" w14:paraId="0655AC12" w14:textId="77777777" w:rsidTr="007926BE">
        <w:trPr>
          <w:trHeight w:val="90"/>
        </w:trPr>
        <w:tc>
          <w:tcPr>
            <w:tcW w:w="2122" w:type="pct"/>
          </w:tcPr>
          <w:p w14:paraId="266D3996" w14:textId="57861BB2" w:rsidR="00822C3D" w:rsidRPr="0073346F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1E14B0">
              <w:rPr>
                <w:rFonts w:ascii="Tahoma" w:hAnsi="Tahoma" w:cs="Tahoma"/>
                <w:spacing w:val="-4"/>
                <w:sz w:val="18"/>
                <w:szCs w:val="18"/>
              </w:rPr>
              <w:t>Axcel Cruz</w:t>
            </w:r>
          </w:p>
        </w:tc>
        <w:tc>
          <w:tcPr>
            <w:tcW w:w="2878" w:type="pct"/>
          </w:tcPr>
          <w:p w14:paraId="4746E8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822C3D" w:rsidRPr="00695BF4" w14:paraId="62A47BD7" w14:textId="77777777" w:rsidTr="007926BE">
        <w:trPr>
          <w:trHeight w:val="90"/>
        </w:trPr>
        <w:tc>
          <w:tcPr>
            <w:tcW w:w="2122" w:type="pct"/>
          </w:tcPr>
          <w:p w14:paraId="1FB6DF65" w14:textId="19E986CF" w:rsidR="00822C3D" w:rsidRPr="0073346F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45A4E9A7" w14:textId="77777777" w:rsidR="00822C3D" w:rsidRPr="00695BF4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5B2FCE95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822C3D" w:rsidRPr="00695BF4" w14:paraId="298A9F44" w14:textId="77777777" w:rsidTr="003F39E2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5414FE0C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462FCF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490153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468B4F6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6972DE04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76BC1BF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253658" w:rsidRPr="00695BF4" w14:paraId="164715D4" w14:textId="77777777" w:rsidTr="003F39E2">
        <w:tc>
          <w:tcPr>
            <w:tcW w:w="931" w:type="pct"/>
            <w:vAlign w:val="center"/>
          </w:tcPr>
          <w:p w14:paraId="460CABF9" w14:textId="51B8AAC2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6F2E591A" w14:textId="0B12B603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601D3EFE" w14:textId="2F4E7855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5D067C8D" w14:textId="570F4701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5CE504BD" w14:textId="77E6DF2E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58F3A67E" w14:textId="5D241C66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253658" w:rsidRPr="00695BF4" w14:paraId="121AC2DC" w14:textId="77777777" w:rsidTr="003F39E2">
        <w:tc>
          <w:tcPr>
            <w:tcW w:w="931" w:type="pct"/>
            <w:vAlign w:val="center"/>
          </w:tcPr>
          <w:p w14:paraId="7F355D75" w14:textId="4D6258EF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3D4F4B43" w14:textId="50FAA788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260729A0" w14:textId="3AF9FD06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7BD4A242" w14:textId="236CA93F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2761B497" w14:textId="1AA5961A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6A59CD02" w14:textId="5D7C3078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401D28A1" w14:textId="77777777" w:rsidR="00822C3D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39AC6E52" w14:textId="77777777" w:rsidR="00822C3D" w:rsidRDefault="00822C3D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271124B8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57BA7405" w14:textId="59D6314E" w:rsidR="00822C3D" w:rsidRPr="00FC4DAC" w:rsidRDefault="00822C3D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A613A0">
        <w:rPr>
          <w:rFonts w:ascii="Tahoma" w:hAnsi="Tahoma" w:cs="Tahoma"/>
          <w:b/>
          <w:bCs/>
          <w:iCs/>
          <w:sz w:val="22"/>
          <w:szCs w:val="22"/>
          <w:lang w:val="es-ES"/>
        </w:rPr>
        <w:t>${</w:t>
      </w:r>
      <w:proofErr w:type="spellStart"/>
      <w:r w:rsidR="00A613A0">
        <w:rPr>
          <w:rFonts w:ascii="Tahoma" w:hAnsi="Tahoma" w:cs="Tahoma"/>
          <w:b/>
          <w:bCs/>
          <w:iCs/>
          <w:sz w:val="22"/>
          <w:szCs w:val="22"/>
          <w:lang w:val="es-ES"/>
        </w:rPr>
        <w:t>cantidad_suministros</w:t>
      </w:r>
      <w:proofErr w:type="spellEnd"/>
      <w:r w:rsidR="00A613A0">
        <w:rPr>
          <w:rFonts w:ascii="Tahoma" w:hAnsi="Tahoma" w:cs="Tahoma"/>
          <w:b/>
          <w:bCs/>
          <w:iCs/>
          <w:sz w:val="22"/>
          <w:szCs w:val="22"/>
          <w:lang w:val="es-ES"/>
        </w:rPr>
        <w:t>}</w:t>
      </w:r>
      <w:r w:rsidR="00253658">
        <w:rPr>
          <w:rFonts w:ascii="Tahoma" w:hAnsi="Tahoma" w:cs="Tahoma"/>
          <w:b/>
          <w:bCs/>
          <w:iCs/>
          <w:sz w:val="22"/>
          <w:szCs w:val="22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de </w:t>
      </w:r>
      <w:r w:rsidR="003E09D0" w:rsidRPr="003E09D0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3E09D0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C43698" w:rsidRPr="00C43698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2701C11B" w14:textId="3818484C" w:rsidR="00822C3D" w:rsidRPr="00FC4DAC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</w:t>
      </w:r>
      <w:r>
        <w:rPr>
          <w:rFonts w:ascii="Tahoma" w:hAnsi="Tahoma" w:cs="Tahoma"/>
          <w:iCs/>
          <w:sz w:val="22"/>
          <w:szCs w:val="22"/>
          <w:lang w:val="es-PE"/>
        </w:rPr>
        <w:t>ia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C43698" w:rsidRPr="00C43698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5B0C15E9" w14:textId="6B8B3FF2" w:rsidR="00253658" w:rsidRDefault="00253658" w:rsidP="00253658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jc w:val="both"/>
        <w:rPr>
          <w:sz w:val="20"/>
          <w:szCs w:val="22"/>
          <w:highlight w:val="magenta"/>
          <w:lang w:val="es-PE" w:eastAsia="es-ES"/>
        </w:rPr>
      </w:pPr>
      <w:r>
        <w:rPr>
          <w:highlight w:val="magenta"/>
          <w:lang w:val="es-PE"/>
        </w:rPr>
        <w:t xml:space="preserve">Se coordino desde campo vía telefónica </w:t>
      </w:r>
      <w:r w:rsidR="00A613A0">
        <w:rPr>
          <w:highlight w:val="magenta"/>
          <w:lang w:val="es-PE"/>
        </w:rPr>
        <w:t>${</w:t>
      </w:r>
      <w:proofErr w:type="spellStart"/>
      <w:r w:rsidR="00A613A0">
        <w:rPr>
          <w:highlight w:val="magenta"/>
          <w:lang w:val="es-PE"/>
        </w:rPr>
        <w:t>detalle_contacto</w:t>
      </w:r>
      <w:proofErr w:type="spellEnd"/>
      <w:r w:rsidR="00A613A0">
        <w:rPr>
          <w:highlight w:val="magenta"/>
          <w:lang w:val="es-PE"/>
        </w:rPr>
        <w:t>}.</w:t>
      </w:r>
    </w:p>
    <w:p w14:paraId="583684C0" w14:textId="77777777" w:rsidR="00822C3D" w:rsidRPr="00BF2D89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3E8F9936" w14:textId="5C9AE6B4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25F56FD4" w14:textId="49C120FC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Ultimo poste BT </w:t>
      </w:r>
      <w:proofErr w:type="spellStart"/>
      <w:r>
        <w:rPr>
          <w:rFonts w:ascii="Arial" w:hAnsi="Arial" w:cs="Arial"/>
          <w:sz w:val="22"/>
          <w:szCs w:val="22"/>
        </w:rPr>
        <w:t>existente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r w:rsidR="00C3605B" w:rsidRPr="00253658">
        <w:rPr>
          <w:rFonts w:ascii="Arial" w:hAnsi="Arial" w:cs="Arial"/>
          <w:sz w:val="22"/>
          <w:szCs w:val="22"/>
          <w:highlight w:val="yellow"/>
        </w:rPr>
        <w:t>12</w:t>
      </w:r>
      <w:r w:rsidRPr="00253658">
        <w:rPr>
          <w:rFonts w:ascii="Arial" w:hAnsi="Arial" w:cs="Arial"/>
          <w:sz w:val="22"/>
          <w:szCs w:val="22"/>
          <w:highlight w:val="yellow"/>
        </w:rPr>
        <w:t>0m</w:t>
      </w:r>
      <w:r>
        <w:rPr>
          <w:rFonts w:ascii="Arial" w:hAnsi="Arial" w:cs="Arial"/>
          <w:sz w:val="22"/>
          <w:szCs w:val="22"/>
        </w:rPr>
        <w:t>.</w:t>
      </w:r>
    </w:p>
    <w:p w14:paraId="53CFEF3B" w14:textId="29CE8EE9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dentro</w:t>
      </w:r>
      <w:proofErr w:type="spellEnd"/>
      <w:r>
        <w:rPr>
          <w:rFonts w:ascii="Arial" w:hAnsi="Arial" w:cs="Arial"/>
          <w:sz w:val="22"/>
          <w:szCs w:val="22"/>
        </w:rPr>
        <w:t xml:space="preserve"> de Zona No </w:t>
      </w:r>
      <w:proofErr w:type="spellStart"/>
      <w:r>
        <w:rPr>
          <w:rFonts w:ascii="Arial" w:hAnsi="Arial" w:cs="Arial"/>
          <w:sz w:val="22"/>
          <w:szCs w:val="22"/>
        </w:rPr>
        <w:t>Electrificada</w:t>
      </w:r>
      <w:proofErr w:type="spellEnd"/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B1994C1" w14:textId="77777777" w:rsidR="00822C3D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64215EF" w14:textId="6111A013" w:rsidR="00822C3D" w:rsidRDefault="00822C3D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 xml:space="preserve">el </w:t>
      </w:r>
      <w:r w:rsidR="00C20870">
        <w:rPr>
          <w:rFonts w:ascii="Arial" w:hAnsi="Arial" w:cs="Arial"/>
          <w:noProof/>
          <w:sz w:val="22"/>
          <w:szCs w:val="22"/>
        </w:rPr>
        <w:t xml:space="preserve">contacto del </w:t>
      </w:r>
      <w:r w:rsidRPr="009A22F2">
        <w:rPr>
          <w:rFonts w:ascii="Arial" w:hAnsi="Arial" w:cs="Arial"/>
          <w:noProof/>
          <w:sz w:val="22"/>
          <w:szCs w:val="22"/>
        </w:rPr>
        <w:t>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0502D52" w14:textId="77777777" w:rsidR="00822C3D" w:rsidRPr="00695BF4" w:rsidRDefault="00822C3D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1EE75ECF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D2CF1A2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303EB230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7046A936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1D66B49" w14:textId="77777777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79DEB44B" w14:textId="77777777" w:rsidR="00822C3D" w:rsidRPr="007215D2" w:rsidRDefault="00822C3D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6FB7AD36" w14:textId="77777777" w:rsidR="00822C3D" w:rsidRDefault="00822C3D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747CD624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43A63D9B" w14:textId="787A8C2D" w:rsidR="00253658" w:rsidRDefault="00A613A0" w:rsidP="00253658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253658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767E4AA0" w14:textId="77777777" w:rsidR="00822C3D" w:rsidRDefault="00822C3D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6C6382D1" w14:textId="03A91B24" w:rsidR="00822C3D" w:rsidRPr="00434C75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409E860F" w14:textId="79667D06" w:rsidR="00822C3D" w:rsidRDefault="00682E10" w:rsidP="00A037CD">
      <w:pPr>
        <w:jc w:val="center"/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BD75513" wp14:editId="747DE88F">
                <wp:simplePos x="0" y="0"/>
                <wp:positionH relativeFrom="column">
                  <wp:posOffset>4576445</wp:posOffset>
                </wp:positionH>
                <wp:positionV relativeFrom="paragraph">
                  <wp:posOffset>1834515</wp:posOffset>
                </wp:positionV>
                <wp:extent cx="742950" cy="476250"/>
                <wp:effectExtent l="0" t="457200" r="228600" b="19050"/>
                <wp:wrapNone/>
                <wp:docPr id="1384041670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76250"/>
                        </a:xfrm>
                        <a:prstGeom prst="wedgeRoundRectCallout">
                          <a:avLst>
                            <a:gd name="adj1" fmla="val 71936"/>
                            <a:gd name="adj2" fmla="val -13883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1D71B0" w14:textId="0FFCF726" w:rsidR="00682E10" w:rsidRPr="00682E10" w:rsidRDefault="00682E10" w:rsidP="00682E10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SED </w:t>
                            </w:r>
                            <w:r w:rsidR="00D13C4E">
                              <w:rPr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551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0" o:spid="_x0000_s1026" type="#_x0000_t62" style="position:absolute;left:0;text-align:left;margin-left:360.35pt;margin-top:144.45pt;width:58.5pt;height:37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" adj="26338,-19188" fillcolor="#ffc000 [3207]" strokecolor="white [3212]" strokeweight="1pt">
                <v:textbox>
                  <w:txbxContent>
                    <w:p w14:paraId="161D71B0" w14:textId="0FFCF726" w:rsidR="00682E10" w:rsidRPr="00682E10" w:rsidRDefault="00682E10" w:rsidP="00682E10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SED </w:t>
                      </w:r>
                      <w:r w:rsidR="00D13C4E">
                        <w:rPr>
                          <w:lang w:val="es-ES"/>
                        </w:rPr>
                        <w:t>${sed}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9E1715" wp14:editId="10291C20">
                <wp:simplePos x="0" y="0"/>
                <wp:positionH relativeFrom="margin">
                  <wp:posOffset>2595245</wp:posOffset>
                </wp:positionH>
                <wp:positionV relativeFrom="paragraph">
                  <wp:posOffset>672465</wp:posOffset>
                </wp:positionV>
                <wp:extent cx="641350" cy="209550"/>
                <wp:effectExtent l="0" t="0" r="539750" b="19050"/>
                <wp:wrapNone/>
                <wp:docPr id="19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09550"/>
                        </a:xfrm>
                        <a:prstGeom prst="wedgeRectCallout">
                          <a:avLst>
                            <a:gd name="adj1" fmla="val 123993"/>
                            <a:gd name="adj2" fmla="val 1457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FD46C" w14:textId="77777777" w:rsidR="00822C3D" w:rsidRPr="00AA171E" w:rsidRDefault="00822C3D" w:rsidP="0001617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E171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27" type="#_x0000_t61" style="position:absolute;left:0;text-align:left;margin-left:204.35pt;margin-top:52.95pt;width:50.5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" adj="37582,13948" fillcolor="white [3212]" strokecolor="red" strokeweight="1pt">
                <v:textbox>
                  <w:txbxContent>
                    <w:p w14:paraId="57BFD46C" w14:textId="77777777" w:rsidR="00822C3D" w:rsidRPr="00AA171E" w:rsidRDefault="00822C3D" w:rsidP="0001617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  <w:t>CLIENTE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0287" behindDoc="0" locked="0" layoutInCell="1" allowOverlap="1" wp14:anchorId="76AF624F" wp14:editId="4B23A2F7">
                <wp:simplePos x="0" y="0"/>
                <wp:positionH relativeFrom="column">
                  <wp:posOffset>118745</wp:posOffset>
                </wp:positionH>
                <wp:positionV relativeFrom="paragraph">
                  <wp:posOffset>91440</wp:posOffset>
                </wp:positionV>
                <wp:extent cx="4991100" cy="3429000"/>
                <wp:effectExtent l="38100" t="38100" r="38100" b="38100"/>
                <wp:wrapNone/>
                <wp:docPr id="1541736289" name="Forma libre: form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0" cy="3429000"/>
                        </a:xfrm>
                        <a:custGeom>
                          <a:avLst/>
                          <a:gdLst>
                            <a:gd name="connsiteX0" fmla="*/ 5038725 w 5038725"/>
                            <a:gd name="connsiteY0" fmla="*/ 1171575 h 3429000"/>
                            <a:gd name="connsiteX1" fmla="*/ 5000625 w 5038725"/>
                            <a:gd name="connsiteY1" fmla="*/ 9525 h 3429000"/>
                            <a:gd name="connsiteX2" fmla="*/ 9525 w 5038725"/>
                            <a:gd name="connsiteY2" fmla="*/ 0 h 3429000"/>
                            <a:gd name="connsiteX3" fmla="*/ 0 w 5038725"/>
                            <a:gd name="connsiteY3" fmla="*/ 3429000 h 3429000"/>
                            <a:gd name="connsiteX4" fmla="*/ 3657600 w 5038725"/>
                            <a:gd name="connsiteY4" fmla="*/ 3390900 h 3429000"/>
                            <a:gd name="connsiteX5" fmla="*/ 3676650 w 5038725"/>
                            <a:gd name="connsiteY5" fmla="*/ 1504950 h 3429000"/>
                            <a:gd name="connsiteX6" fmla="*/ 4105275 w 5038725"/>
                            <a:gd name="connsiteY6" fmla="*/ 1314450 h 3429000"/>
                            <a:gd name="connsiteX7" fmla="*/ 5038725 w 5038725"/>
                            <a:gd name="connsiteY7" fmla="*/ 1171575 h 3429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5038725" h="3429000">
                              <a:moveTo>
                                <a:pt x="5038725" y="1171575"/>
                              </a:moveTo>
                              <a:lnTo>
                                <a:pt x="5000625" y="9525"/>
                              </a:lnTo>
                              <a:lnTo>
                                <a:pt x="9525" y="0"/>
                              </a:lnTo>
                              <a:lnTo>
                                <a:pt x="0" y="3429000"/>
                              </a:lnTo>
                              <a:lnTo>
                                <a:pt x="3657600" y="3390900"/>
                              </a:lnTo>
                              <a:lnTo>
                                <a:pt x="3676650" y="1504950"/>
                              </a:lnTo>
                              <a:lnTo>
                                <a:pt x="4105275" y="1314450"/>
                              </a:lnTo>
                              <a:lnTo>
                                <a:pt x="5038725" y="1171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E699">
                            <a:alpha val="20000"/>
                          </a:srgbClr>
                        </a:solidFill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4BFA63" id="Forma libre: forma 18" o:spid="_x0000_s1026" style="position:absolute;margin-left:9.35pt;margin-top:7.2pt;width:393pt;height:270pt;z-index:25166028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5038725,342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" path="m5038725,1171575l5000625,9525,9525,,,3429000r3657600,-38100l3676650,1504950r428625,-190500l5038725,1171575xe" fillcolor="#ffe699" strokecolor="#0070c0" strokeweight="2.25pt">
                <v:fill opacity="13107f"/>
                <v:stroke joinstyle="miter"/>
                <v:path arrowok="t" o:connecttype="custom" o:connectlocs="4991100,1171575;4953360,9525;9435,0;0,3429000;3623029,3390900;3641899,1504950;4066473,1314450;4991100,1171575" o:connectangles="0,0,0,0,0,0,0,0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11A226D" wp14:editId="69BB4ED1">
                <wp:simplePos x="0" y="0"/>
                <wp:positionH relativeFrom="column">
                  <wp:posOffset>3719195</wp:posOffset>
                </wp:positionH>
                <wp:positionV relativeFrom="paragraph">
                  <wp:posOffset>701040</wp:posOffset>
                </wp:positionV>
                <wp:extent cx="209550" cy="161925"/>
                <wp:effectExtent l="38100" t="57150" r="38100" b="47625"/>
                <wp:wrapNone/>
                <wp:docPr id="630443497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977"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DAEEE" id="Rectángulo 19" o:spid="_x0000_s1026" style="position:absolute;margin-left:292.85pt;margin-top:55.2pt;width:16.5pt;height:12.75pt;rotation:1287757fd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" fillcolor="#f2f2f2 [3052]" strokecolor="#e00" strokeweight="1.5pt"/>
            </w:pict>
          </mc:Fallback>
        </mc:AlternateContent>
      </w:r>
      <w:r w:rsidR="00DE68AF"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29872B" wp14:editId="029F35D9">
                <wp:simplePos x="0" y="0"/>
                <wp:positionH relativeFrom="column">
                  <wp:posOffset>709295</wp:posOffset>
                </wp:positionH>
                <wp:positionV relativeFrom="paragraph">
                  <wp:posOffset>1424940</wp:posOffset>
                </wp:positionV>
                <wp:extent cx="2019300" cy="619125"/>
                <wp:effectExtent l="0" t="0" r="0" b="0"/>
                <wp:wrapNone/>
                <wp:docPr id="19948833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19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801D9" w14:textId="21AAC035" w:rsidR="00507A4D" w:rsidRPr="00682E10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82E10">
                              <w:rPr>
                                <w:b/>
                                <w:bCs/>
                                <w:color w:val="2F5496" w:themeColor="accent5" w:themeShade="BF"/>
                                <w:sz w:val="32"/>
                                <w:szCs w:val="32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9872B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8" type="#_x0000_t202" style="position:absolute;left:0;text-align:left;margin-left:55.85pt;margin-top:112.2pt;width:159pt;height:4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" filled="f" stroked="f" strokeweight=".5pt">
                <v:textbox>
                  <w:txbxContent>
                    <w:p w14:paraId="0E7801D9" w14:textId="21AAC035" w:rsidR="00507A4D" w:rsidRPr="00682E10" w:rsidRDefault="00507A4D" w:rsidP="00507A4D">
                      <w:pPr>
                        <w:jc w:val="center"/>
                        <w:rPr>
                          <w:b/>
                          <w:bCs/>
                          <w:color w:val="2F5496" w:themeColor="accent5" w:themeShade="BF"/>
                          <w:sz w:val="32"/>
                          <w:szCs w:val="32"/>
                          <w:lang w:val="es-ES"/>
                        </w:rPr>
                      </w:pPr>
                      <w:r w:rsidRPr="00682E10">
                        <w:rPr>
                          <w:b/>
                          <w:bCs/>
                          <w:color w:val="2F5496" w:themeColor="accent5" w:themeShade="BF"/>
                          <w:sz w:val="32"/>
                          <w:szCs w:val="32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 w:rsidR="00DE68AF">
        <w:rPr>
          <w:noProof/>
        </w:rPr>
        <w:drawing>
          <wp:inline distT="0" distB="0" distL="0" distR="0" wp14:anchorId="292974E3" wp14:editId="7F6C34EE">
            <wp:extent cx="6022099" cy="3619500"/>
            <wp:effectExtent l="0" t="0" r="0" b="0"/>
            <wp:docPr id="197542151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472" cy="362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CA4A" w14:textId="4C8261E8" w:rsidR="00822C3D" w:rsidRDefault="00822C3D" w:rsidP="008B7A23">
      <w:pPr>
        <w:jc w:val="center"/>
        <w:rPr>
          <w:lang w:val="es-PE"/>
        </w:rPr>
      </w:pPr>
      <w:r>
        <w:rPr>
          <w:lang w:val="es-PE"/>
        </w:rPr>
        <w:t xml:space="preserve">CROQUIS DE LAS REDES </w:t>
      </w:r>
      <w:r w:rsidR="00507A4D">
        <w:rPr>
          <w:lang w:val="es-PE"/>
        </w:rPr>
        <w:t>B</w:t>
      </w:r>
      <w:r>
        <w:rPr>
          <w:lang w:val="es-PE"/>
        </w:rPr>
        <w:t>T EN LA ZONA</w:t>
      </w:r>
    </w:p>
    <w:p w14:paraId="6D222E61" w14:textId="733049D7" w:rsidR="00822C3D" w:rsidRDefault="00682E10" w:rsidP="005D7F06">
      <w:pPr>
        <w:jc w:val="center"/>
        <w:rPr>
          <w:lang w:val="es-PE"/>
        </w:rPr>
      </w:pPr>
      <w:r>
        <w:rPr>
          <w:noProof/>
          <w:lang w:val="es-PE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123913" wp14:editId="1EA51B4B">
                <wp:simplePos x="0" y="0"/>
                <wp:positionH relativeFrom="column">
                  <wp:posOffset>1584960</wp:posOffset>
                </wp:positionH>
                <wp:positionV relativeFrom="paragraph">
                  <wp:posOffset>1991995</wp:posOffset>
                </wp:positionV>
                <wp:extent cx="2124075" cy="800100"/>
                <wp:effectExtent l="0" t="0" r="0" b="0"/>
                <wp:wrapNone/>
                <wp:docPr id="43515881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E66E5" w14:textId="5683EA15" w:rsidR="00507A4D" w:rsidRPr="00682E10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82E10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913" id="Cuadro de texto 7" o:spid="_x0000_s1029" type="#_x0000_t202" style="position:absolute;left:0;text-align:left;margin-left:124.8pt;margin-top:156.85pt;width:167.25pt;height:6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" filled="f" stroked="f" strokeweight=".5pt">
                <v:textbox>
                  <w:txbxContent>
                    <w:p w14:paraId="652E66E5" w14:textId="5683EA15" w:rsidR="00507A4D" w:rsidRPr="00682E10" w:rsidRDefault="00507A4D" w:rsidP="00507A4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ES"/>
                        </w:rPr>
                      </w:pPr>
                      <w:r w:rsidRPr="00682E10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C16153" wp14:editId="11CAC762">
                <wp:simplePos x="0" y="0"/>
                <wp:positionH relativeFrom="margin">
                  <wp:posOffset>3709670</wp:posOffset>
                </wp:positionH>
                <wp:positionV relativeFrom="paragraph">
                  <wp:posOffset>4392295</wp:posOffset>
                </wp:positionV>
                <wp:extent cx="600075" cy="400050"/>
                <wp:effectExtent l="0" t="495300" r="561975" b="19050"/>
                <wp:wrapNone/>
                <wp:docPr id="1500908252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400050"/>
                        </a:xfrm>
                        <a:prstGeom prst="wedgeRoundRectCallout">
                          <a:avLst>
                            <a:gd name="adj1" fmla="val 130062"/>
                            <a:gd name="adj2" fmla="val -16488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BFFDCA" w14:textId="0581DDDC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D13C4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16153" id="Bocadillo: rectángulo con esquinas redondeadas 18" o:spid="_x0000_s1030" type="#_x0000_t62" style="position:absolute;left:0;text-align:left;margin-left:292.1pt;margin-top:345.85pt;width:47.25pt;height:31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" adj="38893,-24815" fillcolor="#ffc000" strokecolor="white [3212]" strokeweight="1pt">
                <v:textbox>
                  <w:txbxContent>
                    <w:p w14:paraId="07BFFDCA" w14:textId="0581DDDC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D13C4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FB02EA" wp14:editId="20A10496">
                <wp:simplePos x="0" y="0"/>
                <wp:positionH relativeFrom="margin">
                  <wp:posOffset>1166495</wp:posOffset>
                </wp:positionH>
                <wp:positionV relativeFrom="paragraph">
                  <wp:posOffset>3296920</wp:posOffset>
                </wp:positionV>
                <wp:extent cx="752475" cy="447675"/>
                <wp:effectExtent l="0" t="190500" r="695325" b="28575"/>
                <wp:wrapNone/>
                <wp:docPr id="1375295517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132608"/>
                            <a:gd name="adj2" fmla="val -839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B9437" w14:textId="7199A74D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02EA" id="_x0000_s1031" type="#_x0000_t62" style="position:absolute;left:0;text-align:left;margin-left:91.85pt;margin-top:259.6pt;width:59.25pt;height:35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" adj="39443,-7331" fillcolor="#ffc000" strokecolor="white [3212]" strokeweight="1pt">
                <v:textbox>
                  <w:txbxContent>
                    <w:p w14:paraId="2BAB9437" w14:textId="7199A74D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5EE34A2" wp14:editId="18EF18CF">
                <wp:simplePos x="0" y="0"/>
                <wp:positionH relativeFrom="column">
                  <wp:posOffset>2557899</wp:posOffset>
                </wp:positionH>
                <wp:positionV relativeFrom="paragraph">
                  <wp:posOffset>3077845</wp:posOffset>
                </wp:positionV>
                <wp:extent cx="180975" cy="114300"/>
                <wp:effectExtent l="38100" t="57150" r="28575" b="57150"/>
                <wp:wrapNone/>
                <wp:docPr id="814519299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3441">
                          <a:off x="0" y="0"/>
                          <a:ext cx="180975" cy="114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ECDA9" id="Rectángulo 22" o:spid="_x0000_s1026" style="position:absolute;margin-left:201.4pt;margin-top:242.35pt;width:14.25pt;height:9pt;rotation:1281710fd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" fillcolor="#f2f2f2 [3052]" strokecolor="#e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2" behindDoc="0" locked="0" layoutInCell="1" allowOverlap="1" wp14:anchorId="018FEEDD" wp14:editId="01AE2F3E">
                <wp:simplePos x="0" y="0"/>
                <wp:positionH relativeFrom="column">
                  <wp:posOffset>556895</wp:posOffset>
                </wp:positionH>
                <wp:positionV relativeFrom="paragraph">
                  <wp:posOffset>106045</wp:posOffset>
                </wp:positionV>
                <wp:extent cx="4638675" cy="5095875"/>
                <wp:effectExtent l="19050" t="19050" r="47625" b="47625"/>
                <wp:wrapNone/>
                <wp:docPr id="944543816" name="Forma libre: form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5095875"/>
                        </a:xfrm>
                        <a:custGeom>
                          <a:avLst/>
                          <a:gdLst>
                            <a:gd name="connsiteX0" fmla="*/ 2400300 w 4638675"/>
                            <a:gd name="connsiteY0" fmla="*/ 5086350 h 5095875"/>
                            <a:gd name="connsiteX1" fmla="*/ 19050 w 4638675"/>
                            <a:gd name="connsiteY1" fmla="*/ 5095875 h 5095875"/>
                            <a:gd name="connsiteX2" fmla="*/ 0 w 4638675"/>
                            <a:gd name="connsiteY2" fmla="*/ 38100 h 5095875"/>
                            <a:gd name="connsiteX3" fmla="*/ 4572000 w 4638675"/>
                            <a:gd name="connsiteY3" fmla="*/ 0 h 5095875"/>
                            <a:gd name="connsiteX4" fmla="*/ 4638675 w 4638675"/>
                            <a:gd name="connsiteY4" fmla="*/ 2076450 h 5095875"/>
                            <a:gd name="connsiteX5" fmla="*/ 3533775 w 4638675"/>
                            <a:gd name="connsiteY5" fmla="*/ 2190750 h 5095875"/>
                            <a:gd name="connsiteX6" fmla="*/ 3609975 w 4638675"/>
                            <a:gd name="connsiteY6" fmla="*/ 3657600 h 5095875"/>
                            <a:gd name="connsiteX7" fmla="*/ 2533650 w 4638675"/>
                            <a:gd name="connsiteY7" fmla="*/ 3810000 h 5095875"/>
                            <a:gd name="connsiteX8" fmla="*/ 2276475 w 4638675"/>
                            <a:gd name="connsiteY8" fmla="*/ 4124325 h 5095875"/>
                            <a:gd name="connsiteX9" fmla="*/ 2400300 w 4638675"/>
                            <a:gd name="connsiteY9" fmla="*/ 5086350 h 5095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4638675" h="5095875">
                              <a:moveTo>
                                <a:pt x="2400300" y="5086350"/>
                              </a:moveTo>
                              <a:lnTo>
                                <a:pt x="19050" y="5095875"/>
                              </a:lnTo>
                              <a:lnTo>
                                <a:pt x="0" y="38100"/>
                              </a:lnTo>
                              <a:lnTo>
                                <a:pt x="4572000" y="0"/>
                              </a:lnTo>
                              <a:lnTo>
                                <a:pt x="4638675" y="2076450"/>
                              </a:lnTo>
                              <a:lnTo>
                                <a:pt x="3533775" y="2190750"/>
                              </a:lnTo>
                              <a:lnTo>
                                <a:pt x="3609975" y="3657600"/>
                              </a:lnTo>
                              <a:lnTo>
                                <a:pt x="2533650" y="3810000"/>
                              </a:lnTo>
                              <a:lnTo>
                                <a:pt x="2276475" y="4124325"/>
                              </a:lnTo>
                              <a:lnTo>
                                <a:pt x="2400300" y="50863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0F0">
                            <a:alpha val="20000"/>
                          </a:srgb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873DF" id="Forma libre: forma 21" o:spid="_x0000_s1026" style="position:absolute;margin-left:43.85pt;margin-top:8.35pt;width:365.25pt;height:401.25pt;z-index:251659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638675,509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" path="m2400300,5086350l19050,5095875,,38100,4572000,r66675,2076450l3533775,2190750r76200,1466850l2533650,3810000r-257175,314325l2400300,5086350xe" fillcolor="#00b0f0" strokecolor="#002060" strokeweight="1pt">
                <v:fill opacity="13107f"/>
                <v:stroke joinstyle="miter"/>
                <v:path arrowok="t" o:connecttype="custom" o:connectlocs="2400300,5086350;19050,5095875;0,38100;4572000,0;4638675,2076450;3533775,2190750;3609975,3657600;2533650,3810000;2276475,4124325;2400300,5086350" o:connectangles="0,0,0,0,0,0,0,0,0,0"/>
              </v:shape>
            </w:pict>
          </mc:Fallback>
        </mc:AlternateContent>
      </w:r>
      <w:r w:rsidR="00822C3D" w:rsidRPr="00C82BA8">
        <w:rPr>
          <w:noProof/>
          <w:lang w:val="es-PE"/>
        </w:rPr>
        <w:drawing>
          <wp:inline distT="0" distB="0" distL="0" distR="0" wp14:anchorId="7451A8D1" wp14:editId="062914C8">
            <wp:extent cx="4847645" cy="5537762"/>
            <wp:effectExtent l="19050" t="19050" r="10160" b="254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645" cy="55377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A339A" w14:textId="27D8CACA" w:rsidR="00822C3D" w:rsidRDefault="00626E44" w:rsidP="00A77321">
      <w:pPr>
        <w:jc w:val="center"/>
        <w:rPr>
          <w:lang w:val="es-PE"/>
        </w:rPr>
      </w:pPr>
      <w:r>
        <w:rPr>
          <w:lang w:val="es-PE"/>
        </w:rPr>
        <w:t xml:space="preserve">UBICACIÓN DEL PREDIO DEL SOLICITANTE EN EL </w:t>
      </w:r>
      <w:r w:rsidR="00F41835">
        <w:rPr>
          <w:lang w:val="es-PE"/>
        </w:rPr>
        <w:t>MAPA ENERGETICO MINERO</w:t>
      </w:r>
    </w:p>
    <w:p w14:paraId="467A783B" w14:textId="77777777" w:rsidR="00822C3D" w:rsidRPr="00E9592E" w:rsidRDefault="00822C3D" w:rsidP="00E4108A">
      <w:pPr>
        <w:rPr>
          <w:lang w:val="es-PE"/>
        </w:rPr>
      </w:pPr>
    </w:p>
    <w:p w14:paraId="63634EBE" w14:textId="58A18B75" w:rsidR="00822C3D" w:rsidRDefault="00822C3D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 w:rsidR="00F41835">
        <w:rPr>
          <w:sz w:val="18"/>
          <w:szCs w:val="18"/>
          <w:lang w:val="es-PE"/>
        </w:rPr>
        <w:t>MAPA ENERGÉTICO MINERO</w:t>
      </w:r>
    </w:p>
    <w:p w14:paraId="73D0AAA8" w14:textId="77777777" w:rsidR="00822C3D" w:rsidRDefault="00822C3D" w:rsidP="004F5F97">
      <w:pPr>
        <w:rPr>
          <w:sz w:val="18"/>
          <w:szCs w:val="18"/>
          <w:lang w:val="es-PE"/>
        </w:rPr>
      </w:pPr>
    </w:p>
    <w:p w14:paraId="272FF4DB" w14:textId="46F67CA9" w:rsidR="00822C3D" w:rsidRDefault="00822C3D" w:rsidP="005318EA">
      <w:pPr>
        <w:jc w:val="center"/>
        <w:rPr>
          <w:sz w:val="18"/>
          <w:szCs w:val="18"/>
        </w:rPr>
      </w:pPr>
    </w:p>
    <w:p w14:paraId="0059E45F" w14:textId="189D4A61" w:rsidR="00626E44" w:rsidRDefault="00822C3D" w:rsidP="005D7F06">
      <w:pPr>
        <w:jc w:val="center"/>
        <w:rPr>
          <w:lang w:val="es-PE"/>
        </w:rPr>
      </w:pPr>
      <w:r>
        <w:rPr>
          <w:sz w:val="18"/>
          <w:szCs w:val="18"/>
        </w:rPr>
        <w:br w:type="page"/>
      </w:r>
      <w:r w:rsidR="00F41835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4F3B96" wp14:editId="28887600">
                <wp:simplePos x="0" y="0"/>
                <wp:positionH relativeFrom="margin">
                  <wp:posOffset>3623945</wp:posOffset>
                </wp:positionH>
                <wp:positionV relativeFrom="paragraph">
                  <wp:posOffset>2268220</wp:posOffset>
                </wp:positionV>
                <wp:extent cx="752475" cy="447675"/>
                <wp:effectExtent l="1028700" t="0" r="28575" b="504825"/>
                <wp:wrapNone/>
                <wp:docPr id="40045126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-181316"/>
                            <a:gd name="adj2" fmla="val 14584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9687F2" w14:textId="77777777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F3B96" id="_x0000_s1032" type="#_x0000_t62" style="position:absolute;left:0;text-align:left;margin-left:285.35pt;margin-top:178.6pt;width:59.25pt;height:35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" adj="-28364,42303" fillcolor="#ffc000" strokecolor="white [3212]" strokeweight="1pt">
                <v:textbox>
                  <w:txbxContent>
                    <w:p w14:paraId="1A9687F2" w14:textId="77777777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6E44" w:rsidRPr="00C82BA8">
        <w:rPr>
          <w:noProof/>
          <w:lang w:val="es-PE"/>
        </w:rPr>
        <w:drawing>
          <wp:inline distT="0" distB="0" distL="0" distR="0" wp14:anchorId="4329527D" wp14:editId="60FC181C">
            <wp:extent cx="5425966" cy="5524500"/>
            <wp:effectExtent l="19050" t="19050" r="22860" b="19050"/>
            <wp:docPr id="850108670" name="Imagen 85010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08670" name="Imagen 8501086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357" cy="55432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AC424" w14:textId="66676449" w:rsidR="00626E44" w:rsidRDefault="00626E44" w:rsidP="00626E44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045A19AC" w14:textId="0515696D" w:rsidR="00626E44" w:rsidRDefault="00626E44" w:rsidP="00626E4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533ECE97" w14:textId="77777777" w:rsidR="006A4F74" w:rsidRDefault="006A4F74" w:rsidP="00626E44">
      <w:pPr>
        <w:rPr>
          <w:sz w:val="18"/>
          <w:szCs w:val="18"/>
          <w:lang w:val="es-PE"/>
        </w:rPr>
      </w:pPr>
    </w:p>
    <w:p w14:paraId="75D138EB" w14:textId="0F97872C" w:rsidR="00822C3D" w:rsidRDefault="00822C3D">
      <w:pPr>
        <w:rPr>
          <w:sz w:val="18"/>
          <w:szCs w:val="18"/>
        </w:rPr>
      </w:pPr>
    </w:p>
    <w:p w14:paraId="1F74BCE4" w14:textId="33E05912" w:rsidR="006A4F74" w:rsidRDefault="0033037B" w:rsidP="00A709B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C11923" wp14:editId="73017862">
                <wp:simplePos x="0" y="0"/>
                <wp:positionH relativeFrom="column">
                  <wp:posOffset>2661920</wp:posOffset>
                </wp:positionH>
                <wp:positionV relativeFrom="paragraph">
                  <wp:posOffset>458470</wp:posOffset>
                </wp:positionV>
                <wp:extent cx="1409700" cy="504825"/>
                <wp:effectExtent l="552450" t="0" r="19050" b="238125"/>
                <wp:wrapNone/>
                <wp:docPr id="82473863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35141"/>
                            <a:gd name="adj6" fmla="val -3637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E217E" w14:textId="4F4084E4" w:rsidR="006A4F74" w:rsidRPr="006A4F74" w:rsidRDefault="006A4F74" w:rsidP="006A4F7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11923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5" o:spid="_x0000_s1033" type="#_x0000_t48" style="position:absolute;left:0;text-align:left;margin-left:209.6pt;margin-top:36.1pt;width:111pt;height:39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" adj="-7856,29190" fillcolor="white [3212]" strokecolor="black [3213]" strokeweight="1.5pt">
                <v:stroke startarrow="open"/>
                <v:textbox>
                  <w:txbxContent>
                    <w:p w14:paraId="3EEE217E" w14:textId="4F4084E4" w:rsidR="006A4F74" w:rsidRPr="006A4F74" w:rsidRDefault="006A4F74" w:rsidP="006A4F7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B0206B" wp14:editId="573D4988">
                <wp:simplePos x="0" y="0"/>
                <wp:positionH relativeFrom="margin">
                  <wp:posOffset>1042670</wp:posOffset>
                </wp:positionH>
                <wp:positionV relativeFrom="paragraph">
                  <wp:posOffset>1391920</wp:posOffset>
                </wp:positionV>
                <wp:extent cx="752475" cy="447675"/>
                <wp:effectExtent l="0" t="0" r="333375" b="561975"/>
                <wp:wrapNone/>
                <wp:docPr id="24214749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84538"/>
                            <a:gd name="adj2" fmla="val 1545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F6485" w14:textId="77777777" w:rsidR="000737BC" w:rsidRDefault="000737BC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0206B" id="_x0000_s1034" type="#_x0000_t62" style="position:absolute;left:0;text-align:left;margin-left:82.1pt;margin-top:109.6pt;width:59.25pt;height:35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" adj="29060,44182" fillcolor="#ffc000" strokecolor="white [3212]" strokeweight="1pt">
                <v:textbox>
                  <w:txbxContent>
                    <w:p w14:paraId="2B4F6485" w14:textId="77777777" w:rsidR="000737BC" w:rsidRDefault="000737BC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62A9B5" wp14:editId="00EB88DB">
                <wp:simplePos x="0" y="0"/>
                <wp:positionH relativeFrom="column">
                  <wp:posOffset>2305685</wp:posOffset>
                </wp:positionH>
                <wp:positionV relativeFrom="paragraph">
                  <wp:posOffset>2828290</wp:posOffset>
                </wp:positionV>
                <wp:extent cx="2124075" cy="781050"/>
                <wp:effectExtent l="0" t="0" r="0" b="0"/>
                <wp:wrapNone/>
                <wp:docPr id="1924574521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2EF4B1" w14:textId="33AA0C43" w:rsidR="006A4F74" w:rsidRPr="006A4F74" w:rsidRDefault="006A4F74" w:rsidP="006A4F74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A4F74"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62A9B5" id="Cuadro de texto 16" o:spid="_x0000_s1035" type="#_x0000_t202" style="position:absolute;left:0;text-align:left;margin-left:181.55pt;margin-top:222.7pt;width:167.25pt;height:61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" filled="f" stroked="f" strokeweight=".5pt">
                <v:textbox>
                  <w:txbxContent>
                    <w:p w14:paraId="1D2EF4B1" w14:textId="33AA0C43" w:rsidR="006A4F74" w:rsidRPr="006A4F74" w:rsidRDefault="006A4F74" w:rsidP="006A4F74">
                      <w:pPr>
                        <w:jc w:val="center"/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6A4F74"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</w:t>
                      </w:r>
                    </w:p>
                  </w:txbxContent>
                </v:textbox>
              </v:shape>
            </w:pict>
          </mc:Fallback>
        </mc:AlternateContent>
      </w:r>
      <w:r w:rsidR="006A4F74">
        <w:rPr>
          <w:noProof/>
        </w:rPr>
        <w:drawing>
          <wp:inline distT="0" distB="0" distL="0" distR="0" wp14:anchorId="44D369A0" wp14:editId="5EACAB3B">
            <wp:extent cx="4975365" cy="4448175"/>
            <wp:effectExtent l="0" t="0" r="0" b="0"/>
            <wp:docPr id="9028531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53126" name="Imagen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79" cy="445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3FBB" w14:textId="03985CD1" w:rsidR="006A4F74" w:rsidRDefault="006A4F74" w:rsidP="006A4F74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PLUZ</w:t>
      </w:r>
    </w:p>
    <w:p w14:paraId="18BCDF06" w14:textId="77777777" w:rsidR="006A4F74" w:rsidRPr="00E9592E" w:rsidRDefault="006A4F74" w:rsidP="006A4F74">
      <w:pPr>
        <w:rPr>
          <w:lang w:val="es-PE"/>
        </w:rPr>
      </w:pPr>
    </w:p>
    <w:p w14:paraId="20C4A6D9" w14:textId="11FF040E" w:rsidR="006A4F74" w:rsidRDefault="006A4F74" w:rsidP="006A4F7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19B06739" w14:textId="77777777" w:rsidR="006A4F74" w:rsidRDefault="006A4F74">
      <w:pPr>
        <w:rPr>
          <w:sz w:val="18"/>
          <w:szCs w:val="18"/>
        </w:rPr>
      </w:pPr>
    </w:p>
    <w:p w14:paraId="76817485" w14:textId="12683D58" w:rsidR="00822C3D" w:rsidRPr="00695BF4" w:rsidRDefault="00822C3D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  <w:r w:rsidR="00626E4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y recomendaciones</w:t>
      </w:r>
    </w:p>
    <w:p w14:paraId="5A74EE45" w14:textId="68874539" w:rsidR="00253658" w:rsidRDefault="00D13C4E" w:rsidP="00253658">
      <w:pPr>
        <w:pStyle w:val="Prrafodelista"/>
        <w:numPr>
          <w:ilvl w:val="0"/>
          <w:numId w:val="36"/>
        </w:numPr>
        <w:ind w:left="993"/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253658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6C3586D9" w14:textId="568E7C4D" w:rsidR="001E14B0" w:rsidRDefault="001E14B0" w:rsidP="0033037B">
      <w:pPr>
        <w:pStyle w:val="Prrafodelista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F601AE9" w14:textId="7759AA9D" w:rsidR="00822C3D" w:rsidRPr="002660B4" w:rsidRDefault="00822C3D" w:rsidP="001E14B0">
      <w:pPr>
        <w:pStyle w:val="Prrafodelista"/>
        <w:rPr>
          <w:rFonts w:ascii="Tahoma" w:hAnsi="Tahoma" w:cs="Tahoma"/>
          <w:b/>
          <w:snapToGrid w:val="0"/>
          <w:sz w:val="22"/>
          <w:szCs w:val="22"/>
          <w:lang w:val="es-PE"/>
        </w:rPr>
      </w:pPr>
    </w:p>
    <w:p w14:paraId="47D43B70" w14:textId="77777777" w:rsidR="00822C3D" w:rsidRDefault="00822C3D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33F924DC" w14:textId="77777777" w:rsidR="00822C3D" w:rsidRDefault="00822C3D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55A89A2" w14:textId="77777777" w:rsidR="00BB008B" w:rsidRPr="00BB008B" w:rsidRDefault="00BB008B" w:rsidP="00BB008B">
      <w:pPr>
        <w:rPr>
          <w:lang w:val="es-PE" w:eastAsia="es-ES_tradnl"/>
        </w:rPr>
      </w:pPr>
    </w:p>
    <w:p w14:paraId="7807D858" w14:textId="77777777" w:rsidR="00822C3D" w:rsidRDefault="00822C3D" w:rsidP="00886007">
      <w:pPr>
        <w:jc w:val="center"/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EE1034" wp14:editId="349559F8">
                <wp:simplePos x="0" y="0"/>
                <wp:positionH relativeFrom="margin">
                  <wp:posOffset>2309495</wp:posOffset>
                </wp:positionH>
                <wp:positionV relativeFrom="paragraph">
                  <wp:posOffset>1033780</wp:posOffset>
                </wp:positionV>
                <wp:extent cx="749935" cy="247650"/>
                <wp:effectExtent l="57150" t="0" r="12065" b="895350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35" cy="247650"/>
                        </a:xfrm>
                        <a:prstGeom prst="wedgeRectCallout">
                          <a:avLst>
                            <a:gd name="adj1" fmla="val -55002"/>
                            <a:gd name="adj2" fmla="val 384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B8329" w14:textId="6949D1D4" w:rsidR="00822C3D" w:rsidRPr="00063551" w:rsidRDefault="006F75AA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INGRESO</w:t>
                            </w:r>
                          </w:p>
                          <w:p w14:paraId="2123AEFD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70FCD362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E1034" id="_x0000_s1036" type="#_x0000_t61" style="position:absolute;left:0;text-align:left;margin-left:181.85pt;margin-top:81.4pt;width:59.05pt;height:19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" adj="-1080,93868" fillcolor="white [3212]" strokecolor="red" strokeweight="1pt">
                <v:textbox>
                  <w:txbxContent>
                    <w:p w14:paraId="573B8329" w14:textId="6949D1D4" w:rsidR="00822C3D" w:rsidRPr="00063551" w:rsidRDefault="006F75AA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INGRESO</w:t>
                      </w:r>
                    </w:p>
                    <w:p w14:paraId="2123AEFD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70FCD362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007">
        <w:t xml:space="preserve"> </w:t>
      </w:r>
      <w:r>
        <w:rPr>
          <w:noProof/>
        </w:rPr>
        <w:drawing>
          <wp:inline distT="0" distB="0" distL="0" distR="0" wp14:anchorId="63ECDE77" wp14:editId="1E577A05">
            <wp:extent cx="5040000" cy="3780000"/>
            <wp:effectExtent l="19050" t="19050" r="27305" b="114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D787A3" w14:textId="65EBEE19" w:rsidR="006F75AA" w:rsidRDefault="006F75AA" w:rsidP="006F75AA">
      <w:pPr>
        <w:jc w:val="center"/>
        <w:rPr>
          <w:rFonts w:ascii="Arial" w:hAnsi="Arial" w:cs="Arial"/>
          <w:lang w:val="es-PE" w:eastAsia="es-PE"/>
        </w:rPr>
      </w:pPr>
    </w:p>
    <w:p w14:paraId="73A730BD" w14:textId="3AEC923C" w:rsidR="0033037B" w:rsidRDefault="0033037B" w:rsidP="0033037B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DEL </w:t>
      </w:r>
      <w:r w:rsidR="009A056B">
        <w:rPr>
          <w:rFonts w:ascii="Arial" w:hAnsi="Arial" w:cs="Arial"/>
          <w:sz w:val="22"/>
          <w:szCs w:val="22"/>
          <w:lang w:val="es-PE" w:eastAsia="es-PE"/>
        </w:rPr>
        <w:t xml:space="preserve">PREDIO DEL </w:t>
      </w:r>
      <w:r>
        <w:rPr>
          <w:rFonts w:ascii="Arial" w:hAnsi="Arial" w:cs="Arial"/>
          <w:sz w:val="22"/>
          <w:szCs w:val="22"/>
          <w:lang w:val="es-PE" w:eastAsia="es-PE"/>
        </w:rPr>
        <w:t>CLIENTE</w:t>
      </w:r>
    </w:p>
    <w:p w14:paraId="7AD5E239" w14:textId="77777777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19A3CEB6" w14:textId="77777777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2BAABC60" w14:textId="77777777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139EA1E7" w14:textId="2EBB19E6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1E4DD7F2" w14:textId="5A15BF53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</w:rPr>
        <w:lastRenderedPageBreak/>
        <w:drawing>
          <wp:inline distT="0" distB="0" distL="0" distR="0" wp14:anchorId="6E9BBEA6" wp14:editId="58D5D4F4">
            <wp:extent cx="5040000" cy="3780000"/>
            <wp:effectExtent l="19050" t="19050" r="27305" b="11430"/>
            <wp:docPr id="28740492" name="Imagen 28740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0492" name="Imagen 2874049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91F41" w14:textId="77777777" w:rsidR="0033037B" w:rsidRDefault="0033037B" w:rsidP="00886007">
      <w:pPr>
        <w:jc w:val="center"/>
        <w:rPr>
          <w:rFonts w:ascii="Arial" w:hAnsi="Arial" w:cs="Arial"/>
          <w:lang w:val="es-PE" w:eastAsia="es-PE"/>
        </w:rPr>
      </w:pPr>
    </w:p>
    <w:p w14:paraId="36AF3C74" w14:textId="4D85AB46" w:rsidR="0033037B" w:rsidRPr="008A42A2" w:rsidRDefault="0033037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</w:rPr>
        <w:drawing>
          <wp:inline distT="0" distB="0" distL="0" distR="0" wp14:anchorId="1C088A94" wp14:editId="5DB3E144">
            <wp:extent cx="5040000" cy="3780000"/>
            <wp:effectExtent l="19050" t="19050" r="27305" b="11430"/>
            <wp:docPr id="1798998085" name="Imagen 179899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98085" name="Imagen 179899808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9DFA1" w14:textId="5645A791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9A056B">
        <w:rPr>
          <w:rFonts w:ascii="Arial" w:hAnsi="Arial" w:cs="Arial"/>
          <w:sz w:val="22"/>
          <w:szCs w:val="22"/>
          <w:lang w:val="es-PE" w:eastAsia="es-PE"/>
        </w:rPr>
        <w:t xml:space="preserve">LATERALES </w:t>
      </w:r>
      <w:r>
        <w:rPr>
          <w:rFonts w:ascii="Arial" w:hAnsi="Arial" w:cs="Arial"/>
          <w:sz w:val="22"/>
          <w:szCs w:val="22"/>
          <w:lang w:val="es-PE" w:eastAsia="es-PE"/>
        </w:rPr>
        <w:t xml:space="preserve">DEL </w:t>
      </w:r>
      <w:r w:rsidR="009A056B">
        <w:rPr>
          <w:rFonts w:ascii="Arial" w:hAnsi="Arial" w:cs="Arial"/>
          <w:sz w:val="22"/>
          <w:szCs w:val="22"/>
          <w:lang w:val="es-PE" w:eastAsia="es-PE"/>
        </w:rPr>
        <w:t xml:space="preserve">PREDIO DEL </w:t>
      </w:r>
      <w:r>
        <w:rPr>
          <w:rFonts w:ascii="Arial" w:hAnsi="Arial" w:cs="Arial"/>
          <w:sz w:val="22"/>
          <w:szCs w:val="22"/>
          <w:lang w:val="es-PE" w:eastAsia="es-PE"/>
        </w:rPr>
        <w:t>CLIENTE</w:t>
      </w:r>
    </w:p>
    <w:p w14:paraId="0F34DBFD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C667B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660944B" w14:textId="24DF8193" w:rsidR="0037575A" w:rsidRDefault="00822C3D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E7CF8A4" w14:textId="77777777" w:rsidR="00D13C4E" w:rsidRDefault="00D13C4E" w:rsidP="00C007CC">
      <w:pPr>
        <w:rPr>
          <w:rFonts w:ascii="Arial" w:hAnsi="Arial" w:cs="Arial"/>
          <w:sz w:val="22"/>
          <w:szCs w:val="22"/>
          <w:lang w:val="es-PE" w:eastAsia="es-PE"/>
        </w:rPr>
      </w:pPr>
    </w:p>
    <w:p w14:paraId="2BA80A44" w14:textId="77777777" w:rsidR="00D13C4E" w:rsidRDefault="00D13C4E" w:rsidP="00C007CC">
      <w:pPr>
        <w:rPr>
          <w:rFonts w:ascii="Arial" w:hAnsi="Arial" w:cs="Arial"/>
          <w:sz w:val="22"/>
          <w:szCs w:val="22"/>
          <w:lang w:val="es-PE" w:eastAsia="es-PE"/>
        </w:rPr>
      </w:pPr>
    </w:p>
    <w:p w14:paraId="1A33973D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83DC717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D13C4E">
        <w:rPr>
          <w:rFonts w:ascii="Arial" w:hAnsi="Arial" w:cs="Arial"/>
          <w:sz w:val="22"/>
          <w:szCs w:val="22"/>
          <w:lang w:val="es-CL" w:eastAsia="es-PE"/>
        </w:rPr>
        <w:t>${</w:t>
      </w:r>
      <w:proofErr w:type="spellStart"/>
      <w:r w:rsidRPr="00D13C4E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D13C4E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050BA596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2ADC1202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D13C4E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57AB9823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6CF86681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D13C4E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D13C4E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D13C4E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2AD25C38" w14:textId="77777777" w:rsidR="00D13C4E" w:rsidRDefault="00D13C4E" w:rsidP="00D13C4E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D13C4E" w:rsidSect="00822C3D">
      <w:headerReference w:type="default" r:id="rId15"/>
      <w:footerReference w:type="default" r:id="rId16"/>
      <w:headerReference w:type="first" r:id="rId17"/>
      <w:footerReference w:type="first" r:id="rId18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338FB5" w14:textId="77777777" w:rsidR="004F06CE" w:rsidRDefault="004F06CE">
      <w:r>
        <w:separator/>
      </w:r>
    </w:p>
  </w:endnote>
  <w:endnote w:type="continuationSeparator" w:id="0">
    <w:p w14:paraId="0369060A" w14:textId="77777777" w:rsidR="004F06CE" w:rsidRDefault="004F06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483CE9E7" w14:textId="77777777" w:rsidTr="003A236D">
      <w:tc>
        <w:tcPr>
          <w:tcW w:w="1719" w:type="pct"/>
        </w:tcPr>
        <w:p w14:paraId="6E9FECCD" w14:textId="46B48474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084C6578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75DD5CC5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011C3E32" w14:textId="77777777" w:rsidTr="003A236D">
      <w:tc>
        <w:tcPr>
          <w:tcW w:w="1719" w:type="pct"/>
        </w:tcPr>
        <w:p w14:paraId="63E611F7" w14:textId="164A20EC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A613A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A613A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A613A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253658" w:rsidRPr="00253658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C4C22C6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5FDECAF0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4A985EA7" w14:textId="77777777" w:rsidTr="003A236D">
      <w:trPr>
        <w:trHeight w:val="202"/>
      </w:trPr>
      <w:tc>
        <w:tcPr>
          <w:tcW w:w="1719" w:type="pct"/>
        </w:tcPr>
        <w:p w14:paraId="338AB1F2" w14:textId="201ACA85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A613A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A613A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A613A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253658" w:rsidRPr="00253658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6AD96A14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31C76C74" w14:textId="77777777" w:rsidR="00684831" w:rsidRDefault="00684831" w:rsidP="006E68F6">
          <w:pPr>
            <w:rPr>
              <w:lang w:val="es-PE"/>
            </w:rPr>
          </w:pPr>
        </w:p>
      </w:tc>
    </w:tr>
  </w:tbl>
  <w:p w14:paraId="52741591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C3DB6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704FF6" w14:textId="77777777" w:rsidR="004F06CE" w:rsidRDefault="004F06CE">
      <w:r>
        <w:separator/>
      </w:r>
    </w:p>
  </w:footnote>
  <w:footnote w:type="continuationSeparator" w:id="0">
    <w:p w14:paraId="60A75DC1" w14:textId="77777777" w:rsidR="004F06CE" w:rsidRDefault="004F06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30C3C960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1FD22DE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658E3FD2" wp14:editId="1D333E92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5D36A0FF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3CB4070" w14:textId="3D2EEE0E" w:rsidR="00606A87" w:rsidRPr="0002689A" w:rsidRDefault="00BE2C6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NO PROCEDE / ZONA NO ELECTRIFICADA</w:t>
          </w:r>
        </w:p>
      </w:tc>
      <w:tc>
        <w:tcPr>
          <w:tcW w:w="1523" w:type="pct"/>
          <w:vAlign w:val="center"/>
        </w:tcPr>
        <w:p w14:paraId="7773CE71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51F4345D" wp14:editId="2089BF03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2113952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1B4629FD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3602C6F8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5F7186CB" wp14:editId="214CF623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2397E4E6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5350600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2E33FB8D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08B4EC5" wp14:editId="1B599BE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6DC5999C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62" type="#_x0000_t75" style="width:929pt;height:597.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F128C9"/>
    <w:multiLevelType w:val="hybridMultilevel"/>
    <w:tmpl w:val="A4FE4F3E"/>
    <w:lvl w:ilvl="0" w:tplc="5562FB6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5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3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467473512">
    <w:abstractNumId w:val="13"/>
  </w:num>
  <w:num w:numId="35" w16cid:durableId="1486319707">
    <w:abstractNumId w:val="13"/>
  </w:num>
  <w:num w:numId="36" w16cid:durableId="20745459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78C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5620"/>
    <w:rsid w:val="00057C7F"/>
    <w:rsid w:val="00060BBA"/>
    <w:rsid w:val="000614AA"/>
    <w:rsid w:val="00061982"/>
    <w:rsid w:val="0006228F"/>
    <w:rsid w:val="0006296B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37B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4028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78C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6D4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4B0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3658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05A94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37B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7575A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57B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09D0"/>
    <w:rsid w:val="003E14F1"/>
    <w:rsid w:val="003E295A"/>
    <w:rsid w:val="003E76A6"/>
    <w:rsid w:val="003E7802"/>
    <w:rsid w:val="003F04ED"/>
    <w:rsid w:val="003F39E2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3B26"/>
    <w:rsid w:val="004B4EC8"/>
    <w:rsid w:val="004B6523"/>
    <w:rsid w:val="004C151D"/>
    <w:rsid w:val="004C273B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35C"/>
    <w:rsid w:val="004F0667"/>
    <w:rsid w:val="004F06CE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A4D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7C1C"/>
    <w:rsid w:val="005C7C4B"/>
    <w:rsid w:val="005D0CAF"/>
    <w:rsid w:val="005D3B71"/>
    <w:rsid w:val="005D7F06"/>
    <w:rsid w:val="005E3158"/>
    <w:rsid w:val="005E378E"/>
    <w:rsid w:val="005E3C63"/>
    <w:rsid w:val="005E575A"/>
    <w:rsid w:val="005F0E05"/>
    <w:rsid w:val="005F2E22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6E44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46E49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78F"/>
    <w:rsid w:val="00674919"/>
    <w:rsid w:val="00675DB8"/>
    <w:rsid w:val="006773EB"/>
    <w:rsid w:val="006817BC"/>
    <w:rsid w:val="006818B3"/>
    <w:rsid w:val="00682E10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4F74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CD3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30DC"/>
    <w:rsid w:val="006F5246"/>
    <w:rsid w:val="006F552E"/>
    <w:rsid w:val="006F55FE"/>
    <w:rsid w:val="006F5614"/>
    <w:rsid w:val="006F72CC"/>
    <w:rsid w:val="006F75AA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1D47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5AAA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2C3D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913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0D6F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8715B"/>
    <w:rsid w:val="00993963"/>
    <w:rsid w:val="009942C9"/>
    <w:rsid w:val="0099441B"/>
    <w:rsid w:val="00994DF0"/>
    <w:rsid w:val="00995513"/>
    <w:rsid w:val="00996FCB"/>
    <w:rsid w:val="009A056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B71E2"/>
    <w:rsid w:val="009C1141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37CD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1142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56B15"/>
    <w:rsid w:val="00A60C0C"/>
    <w:rsid w:val="00A613A0"/>
    <w:rsid w:val="00A64B4B"/>
    <w:rsid w:val="00A67907"/>
    <w:rsid w:val="00A709B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0DA0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C35"/>
    <w:rsid w:val="00AD3F60"/>
    <w:rsid w:val="00AD686B"/>
    <w:rsid w:val="00AE0FE0"/>
    <w:rsid w:val="00AE1485"/>
    <w:rsid w:val="00AE15A3"/>
    <w:rsid w:val="00AE2DF2"/>
    <w:rsid w:val="00AF22E1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08B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67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870"/>
    <w:rsid w:val="00C20F6B"/>
    <w:rsid w:val="00C2114E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05B"/>
    <w:rsid w:val="00C363D2"/>
    <w:rsid w:val="00C37076"/>
    <w:rsid w:val="00C4051A"/>
    <w:rsid w:val="00C41823"/>
    <w:rsid w:val="00C4362A"/>
    <w:rsid w:val="00C43698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97E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C4E"/>
    <w:rsid w:val="00D13DB7"/>
    <w:rsid w:val="00D1474B"/>
    <w:rsid w:val="00D14A0F"/>
    <w:rsid w:val="00D15B01"/>
    <w:rsid w:val="00D221B3"/>
    <w:rsid w:val="00D232FA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1BFB"/>
    <w:rsid w:val="00DA4688"/>
    <w:rsid w:val="00DB2F35"/>
    <w:rsid w:val="00DB4B66"/>
    <w:rsid w:val="00DB5D30"/>
    <w:rsid w:val="00DB793C"/>
    <w:rsid w:val="00DC137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54AD"/>
    <w:rsid w:val="00DE65FA"/>
    <w:rsid w:val="00DE68AF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6EEE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A8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38FD"/>
    <w:rsid w:val="00F269EC"/>
    <w:rsid w:val="00F308A7"/>
    <w:rsid w:val="00F333A0"/>
    <w:rsid w:val="00F33BBF"/>
    <w:rsid w:val="00F34AC1"/>
    <w:rsid w:val="00F34D97"/>
    <w:rsid w:val="00F3569D"/>
    <w:rsid w:val="00F4034E"/>
    <w:rsid w:val="00F41835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6BF6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E624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5A368B4D"/>
  <w15:docId w15:val="{DB9269FB-4CA3-46AF-ADA6-245342E9D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3037B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253658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2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9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328</TotalTime>
  <Pages>9</Pages>
  <Words>442</Words>
  <Characters>2804</Characters>
  <Application>Microsoft Office Word</Application>
  <DocSecurity>0</DocSecurity>
  <Lines>23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30</cp:revision>
  <cp:lastPrinted>2025-06-14T22:39:00Z</cp:lastPrinted>
  <dcterms:created xsi:type="dcterms:W3CDTF">2025-03-27T14:46:00Z</dcterms:created>
  <dcterms:modified xsi:type="dcterms:W3CDTF">2025-09-17T19:16:00Z</dcterms:modified>
</cp:coreProperties>
</file>
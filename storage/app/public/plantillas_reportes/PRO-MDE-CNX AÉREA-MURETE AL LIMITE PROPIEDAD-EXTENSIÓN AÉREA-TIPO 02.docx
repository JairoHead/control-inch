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Pr="00F87F2A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F87F2A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1A77E9ED" w:rsidR="004E48BE" w:rsidRPr="00F87F2A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F87F2A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317907" w:rsidRPr="00F87F2A">
        <w:t xml:space="preserve"> </w:t>
      </w:r>
      <w:r w:rsidR="00BB15D6" w:rsidRPr="00F87F2A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${</w:t>
      </w:r>
      <w:r w:rsidR="00BB15D6" w:rsidRPr="00F87F2A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green"/>
          <w:shd w:val="clear" w:color="auto" w:fill="FFFFFF"/>
          <w:lang w:val="es-PE" w:eastAsia="es-ES_tradnl"/>
        </w:rPr>
        <w:t>lcl</w:t>
      </w:r>
      <w:r w:rsidR="00BB15D6" w:rsidRPr="00F87F2A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}</w:t>
      </w:r>
      <w:r w:rsidR="00317907" w:rsidRPr="00F87F2A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F87F2A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67C4E2B9" w:rsidR="004E48BE" w:rsidRPr="00F87F2A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EXTENSIÓN DE REDES AÉREAS SDS, RADIO DE LA </w:t>
      </w:r>
      <w:r w:rsidR="00BB15D6" w:rsidRPr="00F87F2A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BB15D6" w:rsidRPr="00F87F2A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BB15D6" w:rsidRPr="00F87F2A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="00312D8D" w:rsidRPr="00F87F2A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 </w:t>
      </w:r>
      <w:r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A FIN DE ATENDER </w:t>
      </w:r>
      <w:r w:rsidR="00BB15D6"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BB15D6"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cantidad_suministro</w:t>
      </w:r>
      <w:r w:rsidR="00ED59F0"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</w:t>
      </w:r>
      <w:proofErr w:type="spellEnd"/>
      <w:r w:rsidR="00BB15D6"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SUMINISTRO DE C.C.: </w:t>
      </w:r>
      <w:r w:rsidR="00BB15D6" w:rsidRPr="00F87F2A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BB15D6" w:rsidRPr="00F87F2A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r w:rsidR="00BB15D6" w:rsidRPr="00F87F2A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} </w:t>
      </w:r>
      <w:r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F87F2A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6D687016" w:rsidR="004E48BE" w:rsidRPr="00F87F2A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BB15D6"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proofErr w:type="spellStart"/>
      <w:r w:rsidR="00BB15D6"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proofErr w:type="spellEnd"/>
      <w:r w:rsidR="00BB15D6"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.</w:t>
      </w:r>
    </w:p>
    <w:p w14:paraId="1E73ADC8" w14:textId="77777777" w:rsidR="004E48BE" w:rsidRPr="00F87F2A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F87F2A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F87F2A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F87F2A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445CB75B" w:rsidR="004E48BE" w:rsidRPr="00F87F2A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F87F2A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DISTRITO:  </w:t>
      </w:r>
      <w:r w:rsidR="00BB15D6" w:rsidRPr="00F87F2A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BB15D6" w:rsidRPr="00F87F2A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r w:rsidR="00BB15D6" w:rsidRPr="00F87F2A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F87F2A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</w:t>
      </w:r>
      <w:r w:rsidRPr="00F87F2A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F87F2A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Pr="00F87F2A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 w:rsidRPr="00F87F2A">
            <w:t>Indice</w:t>
          </w:r>
          <w:proofErr w:type="spellEnd"/>
        </w:p>
        <w:p w14:paraId="70C67EBE" w14:textId="1905829E" w:rsidR="00DC3793" w:rsidRPr="00F87F2A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 w:rsidRPr="00F87F2A">
            <w:fldChar w:fldCharType="begin"/>
          </w:r>
          <w:r w:rsidRPr="00F87F2A">
            <w:instrText xml:space="preserve"> TOC \o "1-3" \h \z \u </w:instrText>
          </w:r>
          <w:r w:rsidRPr="00F87F2A">
            <w:fldChar w:fldCharType="separate"/>
          </w:r>
          <w:hyperlink w:anchor="_Toc197348910" w:history="1">
            <w:r w:rsidR="00DC3793" w:rsidRPr="00F87F2A">
              <w:rPr>
                <w:rStyle w:val="Hipervnculo"/>
                <w:noProof/>
              </w:rPr>
              <w:t>1.</w:t>
            </w:r>
            <w:r w:rsidR="00DC3793"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DC3793" w:rsidRPr="00F87F2A">
              <w:rPr>
                <w:rStyle w:val="Hipervnculo"/>
                <w:noProof/>
              </w:rPr>
              <w:t>Objetivo</w:t>
            </w:r>
            <w:r w:rsidR="00DC3793" w:rsidRPr="00F87F2A">
              <w:rPr>
                <w:noProof/>
                <w:webHidden/>
              </w:rPr>
              <w:tab/>
            </w:r>
            <w:r w:rsidR="00DC3793" w:rsidRPr="00F87F2A">
              <w:rPr>
                <w:noProof/>
                <w:webHidden/>
              </w:rPr>
              <w:fldChar w:fldCharType="begin"/>
            </w:r>
            <w:r w:rsidR="00DC3793" w:rsidRPr="00F87F2A">
              <w:rPr>
                <w:noProof/>
                <w:webHidden/>
              </w:rPr>
              <w:instrText xml:space="preserve"> PAGEREF _Toc197348910 \h </w:instrText>
            </w:r>
            <w:r w:rsidR="00DC3793" w:rsidRPr="00F87F2A">
              <w:rPr>
                <w:noProof/>
                <w:webHidden/>
              </w:rPr>
            </w:r>
            <w:r w:rsidR="00DC3793"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3</w:t>
            </w:r>
            <w:r w:rsidR="00DC3793" w:rsidRPr="00F87F2A">
              <w:rPr>
                <w:noProof/>
                <w:webHidden/>
              </w:rPr>
              <w:fldChar w:fldCharType="end"/>
            </w:r>
          </w:hyperlink>
        </w:p>
        <w:p w14:paraId="09F94227" w14:textId="373B215F" w:rsidR="00DC3793" w:rsidRPr="00F87F2A" w:rsidRDefault="00DC379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11" w:history="1">
            <w:r w:rsidRPr="00F87F2A">
              <w:rPr>
                <w:rStyle w:val="Hipervnculo"/>
                <w:noProof/>
              </w:rPr>
              <w:t>2.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Antecedentes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_Toc197348911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3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3A6B80D9" w14:textId="1E3E4704" w:rsidR="00DC3793" w:rsidRPr="00F87F2A" w:rsidRDefault="00DC379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12" w:history="1">
            <w:r w:rsidRPr="00F87F2A">
              <w:rPr>
                <w:rStyle w:val="Hipervnculo"/>
                <w:noProof/>
              </w:rPr>
              <w:t>3.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Alcance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_Toc197348912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3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493AE4E4" w14:textId="1AFF92BD" w:rsidR="00DC3793" w:rsidRPr="00F87F2A" w:rsidRDefault="00DC379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13" w:history="1">
            <w:r w:rsidRPr="00F87F2A">
              <w:rPr>
                <w:rStyle w:val="Hipervnculo"/>
                <w:noProof/>
              </w:rPr>
              <w:t>4.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Requerimiento de Maniobra: NO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_Toc197348913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3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736BD36B" w14:textId="613F4A24" w:rsidR="00DC3793" w:rsidRPr="00F87F2A" w:rsidRDefault="00DC379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14" w:history="1">
            <w:r w:rsidRPr="00F87F2A">
              <w:rPr>
                <w:rStyle w:val="Hipervnculo"/>
                <w:noProof/>
              </w:rPr>
              <w:t>5.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Normas y Reglamentos de Aplicación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_Toc197348914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3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0A9AB2D9" w14:textId="7348C728" w:rsidR="00DC3793" w:rsidRPr="00F87F2A" w:rsidRDefault="00DC379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15" w:history="1">
            <w:r w:rsidRPr="00F87F2A">
              <w:rPr>
                <w:rStyle w:val="Hipervnculo"/>
                <w:noProof/>
              </w:rPr>
              <w:t>6.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Zona de trabajo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_Toc197348915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4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6BCBF5C9" w14:textId="79EC8D63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16" w:history="1">
            <w:r w:rsidRPr="00F87F2A">
              <w:rPr>
                <w:rStyle w:val="Hipervnculo"/>
                <w:noProof/>
              </w:rPr>
              <w:t>6.1.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Distrito de Lampian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_Toc197348916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4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0AA120C0" w14:textId="266BE618" w:rsidR="00DC3793" w:rsidRPr="00F87F2A" w:rsidRDefault="00DC379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17" w:history="1">
            <w:r w:rsidRPr="00F87F2A">
              <w:rPr>
                <w:rStyle w:val="Hipervnculo"/>
                <w:noProof/>
              </w:rPr>
              <w:t>7.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Descripción del proyecto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_Toc197348917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5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62721B9F" w14:textId="4AD021B0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18" w:history="1">
            <w:r w:rsidRPr="00F87F2A">
              <w:rPr>
                <w:rStyle w:val="Hipervnculo"/>
                <w:noProof/>
              </w:rPr>
              <w:t>7.1.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Distrito de Lampian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_Toc197348918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5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4E9A939A" w14:textId="52A99F4E" w:rsidR="00DC3793" w:rsidRPr="00F87F2A" w:rsidRDefault="00DC3793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19" w:history="1">
            <w:r w:rsidRPr="00F87F2A">
              <w:rPr>
                <w:rStyle w:val="Hipervnculo"/>
                <w:noProof/>
              </w:rPr>
              <w:t>7.1.1.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Instalación de redes Aéreas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_Toc197348919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5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1B1D69EB" w14:textId="5B2FBBD4" w:rsidR="00DC3793" w:rsidRPr="00F87F2A" w:rsidRDefault="00DC3793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20" w:history="1">
            <w:r w:rsidRPr="00F87F2A">
              <w:rPr>
                <w:rStyle w:val="Hipervnculo"/>
                <w:noProof/>
              </w:rPr>
              <w:t>7.1.2.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Instalación de Postes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_Toc197348920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5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52751038" w14:textId="748DDA29" w:rsidR="00DC3793" w:rsidRPr="00F87F2A" w:rsidRDefault="00DC3793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21" w:history="1">
            <w:r w:rsidRPr="00F87F2A">
              <w:rPr>
                <w:rStyle w:val="Hipervnculo"/>
                <w:noProof/>
              </w:rPr>
              <w:t>7.1.3.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Trabajos complementarios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_Toc197348921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5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6FFC28DB" w14:textId="27A21C33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22" w:history="1">
            <w:r w:rsidRPr="00F87F2A">
              <w:rPr>
                <w:rStyle w:val="Hipervnculo"/>
                <w:noProof/>
              </w:rPr>
              <w:t>7.2.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Permisos especiales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_Toc197348922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6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37B844B5" w14:textId="2971C0A6" w:rsidR="00DC3793" w:rsidRPr="00F87F2A" w:rsidRDefault="00DC379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23" w:history="1">
            <w:r w:rsidRPr="00F87F2A">
              <w:rPr>
                <w:rStyle w:val="Hipervnculo"/>
                <w:noProof/>
              </w:rPr>
              <w:t>8.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Especificaciones técnicas redes aéreas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_Toc197348923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6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3330A401" w14:textId="52BF89BA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24" w:history="1">
            <w:r w:rsidRPr="00F87F2A">
              <w:rPr>
                <w:rStyle w:val="Hipervnculo"/>
                <w:noProof/>
              </w:rPr>
              <w:t>8.1.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Cimentación de estructuras de baja tensión: norma de PLUZ LD-7-350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_Toc197348924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6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6C108271" w14:textId="1B3A4B7A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25" w:history="1">
            <w:r w:rsidRPr="00F87F2A">
              <w:rPr>
                <w:rStyle w:val="Hipervnculo"/>
                <w:noProof/>
              </w:rPr>
              <w:t>8.2.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Cimentación normalizada para postes de concreto 7/200, 8/200 y 9/200 sin retenidas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_Toc197348925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6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50691F36" w14:textId="6F7BE2A3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26" w:history="1">
            <w:r w:rsidRPr="00F87F2A">
              <w:rPr>
                <w:rStyle w:val="Hipervnculo"/>
                <w:noProof/>
              </w:rPr>
              <w:t>8.3.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Cimentación normalizada para postes de concreto 7/200 8/200 9/200 con retenidas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_Toc197348926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7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6BDF45B0" w14:textId="22861FAC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27" w:history="1">
            <w:r w:rsidRPr="00F87F2A">
              <w:rPr>
                <w:rStyle w:val="Hipervnculo"/>
                <w:noProof/>
              </w:rPr>
              <w:t>8.4.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Cimentación normalizada para poste de concreto 8/400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_Toc197348927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8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6F81606E" w14:textId="70A62BC7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28" w:history="1">
            <w:r w:rsidRPr="00F87F2A">
              <w:rPr>
                <w:rStyle w:val="Hipervnculo"/>
                <w:noProof/>
              </w:rPr>
              <w:t>8.5.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Recomendaciones generales para cimentaciones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_Toc197348928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8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515D4097" w14:textId="061D1469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29" w:history="1">
            <w:r w:rsidRPr="00F87F2A">
              <w:rPr>
                <w:rStyle w:val="Hipervnculo"/>
                <w:noProof/>
              </w:rPr>
              <w:t>8.6.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_Toc197348929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9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0183B89A" w14:textId="5D71CD99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30" w:history="1">
            <w:r w:rsidRPr="00F87F2A">
              <w:rPr>
                <w:rStyle w:val="Hipervnculo"/>
                <w:noProof/>
              </w:rPr>
              <w:t>8.7.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_Toc197348930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9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354D93F5" w14:textId="1C1723E2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31" w:history="1">
            <w:r w:rsidRPr="00F87F2A">
              <w:rPr>
                <w:rStyle w:val="Hipervnculo"/>
                <w:noProof/>
              </w:rPr>
              <w:t>8.8.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_Toc197348931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10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7C31F7B1" w14:textId="273B88EB" w:rsidR="00DC3793" w:rsidRPr="00F87F2A" w:rsidRDefault="00DC3793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32" w:history="1">
            <w:r w:rsidRPr="00F87F2A">
              <w:rPr>
                <w:rStyle w:val="Hipervnculo"/>
                <w:noProof/>
              </w:rPr>
              <w:t>8.9.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Recomendaciones generales para cimentaciones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_Toc197348932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11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23F836E7" w14:textId="55203658" w:rsidR="00DC3793" w:rsidRPr="00F87F2A" w:rsidRDefault="00DC3793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33" w:history="1">
            <w:r w:rsidRPr="00F87F2A">
              <w:rPr>
                <w:rStyle w:val="Hipervnculo"/>
                <w:noProof/>
              </w:rPr>
              <w:t>9.</w:t>
            </w:r>
            <w:r w:rsidRPr="00F87F2A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F87F2A">
              <w:rPr>
                <w:rStyle w:val="Hipervnculo"/>
                <w:noProof/>
              </w:rPr>
              <w:t>Planos del proyecto: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_Toc197348933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11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045F05E0" w14:textId="38F183F1" w:rsidR="00DC3793" w:rsidRPr="00F87F2A" w:rsidRDefault="00DC3793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48934" w:history="1">
            <w:r w:rsidRPr="00F87F2A">
              <w:rPr>
                <w:rStyle w:val="Hipervnculo"/>
                <w:noProof/>
              </w:rPr>
              <w:t>Anexo: Registro fotográfico</w:t>
            </w:r>
            <w:r w:rsidRPr="00F87F2A">
              <w:rPr>
                <w:noProof/>
                <w:webHidden/>
              </w:rPr>
              <w:tab/>
            </w:r>
            <w:r w:rsidRPr="00F87F2A">
              <w:rPr>
                <w:noProof/>
                <w:webHidden/>
              </w:rPr>
              <w:fldChar w:fldCharType="begin"/>
            </w:r>
            <w:r w:rsidRPr="00F87F2A">
              <w:rPr>
                <w:noProof/>
                <w:webHidden/>
              </w:rPr>
              <w:instrText xml:space="preserve"> PAGEREF _Toc197348934 \h </w:instrText>
            </w:r>
            <w:r w:rsidRPr="00F87F2A">
              <w:rPr>
                <w:noProof/>
                <w:webHidden/>
              </w:rPr>
            </w:r>
            <w:r w:rsidRPr="00F87F2A">
              <w:rPr>
                <w:noProof/>
                <w:webHidden/>
              </w:rPr>
              <w:fldChar w:fldCharType="separate"/>
            </w:r>
            <w:r w:rsidR="005F6625" w:rsidRPr="00F87F2A">
              <w:rPr>
                <w:noProof/>
                <w:webHidden/>
              </w:rPr>
              <w:t>12</w:t>
            </w:r>
            <w:r w:rsidRPr="00F87F2A">
              <w:rPr>
                <w:noProof/>
                <w:webHidden/>
              </w:rPr>
              <w:fldChar w:fldCharType="end"/>
            </w:r>
          </w:hyperlink>
        </w:p>
        <w:p w14:paraId="4EFDA6B4" w14:textId="4C712091" w:rsidR="00353739" w:rsidRPr="00F87F2A" w:rsidRDefault="00353739">
          <w:r w:rsidRPr="00F87F2A">
            <w:rPr>
              <w:b/>
              <w:bCs/>
            </w:rPr>
            <w:fldChar w:fldCharType="end"/>
          </w:r>
        </w:p>
      </w:sdtContent>
    </w:sdt>
    <w:p w14:paraId="03693A31" w14:textId="77777777" w:rsidR="00353739" w:rsidRPr="00F87F2A" w:rsidRDefault="00353739" w:rsidP="000447F5">
      <w:pPr>
        <w:pStyle w:val="ApplusTITULO"/>
        <w:rPr>
          <w:lang w:val="es-PE"/>
        </w:rPr>
      </w:pPr>
    </w:p>
    <w:p w14:paraId="5995BE41" w14:textId="77777777" w:rsidR="00353739" w:rsidRPr="00F87F2A" w:rsidRDefault="00353739" w:rsidP="000447F5">
      <w:pPr>
        <w:pStyle w:val="ApplusTITULO"/>
        <w:rPr>
          <w:lang w:val="es-PE"/>
        </w:rPr>
      </w:pPr>
    </w:p>
    <w:p w14:paraId="71E5E4B3" w14:textId="77777777" w:rsidR="00353739" w:rsidRPr="00F87F2A" w:rsidRDefault="00353739" w:rsidP="000447F5">
      <w:pPr>
        <w:pStyle w:val="ApplusTITULO"/>
        <w:rPr>
          <w:lang w:val="es-PE"/>
        </w:rPr>
      </w:pPr>
    </w:p>
    <w:p w14:paraId="220FD280" w14:textId="77777777" w:rsidR="00353739" w:rsidRPr="00F87F2A" w:rsidRDefault="00353739" w:rsidP="000447F5">
      <w:pPr>
        <w:pStyle w:val="ApplusTITULO"/>
        <w:rPr>
          <w:lang w:val="es-PE"/>
        </w:rPr>
      </w:pPr>
    </w:p>
    <w:p w14:paraId="4CF8F81A" w14:textId="77777777" w:rsidR="00353739" w:rsidRPr="00F87F2A" w:rsidRDefault="00353739" w:rsidP="000447F5">
      <w:pPr>
        <w:pStyle w:val="ApplusTITULO"/>
        <w:rPr>
          <w:lang w:val="es-PE"/>
        </w:rPr>
      </w:pPr>
    </w:p>
    <w:p w14:paraId="3447AF9D" w14:textId="77777777" w:rsidR="00353739" w:rsidRPr="00F87F2A" w:rsidRDefault="00353739" w:rsidP="000447F5">
      <w:pPr>
        <w:pStyle w:val="ApplusTITULO"/>
        <w:rPr>
          <w:lang w:val="es-PE"/>
        </w:rPr>
      </w:pPr>
    </w:p>
    <w:p w14:paraId="65745D50" w14:textId="77777777" w:rsidR="00353739" w:rsidRPr="00F87F2A" w:rsidRDefault="00353739" w:rsidP="000447F5">
      <w:pPr>
        <w:pStyle w:val="ApplusTITULO"/>
        <w:rPr>
          <w:lang w:val="es-PE"/>
        </w:rPr>
      </w:pPr>
    </w:p>
    <w:p w14:paraId="1CB650C4" w14:textId="77777777" w:rsidR="00353739" w:rsidRPr="00F87F2A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F87F2A" w:rsidRDefault="004E48BE" w:rsidP="000447F5">
      <w:pPr>
        <w:pStyle w:val="ApplusTITULO"/>
        <w:rPr>
          <w:lang w:val="es-PE"/>
        </w:rPr>
      </w:pPr>
      <w:r w:rsidRPr="00F87F2A">
        <w:rPr>
          <w:lang w:val="es-PE"/>
        </w:rPr>
        <w:lastRenderedPageBreak/>
        <w:t>MEMORIA DESCRIPTIVA</w:t>
      </w:r>
    </w:p>
    <w:p w14:paraId="64A109C6" w14:textId="77777777" w:rsidR="004E48BE" w:rsidRPr="00F87F2A" w:rsidRDefault="004E48BE" w:rsidP="00EA3D71">
      <w:pPr>
        <w:pStyle w:val="Ttulo1"/>
      </w:pPr>
      <w:bookmarkStart w:id="0" w:name="_Toc197348910"/>
      <w:r w:rsidRPr="00F87F2A">
        <w:t>Objetivo</w:t>
      </w:r>
      <w:bookmarkEnd w:id="0"/>
    </w:p>
    <w:p w14:paraId="1100E84B" w14:textId="4871E441" w:rsidR="004E48BE" w:rsidRPr="00F87F2A" w:rsidRDefault="004E48BE" w:rsidP="004A4474">
      <w:pPr>
        <w:pStyle w:val="Prrafodelista"/>
        <w:rPr>
          <w:lang w:val="es-PE"/>
        </w:rPr>
      </w:pPr>
      <w:r w:rsidRPr="00F87F2A">
        <w:rPr>
          <w:lang w:val="es-PE"/>
        </w:rPr>
        <w:t>Este expediente tiene como objetivo presentar el Informe del Estudio de ingeniería correspondiente al trabajo con código LCL-</w:t>
      </w:r>
      <w:r w:rsidR="00317907" w:rsidRPr="00F87F2A">
        <w:t xml:space="preserve"> </w:t>
      </w:r>
      <w:r w:rsidR="00BB15D6" w:rsidRPr="00F87F2A">
        <w:rPr>
          <w:noProof/>
          <w:lang w:val="es-PE"/>
        </w:rPr>
        <w:t>${</w:t>
      </w:r>
      <w:r w:rsidR="00BB15D6" w:rsidRPr="00F87F2A">
        <w:rPr>
          <w:noProof/>
          <w:highlight w:val="green"/>
          <w:lang w:val="es-PE"/>
        </w:rPr>
        <w:t>lcl</w:t>
      </w:r>
      <w:r w:rsidR="00BB15D6" w:rsidRPr="00F87F2A">
        <w:rPr>
          <w:noProof/>
          <w:lang w:val="es-PE"/>
        </w:rPr>
        <w:t>}</w:t>
      </w:r>
      <w:r w:rsidRPr="00F87F2A">
        <w:rPr>
          <w:lang w:val="es-PE"/>
        </w:rPr>
        <w:t>.</w:t>
      </w:r>
    </w:p>
    <w:p w14:paraId="6ADC4648" w14:textId="77777777" w:rsidR="004E48BE" w:rsidRPr="00F87F2A" w:rsidRDefault="004E48BE" w:rsidP="004A4474">
      <w:pPr>
        <w:pStyle w:val="Prrafodelista"/>
        <w:rPr>
          <w:lang w:val="es-PE"/>
        </w:rPr>
      </w:pPr>
      <w:r w:rsidRPr="00F87F2A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F87F2A" w:rsidRDefault="004E48BE" w:rsidP="00781686">
      <w:pPr>
        <w:pStyle w:val="Ttulo1"/>
      </w:pPr>
      <w:bookmarkStart w:id="1" w:name="_Toc197348911"/>
      <w:r w:rsidRPr="00F87F2A">
        <w:t>Antecedentes</w:t>
      </w:r>
      <w:bookmarkEnd w:id="1"/>
    </w:p>
    <w:p w14:paraId="396D896A" w14:textId="77777777" w:rsidR="004E48BE" w:rsidRPr="00F87F2A" w:rsidRDefault="004E48BE" w:rsidP="00E03156">
      <w:pPr>
        <w:pStyle w:val="Prrafodelista"/>
      </w:pPr>
      <w:r w:rsidRPr="00F87F2A">
        <w:rPr>
          <w:lang w:val="es-PE"/>
        </w:rPr>
        <w:t>No tiene</w:t>
      </w:r>
      <w:r w:rsidRPr="00F87F2A">
        <w:t>.</w:t>
      </w:r>
    </w:p>
    <w:p w14:paraId="3A3D73C9" w14:textId="77777777" w:rsidR="004E48BE" w:rsidRPr="00F87F2A" w:rsidRDefault="004E48BE" w:rsidP="00EA3D71">
      <w:pPr>
        <w:pStyle w:val="Ttulo1"/>
      </w:pPr>
      <w:bookmarkStart w:id="2" w:name="_Toc197348912"/>
      <w:r w:rsidRPr="00F87F2A">
        <w:t>Alcance</w:t>
      </w:r>
      <w:bookmarkEnd w:id="2"/>
    </w:p>
    <w:p w14:paraId="628FBC69" w14:textId="065B748B" w:rsidR="004E48BE" w:rsidRPr="00F87F2A" w:rsidRDefault="004E48BE" w:rsidP="00EC5A3C">
      <w:pPr>
        <w:pStyle w:val="Prrafodelista"/>
        <w:rPr>
          <w:lang w:val="es-PE"/>
        </w:rPr>
      </w:pPr>
      <w:r w:rsidRPr="00F87F2A">
        <w:rPr>
          <w:lang w:val="es-PE"/>
        </w:rPr>
        <w:t xml:space="preserve">El alcance del trabajo abarca el distrito de </w:t>
      </w:r>
      <w:r w:rsidR="00BB15D6" w:rsidRPr="00F87F2A">
        <w:rPr>
          <w:noProof/>
          <w:lang w:val="es-PE"/>
        </w:rPr>
        <w:t>${</w:t>
      </w:r>
      <w:r w:rsidR="00BB15D6" w:rsidRPr="00F87F2A">
        <w:rPr>
          <w:noProof/>
          <w:highlight w:val="green"/>
          <w:lang w:val="es-PE"/>
        </w:rPr>
        <w:t>distrito_nombre</w:t>
      </w:r>
      <w:r w:rsidR="00BB15D6" w:rsidRPr="00F87F2A">
        <w:rPr>
          <w:noProof/>
          <w:lang w:val="es-PE"/>
        </w:rPr>
        <w:t>}</w:t>
      </w:r>
      <w:r w:rsidRPr="00F87F2A">
        <w:rPr>
          <w:lang w:val="es-PE"/>
        </w:rPr>
        <w:t xml:space="preserve">, provincia de </w:t>
      </w:r>
      <w:r w:rsidR="00BB15D6" w:rsidRPr="00F87F2A">
        <w:rPr>
          <w:lang w:val="es-PE"/>
        </w:rPr>
        <w:t>${</w:t>
      </w:r>
      <w:proofErr w:type="spellStart"/>
      <w:r w:rsidR="00BB15D6" w:rsidRPr="00F87F2A">
        <w:rPr>
          <w:highlight w:val="green"/>
          <w:lang w:val="es-PE"/>
        </w:rPr>
        <w:t>provincia_nombre</w:t>
      </w:r>
      <w:proofErr w:type="spellEnd"/>
      <w:r w:rsidR="00BB15D6" w:rsidRPr="00F87F2A">
        <w:rPr>
          <w:lang w:val="es-PE"/>
        </w:rPr>
        <w:t>}</w:t>
      </w:r>
      <w:r w:rsidRPr="00F87F2A">
        <w:rPr>
          <w:lang w:val="es-PE"/>
        </w:rPr>
        <w:t xml:space="preserve"> y departamento de </w:t>
      </w:r>
      <w:r w:rsidR="00BB15D6" w:rsidRPr="00F87F2A">
        <w:rPr>
          <w:lang w:val="es-PE"/>
        </w:rPr>
        <w:t>${</w:t>
      </w:r>
      <w:proofErr w:type="spellStart"/>
      <w:r w:rsidR="00BB15D6" w:rsidRPr="00F87F2A">
        <w:rPr>
          <w:highlight w:val="green"/>
          <w:lang w:val="es-PE"/>
        </w:rPr>
        <w:t>departamento_nombre</w:t>
      </w:r>
      <w:proofErr w:type="spellEnd"/>
      <w:r w:rsidR="00BB15D6" w:rsidRPr="00F87F2A">
        <w:rPr>
          <w:lang w:val="es-PE"/>
        </w:rPr>
        <w:t>}</w:t>
      </w:r>
      <w:r w:rsidRPr="00F87F2A">
        <w:rPr>
          <w:lang w:val="es-PE"/>
        </w:rPr>
        <w:t>.</w:t>
      </w:r>
    </w:p>
    <w:p w14:paraId="3F3BF28B" w14:textId="77777777" w:rsidR="004E48BE" w:rsidRPr="00F87F2A" w:rsidRDefault="004E48BE" w:rsidP="00EC5A3C">
      <w:pPr>
        <w:pStyle w:val="Prrafodelista"/>
        <w:rPr>
          <w:lang w:val="es-PE"/>
        </w:rPr>
      </w:pPr>
      <w:r w:rsidRPr="00F87F2A">
        <w:rPr>
          <w:lang w:val="es-PE"/>
        </w:rPr>
        <w:t>La atención de los suministros será:</w:t>
      </w:r>
    </w:p>
    <w:p w14:paraId="79D495A2" w14:textId="6A056D65" w:rsidR="004E48BE" w:rsidRPr="00F87F2A" w:rsidRDefault="00F87F2A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F87F2A">
        <w:rPr>
          <w:noProof/>
          <w:sz w:val="22"/>
          <w:szCs w:val="22"/>
        </w:rPr>
        <w:t>${</w:t>
      </w:r>
      <w:r w:rsidRPr="00F87F2A">
        <w:rPr>
          <w:noProof/>
          <w:sz w:val="22"/>
          <w:szCs w:val="22"/>
          <w:highlight w:val="green"/>
        </w:rPr>
        <w:t>descripcion_trabajo</w:t>
      </w:r>
      <w:r w:rsidRPr="00F87F2A">
        <w:rPr>
          <w:noProof/>
          <w:sz w:val="22"/>
          <w:szCs w:val="22"/>
        </w:rPr>
        <w:t>}</w:t>
      </w:r>
    </w:p>
    <w:p w14:paraId="6B7D7191" w14:textId="2943947E" w:rsidR="004E48BE" w:rsidRPr="00F87F2A" w:rsidRDefault="004E48BE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F87F2A">
        <w:rPr>
          <w:sz w:val="22"/>
          <w:szCs w:val="22"/>
        </w:rPr>
        <w:t>Se instalará un poste sin alumbrado público.</w:t>
      </w:r>
    </w:p>
    <w:p w14:paraId="4EB4B8AC" w14:textId="6E768361" w:rsidR="00021662" w:rsidRPr="00F87F2A" w:rsidRDefault="00021662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F87F2A">
        <w:rPr>
          <w:sz w:val="22"/>
          <w:szCs w:val="22"/>
        </w:rPr>
        <w:t>Se instalará un poste con alumbrado público.</w:t>
      </w:r>
    </w:p>
    <w:p w14:paraId="53E0B147" w14:textId="77777777" w:rsidR="004E48BE" w:rsidRPr="00F87F2A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F87F2A">
        <w:rPr>
          <w:sz w:val="22"/>
          <w:szCs w:val="22"/>
        </w:rPr>
        <w:t>Si cliente varia la carga solicitada, la orden quedara sin efecto.</w:t>
      </w:r>
    </w:p>
    <w:p w14:paraId="6DFDC66F" w14:textId="77777777" w:rsidR="004E48BE" w:rsidRPr="00F87F2A" w:rsidRDefault="004E48BE" w:rsidP="005B5E09">
      <w:pPr>
        <w:pStyle w:val="Ttulo1"/>
      </w:pPr>
      <w:bookmarkStart w:id="3" w:name="_Toc197348913"/>
      <w:r w:rsidRPr="00F87F2A">
        <w:t xml:space="preserve">Requerimiento de Maniobra: </w:t>
      </w:r>
      <w:r w:rsidRPr="00F87F2A">
        <w:rPr>
          <w:color w:val="000000" w:themeColor="text1"/>
        </w:rPr>
        <w:t>NO</w:t>
      </w:r>
      <w:bookmarkEnd w:id="3"/>
    </w:p>
    <w:p w14:paraId="3BB281C4" w14:textId="77777777" w:rsidR="004E48BE" w:rsidRPr="00F87F2A" w:rsidRDefault="004E48BE" w:rsidP="00EA3D71">
      <w:pPr>
        <w:pStyle w:val="Ttulo1"/>
      </w:pPr>
      <w:bookmarkStart w:id="4" w:name="_Toc197348914"/>
      <w:r w:rsidRPr="00F87F2A">
        <w:t>Normas y Reglamentos de Aplicación</w:t>
      </w:r>
      <w:bookmarkEnd w:id="4"/>
      <w:r w:rsidRPr="00F87F2A">
        <w:t xml:space="preserve"> </w:t>
      </w:r>
    </w:p>
    <w:p w14:paraId="4A291657" w14:textId="77777777" w:rsidR="004E48BE" w:rsidRPr="00F87F2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t>Código Nacional de Electricidad Suministro 2011 (R.M. N° 214-2011-MEM/DM)</w:t>
      </w:r>
    </w:p>
    <w:p w14:paraId="254AF527" w14:textId="77777777" w:rsidR="004E48BE" w:rsidRPr="00F87F2A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F87F2A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F87F2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t>Reglamento Nacional de Edificaciones (RNE)</w:t>
      </w:r>
    </w:p>
    <w:p w14:paraId="1E7582A1" w14:textId="77777777" w:rsidR="004E48BE" w:rsidRPr="00F87F2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t>D.L. 25844 Ley de Concesiones Eléctricas y su Reglamento.</w:t>
      </w:r>
    </w:p>
    <w:p w14:paraId="1D211828" w14:textId="77777777" w:rsidR="004E48BE" w:rsidRPr="00F87F2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t>Norma Técnica de Calidad de los Servicios Eléctricos.</w:t>
      </w:r>
    </w:p>
    <w:p w14:paraId="19A87CD1" w14:textId="77777777" w:rsidR="004E48BE" w:rsidRPr="00F87F2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F87F2A">
        <w:rPr>
          <w:lang w:val="es-PE"/>
        </w:rPr>
        <w:t>Nº</w:t>
      </w:r>
      <w:proofErr w:type="spellEnd"/>
      <w:r w:rsidRPr="00F87F2A">
        <w:rPr>
          <w:lang w:val="es-PE"/>
        </w:rPr>
        <w:t xml:space="preserve"> 018-2002-EM/DGE.</w:t>
      </w:r>
    </w:p>
    <w:p w14:paraId="6FC91FEF" w14:textId="77777777" w:rsidR="004E48BE" w:rsidRPr="00F87F2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lastRenderedPageBreak/>
        <w:t xml:space="preserve">Norma Técnica de Alumbrado de Vías Públicas en Zonas de Concesión de Distribución R.M. </w:t>
      </w:r>
      <w:proofErr w:type="spellStart"/>
      <w:r w:rsidRPr="00F87F2A">
        <w:rPr>
          <w:lang w:val="es-PE"/>
        </w:rPr>
        <w:t>Nº</w:t>
      </w:r>
      <w:proofErr w:type="spellEnd"/>
      <w:r w:rsidRPr="00F87F2A">
        <w:rPr>
          <w:lang w:val="es-PE"/>
        </w:rPr>
        <w:t xml:space="preserve"> 013-2003-EM/DM.</w:t>
      </w:r>
    </w:p>
    <w:p w14:paraId="11DB1501" w14:textId="77777777" w:rsidR="004E48BE" w:rsidRPr="00F87F2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t>Norma DGE “Calificación Eléctrica para la elaboración de Proyectos de Subsistemas de Distribución Secundarias”.</w:t>
      </w:r>
    </w:p>
    <w:p w14:paraId="1CC18089" w14:textId="77777777" w:rsidR="004E48BE" w:rsidRPr="00F87F2A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t>Ordenanza N° 203MML Reglamento para la Ejecución de Obras en las áreas de Dominio público y su modificación Ordenanza N°244MML.</w:t>
      </w:r>
    </w:p>
    <w:p w14:paraId="466CD1F3" w14:textId="77777777" w:rsidR="004E48BE" w:rsidRPr="00F87F2A" w:rsidRDefault="004E48BE" w:rsidP="00EA3D71">
      <w:pPr>
        <w:pStyle w:val="Ttulo1"/>
      </w:pPr>
      <w:bookmarkStart w:id="5" w:name="_Toc197348915"/>
      <w:r w:rsidRPr="00F87F2A">
        <w:t>Zona de trabajo</w:t>
      </w:r>
      <w:bookmarkEnd w:id="5"/>
    </w:p>
    <w:p w14:paraId="57BF2A5F" w14:textId="17DAF58F" w:rsidR="004E48BE" w:rsidRPr="00F87F2A" w:rsidRDefault="004E48BE" w:rsidP="00EA3D71">
      <w:pPr>
        <w:pStyle w:val="Ttulo2"/>
      </w:pPr>
      <w:bookmarkStart w:id="6" w:name="_Toc197348916"/>
      <w:r w:rsidRPr="00F87F2A">
        <w:t xml:space="preserve">Distrito de </w:t>
      </w:r>
      <w:bookmarkEnd w:id="6"/>
      <w:r w:rsidR="00BB15D6" w:rsidRPr="00F87F2A">
        <w:rPr>
          <w:noProof/>
        </w:rPr>
        <w:t>${distrito_nombre}</w:t>
      </w:r>
    </w:p>
    <w:p w14:paraId="5BC96935" w14:textId="42A01EE2" w:rsidR="004E48BE" w:rsidRPr="00F87F2A" w:rsidRDefault="004E48BE" w:rsidP="00560C56">
      <w:pPr>
        <w:pStyle w:val="Prrafodelista"/>
        <w:rPr>
          <w:lang w:val="es-PE"/>
        </w:rPr>
      </w:pPr>
      <w:r w:rsidRPr="00F87F2A">
        <w:rPr>
          <w:lang w:val="es-PE"/>
        </w:rPr>
        <w:t xml:space="preserve">La zona de trabajo se encuentra ubicada en </w:t>
      </w:r>
      <w:r w:rsidR="00BB15D6" w:rsidRPr="00F87F2A">
        <w:rPr>
          <w:lang w:val="es-PE"/>
        </w:rPr>
        <w:t>${</w:t>
      </w:r>
      <w:proofErr w:type="spellStart"/>
      <w:r w:rsidR="00BB15D6" w:rsidRPr="00F87F2A">
        <w:rPr>
          <w:highlight w:val="green"/>
          <w:lang w:val="es-PE"/>
        </w:rPr>
        <w:t>direccion_servicio_electrico</w:t>
      </w:r>
      <w:proofErr w:type="spellEnd"/>
      <w:r w:rsidR="00BB15D6" w:rsidRPr="00F87F2A">
        <w:rPr>
          <w:lang w:val="es-PE"/>
        </w:rPr>
        <w:t>}</w:t>
      </w:r>
      <w:r w:rsidRPr="00F87F2A">
        <w:rPr>
          <w:lang w:val="es-PE"/>
        </w:rPr>
        <w:t xml:space="preserve">, en el distrito de </w:t>
      </w:r>
      <w:r w:rsidR="00BB15D6" w:rsidRPr="00F87F2A">
        <w:rPr>
          <w:lang w:val="es-PE"/>
        </w:rPr>
        <w:t>${</w:t>
      </w:r>
      <w:proofErr w:type="spellStart"/>
      <w:r w:rsidR="00BB15D6" w:rsidRPr="00F87F2A">
        <w:rPr>
          <w:highlight w:val="green"/>
          <w:lang w:val="es-PE"/>
        </w:rPr>
        <w:t>distrito_nombre</w:t>
      </w:r>
      <w:proofErr w:type="spellEnd"/>
      <w:r w:rsidR="00BB15D6" w:rsidRPr="00F87F2A">
        <w:rPr>
          <w:lang w:val="es-PE"/>
        </w:rPr>
        <w:t>}</w:t>
      </w:r>
      <w:r w:rsidRPr="00F87F2A">
        <w:rPr>
          <w:lang w:val="es-PE"/>
        </w:rPr>
        <w:t xml:space="preserve">, provincia de </w:t>
      </w:r>
      <w:r w:rsidR="00BB15D6" w:rsidRPr="00F87F2A">
        <w:rPr>
          <w:lang w:val="es-PE"/>
        </w:rPr>
        <w:t>${</w:t>
      </w:r>
      <w:proofErr w:type="spellStart"/>
      <w:r w:rsidR="00BB15D6" w:rsidRPr="00F87F2A">
        <w:rPr>
          <w:highlight w:val="green"/>
          <w:lang w:val="es-PE"/>
        </w:rPr>
        <w:t>provincia_nombre</w:t>
      </w:r>
      <w:proofErr w:type="spellEnd"/>
      <w:r w:rsidR="00BB15D6" w:rsidRPr="00F87F2A">
        <w:rPr>
          <w:lang w:val="es-PE"/>
        </w:rPr>
        <w:t>}</w:t>
      </w:r>
      <w:r w:rsidRPr="00F87F2A">
        <w:rPr>
          <w:lang w:val="es-PE"/>
        </w:rPr>
        <w:t xml:space="preserve"> y departamento de </w:t>
      </w:r>
      <w:r w:rsidR="00BB15D6" w:rsidRPr="00F87F2A">
        <w:rPr>
          <w:lang w:val="es-PE"/>
        </w:rPr>
        <w:t>${</w:t>
      </w:r>
      <w:proofErr w:type="spellStart"/>
      <w:r w:rsidR="00BB15D6" w:rsidRPr="00F87F2A">
        <w:rPr>
          <w:highlight w:val="green"/>
          <w:lang w:val="es-PE"/>
        </w:rPr>
        <w:t>departamento_nombre</w:t>
      </w:r>
      <w:proofErr w:type="spellEnd"/>
      <w:r w:rsidR="00BB15D6" w:rsidRPr="00F87F2A">
        <w:rPr>
          <w:lang w:val="es-PE"/>
        </w:rPr>
        <w:t>}</w:t>
      </w:r>
      <w:r w:rsidRPr="00F87F2A">
        <w:rPr>
          <w:lang w:val="es-PE"/>
        </w:rPr>
        <w:t>:</w:t>
      </w:r>
    </w:p>
    <w:p w14:paraId="58D60945" w14:textId="5469E5E8" w:rsidR="004E48BE" w:rsidRPr="00F87F2A" w:rsidRDefault="00E7711A" w:rsidP="00A516A4">
      <w:pPr>
        <w:pStyle w:val="Prrafodelista"/>
        <w:jc w:val="center"/>
      </w:pPr>
      <w:r w:rsidRPr="00F87F2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D79586" wp14:editId="17DBC03E">
                <wp:simplePos x="0" y="0"/>
                <wp:positionH relativeFrom="margin">
                  <wp:posOffset>2633345</wp:posOffset>
                </wp:positionH>
                <wp:positionV relativeFrom="paragraph">
                  <wp:posOffset>41910</wp:posOffset>
                </wp:positionV>
                <wp:extent cx="605790" cy="381000"/>
                <wp:effectExtent l="0" t="0" r="1032510" b="19050"/>
                <wp:wrapNone/>
                <wp:docPr id="53226383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381000"/>
                        </a:xfrm>
                        <a:prstGeom prst="wedgeRoundRectCallout">
                          <a:avLst>
                            <a:gd name="adj1" fmla="val 212985"/>
                            <a:gd name="adj2" fmla="val -1294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93EFC" w14:textId="7E52EA65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E7711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21280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7958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6" type="#_x0000_t62" style="position:absolute;left:0;text-align:left;margin-left:207.35pt;margin-top:3.3pt;width:47.7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" adj="56805,8004" fillcolor="#ffc000" strokecolor="white [3212]" strokeweight="1.5pt">
                <v:textbox>
                  <w:txbxContent>
                    <w:p w14:paraId="42093EFC" w14:textId="7E52EA65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E7711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21280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87F2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AA7D58" wp14:editId="60630DEA">
                <wp:simplePos x="0" y="0"/>
                <wp:positionH relativeFrom="margin">
                  <wp:posOffset>1280795</wp:posOffset>
                </wp:positionH>
                <wp:positionV relativeFrom="paragraph">
                  <wp:posOffset>870585</wp:posOffset>
                </wp:positionV>
                <wp:extent cx="838200" cy="533400"/>
                <wp:effectExtent l="0" t="0" r="190500" b="552450"/>
                <wp:wrapNone/>
                <wp:docPr id="179755684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33400"/>
                        </a:xfrm>
                        <a:prstGeom prst="wedgeRoundRectCallout">
                          <a:avLst>
                            <a:gd name="adj1" fmla="val 69477"/>
                            <a:gd name="adj2" fmla="val 14965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4EC82" w14:textId="3909894C" w:rsidR="00267150" w:rsidRPr="0076548D" w:rsidRDefault="00A76A8B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Viene de la SED </w:t>
                            </w:r>
                            <w:r w:rsidR="00E7711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21280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A </w:t>
                            </w:r>
                            <w:r w:rsidR="0026715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7D58" id="_x0000_s1027" type="#_x0000_t62" style="position:absolute;left:0;text-align:left;margin-left:100.85pt;margin-top:68.55pt;width:66pt;height:4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" adj="25807,43125" fillcolor="#ffc000" strokecolor="white [3212]" strokeweight="1.5pt">
                <v:textbox>
                  <w:txbxContent>
                    <w:p w14:paraId="37C4EC82" w14:textId="3909894C" w:rsidR="00267150" w:rsidRPr="0076548D" w:rsidRDefault="00A76A8B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Viene de la SED </w:t>
                      </w:r>
                      <w:r w:rsidR="00E7711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21280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A </w:t>
                      </w:r>
                      <w:r w:rsidR="0026715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87F2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C95A55" wp14:editId="6BC8B7B4">
                <wp:simplePos x="0" y="0"/>
                <wp:positionH relativeFrom="margin">
                  <wp:posOffset>1109345</wp:posOffset>
                </wp:positionH>
                <wp:positionV relativeFrom="paragraph">
                  <wp:posOffset>1870710</wp:posOffset>
                </wp:positionV>
                <wp:extent cx="723900" cy="419100"/>
                <wp:effectExtent l="0" t="0" r="323850" b="228600"/>
                <wp:wrapNone/>
                <wp:docPr id="1404824591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19100"/>
                        </a:xfrm>
                        <a:prstGeom prst="wedgeRoundRectCallout">
                          <a:avLst>
                            <a:gd name="adj1" fmla="val 90433"/>
                            <a:gd name="adj2" fmla="val 9968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2189E" w14:textId="7EA430E6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Tensión: 2</w:t>
                            </w:r>
                            <w:r w:rsidR="00E7711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30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5A55" id="_x0000_s1028" type="#_x0000_t62" style="position:absolute;left:0;text-align:left;margin-left:87.35pt;margin-top:147.3pt;width:57pt;height:33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" adj="30334,32332" fillcolor="#ffc000" strokecolor="white [3212]" strokeweight="1.5pt">
                <v:textbox>
                  <w:txbxContent>
                    <w:p w14:paraId="2972189E" w14:textId="7EA430E6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Tensión: 2</w:t>
                      </w:r>
                      <w:r w:rsidR="00E7711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30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87F2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E72EF9" wp14:editId="08A9A2C0">
                <wp:simplePos x="0" y="0"/>
                <wp:positionH relativeFrom="margin">
                  <wp:posOffset>2842895</wp:posOffset>
                </wp:positionH>
                <wp:positionV relativeFrom="paragraph">
                  <wp:posOffset>3194685</wp:posOffset>
                </wp:positionV>
                <wp:extent cx="647700" cy="476250"/>
                <wp:effectExtent l="666750" t="247650" r="19050" b="19050"/>
                <wp:wrapNone/>
                <wp:docPr id="909416713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76250"/>
                        </a:xfrm>
                        <a:prstGeom prst="wedgeRoundRectCallout">
                          <a:avLst>
                            <a:gd name="adj1" fmla="val -152774"/>
                            <a:gd name="adj2" fmla="val -9959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93D39" w14:textId="0B495270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2EF9" id="_x0000_s1029" type="#_x0000_t62" style="position:absolute;left:0;text-align:left;margin-left:223.85pt;margin-top:251.55pt;width:51pt;height:37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" adj="-22199,-10712" fillcolor="#ffc000" strokecolor="white [3212]" strokeweight="1.5pt">
                <v:textbox>
                  <w:txbxContent>
                    <w:p w14:paraId="22393D39" w14:textId="0B495270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Zona de trabajo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87F2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8CA558" wp14:editId="29CF2A46">
                <wp:simplePos x="0" y="0"/>
                <wp:positionH relativeFrom="margin">
                  <wp:posOffset>1766570</wp:posOffset>
                </wp:positionH>
                <wp:positionV relativeFrom="paragraph">
                  <wp:posOffset>3642360</wp:posOffset>
                </wp:positionV>
                <wp:extent cx="771525" cy="409575"/>
                <wp:effectExtent l="514350" t="285750" r="28575" b="28575"/>
                <wp:wrapNone/>
                <wp:docPr id="155945485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09575"/>
                        </a:xfrm>
                        <a:prstGeom prst="wedgeRoundRectCallout">
                          <a:avLst>
                            <a:gd name="adj1" fmla="val -113876"/>
                            <a:gd name="adj2" fmla="val -11795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D1FE3" w14:textId="75539494" w:rsidR="0076548D" w:rsidRPr="0076548D" w:rsidRDefault="0076548D" w:rsidP="0076548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548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CA558" id="_x0000_s1030" type="#_x0000_t62" style="position:absolute;left:0;text-align:left;margin-left:139.1pt;margin-top:286.8pt;width:60.75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" adj="-13797,-14678" fillcolor="#ffc000" strokecolor="white [3212]" strokeweight="1.5pt">
                <v:textbox>
                  <w:txbxContent>
                    <w:p w14:paraId="266D1FE3" w14:textId="75539494" w:rsidR="0076548D" w:rsidRPr="0076548D" w:rsidRDefault="0076548D" w:rsidP="0076548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76548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87F2A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2EA5045E">
                <wp:simplePos x="0" y="0"/>
                <wp:positionH relativeFrom="column">
                  <wp:posOffset>1136332</wp:posOffset>
                </wp:positionH>
                <wp:positionV relativeFrom="paragraph">
                  <wp:posOffset>2747963</wp:posOffset>
                </wp:positionV>
                <wp:extent cx="1462405" cy="510540"/>
                <wp:effectExtent l="380683" t="317" r="442277" b="42228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17545">
                          <a:off x="0" y="0"/>
                          <a:ext cx="1462405" cy="5105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0CDCE3" id="Rectángulo: esquinas redondeadas 7" o:spid="_x0000_s1026" style="position:absolute;margin-left:89.45pt;margin-top:216.4pt;width:115.15pt;height:40.2pt;rotation:-3257636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" filled="f" strokecolor="#7030a0">
                <v:shadow on="t" color="black" opacity="22937f" origin=",.5" offset="0,.63889mm"/>
              </v:roundrect>
            </w:pict>
          </mc:Fallback>
        </mc:AlternateContent>
      </w:r>
      <w:r w:rsidRPr="00F87F2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29BAF" wp14:editId="1D8CE01B">
                <wp:simplePos x="0" y="0"/>
                <wp:positionH relativeFrom="column">
                  <wp:posOffset>1118870</wp:posOffset>
                </wp:positionH>
                <wp:positionV relativeFrom="paragraph">
                  <wp:posOffset>3348990</wp:posOffset>
                </wp:positionV>
                <wp:extent cx="199976" cy="133409"/>
                <wp:effectExtent l="76200" t="57150" r="29210" b="95250"/>
                <wp:wrapNone/>
                <wp:docPr id="26071508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030310">
                          <a:off x="0" y="0"/>
                          <a:ext cx="199976" cy="13340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226108" id="Rectángulo 15" o:spid="_x0000_s1026" style="position:absolute;margin-left:88.1pt;margin-top:263.7pt;width:15.75pt;height:10.5pt;rotation:10955773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" fillcolor="white [3212]" strokecolor="red">
                <v:shadow on="t" color="black" opacity="22937f" origin=",.5" offset="0,.63889mm"/>
              </v:rect>
            </w:pict>
          </mc:Fallback>
        </mc:AlternateContent>
      </w:r>
      <w:r w:rsidR="00DC2AA6" w:rsidRPr="00F87F2A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F87F2A">
        <w:rPr>
          <w:lang w:val="es-ES_tradnl"/>
        </w:rPr>
        <w:t xml:space="preserve"> </w:t>
      </w:r>
      <w:r w:rsidR="00891C51" w:rsidRPr="00F87F2A">
        <w:rPr>
          <w:noProof/>
          <w:lang w:val="es-ES_tradnl"/>
        </w:rPr>
        <w:t xml:space="preserve"> </w:t>
      </w:r>
      <w:r w:rsidR="0076548D" w:rsidRPr="00F87F2A">
        <w:rPr>
          <w:noProof/>
          <w:lang w:val="es-ES_tradnl"/>
        </w:rPr>
        <w:t xml:space="preserve"> </w:t>
      </w:r>
      <w:r w:rsidR="004E48BE" w:rsidRPr="00F87F2A">
        <w:rPr>
          <w:noProof/>
        </w:rPr>
        <w:drawing>
          <wp:inline distT="0" distB="0" distL="0" distR="0" wp14:anchorId="75725C2A" wp14:editId="5818A392">
            <wp:extent cx="3969405" cy="4032613"/>
            <wp:effectExtent l="19050" t="19050" r="12065" b="2540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9405" cy="40326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2E6EF0" w14:textId="1D6E399F" w:rsidR="004E48BE" w:rsidRPr="00F87F2A" w:rsidRDefault="004E48BE" w:rsidP="00E463FC">
      <w:pPr>
        <w:pStyle w:val="Prrafodelista"/>
        <w:jc w:val="center"/>
        <w:rPr>
          <w:lang w:val="es-PE"/>
        </w:rPr>
      </w:pPr>
      <w:r w:rsidRPr="00F87F2A">
        <w:rPr>
          <w:lang w:val="es-PE"/>
        </w:rPr>
        <w:t xml:space="preserve">Figura 5.1 – 1: Zona de trabajo – Fuente: </w:t>
      </w:r>
      <w:proofErr w:type="spellStart"/>
      <w:r w:rsidRPr="00F87F2A">
        <w:rPr>
          <w:lang w:val="es-PE"/>
        </w:rPr>
        <w:t>Geoapps</w:t>
      </w:r>
      <w:proofErr w:type="spellEnd"/>
    </w:p>
    <w:p w14:paraId="5E62C2FB" w14:textId="41BF1BC4" w:rsidR="004E48BE" w:rsidRPr="00F87F2A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 w:rsidRPr="00F87F2A">
        <w:rPr>
          <w:b/>
          <w:lang w:val="es-PE"/>
        </w:rPr>
        <w:t xml:space="preserve">Cliente solicita </w:t>
      </w:r>
      <w:r w:rsidR="00F87F2A" w:rsidRPr="00F87F2A">
        <w:rPr>
          <w:b/>
          <w:lang w:val="es-PE"/>
        </w:rPr>
        <w:t>${</w:t>
      </w:r>
      <w:proofErr w:type="spellStart"/>
      <w:r w:rsidR="00F87F2A" w:rsidRPr="00F87F2A">
        <w:rPr>
          <w:b/>
          <w:highlight w:val="green"/>
          <w:lang w:val="es-PE"/>
        </w:rPr>
        <w:t>cantidad_suministros</w:t>
      </w:r>
      <w:proofErr w:type="spellEnd"/>
      <w:r w:rsidR="00F87F2A" w:rsidRPr="00F87F2A">
        <w:rPr>
          <w:b/>
          <w:lang w:val="es-PE"/>
        </w:rPr>
        <w:t xml:space="preserve">} </w:t>
      </w:r>
      <w:r w:rsidRPr="00F87F2A">
        <w:rPr>
          <w:b/>
          <w:lang w:val="es-PE"/>
        </w:rPr>
        <w:t xml:space="preserve">suministro </w:t>
      </w:r>
      <w:r w:rsidR="00BB15D6" w:rsidRPr="00F87F2A">
        <w:rPr>
          <w:b/>
          <w:lang w:val="es-PE"/>
        </w:rPr>
        <w:t>${</w:t>
      </w:r>
      <w:proofErr w:type="spellStart"/>
      <w:r w:rsidR="00BB15D6" w:rsidRPr="00F87F2A">
        <w:rPr>
          <w:b/>
          <w:highlight w:val="green"/>
          <w:lang w:val="es-PE"/>
        </w:rPr>
        <w:t>sistema_acometida</w:t>
      </w:r>
      <w:proofErr w:type="spellEnd"/>
      <w:r w:rsidR="00BB15D6" w:rsidRPr="00F87F2A">
        <w:rPr>
          <w:b/>
          <w:lang w:val="es-PE"/>
        </w:rPr>
        <w:t xml:space="preserve">} </w:t>
      </w:r>
      <w:r w:rsidRPr="00F87F2A">
        <w:rPr>
          <w:b/>
          <w:lang w:val="es-PE"/>
        </w:rPr>
        <w:t xml:space="preserve">ø desde </w:t>
      </w:r>
      <w:r w:rsidR="00BB15D6" w:rsidRPr="00F87F2A">
        <w:rPr>
          <w:b/>
          <w:lang w:val="es-PE"/>
        </w:rPr>
        <w:t>${</w:t>
      </w:r>
      <w:proofErr w:type="spellStart"/>
      <w:r w:rsidR="00BB15D6" w:rsidRPr="00F87F2A">
        <w:rPr>
          <w:b/>
          <w:highlight w:val="green"/>
          <w:lang w:val="es-PE"/>
        </w:rPr>
        <w:t>cc</w:t>
      </w:r>
      <w:proofErr w:type="spellEnd"/>
      <w:r w:rsidR="00BB15D6" w:rsidRPr="00F87F2A">
        <w:rPr>
          <w:b/>
          <w:lang w:val="es-PE"/>
        </w:rPr>
        <w:t>}</w:t>
      </w:r>
      <w:r w:rsidRPr="00F87F2A">
        <w:rPr>
          <w:b/>
          <w:lang w:val="es-PE"/>
        </w:rPr>
        <w:t xml:space="preserve"> kW.</w:t>
      </w:r>
    </w:p>
    <w:p w14:paraId="0DDEF034" w14:textId="7537D74A" w:rsidR="004E48BE" w:rsidRPr="00F87F2A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t xml:space="preserve">La carga solicitada por el cliente será destinada para </w:t>
      </w:r>
      <w:r w:rsidR="005304E8" w:rsidRPr="00F87F2A">
        <w:rPr>
          <w:lang w:val="es-PE"/>
        </w:rPr>
        <w:t>uso ${</w:t>
      </w:r>
      <w:proofErr w:type="spellStart"/>
      <w:r w:rsidR="005304E8" w:rsidRPr="00F87F2A">
        <w:rPr>
          <w:highlight w:val="green"/>
          <w:lang w:val="es-PE"/>
        </w:rPr>
        <w:t>uso_servicio</w:t>
      </w:r>
      <w:proofErr w:type="spellEnd"/>
      <w:r w:rsidR="005304E8" w:rsidRPr="00F87F2A">
        <w:rPr>
          <w:lang w:val="es-PE"/>
        </w:rPr>
        <w:t>}</w:t>
      </w:r>
      <w:r w:rsidRPr="00F87F2A">
        <w:rPr>
          <w:lang w:val="es-PE"/>
        </w:rPr>
        <w:t>.</w:t>
      </w:r>
    </w:p>
    <w:p w14:paraId="3CB1A646" w14:textId="51E66493" w:rsidR="004E48BE" w:rsidRPr="00F87F2A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lastRenderedPageBreak/>
        <w:t>Se coordino</w:t>
      </w:r>
      <w:r w:rsidR="00E7711A" w:rsidRPr="00F87F2A">
        <w:rPr>
          <w:lang w:val="es-PE"/>
        </w:rPr>
        <w:t xml:space="preserve"> </w:t>
      </w:r>
      <w:r w:rsidR="00F87F2A" w:rsidRPr="00F87F2A">
        <w:rPr>
          <w:lang w:val="es-PE"/>
        </w:rPr>
        <w:t xml:space="preserve">desde campo </w:t>
      </w:r>
      <w:r w:rsidR="00E7711A" w:rsidRPr="00F87F2A">
        <w:rPr>
          <w:lang w:val="es-PE"/>
        </w:rPr>
        <w:t xml:space="preserve">vía telefónica </w:t>
      </w:r>
      <w:r w:rsidR="005304E8" w:rsidRPr="00F87F2A">
        <w:rPr>
          <w:lang w:val="es-PE"/>
        </w:rPr>
        <w:t>${</w:t>
      </w:r>
      <w:proofErr w:type="spellStart"/>
      <w:r w:rsidR="005304E8" w:rsidRPr="00F87F2A">
        <w:rPr>
          <w:highlight w:val="green"/>
          <w:lang w:val="es-PE"/>
        </w:rPr>
        <w:t>detalle_contacto</w:t>
      </w:r>
      <w:proofErr w:type="spellEnd"/>
      <w:r w:rsidR="005304E8" w:rsidRPr="00F87F2A">
        <w:rPr>
          <w:lang w:val="es-PE"/>
        </w:rPr>
        <w:t>}.</w:t>
      </w:r>
    </w:p>
    <w:p w14:paraId="0644ABCB" w14:textId="0D58C036" w:rsidR="004E48BE" w:rsidRPr="00F87F2A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t xml:space="preserve">El cliente </w:t>
      </w:r>
      <w:r w:rsidR="005304E8" w:rsidRPr="00F87F2A">
        <w:rPr>
          <w:lang w:val="es-PE"/>
        </w:rPr>
        <w:t>${</w:t>
      </w:r>
      <w:proofErr w:type="spellStart"/>
      <w:r w:rsidR="005304E8" w:rsidRPr="00F87F2A">
        <w:rPr>
          <w:highlight w:val="green"/>
          <w:lang w:val="es-PE"/>
        </w:rPr>
        <w:t>tiene_nicho</w:t>
      </w:r>
      <w:proofErr w:type="spellEnd"/>
      <w:r w:rsidR="005304E8" w:rsidRPr="00F87F2A">
        <w:rPr>
          <w:lang w:val="es-PE"/>
        </w:rPr>
        <w:t>}</w:t>
      </w:r>
      <w:r w:rsidR="00A76A8B" w:rsidRPr="00F87F2A">
        <w:rPr>
          <w:lang w:val="es-PE"/>
        </w:rPr>
        <w:t xml:space="preserve"> </w:t>
      </w:r>
      <w:r w:rsidRPr="00F87F2A">
        <w:rPr>
          <w:lang w:val="es-PE"/>
        </w:rPr>
        <w:t>cuenta con nicho preparado.</w:t>
      </w:r>
    </w:p>
    <w:p w14:paraId="11273D8A" w14:textId="77777777" w:rsidR="004E48BE" w:rsidRPr="00F87F2A" w:rsidRDefault="004E48BE" w:rsidP="00EA3D71">
      <w:pPr>
        <w:pStyle w:val="Ttulo1"/>
      </w:pPr>
      <w:bookmarkStart w:id="7" w:name="_Toc197348917"/>
      <w:r w:rsidRPr="00F87F2A">
        <w:t>Descripción del proyecto</w:t>
      </w:r>
      <w:bookmarkEnd w:id="7"/>
    </w:p>
    <w:p w14:paraId="29709F97" w14:textId="5A48F214" w:rsidR="004E48BE" w:rsidRPr="00F87F2A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t xml:space="preserve">El proyecto comprende la extensión de redes de Baja Tensión (SDS), radio de la </w:t>
      </w:r>
      <w:r w:rsidR="005304E8" w:rsidRPr="00F87F2A">
        <w:rPr>
          <w:lang w:val="es-PE"/>
        </w:rPr>
        <w:t>${</w:t>
      </w:r>
      <w:r w:rsidR="005304E8" w:rsidRPr="00F87F2A">
        <w:rPr>
          <w:highlight w:val="green"/>
          <w:lang w:val="es-PE"/>
        </w:rPr>
        <w:t>sed</w:t>
      </w:r>
      <w:r w:rsidR="005304E8" w:rsidRPr="00F87F2A">
        <w:rPr>
          <w:lang w:val="es-PE"/>
        </w:rPr>
        <w:t>}</w:t>
      </w:r>
      <w:r w:rsidRPr="00F87F2A">
        <w:rPr>
          <w:lang w:val="es-PE"/>
        </w:rPr>
        <w:t xml:space="preserve"> llave</w:t>
      </w:r>
      <w:r w:rsidR="005304E8" w:rsidRPr="00F87F2A">
        <w:rPr>
          <w:lang w:val="es-PE"/>
        </w:rPr>
        <w:t>-${</w:t>
      </w:r>
      <w:r w:rsidR="005304E8" w:rsidRPr="00F87F2A">
        <w:rPr>
          <w:highlight w:val="green"/>
          <w:lang w:val="es-PE"/>
        </w:rPr>
        <w:t>llave</w:t>
      </w:r>
      <w:r w:rsidR="005304E8" w:rsidRPr="00F87F2A">
        <w:rPr>
          <w:lang w:val="es-PE"/>
        </w:rPr>
        <w:t>}</w:t>
      </w:r>
      <w:r w:rsidRPr="00F87F2A">
        <w:rPr>
          <w:lang w:val="es-PE"/>
        </w:rPr>
        <w:t xml:space="preserve">, a fin de atender </w:t>
      </w:r>
      <w:r w:rsidR="00F87F2A" w:rsidRPr="00F87F2A">
        <w:rPr>
          <w:lang w:val="es-PE"/>
        </w:rPr>
        <w:t>${</w:t>
      </w:r>
      <w:proofErr w:type="spellStart"/>
      <w:r w:rsidR="00F87F2A" w:rsidRPr="00F87F2A">
        <w:rPr>
          <w:highlight w:val="green"/>
          <w:lang w:val="es-PE"/>
        </w:rPr>
        <w:t>cantidad_suministros</w:t>
      </w:r>
      <w:proofErr w:type="spellEnd"/>
      <w:r w:rsidR="00F87F2A" w:rsidRPr="00F87F2A">
        <w:rPr>
          <w:lang w:val="es-PE"/>
        </w:rPr>
        <w:t>}</w:t>
      </w:r>
      <w:r w:rsidRPr="00F87F2A">
        <w:rPr>
          <w:lang w:val="es-PE"/>
        </w:rPr>
        <w:t xml:space="preserve"> nuevo suministro de C.C: </w:t>
      </w:r>
      <w:r w:rsidR="005304E8" w:rsidRPr="00F87F2A">
        <w:rPr>
          <w:lang w:val="es-PE"/>
        </w:rPr>
        <w:t>${</w:t>
      </w:r>
      <w:proofErr w:type="spellStart"/>
      <w:r w:rsidR="005304E8" w:rsidRPr="00F87F2A">
        <w:rPr>
          <w:highlight w:val="green"/>
          <w:lang w:val="es-PE"/>
        </w:rPr>
        <w:t>cc</w:t>
      </w:r>
      <w:proofErr w:type="spellEnd"/>
      <w:r w:rsidR="005304E8" w:rsidRPr="00F87F2A">
        <w:rPr>
          <w:lang w:val="es-PE"/>
        </w:rPr>
        <w:t>}</w:t>
      </w:r>
      <w:r w:rsidRPr="00F87F2A">
        <w:rPr>
          <w:lang w:val="es-PE"/>
        </w:rPr>
        <w:t xml:space="preserve"> kW</w:t>
      </w:r>
    </w:p>
    <w:p w14:paraId="60A73021" w14:textId="77777777" w:rsidR="004E48BE" w:rsidRPr="00F87F2A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F87F2A">
        <w:rPr>
          <w:lang w:val="es-PE"/>
        </w:rPr>
        <w:t>Los trabajos a desarrollar son lo siguiente:</w:t>
      </w:r>
    </w:p>
    <w:p w14:paraId="08EE5EBF" w14:textId="77777777" w:rsidR="004E48BE" w:rsidRPr="00F87F2A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0EDDEC89" w:rsidR="004E48BE" w:rsidRPr="00F87F2A" w:rsidRDefault="004E48BE" w:rsidP="00EA3D71">
      <w:pPr>
        <w:pStyle w:val="Ttulo2"/>
      </w:pPr>
      <w:bookmarkStart w:id="8" w:name="_Toc197348918"/>
      <w:r w:rsidRPr="00F87F2A">
        <w:t xml:space="preserve">Distrito de </w:t>
      </w:r>
      <w:bookmarkEnd w:id="8"/>
      <w:r w:rsidR="005304E8" w:rsidRPr="00F87F2A">
        <w:rPr>
          <w:lang w:val="es-ES_tradnl"/>
        </w:rPr>
        <w:t>${</w:t>
      </w:r>
      <w:proofErr w:type="spellStart"/>
      <w:r w:rsidR="005304E8" w:rsidRPr="00F87F2A">
        <w:rPr>
          <w:highlight w:val="green"/>
          <w:lang w:val="es-ES_tradnl"/>
        </w:rPr>
        <w:t>distrito_nombre</w:t>
      </w:r>
      <w:proofErr w:type="spellEnd"/>
      <w:r w:rsidR="005304E8" w:rsidRPr="00F87F2A">
        <w:rPr>
          <w:lang w:val="es-ES_tradnl"/>
        </w:rPr>
        <w:t>}</w:t>
      </w:r>
    </w:p>
    <w:p w14:paraId="3E65CB60" w14:textId="52A66048" w:rsidR="004E48BE" w:rsidRPr="00F87F2A" w:rsidRDefault="004E48BE" w:rsidP="00A43A09">
      <w:pPr>
        <w:pStyle w:val="Prrafodelista"/>
      </w:pPr>
      <w:r w:rsidRPr="00F87F2A">
        <w:rPr>
          <w:lang w:val="es-PE"/>
        </w:rPr>
        <w:t xml:space="preserve">La zona de trabajo se encuentra ubicada en </w:t>
      </w:r>
      <w:r w:rsidR="005304E8" w:rsidRPr="00F87F2A">
        <w:rPr>
          <w:lang w:val="es-PE"/>
        </w:rPr>
        <w:t>${</w:t>
      </w:r>
      <w:proofErr w:type="spellStart"/>
      <w:r w:rsidR="005304E8" w:rsidRPr="00F87F2A">
        <w:rPr>
          <w:highlight w:val="green"/>
          <w:lang w:val="es-PE"/>
        </w:rPr>
        <w:t>direccion_servicio_electrico</w:t>
      </w:r>
      <w:proofErr w:type="spellEnd"/>
      <w:r w:rsidR="005304E8" w:rsidRPr="00F87F2A">
        <w:rPr>
          <w:lang w:val="es-PE"/>
        </w:rPr>
        <w:t>}</w:t>
      </w:r>
      <w:r w:rsidRPr="00F87F2A">
        <w:rPr>
          <w:lang w:val="es-PE"/>
        </w:rPr>
        <w:t>.</w:t>
      </w:r>
    </w:p>
    <w:p w14:paraId="6238053A" w14:textId="77777777" w:rsidR="004E48BE" w:rsidRPr="00F87F2A" w:rsidRDefault="004E48BE" w:rsidP="00DA18A8">
      <w:pPr>
        <w:pStyle w:val="Ttulo3"/>
        <w:ind w:left="567" w:hanging="567"/>
      </w:pPr>
      <w:bookmarkStart w:id="9" w:name="_Toc197348919"/>
      <w:r w:rsidRPr="00F87F2A">
        <w:t>Instalación de redes Aéreas</w:t>
      </w:r>
      <w:bookmarkEnd w:id="9"/>
    </w:p>
    <w:p w14:paraId="1A2D7CBB" w14:textId="77777777" w:rsidR="004E48BE" w:rsidRPr="00F87F2A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F87F2A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F87F2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F87F2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F87F2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F87F2A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F87F2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F87F2A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F87F2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F87F2A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F87F2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F87F2A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F87F2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F87F2A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F87F2A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F87F2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F87F2A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F87F2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F87F2A"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46053009" w:rsidR="004E48BE" w:rsidRPr="00F87F2A" w:rsidRDefault="00F5684A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 w:rsidRPr="00F87F2A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51.2</w:t>
            </w:r>
            <w:r w:rsidR="004E48BE" w:rsidRPr="00F87F2A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 metros de cable 3x35+</w:t>
            </w:r>
            <w:r w:rsidRPr="00F87F2A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2x16+</w:t>
            </w:r>
            <w:r w:rsidR="004E48BE" w:rsidRPr="00F87F2A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P </w:t>
            </w:r>
            <w:proofErr w:type="spellStart"/>
            <w:r w:rsidR="004E48BE" w:rsidRPr="00F87F2A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 w:rsidRPr="00F87F2A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</w:tc>
        <w:tc>
          <w:tcPr>
            <w:tcW w:w="885" w:type="pct"/>
            <w:vAlign w:val="center"/>
          </w:tcPr>
          <w:p w14:paraId="713577FD" w14:textId="20AA1A8F" w:rsidR="004E48BE" w:rsidRPr="00F87F2A" w:rsidRDefault="00F5684A" w:rsidP="00FE50EF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F87F2A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</w:t>
            </w:r>
            <w:r w:rsidR="004E48BE" w:rsidRPr="00F87F2A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77777777" w:rsidR="004E48BE" w:rsidRPr="00F87F2A" w:rsidRDefault="004E48BE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F87F2A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Pr="00F87F2A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F87F2A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F87F2A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F87F2A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Pr="00F87F2A" w:rsidRDefault="004E48BE" w:rsidP="00FC6F34">
      <w:pPr>
        <w:pStyle w:val="ApplusParrafo"/>
      </w:pPr>
    </w:p>
    <w:p w14:paraId="3A2065DE" w14:textId="72104D18" w:rsidR="004E48BE" w:rsidRPr="00F87F2A" w:rsidRDefault="004E48BE" w:rsidP="00831750">
      <w:pPr>
        <w:pStyle w:val="Ttulo3"/>
        <w:ind w:left="567" w:hanging="567"/>
      </w:pPr>
      <w:bookmarkStart w:id="10" w:name="_Toc197348920"/>
      <w:r w:rsidRPr="00F87F2A">
        <w:t>Instalación de Postes</w:t>
      </w:r>
      <w:bookmarkEnd w:id="10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F87F2A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F87F2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F87F2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F87F2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F87F2A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F87F2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F87F2A"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F87F2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F87F2A"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F87F2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F87F2A">
              <w:rPr>
                <w:rFonts w:ascii="Tahoma" w:hAnsi="Tahoma" w:cs="Tahoma"/>
                <w:b/>
                <w:sz w:val="18"/>
                <w:szCs w:val="18"/>
              </w:rPr>
              <w:t>Material complementario</w:t>
            </w:r>
          </w:p>
        </w:tc>
      </w:tr>
      <w:tr w:rsidR="004E48BE" w:rsidRPr="00F87F2A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F87F2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F87F2A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Pr="00F87F2A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1530401C" w:rsidR="004E48BE" w:rsidRPr="00F87F2A" w:rsidRDefault="00F5684A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F87F2A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Poste Fibra De Vidrio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Pr="00F87F2A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7583D2AA" w:rsidR="004E48BE" w:rsidRPr="00F87F2A" w:rsidRDefault="004E48BE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F87F2A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01 poste 8/200.</w:t>
            </w:r>
          </w:p>
        </w:tc>
        <w:tc>
          <w:tcPr>
            <w:tcW w:w="1241" w:type="pct"/>
            <w:vAlign w:val="center"/>
          </w:tcPr>
          <w:p w14:paraId="3E45742A" w14:textId="04A81F39" w:rsidR="004E48BE" w:rsidRPr="00F87F2A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F87F2A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Instalación de armados </w:t>
            </w:r>
            <w:r w:rsidR="00F5684A" w:rsidRPr="00F87F2A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2 D5+D7</w:t>
            </w:r>
            <w:r w:rsidRPr="00F87F2A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F87F2A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 w:rsidRPr="00F87F2A"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4DECC5F7" w14:textId="77777777" w:rsidR="004E48BE" w:rsidRPr="00F87F2A" w:rsidRDefault="004E48BE" w:rsidP="00FC6F34">
      <w:pPr>
        <w:pStyle w:val="ApplusParrafo"/>
      </w:pPr>
    </w:p>
    <w:p w14:paraId="0F736D13" w14:textId="77777777" w:rsidR="004E48BE" w:rsidRPr="00F87F2A" w:rsidRDefault="004E48BE" w:rsidP="0048651C">
      <w:pPr>
        <w:pStyle w:val="Ttulo3"/>
        <w:ind w:left="567" w:hanging="567"/>
      </w:pPr>
      <w:bookmarkStart w:id="11" w:name="_Toc197348921"/>
      <w:r w:rsidRPr="00F87F2A">
        <w:t>Trabajos complementarios</w:t>
      </w:r>
      <w:bookmarkEnd w:id="11"/>
    </w:p>
    <w:p w14:paraId="5A2C2B4C" w14:textId="77777777" w:rsidR="004E48BE" w:rsidRPr="00F87F2A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F87F2A">
        <w:rPr>
          <w:szCs w:val="20"/>
          <w:lang w:val="es-PE"/>
        </w:rPr>
        <w:t>Limpieza de la zona de trabajo.</w:t>
      </w:r>
    </w:p>
    <w:p w14:paraId="0A303066" w14:textId="77777777" w:rsidR="004E48BE" w:rsidRPr="00F87F2A" w:rsidRDefault="004E48BE" w:rsidP="00EA3D71">
      <w:pPr>
        <w:pStyle w:val="Ttulo2"/>
      </w:pPr>
      <w:bookmarkStart w:id="12" w:name="_Toc197348922"/>
      <w:r w:rsidRPr="00F87F2A">
        <w:lastRenderedPageBreak/>
        <w:t>Permisos especiales</w:t>
      </w:r>
      <w:bookmarkEnd w:id="12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F87F2A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F87F2A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F87F2A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F87F2A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F87F2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DUV           (PROVIAS)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F87F2A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F87F2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PMA              (MC)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F87F2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F87F2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RUTAS CONCESIONADAS            (PROTRANSPORTE,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F87F2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ANA         (MINAGRI)</w:t>
            </w:r>
          </w:p>
        </w:tc>
      </w:tr>
      <w:tr w:rsidR="004E48BE" w:rsidRPr="00F87F2A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F87F2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F87F2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F87F2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F87F2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F87F2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F87F2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F87F2A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Pr="00F87F2A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F87F2A" w:rsidRDefault="004E48BE" w:rsidP="00E51F30">
      <w:pPr>
        <w:pStyle w:val="Ttulo1"/>
        <w:ind w:left="567" w:hanging="567"/>
        <w:jc w:val="both"/>
      </w:pPr>
      <w:bookmarkStart w:id="13" w:name="_Toc197348923"/>
      <w:r w:rsidRPr="00F87F2A">
        <w:t>Especificaciones técnicas redes aéreas</w:t>
      </w:r>
      <w:bookmarkEnd w:id="13"/>
    </w:p>
    <w:p w14:paraId="53911BB9" w14:textId="77777777" w:rsidR="004E48BE" w:rsidRPr="00F87F2A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Todos los materiales a utilizarse en la ejecución de las obras del proyecto, deberán estar comprendidos en la Lista de Materiales de Media y Baja Tensión técnicamente vigentes y aceptadas por PLUZ.</w:t>
      </w:r>
    </w:p>
    <w:p w14:paraId="00E15BE8" w14:textId="77777777" w:rsidR="004E48BE" w:rsidRPr="00F87F2A" w:rsidRDefault="004E48BE" w:rsidP="00E51F30">
      <w:pPr>
        <w:pStyle w:val="Ttulo2"/>
        <w:ind w:left="567" w:hanging="567"/>
        <w:jc w:val="both"/>
      </w:pPr>
      <w:bookmarkStart w:id="14" w:name="_Toc197348924"/>
      <w:r w:rsidRPr="00F87F2A">
        <w:t>Cimentación de estructuras de baja tensión: norma de PLUZ LD-7-350</w:t>
      </w:r>
      <w:bookmarkEnd w:id="14"/>
    </w:p>
    <w:p w14:paraId="608F82A2" w14:textId="77777777" w:rsidR="004E48BE" w:rsidRPr="00F87F2A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Pr="00F87F2A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F87F2A" w:rsidRDefault="004E48BE" w:rsidP="001268FC">
      <w:pPr>
        <w:pStyle w:val="Ttulo2"/>
        <w:ind w:left="567" w:hanging="567"/>
        <w:jc w:val="both"/>
      </w:pPr>
      <w:r w:rsidRPr="00F87F2A">
        <w:t xml:space="preserve"> </w:t>
      </w:r>
      <w:bookmarkStart w:id="15" w:name="_Toc197348925"/>
      <w:r w:rsidRPr="00F87F2A">
        <w:t>Cimentación normalizada para postes de concreto 7/200, 8/200 y 9/200 sin retenidas</w:t>
      </w:r>
      <w:bookmarkEnd w:id="15"/>
    </w:p>
    <w:p w14:paraId="507AFE86" w14:textId="77777777" w:rsidR="004E48BE" w:rsidRPr="00F87F2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F87F2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F87F2A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F87F2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F87F2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F87F2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F87F2A" w:rsidRDefault="004E48BE" w:rsidP="00E51F30">
      <w:pPr>
        <w:pStyle w:val="Ttulo2"/>
        <w:ind w:left="567" w:hanging="567"/>
        <w:jc w:val="both"/>
      </w:pPr>
      <w:bookmarkStart w:id="16" w:name="_Toc197348926"/>
      <w:r w:rsidRPr="00F87F2A">
        <w:t>Cimentación normalizada para postes de concreto 7/200 8/200 9/200 con retenidas</w:t>
      </w:r>
      <w:bookmarkEnd w:id="16"/>
    </w:p>
    <w:p w14:paraId="54289B0F" w14:textId="77777777" w:rsidR="004E48BE" w:rsidRPr="00F87F2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F87F2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F87F2A" w:rsidRDefault="004E48BE" w:rsidP="00E51F30">
      <w:pPr>
        <w:pStyle w:val="Ttulo2"/>
        <w:ind w:left="567" w:hanging="567"/>
      </w:pPr>
      <w:bookmarkStart w:id="17" w:name="_Toc197348927"/>
      <w:r w:rsidRPr="00F87F2A">
        <w:lastRenderedPageBreak/>
        <w:t>Cimentación normalizada para poste de concreto 8/400</w:t>
      </w:r>
      <w:bookmarkEnd w:id="17"/>
      <w:r w:rsidRPr="00F87F2A">
        <w:t> </w:t>
      </w:r>
    </w:p>
    <w:p w14:paraId="79DCDDBB" w14:textId="77777777" w:rsidR="004E48BE" w:rsidRPr="00F87F2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F87F2A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F87F2A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F87F2A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F87F2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F87F2A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F87F2A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F87F2A" w:rsidRDefault="004E48BE" w:rsidP="00E51F30">
      <w:pPr>
        <w:pStyle w:val="Ttulo2"/>
        <w:ind w:left="567" w:hanging="567"/>
      </w:pPr>
      <w:bookmarkStart w:id="18" w:name="_Toc197348928"/>
      <w:r w:rsidRPr="00F87F2A">
        <w:t>Recomendaciones generales para cimentaciones</w:t>
      </w:r>
      <w:bookmarkEnd w:id="18"/>
      <w:r w:rsidRPr="00F87F2A">
        <w:t> </w:t>
      </w:r>
    </w:p>
    <w:p w14:paraId="4D56A740" w14:textId="77777777" w:rsidR="004E48BE" w:rsidRPr="00F87F2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F87F2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F87F2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F87F2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F87F2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F87F2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F87F2A" w:rsidRDefault="004E48BE" w:rsidP="00E51F30">
      <w:pPr>
        <w:pStyle w:val="Ttulo2"/>
        <w:ind w:left="567" w:hanging="567"/>
        <w:jc w:val="both"/>
      </w:pPr>
      <w:bookmarkStart w:id="19" w:name="_Toc197348929"/>
      <w:r w:rsidRPr="00F87F2A">
        <w:lastRenderedPageBreak/>
        <w:t>Cimentación de estructuras de fin de línea y anclaje para redes de baja y media tensión: norma de PLUZ LD-7-351</w:t>
      </w:r>
      <w:bookmarkEnd w:id="19"/>
    </w:p>
    <w:p w14:paraId="07459C2F" w14:textId="77777777" w:rsidR="004E48BE" w:rsidRPr="00F87F2A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F87F2A" w:rsidRDefault="004E48BE" w:rsidP="00E51F30">
      <w:pPr>
        <w:pStyle w:val="Ttulo2"/>
        <w:ind w:left="567" w:hanging="567"/>
        <w:jc w:val="both"/>
      </w:pPr>
      <w:bookmarkStart w:id="20" w:name="_Toc197348930"/>
      <w:r w:rsidRPr="00F87F2A">
        <w:t>Cimentación normalizada para postes de C.A.C y P.R.F.V 8/200, 9/200 y 11/200 con retenidas de uso de fin de línea o anclaje en redes de baja tensión.</w:t>
      </w:r>
      <w:bookmarkEnd w:id="20"/>
    </w:p>
    <w:p w14:paraId="5C94DD8F" w14:textId="77777777" w:rsidR="004E48BE" w:rsidRPr="00F87F2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F87F2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 : </w:t>
      </w: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F87F2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=  140 kg/cm2</w:t>
      </w:r>
    </w:p>
    <w:p w14:paraId="2326A917" w14:textId="77777777" w:rsidR="004E48BE" w:rsidRPr="00F87F2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 :     (0.1L +0.5) m </w:t>
      </w:r>
    </w:p>
    <w:p w14:paraId="1D31A2D0" w14:textId="77777777" w:rsidR="004E48BE" w:rsidRPr="00F87F2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F87F2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Pr="00F87F2A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F87F2A">
        <w:br w:type="page"/>
      </w:r>
    </w:p>
    <w:p w14:paraId="258E9AA6" w14:textId="77777777" w:rsidR="004E48BE" w:rsidRPr="00F87F2A" w:rsidRDefault="004E48BE" w:rsidP="00E51F30">
      <w:pPr>
        <w:pStyle w:val="Ttulo2"/>
        <w:ind w:left="567" w:hanging="567"/>
        <w:jc w:val="both"/>
      </w:pPr>
      <w:bookmarkStart w:id="21" w:name="_Toc197348931"/>
      <w:r w:rsidRPr="00F87F2A">
        <w:lastRenderedPageBreak/>
        <w:t>Cimentación normalizada para postes de C.A.C 13/400 y 15/400 y postes P.R.F.V 12/400 y 13/400 con retenidas de uso de fin de línea o anclaje en redes de media tensión.</w:t>
      </w:r>
      <w:bookmarkEnd w:id="21"/>
    </w:p>
    <w:p w14:paraId="6ACF8FAB" w14:textId="77777777" w:rsidR="004E48BE" w:rsidRPr="00F87F2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F87F2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   :   Circular de diámetro 1 m</w:t>
      </w:r>
    </w:p>
    <w:p w14:paraId="7D0FD89E" w14:textId="77777777" w:rsidR="004E48BE" w:rsidRPr="00F87F2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140 kg/cm2</w:t>
      </w:r>
    </w:p>
    <w:p w14:paraId="63F63303" w14:textId="77777777" w:rsidR="004E48BE" w:rsidRPr="00F87F2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  :   (0.1L +0.7) m </w:t>
      </w:r>
    </w:p>
    <w:p w14:paraId="770FDF9D" w14:textId="77777777" w:rsidR="004E48BE" w:rsidRPr="00F87F2A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Pr="00F87F2A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F87F2A">
        <w:br w:type="page"/>
      </w:r>
    </w:p>
    <w:p w14:paraId="78332FD5" w14:textId="77777777" w:rsidR="004E48BE" w:rsidRPr="00F87F2A" w:rsidRDefault="004E48BE" w:rsidP="00E51F30">
      <w:pPr>
        <w:pStyle w:val="Ttulo2"/>
        <w:ind w:left="567" w:hanging="567"/>
      </w:pPr>
      <w:bookmarkStart w:id="22" w:name="_Toc197348932"/>
      <w:r w:rsidRPr="00F87F2A">
        <w:lastRenderedPageBreak/>
        <w:t>Recomendaciones generales para cimentaciones</w:t>
      </w:r>
      <w:bookmarkEnd w:id="22"/>
      <w:r w:rsidRPr="00F87F2A">
        <w:t> </w:t>
      </w:r>
    </w:p>
    <w:p w14:paraId="5EBEEE9F" w14:textId="77777777" w:rsidR="004E48BE" w:rsidRPr="00F87F2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F87F2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F87F2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F87F2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F87F2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Pr="00F87F2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F87F2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p w14:paraId="434499B6" w14:textId="77777777" w:rsidR="004E48BE" w:rsidRPr="00F87F2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:rsidRPr="00F87F2A" w14:paraId="2D532E3D" w14:textId="77777777" w:rsidTr="00C3083E">
        <w:tc>
          <w:tcPr>
            <w:tcW w:w="4106" w:type="dxa"/>
          </w:tcPr>
          <w:p w14:paraId="39C9AA51" w14:textId="77777777" w:rsidR="004E48BE" w:rsidRPr="00F87F2A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F87F2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 (Mezcla mínima 1:8 + 25% de piedra mediana) 3”</w:t>
            </w:r>
          </w:p>
        </w:tc>
        <w:tc>
          <w:tcPr>
            <w:tcW w:w="352" w:type="dxa"/>
          </w:tcPr>
          <w:p w14:paraId="0897BF0B" w14:textId="77777777" w:rsidR="004E48BE" w:rsidRPr="00F87F2A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F87F2A"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Pr="00F87F2A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F87F2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Pr="00F87F2A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F87F2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Pr="00F87F2A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F87F2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Pr="00F87F2A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F87F2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F87F2A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Pr="00F87F2A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739D338" w14:textId="77777777" w:rsidR="004E48BE" w:rsidRPr="00F87F2A" w:rsidRDefault="004E48BE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F87F2A" w:rsidRDefault="004E48BE" w:rsidP="00BA2519">
      <w:pPr>
        <w:pStyle w:val="Ttulo1"/>
        <w:ind w:left="567" w:hanging="567"/>
      </w:pPr>
      <w:bookmarkStart w:id="23" w:name="_Toc197348933"/>
      <w:r w:rsidRPr="00F87F2A">
        <w:t>Planos del proyecto:</w:t>
      </w:r>
      <w:bookmarkEnd w:id="23"/>
    </w:p>
    <w:p w14:paraId="5D229352" w14:textId="77777777" w:rsidR="004E48BE" w:rsidRPr="00F87F2A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F87F2A">
        <w:rPr>
          <w:rFonts w:ascii="Tahoma" w:hAnsi="Tahoma" w:cs="Tahoma"/>
          <w:sz w:val="20"/>
          <w:szCs w:val="20"/>
          <w:lang w:val="es-PE"/>
        </w:rPr>
        <w:t>El proyecto está comprendido por el plano:</w:t>
      </w:r>
    </w:p>
    <w:p w14:paraId="127AA89A" w14:textId="5CA3C76F" w:rsidR="004E48BE" w:rsidRPr="00F87F2A" w:rsidRDefault="00F5684A" w:rsidP="001245D6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F87F2A">
        <w:rPr>
          <w:szCs w:val="20"/>
          <w:lang w:val="es-PE"/>
        </w:rPr>
        <w:t>0302756-</w:t>
      </w:r>
      <w:r w:rsidR="005304E8" w:rsidRPr="00F87F2A">
        <w:rPr>
          <w:szCs w:val="20"/>
          <w:lang w:val="es-PE"/>
        </w:rPr>
        <w:t>${</w:t>
      </w:r>
      <w:proofErr w:type="spellStart"/>
      <w:r w:rsidR="005304E8" w:rsidRPr="00F87F2A">
        <w:rPr>
          <w:szCs w:val="20"/>
          <w:highlight w:val="green"/>
          <w:lang w:val="es-PE"/>
        </w:rPr>
        <w:t>lcl</w:t>
      </w:r>
      <w:proofErr w:type="spellEnd"/>
      <w:r w:rsidR="005304E8" w:rsidRPr="00F87F2A">
        <w:rPr>
          <w:szCs w:val="20"/>
          <w:lang w:val="es-PE"/>
        </w:rPr>
        <w:t>}</w:t>
      </w:r>
      <w:r w:rsidRPr="00F87F2A">
        <w:rPr>
          <w:szCs w:val="20"/>
          <w:lang w:val="es-PE"/>
        </w:rPr>
        <w:t>A-A3</w:t>
      </w:r>
    </w:p>
    <w:p w14:paraId="06A2E06F" w14:textId="77777777" w:rsidR="004E48BE" w:rsidRPr="00F87F2A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 w:rsidRPr="00F87F2A">
        <w:rPr>
          <w:szCs w:val="20"/>
          <w:lang w:val="es-PE"/>
        </w:rPr>
        <w:br w:type="page"/>
      </w:r>
    </w:p>
    <w:p w14:paraId="7B30D1CA" w14:textId="77777777" w:rsidR="004E48BE" w:rsidRPr="00F87F2A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24" w:name="_Toc197348934"/>
      <w:r w:rsidRPr="00F87F2A">
        <w:lastRenderedPageBreak/>
        <w:t>Anexo: Registro fotográfico</w:t>
      </w:r>
      <w:bookmarkEnd w:id="24"/>
    </w:p>
    <w:p w14:paraId="1AED209B" w14:textId="3F020D35" w:rsidR="004E48BE" w:rsidRPr="00F87F2A" w:rsidRDefault="004E48BE" w:rsidP="001245D6">
      <w:pPr>
        <w:pStyle w:val="Prrafodelista"/>
        <w:numPr>
          <w:ilvl w:val="0"/>
          <w:numId w:val="10"/>
        </w:numPr>
        <w:jc w:val="left"/>
      </w:pPr>
      <w:r w:rsidRPr="00F87F2A">
        <w:t>LCL-</w:t>
      </w:r>
      <w:r w:rsidR="00317907" w:rsidRPr="00F87F2A">
        <w:t xml:space="preserve"> </w:t>
      </w:r>
      <w:r w:rsidR="005304E8" w:rsidRPr="00F87F2A">
        <w:rPr>
          <w:szCs w:val="20"/>
          <w:lang w:val="es-PE"/>
        </w:rPr>
        <w:t>${</w:t>
      </w:r>
      <w:proofErr w:type="spellStart"/>
      <w:r w:rsidR="005304E8" w:rsidRPr="00F87F2A">
        <w:rPr>
          <w:szCs w:val="20"/>
          <w:highlight w:val="green"/>
          <w:lang w:val="es-PE"/>
        </w:rPr>
        <w:t>lcl</w:t>
      </w:r>
      <w:proofErr w:type="spellEnd"/>
      <w:r w:rsidR="005304E8" w:rsidRPr="00F87F2A">
        <w:rPr>
          <w:szCs w:val="20"/>
          <w:lang w:val="es-PE"/>
        </w:rPr>
        <w:t>}</w:t>
      </w:r>
      <w:r w:rsidRPr="00F87F2A">
        <w:rPr>
          <w:szCs w:val="20"/>
          <w:lang w:val="es-PE"/>
        </w:rPr>
        <w:t xml:space="preserve"> </w:t>
      </w:r>
      <w:r w:rsidRPr="00F87F2A">
        <w:t>-FOT</w:t>
      </w:r>
    </w:p>
    <w:p w14:paraId="3CB1A1C2" w14:textId="673C01D8" w:rsidR="004E48BE" w:rsidRPr="00F87F2A" w:rsidRDefault="004E48BE" w:rsidP="004E3870"/>
    <w:p w14:paraId="05975CCE" w14:textId="2C6F7A37" w:rsidR="004E48BE" w:rsidRPr="00F87F2A" w:rsidRDefault="00267150" w:rsidP="004E3870">
      <w:pPr>
        <w:jc w:val="center"/>
      </w:pPr>
      <w:r w:rsidRPr="00F87F2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CB866" wp14:editId="62968A85">
                <wp:simplePos x="0" y="0"/>
                <wp:positionH relativeFrom="margin">
                  <wp:posOffset>3709670</wp:posOffset>
                </wp:positionH>
                <wp:positionV relativeFrom="paragraph">
                  <wp:posOffset>147320</wp:posOffset>
                </wp:positionV>
                <wp:extent cx="1085850" cy="609600"/>
                <wp:effectExtent l="400050" t="0" r="19050" b="819150"/>
                <wp:wrapNone/>
                <wp:docPr id="119859372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609600"/>
                        </a:xfrm>
                        <a:prstGeom prst="wedgeRoundRectCallout">
                          <a:avLst>
                            <a:gd name="adj1" fmla="val -85809"/>
                            <a:gd name="adj2" fmla="val 17817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AD74D" w14:textId="6AEDF43F" w:rsidR="00267150" w:rsidRPr="005D26F9" w:rsidRDefault="005D26F9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  <w:r w:rsidR="00F5684A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 en construcción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B866" id="Bocadillo: rectángulo con esquinas redondeadas 20" o:spid="_x0000_s1031" type="#_x0000_t62" style="position:absolute;left:0;text-align:left;margin-left:292.1pt;margin-top:11.6pt;width:85.5pt;height:4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" adj="-7735,49286" fillcolor="#ffc000" strokecolor="white [3212]" strokeweight="1.5pt">
                <v:textbox>
                  <w:txbxContent>
                    <w:p w14:paraId="750AD74D" w14:textId="6AEDF43F" w:rsidR="00267150" w:rsidRPr="005D26F9" w:rsidRDefault="005D26F9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  <w:r w:rsidR="00F5684A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 en construcción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8BE" w:rsidRPr="00F87F2A">
        <w:rPr>
          <w:noProof/>
        </w:rPr>
        <w:t xml:space="preserve"> </w:t>
      </w:r>
      <w:r w:rsidRPr="00F87F2A">
        <w:rPr>
          <w:noProof/>
        </w:rPr>
        <w:t xml:space="preserve"> </w:t>
      </w:r>
      <w:r w:rsidR="004E48BE" w:rsidRPr="00F87F2A">
        <w:rPr>
          <w:noProof/>
        </w:rPr>
        <w:drawing>
          <wp:inline distT="0" distB="0" distL="0" distR="0" wp14:anchorId="4D8153D9" wp14:editId="654FBA46">
            <wp:extent cx="5448300" cy="4086225"/>
            <wp:effectExtent l="19050" t="19050" r="19050" b="285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052" cy="408828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00FB3" w14:textId="3ED90159" w:rsidR="004E48BE" w:rsidRPr="00F87F2A" w:rsidRDefault="004E48BE" w:rsidP="004E3870">
      <w:pPr>
        <w:jc w:val="center"/>
      </w:pPr>
      <w:r w:rsidRPr="00F87F2A">
        <w:t>VIST</w:t>
      </w:r>
      <w:r w:rsidR="00353739" w:rsidRPr="00F87F2A">
        <w:t>A</w:t>
      </w:r>
      <w:r w:rsidRPr="00F87F2A">
        <w:t xml:space="preserve"> DEL CLIENTE</w:t>
      </w:r>
    </w:p>
    <w:p w14:paraId="3AF6F6BB" w14:textId="543C8164" w:rsidR="004E48BE" w:rsidRPr="00F87F2A" w:rsidRDefault="004E48BE" w:rsidP="004E3870">
      <w:pPr>
        <w:jc w:val="center"/>
      </w:pPr>
    </w:p>
    <w:p w14:paraId="389EF8C5" w14:textId="77777777" w:rsidR="005D143C" w:rsidRPr="00F87F2A" w:rsidRDefault="005D143C" w:rsidP="004E3870">
      <w:pPr>
        <w:jc w:val="center"/>
      </w:pPr>
    </w:p>
    <w:p w14:paraId="1CF3E8EC" w14:textId="77777777" w:rsidR="005D143C" w:rsidRPr="00F87F2A" w:rsidRDefault="005D143C" w:rsidP="004E3870">
      <w:pPr>
        <w:jc w:val="center"/>
      </w:pPr>
    </w:p>
    <w:p w14:paraId="05EB267F" w14:textId="77777777" w:rsidR="005D143C" w:rsidRPr="00F87F2A" w:rsidRDefault="005D143C" w:rsidP="004E3870">
      <w:pPr>
        <w:jc w:val="center"/>
      </w:pPr>
    </w:p>
    <w:p w14:paraId="4763CEF7" w14:textId="77777777" w:rsidR="005D143C" w:rsidRPr="00F87F2A" w:rsidRDefault="005D143C" w:rsidP="004E3870">
      <w:pPr>
        <w:jc w:val="center"/>
      </w:pPr>
    </w:p>
    <w:p w14:paraId="50054AC8" w14:textId="77777777" w:rsidR="005D143C" w:rsidRPr="00F87F2A" w:rsidRDefault="005D143C" w:rsidP="004E3870">
      <w:pPr>
        <w:jc w:val="center"/>
      </w:pPr>
    </w:p>
    <w:p w14:paraId="479A72B0" w14:textId="77777777" w:rsidR="005D143C" w:rsidRPr="00F87F2A" w:rsidRDefault="005D143C" w:rsidP="004E3870">
      <w:pPr>
        <w:jc w:val="center"/>
      </w:pPr>
    </w:p>
    <w:p w14:paraId="15DDEB85" w14:textId="77777777" w:rsidR="005D143C" w:rsidRPr="00F87F2A" w:rsidRDefault="005D143C" w:rsidP="004E3870">
      <w:pPr>
        <w:jc w:val="center"/>
      </w:pPr>
    </w:p>
    <w:p w14:paraId="28E6CC89" w14:textId="77777777" w:rsidR="005D143C" w:rsidRPr="00F87F2A" w:rsidRDefault="005D143C" w:rsidP="004E3870">
      <w:pPr>
        <w:jc w:val="center"/>
      </w:pPr>
    </w:p>
    <w:p w14:paraId="1CF04437" w14:textId="77777777" w:rsidR="005D143C" w:rsidRPr="00F87F2A" w:rsidRDefault="005D143C" w:rsidP="004E3870">
      <w:pPr>
        <w:jc w:val="center"/>
      </w:pPr>
      <w:bookmarkStart w:id="25" w:name="_Hlk197335488"/>
    </w:p>
    <w:p w14:paraId="2F644052" w14:textId="3B8D4002" w:rsidR="004E48BE" w:rsidRPr="00F87F2A" w:rsidRDefault="00F5684A" w:rsidP="004E3870">
      <w:pPr>
        <w:jc w:val="center"/>
      </w:pPr>
      <w:r w:rsidRPr="00F87F2A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AEA012" wp14:editId="23861F62">
                <wp:simplePos x="0" y="0"/>
                <wp:positionH relativeFrom="margin">
                  <wp:posOffset>861695</wp:posOffset>
                </wp:positionH>
                <wp:positionV relativeFrom="paragraph">
                  <wp:posOffset>276225</wp:posOffset>
                </wp:positionV>
                <wp:extent cx="1066800" cy="781050"/>
                <wp:effectExtent l="0" t="0" r="933450" b="895350"/>
                <wp:wrapNone/>
                <wp:docPr id="824592482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781050"/>
                        </a:xfrm>
                        <a:prstGeom prst="wedgeRoundRectCallout">
                          <a:avLst>
                            <a:gd name="adj1" fmla="val 134639"/>
                            <a:gd name="adj2" fmla="val 16148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C6279" w14:textId="5B7CB686" w:rsidR="005D26F9" w:rsidRP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Nicho </w:t>
                            </w:r>
                            <w:r w:rsidR="00CC71B3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proyectado </w:t>
                            </w: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para el nuevo suministro</w:t>
                            </w:r>
                          </w:p>
                          <w:p w14:paraId="595571FB" w14:textId="30B171ED" w:rsid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A012" id="Bocadillo: rectángulo con esquinas redondeadas 22" o:spid="_x0000_s1032" type="#_x0000_t62" style="position:absolute;left:0;text-align:left;margin-left:67.85pt;margin-top:21.75pt;width:84pt;height:61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" adj="39882,45681" fillcolor="#ffc000" strokecolor="white [3212]" strokeweight="1.5pt">
                <v:textbox>
                  <w:txbxContent>
                    <w:p w14:paraId="226C6279" w14:textId="5B7CB686" w:rsidR="005D26F9" w:rsidRP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Nicho </w:t>
                      </w:r>
                      <w:r w:rsidR="00CC71B3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proyectado </w:t>
                      </w: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para el nuevo suministro</w:t>
                      </w:r>
                    </w:p>
                    <w:p w14:paraId="595571FB" w14:textId="30B171ED" w:rsid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87F2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D38C28F" wp14:editId="028E078D">
                <wp:simplePos x="0" y="0"/>
                <wp:positionH relativeFrom="column">
                  <wp:posOffset>2867660</wp:posOffset>
                </wp:positionH>
                <wp:positionV relativeFrom="paragraph">
                  <wp:posOffset>1992630</wp:posOffset>
                </wp:positionV>
                <wp:extent cx="104775" cy="200025"/>
                <wp:effectExtent l="57150" t="19050" r="85725" b="104775"/>
                <wp:wrapNone/>
                <wp:docPr id="623682723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2000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66A5D9" id="Rectángulo 17" o:spid="_x0000_s1026" style="position:absolute;margin-left:225.8pt;margin-top:156.9pt;width:8.25pt;height:15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" fillcolor="white [3212]" strokecolor="red">
                <v:shadow on="t" color="black" opacity="22937f" origin=",.5" offset="0,.63889mm"/>
              </v:rect>
            </w:pict>
          </mc:Fallback>
        </mc:AlternateContent>
      </w:r>
      <w:r w:rsidRPr="00F87F2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8BF3F08" wp14:editId="12BDBC8E">
                <wp:simplePos x="0" y="0"/>
                <wp:positionH relativeFrom="column">
                  <wp:posOffset>2997200</wp:posOffset>
                </wp:positionH>
                <wp:positionV relativeFrom="paragraph">
                  <wp:posOffset>356235</wp:posOffset>
                </wp:positionV>
                <wp:extent cx="47625" cy="1497330"/>
                <wp:effectExtent l="57150" t="19050" r="85725" b="102870"/>
                <wp:wrapNone/>
                <wp:docPr id="529542162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149733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54688A" id="Rectángulo 16" o:spid="_x0000_s1026" style="position:absolute;margin-left:236pt;margin-top:28.05pt;width:3.75pt;height:117.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" fillcolor="#c00000" strokecolor="#4579b8 [3044]">
                <v:shadow on="t" color="black" opacity="22937f" origin=",.5" offset="0,.63889mm"/>
              </v:rect>
            </w:pict>
          </mc:Fallback>
        </mc:AlternateContent>
      </w:r>
      <w:r w:rsidRPr="00F87F2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6F6E5C1" wp14:editId="3B852E8D">
                <wp:simplePos x="0" y="0"/>
                <wp:positionH relativeFrom="column">
                  <wp:posOffset>2833370</wp:posOffset>
                </wp:positionH>
                <wp:positionV relativeFrom="paragraph">
                  <wp:posOffset>1857375</wp:posOffset>
                </wp:positionV>
                <wp:extent cx="209550" cy="1217295"/>
                <wp:effectExtent l="57150" t="19050" r="76200" b="97155"/>
                <wp:wrapNone/>
                <wp:docPr id="587200510" name="Cub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217295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7677F2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14" o:spid="_x0000_s1026" type="#_x0000_t16" style="position:absolute;margin-left:223.1pt;margin-top:146.25pt;width:16.5pt;height:95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" fillcolor="red" strokecolor="#4579b8 [3044]">
                <v:shadow on="t" color="black" opacity="22937f" origin=",.5" offset="0,.63889mm"/>
              </v:shape>
            </w:pict>
          </mc:Fallback>
        </mc:AlternateContent>
      </w:r>
      <w:r w:rsidR="00317907" w:rsidRPr="00F87F2A">
        <w:rPr>
          <w:noProof/>
        </w:rPr>
        <w:t xml:space="preserve"> </w:t>
      </w:r>
      <w:r w:rsidR="005D26F9" w:rsidRPr="00F87F2A">
        <w:rPr>
          <w:noProof/>
        </w:rPr>
        <w:t xml:space="preserve"> </w:t>
      </w:r>
      <w:r w:rsidR="004E48BE" w:rsidRPr="00F87F2A">
        <w:rPr>
          <w:noProof/>
        </w:rPr>
        <w:drawing>
          <wp:inline distT="0" distB="0" distL="0" distR="0" wp14:anchorId="77DFCF3B" wp14:editId="187DA132">
            <wp:extent cx="5001016" cy="3750762"/>
            <wp:effectExtent l="19050" t="19050" r="9525" b="215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16" cy="37507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5"/>
    <w:p w14:paraId="34046235" w14:textId="6A367B92" w:rsidR="004E48BE" w:rsidRDefault="00CC71B3" w:rsidP="00FF6562">
      <w:pPr>
        <w:jc w:val="center"/>
      </w:pPr>
      <w:r w:rsidRPr="00F87F2A">
        <w:t xml:space="preserve">UBICACIÓN DEL </w:t>
      </w:r>
      <w:r w:rsidR="004E48BE" w:rsidRPr="00F87F2A">
        <w:t xml:space="preserve">NICHO </w:t>
      </w:r>
      <w:r w:rsidRPr="00F87F2A">
        <w:t>PROYECTADO PARA EL NUEVO SUMINISTRO</w:t>
      </w:r>
    </w:p>
    <w:p w14:paraId="27384B9F" w14:textId="6DF2578F" w:rsidR="004E48BE" w:rsidRDefault="004E48BE" w:rsidP="00FF6562">
      <w:pPr>
        <w:jc w:val="center"/>
      </w:pPr>
    </w:p>
    <w:p w14:paraId="719F01E6" w14:textId="77777777" w:rsidR="005D26F9" w:rsidRDefault="005D26F9" w:rsidP="005D26F9"/>
    <w:p w14:paraId="5C374FCC" w14:textId="77777777" w:rsidR="005D26F9" w:rsidRPr="005D26F9" w:rsidRDefault="005D26F9" w:rsidP="005D26F9"/>
    <w:p w14:paraId="5A6BAE61" w14:textId="77777777" w:rsidR="00F87F2A" w:rsidRDefault="00F87F2A" w:rsidP="00F87F2A">
      <w:pPr>
        <w:tabs>
          <w:tab w:val="left" w:pos="6240"/>
        </w:tabs>
        <w:jc w:val="center"/>
        <w:rPr>
          <w:lang w:val="es-CL"/>
        </w:rPr>
      </w:pPr>
      <w:r w:rsidRPr="007172CA">
        <w:rPr>
          <w:lang w:val="es-CL"/>
        </w:rPr>
        <w:t>${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700DAFB5" w14:textId="77777777" w:rsidR="00F87F2A" w:rsidRPr="003044C3" w:rsidRDefault="00F87F2A" w:rsidP="00F87F2A">
      <w:pPr>
        <w:tabs>
          <w:tab w:val="left" w:pos="6240"/>
        </w:tabs>
        <w:jc w:val="center"/>
        <w:rPr>
          <w:lang w:val="es-CL"/>
        </w:rPr>
      </w:pPr>
    </w:p>
    <w:p w14:paraId="581A95E2" w14:textId="77777777" w:rsidR="00F87F2A" w:rsidRDefault="00F87F2A" w:rsidP="00F87F2A">
      <w:pPr>
        <w:tabs>
          <w:tab w:val="left" w:pos="6240"/>
        </w:tabs>
        <w:jc w:val="center"/>
        <w:rPr>
          <w:noProof/>
        </w:rPr>
      </w:pPr>
      <w:r w:rsidRPr="00897704">
        <w:rPr>
          <w:noProof/>
        </w:rPr>
        <w:t>${</w:t>
      </w:r>
      <w:r w:rsidRPr="009414A1">
        <w:rPr>
          <w:noProof/>
          <w:highlight w:val="green"/>
        </w:rPr>
        <w:t>foto</w:t>
      </w:r>
      <w:r w:rsidRPr="00897704">
        <w:rPr>
          <w:noProof/>
        </w:rPr>
        <w:t>}</w:t>
      </w:r>
    </w:p>
    <w:p w14:paraId="0EF4E4EF" w14:textId="77777777" w:rsidR="00F87F2A" w:rsidRDefault="00F87F2A" w:rsidP="00F87F2A">
      <w:pPr>
        <w:tabs>
          <w:tab w:val="left" w:pos="6240"/>
        </w:tabs>
        <w:jc w:val="center"/>
        <w:rPr>
          <w:noProof/>
        </w:rPr>
      </w:pPr>
    </w:p>
    <w:p w14:paraId="63FF5287" w14:textId="77777777" w:rsidR="00F87F2A" w:rsidRPr="007172CA" w:rsidRDefault="00F87F2A" w:rsidP="00F87F2A">
      <w:pPr>
        <w:tabs>
          <w:tab w:val="left" w:pos="1087"/>
        </w:tabs>
        <w:jc w:val="center"/>
        <w:rPr>
          <w:lang w:val="es-CL"/>
        </w:rPr>
      </w:pPr>
      <w:r w:rsidRPr="007172CA">
        <w:rPr>
          <w:lang w:val="es-CL"/>
        </w:rPr>
        <w:t>${/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19D85F1B" w14:textId="77777777" w:rsidR="005D26F9" w:rsidRPr="005D26F9" w:rsidRDefault="005D26F9" w:rsidP="00F87F2A">
      <w:pPr>
        <w:jc w:val="center"/>
      </w:pPr>
    </w:p>
    <w:p w14:paraId="5A2492CE" w14:textId="77777777" w:rsidR="005D26F9" w:rsidRDefault="005D26F9" w:rsidP="005D26F9"/>
    <w:p w14:paraId="2F5FCFEA" w14:textId="77777777" w:rsidR="005D26F9" w:rsidRDefault="005D26F9" w:rsidP="005D26F9"/>
    <w:p w14:paraId="3D4E5009" w14:textId="5B0FF6FA" w:rsidR="004E48BE" w:rsidRDefault="005D26F9" w:rsidP="005D26F9">
      <w:pPr>
        <w:tabs>
          <w:tab w:val="left" w:pos="6240"/>
        </w:tabs>
      </w:pPr>
      <w:r>
        <w:tab/>
      </w:r>
    </w:p>
    <w:p w14:paraId="3D15B38E" w14:textId="77777777" w:rsidR="00724010" w:rsidRPr="00724010" w:rsidRDefault="00724010" w:rsidP="00724010">
      <w:pPr>
        <w:rPr>
          <w:lang w:val="es-CL"/>
        </w:rPr>
      </w:pPr>
    </w:p>
    <w:p w14:paraId="10F29FC1" w14:textId="77777777" w:rsidR="00724010" w:rsidRPr="00724010" w:rsidRDefault="00724010" w:rsidP="00724010">
      <w:pPr>
        <w:rPr>
          <w:lang w:val="es-CL"/>
        </w:rPr>
      </w:pPr>
    </w:p>
    <w:p w14:paraId="364DC610" w14:textId="77777777" w:rsidR="00724010" w:rsidRPr="00724010" w:rsidRDefault="00724010" w:rsidP="00724010">
      <w:pPr>
        <w:rPr>
          <w:lang w:val="es-CL"/>
        </w:rPr>
      </w:pPr>
    </w:p>
    <w:p w14:paraId="7914CAAF" w14:textId="77777777" w:rsidR="00724010" w:rsidRPr="00724010" w:rsidRDefault="00724010" w:rsidP="00724010">
      <w:pPr>
        <w:rPr>
          <w:lang w:val="es-CL"/>
        </w:rPr>
      </w:pPr>
    </w:p>
    <w:p w14:paraId="6B943031" w14:textId="77777777" w:rsidR="00724010" w:rsidRPr="00724010" w:rsidRDefault="00724010" w:rsidP="00724010">
      <w:pPr>
        <w:rPr>
          <w:lang w:val="es-CL"/>
        </w:rPr>
      </w:pPr>
    </w:p>
    <w:p w14:paraId="242E0CD7" w14:textId="77777777" w:rsidR="00724010" w:rsidRPr="00724010" w:rsidRDefault="00724010" w:rsidP="00724010">
      <w:pPr>
        <w:rPr>
          <w:lang w:val="es-CL"/>
        </w:rPr>
      </w:pPr>
    </w:p>
    <w:p w14:paraId="03EEE78D" w14:textId="77777777" w:rsidR="00724010" w:rsidRPr="00724010" w:rsidRDefault="00724010" w:rsidP="00724010">
      <w:pPr>
        <w:rPr>
          <w:lang w:val="es-CL"/>
        </w:rPr>
      </w:pPr>
    </w:p>
    <w:p w14:paraId="4A6CFA31" w14:textId="77777777" w:rsidR="00724010" w:rsidRPr="00724010" w:rsidRDefault="00724010" w:rsidP="00724010">
      <w:pPr>
        <w:rPr>
          <w:lang w:val="es-CL"/>
        </w:rPr>
      </w:pPr>
    </w:p>
    <w:p w14:paraId="5CE8E4F8" w14:textId="77777777" w:rsidR="00724010" w:rsidRPr="00724010" w:rsidRDefault="00724010" w:rsidP="00724010">
      <w:pPr>
        <w:rPr>
          <w:lang w:val="es-CL"/>
        </w:rPr>
      </w:pPr>
    </w:p>
    <w:p w14:paraId="6BBCD24D" w14:textId="77777777" w:rsidR="00724010" w:rsidRPr="00724010" w:rsidRDefault="00724010" w:rsidP="00724010">
      <w:pPr>
        <w:rPr>
          <w:lang w:val="es-CL"/>
        </w:rPr>
      </w:pPr>
    </w:p>
    <w:p w14:paraId="3EA5CF11" w14:textId="77777777" w:rsidR="00724010" w:rsidRPr="00724010" w:rsidRDefault="00724010" w:rsidP="00724010">
      <w:pPr>
        <w:rPr>
          <w:lang w:val="es-CL"/>
        </w:rPr>
      </w:pPr>
    </w:p>
    <w:p w14:paraId="44AF15E9" w14:textId="77777777" w:rsidR="00724010" w:rsidRPr="00724010" w:rsidRDefault="00724010" w:rsidP="00724010">
      <w:pPr>
        <w:rPr>
          <w:lang w:val="es-CL"/>
        </w:rPr>
      </w:pPr>
    </w:p>
    <w:p w14:paraId="6AAFF891" w14:textId="77777777" w:rsidR="00724010" w:rsidRPr="00724010" w:rsidRDefault="00724010" w:rsidP="00724010">
      <w:pPr>
        <w:rPr>
          <w:lang w:val="es-CL"/>
        </w:rPr>
      </w:pPr>
    </w:p>
    <w:p w14:paraId="507C8385" w14:textId="34C0FB43" w:rsidR="00724010" w:rsidRPr="00724010" w:rsidRDefault="00724010" w:rsidP="00724010">
      <w:pPr>
        <w:tabs>
          <w:tab w:val="left" w:pos="2880"/>
        </w:tabs>
        <w:rPr>
          <w:lang w:val="es-CL"/>
        </w:rPr>
      </w:pPr>
      <w:r>
        <w:rPr>
          <w:lang w:val="es-CL"/>
        </w:rPr>
        <w:tab/>
      </w:r>
    </w:p>
    <w:sectPr w:rsidR="00724010" w:rsidRPr="00724010" w:rsidSect="004E48BE"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D696FB" w14:textId="77777777" w:rsidR="00F21514" w:rsidRDefault="00F21514" w:rsidP="001E6DC4">
      <w:r>
        <w:separator/>
      </w:r>
    </w:p>
    <w:p w14:paraId="5C6AFB2A" w14:textId="77777777" w:rsidR="00F21514" w:rsidRDefault="00F21514"/>
  </w:endnote>
  <w:endnote w:type="continuationSeparator" w:id="0">
    <w:p w14:paraId="1CBF277E" w14:textId="77777777" w:rsidR="00F21514" w:rsidRDefault="00F21514" w:rsidP="001E6DC4">
      <w:r>
        <w:continuationSeparator/>
      </w:r>
    </w:p>
    <w:p w14:paraId="6C5ACF3C" w14:textId="77777777" w:rsidR="00F21514" w:rsidRDefault="00F2151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Arial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3827D793" w:rsidR="00C3083E" w:rsidRPr="00A903B4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F87F2A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F87F2A" w:rsidRPr="00F87F2A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F87F2A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724010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07E4F039" w:rsidR="00C3083E" w:rsidRDefault="00C3083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F87F2A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F87F2A" w:rsidRPr="00F87F2A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proofErr w:type="spellEnd"/>
          <w:r w:rsidR="00F87F2A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5237FE" w14:textId="77777777" w:rsidR="00F21514" w:rsidRDefault="00F21514" w:rsidP="001E6DC4">
      <w:r>
        <w:separator/>
      </w:r>
    </w:p>
    <w:p w14:paraId="673AE69C" w14:textId="77777777" w:rsidR="00F21514" w:rsidRDefault="00F21514"/>
  </w:footnote>
  <w:footnote w:type="continuationSeparator" w:id="0">
    <w:p w14:paraId="7D5C1F74" w14:textId="77777777" w:rsidR="00F21514" w:rsidRDefault="00F21514" w:rsidP="001E6DC4">
      <w:r>
        <w:continuationSeparator/>
      </w:r>
    </w:p>
    <w:p w14:paraId="522FA139" w14:textId="77777777" w:rsidR="00F21514" w:rsidRDefault="00F2151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3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4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szTig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CgCXAeAAAgAElEQVQ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BA7d7PbSFaAYficsp3+&#10;G8EgIZawYcU1sOYGuBruhFtDCCGxYJDQIJhR93R3Yh8W5Urisst2Us7kS8/zbDLdscv1X6fK7zR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PpBI+EAACAASURBV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5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36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0" type="#_x0000_t75" style="width:81.7pt;height:81.7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9"/>
  </w:num>
  <w:num w:numId="2" w16cid:durableId="1845625810">
    <w:abstractNumId w:val="8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5"/>
  </w:num>
  <w:num w:numId="6" w16cid:durableId="2132091591">
    <w:abstractNumId w:val="2"/>
  </w:num>
  <w:num w:numId="7" w16cid:durableId="1445035571">
    <w:abstractNumId w:val="10"/>
  </w:num>
  <w:num w:numId="8" w16cid:durableId="866941725">
    <w:abstractNumId w:val="6"/>
  </w:num>
  <w:num w:numId="9" w16cid:durableId="919406091">
    <w:abstractNumId w:val="1"/>
  </w:num>
  <w:num w:numId="10" w16cid:durableId="425930575">
    <w:abstractNumId w:val="7"/>
  </w:num>
  <w:num w:numId="11" w16cid:durableId="253520560">
    <w:abstractNumId w:val="4"/>
  </w:num>
  <w:num w:numId="12" w16cid:durableId="1255822489">
    <w:abstractNumId w:val="5"/>
  </w:num>
  <w:num w:numId="13" w16cid:durableId="1485272897">
    <w:abstractNumId w:val="5"/>
  </w:num>
  <w:num w:numId="14" w16cid:durableId="1906335797">
    <w:abstractNumId w:val="5"/>
  </w:num>
  <w:num w:numId="15" w16cid:durableId="6789735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5"/>
  </w:num>
  <w:num w:numId="17" w16cid:durableId="773210519">
    <w:abstractNumId w:val="5"/>
  </w:num>
  <w:num w:numId="18" w16cid:durableId="1460757600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7EB1"/>
    <w:rsid w:val="00013547"/>
    <w:rsid w:val="0001435E"/>
    <w:rsid w:val="000155A0"/>
    <w:rsid w:val="0001636D"/>
    <w:rsid w:val="00016561"/>
    <w:rsid w:val="00020E04"/>
    <w:rsid w:val="00021662"/>
    <w:rsid w:val="00023F9E"/>
    <w:rsid w:val="00025F13"/>
    <w:rsid w:val="000331C2"/>
    <w:rsid w:val="000367AB"/>
    <w:rsid w:val="00037A70"/>
    <w:rsid w:val="00042D22"/>
    <w:rsid w:val="0004456F"/>
    <w:rsid w:val="000447F5"/>
    <w:rsid w:val="00047121"/>
    <w:rsid w:val="000505A0"/>
    <w:rsid w:val="000516D9"/>
    <w:rsid w:val="000532FD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D7F"/>
    <w:rsid w:val="0008204B"/>
    <w:rsid w:val="00084523"/>
    <w:rsid w:val="00096468"/>
    <w:rsid w:val="000973F5"/>
    <w:rsid w:val="000978C7"/>
    <w:rsid w:val="000A00FB"/>
    <w:rsid w:val="000A04F8"/>
    <w:rsid w:val="000A248C"/>
    <w:rsid w:val="000A58C6"/>
    <w:rsid w:val="000A7F6B"/>
    <w:rsid w:val="000B188F"/>
    <w:rsid w:val="000B30F5"/>
    <w:rsid w:val="000B53D8"/>
    <w:rsid w:val="000C03DE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7D33"/>
    <w:rsid w:val="00110720"/>
    <w:rsid w:val="001116E6"/>
    <w:rsid w:val="00112DD6"/>
    <w:rsid w:val="00114F8D"/>
    <w:rsid w:val="00117937"/>
    <w:rsid w:val="00123C12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6DC8"/>
    <w:rsid w:val="0017530C"/>
    <w:rsid w:val="00175CB6"/>
    <w:rsid w:val="00180E45"/>
    <w:rsid w:val="00181667"/>
    <w:rsid w:val="00181AF7"/>
    <w:rsid w:val="001823C7"/>
    <w:rsid w:val="0018441C"/>
    <w:rsid w:val="00185169"/>
    <w:rsid w:val="00186FA4"/>
    <w:rsid w:val="001874A3"/>
    <w:rsid w:val="0019229D"/>
    <w:rsid w:val="00195661"/>
    <w:rsid w:val="001971C8"/>
    <w:rsid w:val="001A35C2"/>
    <w:rsid w:val="001A391F"/>
    <w:rsid w:val="001A4BC0"/>
    <w:rsid w:val="001A5B6D"/>
    <w:rsid w:val="001A65E0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D2DE3"/>
    <w:rsid w:val="001D2E9C"/>
    <w:rsid w:val="001D3DFA"/>
    <w:rsid w:val="001D77F7"/>
    <w:rsid w:val="001D781B"/>
    <w:rsid w:val="001E340C"/>
    <w:rsid w:val="001E34C6"/>
    <w:rsid w:val="001E3796"/>
    <w:rsid w:val="001E4E80"/>
    <w:rsid w:val="001E5789"/>
    <w:rsid w:val="001E57EF"/>
    <w:rsid w:val="001E6AEA"/>
    <w:rsid w:val="001E6DC4"/>
    <w:rsid w:val="001E7849"/>
    <w:rsid w:val="001F2B80"/>
    <w:rsid w:val="001F355B"/>
    <w:rsid w:val="001F75A4"/>
    <w:rsid w:val="001F75F8"/>
    <w:rsid w:val="0020026A"/>
    <w:rsid w:val="00200C3B"/>
    <w:rsid w:val="00207C3D"/>
    <w:rsid w:val="0021077F"/>
    <w:rsid w:val="00210FC9"/>
    <w:rsid w:val="00211EFA"/>
    <w:rsid w:val="00212B18"/>
    <w:rsid w:val="00212D08"/>
    <w:rsid w:val="00213FAC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78B1"/>
    <w:rsid w:val="00257ECC"/>
    <w:rsid w:val="00260D3E"/>
    <w:rsid w:val="00264BD3"/>
    <w:rsid w:val="00267150"/>
    <w:rsid w:val="002678A8"/>
    <w:rsid w:val="00274252"/>
    <w:rsid w:val="00282B11"/>
    <w:rsid w:val="00285DF1"/>
    <w:rsid w:val="00286C12"/>
    <w:rsid w:val="0028705E"/>
    <w:rsid w:val="00291238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C1390"/>
    <w:rsid w:val="002C1501"/>
    <w:rsid w:val="002C16C2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20C4"/>
    <w:rsid w:val="002F36A0"/>
    <w:rsid w:val="002F6104"/>
    <w:rsid w:val="00304E52"/>
    <w:rsid w:val="003103B3"/>
    <w:rsid w:val="00310421"/>
    <w:rsid w:val="00312494"/>
    <w:rsid w:val="00312D8D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3721"/>
    <w:rsid w:val="00353739"/>
    <w:rsid w:val="00357425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2140"/>
    <w:rsid w:val="003B739D"/>
    <w:rsid w:val="003C317A"/>
    <w:rsid w:val="003C429B"/>
    <w:rsid w:val="003C6043"/>
    <w:rsid w:val="003D0A63"/>
    <w:rsid w:val="003D2335"/>
    <w:rsid w:val="003D41A5"/>
    <w:rsid w:val="003D545C"/>
    <w:rsid w:val="003D5F03"/>
    <w:rsid w:val="003E3871"/>
    <w:rsid w:val="003E3D14"/>
    <w:rsid w:val="003E571E"/>
    <w:rsid w:val="003E66C6"/>
    <w:rsid w:val="003F0AAD"/>
    <w:rsid w:val="003F16B0"/>
    <w:rsid w:val="003F3FCC"/>
    <w:rsid w:val="00401D1A"/>
    <w:rsid w:val="0040437C"/>
    <w:rsid w:val="00405510"/>
    <w:rsid w:val="004071B8"/>
    <w:rsid w:val="00411EF7"/>
    <w:rsid w:val="004122BD"/>
    <w:rsid w:val="004131E7"/>
    <w:rsid w:val="0041393F"/>
    <w:rsid w:val="00413E3D"/>
    <w:rsid w:val="00420D97"/>
    <w:rsid w:val="00422E2F"/>
    <w:rsid w:val="00425812"/>
    <w:rsid w:val="0043015A"/>
    <w:rsid w:val="004321E2"/>
    <w:rsid w:val="004324A4"/>
    <w:rsid w:val="00434C6B"/>
    <w:rsid w:val="004367F6"/>
    <w:rsid w:val="00441027"/>
    <w:rsid w:val="0044213F"/>
    <w:rsid w:val="00444C0E"/>
    <w:rsid w:val="004463D0"/>
    <w:rsid w:val="004518CE"/>
    <w:rsid w:val="0046167E"/>
    <w:rsid w:val="004627A9"/>
    <w:rsid w:val="00463EAE"/>
    <w:rsid w:val="00465158"/>
    <w:rsid w:val="0046635D"/>
    <w:rsid w:val="00474DB9"/>
    <w:rsid w:val="004778AD"/>
    <w:rsid w:val="00480862"/>
    <w:rsid w:val="00481802"/>
    <w:rsid w:val="0048651C"/>
    <w:rsid w:val="00494864"/>
    <w:rsid w:val="00495ADB"/>
    <w:rsid w:val="00497A5C"/>
    <w:rsid w:val="004A0A0E"/>
    <w:rsid w:val="004A12E0"/>
    <w:rsid w:val="004A2264"/>
    <w:rsid w:val="004A4474"/>
    <w:rsid w:val="004A740E"/>
    <w:rsid w:val="004B084F"/>
    <w:rsid w:val="004C210B"/>
    <w:rsid w:val="004C415B"/>
    <w:rsid w:val="004D150E"/>
    <w:rsid w:val="004D4981"/>
    <w:rsid w:val="004D5B34"/>
    <w:rsid w:val="004D6119"/>
    <w:rsid w:val="004D63ED"/>
    <w:rsid w:val="004D679A"/>
    <w:rsid w:val="004D6E49"/>
    <w:rsid w:val="004E26E3"/>
    <w:rsid w:val="004E3870"/>
    <w:rsid w:val="004E48BE"/>
    <w:rsid w:val="004E637E"/>
    <w:rsid w:val="004E65AA"/>
    <w:rsid w:val="004F0A2C"/>
    <w:rsid w:val="004F26CE"/>
    <w:rsid w:val="004F4DA0"/>
    <w:rsid w:val="0050378F"/>
    <w:rsid w:val="0052189E"/>
    <w:rsid w:val="00524782"/>
    <w:rsid w:val="00526243"/>
    <w:rsid w:val="00526FEB"/>
    <w:rsid w:val="005273D6"/>
    <w:rsid w:val="005304E8"/>
    <w:rsid w:val="00532328"/>
    <w:rsid w:val="00541DD2"/>
    <w:rsid w:val="0054236C"/>
    <w:rsid w:val="005510E0"/>
    <w:rsid w:val="00556658"/>
    <w:rsid w:val="00560C56"/>
    <w:rsid w:val="00561DE4"/>
    <w:rsid w:val="005622D8"/>
    <w:rsid w:val="00562EC8"/>
    <w:rsid w:val="005632F0"/>
    <w:rsid w:val="0056429D"/>
    <w:rsid w:val="00567432"/>
    <w:rsid w:val="005714AF"/>
    <w:rsid w:val="005810BA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1AD0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143C"/>
    <w:rsid w:val="005D26F9"/>
    <w:rsid w:val="005D4206"/>
    <w:rsid w:val="005D54F9"/>
    <w:rsid w:val="005E50EC"/>
    <w:rsid w:val="005E6171"/>
    <w:rsid w:val="005F2184"/>
    <w:rsid w:val="005F6198"/>
    <w:rsid w:val="005F6625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20379"/>
    <w:rsid w:val="00620396"/>
    <w:rsid w:val="006204F5"/>
    <w:rsid w:val="00620691"/>
    <w:rsid w:val="0062294A"/>
    <w:rsid w:val="00625452"/>
    <w:rsid w:val="00626478"/>
    <w:rsid w:val="00627A96"/>
    <w:rsid w:val="006320D1"/>
    <w:rsid w:val="0063308E"/>
    <w:rsid w:val="0063451B"/>
    <w:rsid w:val="00636373"/>
    <w:rsid w:val="00636EA1"/>
    <w:rsid w:val="006401FD"/>
    <w:rsid w:val="00640CD5"/>
    <w:rsid w:val="00642EA9"/>
    <w:rsid w:val="00651329"/>
    <w:rsid w:val="00651DB9"/>
    <w:rsid w:val="00652C26"/>
    <w:rsid w:val="00653B4A"/>
    <w:rsid w:val="00660CE1"/>
    <w:rsid w:val="00666E92"/>
    <w:rsid w:val="00673B50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5849"/>
    <w:rsid w:val="006A5C80"/>
    <w:rsid w:val="006A61FF"/>
    <w:rsid w:val="006A6EC6"/>
    <w:rsid w:val="006B428C"/>
    <w:rsid w:val="006C4144"/>
    <w:rsid w:val="006C65E3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06199"/>
    <w:rsid w:val="007116B9"/>
    <w:rsid w:val="00711CC4"/>
    <w:rsid w:val="0072011F"/>
    <w:rsid w:val="00720E66"/>
    <w:rsid w:val="00720F41"/>
    <w:rsid w:val="00724010"/>
    <w:rsid w:val="00727EC4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548D"/>
    <w:rsid w:val="00767299"/>
    <w:rsid w:val="00770CCD"/>
    <w:rsid w:val="007735C1"/>
    <w:rsid w:val="00774731"/>
    <w:rsid w:val="00780F7E"/>
    <w:rsid w:val="00781686"/>
    <w:rsid w:val="007826FE"/>
    <w:rsid w:val="00783083"/>
    <w:rsid w:val="00785D2F"/>
    <w:rsid w:val="00791953"/>
    <w:rsid w:val="00792279"/>
    <w:rsid w:val="007C39A9"/>
    <w:rsid w:val="007C6228"/>
    <w:rsid w:val="007C6DFD"/>
    <w:rsid w:val="007D028C"/>
    <w:rsid w:val="007D0CAD"/>
    <w:rsid w:val="007D1AB0"/>
    <w:rsid w:val="007D36CD"/>
    <w:rsid w:val="007D51C4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8000F2"/>
    <w:rsid w:val="00803F74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50980"/>
    <w:rsid w:val="00851574"/>
    <w:rsid w:val="00852C7C"/>
    <w:rsid w:val="00852E7E"/>
    <w:rsid w:val="0085442A"/>
    <w:rsid w:val="00855048"/>
    <w:rsid w:val="00861785"/>
    <w:rsid w:val="00865BEF"/>
    <w:rsid w:val="00865FE3"/>
    <w:rsid w:val="0086731D"/>
    <w:rsid w:val="0087029A"/>
    <w:rsid w:val="00871443"/>
    <w:rsid w:val="00871A37"/>
    <w:rsid w:val="00874B7F"/>
    <w:rsid w:val="00875875"/>
    <w:rsid w:val="0087684F"/>
    <w:rsid w:val="0087710F"/>
    <w:rsid w:val="00877153"/>
    <w:rsid w:val="00877D94"/>
    <w:rsid w:val="00881B2B"/>
    <w:rsid w:val="00882433"/>
    <w:rsid w:val="008827D3"/>
    <w:rsid w:val="00885BFF"/>
    <w:rsid w:val="00886EE2"/>
    <w:rsid w:val="00891192"/>
    <w:rsid w:val="00891C51"/>
    <w:rsid w:val="008931CE"/>
    <w:rsid w:val="008974D2"/>
    <w:rsid w:val="008A0854"/>
    <w:rsid w:val="008A4A09"/>
    <w:rsid w:val="008A6168"/>
    <w:rsid w:val="008A7A4B"/>
    <w:rsid w:val="008A7FB6"/>
    <w:rsid w:val="008B122E"/>
    <w:rsid w:val="008B182D"/>
    <w:rsid w:val="008B2C32"/>
    <w:rsid w:val="008B5A34"/>
    <w:rsid w:val="008C3743"/>
    <w:rsid w:val="008C57EC"/>
    <w:rsid w:val="008C5B5F"/>
    <w:rsid w:val="008C6500"/>
    <w:rsid w:val="008C6797"/>
    <w:rsid w:val="008D26DE"/>
    <w:rsid w:val="008D3973"/>
    <w:rsid w:val="008D6A49"/>
    <w:rsid w:val="008E02BA"/>
    <w:rsid w:val="008E0337"/>
    <w:rsid w:val="008E06E3"/>
    <w:rsid w:val="008E16D5"/>
    <w:rsid w:val="008E38E7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707"/>
    <w:rsid w:val="00932517"/>
    <w:rsid w:val="00933689"/>
    <w:rsid w:val="009337FE"/>
    <w:rsid w:val="009358B9"/>
    <w:rsid w:val="00937BEE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5EBF"/>
    <w:rsid w:val="009808F3"/>
    <w:rsid w:val="0098170A"/>
    <w:rsid w:val="00993418"/>
    <w:rsid w:val="009959A2"/>
    <w:rsid w:val="009A0D23"/>
    <w:rsid w:val="009A351B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21A5"/>
    <w:rsid w:val="009F39D2"/>
    <w:rsid w:val="009F6024"/>
    <w:rsid w:val="009F67D1"/>
    <w:rsid w:val="00A050E3"/>
    <w:rsid w:val="00A06F7F"/>
    <w:rsid w:val="00A07B3F"/>
    <w:rsid w:val="00A07CD9"/>
    <w:rsid w:val="00A14992"/>
    <w:rsid w:val="00A262A3"/>
    <w:rsid w:val="00A26F04"/>
    <w:rsid w:val="00A31753"/>
    <w:rsid w:val="00A31807"/>
    <w:rsid w:val="00A36684"/>
    <w:rsid w:val="00A36C4C"/>
    <w:rsid w:val="00A406CD"/>
    <w:rsid w:val="00A40A3E"/>
    <w:rsid w:val="00A40D89"/>
    <w:rsid w:val="00A42F2B"/>
    <w:rsid w:val="00A43A09"/>
    <w:rsid w:val="00A46AE9"/>
    <w:rsid w:val="00A50533"/>
    <w:rsid w:val="00A516A4"/>
    <w:rsid w:val="00A53F77"/>
    <w:rsid w:val="00A55F8E"/>
    <w:rsid w:val="00A56C3E"/>
    <w:rsid w:val="00A620AE"/>
    <w:rsid w:val="00A665EB"/>
    <w:rsid w:val="00A72C0E"/>
    <w:rsid w:val="00A76A8B"/>
    <w:rsid w:val="00A776FA"/>
    <w:rsid w:val="00A77DE8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8F3"/>
    <w:rsid w:val="00AA7B60"/>
    <w:rsid w:val="00AB0856"/>
    <w:rsid w:val="00AB24E1"/>
    <w:rsid w:val="00AB3CFB"/>
    <w:rsid w:val="00AB3E84"/>
    <w:rsid w:val="00AB3ECA"/>
    <w:rsid w:val="00AB5D63"/>
    <w:rsid w:val="00AB5FF9"/>
    <w:rsid w:val="00AC6E0B"/>
    <w:rsid w:val="00AC7313"/>
    <w:rsid w:val="00AC778B"/>
    <w:rsid w:val="00AD107D"/>
    <w:rsid w:val="00AD1587"/>
    <w:rsid w:val="00AD3B54"/>
    <w:rsid w:val="00AD3C29"/>
    <w:rsid w:val="00AD3EB9"/>
    <w:rsid w:val="00AD4DCC"/>
    <w:rsid w:val="00AD65C4"/>
    <w:rsid w:val="00AE46C2"/>
    <w:rsid w:val="00AE797F"/>
    <w:rsid w:val="00AF2826"/>
    <w:rsid w:val="00AF36E6"/>
    <w:rsid w:val="00B01776"/>
    <w:rsid w:val="00B0199A"/>
    <w:rsid w:val="00B0251B"/>
    <w:rsid w:val="00B02885"/>
    <w:rsid w:val="00B031EB"/>
    <w:rsid w:val="00B0751A"/>
    <w:rsid w:val="00B117E2"/>
    <w:rsid w:val="00B142AC"/>
    <w:rsid w:val="00B225CA"/>
    <w:rsid w:val="00B23383"/>
    <w:rsid w:val="00B23E03"/>
    <w:rsid w:val="00B2523E"/>
    <w:rsid w:val="00B26FAA"/>
    <w:rsid w:val="00B306BB"/>
    <w:rsid w:val="00B32DD6"/>
    <w:rsid w:val="00B33D5A"/>
    <w:rsid w:val="00B36849"/>
    <w:rsid w:val="00B44D35"/>
    <w:rsid w:val="00B4626F"/>
    <w:rsid w:val="00B47D57"/>
    <w:rsid w:val="00B535F6"/>
    <w:rsid w:val="00B53AA4"/>
    <w:rsid w:val="00B546F4"/>
    <w:rsid w:val="00B57345"/>
    <w:rsid w:val="00B61E26"/>
    <w:rsid w:val="00B634F5"/>
    <w:rsid w:val="00B708B6"/>
    <w:rsid w:val="00B73E0C"/>
    <w:rsid w:val="00B8166B"/>
    <w:rsid w:val="00B8199A"/>
    <w:rsid w:val="00B82DE8"/>
    <w:rsid w:val="00B84018"/>
    <w:rsid w:val="00B94B4D"/>
    <w:rsid w:val="00BA1205"/>
    <w:rsid w:val="00BA1665"/>
    <w:rsid w:val="00BA2519"/>
    <w:rsid w:val="00BA57AA"/>
    <w:rsid w:val="00BA74E6"/>
    <w:rsid w:val="00BA788B"/>
    <w:rsid w:val="00BB15D6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380B"/>
    <w:rsid w:val="00BE5103"/>
    <w:rsid w:val="00BE5D38"/>
    <w:rsid w:val="00BF1554"/>
    <w:rsid w:val="00BF1A6A"/>
    <w:rsid w:val="00BF3D8C"/>
    <w:rsid w:val="00C00944"/>
    <w:rsid w:val="00C026A6"/>
    <w:rsid w:val="00C02FA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713EB"/>
    <w:rsid w:val="00C726C5"/>
    <w:rsid w:val="00C740C1"/>
    <w:rsid w:val="00C74B6D"/>
    <w:rsid w:val="00C76A5D"/>
    <w:rsid w:val="00C80F7C"/>
    <w:rsid w:val="00C82460"/>
    <w:rsid w:val="00C864D1"/>
    <w:rsid w:val="00C86C76"/>
    <w:rsid w:val="00C906B7"/>
    <w:rsid w:val="00C91F05"/>
    <w:rsid w:val="00C93B55"/>
    <w:rsid w:val="00C94F2E"/>
    <w:rsid w:val="00C96016"/>
    <w:rsid w:val="00C96051"/>
    <w:rsid w:val="00C96409"/>
    <w:rsid w:val="00CA648D"/>
    <w:rsid w:val="00CA707F"/>
    <w:rsid w:val="00CB0847"/>
    <w:rsid w:val="00CB309E"/>
    <w:rsid w:val="00CB3ED1"/>
    <w:rsid w:val="00CB73C6"/>
    <w:rsid w:val="00CC2878"/>
    <w:rsid w:val="00CC71B3"/>
    <w:rsid w:val="00CD09C7"/>
    <w:rsid w:val="00CD2C0F"/>
    <w:rsid w:val="00CD39EE"/>
    <w:rsid w:val="00CD7E44"/>
    <w:rsid w:val="00CE4B4B"/>
    <w:rsid w:val="00CE4BB6"/>
    <w:rsid w:val="00CE79A4"/>
    <w:rsid w:val="00CF0DC9"/>
    <w:rsid w:val="00CF1BC6"/>
    <w:rsid w:val="00CF313F"/>
    <w:rsid w:val="00CF491A"/>
    <w:rsid w:val="00D03A95"/>
    <w:rsid w:val="00D0425A"/>
    <w:rsid w:val="00D04E0D"/>
    <w:rsid w:val="00D07ED5"/>
    <w:rsid w:val="00D11F4D"/>
    <w:rsid w:val="00D11FEE"/>
    <w:rsid w:val="00D12075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502D4"/>
    <w:rsid w:val="00D507D4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9210E"/>
    <w:rsid w:val="00DA03C8"/>
    <w:rsid w:val="00DA18A8"/>
    <w:rsid w:val="00DA3DF8"/>
    <w:rsid w:val="00DA45E6"/>
    <w:rsid w:val="00DA6843"/>
    <w:rsid w:val="00DB15E2"/>
    <w:rsid w:val="00DB4F57"/>
    <w:rsid w:val="00DB5707"/>
    <w:rsid w:val="00DB694A"/>
    <w:rsid w:val="00DB6C84"/>
    <w:rsid w:val="00DB7786"/>
    <w:rsid w:val="00DC1961"/>
    <w:rsid w:val="00DC24DD"/>
    <w:rsid w:val="00DC2AA6"/>
    <w:rsid w:val="00DC3793"/>
    <w:rsid w:val="00DD277B"/>
    <w:rsid w:val="00DD606F"/>
    <w:rsid w:val="00DD62FF"/>
    <w:rsid w:val="00DD639F"/>
    <w:rsid w:val="00DE3E46"/>
    <w:rsid w:val="00DE4862"/>
    <w:rsid w:val="00DE4B5A"/>
    <w:rsid w:val="00DE526B"/>
    <w:rsid w:val="00DE76DE"/>
    <w:rsid w:val="00DF087E"/>
    <w:rsid w:val="00DF38EB"/>
    <w:rsid w:val="00DF3F5F"/>
    <w:rsid w:val="00E03156"/>
    <w:rsid w:val="00E06E6A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3796"/>
    <w:rsid w:val="00E639C6"/>
    <w:rsid w:val="00E72AE8"/>
    <w:rsid w:val="00E72C22"/>
    <w:rsid w:val="00E73551"/>
    <w:rsid w:val="00E75533"/>
    <w:rsid w:val="00E76F18"/>
    <w:rsid w:val="00E7711A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360"/>
    <w:rsid w:val="00E9566F"/>
    <w:rsid w:val="00E95696"/>
    <w:rsid w:val="00EA3D71"/>
    <w:rsid w:val="00EA7A6E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DBE"/>
    <w:rsid w:val="00ED59F0"/>
    <w:rsid w:val="00EE3E2F"/>
    <w:rsid w:val="00EE5A3E"/>
    <w:rsid w:val="00EE6208"/>
    <w:rsid w:val="00EE6776"/>
    <w:rsid w:val="00EF0DE4"/>
    <w:rsid w:val="00EF1B0E"/>
    <w:rsid w:val="00EF2E5F"/>
    <w:rsid w:val="00EF6AC4"/>
    <w:rsid w:val="00F041CF"/>
    <w:rsid w:val="00F0497C"/>
    <w:rsid w:val="00F05163"/>
    <w:rsid w:val="00F069EC"/>
    <w:rsid w:val="00F105C6"/>
    <w:rsid w:val="00F13126"/>
    <w:rsid w:val="00F151C5"/>
    <w:rsid w:val="00F17D2D"/>
    <w:rsid w:val="00F20901"/>
    <w:rsid w:val="00F21514"/>
    <w:rsid w:val="00F22B6D"/>
    <w:rsid w:val="00F23B9F"/>
    <w:rsid w:val="00F26042"/>
    <w:rsid w:val="00F27D55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FA1"/>
    <w:rsid w:val="00F542E2"/>
    <w:rsid w:val="00F558BF"/>
    <w:rsid w:val="00F5684A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4256"/>
    <w:rsid w:val="00F8554B"/>
    <w:rsid w:val="00F8561B"/>
    <w:rsid w:val="00F87995"/>
    <w:rsid w:val="00F87F2A"/>
    <w:rsid w:val="00F90337"/>
    <w:rsid w:val="00F90FED"/>
    <w:rsid w:val="00F91001"/>
    <w:rsid w:val="00F9314F"/>
    <w:rsid w:val="00F934B2"/>
    <w:rsid w:val="00FA03F0"/>
    <w:rsid w:val="00FA05CC"/>
    <w:rsid w:val="00FA0F81"/>
    <w:rsid w:val="00FA4767"/>
    <w:rsid w:val="00FB058A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6554"/>
    <w:rsid w:val="00FE676C"/>
    <w:rsid w:val="00FF1F97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43BA4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png"/><Relationship Id="rId1" Type="http://schemas.openxmlformats.org/officeDocument/2006/relationships/image" Target="media/image10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4.png"/><Relationship Id="rId2" Type="http://schemas.openxmlformats.org/officeDocument/2006/relationships/image" Target="media/image10.jpeg"/><Relationship Id="rId1" Type="http://schemas.openxmlformats.org/officeDocument/2006/relationships/image" Target="media/image13.png"/><Relationship Id="rId4" Type="http://schemas.openxmlformats.org/officeDocument/2006/relationships/image" Target="media/image10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958</TotalTime>
  <Pages>14</Pages>
  <Words>1723</Words>
  <Characters>9479</Characters>
  <Application>Microsoft Office Word</Application>
  <DocSecurity>0</DocSecurity>
  <Lines>78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33</cp:revision>
  <cp:lastPrinted>2025-05-05T19:48:00Z</cp:lastPrinted>
  <dcterms:created xsi:type="dcterms:W3CDTF">2025-03-29T03:05:00Z</dcterms:created>
  <dcterms:modified xsi:type="dcterms:W3CDTF">2025-08-27T06:58:00Z</dcterms:modified>
</cp:coreProperties>
</file>
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Pr="00423926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423926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36A10624" w:rsidR="004E48BE" w:rsidRPr="00423926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423926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317907" w:rsidRPr="00423926">
        <w:t xml:space="preserve"> </w:t>
      </w:r>
      <w:r w:rsidR="00FA06AA" w:rsidRPr="00423926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${lcl}</w:t>
      </w:r>
      <w:r w:rsidR="00317907" w:rsidRPr="00423926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423926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5FCBB1C6" w:rsidR="004E48BE" w:rsidRPr="00423926" w:rsidRDefault="00F90F99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REFORMA</w:t>
      </w:r>
      <w:r w:rsidR="004E48BE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DE REDES AÉREAS SDS, RADIO DE LA 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 </w:t>
      </w:r>
      <w:r w:rsidR="004E48BE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A FIN DE ATENDER </w:t>
      </w:r>
      <w:r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CAMBIO DE INTERRUPTOR TERMOMAGNETICO TRIPOLAR POR INCREMENTO DE CARGA A</w:t>
      </w:r>
      <w:r w:rsidR="004E48BE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C.C.: </w:t>
      </w:r>
      <w:r w:rsidR="00FA06AA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FA06AA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proofErr w:type="spellEnd"/>
      <w:r w:rsidR="00FA06AA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} </w:t>
      </w:r>
      <w:r w:rsidR="004E48BE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423926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290CAF1D" w:rsidR="004E48BE" w:rsidRPr="00423926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="00F90F99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.  </w:t>
      </w:r>
    </w:p>
    <w:p w14:paraId="1E73ADC8" w14:textId="77777777" w:rsidR="004E48BE" w:rsidRPr="00423926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423926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423926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423926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4F7A6630" w:rsidR="004E48BE" w:rsidRPr="00423926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DISTRITO:  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423926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 </w:t>
      </w:r>
      <w:r w:rsidRPr="00423926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423926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Pr="00423926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 w:rsidRPr="00423926">
            <w:t>Indice</w:t>
          </w:r>
          <w:proofErr w:type="spellEnd"/>
        </w:p>
        <w:p w14:paraId="5047549E" w14:textId="1ECB05EF" w:rsidR="00935BEE" w:rsidRPr="00423926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 w:rsidRPr="00423926">
            <w:fldChar w:fldCharType="begin"/>
          </w:r>
          <w:r w:rsidRPr="00423926">
            <w:instrText xml:space="preserve"> TOC \o "1-3" \h \z \u </w:instrText>
          </w:r>
          <w:r w:rsidRPr="00423926">
            <w:fldChar w:fldCharType="separate"/>
          </w:r>
          <w:hyperlink w:anchor="_Toc199448654" w:history="1">
            <w:r w:rsidR="00935BEE" w:rsidRPr="00423926">
              <w:rPr>
                <w:rStyle w:val="Hipervnculo"/>
                <w:noProof/>
              </w:rPr>
              <w:t>1.</w:t>
            </w:r>
            <w:r w:rsidR="00935BEE"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935BEE" w:rsidRPr="00423926">
              <w:rPr>
                <w:rStyle w:val="Hipervnculo"/>
                <w:noProof/>
              </w:rPr>
              <w:t>Objetivo</w:t>
            </w:r>
            <w:r w:rsidR="00935BEE" w:rsidRPr="00423926">
              <w:rPr>
                <w:noProof/>
                <w:webHidden/>
              </w:rPr>
              <w:tab/>
            </w:r>
            <w:r w:rsidR="00935BEE" w:rsidRPr="00423926">
              <w:rPr>
                <w:noProof/>
                <w:webHidden/>
              </w:rPr>
              <w:fldChar w:fldCharType="begin"/>
            </w:r>
            <w:r w:rsidR="00935BEE" w:rsidRPr="00423926">
              <w:rPr>
                <w:noProof/>
                <w:webHidden/>
              </w:rPr>
              <w:instrText xml:space="preserve"> PAGEREF _Toc199448654 \h </w:instrText>
            </w:r>
            <w:r w:rsidR="00935BEE" w:rsidRPr="00423926">
              <w:rPr>
                <w:noProof/>
                <w:webHidden/>
              </w:rPr>
            </w:r>
            <w:r w:rsidR="00935BEE"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3</w:t>
            </w:r>
            <w:r w:rsidR="00935BEE" w:rsidRPr="00423926">
              <w:rPr>
                <w:noProof/>
                <w:webHidden/>
              </w:rPr>
              <w:fldChar w:fldCharType="end"/>
            </w:r>
          </w:hyperlink>
        </w:p>
        <w:p w14:paraId="5B86053E" w14:textId="7E53102B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55" w:history="1">
            <w:r w:rsidRPr="00423926">
              <w:rPr>
                <w:rStyle w:val="Hipervnculo"/>
                <w:noProof/>
              </w:rPr>
              <w:t>2.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Antecedentes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_Toc199448655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3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3F83FF2E" w14:textId="45E78EF3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56" w:history="1">
            <w:r w:rsidRPr="00423926">
              <w:rPr>
                <w:rStyle w:val="Hipervnculo"/>
                <w:noProof/>
              </w:rPr>
              <w:t>3.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Alcance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_Toc199448656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3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45E15184" w14:textId="1757042E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57" w:history="1">
            <w:r w:rsidRPr="00423926">
              <w:rPr>
                <w:rStyle w:val="Hipervnculo"/>
                <w:noProof/>
              </w:rPr>
              <w:t>4.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Requerimiento de Maniobra: NO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_Toc199448657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3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70010B91" w14:textId="6B4F8DD5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58" w:history="1">
            <w:r w:rsidRPr="00423926">
              <w:rPr>
                <w:rStyle w:val="Hipervnculo"/>
                <w:noProof/>
              </w:rPr>
              <w:t>5.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Normas y Reglamentos de Aplicación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_Toc199448658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3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7325B8FA" w14:textId="553E642D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59" w:history="1">
            <w:r w:rsidRPr="00423926">
              <w:rPr>
                <w:rStyle w:val="Hipervnculo"/>
                <w:noProof/>
              </w:rPr>
              <w:t>6.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Zona de trabajo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_Toc199448659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4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0936400A" w14:textId="76A37BCD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0" w:history="1">
            <w:r w:rsidRPr="00423926">
              <w:rPr>
                <w:rStyle w:val="Hipervnculo"/>
                <w:noProof/>
              </w:rPr>
              <w:t>6.1.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Distrito de Hualmay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_Toc199448660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4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014384CC" w14:textId="1291E00C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1" w:history="1">
            <w:r w:rsidRPr="00423926">
              <w:rPr>
                <w:rStyle w:val="Hipervnculo"/>
                <w:noProof/>
              </w:rPr>
              <w:t>7.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Descripción del proyecto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_Toc199448661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5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164A2C53" w14:textId="7CD7EA8D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2" w:history="1">
            <w:r w:rsidRPr="00423926">
              <w:rPr>
                <w:rStyle w:val="Hipervnculo"/>
                <w:noProof/>
              </w:rPr>
              <w:t>7.1.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Distrito de Hualmay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_Toc199448662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5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3693380F" w14:textId="0764CFE9" w:rsidR="00935BEE" w:rsidRPr="00423926" w:rsidRDefault="00935BEE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3" w:history="1">
            <w:r w:rsidRPr="00423926">
              <w:rPr>
                <w:rStyle w:val="Hipervnculo"/>
                <w:noProof/>
              </w:rPr>
              <w:t>7.1.1.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Instalación de redes Aéreas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_Toc199448663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5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48DA5680" w14:textId="37362D2A" w:rsidR="00935BEE" w:rsidRPr="00423926" w:rsidRDefault="00935BEE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4" w:history="1">
            <w:r w:rsidRPr="00423926">
              <w:rPr>
                <w:rStyle w:val="Hipervnculo"/>
                <w:noProof/>
              </w:rPr>
              <w:t>7.1.2.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Instalación de Postes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_Toc199448664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5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7B3553BF" w14:textId="316577DD" w:rsidR="00935BEE" w:rsidRPr="00423926" w:rsidRDefault="00935BEE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5" w:history="1">
            <w:r w:rsidRPr="00423926">
              <w:rPr>
                <w:rStyle w:val="Hipervnculo"/>
                <w:noProof/>
              </w:rPr>
              <w:t>7.1.3.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Trabajos complementarios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_Toc199448665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6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47DAD221" w14:textId="4529062E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6" w:history="1">
            <w:r w:rsidRPr="00423926">
              <w:rPr>
                <w:rStyle w:val="Hipervnculo"/>
                <w:noProof/>
              </w:rPr>
              <w:t>7.2.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Permisos especiales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_Toc199448666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6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30BC0CB0" w14:textId="70E92619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7" w:history="1">
            <w:r w:rsidRPr="00423926">
              <w:rPr>
                <w:rStyle w:val="Hipervnculo"/>
                <w:noProof/>
              </w:rPr>
              <w:t>8.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Especificaciones técnicas redes aéreas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_Toc199448667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6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393F8777" w14:textId="0CD25038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8" w:history="1">
            <w:r w:rsidRPr="00423926">
              <w:rPr>
                <w:rStyle w:val="Hipervnculo"/>
                <w:noProof/>
              </w:rPr>
              <w:t>8.1.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de estructuras de baja tensión: norma de PLUZ LD-7-350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_Toc199448668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6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553CBDAA" w14:textId="1CBAAF12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9" w:history="1">
            <w:r w:rsidRPr="00423926">
              <w:rPr>
                <w:rStyle w:val="Hipervnculo"/>
                <w:noProof/>
              </w:rPr>
              <w:t>8.2.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normalizada para postes de concreto 7/200, 8/200 y 9/200 sin retenidas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_Toc199448669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6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16451002" w14:textId="2E86BDFC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0" w:history="1">
            <w:r w:rsidRPr="00423926">
              <w:rPr>
                <w:rStyle w:val="Hipervnculo"/>
                <w:noProof/>
              </w:rPr>
              <w:t>8.3.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normalizada para postes de concreto 7/200 8/200 9/200 con retenidas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_Toc199448670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7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7283C9C1" w14:textId="01FDEE36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1" w:history="1">
            <w:r w:rsidRPr="00423926">
              <w:rPr>
                <w:rStyle w:val="Hipervnculo"/>
                <w:noProof/>
              </w:rPr>
              <w:t>8.4.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normalizada para poste de concreto 8/400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_Toc199448671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8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44DFF7AF" w14:textId="25208402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2" w:history="1">
            <w:r w:rsidRPr="00423926">
              <w:rPr>
                <w:rStyle w:val="Hipervnculo"/>
                <w:noProof/>
              </w:rPr>
              <w:t>8.5.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Recomendaciones generales para cimentaciones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_Toc199448672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8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5F2DD71A" w14:textId="0475C042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3" w:history="1">
            <w:r w:rsidRPr="00423926">
              <w:rPr>
                <w:rStyle w:val="Hipervnculo"/>
                <w:noProof/>
              </w:rPr>
              <w:t>8.6.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_Toc199448673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9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7CA1FB2D" w14:textId="7B1C1861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4" w:history="1">
            <w:r w:rsidRPr="00423926">
              <w:rPr>
                <w:rStyle w:val="Hipervnculo"/>
                <w:noProof/>
              </w:rPr>
              <w:t>8.7.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_Toc199448674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9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6D2DDB6A" w14:textId="58DF61EF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5" w:history="1">
            <w:r w:rsidRPr="00423926">
              <w:rPr>
                <w:rStyle w:val="Hipervnculo"/>
                <w:noProof/>
              </w:rPr>
              <w:t>8.8.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_Toc199448675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10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13476B45" w14:textId="49910E14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6" w:history="1">
            <w:r w:rsidRPr="00423926">
              <w:rPr>
                <w:rStyle w:val="Hipervnculo"/>
                <w:noProof/>
              </w:rPr>
              <w:t>8.9.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Recomendaciones generales para cimentaciones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_Toc199448676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11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35EAEFFD" w14:textId="18FA5130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7" w:history="1">
            <w:r w:rsidRPr="00423926">
              <w:rPr>
                <w:rStyle w:val="Hipervnculo"/>
                <w:noProof/>
              </w:rPr>
              <w:t>9.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Planos del proyecto: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_Toc199448677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11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1105800D" w14:textId="3E8CD033" w:rsidR="00935BEE" w:rsidRPr="00423926" w:rsidRDefault="00935BEE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8" w:history="1">
            <w:r w:rsidRPr="00423926">
              <w:rPr>
                <w:rStyle w:val="Hipervnculo"/>
                <w:noProof/>
              </w:rPr>
              <w:t>Anexo: Registro fotográfico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_Toc199448678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12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4EFDA6B4" w14:textId="1B0E1C9C" w:rsidR="00353739" w:rsidRPr="00423926" w:rsidRDefault="00353739">
          <w:r w:rsidRPr="00423926">
            <w:rPr>
              <w:b/>
              <w:bCs/>
            </w:rPr>
            <w:fldChar w:fldCharType="end"/>
          </w:r>
        </w:p>
      </w:sdtContent>
    </w:sdt>
    <w:p w14:paraId="03693A31" w14:textId="77777777" w:rsidR="00353739" w:rsidRPr="00423926" w:rsidRDefault="00353739" w:rsidP="000447F5">
      <w:pPr>
        <w:pStyle w:val="ApplusTITULO"/>
        <w:rPr>
          <w:lang w:val="es-PE"/>
        </w:rPr>
      </w:pPr>
    </w:p>
    <w:p w14:paraId="5995BE41" w14:textId="77777777" w:rsidR="00353739" w:rsidRPr="00423926" w:rsidRDefault="00353739" w:rsidP="000447F5">
      <w:pPr>
        <w:pStyle w:val="ApplusTITULO"/>
        <w:rPr>
          <w:lang w:val="es-PE"/>
        </w:rPr>
      </w:pPr>
    </w:p>
    <w:p w14:paraId="71E5E4B3" w14:textId="77777777" w:rsidR="00353739" w:rsidRPr="00423926" w:rsidRDefault="00353739" w:rsidP="000447F5">
      <w:pPr>
        <w:pStyle w:val="ApplusTITULO"/>
        <w:rPr>
          <w:lang w:val="es-PE"/>
        </w:rPr>
      </w:pPr>
    </w:p>
    <w:p w14:paraId="220FD280" w14:textId="77777777" w:rsidR="00353739" w:rsidRPr="00423926" w:rsidRDefault="00353739" w:rsidP="000447F5">
      <w:pPr>
        <w:pStyle w:val="ApplusTITULO"/>
        <w:rPr>
          <w:lang w:val="es-PE"/>
        </w:rPr>
      </w:pPr>
    </w:p>
    <w:p w14:paraId="4CF8F81A" w14:textId="77777777" w:rsidR="00353739" w:rsidRPr="00423926" w:rsidRDefault="00353739" w:rsidP="000447F5">
      <w:pPr>
        <w:pStyle w:val="ApplusTITULO"/>
        <w:rPr>
          <w:lang w:val="es-PE"/>
        </w:rPr>
      </w:pPr>
    </w:p>
    <w:p w14:paraId="3447AF9D" w14:textId="77777777" w:rsidR="00353739" w:rsidRPr="00423926" w:rsidRDefault="00353739" w:rsidP="000447F5">
      <w:pPr>
        <w:pStyle w:val="ApplusTITULO"/>
        <w:rPr>
          <w:lang w:val="es-PE"/>
        </w:rPr>
      </w:pPr>
    </w:p>
    <w:p w14:paraId="65745D50" w14:textId="77777777" w:rsidR="00353739" w:rsidRPr="00423926" w:rsidRDefault="00353739" w:rsidP="000447F5">
      <w:pPr>
        <w:pStyle w:val="ApplusTITULO"/>
        <w:rPr>
          <w:lang w:val="es-PE"/>
        </w:rPr>
      </w:pPr>
    </w:p>
    <w:p w14:paraId="1CB650C4" w14:textId="77777777" w:rsidR="00353739" w:rsidRPr="00423926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423926" w:rsidRDefault="004E48BE" w:rsidP="000447F5">
      <w:pPr>
        <w:pStyle w:val="ApplusTITULO"/>
        <w:rPr>
          <w:lang w:val="es-PE"/>
        </w:rPr>
      </w:pPr>
      <w:r w:rsidRPr="00423926">
        <w:rPr>
          <w:lang w:val="es-PE"/>
        </w:rPr>
        <w:lastRenderedPageBreak/>
        <w:t>MEMORIA DESCRIPTIVA</w:t>
      </w:r>
    </w:p>
    <w:p w14:paraId="64A109C6" w14:textId="77777777" w:rsidR="004E48BE" w:rsidRPr="00423926" w:rsidRDefault="004E48BE" w:rsidP="00EA3D71">
      <w:pPr>
        <w:pStyle w:val="Ttulo1"/>
      </w:pPr>
      <w:bookmarkStart w:id="0" w:name="_Toc199448654"/>
      <w:r w:rsidRPr="00423926">
        <w:t>Objetivo</w:t>
      </w:r>
      <w:bookmarkEnd w:id="0"/>
    </w:p>
    <w:p w14:paraId="1100E84B" w14:textId="420AAACE" w:rsidR="004E48BE" w:rsidRPr="00423926" w:rsidRDefault="004E48BE" w:rsidP="004A4474">
      <w:pPr>
        <w:pStyle w:val="Prrafodelista"/>
        <w:rPr>
          <w:lang w:val="es-PE"/>
        </w:rPr>
      </w:pPr>
      <w:r w:rsidRPr="00423926">
        <w:rPr>
          <w:lang w:val="es-PE"/>
        </w:rPr>
        <w:t>Este expediente tiene como objetivo presentar el Informe del Estudio de ingeniería correspondiente al trabajo con código LCL-</w:t>
      </w:r>
      <w:r w:rsidR="00317907" w:rsidRPr="00423926">
        <w:t xml:space="preserve"> </w:t>
      </w:r>
      <w:r w:rsidR="005431B2" w:rsidRPr="00423926">
        <w:rPr>
          <w:noProof/>
          <w:lang w:val="es-PE"/>
        </w:rPr>
        <w:t>${</w:t>
      </w:r>
      <w:r w:rsidR="005431B2" w:rsidRPr="00354C3F">
        <w:rPr>
          <w:noProof/>
          <w:highlight w:val="green"/>
          <w:lang w:val="es-PE"/>
        </w:rPr>
        <w:t>lcl</w:t>
      </w:r>
      <w:r w:rsidR="005431B2" w:rsidRPr="00423926">
        <w:rPr>
          <w:noProof/>
          <w:lang w:val="es-PE"/>
        </w:rPr>
        <w:t>}</w:t>
      </w:r>
      <w:r w:rsidRPr="00423926">
        <w:rPr>
          <w:lang w:val="es-PE"/>
        </w:rPr>
        <w:t>.</w:t>
      </w:r>
    </w:p>
    <w:p w14:paraId="6ADC4648" w14:textId="77777777" w:rsidR="004E48BE" w:rsidRPr="00423926" w:rsidRDefault="004E48BE" w:rsidP="004A4474">
      <w:pPr>
        <w:pStyle w:val="Prrafodelista"/>
        <w:rPr>
          <w:lang w:val="es-PE"/>
        </w:rPr>
      </w:pPr>
      <w:r w:rsidRPr="00423926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423926" w:rsidRDefault="004E48BE" w:rsidP="00781686">
      <w:pPr>
        <w:pStyle w:val="Ttulo1"/>
      </w:pPr>
      <w:bookmarkStart w:id="1" w:name="_Toc199448655"/>
      <w:r w:rsidRPr="00423926">
        <w:t>Antecedentes</w:t>
      </w:r>
      <w:bookmarkEnd w:id="1"/>
    </w:p>
    <w:p w14:paraId="396D896A" w14:textId="77777777" w:rsidR="004E48BE" w:rsidRPr="00423926" w:rsidRDefault="004E48BE" w:rsidP="00E03156">
      <w:pPr>
        <w:pStyle w:val="Prrafodelista"/>
      </w:pPr>
      <w:r w:rsidRPr="00423926">
        <w:rPr>
          <w:lang w:val="es-PE"/>
        </w:rPr>
        <w:t>No tiene</w:t>
      </w:r>
      <w:r w:rsidRPr="00423926">
        <w:t>.</w:t>
      </w:r>
    </w:p>
    <w:p w14:paraId="3A3D73C9" w14:textId="77777777" w:rsidR="004E48BE" w:rsidRPr="00423926" w:rsidRDefault="004E48BE" w:rsidP="00EA3D71">
      <w:pPr>
        <w:pStyle w:val="Ttulo1"/>
      </w:pPr>
      <w:bookmarkStart w:id="2" w:name="_Toc199448656"/>
      <w:r w:rsidRPr="00423926">
        <w:t>Alcance</w:t>
      </w:r>
      <w:bookmarkEnd w:id="2"/>
    </w:p>
    <w:p w14:paraId="628FBC69" w14:textId="792FB244" w:rsidR="004E48BE" w:rsidRPr="00423926" w:rsidRDefault="004E48BE" w:rsidP="00EC5A3C">
      <w:pPr>
        <w:pStyle w:val="Prrafodelista"/>
        <w:rPr>
          <w:lang w:val="es-PE"/>
        </w:rPr>
      </w:pPr>
      <w:r w:rsidRPr="00423926">
        <w:rPr>
          <w:lang w:val="es-PE"/>
        </w:rPr>
        <w:t xml:space="preserve">El alcance del trabajo abarca el distrito de </w:t>
      </w:r>
      <w:r w:rsidR="005431B2" w:rsidRPr="00423926">
        <w:rPr>
          <w:noProof/>
          <w:lang w:val="es-PE"/>
        </w:rPr>
        <w:t>${</w:t>
      </w:r>
      <w:r w:rsidR="005431B2" w:rsidRPr="00354C3F">
        <w:rPr>
          <w:noProof/>
          <w:highlight w:val="green"/>
          <w:lang w:val="es-PE"/>
        </w:rPr>
        <w:t>distrito_nombre</w:t>
      </w:r>
      <w:r w:rsidR="005431B2" w:rsidRPr="00423926">
        <w:rPr>
          <w:noProof/>
          <w:lang w:val="es-PE"/>
        </w:rPr>
        <w:t>}</w:t>
      </w:r>
      <w:r w:rsidRPr="00423926">
        <w:rPr>
          <w:lang w:val="es-PE"/>
        </w:rPr>
        <w:t xml:space="preserve">, provincia de </w:t>
      </w:r>
      <w:r w:rsidR="005431B2" w:rsidRPr="00423926">
        <w:rPr>
          <w:lang w:val="es-PE"/>
        </w:rPr>
        <w:t>${</w:t>
      </w:r>
      <w:proofErr w:type="spellStart"/>
      <w:r w:rsidR="005431B2" w:rsidRPr="00354C3F">
        <w:rPr>
          <w:highlight w:val="green"/>
          <w:lang w:val="es-PE"/>
        </w:rPr>
        <w:t>provincia_nombre</w:t>
      </w:r>
      <w:proofErr w:type="spellEnd"/>
      <w:r w:rsidR="005431B2" w:rsidRPr="00423926">
        <w:rPr>
          <w:lang w:val="es-PE"/>
        </w:rPr>
        <w:t>}</w:t>
      </w:r>
      <w:r w:rsidR="008A276F" w:rsidRPr="00423926">
        <w:rPr>
          <w:lang w:val="es-PE"/>
        </w:rPr>
        <w:t xml:space="preserve"> </w:t>
      </w:r>
      <w:r w:rsidRPr="00423926">
        <w:rPr>
          <w:lang w:val="es-PE"/>
        </w:rPr>
        <w:t xml:space="preserve">y departamento de </w:t>
      </w:r>
      <w:r w:rsidR="005431B2" w:rsidRPr="00423926">
        <w:rPr>
          <w:lang w:val="es-PE"/>
        </w:rPr>
        <w:t>${</w:t>
      </w:r>
      <w:proofErr w:type="spellStart"/>
      <w:r w:rsidR="005431B2" w:rsidRPr="00354C3F">
        <w:rPr>
          <w:highlight w:val="green"/>
          <w:lang w:val="es-PE"/>
        </w:rPr>
        <w:t>departamento_nombre</w:t>
      </w:r>
      <w:proofErr w:type="spellEnd"/>
      <w:r w:rsidR="005431B2" w:rsidRPr="00423926">
        <w:rPr>
          <w:lang w:val="es-PE"/>
        </w:rPr>
        <w:t>}</w:t>
      </w:r>
      <w:r w:rsidRPr="00423926">
        <w:rPr>
          <w:lang w:val="es-PE"/>
        </w:rPr>
        <w:t>.</w:t>
      </w:r>
    </w:p>
    <w:p w14:paraId="3F3BF28B" w14:textId="77777777" w:rsidR="004E48BE" w:rsidRPr="00423926" w:rsidRDefault="004E48BE" w:rsidP="00EC5A3C">
      <w:pPr>
        <w:pStyle w:val="Prrafodelista"/>
        <w:rPr>
          <w:lang w:val="es-PE"/>
        </w:rPr>
      </w:pPr>
      <w:r w:rsidRPr="00423926">
        <w:rPr>
          <w:lang w:val="es-PE"/>
        </w:rPr>
        <w:t>La atención de los suministros será:</w:t>
      </w:r>
    </w:p>
    <w:p w14:paraId="79D495A2" w14:textId="28A3E333" w:rsidR="004E48BE" w:rsidRPr="00423926" w:rsidRDefault="00423926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0"/>
          <w:szCs w:val="20"/>
        </w:rPr>
      </w:pPr>
      <w:r w:rsidRPr="00423926">
        <w:rPr>
          <w:noProof/>
          <w:sz w:val="20"/>
          <w:szCs w:val="20"/>
        </w:rPr>
        <w:t>${</w:t>
      </w:r>
      <w:r w:rsidRPr="00354C3F">
        <w:rPr>
          <w:noProof/>
          <w:sz w:val="20"/>
          <w:szCs w:val="20"/>
          <w:highlight w:val="green"/>
        </w:rPr>
        <w:t>descripcion_trabajo</w:t>
      </w:r>
      <w:r w:rsidRPr="00423926">
        <w:rPr>
          <w:noProof/>
          <w:sz w:val="20"/>
          <w:szCs w:val="20"/>
        </w:rPr>
        <w:t>}</w:t>
      </w:r>
    </w:p>
    <w:p w14:paraId="53E0B147" w14:textId="77777777" w:rsidR="004E48BE" w:rsidRPr="00423926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423926">
        <w:rPr>
          <w:sz w:val="20"/>
          <w:szCs w:val="20"/>
        </w:rPr>
        <w:t>Si cliente varia la carga solicitada, la orden quedara sin efecto</w:t>
      </w:r>
      <w:r w:rsidRPr="00423926">
        <w:rPr>
          <w:sz w:val="22"/>
          <w:szCs w:val="22"/>
        </w:rPr>
        <w:t>.</w:t>
      </w:r>
    </w:p>
    <w:p w14:paraId="6DFDC66F" w14:textId="77777777" w:rsidR="004E48BE" w:rsidRPr="00423926" w:rsidRDefault="004E48BE" w:rsidP="005B5E09">
      <w:pPr>
        <w:pStyle w:val="Ttulo1"/>
      </w:pPr>
      <w:bookmarkStart w:id="3" w:name="_Toc199448657"/>
      <w:r w:rsidRPr="00423926">
        <w:t xml:space="preserve">Requerimiento de Maniobra: </w:t>
      </w:r>
      <w:r w:rsidRPr="00423926">
        <w:rPr>
          <w:color w:val="000000" w:themeColor="text1"/>
        </w:rPr>
        <w:t>NO</w:t>
      </w:r>
      <w:bookmarkEnd w:id="3"/>
    </w:p>
    <w:p w14:paraId="3BB281C4" w14:textId="77777777" w:rsidR="004E48BE" w:rsidRPr="00423926" w:rsidRDefault="004E48BE" w:rsidP="00EA3D71">
      <w:pPr>
        <w:pStyle w:val="Ttulo1"/>
      </w:pPr>
      <w:bookmarkStart w:id="4" w:name="_Toc199448658"/>
      <w:r w:rsidRPr="00423926">
        <w:t>Normas y Reglamentos de Aplicación</w:t>
      </w:r>
      <w:bookmarkEnd w:id="4"/>
      <w:r w:rsidRPr="00423926">
        <w:t xml:space="preserve"> </w:t>
      </w:r>
    </w:p>
    <w:p w14:paraId="4A291657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Código Nacional de Electricidad Suministro 2011 (R.M. </w:t>
      </w:r>
      <w:proofErr w:type="spellStart"/>
      <w:r w:rsidRPr="00423926">
        <w:rPr>
          <w:lang w:val="es-PE"/>
        </w:rPr>
        <w:t>N°</w:t>
      </w:r>
      <w:proofErr w:type="spellEnd"/>
      <w:r w:rsidRPr="00423926">
        <w:rPr>
          <w:lang w:val="es-PE"/>
        </w:rPr>
        <w:t xml:space="preserve"> 214-2011-MEM/DM)</w:t>
      </w:r>
    </w:p>
    <w:p w14:paraId="254AF527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423926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>Reglamento Nacional de Edificaciones (RNE)</w:t>
      </w:r>
    </w:p>
    <w:p w14:paraId="1E7582A1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>D.L. 25844 Ley de Concesiones Eléctricas y su Reglamento.</w:t>
      </w:r>
    </w:p>
    <w:p w14:paraId="1D211828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>Norma Técnica de Calidad de los Servicios Eléctricos.</w:t>
      </w:r>
    </w:p>
    <w:p w14:paraId="19A87CD1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423926">
        <w:rPr>
          <w:lang w:val="es-PE"/>
        </w:rPr>
        <w:t>Nº</w:t>
      </w:r>
      <w:proofErr w:type="spellEnd"/>
      <w:r w:rsidRPr="00423926">
        <w:rPr>
          <w:lang w:val="es-PE"/>
        </w:rPr>
        <w:t xml:space="preserve"> 018-2002-EM/DGE.</w:t>
      </w:r>
    </w:p>
    <w:p w14:paraId="6FC91FEF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Norma Técnica de Alumbrado de Vías Públicas en Zonas de Concesión de Distribución R.M. </w:t>
      </w:r>
      <w:proofErr w:type="spellStart"/>
      <w:r w:rsidRPr="00423926">
        <w:rPr>
          <w:lang w:val="es-PE"/>
        </w:rPr>
        <w:t>Nº</w:t>
      </w:r>
      <w:proofErr w:type="spellEnd"/>
      <w:r w:rsidRPr="00423926">
        <w:rPr>
          <w:lang w:val="es-PE"/>
        </w:rPr>
        <w:t xml:space="preserve"> 013-2003-EM/DM.</w:t>
      </w:r>
    </w:p>
    <w:p w14:paraId="11DB1501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423926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Ordenanza </w:t>
      </w:r>
      <w:proofErr w:type="spellStart"/>
      <w:r w:rsidRPr="00423926">
        <w:rPr>
          <w:lang w:val="es-PE"/>
        </w:rPr>
        <w:t>N°</w:t>
      </w:r>
      <w:proofErr w:type="spellEnd"/>
      <w:r w:rsidRPr="00423926">
        <w:rPr>
          <w:lang w:val="es-PE"/>
        </w:rPr>
        <w:t xml:space="preserve"> 203MML Reglamento para la Ejecución de Obras en las áreas de Dominio público y su modificación Ordenanza N°244MML.</w:t>
      </w:r>
    </w:p>
    <w:p w14:paraId="466CD1F3" w14:textId="77777777" w:rsidR="004E48BE" w:rsidRPr="00423926" w:rsidRDefault="004E48BE" w:rsidP="00EA3D71">
      <w:pPr>
        <w:pStyle w:val="Ttulo1"/>
      </w:pPr>
      <w:bookmarkStart w:id="5" w:name="_Toc199448659"/>
      <w:r w:rsidRPr="00423926">
        <w:t>Zona de trabajo</w:t>
      </w:r>
      <w:bookmarkEnd w:id="5"/>
    </w:p>
    <w:p w14:paraId="57BF2A5F" w14:textId="23E3221A" w:rsidR="004E48BE" w:rsidRPr="00423926" w:rsidRDefault="004E48BE" w:rsidP="00EA3D71">
      <w:pPr>
        <w:pStyle w:val="Ttulo2"/>
      </w:pPr>
      <w:bookmarkStart w:id="6" w:name="_Toc199448660"/>
      <w:r w:rsidRPr="00423926">
        <w:t xml:space="preserve">Distrito de </w:t>
      </w:r>
      <w:bookmarkEnd w:id="6"/>
      <w:r w:rsidR="00EB2C30" w:rsidRPr="00423926">
        <w:rPr>
          <w:noProof/>
        </w:rPr>
        <w:t>${distrito_nombre}</w:t>
      </w:r>
    </w:p>
    <w:p w14:paraId="5BC96935" w14:textId="31E0E578" w:rsidR="004E48BE" w:rsidRPr="00423926" w:rsidRDefault="00F5558C" w:rsidP="00560C56">
      <w:pPr>
        <w:pStyle w:val="Prrafodelista"/>
        <w:rPr>
          <w:lang w:val="es-PE"/>
        </w:rPr>
      </w:pPr>
      <w:r w:rsidRPr="00423926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52F60706">
                <wp:simplePos x="0" y="0"/>
                <wp:positionH relativeFrom="column">
                  <wp:posOffset>2792473</wp:posOffset>
                </wp:positionH>
                <wp:positionV relativeFrom="paragraph">
                  <wp:posOffset>243088</wp:posOffset>
                </wp:positionV>
                <wp:extent cx="659130" cy="4009183"/>
                <wp:effectExtent l="58737" t="322263" r="66358" b="371157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876129">
                          <a:off x="0" y="0"/>
                          <a:ext cx="659130" cy="40091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C49B5A" id="Rectángulo: esquinas redondeadas 7" o:spid="_x0000_s1026" style="position:absolute;margin-left:219.9pt;margin-top:19.15pt;width:51.9pt;height:315.7pt;rotation:5326033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" filled="f" strokecolor="#7030a0">
                <v:shadow on="t" color="black" opacity="22937f" origin=",.5" offset="0,.63889mm"/>
              </v:roundrect>
            </w:pict>
          </mc:Fallback>
        </mc:AlternateContent>
      </w:r>
      <w:r w:rsidR="004E48BE" w:rsidRPr="00423926">
        <w:rPr>
          <w:lang w:val="es-PE"/>
        </w:rPr>
        <w:t xml:space="preserve">La zona de trabajo se encuentra ubicada </w:t>
      </w:r>
      <w:r w:rsidR="00EB2C30" w:rsidRPr="00423926">
        <w:rPr>
          <w:lang w:val="es-PE"/>
        </w:rPr>
        <w:t xml:space="preserve">en </w:t>
      </w:r>
      <w:r w:rsidR="00423926" w:rsidRPr="00423926">
        <w:rPr>
          <w:lang w:val="es-PE"/>
        </w:rPr>
        <w:t>${</w:t>
      </w:r>
      <w:proofErr w:type="spellStart"/>
      <w:r w:rsidR="00423926" w:rsidRPr="00354C3F">
        <w:rPr>
          <w:highlight w:val="green"/>
          <w:lang w:val="es-PE"/>
        </w:rPr>
        <w:t>direccion_servicio_electrico</w:t>
      </w:r>
      <w:proofErr w:type="spellEnd"/>
      <w:r w:rsidR="00423926" w:rsidRPr="00423926">
        <w:rPr>
          <w:lang w:val="es-PE"/>
        </w:rPr>
        <w:t xml:space="preserve">}, </w:t>
      </w:r>
      <w:r w:rsidR="004E48BE" w:rsidRPr="00423926">
        <w:rPr>
          <w:lang w:val="es-PE"/>
        </w:rPr>
        <w:t xml:space="preserve">en el distrito de </w:t>
      </w:r>
      <w:r w:rsidR="00EB2C30" w:rsidRPr="00423926">
        <w:rPr>
          <w:lang w:val="es-PE"/>
        </w:rPr>
        <w:t>${</w:t>
      </w:r>
      <w:proofErr w:type="spellStart"/>
      <w:r w:rsidR="00EB2C30" w:rsidRPr="00354C3F">
        <w:rPr>
          <w:highlight w:val="green"/>
          <w:lang w:val="es-PE"/>
        </w:rPr>
        <w:t>distrito_nombre</w:t>
      </w:r>
      <w:proofErr w:type="spellEnd"/>
      <w:r w:rsidR="00EB2C30" w:rsidRPr="00423926">
        <w:rPr>
          <w:lang w:val="es-PE"/>
        </w:rPr>
        <w:t>}</w:t>
      </w:r>
      <w:r w:rsidR="004E48BE" w:rsidRPr="00423926">
        <w:rPr>
          <w:lang w:val="es-PE"/>
        </w:rPr>
        <w:t xml:space="preserve">, provincia de </w:t>
      </w:r>
      <w:r w:rsidR="00EB2C30" w:rsidRPr="00423926">
        <w:rPr>
          <w:lang w:val="es-PE"/>
        </w:rPr>
        <w:t>${</w:t>
      </w:r>
      <w:proofErr w:type="spellStart"/>
      <w:r w:rsidR="00EB2C30" w:rsidRPr="00354C3F">
        <w:rPr>
          <w:highlight w:val="green"/>
          <w:lang w:val="es-PE"/>
        </w:rPr>
        <w:t>provincia_nombre</w:t>
      </w:r>
      <w:proofErr w:type="spellEnd"/>
      <w:r w:rsidR="00EB2C30" w:rsidRPr="00423926">
        <w:rPr>
          <w:lang w:val="es-PE"/>
        </w:rPr>
        <w:t>}</w:t>
      </w:r>
      <w:r w:rsidR="004E48BE" w:rsidRPr="00423926">
        <w:rPr>
          <w:lang w:val="es-PE"/>
        </w:rPr>
        <w:t xml:space="preserve"> y departamento de</w:t>
      </w:r>
      <w:r w:rsidR="00EB2C30" w:rsidRPr="00423926">
        <w:rPr>
          <w:lang w:val="es-PE"/>
        </w:rPr>
        <w:t xml:space="preserve"> ${</w:t>
      </w:r>
      <w:proofErr w:type="spellStart"/>
      <w:r w:rsidR="00EB2C30" w:rsidRPr="00354C3F">
        <w:rPr>
          <w:highlight w:val="green"/>
          <w:lang w:val="es-PE"/>
        </w:rPr>
        <w:t>departamento_nombre</w:t>
      </w:r>
      <w:proofErr w:type="spellEnd"/>
      <w:r w:rsidR="00EB2C30" w:rsidRPr="00423926">
        <w:rPr>
          <w:lang w:val="es-PE"/>
        </w:rPr>
        <w:t>}</w:t>
      </w:r>
      <w:r w:rsidR="004E48BE" w:rsidRPr="00423926">
        <w:rPr>
          <w:lang w:val="es-PE"/>
        </w:rPr>
        <w:t>:</w:t>
      </w:r>
      <w:bookmarkStart w:id="7" w:name="_Hlk197030896"/>
    </w:p>
    <w:p w14:paraId="58D60945" w14:textId="2D37E95D" w:rsidR="004E48BE" w:rsidRPr="00423926" w:rsidRDefault="00F5558C" w:rsidP="00A516A4">
      <w:pPr>
        <w:pStyle w:val="Prrafodelista"/>
        <w:jc w:val="center"/>
      </w:pP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D79586" wp14:editId="4565844A">
                <wp:simplePos x="0" y="0"/>
                <wp:positionH relativeFrom="margin">
                  <wp:posOffset>5157470</wp:posOffset>
                </wp:positionH>
                <wp:positionV relativeFrom="paragraph">
                  <wp:posOffset>2375535</wp:posOffset>
                </wp:positionV>
                <wp:extent cx="605790" cy="390525"/>
                <wp:effectExtent l="57150" t="552450" r="22860" b="28575"/>
                <wp:wrapNone/>
                <wp:docPr id="53226383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390525"/>
                        </a:xfrm>
                        <a:prstGeom prst="wedgeRoundRectCallout">
                          <a:avLst>
                            <a:gd name="adj1" fmla="val -58077"/>
                            <a:gd name="adj2" fmla="val -18509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DA2336" w14:textId="343D5AEF" w:rsidR="005D4D5B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4C2CFD" w:rsidRPr="004C2CF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13327</w:t>
                            </w:r>
                            <w:r w:rsidR="005D4D5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ª</w:t>
                            </w:r>
                          </w:p>
                          <w:p w14:paraId="42093EFC" w14:textId="435584F2" w:rsidR="00267150" w:rsidRPr="0076548D" w:rsidRDefault="004C2CFD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4C2CF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7958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6" type="#_x0000_t62" style="position:absolute;left:0;text-align:left;margin-left:406.1pt;margin-top:187.05pt;width:47.7pt;height:30.7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" adj="-1745,-29181" fillcolor="#ffc000" strokecolor="white [3212]" strokeweight="1.5pt">
                <v:textbox>
                  <w:txbxContent>
                    <w:p w14:paraId="42DA2336" w14:textId="343D5AEF" w:rsidR="005D4D5B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4C2CFD" w:rsidRP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13327</w:t>
                      </w:r>
                      <w:r w:rsidR="005D4D5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ª</w:t>
                      </w:r>
                    </w:p>
                    <w:p w14:paraId="42093EFC" w14:textId="435584F2" w:rsidR="00267150" w:rsidRPr="0076548D" w:rsidRDefault="004C2CFD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AA7D58" wp14:editId="61D29BAF">
                <wp:simplePos x="0" y="0"/>
                <wp:positionH relativeFrom="margin">
                  <wp:posOffset>1337945</wp:posOffset>
                </wp:positionH>
                <wp:positionV relativeFrom="paragraph">
                  <wp:posOffset>2604135</wp:posOffset>
                </wp:positionV>
                <wp:extent cx="838200" cy="533400"/>
                <wp:effectExtent l="0" t="781050" r="361950" b="19050"/>
                <wp:wrapNone/>
                <wp:docPr id="179755684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33400"/>
                        </a:xfrm>
                        <a:prstGeom prst="wedgeRoundRectCallout">
                          <a:avLst>
                            <a:gd name="adj1" fmla="val 89007"/>
                            <a:gd name="adj2" fmla="val -19295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4EC82" w14:textId="59E8F3AD" w:rsidR="00267150" w:rsidRPr="0076548D" w:rsidRDefault="00A76A8B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Viene de la SED </w:t>
                            </w:r>
                            <w:r w:rsidR="004C2CFD" w:rsidRPr="004C2CF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13327</w:t>
                            </w:r>
                            <w:proofErr w:type="gramStart"/>
                            <w:r w:rsidR="004C2CFD" w:rsidRPr="004C2CF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A 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26715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</w:t>
                            </w:r>
                            <w:proofErr w:type="gramEnd"/>
                            <w:r w:rsidR="0026715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-</w:t>
                            </w:r>
                            <w:r w:rsidR="004C2CF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7D58" id="_x0000_s1027" type="#_x0000_t62" style="position:absolute;left:0;text-align:left;margin-left:105.35pt;margin-top:205.05pt;width:66pt;height:4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" adj="30026,-30878" fillcolor="#ffc000" strokecolor="white [3212]" strokeweight="1.5pt">
                <v:textbox>
                  <w:txbxContent>
                    <w:p w14:paraId="37C4EC82" w14:textId="59E8F3AD" w:rsidR="00267150" w:rsidRPr="0076548D" w:rsidRDefault="00A76A8B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Viene de la SED </w:t>
                      </w:r>
                      <w:r w:rsidR="004C2CFD" w:rsidRP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13327</w:t>
                      </w:r>
                      <w:proofErr w:type="gramStart"/>
                      <w:r w:rsidR="004C2CFD" w:rsidRP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A 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26715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</w:t>
                      </w:r>
                      <w:proofErr w:type="gramEnd"/>
                      <w:r w:rsidR="0026715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-</w:t>
                      </w:r>
                      <w:r w:rsid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E72EF9" wp14:editId="5A0F1290">
                <wp:simplePos x="0" y="0"/>
                <wp:positionH relativeFrom="margin">
                  <wp:posOffset>2804795</wp:posOffset>
                </wp:positionH>
                <wp:positionV relativeFrom="paragraph">
                  <wp:posOffset>2604135</wp:posOffset>
                </wp:positionV>
                <wp:extent cx="647700" cy="476250"/>
                <wp:effectExtent l="0" t="495300" r="19050" b="19050"/>
                <wp:wrapNone/>
                <wp:docPr id="909416713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76250"/>
                        </a:xfrm>
                        <a:prstGeom prst="wedgeRoundRectCallout">
                          <a:avLst>
                            <a:gd name="adj1" fmla="val 43020"/>
                            <a:gd name="adj2" fmla="val -15038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93D39" w14:textId="0B495270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2EF9" id="_x0000_s1028" type="#_x0000_t62" style="position:absolute;left:0;text-align:left;margin-left:220.85pt;margin-top:205.05pt;width:51pt;height:37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" adj="20092,-21683" fillcolor="#ffc000" strokecolor="white [3212]" strokeweight="1.5pt">
                <v:textbox>
                  <w:txbxContent>
                    <w:p w14:paraId="22393D39" w14:textId="0B495270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Zona de trabajo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C95A55" wp14:editId="67453D04">
                <wp:simplePos x="0" y="0"/>
                <wp:positionH relativeFrom="margin">
                  <wp:posOffset>1842770</wp:posOffset>
                </wp:positionH>
                <wp:positionV relativeFrom="paragraph">
                  <wp:posOffset>632460</wp:posOffset>
                </wp:positionV>
                <wp:extent cx="723900" cy="419100"/>
                <wp:effectExtent l="361950" t="0" r="19050" b="914400"/>
                <wp:wrapNone/>
                <wp:docPr id="1404824591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19100"/>
                        </a:xfrm>
                        <a:prstGeom prst="wedgeRoundRectCallout">
                          <a:avLst>
                            <a:gd name="adj1" fmla="val -99316"/>
                            <a:gd name="adj2" fmla="val 26094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2189E" w14:textId="6626BCD8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Tensión: 2</w:t>
                            </w:r>
                            <w:r w:rsidR="004C2CF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23.5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5A55" id="_x0000_s1029" type="#_x0000_t62" style="position:absolute;left:0;text-align:left;margin-left:145.1pt;margin-top:49.8pt;width:57pt;height:33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" adj="-10652,67163" fillcolor="#ffc000" strokecolor="white [3212]" strokeweight="1.5pt">
                <v:textbox>
                  <w:txbxContent>
                    <w:p w14:paraId="2972189E" w14:textId="6626BCD8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Tensión: 2</w:t>
                      </w:r>
                      <w:r w:rsid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23.5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8CA558" wp14:editId="7B2E97ED">
                <wp:simplePos x="0" y="0"/>
                <wp:positionH relativeFrom="margin">
                  <wp:posOffset>109220</wp:posOffset>
                </wp:positionH>
                <wp:positionV relativeFrom="paragraph">
                  <wp:posOffset>851535</wp:posOffset>
                </wp:positionV>
                <wp:extent cx="771525" cy="409575"/>
                <wp:effectExtent l="0" t="0" r="428625" b="447675"/>
                <wp:wrapNone/>
                <wp:docPr id="155945485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09575"/>
                        </a:xfrm>
                        <a:prstGeom prst="wedgeRoundRectCallout">
                          <a:avLst>
                            <a:gd name="adj1" fmla="val 99991"/>
                            <a:gd name="adj2" fmla="val 14575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D1FE3" w14:textId="75539494" w:rsidR="0076548D" w:rsidRPr="0076548D" w:rsidRDefault="0076548D" w:rsidP="0076548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548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CA558" id="_x0000_s1030" type="#_x0000_t62" style="position:absolute;left:0;text-align:left;margin-left:8.6pt;margin-top:67.05pt;width:60.75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" adj="32398,42284" fillcolor="#ffc000" strokecolor="white [3212]" strokeweight="1.5pt">
                <v:textbox>
                  <w:txbxContent>
                    <w:p w14:paraId="266D1FE3" w14:textId="75539494" w:rsidR="0076548D" w:rsidRPr="0076548D" w:rsidRDefault="0076548D" w:rsidP="0076548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76548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29BAF" wp14:editId="442C2DEA">
                <wp:simplePos x="0" y="0"/>
                <wp:positionH relativeFrom="column">
                  <wp:posOffset>1306154</wp:posOffset>
                </wp:positionH>
                <wp:positionV relativeFrom="paragraph">
                  <wp:posOffset>1521376</wp:posOffset>
                </wp:positionV>
                <wp:extent cx="244441" cy="429115"/>
                <wp:effectExtent l="114300" t="57150" r="99060" b="104775"/>
                <wp:wrapNone/>
                <wp:docPr id="26071508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736791">
                          <a:off x="0" y="0"/>
                          <a:ext cx="244441" cy="4291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9520E" id="Rectángulo 15" o:spid="_x0000_s1026" style="position:absolute;margin-left:102.85pt;margin-top:119.8pt;width:19.25pt;height:33.8pt;rotation:-942854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" fillcolor="white [3212]" strokecolor="red">
                <v:shadow on="t" color="black" opacity="22937f" origin=",.5" offset="0,.63889mm"/>
              </v:rect>
            </w:pict>
          </mc:Fallback>
        </mc:AlternateContent>
      </w:r>
      <w:r w:rsidR="00DC2AA6" w:rsidRPr="00423926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423926">
        <w:rPr>
          <w:lang w:val="es-ES_tradnl"/>
        </w:rPr>
        <w:t xml:space="preserve"> </w:t>
      </w:r>
      <w:r w:rsidR="00891C51" w:rsidRPr="00423926">
        <w:rPr>
          <w:noProof/>
          <w:lang w:val="es-ES_tradnl"/>
        </w:rPr>
        <w:t xml:space="preserve"> </w:t>
      </w:r>
      <w:r w:rsidR="0076548D" w:rsidRPr="00423926">
        <w:rPr>
          <w:noProof/>
          <w:lang w:val="es-ES_tradnl"/>
        </w:rPr>
        <w:t xml:space="preserve"> </w:t>
      </w:r>
      <w:bookmarkStart w:id="8" w:name="_Hlk199448807"/>
      <w:r w:rsidR="004E48BE" w:rsidRPr="00423926">
        <w:rPr>
          <w:noProof/>
        </w:rPr>
        <w:drawing>
          <wp:inline distT="0" distB="0" distL="0" distR="0" wp14:anchorId="75725C2A" wp14:editId="5C6A7339">
            <wp:extent cx="5715001" cy="3886200"/>
            <wp:effectExtent l="19050" t="19050" r="19050" b="190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069" cy="38978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7"/>
    <w:bookmarkEnd w:id="8"/>
    <w:p w14:paraId="262E6EF0" w14:textId="1D6E399F" w:rsidR="004E48BE" w:rsidRPr="00423926" w:rsidRDefault="004E48BE" w:rsidP="00E463FC">
      <w:pPr>
        <w:pStyle w:val="Prrafodelista"/>
        <w:jc w:val="center"/>
        <w:rPr>
          <w:lang w:val="es-PE"/>
        </w:rPr>
      </w:pPr>
      <w:r w:rsidRPr="00423926">
        <w:rPr>
          <w:lang w:val="es-PE"/>
        </w:rPr>
        <w:t xml:space="preserve">Figura 5.1 – 1: Zona de trabajo – Fuente: </w:t>
      </w:r>
      <w:proofErr w:type="spellStart"/>
      <w:r w:rsidRPr="00423926">
        <w:rPr>
          <w:lang w:val="es-PE"/>
        </w:rPr>
        <w:t>Geoapps</w:t>
      </w:r>
      <w:proofErr w:type="spellEnd"/>
    </w:p>
    <w:p w14:paraId="6F091F91" w14:textId="77777777" w:rsidR="00B1290D" w:rsidRPr="00423926" w:rsidRDefault="00B1290D" w:rsidP="00E463FC">
      <w:pPr>
        <w:pStyle w:val="Prrafodelista"/>
        <w:jc w:val="center"/>
        <w:rPr>
          <w:lang w:val="es-PE"/>
        </w:rPr>
      </w:pPr>
    </w:p>
    <w:p w14:paraId="5E62C2FB" w14:textId="29B0A41F" w:rsidR="004E48BE" w:rsidRPr="00423926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 w:rsidRPr="00423926">
        <w:rPr>
          <w:b/>
          <w:lang w:val="es-PE"/>
        </w:rPr>
        <w:t xml:space="preserve">Cliente solicita </w:t>
      </w:r>
      <w:r w:rsidR="004C2CFD" w:rsidRPr="00423926">
        <w:rPr>
          <w:b/>
          <w:lang w:val="es-PE"/>
        </w:rPr>
        <w:t xml:space="preserve">cambio de interruptor termomagnético tripolar por incremento de carga a </w:t>
      </w:r>
      <w:r w:rsidR="00EB2C30" w:rsidRPr="00423926">
        <w:rPr>
          <w:b/>
          <w:lang w:val="es-PE"/>
        </w:rPr>
        <w:t>${</w:t>
      </w:r>
      <w:proofErr w:type="spellStart"/>
      <w:r w:rsidR="00EB2C30" w:rsidRPr="00354C3F">
        <w:rPr>
          <w:b/>
          <w:highlight w:val="green"/>
          <w:lang w:val="es-PE"/>
        </w:rPr>
        <w:t>sistema_acometida</w:t>
      </w:r>
      <w:proofErr w:type="spellEnd"/>
      <w:r w:rsidR="00EB2C30" w:rsidRPr="00423926">
        <w:rPr>
          <w:b/>
          <w:lang w:val="es-PE"/>
        </w:rPr>
        <w:t xml:space="preserve">} </w:t>
      </w:r>
      <w:r w:rsidR="004C2CFD" w:rsidRPr="00423926">
        <w:rPr>
          <w:b/>
          <w:lang w:val="es-PE"/>
        </w:rPr>
        <w:t>Ø c.c.=</w:t>
      </w:r>
      <w:r w:rsidR="00EB2C30" w:rsidRPr="00423926">
        <w:rPr>
          <w:b/>
          <w:lang w:val="es-PE"/>
        </w:rPr>
        <w:t>${</w:t>
      </w:r>
      <w:proofErr w:type="spellStart"/>
      <w:r w:rsidR="00EB2C30" w:rsidRPr="00354C3F">
        <w:rPr>
          <w:b/>
          <w:highlight w:val="green"/>
          <w:lang w:val="es-PE"/>
        </w:rPr>
        <w:t>cc</w:t>
      </w:r>
      <w:proofErr w:type="spellEnd"/>
      <w:r w:rsidR="00EB2C30" w:rsidRPr="00423926">
        <w:rPr>
          <w:b/>
          <w:lang w:val="es-PE"/>
        </w:rPr>
        <w:t>}</w:t>
      </w:r>
      <w:r w:rsidR="004C2CFD" w:rsidRPr="00423926">
        <w:rPr>
          <w:b/>
          <w:lang w:val="es-PE"/>
        </w:rPr>
        <w:t xml:space="preserve"> kW</w:t>
      </w:r>
      <w:r w:rsidRPr="00423926">
        <w:rPr>
          <w:b/>
          <w:lang w:val="es-PE"/>
        </w:rPr>
        <w:t>.</w:t>
      </w:r>
    </w:p>
    <w:p w14:paraId="0DDEF034" w14:textId="36DEC771" w:rsidR="004E48BE" w:rsidRPr="00423926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>La carga solicitada por el cliente será destinada para</w:t>
      </w:r>
      <w:r w:rsidR="00B1290D" w:rsidRPr="00423926">
        <w:rPr>
          <w:lang w:val="es-PE"/>
        </w:rPr>
        <w:t xml:space="preserve"> uso</w:t>
      </w:r>
      <w:r w:rsidR="00EB2C30" w:rsidRPr="00423926">
        <w:rPr>
          <w:lang w:val="es-PE"/>
        </w:rPr>
        <w:t xml:space="preserve"> ${</w:t>
      </w:r>
      <w:proofErr w:type="spellStart"/>
      <w:r w:rsidR="00EB2C30" w:rsidRPr="00354C3F">
        <w:rPr>
          <w:highlight w:val="green"/>
          <w:lang w:val="es-PE"/>
        </w:rPr>
        <w:t>uso_servicio</w:t>
      </w:r>
      <w:proofErr w:type="spellEnd"/>
      <w:r w:rsidR="00EB2C30" w:rsidRPr="00423926">
        <w:rPr>
          <w:lang w:val="es-PE"/>
        </w:rPr>
        <w:t>}</w:t>
      </w:r>
      <w:r w:rsidRPr="00423926">
        <w:rPr>
          <w:lang w:val="es-PE"/>
        </w:rPr>
        <w:t>.</w:t>
      </w:r>
    </w:p>
    <w:p w14:paraId="63213216" w14:textId="17A3B956" w:rsidR="00EB2C30" w:rsidRPr="00423926" w:rsidRDefault="00EB2C30" w:rsidP="00EB2C30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Se coordino </w:t>
      </w:r>
      <w:r w:rsidR="00423926" w:rsidRPr="00423926">
        <w:rPr>
          <w:lang w:val="es-PE"/>
        </w:rPr>
        <w:t>desde</w:t>
      </w:r>
      <w:r w:rsidRPr="00423926">
        <w:rPr>
          <w:lang w:val="es-PE"/>
        </w:rPr>
        <w:t xml:space="preserve"> campo </w:t>
      </w:r>
      <w:r w:rsidR="00423926" w:rsidRPr="00423926">
        <w:rPr>
          <w:lang w:val="es-PE"/>
        </w:rPr>
        <w:t xml:space="preserve">vía telefónica </w:t>
      </w:r>
      <w:r w:rsidRPr="00423926">
        <w:rPr>
          <w:lang w:val="es-PE"/>
        </w:rPr>
        <w:t>${</w:t>
      </w:r>
      <w:proofErr w:type="spellStart"/>
      <w:r w:rsidRPr="00354C3F">
        <w:rPr>
          <w:highlight w:val="green"/>
          <w:lang w:val="es-PE"/>
        </w:rPr>
        <w:t>detalle_contacto</w:t>
      </w:r>
      <w:proofErr w:type="spellEnd"/>
      <w:r w:rsidRPr="00423926">
        <w:rPr>
          <w:lang w:val="es-PE"/>
        </w:rPr>
        <w:t>}</w:t>
      </w:r>
      <w:r w:rsidR="00627783" w:rsidRPr="00423926">
        <w:rPr>
          <w:lang w:val="es-PE"/>
        </w:rPr>
        <w:t>.</w:t>
      </w:r>
    </w:p>
    <w:p w14:paraId="0644ABCB" w14:textId="4421FB41" w:rsidR="004E48BE" w:rsidRPr="00423926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lastRenderedPageBreak/>
        <w:t xml:space="preserve">El cliente </w:t>
      </w:r>
      <w:r w:rsidR="00EB2C30" w:rsidRPr="00423926">
        <w:rPr>
          <w:lang w:val="es-PE"/>
        </w:rPr>
        <w:t>${</w:t>
      </w:r>
      <w:proofErr w:type="spellStart"/>
      <w:r w:rsidR="00EB2C30" w:rsidRPr="00354C3F">
        <w:rPr>
          <w:highlight w:val="green"/>
          <w:lang w:val="es-PE"/>
        </w:rPr>
        <w:t>tiene_nicho</w:t>
      </w:r>
      <w:proofErr w:type="spellEnd"/>
      <w:r w:rsidR="00EB2C30" w:rsidRPr="00423926">
        <w:rPr>
          <w:lang w:val="es-PE"/>
        </w:rPr>
        <w:t>}</w:t>
      </w:r>
      <w:r w:rsidR="00A76A8B" w:rsidRPr="00423926">
        <w:rPr>
          <w:lang w:val="es-PE"/>
        </w:rPr>
        <w:t xml:space="preserve"> </w:t>
      </w:r>
      <w:r w:rsidRPr="00423926">
        <w:rPr>
          <w:lang w:val="es-PE"/>
        </w:rPr>
        <w:t>cuenta con nicho preparado</w:t>
      </w:r>
      <w:r w:rsidR="00A76A8B" w:rsidRPr="00423926">
        <w:rPr>
          <w:lang w:val="es-PE"/>
        </w:rPr>
        <w:t xml:space="preserve"> en fachada</w:t>
      </w:r>
      <w:r w:rsidRPr="00423926">
        <w:rPr>
          <w:lang w:val="es-PE"/>
        </w:rPr>
        <w:t>.</w:t>
      </w:r>
    </w:p>
    <w:p w14:paraId="11273D8A" w14:textId="77777777" w:rsidR="004E48BE" w:rsidRPr="00423926" w:rsidRDefault="004E48BE" w:rsidP="00EA3D71">
      <w:pPr>
        <w:pStyle w:val="Ttulo1"/>
      </w:pPr>
      <w:bookmarkStart w:id="9" w:name="_Toc199448661"/>
      <w:r w:rsidRPr="00423926">
        <w:t>Descripción del proyecto</w:t>
      </w:r>
      <w:bookmarkEnd w:id="9"/>
    </w:p>
    <w:p w14:paraId="29709F97" w14:textId="5326B0CA" w:rsidR="004E48BE" w:rsidRPr="00423926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El proyecto comprende la </w:t>
      </w:r>
      <w:r w:rsidR="00A51532" w:rsidRPr="00423926">
        <w:rPr>
          <w:lang w:val="es-PE"/>
        </w:rPr>
        <w:t>reforma</w:t>
      </w:r>
      <w:r w:rsidRPr="00423926">
        <w:rPr>
          <w:lang w:val="es-PE"/>
        </w:rPr>
        <w:t xml:space="preserve"> de redes de Baja Tensión (SDS), radio de la </w:t>
      </w:r>
      <w:r w:rsidR="00E67F2B" w:rsidRPr="00423926">
        <w:rPr>
          <w:lang w:val="es-PE"/>
        </w:rPr>
        <w:t xml:space="preserve">Sed </w:t>
      </w:r>
      <w:r w:rsidR="00E62C2B" w:rsidRPr="00423926">
        <w:rPr>
          <w:lang w:val="es-PE"/>
        </w:rPr>
        <w:t>${</w:t>
      </w:r>
      <w:r w:rsidR="00E62C2B" w:rsidRPr="00354C3F">
        <w:rPr>
          <w:highlight w:val="green"/>
          <w:lang w:val="es-PE"/>
        </w:rPr>
        <w:t>sed</w:t>
      </w:r>
      <w:r w:rsidR="00E62C2B" w:rsidRPr="00423926">
        <w:rPr>
          <w:lang w:val="es-PE"/>
        </w:rPr>
        <w:t>}</w:t>
      </w:r>
      <w:r w:rsidRPr="00423926">
        <w:rPr>
          <w:lang w:val="es-PE"/>
        </w:rPr>
        <w:t xml:space="preserve"> llave</w:t>
      </w:r>
      <w:r w:rsidR="00E62C2B" w:rsidRPr="00423926">
        <w:rPr>
          <w:lang w:val="es-PE"/>
        </w:rPr>
        <w:t>-${</w:t>
      </w:r>
      <w:r w:rsidR="00E62C2B" w:rsidRPr="00354C3F">
        <w:rPr>
          <w:highlight w:val="green"/>
          <w:lang w:val="es-PE"/>
        </w:rPr>
        <w:t>llave</w:t>
      </w:r>
      <w:r w:rsidR="00E62C2B" w:rsidRPr="00423926">
        <w:rPr>
          <w:lang w:val="es-PE"/>
        </w:rPr>
        <w:t>}</w:t>
      </w:r>
      <w:r w:rsidRPr="00423926">
        <w:rPr>
          <w:lang w:val="es-PE"/>
        </w:rPr>
        <w:t xml:space="preserve">, a fin de atender </w:t>
      </w:r>
      <w:r w:rsidR="00A51532" w:rsidRPr="00423926">
        <w:rPr>
          <w:lang w:val="es-ES_tradnl"/>
        </w:rPr>
        <w:t xml:space="preserve">cambio de interruptor termomagnético tripolar por incremento de carga a </w:t>
      </w:r>
      <w:r w:rsidR="00E62C2B" w:rsidRPr="00423926">
        <w:rPr>
          <w:lang w:val="es-ES_tradnl"/>
        </w:rPr>
        <w:t>${</w:t>
      </w:r>
      <w:proofErr w:type="spellStart"/>
      <w:r w:rsidR="00E62C2B" w:rsidRPr="00354C3F">
        <w:rPr>
          <w:highlight w:val="green"/>
          <w:lang w:val="es-ES_tradnl"/>
        </w:rPr>
        <w:t>sistema_acometida</w:t>
      </w:r>
      <w:proofErr w:type="spellEnd"/>
      <w:r w:rsidR="00E62C2B" w:rsidRPr="00423926">
        <w:rPr>
          <w:lang w:val="es-ES_tradnl"/>
        </w:rPr>
        <w:t xml:space="preserve">} </w:t>
      </w:r>
      <w:r w:rsidR="00A51532" w:rsidRPr="00423926">
        <w:rPr>
          <w:lang w:val="es-ES_tradnl"/>
        </w:rPr>
        <w:t>Ø c.c.=</w:t>
      </w:r>
      <w:r w:rsidR="00E62C2B" w:rsidRPr="00423926">
        <w:rPr>
          <w:lang w:val="es-ES_tradnl"/>
        </w:rPr>
        <w:t>${</w:t>
      </w:r>
      <w:proofErr w:type="spellStart"/>
      <w:r w:rsidR="00E62C2B" w:rsidRPr="00354C3F">
        <w:rPr>
          <w:highlight w:val="green"/>
          <w:lang w:val="es-ES_tradnl"/>
        </w:rPr>
        <w:t>cc</w:t>
      </w:r>
      <w:proofErr w:type="spellEnd"/>
      <w:r w:rsidR="00E62C2B" w:rsidRPr="00423926">
        <w:rPr>
          <w:lang w:val="es-ES_tradnl"/>
        </w:rPr>
        <w:t>}</w:t>
      </w:r>
      <w:r w:rsidR="00A51532" w:rsidRPr="00423926">
        <w:rPr>
          <w:lang w:val="es-ES_tradnl"/>
        </w:rPr>
        <w:t xml:space="preserve"> kW</w:t>
      </w:r>
      <w:r w:rsidR="00A51532" w:rsidRPr="00423926">
        <w:rPr>
          <w:lang w:val="es-PE"/>
        </w:rPr>
        <w:t>.</w:t>
      </w:r>
    </w:p>
    <w:p w14:paraId="60A73021" w14:textId="0B8F9987" w:rsidR="004E48BE" w:rsidRPr="00423926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>Los trabajos a desarrollar son lo</w:t>
      </w:r>
      <w:r w:rsidR="00E62C2B" w:rsidRPr="00423926">
        <w:rPr>
          <w:lang w:val="es-PE"/>
        </w:rPr>
        <w:t>s</w:t>
      </w:r>
      <w:r w:rsidRPr="00423926">
        <w:rPr>
          <w:lang w:val="es-PE"/>
        </w:rPr>
        <w:t xml:space="preserve"> siguiente</w:t>
      </w:r>
      <w:r w:rsidR="00E62C2B" w:rsidRPr="00423926">
        <w:rPr>
          <w:lang w:val="es-PE"/>
        </w:rPr>
        <w:t>s</w:t>
      </w:r>
      <w:r w:rsidRPr="00423926">
        <w:rPr>
          <w:lang w:val="es-PE"/>
        </w:rPr>
        <w:t>:</w:t>
      </w:r>
    </w:p>
    <w:p w14:paraId="08EE5EBF" w14:textId="77777777" w:rsidR="004E48BE" w:rsidRPr="00423926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52BED6B1" w:rsidR="004E48BE" w:rsidRPr="00423926" w:rsidRDefault="004E48BE" w:rsidP="00EA3D71">
      <w:pPr>
        <w:pStyle w:val="Ttulo2"/>
      </w:pPr>
      <w:bookmarkStart w:id="10" w:name="_Toc199448662"/>
      <w:r w:rsidRPr="00423926">
        <w:t xml:space="preserve">Distrito de </w:t>
      </w:r>
      <w:bookmarkEnd w:id="10"/>
      <w:r w:rsidR="00E62C2B" w:rsidRPr="00423926">
        <w:rPr>
          <w:lang w:val="es-ES_tradnl"/>
        </w:rPr>
        <w:t>${</w:t>
      </w:r>
      <w:proofErr w:type="spellStart"/>
      <w:r w:rsidR="00E62C2B" w:rsidRPr="00354C3F">
        <w:rPr>
          <w:highlight w:val="green"/>
          <w:lang w:val="es-ES_tradnl"/>
        </w:rPr>
        <w:t>distrito_nombre</w:t>
      </w:r>
      <w:proofErr w:type="spellEnd"/>
      <w:r w:rsidR="00E62C2B" w:rsidRPr="00423926">
        <w:rPr>
          <w:lang w:val="es-ES_tradnl"/>
        </w:rPr>
        <w:t>}</w:t>
      </w:r>
    </w:p>
    <w:p w14:paraId="3E65CB60" w14:textId="6D9FA7F4" w:rsidR="004E48BE" w:rsidRPr="00423926" w:rsidRDefault="004E48BE" w:rsidP="00A43A09">
      <w:pPr>
        <w:pStyle w:val="Prrafodelista"/>
      </w:pPr>
      <w:r w:rsidRPr="00423926">
        <w:rPr>
          <w:lang w:val="es-PE"/>
        </w:rPr>
        <w:t xml:space="preserve">La zona de trabajo se encuentra ubicada </w:t>
      </w:r>
      <w:r w:rsidR="00B1290D" w:rsidRPr="00423926">
        <w:rPr>
          <w:lang w:val="es-PE"/>
        </w:rPr>
        <w:t>en</w:t>
      </w:r>
      <w:r w:rsidR="00E62C2B" w:rsidRPr="00423926">
        <w:rPr>
          <w:lang w:val="es-PE"/>
        </w:rPr>
        <w:t xml:space="preserve"> ${</w:t>
      </w:r>
      <w:proofErr w:type="spellStart"/>
      <w:r w:rsidR="00E62C2B" w:rsidRPr="00354C3F">
        <w:rPr>
          <w:highlight w:val="green"/>
          <w:lang w:val="es-PE"/>
        </w:rPr>
        <w:t>dirección_servicio_electrico</w:t>
      </w:r>
      <w:proofErr w:type="spellEnd"/>
      <w:r w:rsidR="00E62C2B" w:rsidRPr="00423926">
        <w:rPr>
          <w:lang w:val="es-PE"/>
        </w:rPr>
        <w:t>}</w:t>
      </w:r>
      <w:r w:rsidRPr="00423926">
        <w:rPr>
          <w:lang w:val="es-PE"/>
        </w:rPr>
        <w:t>.</w:t>
      </w:r>
    </w:p>
    <w:p w14:paraId="6238053A" w14:textId="77777777" w:rsidR="004E48BE" w:rsidRPr="00423926" w:rsidRDefault="004E48BE" w:rsidP="00DA18A8">
      <w:pPr>
        <w:pStyle w:val="Ttulo3"/>
        <w:ind w:left="567" w:hanging="567"/>
      </w:pPr>
      <w:bookmarkStart w:id="11" w:name="_Toc199448663"/>
      <w:r w:rsidRPr="00423926">
        <w:t>Instalación de redes Aéreas</w:t>
      </w:r>
      <w:bookmarkEnd w:id="11"/>
    </w:p>
    <w:p w14:paraId="1A2D7CBB" w14:textId="77777777" w:rsidR="004E48BE" w:rsidRPr="00423926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423926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423926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423926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423926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423926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423926"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2A87F198" w:rsidR="00A51532" w:rsidRPr="00423926" w:rsidRDefault="00A51532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No aplica.</w:t>
            </w:r>
          </w:p>
        </w:tc>
        <w:tc>
          <w:tcPr>
            <w:tcW w:w="885" w:type="pct"/>
            <w:vAlign w:val="center"/>
          </w:tcPr>
          <w:p w14:paraId="39F35B58" w14:textId="77777777" w:rsidR="00A51532" w:rsidRPr="00423926" w:rsidRDefault="00A51532" w:rsidP="00A51532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187 metros de cable 3x95+2x16+P </w:t>
            </w:r>
            <w:proofErr w:type="spellStart"/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  <w:p w14:paraId="713577FD" w14:textId="480410DD" w:rsidR="004E48BE" w:rsidRPr="00423926" w:rsidRDefault="00A51532" w:rsidP="00A51532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16.74 metros de cable 3x95+P </w:t>
            </w:r>
            <w:proofErr w:type="spellStart"/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37F762C4" w:rsidR="004E48BE" w:rsidRPr="00423926" w:rsidRDefault="00A51532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188.9 metros de cable 3x35+2x16+P </w:t>
            </w:r>
            <w:proofErr w:type="spellStart"/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Pr="00423926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423926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Pr="00423926" w:rsidRDefault="004E48BE" w:rsidP="00FC6F34">
      <w:pPr>
        <w:pStyle w:val="ApplusParrafo"/>
      </w:pPr>
    </w:p>
    <w:p w14:paraId="3A2065DE" w14:textId="72104D18" w:rsidR="004E48BE" w:rsidRPr="00423926" w:rsidRDefault="004E48BE" w:rsidP="00831750">
      <w:pPr>
        <w:pStyle w:val="Ttulo3"/>
        <w:ind w:left="567" w:hanging="567"/>
      </w:pPr>
      <w:bookmarkStart w:id="12" w:name="_Toc199448664"/>
      <w:r w:rsidRPr="00423926">
        <w:t>Instalación de Postes</w:t>
      </w:r>
      <w:bookmarkEnd w:id="12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423926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Material complementario</w:t>
            </w:r>
          </w:p>
        </w:tc>
      </w:tr>
      <w:tr w:rsidR="004E48BE" w:rsidRPr="00423926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423926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Pr="00423926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7AA0CFBE" w:rsidR="004E48BE" w:rsidRPr="00423926" w:rsidRDefault="00A51532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Poste de fibra</w:t>
            </w:r>
            <w:r w:rsidR="008A276F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Pr="00423926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74026957" w:rsidR="004E48BE" w:rsidRPr="00423926" w:rsidRDefault="00A51532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01 de 8/200</w:t>
            </w:r>
            <w:r w:rsidR="008A276F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1" w:type="pct"/>
            <w:vAlign w:val="center"/>
          </w:tcPr>
          <w:p w14:paraId="3E45742A" w14:textId="37DB0B64" w:rsidR="004E48BE" w:rsidRPr="00423926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Instalación de armados </w:t>
            </w:r>
            <w:r w:rsidR="00A51532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4</w:t>
            </w: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 D5</w:t>
            </w:r>
            <w:r w:rsidR="008A276F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+2 D</w:t>
            </w:r>
            <w:r w:rsidR="00A51532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9</w:t>
            </w:r>
            <w:r w:rsidR="008A276F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+</w:t>
            </w:r>
            <w:r w:rsidR="00A51532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2</w:t>
            </w:r>
            <w:r w:rsidR="008A276F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D7</w:t>
            </w:r>
            <w:r w:rsidR="00A51532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+AC-c+2AC-a</w:t>
            </w: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423926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 w:rsidRPr="00423926"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0F736D13" w14:textId="77777777" w:rsidR="004E48BE" w:rsidRPr="00423926" w:rsidRDefault="004E48BE" w:rsidP="0048651C">
      <w:pPr>
        <w:pStyle w:val="Ttulo3"/>
        <w:ind w:left="567" w:hanging="567"/>
      </w:pPr>
      <w:bookmarkStart w:id="13" w:name="_Toc199448665"/>
      <w:r w:rsidRPr="00423926">
        <w:t>Trabajos complementarios</w:t>
      </w:r>
      <w:bookmarkEnd w:id="13"/>
    </w:p>
    <w:p w14:paraId="5A2C2B4C" w14:textId="77777777" w:rsidR="004E48BE" w:rsidRPr="00423926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423926">
        <w:rPr>
          <w:szCs w:val="20"/>
          <w:lang w:val="es-PE"/>
        </w:rPr>
        <w:lastRenderedPageBreak/>
        <w:t>Limpieza de la zona de trabajo.</w:t>
      </w:r>
    </w:p>
    <w:p w14:paraId="0A303066" w14:textId="77777777" w:rsidR="004E48BE" w:rsidRPr="00423926" w:rsidRDefault="004E48BE" w:rsidP="00EA3D71">
      <w:pPr>
        <w:pStyle w:val="Ttulo2"/>
      </w:pPr>
      <w:bookmarkStart w:id="14" w:name="_Toc199448666"/>
      <w:r w:rsidRPr="00423926">
        <w:t>Permisos especiales</w:t>
      </w:r>
      <w:bookmarkEnd w:id="14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423926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423926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423926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DUV        </w:t>
            </w:r>
            <w:proofErr w:type="gramStart"/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423926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PMA           </w:t>
            </w:r>
            <w:proofErr w:type="gramStart"/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RUTAS CONCESIONADAS         </w:t>
            </w:r>
            <w:proofErr w:type="gramStart"/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ANA      </w:t>
            </w:r>
            <w:proofErr w:type="gramStart"/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MINAGRI)</w:t>
            </w:r>
          </w:p>
        </w:tc>
      </w:tr>
      <w:tr w:rsidR="004E48BE" w:rsidRPr="00423926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Pr="00423926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423926" w:rsidRDefault="004E48BE" w:rsidP="00E51F30">
      <w:pPr>
        <w:pStyle w:val="Ttulo1"/>
        <w:ind w:left="567" w:hanging="567"/>
        <w:jc w:val="both"/>
      </w:pPr>
      <w:bookmarkStart w:id="15" w:name="_Toc199448667"/>
      <w:r w:rsidRPr="00423926">
        <w:t>Especificaciones técnicas redes aéreas</w:t>
      </w:r>
      <w:bookmarkEnd w:id="15"/>
    </w:p>
    <w:p w14:paraId="53911BB9" w14:textId="77777777" w:rsidR="004E48BE" w:rsidRPr="00423926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Todos los materiales a utilizarse en la ejecución de las obras del proyecto, deberán estar comprendidos en la Lista de Materiales de Media y Baja Tensión técnicamente vigentes y aceptadas por PLUZ.</w:t>
      </w:r>
    </w:p>
    <w:p w14:paraId="00E15BE8" w14:textId="77777777" w:rsidR="004E48BE" w:rsidRPr="00423926" w:rsidRDefault="004E48BE" w:rsidP="00E51F30">
      <w:pPr>
        <w:pStyle w:val="Ttulo2"/>
        <w:ind w:left="567" w:hanging="567"/>
        <w:jc w:val="both"/>
      </w:pPr>
      <w:bookmarkStart w:id="16" w:name="_Toc199448668"/>
      <w:r w:rsidRPr="00423926">
        <w:t>Cimentación de estructuras de baja tensión: norma de PLUZ LD-7-350</w:t>
      </w:r>
      <w:bookmarkEnd w:id="16"/>
    </w:p>
    <w:p w14:paraId="608F82A2" w14:textId="77777777" w:rsidR="004E48BE" w:rsidRPr="00423926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Pr="00423926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423926" w:rsidRDefault="004E48BE" w:rsidP="001268FC">
      <w:pPr>
        <w:pStyle w:val="Ttulo2"/>
        <w:ind w:left="567" w:hanging="567"/>
        <w:jc w:val="both"/>
      </w:pPr>
      <w:r w:rsidRPr="00423926">
        <w:t xml:space="preserve"> </w:t>
      </w:r>
      <w:bookmarkStart w:id="17" w:name="_Toc199448669"/>
      <w:r w:rsidRPr="00423926">
        <w:t>Cimentación normalizada para postes de concreto 7/200, 8/200 y 9/200 sin retenidas</w:t>
      </w:r>
      <w:bookmarkEnd w:id="17"/>
    </w:p>
    <w:p w14:paraId="507AFE86" w14:textId="77777777" w:rsidR="004E48BE" w:rsidRPr="00423926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423926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423926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423926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423926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423926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423926" w:rsidRDefault="004E48BE" w:rsidP="00E51F30">
      <w:pPr>
        <w:pStyle w:val="Ttulo2"/>
        <w:ind w:left="567" w:hanging="567"/>
        <w:jc w:val="both"/>
      </w:pPr>
      <w:bookmarkStart w:id="18" w:name="_Toc199448670"/>
      <w:r w:rsidRPr="00423926">
        <w:t>Cimentación normalizada para postes de concreto 7/200 8/200 9/200 con retenidas</w:t>
      </w:r>
      <w:bookmarkEnd w:id="18"/>
    </w:p>
    <w:p w14:paraId="54289B0F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423926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423926" w:rsidRDefault="004E48BE" w:rsidP="00E51F30">
      <w:pPr>
        <w:pStyle w:val="Ttulo2"/>
        <w:ind w:left="567" w:hanging="567"/>
      </w:pPr>
      <w:bookmarkStart w:id="19" w:name="_Toc199448671"/>
      <w:r w:rsidRPr="00423926">
        <w:lastRenderedPageBreak/>
        <w:t>Cimentación normalizada para poste de concreto 8/400</w:t>
      </w:r>
      <w:bookmarkEnd w:id="19"/>
      <w:r w:rsidRPr="00423926">
        <w:t> </w:t>
      </w:r>
    </w:p>
    <w:p w14:paraId="79DCDDBB" w14:textId="77777777" w:rsidR="004E48BE" w:rsidRPr="00423926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423926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423926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423926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423926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423926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423926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423926" w:rsidRDefault="004E48BE" w:rsidP="00E51F30">
      <w:pPr>
        <w:pStyle w:val="Ttulo2"/>
        <w:ind w:left="567" w:hanging="567"/>
      </w:pPr>
      <w:bookmarkStart w:id="20" w:name="_Toc199448672"/>
      <w:r w:rsidRPr="00423926">
        <w:t>Recomendaciones generales para cimentaciones</w:t>
      </w:r>
      <w:bookmarkEnd w:id="20"/>
      <w:r w:rsidRPr="00423926">
        <w:t> </w:t>
      </w:r>
    </w:p>
    <w:p w14:paraId="4D56A740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423926" w:rsidRDefault="004E48BE" w:rsidP="00E51F30">
      <w:pPr>
        <w:pStyle w:val="Ttulo2"/>
        <w:ind w:left="567" w:hanging="567"/>
        <w:jc w:val="both"/>
      </w:pPr>
      <w:bookmarkStart w:id="21" w:name="_Toc199448673"/>
      <w:r w:rsidRPr="00423926">
        <w:lastRenderedPageBreak/>
        <w:t>Cimentación de estructuras de fin de línea y anclaje para redes de baja y media tensión: norma de PLUZ LD-7-351</w:t>
      </w:r>
      <w:bookmarkEnd w:id="21"/>
    </w:p>
    <w:p w14:paraId="07459C2F" w14:textId="77777777" w:rsidR="004E48BE" w:rsidRPr="00423926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423926" w:rsidRDefault="004E48BE" w:rsidP="00E51F30">
      <w:pPr>
        <w:pStyle w:val="Ttulo2"/>
        <w:ind w:left="567" w:hanging="567"/>
        <w:jc w:val="both"/>
      </w:pPr>
      <w:bookmarkStart w:id="22" w:name="_Toc199448674"/>
      <w:r w:rsidRPr="00423926">
        <w:t>Cimentación normalizada para postes de C.A.C y P.R.F.V 8/200, 9/200 y 11/200 con retenidas de uso de fin de línea o anclaje en redes de baja tensión.</w:t>
      </w:r>
      <w:bookmarkEnd w:id="22"/>
    </w:p>
    <w:p w14:paraId="5C94DD8F" w14:textId="77777777" w:rsidR="004E48BE" w:rsidRPr="00423926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423926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</w:t>
      </w:r>
      <w:proofErr w:type="gram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423926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proofErr w:type="gram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=  140</w:t>
      </w:r>
      <w:proofErr w:type="gram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kg/cm2</w:t>
      </w:r>
    </w:p>
    <w:p w14:paraId="2326A917" w14:textId="77777777" w:rsidR="004E48BE" w:rsidRPr="00423926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                                 </w:t>
      </w:r>
      <w:proofErr w:type="gram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</w:t>
      </w:r>
      <w:proofErr w:type="gram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</w:t>
      </w:r>
      <w:proofErr w:type="gram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0.1L +0.5) m </w:t>
      </w:r>
    </w:p>
    <w:p w14:paraId="1D31A2D0" w14:textId="77777777" w:rsidR="004E48BE" w:rsidRPr="00423926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423926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Pr="00423926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423926">
        <w:br w:type="page"/>
      </w:r>
    </w:p>
    <w:p w14:paraId="258E9AA6" w14:textId="77777777" w:rsidR="004E48BE" w:rsidRPr="00423926" w:rsidRDefault="004E48BE" w:rsidP="00E51F30">
      <w:pPr>
        <w:pStyle w:val="Ttulo2"/>
        <w:ind w:left="567" w:hanging="567"/>
        <w:jc w:val="both"/>
      </w:pPr>
      <w:bookmarkStart w:id="23" w:name="_Toc199448675"/>
      <w:r w:rsidRPr="00423926">
        <w:lastRenderedPageBreak/>
        <w:t>Cimentación normalizada para postes de C.A.C 13/400 y 15/400 y postes P.R.F.V 12/400 y 13/400 con retenidas de uso de fin de línea o anclaje en redes de media tensión.</w:t>
      </w:r>
      <w:bookmarkEnd w:id="23"/>
    </w:p>
    <w:p w14:paraId="6ACF8FAB" w14:textId="77777777" w:rsidR="004E48BE" w:rsidRPr="00423926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423926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</w:t>
      </w:r>
      <w:proofErr w:type="gram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Circular de diámetro 1 m</w:t>
      </w:r>
    </w:p>
    <w:p w14:paraId="7D0FD89E" w14:textId="77777777" w:rsidR="004E48BE" w:rsidRPr="00423926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140 kg/cm2</w:t>
      </w:r>
    </w:p>
    <w:p w14:paraId="63F63303" w14:textId="77777777" w:rsidR="004E48BE" w:rsidRPr="00423926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</w:t>
      </w:r>
      <w:proofErr w:type="gram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(0.1L +0.7) m </w:t>
      </w:r>
    </w:p>
    <w:p w14:paraId="770FDF9D" w14:textId="77777777" w:rsidR="004E48BE" w:rsidRPr="00423926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Pr="00423926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423926">
        <w:br w:type="page"/>
      </w:r>
    </w:p>
    <w:p w14:paraId="78332FD5" w14:textId="77777777" w:rsidR="004E48BE" w:rsidRPr="00423926" w:rsidRDefault="004E48BE" w:rsidP="00E51F30">
      <w:pPr>
        <w:pStyle w:val="Ttulo2"/>
        <w:ind w:left="567" w:hanging="567"/>
      </w:pPr>
      <w:bookmarkStart w:id="24" w:name="_Toc199448676"/>
      <w:r w:rsidRPr="00423926">
        <w:lastRenderedPageBreak/>
        <w:t>Recomendaciones generales para cimentaciones</w:t>
      </w:r>
      <w:bookmarkEnd w:id="24"/>
      <w:r w:rsidRPr="00423926">
        <w:t> </w:t>
      </w:r>
    </w:p>
    <w:p w14:paraId="5EBEEE9F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p w14:paraId="434499B6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:rsidRPr="00423926" w14:paraId="2D532E3D" w14:textId="77777777" w:rsidTr="00C3083E">
        <w:tc>
          <w:tcPr>
            <w:tcW w:w="4106" w:type="dxa"/>
          </w:tcPr>
          <w:p w14:paraId="39C9AA51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 (Mezcla mínima 1:8 + 25% de piedra mediana) 3”</w:t>
            </w:r>
          </w:p>
        </w:tc>
        <w:tc>
          <w:tcPr>
            <w:tcW w:w="352" w:type="dxa"/>
          </w:tcPr>
          <w:p w14:paraId="0897BF0B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423926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Pr="00423926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739D338" w14:textId="77777777" w:rsidR="004E48BE" w:rsidRPr="00423926" w:rsidRDefault="004E48BE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423926" w:rsidRDefault="004E48BE" w:rsidP="00BA2519">
      <w:pPr>
        <w:pStyle w:val="Ttulo1"/>
        <w:ind w:left="567" w:hanging="567"/>
      </w:pPr>
      <w:bookmarkStart w:id="25" w:name="_Toc199448677"/>
      <w:r w:rsidRPr="00423926">
        <w:t>Planos del proyecto:</w:t>
      </w:r>
      <w:bookmarkEnd w:id="25"/>
    </w:p>
    <w:p w14:paraId="5D229352" w14:textId="77777777" w:rsidR="004E48BE" w:rsidRPr="00423926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423926">
        <w:rPr>
          <w:rFonts w:ascii="Tahoma" w:hAnsi="Tahoma" w:cs="Tahoma"/>
          <w:sz w:val="20"/>
          <w:szCs w:val="20"/>
          <w:lang w:val="es-PE"/>
        </w:rPr>
        <w:t>El proyecto está comprendido por el plano:</w:t>
      </w:r>
    </w:p>
    <w:p w14:paraId="0C28BD5B" w14:textId="17D5AC26" w:rsidR="00F30FD1" w:rsidRPr="00423926" w:rsidRDefault="00A51532" w:rsidP="00F30FD1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423926">
        <w:rPr>
          <w:szCs w:val="20"/>
          <w:lang w:val="es-PE"/>
        </w:rPr>
        <w:t>0212772-</w:t>
      </w:r>
      <w:r w:rsidR="00180644" w:rsidRPr="00423926">
        <w:rPr>
          <w:szCs w:val="20"/>
          <w:lang w:val="es-PE"/>
        </w:rPr>
        <w:t>${</w:t>
      </w:r>
      <w:proofErr w:type="spellStart"/>
      <w:r w:rsidR="00180644" w:rsidRPr="00354C3F">
        <w:rPr>
          <w:szCs w:val="20"/>
          <w:highlight w:val="green"/>
          <w:lang w:val="es-PE"/>
        </w:rPr>
        <w:t>lcl</w:t>
      </w:r>
      <w:proofErr w:type="spellEnd"/>
      <w:r w:rsidR="00180644" w:rsidRPr="00423926">
        <w:rPr>
          <w:szCs w:val="20"/>
          <w:lang w:val="es-PE"/>
        </w:rPr>
        <w:t>}</w:t>
      </w:r>
      <w:r w:rsidRPr="00423926">
        <w:rPr>
          <w:szCs w:val="20"/>
          <w:lang w:val="es-PE"/>
        </w:rPr>
        <w:t>A-A2</w:t>
      </w:r>
    </w:p>
    <w:p w14:paraId="127AA89A" w14:textId="2D14A5C8" w:rsidR="004E48BE" w:rsidRPr="00423926" w:rsidRDefault="004E48BE" w:rsidP="00F30FD1">
      <w:pPr>
        <w:pStyle w:val="Prrafodelista"/>
        <w:ind w:left="720"/>
        <w:rPr>
          <w:szCs w:val="20"/>
          <w:lang w:val="es-PE"/>
        </w:rPr>
      </w:pPr>
    </w:p>
    <w:p w14:paraId="06A2E06F" w14:textId="77777777" w:rsidR="004E48BE" w:rsidRPr="00423926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 w:rsidRPr="00423926">
        <w:rPr>
          <w:szCs w:val="20"/>
          <w:lang w:val="es-PE"/>
        </w:rPr>
        <w:br w:type="page"/>
      </w:r>
    </w:p>
    <w:p w14:paraId="7B30D1CA" w14:textId="77777777" w:rsidR="004E48BE" w:rsidRPr="00423926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26" w:name="_Toc199448678"/>
      <w:r w:rsidRPr="00423926">
        <w:lastRenderedPageBreak/>
        <w:t>Anexo: Registro fotográfico</w:t>
      </w:r>
      <w:bookmarkEnd w:id="26"/>
    </w:p>
    <w:p w14:paraId="1AED209B" w14:textId="0F579090" w:rsidR="004E48BE" w:rsidRPr="00423926" w:rsidRDefault="004E48BE" w:rsidP="001245D6">
      <w:pPr>
        <w:pStyle w:val="Prrafodelista"/>
        <w:numPr>
          <w:ilvl w:val="0"/>
          <w:numId w:val="10"/>
        </w:numPr>
        <w:jc w:val="left"/>
      </w:pPr>
      <w:r w:rsidRPr="00423926">
        <w:t>LCL-</w:t>
      </w:r>
      <w:r w:rsidR="00317907" w:rsidRPr="00423926">
        <w:t xml:space="preserve"> </w:t>
      </w:r>
      <w:r w:rsidR="00180644" w:rsidRPr="00423926">
        <w:rPr>
          <w:szCs w:val="20"/>
          <w:lang w:val="es-PE"/>
        </w:rPr>
        <w:t>${</w:t>
      </w:r>
      <w:proofErr w:type="spellStart"/>
      <w:r w:rsidR="00180644" w:rsidRPr="00354C3F">
        <w:rPr>
          <w:szCs w:val="20"/>
          <w:highlight w:val="green"/>
          <w:lang w:val="es-PE"/>
        </w:rPr>
        <w:t>lcl</w:t>
      </w:r>
      <w:proofErr w:type="spellEnd"/>
      <w:r w:rsidR="00180644" w:rsidRPr="00423926">
        <w:rPr>
          <w:szCs w:val="20"/>
          <w:lang w:val="es-PE"/>
        </w:rPr>
        <w:t>}</w:t>
      </w:r>
      <w:r w:rsidRPr="00423926">
        <w:rPr>
          <w:szCs w:val="20"/>
          <w:lang w:val="es-PE"/>
        </w:rPr>
        <w:t xml:space="preserve"> </w:t>
      </w:r>
      <w:r w:rsidRPr="00423926">
        <w:t>-FOT</w:t>
      </w:r>
      <w:bookmarkStart w:id="27" w:name="_Hlk199448902"/>
    </w:p>
    <w:p w14:paraId="3CB1A1C2" w14:textId="673C01D8" w:rsidR="004E48BE" w:rsidRPr="00423926" w:rsidRDefault="004E48BE" w:rsidP="004E3870"/>
    <w:p w14:paraId="05975CCE" w14:textId="2C6F7A37" w:rsidR="004E48BE" w:rsidRPr="00423926" w:rsidRDefault="00267150" w:rsidP="004E3870">
      <w:pPr>
        <w:jc w:val="center"/>
      </w:pP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CB866" wp14:editId="48A2B03C">
                <wp:simplePos x="0" y="0"/>
                <wp:positionH relativeFrom="margin">
                  <wp:posOffset>3843020</wp:posOffset>
                </wp:positionH>
                <wp:positionV relativeFrom="paragraph">
                  <wp:posOffset>290195</wp:posOffset>
                </wp:positionV>
                <wp:extent cx="828675" cy="457200"/>
                <wp:effectExtent l="304800" t="0" r="28575" b="609600"/>
                <wp:wrapNone/>
                <wp:docPr id="119859372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57200"/>
                        </a:xfrm>
                        <a:prstGeom prst="wedgeRoundRectCallout">
                          <a:avLst>
                            <a:gd name="adj1" fmla="val -85809"/>
                            <a:gd name="adj2" fmla="val 17817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AD74D" w14:textId="072363DF" w:rsidR="00267150" w:rsidRPr="005D26F9" w:rsidRDefault="005D26F9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B866" id="Bocadillo: rectángulo con esquinas redondeadas 20" o:spid="_x0000_s1031" type="#_x0000_t62" style="position:absolute;left:0;text-align:left;margin-left:302.6pt;margin-top:22.85pt;width:65.25pt;height:3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" adj="-7735,49286" fillcolor="#ffc000" strokecolor="white [3212]" strokeweight="1.5pt">
                <v:textbox>
                  <w:txbxContent>
                    <w:p w14:paraId="750AD74D" w14:textId="072363DF" w:rsidR="00267150" w:rsidRPr="005D26F9" w:rsidRDefault="005D26F9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8BE" w:rsidRPr="00423926">
        <w:rPr>
          <w:noProof/>
        </w:rPr>
        <w:t xml:space="preserve"> </w:t>
      </w:r>
      <w:r w:rsidRPr="00423926">
        <w:rPr>
          <w:noProof/>
        </w:rPr>
        <w:t xml:space="preserve"> </w:t>
      </w:r>
      <w:r w:rsidR="004E48BE" w:rsidRPr="00423926">
        <w:rPr>
          <w:noProof/>
        </w:rPr>
        <w:drawing>
          <wp:inline distT="0" distB="0" distL="0" distR="0" wp14:anchorId="4D8153D9" wp14:editId="037B008F">
            <wp:extent cx="4657324" cy="3492993"/>
            <wp:effectExtent l="19050" t="19050" r="10160" b="127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324" cy="34929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7"/>
    <w:p w14:paraId="1AD00FB3" w14:textId="3ED90159" w:rsidR="004E48BE" w:rsidRPr="00423926" w:rsidRDefault="004E48BE" w:rsidP="004E3870">
      <w:pPr>
        <w:jc w:val="center"/>
      </w:pPr>
      <w:r w:rsidRPr="00423926">
        <w:t>VIST</w:t>
      </w:r>
      <w:r w:rsidR="00353739" w:rsidRPr="00423926">
        <w:t>A</w:t>
      </w:r>
      <w:r w:rsidRPr="00423926">
        <w:t xml:space="preserve"> DEL CLIENTE</w:t>
      </w:r>
    </w:p>
    <w:p w14:paraId="3AF6F6BB" w14:textId="543C8164" w:rsidR="004E48BE" w:rsidRPr="00423926" w:rsidRDefault="004E48BE" w:rsidP="004E3870">
      <w:pPr>
        <w:jc w:val="center"/>
      </w:pPr>
    </w:p>
    <w:p w14:paraId="2F644052" w14:textId="38DA5730" w:rsidR="004E48BE" w:rsidRPr="00423926" w:rsidRDefault="00F30FD1" w:rsidP="004E3870">
      <w:pPr>
        <w:jc w:val="center"/>
      </w:pPr>
      <w:bookmarkStart w:id="28" w:name="_Hlk197030975"/>
      <w:r w:rsidRPr="00423926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AEA012" wp14:editId="061EBAE5">
                <wp:simplePos x="0" y="0"/>
                <wp:positionH relativeFrom="margin">
                  <wp:posOffset>1090295</wp:posOffset>
                </wp:positionH>
                <wp:positionV relativeFrom="paragraph">
                  <wp:posOffset>409575</wp:posOffset>
                </wp:positionV>
                <wp:extent cx="1647825" cy="628650"/>
                <wp:effectExtent l="0" t="0" r="390525" b="1314450"/>
                <wp:wrapNone/>
                <wp:docPr id="824592482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628650"/>
                        </a:xfrm>
                        <a:prstGeom prst="wedgeRoundRectCallout">
                          <a:avLst>
                            <a:gd name="adj1" fmla="val 71249"/>
                            <a:gd name="adj2" fmla="val 25473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5571FB" w14:textId="5CCCA381" w:rsidR="005D26F9" w:rsidRDefault="00BE1EB0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Suministro para cambio de interruptor termomagnético tripolar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A012" id="Bocadillo: rectángulo con esquinas redondeadas 22" o:spid="_x0000_s1032" type="#_x0000_t62" style="position:absolute;left:0;text-align:left;margin-left:85.85pt;margin-top:32.25pt;width:129.75pt;height:49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" adj="26190,65822" fillcolor="#ffc000" strokecolor="white [3212]" strokeweight="1.5pt">
                <v:textbox>
                  <w:txbxContent>
                    <w:p w14:paraId="595571FB" w14:textId="5CCCA381" w:rsidR="005D26F9" w:rsidRDefault="00BE1EB0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Suministro para cambio de interruptor termomagnético tripolar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7907" w:rsidRPr="00423926">
        <w:rPr>
          <w:noProof/>
        </w:rPr>
        <w:t xml:space="preserve"> </w:t>
      </w:r>
      <w:r w:rsidR="005D26F9" w:rsidRPr="00423926">
        <w:rPr>
          <w:noProof/>
        </w:rPr>
        <w:t xml:space="preserve"> </w:t>
      </w:r>
      <w:r w:rsidR="004E48BE" w:rsidRPr="00423926">
        <w:rPr>
          <w:noProof/>
        </w:rPr>
        <w:drawing>
          <wp:inline distT="0" distB="0" distL="0" distR="0" wp14:anchorId="77DFCF3B" wp14:editId="2511D9B9">
            <wp:extent cx="5001016" cy="3750762"/>
            <wp:effectExtent l="19050" t="19050" r="9525" b="215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16" cy="37507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46235" w14:textId="63649748" w:rsidR="004E48BE" w:rsidRDefault="00CC71B3" w:rsidP="00FF6562">
      <w:pPr>
        <w:jc w:val="center"/>
      </w:pPr>
      <w:bookmarkStart w:id="29" w:name="_Hlk199448933"/>
      <w:bookmarkEnd w:id="28"/>
      <w:r w:rsidRPr="00423926">
        <w:t xml:space="preserve">UBICACIÓN DEL </w:t>
      </w:r>
      <w:r w:rsidR="00BE1EB0" w:rsidRPr="00423926">
        <w:t>SUMINISTRO PARA CAMBIO DE INTERRUPTOR TERMOMAGNÉTICO TRIPOLAR</w:t>
      </w:r>
      <w:bookmarkEnd w:id="29"/>
      <w:r w:rsidR="00BE1EB0" w:rsidRPr="00BE1EB0">
        <w:t xml:space="preserve"> </w:t>
      </w:r>
    </w:p>
    <w:p w14:paraId="27384B9F" w14:textId="6DF2578F" w:rsidR="004E48BE" w:rsidRDefault="004E48BE" w:rsidP="00FF6562">
      <w:pPr>
        <w:jc w:val="center"/>
      </w:pPr>
    </w:p>
    <w:p w14:paraId="719F01E6" w14:textId="77777777" w:rsidR="005D26F9" w:rsidRDefault="005D26F9" w:rsidP="005D26F9"/>
    <w:p w14:paraId="5C374FCC" w14:textId="77777777" w:rsidR="005D26F9" w:rsidRPr="005D26F9" w:rsidRDefault="005D26F9" w:rsidP="005D26F9"/>
    <w:p w14:paraId="19D85F1B" w14:textId="77777777" w:rsidR="005D26F9" w:rsidRPr="005D26F9" w:rsidRDefault="005D26F9" w:rsidP="005D26F9"/>
    <w:p w14:paraId="5A2492CE" w14:textId="77777777" w:rsidR="005D26F9" w:rsidRDefault="005D26F9" w:rsidP="005D26F9"/>
    <w:p w14:paraId="2F5FCFEA" w14:textId="77777777" w:rsidR="005D26F9" w:rsidRDefault="005D26F9" w:rsidP="005D26F9"/>
    <w:p w14:paraId="2EFE9804" w14:textId="77777777" w:rsidR="00354C3F" w:rsidRDefault="00354C3F" w:rsidP="00354C3F">
      <w:pPr>
        <w:tabs>
          <w:tab w:val="left" w:pos="6240"/>
        </w:tabs>
        <w:jc w:val="center"/>
        <w:rPr>
          <w:lang w:val="es-CL"/>
        </w:rPr>
      </w:pPr>
      <w:r w:rsidRPr="007172CA">
        <w:rPr>
          <w:lang w:val="es-CL"/>
        </w:rPr>
        <w:t>${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781AA4D8" w14:textId="77777777" w:rsidR="00354C3F" w:rsidRPr="003044C3" w:rsidRDefault="00354C3F" w:rsidP="00354C3F">
      <w:pPr>
        <w:tabs>
          <w:tab w:val="left" w:pos="6240"/>
        </w:tabs>
        <w:jc w:val="center"/>
        <w:rPr>
          <w:lang w:val="es-CL"/>
        </w:rPr>
      </w:pPr>
    </w:p>
    <w:p w14:paraId="3132F90B" w14:textId="77777777" w:rsidR="00354C3F" w:rsidRDefault="00354C3F" w:rsidP="00354C3F">
      <w:pPr>
        <w:tabs>
          <w:tab w:val="left" w:pos="6240"/>
        </w:tabs>
        <w:jc w:val="center"/>
        <w:rPr>
          <w:noProof/>
        </w:rPr>
      </w:pPr>
      <w:r w:rsidRPr="00897704">
        <w:rPr>
          <w:noProof/>
        </w:rPr>
        <w:t>${</w:t>
      </w:r>
      <w:r w:rsidRPr="009414A1">
        <w:rPr>
          <w:noProof/>
          <w:highlight w:val="green"/>
        </w:rPr>
        <w:t>foto</w:t>
      </w:r>
      <w:r w:rsidRPr="00897704">
        <w:rPr>
          <w:noProof/>
        </w:rPr>
        <w:t>}</w:t>
      </w:r>
    </w:p>
    <w:p w14:paraId="0B88D72B" w14:textId="77777777" w:rsidR="00354C3F" w:rsidRDefault="00354C3F" w:rsidP="00354C3F">
      <w:pPr>
        <w:tabs>
          <w:tab w:val="left" w:pos="6240"/>
        </w:tabs>
        <w:jc w:val="center"/>
        <w:rPr>
          <w:noProof/>
        </w:rPr>
      </w:pPr>
    </w:p>
    <w:p w14:paraId="1BB33AA1" w14:textId="77777777" w:rsidR="00354C3F" w:rsidRPr="007172CA" w:rsidRDefault="00354C3F" w:rsidP="00354C3F">
      <w:pPr>
        <w:tabs>
          <w:tab w:val="left" w:pos="1087"/>
        </w:tabs>
        <w:jc w:val="center"/>
        <w:rPr>
          <w:lang w:val="es-CL"/>
        </w:rPr>
      </w:pPr>
      <w:r w:rsidRPr="007172CA">
        <w:rPr>
          <w:lang w:val="es-CL"/>
        </w:rPr>
        <w:t>${/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3D4E5009" w14:textId="63EF4CE1" w:rsidR="004E48BE" w:rsidRPr="00C3216A" w:rsidRDefault="004E48BE" w:rsidP="00354C3F">
      <w:pPr>
        <w:tabs>
          <w:tab w:val="left" w:pos="6240"/>
        </w:tabs>
        <w:jc w:val="center"/>
        <w:rPr>
          <w:lang w:val="es-CL"/>
        </w:rPr>
      </w:pPr>
    </w:p>
    <w:sectPr w:rsidR="004E48BE" w:rsidRPr="00C3216A" w:rsidSect="004E48BE"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04F383" w14:textId="77777777" w:rsidR="00F128BF" w:rsidRDefault="00F128BF" w:rsidP="001E6DC4">
      <w:r>
        <w:separator/>
      </w:r>
    </w:p>
    <w:p w14:paraId="13FEE101" w14:textId="77777777" w:rsidR="00F128BF" w:rsidRDefault="00F128BF"/>
  </w:endnote>
  <w:endnote w:type="continuationSeparator" w:id="0">
    <w:p w14:paraId="14B40E81" w14:textId="77777777" w:rsidR="00F128BF" w:rsidRDefault="00F128BF" w:rsidP="001E6DC4">
      <w:r>
        <w:continuationSeparator/>
      </w:r>
    </w:p>
    <w:p w14:paraId="5A9D345E" w14:textId="77777777" w:rsidR="00F128BF" w:rsidRDefault="00F128B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Arial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13573C4D" w:rsidR="00C3083E" w:rsidRPr="00A903B4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A903B4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="00423926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${</w:t>
          </w:r>
          <w:proofErr w:type="spellStart"/>
          <w:r w:rsidR="00423926" w:rsidRPr="00423926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423926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5688F92A" w:rsidR="00C3083E" w:rsidRDefault="00C3083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42392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423926" w:rsidRPr="00423926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proofErr w:type="spellEnd"/>
          <w:r w:rsidR="0042392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EF5417" w14:textId="77777777" w:rsidR="00F128BF" w:rsidRDefault="00F128BF" w:rsidP="001E6DC4">
      <w:r>
        <w:separator/>
      </w:r>
    </w:p>
    <w:p w14:paraId="7079E9F8" w14:textId="77777777" w:rsidR="00F128BF" w:rsidRDefault="00F128BF"/>
  </w:footnote>
  <w:footnote w:type="continuationSeparator" w:id="0">
    <w:p w14:paraId="121A38AC" w14:textId="77777777" w:rsidR="00F128BF" w:rsidRDefault="00F128BF" w:rsidP="001E6DC4">
      <w:r>
        <w:continuationSeparator/>
      </w:r>
    </w:p>
    <w:p w14:paraId="12FCE213" w14:textId="77777777" w:rsidR="00F128BF" w:rsidRDefault="00F128B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3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4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szTig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CgCXAeAAAgAElEQVQ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BA7d7PbSFaAYficsp3+&#10;G8EgIZawYcU1sOYGuBruhFtDCCGxYJDQIJhR93R3Yh8W5Urisst2Us7kS8/zbDLdscv1X6fK7zR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PpBI+EAACAASURBV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5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36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3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9"/>
  </w:num>
  <w:num w:numId="2" w16cid:durableId="1845625810">
    <w:abstractNumId w:val="8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5"/>
  </w:num>
  <w:num w:numId="6" w16cid:durableId="2132091591">
    <w:abstractNumId w:val="2"/>
  </w:num>
  <w:num w:numId="7" w16cid:durableId="1445035571">
    <w:abstractNumId w:val="10"/>
  </w:num>
  <w:num w:numId="8" w16cid:durableId="866941725">
    <w:abstractNumId w:val="6"/>
  </w:num>
  <w:num w:numId="9" w16cid:durableId="919406091">
    <w:abstractNumId w:val="1"/>
  </w:num>
  <w:num w:numId="10" w16cid:durableId="425930575">
    <w:abstractNumId w:val="7"/>
  </w:num>
  <w:num w:numId="11" w16cid:durableId="253520560">
    <w:abstractNumId w:val="4"/>
  </w:num>
  <w:num w:numId="12" w16cid:durableId="1255822489">
    <w:abstractNumId w:val="5"/>
  </w:num>
  <w:num w:numId="13" w16cid:durableId="1485272897">
    <w:abstractNumId w:val="5"/>
  </w:num>
  <w:num w:numId="14" w16cid:durableId="1906335797">
    <w:abstractNumId w:val="5"/>
  </w:num>
  <w:num w:numId="15" w16cid:durableId="6789735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5"/>
  </w:num>
  <w:num w:numId="17" w16cid:durableId="773210519">
    <w:abstractNumId w:val="5"/>
  </w:num>
  <w:num w:numId="18" w16cid:durableId="1460757600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 w:grammar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7EB1"/>
    <w:rsid w:val="00013547"/>
    <w:rsid w:val="0001435E"/>
    <w:rsid w:val="000155A0"/>
    <w:rsid w:val="00016561"/>
    <w:rsid w:val="00020E04"/>
    <w:rsid w:val="00023F9E"/>
    <w:rsid w:val="00025F13"/>
    <w:rsid w:val="0003268C"/>
    <w:rsid w:val="000331C2"/>
    <w:rsid w:val="000367AB"/>
    <w:rsid w:val="00037A70"/>
    <w:rsid w:val="00042D22"/>
    <w:rsid w:val="0004456F"/>
    <w:rsid w:val="000447F5"/>
    <w:rsid w:val="00047121"/>
    <w:rsid w:val="000505A0"/>
    <w:rsid w:val="000516D9"/>
    <w:rsid w:val="000532FD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D7F"/>
    <w:rsid w:val="0008204B"/>
    <w:rsid w:val="00084523"/>
    <w:rsid w:val="00096468"/>
    <w:rsid w:val="000973F5"/>
    <w:rsid w:val="000978C7"/>
    <w:rsid w:val="000A00FB"/>
    <w:rsid w:val="000A04F8"/>
    <w:rsid w:val="000A248C"/>
    <w:rsid w:val="000A58C6"/>
    <w:rsid w:val="000A7F6B"/>
    <w:rsid w:val="000B188F"/>
    <w:rsid w:val="000B30F5"/>
    <w:rsid w:val="000B53D8"/>
    <w:rsid w:val="000C03DE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7D33"/>
    <w:rsid w:val="00110720"/>
    <w:rsid w:val="001116E6"/>
    <w:rsid w:val="00112DD6"/>
    <w:rsid w:val="00114F8D"/>
    <w:rsid w:val="00117937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6DC8"/>
    <w:rsid w:val="0017530C"/>
    <w:rsid w:val="00175CB6"/>
    <w:rsid w:val="00180644"/>
    <w:rsid w:val="00180E45"/>
    <w:rsid w:val="00181667"/>
    <w:rsid w:val="00181AF7"/>
    <w:rsid w:val="001823C7"/>
    <w:rsid w:val="0018441C"/>
    <w:rsid w:val="00185169"/>
    <w:rsid w:val="00186FA4"/>
    <w:rsid w:val="0019229D"/>
    <w:rsid w:val="00195661"/>
    <w:rsid w:val="001971C8"/>
    <w:rsid w:val="001A35C2"/>
    <w:rsid w:val="001A391F"/>
    <w:rsid w:val="001A4BC0"/>
    <w:rsid w:val="001A5B6D"/>
    <w:rsid w:val="001A65E0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C7FA6"/>
    <w:rsid w:val="001D2DE3"/>
    <w:rsid w:val="001D2E9C"/>
    <w:rsid w:val="001D3DFA"/>
    <w:rsid w:val="001D77F7"/>
    <w:rsid w:val="001D781B"/>
    <w:rsid w:val="001E34C6"/>
    <w:rsid w:val="001E3796"/>
    <w:rsid w:val="001E4E80"/>
    <w:rsid w:val="001E5789"/>
    <w:rsid w:val="001E6AEA"/>
    <w:rsid w:val="001E6DC4"/>
    <w:rsid w:val="001E7849"/>
    <w:rsid w:val="001F2B80"/>
    <w:rsid w:val="001F355B"/>
    <w:rsid w:val="001F75A4"/>
    <w:rsid w:val="001F75F8"/>
    <w:rsid w:val="0020026A"/>
    <w:rsid w:val="00200C3B"/>
    <w:rsid w:val="00207C3D"/>
    <w:rsid w:val="0021077F"/>
    <w:rsid w:val="00210FC9"/>
    <w:rsid w:val="00211EFA"/>
    <w:rsid w:val="00212B18"/>
    <w:rsid w:val="00212D08"/>
    <w:rsid w:val="00213FAC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78B1"/>
    <w:rsid w:val="00257ECC"/>
    <w:rsid w:val="00260D3E"/>
    <w:rsid w:val="00264BD3"/>
    <w:rsid w:val="00267150"/>
    <w:rsid w:val="002678A8"/>
    <w:rsid w:val="00274252"/>
    <w:rsid w:val="00282B11"/>
    <w:rsid w:val="00285DF1"/>
    <w:rsid w:val="00286C12"/>
    <w:rsid w:val="0028705E"/>
    <w:rsid w:val="00291238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C1390"/>
    <w:rsid w:val="002C1501"/>
    <w:rsid w:val="002C16C2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20C4"/>
    <w:rsid w:val="002F36A0"/>
    <w:rsid w:val="002F6104"/>
    <w:rsid w:val="00304E52"/>
    <w:rsid w:val="003103B3"/>
    <w:rsid w:val="00310421"/>
    <w:rsid w:val="00312494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1982"/>
    <w:rsid w:val="00353721"/>
    <w:rsid w:val="00353739"/>
    <w:rsid w:val="00354C3F"/>
    <w:rsid w:val="00357425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75169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2140"/>
    <w:rsid w:val="003B739D"/>
    <w:rsid w:val="003C317A"/>
    <w:rsid w:val="003C429B"/>
    <w:rsid w:val="003C6043"/>
    <w:rsid w:val="003D0A63"/>
    <w:rsid w:val="003D2335"/>
    <w:rsid w:val="003D39B5"/>
    <w:rsid w:val="003D41A5"/>
    <w:rsid w:val="003D545C"/>
    <w:rsid w:val="003D5F03"/>
    <w:rsid w:val="003E30EE"/>
    <w:rsid w:val="003E3871"/>
    <w:rsid w:val="003E3D14"/>
    <w:rsid w:val="003E571E"/>
    <w:rsid w:val="003E66C6"/>
    <w:rsid w:val="003F0AAD"/>
    <w:rsid w:val="003F16B0"/>
    <w:rsid w:val="003F3FCC"/>
    <w:rsid w:val="00401D1A"/>
    <w:rsid w:val="0040437C"/>
    <w:rsid w:val="00405510"/>
    <w:rsid w:val="00411EF7"/>
    <w:rsid w:val="004122BD"/>
    <w:rsid w:val="004131E7"/>
    <w:rsid w:val="0041393F"/>
    <w:rsid w:val="00413E3D"/>
    <w:rsid w:val="00420D97"/>
    <w:rsid w:val="00422E2F"/>
    <w:rsid w:val="00423926"/>
    <w:rsid w:val="00425812"/>
    <w:rsid w:val="0043015A"/>
    <w:rsid w:val="004321E2"/>
    <w:rsid w:val="004324A4"/>
    <w:rsid w:val="00434C6B"/>
    <w:rsid w:val="004367F6"/>
    <w:rsid w:val="00441027"/>
    <w:rsid w:val="0044213F"/>
    <w:rsid w:val="00444C0E"/>
    <w:rsid w:val="004463D0"/>
    <w:rsid w:val="004518CE"/>
    <w:rsid w:val="0046167E"/>
    <w:rsid w:val="004627A9"/>
    <w:rsid w:val="00463EAE"/>
    <w:rsid w:val="00465158"/>
    <w:rsid w:val="0046635D"/>
    <w:rsid w:val="00474DB9"/>
    <w:rsid w:val="004778AD"/>
    <w:rsid w:val="00480862"/>
    <w:rsid w:val="00481802"/>
    <w:rsid w:val="0048651C"/>
    <w:rsid w:val="00494864"/>
    <w:rsid w:val="00495ADB"/>
    <w:rsid w:val="00497A5C"/>
    <w:rsid w:val="004A0A0E"/>
    <w:rsid w:val="004A12E0"/>
    <w:rsid w:val="004A2264"/>
    <w:rsid w:val="004A3523"/>
    <w:rsid w:val="004A4474"/>
    <w:rsid w:val="004A740E"/>
    <w:rsid w:val="004B084F"/>
    <w:rsid w:val="004C210B"/>
    <w:rsid w:val="004C2CFD"/>
    <w:rsid w:val="004C415B"/>
    <w:rsid w:val="004D150E"/>
    <w:rsid w:val="004D4981"/>
    <w:rsid w:val="004D5B34"/>
    <w:rsid w:val="004D6119"/>
    <w:rsid w:val="004D63ED"/>
    <w:rsid w:val="004D679A"/>
    <w:rsid w:val="004D6E49"/>
    <w:rsid w:val="004E26E3"/>
    <w:rsid w:val="004E3870"/>
    <w:rsid w:val="004E48BE"/>
    <w:rsid w:val="004E637E"/>
    <w:rsid w:val="004E65AA"/>
    <w:rsid w:val="004F0A2C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431B2"/>
    <w:rsid w:val="005510E0"/>
    <w:rsid w:val="00556658"/>
    <w:rsid w:val="00560C56"/>
    <w:rsid w:val="00561DE4"/>
    <w:rsid w:val="005622D8"/>
    <w:rsid w:val="00562EC8"/>
    <w:rsid w:val="005632F0"/>
    <w:rsid w:val="0056429D"/>
    <w:rsid w:val="00567432"/>
    <w:rsid w:val="005714AF"/>
    <w:rsid w:val="005810BA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26F9"/>
    <w:rsid w:val="005D4206"/>
    <w:rsid w:val="005D4D5B"/>
    <w:rsid w:val="005D54F9"/>
    <w:rsid w:val="005E50EC"/>
    <w:rsid w:val="005E6171"/>
    <w:rsid w:val="005F2184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20379"/>
    <w:rsid w:val="00620396"/>
    <w:rsid w:val="006204F5"/>
    <w:rsid w:val="00620691"/>
    <w:rsid w:val="0062294A"/>
    <w:rsid w:val="00625452"/>
    <w:rsid w:val="00626478"/>
    <w:rsid w:val="00627783"/>
    <w:rsid w:val="00627A96"/>
    <w:rsid w:val="006320D1"/>
    <w:rsid w:val="0063308E"/>
    <w:rsid w:val="0063451B"/>
    <w:rsid w:val="00636373"/>
    <w:rsid w:val="00636EA1"/>
    <w:rsid w:val="006401FD"/>
    <w:rsid w:val="00640CD5"/>
    <w:rsid w:val="00642EA9"/>
    <w:rsid w:val="00643DAB"/>
    <w:rsid w:val="006510DE"/>
    <w:rsid w:val="00651329"/>
    <w:rsid w:val="00651DB9"/>
    <w:rsid w:val="00652C26"/>
    <w:rsid w:val="00653B4A"/>
    <w:rsid w:val="00660CE1"/>
    <w:rsid w:val="00664FB3"/>
    <w:rsid w:val="00666E92"/>
    <w:rsid w:val="00673B50"/>
    <w:rsid w:val="00680CA4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5849"/>
    <w:rsid w:val="006A5C80"/>
    <w:rsid w:val="006A61FF"/>
    <w:rsid w:val="006A6EC6"/>
    <w:rsid w:val="006B428C"/>
    <w:rsid w:val="006C4144"/>
    <w:rsid w:val="006C65E3"/>
    <w:rsid w:val="006C79EB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F01CA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116B9"/>
    <w:rsid w:val="00711CC4"/>
    <w:rsid w:val="0072011F"/>
    <w:rsid w:val="00720E66"/>
    <w:rsid w:val="00720F41"/>
    <w:rsid w:val="00727EC4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548D"/>
    <w:rsid w:val="00767299"/>
    <w:rsid w:val="00770CCD"/>
    <w:rsid w:val="007735C1"/>
    <w:rsid w:val="00774731"/>
    <w:rsid w:val="00780F7E"/>
    <w:rsid w:val="00781686"/>
    <w:rsid w:val="007826FE"/>
    <w:rsid w:val="00783083"/>
    <w:rsid w:val="00785D2F"/>
    <w:rsid w:val="00791953"/>
    <w:rsid w:val="00792279"/>
    <w:rsid w:val="007C39A9"/>
    <w:rsid w:val="007C6228"/>
    <w:rsid w:val="007C6DFD"/>
    <w:rsid w:val="007D0CAD"/>
    <w:rsid w:val="007D1AB0"/>
    <w:rsid w:val="007D36CD"/>
    <w:rsid w:val="007D51C4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8000F2"/>
    <w:rsid w:val="00803F74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46D1D"/>
    <w:rsid w:val="00850980"/>
    <w:rsid w:val="00851574"/>
    <w:rsid w:val="00852C7C"/>
    <w:rsid w:val="00852E7E"/>
    <w:rsid w:val="0085442A"/>
    <w:rsid w:val="00855048"/>
    <w:rsid w:val="00861785"/>
    <w:rsid w:val="00865BEF"/>
    <w:rsid w:val="00865FE3"/>
    <w:rsid w:val="0086731D"/>
    <w:rsid w:val="0087029A"/>
    <w:rsid w:val="00870630"/>
    <w:rsid w:val="00871443"/>
    <w:rsid w:val="00871A37"/>
    <w:rsid w:val="00872DFF"/>
    <w:rsid w:val="00874B7F"/>
    <w:rsid w:val="00875875"/>
    <w:rsid w:val="0087684F"/>
    <w:rsid w:val="0087710F"/>
    <w:rsid w:val="00877D94"/>
    <w:rsid w:val="00881B2B"/>
    <w:rsid w:val="00882433"/>
    <w:rsid w:val="008827D3"/>
    <w:rsid w:val="00885BFF"/>
    <w:rsid w:val="00886EE2"/>
    <w:rsid w:val="00891192"/>
    <w:rsid w:val="00891C51"/>
    <w:rsid w:val="008931CE"/>
    <w:rsid w:val="008974D2"/>
    <w:rsid w:val="008A0854"/>
    <w:rsid w:val="008A276F"/>
    <w:rsid w:val="008A4A09"/>
    <w:rsid w:val="008A6168"/>
    <w:rsid w:val="008A7A4B"/>
    <w:rsid w:val="008A7FB6"/>
    <w:rsid w:val="008B122E"/>
    <w:rsid w:val="008B182D"/>
    <w:rsid w:val="008B2C32"/>
    <w:rsid w:val="008B5A34"/>
    <w:rsid w:val="008C3743"/>
    <w:rsid w:val="008C57EC"/>
    <w:rsid w:val="008C5B5F"/>
    <w:rsid w:val="008C6500"/>
    <w:rsid w:val="008C6797"/>
    <w:rsid w:val="008D26DE"/>
    <w:rsid w:val="008D3973"/>
    <w:rsid w:val="008D6A49"/>
    <w:rsid w:val="008E02BA"/>
    <w:rsid w:val="008E0337"/>
    <w:rsid w:val="008E06E3"/>
    <w:rsid w:val="008E16D5"/>
    <w:rsid w:val="008E1CA6"/>
    <w:rsid w:val="008E38E7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707"/>
    <w:rsid w:val="00932517"/>
    <w:rsid w:val="00933689"/>
    <w:rsid w:val="009337FE"/>
    <w:rsid w:val="009358B9"/>
    <w:rsid w:val="00935BEE"/>
    <w:rsid w:val="00937BEE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43FC"/>
    <w:rsid w:val="00975EBF"/>
    <w:rsid w:val="009808F3"/>
    <w:rsid w:val="0098170A"/>
    <w:rsid w:val="00993418"/>
    <w:rsid w:val="009959A2"/>
    <w:rsid w:val="009A0D23"/>
    <w:rsid w:val="009A351B"/>
    <w:rsid w:val="009A6321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39D2"/>
    <w:rsid w:val="009F6024"/>
    <w:rsid w:val="009F67D1"/>
    <w:rsid w:val="00A050E3"/>
    <w:rsid w:val="00A06F7F"/>
    <w:rsid w:val="00A07B3F"/>
    <w:rsid w:val="00A14992"/>
    <w:rsid w:val="00A262A3"/>
    <w:rsid w:val="00A26F04"/>
    <w:rsid w:val="00A31753"/>
    <w:rsid w:val="00A31807"/>
    <w:rsid w:val="00A36684"/>
    <w:rsid w:val="00A36C4C"/>
    <w:rsid w:val="00A406CD"/>
    <w:rsid w:val="00A40A3E"/>
    <w:rsid w:val="00A40D89"/>
    <w:rsid w:val="00A42F2B"/>
    <w:rsid w:val="00A43A09"/>
    <w:rsid w:val="00A46AE9"/>
    <w:rsid w:val="00A50533"/>
    <w:rsid w:val="00A51532"/>
    <w:rsid w:val="00A516A4"/>
    <w:rsid w:val="00A53F77"/>
    <w:rsid w:val="00A55F8E"/>
    <w:rsid w:val="00A56C3E"/>
    <w:rsid w:val="00A620AE"/>
    <w:rsid w:val="00A665EB"/>
    <w:rsid w:val="00A72C0E"/>
    <w:rsid w:val="00A76A8B"/>
    <w:rsid w:val="00A776FA"/>
    <w:rsid w:val="00A77DE8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8F3"/>
    <w:rsid w:val="00AA7B60"/>
    <w:rsid w:val="00AB0856"/>
    <w:rsid w:val="00AB24E1"/>
    <w:rsid w:val="00AB3CFB"/>
    <w:rsid w:val="00AB3E84"/>
    <w:rsid w:val="00AB3ECA"/>
    <w:rsid w:val="00AB5D63"/>
    <w:rsid w:val="00AB5FF9"/>
    <w:rsid w:val="00AC6E0B"/>
    <w:rsid w:val="00AC7313"/>
    <w:rsid w:val="00AC778B"/>
    <w:rsid w:val="00AD107D"/>
    <w:rsid w:val="00AD1587"/>
    <w:rsid w:val="00AD3B54"/>
    <w:rsid w:val="00AD3C29"/>
    <w:rsid w:val="00AD3EB9"/>
    <w:rsid w:val="00AD65C4"/>
    <w:rsid w:val="00AE46C2"/>
    <w:rsid w:val="00AE797F"/>
    <w:rsid w:val="00AF36E6"/>
    <w:rsid w:val="00B01776"/>
    <w:rsid w:val="00B0199A"/>
    <w:rsid w:val="00B0251B"/>
    <w:rsid w:val="00B02885"/>
    <w:rsid w:val="00B031EB"/>
    <w:rsid w:val="00B06386"/>
    <w:rsid w:val="00B0751A"/>
    <w:rsid w:val="00B117E2"/>
    <w:rsid w:val="00B1290D"/>
    <w:rsid w:val="00B142AC"/>
    <w:rsid w:val="00B225CA"/>
    <w:rsid w:val="00B23383"/>
    <w:rsid w:val="00B2523E"/>
    <w:rsid w:val="00B26FAA"/>
    <w:rsid w:val="00B306BB"/>
    <w:rsid w:val="00B32DD6"/>
    <w:rsid w:val="00B33D5A"/>
    <w:rsid w:val="00B36849"/>
    <w:rsid w:val="00B44D35"/>
    <w:rsid w:val="00B4626F"/>
    <w:rsid w:val="00B47D57"/>
    <w:rsid w:val="00B535F6"/>
    <w:rsid w:val="00B53AA4"/>
    <w:rsid w:val="00B546F4"/>
    <w:rsid w:val="00B57345"/>
    <w:rsid w:val="00B61E26"/>
    <w:rsid w:val="00B634F5"/>
    <w:rsid w:val="00B708B6"/>
    <w:rsid w:val="00B73E0C"/>
    <w:rsid w:val="00B8166B"/>
    <w:rsid w:val="00B8199A"/>
    <w:rsid w:val="00B82DE8"/>
    <w:rsid w:val="00B84018"/>
    <w:rsid w:val="00B94B4D"/>
    <w:rsid w:val="00BA1205"/>
    <w:rsid w:val="00BA1665"/>
    <w:rsid w:val="00BA1B3E"/>
    <w:rsid w:val="00BA2519"/>
    <w:rsid w:val="00BA57AA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1EB0"/>
    <w:rsid w:val="00BE380B"/>
    <w:rsid w:val="00BE5103"/>
    <w:rsid w:val="00BE5D38"/>
    <w:rsid w:val="00BF1554"/>
    <w:rsid w:val="00BF1A6A"/>
    <w:rsid w:val="00BF3D8C"/>
    <w:rsid w:val="00C00944"/>
    <w:rsid w:val="00C026A6"/>
    <w:rsid w:val="00C02FA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8A6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713EB"/>
    <w:rsid w:val="00C726C5"/>
    <w:rsid w:val="00C740C1"/>
    <w:rsid w:val="00C76A5D"/>
    <w:rsid w:val="00C80F7C"/>
    <w:rsid w:val="00C82460"/>
    <w:rsid w:val="00C864D1"/>
    <w:rsid w:val="00C86C76"/>
    <w:rsid w:val="00C906B7"/>
    <w:rsid w:val="00C91F05"/>
    <w:rsid w:val="00C94F2E"/>
    <w:rsid w:val="00C96016"/>
    <w:rsid w:val="00C96409"/>
    <w:rsid w:val="00CA648D"/>
    <w:rsid w:val="00CA707F"/>
    <w:rsid w:val="00CB0847"/>
    <w:rsid w:val="00CB309E"/>
    <w:rsid w:val="00CB3ED1"/>
    <w:rsid w:val="00CB4AAD"/>
    <w:rsid w:val="00CC2878"/>
    <w:rsid w:val="00CC71B3"/>
    <w:rsid w:val="00CD09C7"/>
    <w:rsid w:val="00CD2C0F"/>
    <w:rsid w:val="00CD39EE"/>
    <w:rsid w:val="00CD7E44"/>
    <w:rsid w:val="00CE4B4B"/>
    <w:rsid w:val="00CE4BB6"/>
    <w:rsid w:val="00CE79A4"/>
    <w:rsid w:val="00CF0DC9"/>
    <w:rsid w:val="00CF1BC6"/>
    <w:rsid w:val="00CF313F"/>
    <w:rsid w:val="00CF491A"/>
    <w:rsid w:val="00D03A95"/>
    <w:rsid w:val="00D0425A"/>
    <w:rsid w:val="00D04E0D"/>
    <w:rsid w:val="00D07ED5"/>
    <w:rsid w:val="00D11F4D"/>
    <w:rsid w:val="00D12075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502D4"/>
    <w:rsid w:val="00D507D4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9210E"/>
    <w:rsid w:val="00DA03C8"/>
    <w:rsid w:val="00DA18A8"/>
    <w:rsid w:val="00DA3DF8"/>
    <w:rsid w:val="00DA45E6"/>
    <w:rsid w:val="00DA6843"/>
    <w:rsid w:val="00DB15E2"/>
    <w:rsid w:val="00DB4F57"/>
    <w:rsid w:val="00DB5707"/>
    <w:rsid w:val="00DB694A"/>
    <w:rsid w:val="00DB6C84"/>
    <w:rsid w:val="00DB7786"/>
    <w:rsid w:val="00DC1961"/>
    <w:rsid w:val="00DC2AA6"/>
    <w:rsid w:val="00DD606F"/>
    <w:rsid w:val="00DD62FF"/>
    <w:rsid w:val="00DD639F"/>
    <w:rsid w:val="00DE3E46"/>
    <w:rsid w:val="00DE4862"/>
    <w:rsid w:val="00DE4B5A"/>
    <w:rsid w:val="00DE526B"/>
    <w:rsid w:val="00DE76DE"/>
    <w:rsid w:val="00DF31B2"/>
    <w:rsid w:val="00DF38EB"/>
    <w:rsid w:val="00DF3F5F"/>
    <w:rsid w:val="00E03156"/>
    <w:rsid w:val="00E06E6A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2C2B"/>
    <w:rsid w:val="00E63796"/>
    <w:rsid w:val="00E639C6"/>
    <w:rsid w:val="00E67F2B"/>
    <w:rsid w:val="00E72AE8"/>
    <w:rsid w:val="00E72C22"/>
    <w:rsid w:val="00E73551"/>
    <w:rsid w:val="00E75533"/>
    <w:rsid w:val="00E76F18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66F"/>
    <w:rsid w:val="00E95696"/>
    <w:rsid w:val="00EA3D71"/>
    <w:rsid w:val="00EA7A6E"/>
    <w:rsid w:val="00EB2C30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DBE"/>
    <w:rsid w:val="00EE3E2F"/>
    <w:rsid w:val="00EE5A3E"/>
    <w:rsid w:val="00EE6208"/>
    <w:rsid w:val="00EE6776"/>
    <w:rsid w:val="00EF0DE4"/>
    <w:rsid w:val="00EF1B0E"/>
    <w:rsid w:val="00EF2E5F"/>
    <w:rsid w:val="00EF6AC4"/>
    <w:rsid w:val="00F041CF"/>
    <w:rsid w:val="00F0497C"/>
    <w:rsid w:val="00F05163"/>
    <w:rsid w:val="00F069EC"/>
    <w:rsid w:val="00F105C6"/>
    <w:rsid w:val="00F128BF"/>
    <w:rsid w:val="00F13126"/>
    <w:rsid w:val="00F151C5"/>
    <w:rsid w:val="00F17D2D"/>
    <w:rsid w:val="00F20901"/>
    <w:rsid w:val="00F22B6D"/>
    <w:rsid w:val="00F23B9F"/>
    <w:rsid w:val="00F26042"/>
    <w:rsid w:val="00F27D55"/>
    <w:rsid w:val="00F30FD1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FA1"/>
    <w:rsid w:val="00F542E2"/>
    <w:rsid w:val="00F5558C"/>
    <w:rsid w:val="00F558BF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554B"/>
    <w:rsid w:val="00F8561B"/>
    <w:rsid w:val="00F87995"/>
    <w:rsid w:val="00F90337"/>
    <w:rsid w:val="00F90F99"/>
    <w:rsid w:val="00F90FED"/>
    <w:rsid w:val="00F91001"/>
    <w:rsid w:val="00F9314F"/>
    <w:rsid w:val="00F934B2"/>
    <w:rsid w:val="00FA03F0"/>
    <w:rsid w:val="00FA05CC"/>
    <w:rsid w:val="00FA06AA"/>
    <w:rsid w:val="00FA0F81"/>
    <w:rsid w:val="00FA4767"/>
    <w:rsid w:val="00FB058A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6554"/>
    <w:rsid w:val="00FE676C"/>
    <w:rsid w:val="00FF1F97"/>
    <w:rsid w:val="00FF4F7D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A51532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png"/><Relationship Id="rId1" Type="http://schemas.openxmlformats.org/officeDocument/2006/relationships/image" Target="media/image10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4.png"/><Relationship Id="rId2" Type="http://schemas.openxmlformats.org/officeDocument/2006/relationships/image" Target="media/image10.jpeg"/><Relationship Id="rId1" Type="http://schemas.openxmlformats.org/officeDocument/2006/relationships/image" Target="media/image1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544</TotalTime>
  <Pages>13</Pages>
  <Words>1741</Words>
  <Characters>9580</Characters>
  <Application>Microsoft Office Word</Application>
  <DocSecurity>0</DocSecurity>
  <Lines>79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35</cp:revision>
  <cp:lastPrinted>2025-05-30T03:04:00Z</cp:lastPrinted>
  <dcterms:created xsi:type="dcterms:W3CDTF">2025-03-29T03:05:00Z</dcterms:created>
  <dcterms:modified xsi:type="dcterms:W3CDTF">2025-08-27T06:01:00Z</dcterms:modified>
</cp:coreProperties>
</file>
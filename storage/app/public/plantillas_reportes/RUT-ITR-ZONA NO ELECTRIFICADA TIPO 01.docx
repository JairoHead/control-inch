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822C3D" w:rsidRPr="00AC65A7" w14:paraId="3CD666F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B025ABD" w14:textId="72E67DE7" w:rsidR="00822C3D" w:rsidRPr="00B76835" w:rsidRDefault="00822C3D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bookmarkStart w:id="0" w:name="_Hlk198424803"/>
            <w:bookmarkEnd w:id="0"/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45FDE0D" w14:textId="5B49E304" w:rsidR="00822C3D" w:rsidRPr="00AC65A7" w:rsidRDefault="00822C3D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822C3D" w:rsidRPr="00D057EA" w14:paraId="3D5968F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08384409" w14:textId="7999D93B" w:rsidR="00822C3D" w:rsidRPr="00254665" w:rsidRDefault="00822C3D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sistema_suministro</w:t>
            </w:r>
            <w:proofErr w:type="spellEnd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C6486C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7196B2E1" w14:textId="47EE6AE5" w:rsidR="00822C3D" w:rsidRPr="00D057EA" w:rsidRDefault="00822C3D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6486C" w:rsidRPr="00C6486C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C6486C" w:rsidRPr="00C6486C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5924FF" w14:paraId="075F4A4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A1D6025" w14:textId="51D56CDE" w:rsidR="00822C3D" w:rsidRPr="00342507" w:rsidRDefault="00822C3D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6486C" w:rsidRPr="00C6486C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43FE21B1" w14:textId="13E43934" w:rsidR="00822C3D" w:rsidRPr="006F5614" w:rsidRDefault="00822C3D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D057EA" w14:paraId="315B3A4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B0A056" w14:textId="72AD196D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C6486C" w:rsidRPr="00C6486C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C0405B2" w14:textId="14481572" w:rsidR="00822C3D" w:rsidRPr="00D057EA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822C3D" w:rsidRPr="00D057EA" w14:paraId="4E638A0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D7B3FA" w14:textId="77777777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55202CCD" w14:textId="77777777" w:rsidR="00822C3D" w:rsidRPr="00D057EA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822C3D" w:rsidRPr="00D057EA" w14:paraId="753FA79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BB38C1B" w14:textId="3AB0B776" w:rsidR="00822C3D" w:rsidRPr="00D057EA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1212C5EC" w14:textId="77088DB2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C6486C" w:rsidRPr="00C6486C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822C3D" w:rsidRPr="00D057EA" w14:paraId="7F23E4FE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260DB9FB" w14:textId="77777777" w:rsidR="00822C3D" w:rsidRPr="003641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77A48F8C" w14:textId="7777777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8F0365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822C3D" w:rsidRPr="00D057EA" w14:paraId="7E79FA7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F14DD49" w14:textId="7777777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822C3D" w:rsidRPr="00D057EA" w14:paraId="5F2AFB9E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88B2D08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7E4B588E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2B9138D2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7D3DA63A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411F0C63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822C3D" w:rsidRPr="00D057EA" w14:paraId="2B3515C0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F03CB72" w14:textId="77777777" w:rsidR="00822C3D" w:rsidRDefault="00822C3D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FA08F3C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DA3BAD3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D431C2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529CB700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1254DDE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F2939C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B9B6CDA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4ABB8F1" w14:textId="77777777" w:rsidR="00822C3D" w:rsidRDefault="00822C3D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3AE2D5E9" w14:textId="77777777" w:rsidR="00822C3D" w:rsidRPr="004D6D99" w:rsidRDefault="00822C3D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822C3D" w:rsidRPr="00D057EA" w14:paraId="341A0C71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E9032E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CFCAA3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822C3D" w:rsidRPr="00D057EA" w14:paraId="77819630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665C2197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822C3D" w:rsidRPr="005924FF" w14:paraId="3EFB2BEB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16BA4B3" w14:textId="77777777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599A4B35" w14:textId="77777777" w:rsidR="00822C3D" w:rsidRPr="00D169F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0F44047A" w14:textId="77777777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3F6C7617" w14:textId="09FA2B87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1E14B0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</w:t>
            </w:r>
          </w:p>
        </w:tc>
      </w:tr>
      <w:tr w:rsidR="00822C3D" w:rsidRPr="00D057EA" w14:paraId="410F390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44D0AEDD" w14:textId="5E71A32E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1E14B0">
              <w:rPr>
                <w:rFonts w:ascii="Tahoma" w:hAnsi="Tahoma" w:cs="Tahoma"/>
                <w:spacing w:val="-4"/>
                <w:sz w:val="20"/>
                <w:szCs w:val="20"/>
              </w:rPr>
              <w:t>1</w:t>
            </w:r>
            <w:r w:rsidR="00741D47">
              <w:rPr>
                <w:rFonts w:ascii="Tahoma" w:hAnsi="Tahoma" w:cs="Tahoma"/>
                <w:spacing w:val="-4"/>
                <w:sz w:val="20"/>
                <w:szCs w:val="20"/>
              </w:rPr>
              <w:t>8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.0</w:t>
            </w:r>
            <w:r w:rsidR="001E14B0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5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14D11B9F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351D533E" w14:textId="08A798AF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1E14B0">
              <w:rPr>
                <w:rFonts w:ascii="Tahoma" w:hAnsi="Tahoma" w:cs="Tahoma"/>
                <w:spacing w:val="-4"/>
                <w:sz w:val="20"/>
                <w:szCs w:val="20"/>
              </w:rPr>
              <w:t>1</w:t>
            </w:r>
            <w:r w:rsidR="00741D47">
              <w:rPr>
                <w:rFonts w:ascii="Tahoma" w:hAnsi="Tahoma" w:cs="Tahoma"/>
                <w:spacing w:val="-4"/>
                <w:sz w:val="20"/>
                <w:szCs w:val="20"/>
              </w:rPr>
              <w:t>8</w:t>
            </w:r>
            <w:r w:rsidR="001E14B0">
              <w:rPr>
                <w:rFonts w:ascii="Tahoma" w:hAnsi="Tahoma" w:cs="Tahoma"/>
                <w:spacing w:val="-4"/>
                <w:sz w:val="20"/>
                <w:szCs w:val="20"/>
              </w:rPr>
              <w:t>.05.2025</w:t>
            </w:r>
          </w:p>
        </w:tc>
      </w:tr>
    </w:tbl>
    <w:p w14:paraId="000AC025" w14:textId="77777777" w:rsidR="00822C3D" w:rsidRPr="000D1C0E" w:rsidRDefault="00822C3D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77A0AAF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822C3D" w:rsidRPr="00695BF4" w14:paraId="6240267C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5FF89ABD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5F5530DB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822C3D" w:rsidRPr="00695BF4" w14:paraId="1C05D29B" w14:textId="77777777" w:rsidTr="00585B28">
        <w:trPr>
          <w:trHeight w:val="244"/>
        </w:trPr>
        <w:tc>
          <w:tcPr>
            <w:tcW w:w="2122" w:type="pct"/>
          </w:tcPr>
          <w:p w14:paraId="521156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7E3395C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822C3D" w:rsidRPr="00695BF4" w14:paraId="0655AC12" w14:textId="77777777" w:rsidTr="007926BE">
        <w:trPr>
          <w:trHeight w:val="90"/>
        </w:trPr>
        <w:tc>
          <w:tcPr>
            <w:tcW w:w="2122" w:type="pct"/>
          </w:tcPr>
          <w:p w14:paraId="266D3996" w14:textId="57861BB2" w:rsidR="00822C3D" w:rsidRPr="0073346F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1E14B0">
              <w:rPr>
                <w:rFonts w:ascii="Tahoma" w:hAnsi="Tahoma" w:cs="Tahoma"/>
                <w:spacing w:val="-4"/>
                <w:sz w:val="18"/>
                <w:szCs w:val="18"/>
              </w:rPr>
              <w:t>Axcel Cruz</w:t>
            </w:r>
          </w:p>
        </w:tc>
        <w:tc>
          <w:tcPr>
            <w:tcW w:w="2878" w:type="pct"/>
          </w:tcPr>
          <w:p w14:paraId="4746E8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822C3D" w:rsidRPr="00695BF4" w14:paraId="62A47BD7" w14:textId="77777777" w:rsidTr="007926BE">
        <w:trPr>
          <w:trHeight w:val="90"/>
        </w:trPr>
        <w:tc>
          <w:tcPr>
            <w:tcW w:w="2122" w:type="pct"/>
          </w:tcPr>
          <w:p w14:paraId="1FB6DF65" w14:textId="19E986CF" w:rsidR="00822C3D" w:rsidRPr="0073346F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45A4E9A7" w14:textId="77777777" w:rsidR="00822C3D" w:rsidRPr="00695BF4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5B2FCE95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822C3D" w:rsidRPr="00695BF4" w14:paraId="298A9F44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5414FE0C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462FCF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490153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468B4F6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6972DE04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76BC1BF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822C3D" w:rsidRPr="00695BF4" w14:paraId="164715D4" w14:textId="77777777" w:rsidTr="001B7843">
        <w:tc>
          <w:tcPr>
            <w:tcW w:w="934" w:type="pct"/>
            <w:vAlign w:val="center"/>
          </w:tcPr>
          <w:p w14:paraId="460CABF9" w14:textId="77777777" w:rsidR="00822C3D" w:rsidRPr="00695BF4" w:rsidRDefault="00822C3D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6F2E591A" w14:textId="77777777" w:rsidR="00822C3D" w:rsidRPr="00695BF4" w:rsidRDefault="00822C3D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601D3EFE" w14:textId="77777777" w:rsidR="00822C3D" w:rsidRPr="00695BF4" w:rsidRDefault="00822C3D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5D067C8D" w14:textId="77777777" w:rsidR="00822C3D" w:rsidRPr="00695BF4" w:rsidRDefault="00822C3D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5CE504BD" w14:textId="77777777" w:rsidR="00822C3D" w:rsidRPr="00695BF4" w:rsidRDefault="00822C3D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58F3A67E" w14:textId="77777777" w:rsidR="00822C3D" w:rsidRPr="00695BF4" w:rsidRDefault="00822C3D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401D28A1" w14:textId="77777777" w:rsidR="00822C3D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39AC6E52" w14:textId="77777777" w:rsidR="00822C3D" w:rsidRDefault="00822C3D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271124B8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57BA7405" w14:textId="737D32D0" w:rsidR="00822C3D" w:rsidRPr="00FC4DAC" w:rsidRDefault="00822C3D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C6486C" w:rsidRPr="00C6486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C6486C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6486C" w:rsidRPr="00C6486C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2701C11B" w14:textId="357DCEE3" w:rsidR="00822C3D" w:rsidRPr="00FC4DAC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</w:t>
      </w:r>
      <w:r>
        <w:rPr>
          <w:rFonts w:ascii="Tahoma" w:hAnsi="Tahoma" w:cs="Tahoma"/>
          <w:iCs/>
          <w:sz w:val="22"/>
          <w:szCs w:val="22"/>
          <w:lang w:val="es-PE"/>
        </w:rPr>
        <w:t>ia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C6486C" w:rsidRPr="00C6486C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59E1C2" w14:textId="0C217CE7" w:rsidR="00822C3D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1E14B0">
        <w:rPr>
          <w:rFonts w:ascii="Tahoma" w:hAnsi="Tahoma" w:cs="Tahoma"/>
          <w:iCs/>
          <w:sz w:val="22"/>
          <w:szCs w:val="22"/>
          <w:lang w:val="es-PE"/>
        </w:rPr>
        <w:t>en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6C1463">
        <w:rPr>
          <w:rFonts w:ascii="Tahoma" w:hAnsi="Tahoma" w:cs="Tahoma"/>
          <w:iCs/>
          <w:sz w:val="22"/>
          <w:szCs w:val="22"/>
          <w:lang w:val="es-PE"/>
        </w:rPr>
        <w:t xml:space="preserve">campo </w:t>
      </w:r>
      <w:r w:rsidR="00C6486C" w:rsidRPr="00C6486C">
        <w:rPr>
          <w:rFonts w:ascii="Tahoma" w:hAnsi="Tahoma" w:cs="Tahoma"/>
          <w:iCs/>
          <w:sz w:val="22"/>
          <w:szCs w:val="22"/>
          <w:highlight w:val="green"/>
          <w:lang w:val="es-PE"/>
        </w:rPr>
        <w:t>${</w:t>
      </w:r>
      <w:proofErr w:type="spellStart"/>
      <w:r w:rsidR="00C6486C" w:rsidRPr="00C6486C">
        <w:rPr>
          <w:rFonts w:ascii="Tahoma" w:hAnsi="Tahoma" w:cs="Tahoma"/>
          <w:iCs/>
          <w:sz w:val="22"/>
          <w:szCs w:val="22"/>
          <w:highlight w:val="green"/>
          <w:lang w:val="es-PE"/>
        </w:rPr>
        <w:t>detalle_contacto</w:t>
      </w:r>
      <w:proofErr w:type="spellEnd"/>
      <w:r w:rsidR="00C6486C" w:rsidRPr="00C6486C">
        <w:rPr>
          <w:rFonts w:ascii="Tahoma" w:hAnsi="Tahoma" w:cs="Tahoma"/>
          <w:iCs/>
          <w:sz w:val="22"/>
          <w:szCs w:val="22"/>
          <w:highlight w:val="green"/>
          <w:lang w:val="es-PE"/>
        </w:rPr>
        <w:t>}</w:t>
      </w:r>
    </w:p>
    <w:p w14:paraId="583684C0" w14:textId="77777777" w:rsidR="00822C3D" w:rsidRPr="00BF2D89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3E8F9936" w14:textId="5C9AE6B4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25F56FD4" w14:textId="117A1D15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existente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="00305A94">
        <w:rPr>
          <w:rFonts w:ascii="Arial" w:hAnsi="Arial" w:cs="Arial"/>
          <w:sz w:val="22"/>
          <w:szCs w:val="22"/>
        </w:rPr>
        <w:t>6</w:t>
      </w:r>
      <w:r>
        <w:rPr>
          <w:rFonts w:ascii="Arial" w:hAnsi="Arial" w:cs="Arial"/>
          <w:sz w:val="22"/>
          <w:szCs w:val="22"/>
        </w:rPr>
        <w:t>0m.</w:t>
      </w:r>
    </w:p>
    <w:p w14:paraId="53CFEF3B" w14:textId="29CE8EE9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dentro</w:t>
      </w:r>
      <w:proofErr w:type="spellEnd"/>
      <w:r>
        <w:rPr>
          <w:rFonts w:ascii="Arial" w:hAnsi="Arial" w:cs="Arial"/>
          <w:sz w:val="22"/>
          <w:szCs w:val="22"/>
        </w:rPr>
        <w:t xml:space="preserve"> de Zona No </w:t>
      </w:r>
      <w:proofErr w:type="spellStart"/>
      <w:r>
        <w:rPr>
          <w:rFonts w:ascii="Arial" w:hAnsi="Arial" w:cs="Arial"/>
          <w:sz w:val="22"/>
          <w:szCs w:val="22"/>
        </w:rPr>
        <w:t>Electrificada</w:t>
      </w:r>
      <w:proofErr w:type="spellEnd"/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B1994C1" w14:textId="77777777" w:rsidR="00822C3D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64215EF" w14:textId="1AE2AA40" w:rsidR="00822C3D" w:rsidRDefault="00822C3D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0502D52" w14:textId="77777777" w:rsidR="00822C3D" w:rsidRPr="00695BF4" w:rsidRDefault="00822C3D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1EE75ECF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D2CF1A2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303EB230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7046A936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1D66B49" w14:textId="77777777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79DEB44B" w14:textId="77777777" w:rsidR="00822C3D" w:rsidRPr="007215D2" w:rsidRDefault="00822C3D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6FB7AD36" w14:textId="77777777" w:rsidR="00822C3D" w:rsidRDefault="00822C3D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747CD624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74302813" w14:textId="65C1605B" w:rsidR="00822C3D" w:rsidRDefault="00507A4D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 procede atención del suministro/predio se ubica en zona no electrificada / derivar al Área de Expansión Masiva/</w:t>
      </w:r>
      <w:r w:rsidR="00C6486C" w:rsidRPr="00C6486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C6486C" w:rsidRPr="00C6486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Aim: </w:t>
      </w:r>
      <w:r w:rsidR="00C6486C" w:rsidRPr="00C6486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67E4AA0" w14:textId="77777777" w:rsidR="00822C3D" w:rsidRDefault="00822C3D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6C6382D1" w14:textId="77777777" w:rsidR="00822C3D" w:rsidRPr="00434C75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409E860F" w14:textId="0B18EF53" w:rsidR="00822C3D" w:rsidRDefault="00305A94" w:rsidP="00CA546E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9E1715" wp14:editId="136B4754">
                <wp:simplePos x="0" y="0"/>
                <wp:positionH relativeFrom="margin">
                  <wp:posOffset>2955290</wp:posOffset>
                </wp:positionH>
                <wp:positionV relativeFrom="paragraph">
                  <wp:posOffset>2506980</wp:posOffset>
                </wp:positionV>
                <wp:extent cx="641350" cy="209550"/>
                <wp:effectExtent l="0" t="76200" r="596900" b="19050"/>
                <wp:wrapNone/>
                <wp:docPr id="19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09550"/>
                        </a:xfrm>
                        <a:prstGeom prst="wedgeRectCallout">
                          <a:avLst>
                            <a:gd name="adj1" fmla="val 129933"/>
                            <a:gd name="adj2" fmla="val -763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FD46C" w14:textId="77777777" w:rsidR="00822C3D" w:rsidRPr="00AA171E" w:rsidRDefault="00822C3D" w:rsidP="0001617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E171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26" type="#_x0000_t61" style="position:absolute;margin-left:232.7pt;margin-top:197.4pt;width:50.5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" adj="38866,-5688" fillcolor="white [3212]" strokecolor="red" strokeweight="1pt">
                <v:textbox>
                  <w:txbxContent>
                    <w:p w14:paraId="57BFD46C" w14:textId="77777777" w:rsidR="00822C3D" w:rsidRPr="00AA171E" w:rsidRDefault="00822C3D" w:rsidP="0001617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357911" wp14:editId="7AAE846F">
                <wp:simplePos x="0" y="0"/>
                <wp:positionH relativeFrom="column">
                  <wp:posOffset>1804670</wp:posOffset>
                </wp:positionH>
                <wp:positionV relativeFrom="paragraph">
                  <wp:posOffset>1066800</wp:posOffset>
                </wp:positionV>
                <wp:extent cx="3307080" cy="1981200"/>
                <wp:effectExtent l="0" t="0" r="26670" b="19050"/>
                <wp:wrapNone/>
                <wp:docPr id="1771099552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080" cy="1981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99414E" id="Rectángulo: esquinas redondeadas 14" o:spid="_x0000_s1026" style="position:absolute;margin-left:142.1pt;margin-top:84pt;width:260.4pt;height:156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" filled="f" strokecolor="#091723 [484]" strokeweight="1pt">
                <v:stroke joinstyle="miter"/>
              </v:round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5E42761" wp14:editId="26C055DB">
                <wp:simplePos x="0" y="0"/>
                <wp:positionH relativeFrom="column">
                  <wp:posOffset>3993674</wp:posOffset>
                </wp:positionH>
                <wp:positionV relativeFrom="paragraph">
                  <wp:posOffset>2259012</wp:posOffset>
                </wp:positionV>
                <wp:extent cx="342900" cy="142875"/>
                <wp:effectExtent l="42862" t="33338" r="42863" b="23812"/>
                <wp:wrapNone/>
                <wp:docPr id="788620426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50379">
                          <a:off x="0" y="0"/>
                          <a:ext cx="34290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0AE28D" id="Rectángulo 15" o:spid="_x0000_s1026" style="position:absolute;margin-left:314.45pt;margin-top:177.85pt;width:27pt;height:11.25pt;rotation:5407134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" fillcolor="white [3212]" strokecolor="red" strokeweight="1pt"/>
            </w:pict>
          </mc:Fallback>
        </mc:AlternateContent>
      </w:r>
      <w:r w:rsidR="001E14B0"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29872B" wp14:editId="7505FC0F">
                <wp:simplePos x="0" y="0"/>
                <wp:positionH relativeFrom="column">
                  <wp:posOffset>2198370</wp:posOffset>
                </wp:positionH>
                <wp:positionV relativeFrom="paragraph">
                  <wp:posOffset>1405890</wp:posOffset>
                </wp:positionV>
                <wp:extent cx="1866900" cy="476250"/>
                <wp:effectExtent l="0" t="0" r="0" b="0"/>
                <wp:wrapNone/>
                <wp:docPr id="19948833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801D9" w14:textId="21AAC035" w:rsidR="00507A4D" w:rsidRPr="00507A4D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  <w:lang w:val="es-ES"/>
                              </w:rPr>
                            </w:pPr>
                            <w:r w:rsidRPr="00507A4D">
                              <w:rPr>
                                <w:b/>
                                <w:bCs/>
                                <w:color w:val="00B0F0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29872B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7" type="#_x0000_t202" style="position:absolute;margin-left:173.1pt;margin-top:110.7pt;width:147pt;height:37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" filled="f" stroked="f" strokeweight=".5pt">
                <v:textbox>
                  <w:txbxContent>
                    <w:p w14:paraId="0E7801D9" w14:textId="21AAC035" w:rsidR="00507A4D" w:rsidRPr="00507A4D" w:rsidRDefault="00507A4D" w:rsidP="00507A4D">
                      <w:pPr>
                        <w:jc w:val="center"/>
                        <w:rPr>
                          <w:b/>
                          <w:bCs/>
                          <w:color w:val="00B0F0"/>
                          <w:lang w:val="es-ES"/>
                        </w:rPr>
                      </w:pPr>
                      <w:r w:rsidRPr="00507A4D">
                        <w:rPr>
                          <w:b/>
                          <w:bCs/>
                          <w:color w:val="00B0F0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 w:rsidR="00822C3D" w:rsidRPr="004B039E">
        <w:t xml:space="preserve"> </w:t>
      </w:r>
      <w:r w:rsidR="00822C3D" w:rsidRPr="000349D5">
        <w:rPr>
          <w:noProof/>
        </w:rPr>
        <w:drawing>
          <wp:inline distT="0" distB="0" distL="0" distR="0" wp14:anchorId="272568BB" wp14:editId="27FB68A5">
            <wp:extent cx="5939784" cy="4519745"/>
            <wp:effectExtent l="19050" t="19050" r="23495" b="146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0" b="1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4" cy="451974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9CA4A" w14:textId="4C8261E8" w:rsidR="00822C3D" w:rsidRDefault="00822C3D" w:rsidP="008B7A23">
      <w:pPr>
        <w:jc w:val="center"/>
        <w:rPr>
          <w:lang w:val="es-PE"/>
        </w:rPr>
      </w:pPr>
      <w:r>
        <w:rPr>
          <w:lang w:val="es-PE"/>
        </w:rPr>
        <w:t xml:space="preserve">CROQUIS DE LAS REDES </w:t>
      </w:r>
      <w:r w:rsidR="00507A4D">
        <w:rPr>
          <w:lang w:val="es-PE"/>
        </w:rPr>
        <w:t>B</w:t>
      </w:r>
      <w:r>
        <w:rPr>
          <w:lang w:val="es-PE"/>
        </w:rPr>
        <w:t>T EN LA ZONA</w:t>
      </w:r>
    </w:p>
    <w:p w14:paraId="6D222E61" w14:textId="029740FF" w:rsidR="00822C3D" w:rsidRDefault="00305A94" w:rsidP="00E4108A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C16153" wp14:editId="12D610A2">
                <wp:simplePos x="0" y="0"/>
                <wp:positionH relativeFrom="margin">
                  <wp:posOffset>117384</wp:posOffset>
                </wp:positionH>
                <wp:positionV relativeFrom="paragraph">
                  <wp:posOffset>274774</wp:posOffset>
                </wp:positionV>
                <wp:extent cx="600075" cy="400050"/>
                <wp:effectExtent l="0" t="0" r="504825" b="228600"/>
                <wp:wrapNone/>
                <wp:docPr id="1500908252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00050"/>
                        </a:xfrm>
                        <a:prstGeom prst="wedgeRoundRectCallout">
                          <a:avLst>
                            <a:gd name="adj1" fmla="val 120538"/>
                            <a:gd name="adj2" fmla="val 8987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FFDCA" w14:textId="0CE77FD1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305A94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15205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C1615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8" type="#_x0000_t62" style="position:absolute;margin-left:9.25pt;margin-top:21.65pt;width:47.25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" adj="36836,30213" fillcolor="#ffc000" strokecolor="white [3212]" strokeweight="1pt">
                <v:textbox>
                  <w:txbxContent>
                    <w:p w14:paraId="07BFFDCA" w14:textId="0CE77FD1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305A94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15205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FB02EA" wp14:editId="2A8B6BBB">
                <wp:simplePos x="0" y="0"/>
                <wp:positionH relativeFrom="margin">
                  <wp:posOffset>3273425</wp:posOffset>
                </wp:positionH>
                <wp:positionV relativeFrom="paragraph">
                  <wp:posOffset>2049145</wp:posOffset>
                </wp:positionV>
                <wp:extent cx="752475" cy="447675"/>
                <wp:effectExtent l="361950" t="419100" r="28575" b="28575"/>
                <wp:wrapNone/>
                <wp:docPr id="1375295517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-91443"/>
                            <a:gd name="adj2" fmla="val -132878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B9437" w14:textId="7199A74D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02EA" id="_x0000_s1029" type="#_x0000_t62" style="position:absolute;margin-left:257.75pt;margin-top:161.35pt;width:59.25pt;height:35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" adj="-8952,-17902" fillcolor="#ffc000" strokecolor="white [3212]" strokeweight="1pt">
                <v:textbox>
                  <w:txbxContent>
                    <w:p w14:paraId="2BAB9437" w14:textId="7199A74D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123913" wp14:editId="614CFFA6">
                <wp:simplePos x="0" y="0"/>
                <wp:positionH relativeFrom="column">
                  <wp:posOffset>1686560</wp:posOffset>
                </wp:positionH>
                <wp:positionV relativeFrom="paragraph">
                  <wp:posOffset>1220470</wp:posOffset>
                </wp:positionV>
                <wp:extent cx="1657350" cy="561975"/>
                <wp:effectExtent l="0" t="0" r="0" b="0"/>
                <wp:wrapNone/>
                <wp:docPr id="4351588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E66E5" w14:textId="5683EA15" w:rsidR="00507A4D" w:rsidRPr="00F41835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  <w:r w:rsidRPr="00F41835">
                              <w:rPr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23913" id="Cuadro de texto 7" o:spid="_x0000_s1030" type="#_x0000_t202" style="position:absolute;margin-left:132.8pt;margin-top:96.1pt;width:130.5pt;height:44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" filled="f" stroked="f" strokeweight=".5pt">
                <v:textbox>
                  <w:txbxContent>
                    <w:p w14:paraId="652E66E5" w14:textId="5683EA15" w:rsidR="00507A4D" w:rsidRPr="00F41835" w:rsidRDefault="00507A4D" w:rsidP="00507A4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  <w:r w:rsidRPr="00F41835">
                        <w:rPr>
                          <w:b/>
                          <w:bCs/>
                          <w:color w:val="FFFFFF" w:themeColor="background1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D66B0" wp14:editId="260A5353">
                <wp:simplePos x="0" y="0"/>
                <wp:positionH relativeFrom="column">
                  <wp:posOffset>2108835</wp:posOffset>
                </wp:positionH>
                <wp:positionV relativeFrom="paragraph">
                  <wp:posOffset>732155</wp:posOffset>
                </wp:positionV>
                <wp:extent cx="1065529" cy="1876425"/>
                <wp:effectExtent l="13335" t="24765" r="15240" b="15240"/>
                <wp:wrapNone/>
                <wp:docPr id="1410056457" name="Rectángulo: esquinas redondeada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5529" cy="1876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637A4" id="Rectángulo: esquinas redondeadas 16" o:spid="_x0000_s1026" style="position:absolute;margin-left:166.05pt;margin-top:57.65pt;width:83.9pt;height:147.75pt;rotation:9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" filled="f" strokecolor="yellow" strokeweight="2.25pt">
                <v:stroke joinstyle="miter"/>
              </v:roundrect>
            </w:pict>
          </mc:Fallback>
        </mc:AlternateContent>
      </w:r>
      <w:r w:rsidR="00822C3D" w:rsidRPr="00E9592E">
        <w:rPr>
          <w:lang w:val="es-PE"/>
        </w:rPr>
        <w:t xml:space="preserve"> </w:t>
      </w:r>
      <w:r w:rsidR="00822C3D" w:rsidRPr="00C82BA8">
        <w:rPr>
          <w:noProof/>
          <w:lang w:val="es-PE"/>
        </w:rPr>
        <w:drawing>
          <wp:inline distT="0" distB="0" distL="0" distR="0" wp14:anchorId="7451A8D1" wp14:editId="281613E8">
            <wp:extent cx="5813484" cy="2998470"/>
            <wp:effectExtent l="19050" t="19050" r="15875" b="1143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568" cy="29995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A339A" w14:textId="27D8CACA" w:rsidR="00822C3D" w:rsidRDefault="00626E44" w:rsidP="00A77321">
      <w:pPr>
        <w:jc w:val="center"/>
        <w:rPr>
          <w:lang w:val="es-PE"/>
        </w:rPr>
      </w:pPr>
      <w:r>
        <w:rPr>
          <w:lang w:val="es-PE"/>
        </w:rPr>
        <w:t xml:space="preserve">UBICACIÓN DEL PREDIO DEL SOLICITANTE EN EL </w:t>
      </w:r>
      <w:r w:rsidR="00F41835">
        <w:rPr>
          <w:lang w:val="es-PE"/>
        </w:rPr>
        <w:t>MAPA ENERGETICO MINERO</w:t>
      </w:r>
    </w:p>
    <w:p w14:paraId="467A783B" w14:textId="77777777" w:rsidR="00822C3D" w:rsidRPr="00E9592E" w:rsidRDefault="00822C3D" w:rsidP="00E4108A">
      <w:pPr>
        <w:rPr>
          <w:lang w:val="es-PE"/>
        </w:rPr>
      </w:pPr>
    </w:p>
    <w:p w14:paraId="63634EBE" w14:textId="58A18B75" w:rsidR="00822C3D" w:rsidRDefault="00822C3D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 w:rsidR="00F41835">
        <w:rPr>
          <w:sz w:val="18"/>
          <w:szCs w:val="18"/>
          <w:lang w:val="es-PE"/>
        </w:rPr>
        <w:t>MAPA ENERGÉTICO MINERO</w:t>
      </w:r>
    </w:p>
    <w:p w14:paraId="73D0AAA8" w14:textId="77777777" w:rsidR="00822C3D" w:rsidRDefault="00822C3D" w:rsidP="004F5F97">
      <w:pPr>
        <w:rPr>
          <w:sz w:val="18"/>
          <w:szCs w:val="18"/>
          <w:lang w:val="es-PE"/>
        </w:rPr>
      </w:pPr>
    </w:p>
    <w:p w14:paraId="272FF4DB" w14:textId="46F67CA9" w:rsidR="00822C3D" w:rsidRDefault="00822C3D" w:rsidP="005318EA">
      <w:pPr>
        <w:jc w:val="center"/>
        <w:rPr>
          <w:sz w:val="18"/>
          <w:szCs w:val="18"/>
        </w:rPr>
      </w:pPr>
    </w:p>
    <w:p w14:paraId="0059E45F" w14:textId="189D4A61" w:rsidR="00626E44" w:rsidRDefault="00822C3D" w:rsidP="00626E44">
      <w:pPr>
        <w:rPr>
          <w:lang w:val="es-PE"/>
        </w:rPr>
      </w:pPr>
      <w:r>
        <w:rPr>
          <w:sz w:val="18"/>
          <w:szCs w:val="18"/>
        </w:rPr>
        <w:br w:type="page"/>
      </w:r>
      <w:r w:rsidR="00F41835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4F3B96" wp14:editId="175FDE39">
                <wp:simplePos x="0" y="0"/>
                <wp:positionH relativeFrom="margin">
                  <wp:posOffset>2320925</wp:posOffset>
                </wp:positionH>
                <wp:positionV relativeFrom="paragraph">
                  <wp:posOffset>1597660</wp:posOffset>
                </wp:positionV>
                <wp:extent cx="752475" cy="447675"/>
                <wp:effectExtent l="0" t="0" r="828675" b="447675"/>
                <wp:wrapNone/>
                <wp:docPr id="40045126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47798"/>
                            <a:gd name="adj2" fmla="val 13307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687F2" w14:textId="77777777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3B96" id="_x0000_s1031" type="#_x0000_t62" style="position:absolute;margin-left:182.75pt;margin-top:125.8pt;width:59.25pt;height:35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" adj="42724,39545" fillcolor="#ffc000" strokecolor="white [3212]" strokeweight="1pt">
                <v:textbox>
                  <w:txbxContent>
                    <w:p w14:paraId="1A9687F2" w14:textId="77777777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E44" w:rsidRPr="00C82BA8">
        <w:rPr>
          <w:noProof/>
          <w:lang w:val="es-PE"/>
        </w:rPr>
        <w:drawing>
          <wp:inline distT="0" distB="0" distL="0" distR="0" wp14:anchorId="4329527D" wp14:editId="36EFC99B">
            <wp:extent cx="5832878" cy="3524250"/>
            <wp:effectExtent l="19050" t="19050" r="15875" b="19050"/>
            <wp:docPr id="850108670" name="Imagen 8501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8670" name="Imagen 8501086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146" cy="35304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C424" w14:textId="66676449" w:rsidR="00626E44" w:rsidRDefault="00626E44" w:rsidP="00626E44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045A19AC" w14:textId="0515696D" w:rsidR="00626E44" w:rsidRDefault="00626E44" w:rsidP="00626E4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533ECE97" w14:textId="77777777" w:rsidR="006A4F74" w:rsidRDefault="006A4F74" w:rsidP="00626E44">
      <w:pPr>
        <w:rPr>
          <w:sz w:val="18"/>
          <w:szCs w:val="18"/>
          <w:lang w:val="es-PE"/>
        </w:rPr>
      </w:pPr>
    </w:p>
    <w:p w14:paraId="75D138EB" w14:textId="0F97872C" w:rsidR="00822C3D" w:rsidRDefault="00822C3D">
      <w:pPr>
        <w:rPr>
          <w:sz w:val="18"/>
          <w:szCs w:val="18"/>
        </w:rPr>
      </w:pPr>
    </w:p>
    <w:p w14:paraId="1F74BCE4" w14:textId="1FB52BB4" w:rsidR="006A4F74" w:rsidRDefault="00A709B7" w:rsidP="00A709B7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B0206B" wp14:editId="7FFE65D1">
                <wp:simplePos x="0" y="0"/>
                <wp:positionH relativeFrom="margin">
                  <wp:posOffset>1294130</wp:posOffset>
                </wp:positionH>
                <wp:positionV relativeFrom="paragraph">
                  <wp:posOffset>1818640</wp:posOffset>
                </wp:positionV>
                <wp:extent cx="752475" cy="447675"/>
                <wp:effectExtent l="0" t="0" r="923925" b="200025"/>
                <wp:wrapNone/>
                <wp:docPr id="24214749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57955"/>
                            <a:gd name="adj2" fmla="val 8220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F6485" w14:textId="77777777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0206B" id="_x0000_s1032" type="#_x0000_t62" style="position:absolute;left:0;text-align:left;margin-left:101.9pt;margin-top:143.2pt;width:59.25pt;height:35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" adj="44918,28556" fillcolor="#ffc000" strokecolor="white [3212]" strokeweight="1pt">
                <v:textbox>
                  <w:txbxContent>
                    <w:p w14:paraId="2B4F6485" w14:textId="77777777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62A9B5" wp14:editId="6851E838">
                <wp:simplePos x="0" y="0"/>
                <wp:positionH relativeFrom="column">
                  <wp:posOffset>1638935</wp:posOffset>
                </wp:positionH>
                <wp:positionV relativeFrom="paragraph">
                  <wp:posOffset>780415</wp:posOffset>
                </wp:positionV>
                <wp:extent cx="2124075" cy="781050"/>
                <wp:effectExtent l="0" t="0" r="0" b="0"/>
                <wp:wrapNone/>
                <wp:docPr id="1924574521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EF4B1" w14:textId="33AA0C43" w:rsidR="006A4F74" w:rsidRPr="006A4F74" w:rsidRDefault="006A4F74" w:rsidP="006A4F74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A4F74"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62A9B5" id="Cuadro de texto 16" o:spid="_x0000_s1033" type="#_x0000_t202" style="position:absolute;left:0;text-align:left;margin-left:129.05pt;margin-top:61.45pt;width:167.25pt;height:61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" filled="f" stroked="f" strokeweight=".5pt">
                <v:textbox>
                  <w:txbxContent>
                    <w:p w14:paraId="1D2EF4B1" w14:textId="33AA0C43" w:rsidR="006A4F74" w:rsidRPr="006A4F74" w:rsidRDefault="006A4F74" w:rsidP="006A4F74">
                      <w:pPr>
                        <w:jc w:val="center"/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6A4F74"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C11923" wp14:editId="56B649D3">
                <wp:simplePos x="0" y="0"/>
                <wp:positionH relativeFrom="column">
                  <wp:posOffset>4082415</wp:posOffset>
                </wp:positionH>
                <wp:positionV relativeFrom="paragraph">
                  <wp:posOffset>700405</wp:posOffset>
                </wp:positionV>
                <wp:extent cx="1409700" cy="504825"/>
                <wp:effectExtent l="571500" t="400050" r="19050" b="28575"/>
                <wp:wrapNone/>
                <wp:docPr id="8247386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3772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E217E" w14:textId="4F4084E4" w:rsidR="006A4F74" w:rsidRPr="006A4F74" w:rsidRDefault="006A4F74" w:rsidP="006A4F7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11923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5" o:spid="_x0000_s1034" type="#_x0000_t48" style="position:absolute;left:0;text-align:left;margin-left:321.45pt;margin-top:55.15pt;width:111pt;height:39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" adj="-8148,-15640" fillcolor="white [3212]" strokecolor="black [3213]" strokeweight="1.5pt">
                <v:stroke startarrow="open"/>
                <v:textbox>
                  <w:txbxContent>
                    <w:p w14:paraId="3EEE217E" w14:textId="4F4084E4" w:rsidR="006A4F74" w:rsidRPr="006A4F74" w:rsidRDefault="006A4F74" w:rsidP="006A4F7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A4F74">
        <w:rPr>
          <w:noProof/>
        </w:rPr>
        <w:drawing>
          <wp:inline distT="0" distB="0" distL="0" distR="0" wp14:anchorId="44D369A0" wp14:editId="3BD35EFC">
            <wp:extent cx="5874231" cy="3703320"/>
            <wp:effectExtent l="0" t="0" r="0" b="0"/>
            <wp:docPr id="9028531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3126" name="Imagen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78" cy="370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3FBB" w14:textId="03985CD1" w:rsidR="006A4F74" w:rsidRDefault="006A4F74" w:rsidP="006A4F74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PLUZ</w:t>
      </w:r>
    </w:p>
    <w:p w14:paraId="18BCDF06" w14:textId="77777777" w:rsidR="006A4F74" w:rsidRPr="00E9592E" w:rsidRDefault="006A4F74" w:rsidP="006A4F74">
      <w:pPr>
        <w:rPr>
          <w:lang w:val="es-PE"/>
        </w:rPr>
      </w:pPr>
    </w:p>
    <w:p w14:paraId="20C4A6D9" w14:textId="11FF040E" w:rsidR="006A4F74" w:rsidRDefault="006A4F74" w:rsidP="006A4F7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19B06739" w14:textId="77777777" w:rsidR="006A4F74" w:rsidRDefault="006A4F74">
      <w:pPr>
        <w:rPr>
          <w:sz w:val="18"/>
          <w:szCs w:val="18"/>
        </w:rPr>
      </w:pPr>
    </w:p>
    <w:p w14:paraId="76817485" w14:textId="12683D58" w:rsidR="00822C3D" w:rsidRPr="00695BF4" w:rsidRDefault="00822C3D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  <w:r w:rsidR="00626E4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y recomendaciones</w:t>
      </w:r>
    </w:p>
    <w:p w14:paraId="6C3586D9" w14:textId="22E810A5" w:rsidR="001E14B0" w:rsidRDefault="00BB008B" w:rsidP="001E14B0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No procede atención del suministro/predio se ubica en zona no electrificada / derivar al Área de Expansión Masiva/</w:t>
      </w:r>
      <w:r w:rsidR="00C6486C" w:rsidRPr="00C6486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C6486C" w:rsidRPr="00C6486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Aim: </w:t>
      </w:r>
      <w:r w:rsidR="00C6486C" w:rsidRPr="00C6486C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1E14B0" w:rsidRPr="00507A4D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5F601AE9" w14:textId="7759AA9D" w:rsidR="00822C3D" w:rsidRPr="002660B4" w:rsidRDefault="00822C3D" w:rsidP="001E14B0">
      <w:pPr>
        <w:pStyle w:val="Prrafodelista"/>
        <w:rPr>
          <w:rFonts w:ascii="Tahoma" w:hAnsi="Tahoma" w:cs="Tahoma"/>
          <w:b/>
          <w:snapToGrid w:val="0"/>
          <w:sz w:val="22"/>
          <w:szCs w:val="22"/>
          <w:lang w:val="es-PE"/>
        </w:rPr>
      </w:pPr>
    </w:p>
    <w:p w14:paraId="47D43B70" w14:textId="77777777" w:rsidR="00822C3D" w:rsidRDefault="00822C3D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33F924DC" w14:textId="77777777" w:rsidR="00822C3D" w:rsidRDefault="00822C3D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55A89A2" w14:textId="77777777" w:rsidR="00BB008B" w:rsidRPr="00BB008B" w:rsidRDefault="00BB008B" w:rsidP="00BB008B">
      <w:pPr>
        <w:rPr>
          <w:lang w:val="es-PE" w:eastAsia="es-ES_tradnl"/>
        </w:rPr>
      </w:pPr>
    </w:p>
    <w:p w14:paraId="7807D858" w14:textId="77777777" w:rsidR="00822C3D" w:rsidRPr="008A42A2" w:rsidRDefault="00822C3D" w:rsidP="00886007">
      <w:pPr>
        <w:jc w:val="center"/>
        <w:rPr>
          <w:rFonts w:ascii="Arial" w:hAnsi="Arial" w:cs="Arial"/>
          <w:lang w:val="es-PE" w:eastAsia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EE1034" wp14:editId="0C6AC528">
                <wp:simplePos x="0" y="0"/>
                <wp:positionH relativeFrom="margin">
                  <wp:posOffset>2886710</wp:posOffset>
                </wp:positionH>
                <wp:positionV relativeFrom="paragraph">
                  <wp:posOffset>316230</wp:posOffset>
                </wp:positionV>
                <wp:extent cx="749935" cy="247650"/>
                <wp:effectExtent l="0" t="0" r="12065" b="15240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247650"/>
                        </a:xfrm>
                        <a:prstGeom prst="wedgeRectCallout">
                          <a:avLst>
                            <a:gd name="adj1" fmla="val -20709"/>
                            <a:gd name="adj2" fmla="val 9611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B8329" w14:textId="77777777" w:rsidR="00822C3D" w:rsidRPr="00063551" w:rsidRDefault="00822C3D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2123AEFD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70FCD362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E1034" id="_x0000_s1035" type="#_x0000_t61" style="position:absolute;left:0;text-align:left;margin-left:227.3pt;margin-top:24.9pt;width:59.05pt;height:19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" adj="6327,31560" fillcolor="white [3212]" strokecolor="red" strokeweight="1pt">
                <v:textbox>
                  <w:txbxContent>
                    <w:p w14:paraId="573B8329" w14:textId="77777777" w:rsidR="00822C3D" w:rsidRPr="00063551" w:rsidRDefault="00822C3D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2123AEFD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70FCD362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63ECDE77" wp14:editId="6146226F">
            <wp:extent cx="5040000" cy="3780000"/>
            <wp:effectExtent l="19050" t="19050" r="27305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3B2A9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08E9DFA1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F34DBFD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9E82ABC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C667B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8B46403" w14:textId="77777777" w:rsidR="00822C3D" w:rsidRDefault="00822C3D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B6D8D14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4C9DE68" w14:textId="77777777" w:rsidR="00822C3D" w:rsidRDefault="00822C3D" w:rsidP="00B06772">
      <w:pPr>
        <w:jc w:val="center"/>
      </w:pPr>
    </w:p>
    <w:p w14:paraId="18D58239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F17722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74368F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05DD250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6668EE7" w14:textId="77777777" w:rsidR="00822C3D" w:rsidRDefault="00822C3D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852237" w14:textId="429CAD45" w:rsidR="00822C3D" w:rsidRDefault="0098715B" w:rsidP="00967D37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AFFDC5" wp14:editId="13959632">
                <wp:simplePos x="0" y="0"/>
                <wp:positionH relativeFrom="margin">
                  <wp:posOffset>4433570</wp:posOffset>
                </wp:positionH>
                <wp:positionV relativeFrom="paragraph">
                  <wp:posOffset>1599565</wp:posOffset>
                </wp:positionV>
                <wp:extent cx="962025" cy="556260"/>
                <wp:effectExtent l="0" t="0" r="866775" b="739140"/>
                <wp:wrapNone/>
                <wp:docPr id="1323100894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56260"/>
                        </a:xfrm>
                        <a:prstGeom prst="wedgeRoundRectCallout">
                          <a:avLst>
                            <a:gd name="adj1" fmla="val 131798"/>
                            <a:gd name="adj2" fmla="val 17437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A6CCC" w14:textId="34E0689B" w:rsidR="0098715B" w:rsidRDefault="0098715B" w:rsidP="0098715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 esta en este lado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FFDC5" id="Bocadillo: rectángulo con esquinas redondeadas 19" o:spid="_x0000_s1036" type="#_x0000_t62" style="position:absolute;left:0;text-align:left;margin-left:349.1pt;margin-top:125.95pt;width:75.75pt;height:43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" adj="39268,48465" fillcolor="#ffc000" strokecolor="white [3212]" strokeweight="1pt">
                <v:textbox>
                  <w:txbxContent>
                    <w:p w14:paraId="3C2A6CCC" w14:textId="34E0689B" w:rsidR="0098715B" w:rsidRDefault="0098715B" w:rsidP="0098715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 esta en este lado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480924" wp14:editId="1CD58345">
                <wp:simplePos x="0" y="0"/>
                <wp:positionH relativeFrom="margin">
                  <wp:posOffset>1644650</wp:posOffset>
                </wp:positionH>
                <wp:positionV relativeFrom="paragraph">
                  <wp:posOffset>3199765</wp:posOffset>
                </wp:positionV>
                <wp:extent cx="1592580" cy="739140"/>
                <wp:effectExtent l="0" t="0" r="1112520" b="22860"/>
                <wp:wrapNone/>
                <wp:docPr id="1727308308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739140"/>
                        </a:xfrm>
                        <a:prstGeom prst="wedgeRoundRectCallout">
                          <a:avLst>
                            <a:gd name="adj1" fmla="val 114089"/>
                            <a:gd name="adj2" fmla="val 4494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3A7E2" w14:textId="6353B886" w:rsidR="000737BC" w:rsidRPr="00BB008B" w:rsidRDefault="00BB008B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BB008B"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0924" id="_x0000_s1037" type="#_x0000_t62" style="position:absolute;left:0;text-align:left;margin-left:129.5pt;margin-top:251.95pt;width:125.4pt;height:58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" adj="35443,20508" fillcolor="#ffc000" strokecolor="white [3212]" strokeweight="1pt">
                <v:textbox>
                  <w:txbxContent>
                    <w:p w14:paraId="5D93A7E2" w14:textId="6353B886" w:rsidR="000737BC" w:rsidRPr="00BB008B" w:rsidRDefault="00BB008B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</w:pPr>
                      <w:r w:rsidRPr="00BB008B">
                        <w:rPr>
                          <w:rFonts w:ascii="Tahoma" w:hAnsi="Tahoma" w:cs="Tahoma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  <w:t>ZONA NO ELECTRIFICADA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BCA959" wp14:editId="233E1BCC">
                <wp:simplePos x="0" y="0"/>
                <wp:positionH relativeFrom="margin">
                  <wp:posOffset>2345690</wp:posOffset>
                </wp:positionH>
                <wp:positionV relativeFrom="paragraph">
                  <wp:posOffset>1157605</wp:posOffset>
                </wp:positionV>
                <wp:extent cx="786765" cy="438150"/>
                <wp:effectExtent l="304800" t="0" r="13335" b="552450"/>
                <wp:wrapNone/>
                <wp:docPr id="733728498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765" cy="438150"/>
                        </a:xfrm>
                        <a:prstGeom prst="wedgeRoundRectCallout">
                          <a:avLst>
                            <a:gd name="adj1" fmla="val -83136"/>
                            <a:gd name="adj2" fmla="val 15966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04E92" w14:textId="3362651D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Poste BT #</w:t>
                            </w:r>
                            <w:r w:rsidR="00BB00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01016560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CA959" id="_x0000_s1038" type="#_x0000_t62" style="position:absolute;left:0;text-align:left;margin-left:184.7pt;margin-top:91.15pt;width:61.95pt;height:34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" adj="-7157,45288" fillcolor="#ffc000" strokecolor="white [3212]" strokeweight="1pt">
                <v:textbox>
                  <w:txbxContent>
                    <w:p w14:paraId="34C04E92" w14:textId="3362651D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Poste BT #</w:t>
                      </w:r>
                      <w:r w:rsidR="00BB00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01016560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81F6D4" wp14:editId="506B5A80">
                <wp:simplePos x="0" y="0"/>
                <wp:positionH relativeFrom="margin">
                  <wp:posOffset>82550</wp:posOffset>
                </wp:positionH>
                <wp:positionV relativeFrom="paragraph">
                  <wp:posOffset>1500505</wp:posOffset>
                </wp:positionV>
                <wp:extent cx="828675" cy="533400"/>
                <wp:effectExtent l="0" t="0" r="714375" b="285750"/>
                <wp:wrapNone/>
                <wp:docPr id="1583759930" name="Bocadillo: rectángulo con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33400"/>
                        </a:xfrm>
                        <a:prstGeom prst="wedgeRoundRectCallout">
                          <a:avLst>
                            <a:gd name="adj1" fmla="val 126328"/>
                            <a:gd name="adj2" fmla="val 937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F6DFE" w14:textId="4EDC16A6" w:rsidR="007C5AAA" w:rsidRDefault="007C5AAA" w:rsidP="007C5AAA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Viene de la SED 1</w:t>
                            </w:r>
                            <w:r w:rsidR="00BB008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5205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 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1F6D4" id="_x0000_s1039" type="#_x0000_t62" style="position:absolute;left:0;text-align:left;margin-left:6.5pt;margin-top:118.15pt;width:65.25pt;height:42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" adj="38087,31049" fillcolor="#ffc000" strokecolor="white [3212]" strokeweight="1pt">
                <v:textbox>
                  <w:txbxContent>
                    <w:p w14:paraId="44BF6DFE" w14:textId="4EDC16A6" w:rsidR="007C5AAA" w:rsidRDefault="007C5AAA" w:rsidP="007C5AAA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Viene de la SED 1</w:t>
                      </w:r>
                      <w:r w:rsidR="00BB008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5205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 LL-01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7BC" w:rsidRPr="000737BC">
        <w:rPr>
          <w:lang w:val="es-ES" w:eastAsia="es-ES"/>
        </w:rPr>
        <w:t xml:space="preserve"> </w:t>
      </w:r>
      <w:r w:rsidR="00822C3D">
        <w:rPr>
          <w:noProof/>
        </w:rPr>
        <w:drawing>
          <wp:inline distT="0" distB="0" distL="0" distR="0" wp14:anchorId="16928BC7" wp14:editId="6CAFC537">
            <wp:extent cx="6218000" cy="4663500"/>
            <wp:effectExtent l="19050" t="19050" r="11430" b="2286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000" cy="4663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F6F09" w14:textId="77777777" w:rsidR="004F035C" w:rsidRDefault="004F035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7E59D9" w14:textId="4AC4D9BF" w:rsidR="00822C3D" w:rsidRDefault="000737BC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PREDIO EN ZONA NO ELECTRIFICADA</w:t>
      </w:r>
    </w:p>
    <w:p w14:paraId="4F498058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CD97BE" w14:textId="76331D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4343D1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A8D8310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1E9EA5C" w14:textId="77777777" w:rsidR="00822C3D" w:rsidRDefault="00822C3D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sectPr w:rsidR="00822C3D" w:rsidSect="00822C3D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2221D8" w14:textId="77777777" w:rsidR="00BC509E" w:rsidRDefault="00BC509E">
      <w:r>
        <w:separator/>
      </w:r>
    </w:p>
  </w:endnote>
  <w:endnote w:type="continuationSeparator" w:id="0">
    <w:p w14:paraId="2623F0AC" w14:textId="77777777" w:rsidR="00BC509E" w:rsidRDefault="00BC50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483CE9E7" w14:textId="77777777" w:rsidTr="003A236D">
      <w:tc>
        <w:tcPr>
          <w:tcW w:w="1719" w:type="pct"/>
        </w:tcPr>
        <w:p w14:paraId="6E9FECCD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084C6578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75DD5CC5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011C3E32" w14:textId="77777777" w:rsidTr="003A236D">
      <w:tc>
        <w:tcPr>
          <w:tcW w:w="1719" w:type="pct"/>
        </w:tcPr>
        <w:p w14:paraId="63E611F7" w14:textId="1A25DF48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6A4F7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C4C22C6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5FDECAF0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4A985EA7" w14:textId="77777777" w:rsidTr="003A236D">
      <w:trPr>
        <w:trHeight w:val="202"/>
      </w:trPr>
      <w:tc>
        <w:tcPr>
          <w:tcW w:w="1719" w:type="pct"/>
        </w:tcPr>
        <w:p w14:paraId="338AB1F2" w14:textId="78BBF9EE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1E14B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1</w:t>
          </w:r>
          <w:r w:rsidR="00741D47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8</w:t>
          </w:r>
          <w:r w:rsidR="006A4F7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1E14B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5</w:t>
          </w:r>
          <w:r w:rsidR="006A4F7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6AD96A14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31C76C74" w14:textId="77777777" w:rsidR="00684831" w:rsidRDefault="00684831" w:rsidP="006E68F6">
          <w:pPr>
            <w:rPr>
              <w:lang w:val="es-PE"/>
            </w:rPr>
          </w:pPr>
        </w:p>
      </w:tc>
    </w:tr>
  </w:tbl>
  <w:p w14:paraId="52741591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C3DB6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5B5C00" w14:textId="77777777" w:rsidR="00BC509E" w:rsidRDefault="00BC509E">
      <w:r>
        <w:separator/>
      </w:r>
    </w:p>
  </w:footnote>
  <w:footnote w:type="continuationSeparator" w:id="0">
    <w:p w14:paraId="74695927" w14:textId="77777777" w:rsidR="00BC509E" w:rsidRDefault="00BC50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30C3C960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1FD22DE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658E3FD2" wp14:editId="1D333E92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5D36A0FF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3CB4070" w14:textId="3D2EEE0E" w:rsidR="00606A87" w:rsidRPr="0002689A" w:rsidRDefault="00BE2C6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NO PROCEDE / ZONA NO ELECTRIFICADA</w:t>
          </w:r>
        </w:p>
      </w:tc>
      <w:tc>
        <w:tcPr>
          <w:tcW w:w="1523" w:type="pct"/>
          <w:vAlign w:val="center"/>
        </w:tcPr>
        <w:p w14:paraId="7773CE71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51F4345D" wp14:editId="2089BF03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2113952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1B4629FD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3602C6F8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5F7186CB" wp14:editId="214CF623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2397E4E6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5350600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2E33FB8D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08B4EC5" wp14:editId="1B599BE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6DC5999C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7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78C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620"/>
    <w:rsid w:val="00057C7F"/>
    <w:rsid w:val="00060BBA"/>
    <w:rsid w:val="000614AA"/>
    <w:rsid w:val="00061982"/>
    <w:rsid w:val="0006228F"/>
    <w:rsid w:val="0006296B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37B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4028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78C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6D4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4B0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05A94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3B26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35C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A4D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E44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46E49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78F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4F74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1D47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5AAA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2C3D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913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85199"/>
    <w:rsid w:val="00985528"/>
    <w:rsid w:val="00986E05"/>
    <w:rsid w:val="0098715B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B71E2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1142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56B15"/>
    <w:rsid w:val="00A60C0C"/>
    <w:rsid w:val="00A64B4B"/>
    <w:rsid w:val="00A67907"/>
    <w:rsid w:val="00A709B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C35"/>
    <w:rsid w:val="00AD3F60"/>
    <w:rsid w:val="00AD686B"/>
    <w:rsid w:val="00AE0FE0"/>
    <w:rsid w:val="00AE1485"/>
    <w:rsid w:val="00AE15A3"/>
    <w:rsid w:val="00AE2DF2"/>
    <w:rsid w:val="00AF22E1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08B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09E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67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486C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97E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2FA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1BFB"/>
    <w:rsid w:val="00DA4688"/>
    <w:rsid w:val="00DB2F35"/>
    <w:rsid w:val="00DB4B66"/>
    <w:rsid w:val="00DB5D30"/>
    <w:rsid w:val="00DB793C"/>
    <w:rsid w:val="00DC137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38FD"/>
    <w:rsid w:val="00F269EC"/>
    <w:rsid w:val="00F308A7"/>
    <w:rsid w:val="00F333A0"/>
    <w:rsid w:val="00F33BBF"/>
    <w:rsid w:val="00F34AC1"/>
    <w:rsid w:val="00F34D97"/>
    <w:rsid w:val="00F3569D"/>
    <w:rsid w:val="00F4034E"/>
    <w:rsid w:val="00F41835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5A368B4D"/>
  <w15:docId w15:val="{DB9269FB-4CA3-46AF-ADA6-245342E9D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F035C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194</TotalTime>
  <Pages>8</Pages>
  <Words>495</Words>
  <Characters>2726</Characters>
  <Application>Microsoft Office Word</Application>
  <DocSecurity>0</DocSecurity>
  <Lines>22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16</cp:revision>
  <cp:lastPrinted>2025-05-19T04:43:00Z</cp:lastPrinted>
  <dcterms:created xsi:type="dcterms:W3CDTF">2025-03-27T14:46:00Z</dcterms:created>
  <dcterms:modified xsi:type="dcterms:W3CDTF">2025-08-04T18:42:00Z</dcterms:modified>
</cp:coreProperties>
</file>
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822C3D" w:rsidRPr="00AC65A7" w14:paraId="3CD666F3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B025ABD" w14:textId="72E67DE7" w:rsidR="00822C3D" w:rsidRPr="00B76835" w:rsidRDefault="00822C3D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bookmarkStart w:id="0" w:name="_Hlk198424803"/>
            <w:bookmarkEnd w:id="0"/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45FDE0D" w14:textId="5B49E304" w:rsidR="00822C3D" w:rsidRPr="00AC65A7" w:rsidRDefault="00822C3D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822C3D" w:rsidRPr="00D057EA" w14:paraId="3D5968F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08384409" w14:textId="3B486607" w:rsidR="00822C3D" w:rsidRPr="00254665" w:rsidRDefault="00822C3D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="00094926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094926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094926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sistema_suministro</w:t>
            </w:r>
            <w:proofErr w:type="spellEnd"/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C6486C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7196B2E1" w14:textId="47EE6AE5" w:rsidR="00822C3D" w:rsidRPr="00D057EA" w:rsidRDefault="00822C3D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C6486C" w:rsidRPr="00C6486C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6486C" w:rsidRPr="00C6486C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C6486C" w:rsidRPr="00C6486C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822C3D" w:rsidRPr="005924FF" w14:paraId="075F4A43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A1D6025" w14:textId="51D56CDE" w:rsidR="00822C3D" w:rsidRPr="00342507" w:rsidRDefault="00822C3D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C6486C" w:rsidRPr="00C6486C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43FE21B1" w14:textId="13E43934" w:rsidR="00822C3D" w:rsidRPr="006F5614" w:rsidRDefault="00822C3D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822C3D" w:rsidRPr="00D057EA" w14:paraId="315B3A4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B0A056" w14:textId="72AD196D" w:rsidR="00822C3D" w:rsidRPr="00D057EA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C0405B2" w14:textId="14481572" w:rsidR="00822C3D" w:rsidRPr="00D057EA" w:rsidRDefault="00822C3D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822C3D" w:rsidRPr="00D057EA" w14:paraId="4E638A0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D7B3FA" w14:textId="59E3DCC5" w:rsidR="00822C3D" w:rsidRPr="00D057EA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094926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09492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9492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09492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DE1827" w:rsidRPr="00DE1827">
              <w:rPr>
                <w:rFonts w:ascii="Tahoma" w:hAnsi="Tahoma" w:cs="Tahoma"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55202CCD" w14:textId="7C0EB601" w:rsidR="00822C3D" w:rsidRPr="00D057EA" w:rsidRDefault="00822C3D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A83C0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A83C0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A83C0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DE1827" w:rsidRPr="00DE1827">
              <w:rPr>
                <w:rFonts w:ascii="Tahoma" w:hAnsi="Tahoma" w:cs="Tahoma"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822C3D" w:rsidRPr="00D057EA" w14:paraId="753FA79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BB38C1B" w14:textId="3AB0B776" w:rsidR="00822C3D" w:rsidRPr="00D057EA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1212C5EC" w14:textId="77088DB2" w:rsidR="00822C3D" w:rsidRPr="00D057EA" w:rsidRDefault="00822C3D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822C3D" w:rsidRPr="00D057EA" w14:paraId="7F23E4FE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260DB9FB" w14:textId="77777777" w:rsidR="00822C3D" w:rsidRPr="00364196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77A48F8C" w14:textId="35334AE7" w:rsidR="00822C3D" w:rsidRPr="00D057EA" w:rsidRDefault="00822C3D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A83C0D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A83C0D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A83C0D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DE1827" w:rsidRPr="00DE1827">
              <w:rPr>
                <w:rFonts w:ascii="Tahoma" w:hAnsi="Tahoma" w:cs="Tahoma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822C3D" w:rsidRPr="00D057EA" w14:paraId="7E79FA7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F14DD49" w14:textId="77777777" w:rsidR="00822C3D" w:rsidRPr="00D057EA" w:rsidRDefault="00822C3D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822C3D" w:rsidRPr="00D057EA" w14:paraId="5F2AFB9E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88B2D08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7E4B588E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2B9138D2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7D3DA63A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411F0C63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822C3D" w:rsidRPr="00D057EA" w14:paraId="2B3515C0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F03CB72" w14:textId="77777777" w:rsidR="00822C3D" w:rsidRDefault="00822C3D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FA08F3C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DA3BAD3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D431C2D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529CB700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1254DDE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F2939CD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B9B6CDA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4ABB8F1" w14:textId="77777777" w:rsidR="00822C3D" w:rsidRDefault="00822C3D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3AE2D5E9" w14:textId="77777777" w:rsidR="00822C3D" w:rsidRPr="004D6D99" w:rsidRDefault="00822C3D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822C3D" w:rsidRPr="00D057EA" w14:paraId="341A0C71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E9032E1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CFCAA31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822C3D" w:rsidRPr="00D057EA" w14:paraId="77819630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665C2197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822C3D" w:rsidRPr="005924FF" w14:paraId="3EFB2BEB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30208C61" w14:textId="77777777" w:rsidR="00DE1827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416BA4B3" w14:textId="5A9C100C" w:rsidR="00822C3D" w:rsidRPr="00364196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599A4B35" w14:textId="6BB62DEB" w:rsidR="00822C3D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436D1EB1" w14:textId="07F82009" w:rsidR="00DE1827" w:rsidRPr="00D169FA" w:rsidRDefault="00DE1827" w:rsidP="00DE182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E1827">
              <w:rPr>
                <w:rFonts w:ascii="Tahoma" w:hAnsi="Tahoma" w:cs="Tahoma"/>
                <w:sz w:val="20"/>
                <w:szCs w:val="20"/>
                <w:highlight w:val="magenta"/>
                <w:lang w:val="es-PE"/>
              </w:rPr>
              <w:t>Ing. Andrés Agurto.</w:t>
            </w:r>
          </w:p>
          <w:p w14:paraId="0F44047A" w14:textId="77777777" w:rsidR="00822C3D" w:rsidRPr="00364196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61B4D563" w14:textId="77777777" w:rsidR="00DE1827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3F6C7617" w14:textId="19D7D44C" w:rsidR="00822C3D" w:rsidRPr="00364196" w:rsidRDefault="00DE1827" w:rsidP="00DE182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E1827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Ing. Andrés Agurto</w:t>
            </w:r>
            <w:r w:rsidRPr="00DE182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.</w:t>
            </w:r>
          </w:p>
        </w:tc>
      </w:tr>
      <w:tr w:rsidR="00A83C0D" w:rsidRPr="00D057EA" w14:paraId="410F390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44D0AEDD" w14:textId="32354821" w:rsidR="00A83C0D" w:rsidRPr="00D057EA" w:rsidRDefault="00A83C0D" w:rsidP="00A83C0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DE1827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14D11B9F" w14:textId="71B76653" w:rsidR="00A83C0D" w:rsidRPr="00D057EA" w:rsidRDefault="00A83C0D" w:rsidP="00A83C0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CF1210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CF1210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CF1210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CF1210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351D533E" w14:textId="01AA444E" w:rsidR="00A83C0D" w:rsidRPr="00D057EA" w:rsidRDefault="00A83C0D" w:rsidP="00A83C0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CF1210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CF1210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CF1210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CF1210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000AC025" w14:textId="77777777" w:rsidR="00822C3D" w:rsidRPr="000D1C0E" w:rsidRDefault="00822C3D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77A0AAF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822C3D" w:rsidRPr="00695BF4" w14:paraId="6240267C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5FF89ABD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5F5530DB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822C3D" w:rsidRPr="00695BF4" w14:paraId="1C05D29B" w14:textId="77777777" w:rsidTr="00585B28">
        <w:trPr>
          <w:trHeight w:val="244"/>
        </w:trPr>
        <w:tc>
          <w:tcPr>
            <w:tcW w:w="2122" w:type="pct"/>
          </w:tcPr>
          <w:p w14:paraId="52115696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7E3395C6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822C3D" w:rsidRPr="00695BF4" w14:paraId="0655AC12" w14:textId="77777777" w:rsidTr="007926BE">
        <w:trPr>
          <w:trHeight w:val="90"/>
        </w:trPr>
        <w:tc>
          <w:tcPr>
            <w:tcW w:w="2122" w:type="pct"/>
          </w:tcPr>
          <w:p w14:paraId="266D3996" w14:textId="57861BB2" w:rsidR="00822C3D" w:rsidRPr="0073346F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1E14B0">
              <w:rPr>
                <w:rFonts w:ascii="Tahoma" w:hAnsi="Tahoma" w:cs="Tahoma"/>
                <w:spacing w:val="-4"/>
                <w:sz w:val="18"/>
                <w:szCs w:val="18"/>
              </w:rPr>
              <w:t>Axcel Cruz</w:t>
            </w:r>
          </w:p>
        </w:tc>
        <w:tc>
          <w:tcPr>
            <w:tcW w:w="2878" w:type="pct"/>
          </w:tcPr>
          <w:p w14:paraId="4746E896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822C3D" w:rsidRPr="00695BF4" w14:paraId="62A47BD7" w14:textId="77777777" w:rsidTr="007926BE">
        <w:trPr>
          <w:trHeight w:val="90"/>
        </w:trPr>
        <w:tc>
          <w:tcPr>
            <w:tcW w:w="2122" w:type="pct"/>
          </w:tcPr>
          <w:p w14:paraId="1FB6DF65" w14:textId="19E986CF" w:rsidR="00822C3D" w:rsidRPr="0073346F" w:rsidRDefault="00822C3D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45A4E9A7" w14:textId="77777777" w:rsidR="00822C3D" w:rsidRPr="00695BF4" w:rsidRDefault="00822C3D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5B2FCE95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4"/>
        <w:gridCol w:w="1332"/>
        <w:gridCol w:w="1317"/>
        <w:gridCol w:w="1645"/>
        <w:gridCol w:w="1453"/>
      </w:tblGrid>
      <w:tr w:rsidR="00822C3D" w:rsidRPr="00695BF4" w14:paraId="298A9F44" w14:textId="77777777" w:rsidTr="006F0AB7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5414FE0C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462FCFB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490153B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468B4F6D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6972DE04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76BC1BFD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6F0AB7" w:rsidRPr="00695BF4" w14:paraId="164715D4" w14:textId="77777777" w:rsidTr="006F0AB7">
        <w:tc>
          <w:tcPr>
            <w:tcW w:w="931" w:type="pct"/>
            <w:vAlign w:val="center"/>
          </w:tcPr>
          <w:p w14:paraId="460CABF9" w14:textId="2A0A4461" w:rsidR="006F0AB7" w:rsidRPr="00695BF4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72" w:type="pct"/>
            <w:vAlign w:val="center"/>
          </w:tcPr>
          <w:p w14:paraId="6F2E591A" w14:textId="533AF701" w:rsidR="006F0AB7" w:rsidRPr="00695BF4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601D3EFE" w14:textId="0612FB79" w:rsidR="006F0AB7" w:rsidRPr="00695BF4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35" w:type="pct"/>
            <w:vAlign w:val="center"/>
          </w:tcPr>
          <w:p w14:paraId="5D067C8D" w14:textId="174CFAAE" w:rsidR="006F0AB7" w:rsidRPr="00695BF4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16" w:type="pct"/>
            <w:vAlign w:val="center"/>
          </w:tcPr>
          <w:p w14:paraId="5CE504BD" w14:textId="5F334EA7" w:rsidR="006F0AB7" w:rsidRPr="00695BF4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10" w:type="pct"/>
            <w:vAlign w:val="center"/>
          </w:tcPr>
          <w:p w14:paraId="58F3A67E" w14:textId="6A095F00" w:rsidR="006F0AB7" w:rsidRPr="00695BF4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  <w:tr w:rsidR="006F0AB7" w:rsidRPr="00695BF4" w14:paraId="4F7A908E" w14:textId="77777777" w:rsidTr="006F0AB7">
        <w:tc>
          <w:tcPr>
            <w:tcW w:w="931" w:type="pct"/>
            <w:vAlign w:val="center"/>
          </w:tcPr>
          <w:p w14:paraId="47B3AE50" w14:textId="048E60E4" w:rsidR="006F0AB7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2" w:type="pct"/>
            <w:vAlign w:val="center"/>
          </w:tcPr>
          <w:p w14:paraId="53331059" w14:textId="6527AECB" w:rsidR="006F0AB7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35" w:type="pct"/>
            <w:vAlign w:val="center"/>
          </w:tcPr>
          <w:p w14:paraId="690705A3" w14:textId="3E6982C7" w:rsidR="006F0AB7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1023490108</w:t>
            </w:r>
          </w:p>
        </w:tc>
        <w:tc>
          <w:tcPr>
            <w:tcW w:w="735" w:type="pct"/>
            <w:vAlign w:val="center"/>
          </w:tcPr>
          <w:p w14:paraId="4D704037" w14:textId="70CAEEBF" w:rsidR="006F0AB7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03/12/2024</w:t>
            </w:r>
          </w:p>
        </w:tc>
        <w:tc>
          <w:tcPr>
            <w:tcW w:w="916" w:type="pct"/>
            <w:vAlign w:val="center"/>
          </w:tcPr>
          <w:p w14:paraId="665C5D70" w14:textId="34360927" w:rsidR="006F0AB7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03/12/2025</w:t>
            </w:r>
          </w:p>
        </w:tc>
        <w:tc>
          <w:tcPr>
            <w:tcW w:w="810" w:type="pct"/>
            <w:vAlign w:val="center"/>
          </w:tcPr>
          <w:p w14:paraId="00797B44" w14:textId="1809E913" w:rsidR="006F0AB7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2406278</w:t>
            </w:r>
          </w:p>
        </w:tc>
      </w:tr>
    </w:tbl>
    <w:p w14:paraId="401D28A1" w14:textId="77777777" w:rsidR="00822C3D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39AC6E52" w14:textId="77777777" w:rsidR="00822C3D" w:rsidRDefault="00822C3D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271124B8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57BA7405" w14:textId="6BEDE1DC" w:rsidR="00822C3D" w:rsidRPr="00FC4DAC" w:rsidRDefault="00822C3D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 w:rsidR="00116248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${</w:t>
      </w:r>
      <w:proofErr w:type="spellStart"/>
      <w:r w:rsidR="00116248">
        <w:rPr>
          <w:rFonts w:ascii="Tahoma" w:hAnsi="Tahoma" w:cs="Tahoma"/>
          <w:b/>
          <w:bCs/>
          <w:iCs/>
          <w:sz w:val="22"/>
          <w:szCs w:val="22"/>
          <w:lang w:val="es-PE"/>
        </w:rPr>
        <w:t>cantidad_suministros</w:t>
      </w:r>
      <w:proofErr w:type="spellEnd"/>
      <w:r w:rsidR="00116248">
        <w:rPr>
          <w:rFonts w:ascii="Tahoma" w:hAnsi="Tahoma" w:cs="Tahoma"/>
          <w:b/>
          <w:bCs/>
          <w:iCs/>
          <w:sz w:val="22"/>
          <w:szCs w:val="22"/>
          <w:lang w:val="es-PE"/>
        </w:rPr>
        <w:t>}</w:t>
      </w:r>
      <w:r w:rsidR="006F0AB7">
        <w:rPr>
          <w:rFonts w:ascii="Tahoma" w:hAnsi="Tahoma" w:cs="Tahoma"/>
          <w:b/>
          <w:bCs/>
          <w:iCs/>
          <w:sz w:val="22"/>
          <w:szCs w:val="22"/>
          <w:lang w:val="es-ES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de </w:t>
      </w:r>
      <w:r w:rsidR="00C6486C" w:rsidRPr="00C6486C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C6486C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C6486C" w:rsidRPr="00C6486C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2701C11B" w14:textId="357DCEE3" w:rsidR="00822C3D" w:rsidRPr="00FC4DAC" w:rsidRDefault="00822C3D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</w:t>
      </w:r>
      <w:r>
        <w:rPr>
          <w:rFonts w:ascii="Tahoma" w:hAnsi="Tahoma" w:cs="Tahoma"/>
          <w:iCs/>
          <w:sz w:val="22"/>
          <w:szCs w:val="22"/>
          <w:lang w:val="es-PE"/>
        </w:rPr>
        <w:t>ia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C6486C" w:rsidRPr="00C6486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59E1C2" w14:textId="0C217CE7" w:rsidR="00822C3D" w:rsidRDefault="00822C3D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Se coordinó </w:t>
      </w:r>
      <w:r w:rsidR="001E14B0">
        <w:rPr>
          <w:rFonts w:ascii="Tahoma" w:hAnsi="Tahoma" w:cs="Tahoma"/>
          <w:iCs/>
          <w:sz w:val="22"/>
          <w:szCs w:val="22"/>
          <w:lang w:val="es-PE"/>
        </w:rPr>
        <w:t>en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campo </w:t>
      </w:r>
      <w:r w:rsidR="00C6486C" w:rsidRPr="00C6486C">
        <w:rPr>
          <w:rFonts w:ascii="Tahoma" w:hAnsi="Tahoma" w:cs="Tahoma"/>
          <w:iCs/>
          <w:sz w:val="22"/>
          <w:szCs w:val="22"/>
          <w:highlight w:val="green"/>
          <w:lang w:val="es-PE"/>
        </w:rPr>
        <w:t>${</w:t>
      </w:r>
      <w:proofErr w:type="spellStart"/>
      <w:r w:rsidR="00C6486C" w:rsidRPr="00C6486C">
        <w:rPr>
          <w:rFonts w:ascii="Tahoma" w:hAnsi="Tahoma" w:cs="Tahoma"/>
          <w:iCs/>
          <w:sz w:val="22"/>
          <w:szCs w:val="22"/>
          <w:highlight w:val="green"/>
          <w:lang w:val="es-PE"/>
        </w:rPr>
        <w:t>detalle_contacto</w:t>
      </w:r>
      <w:proofErr w:type="spellEnd"/>
      <w:r w:rsidR="00C6486C" w:rsidRPr="00C6486C">
        <w:rPr>
          <w:rFonts w:ascii="Tahoma" w:hAnsi="Tahoma" w:cs="Tahoma"/>
          <w:iCs/>
          <w:sz w:val="22"/>
          <w:szCs w:val="22"/>
          <w:highlight w:val="green"/>
          <w:lang w:val="es-PE"/>
        </w:rPr>
        <w:t>}</w:t>
      </w:r>
    </w:p>
    <w:p w14:paraId="583684C0" w14:textId="77777777" w:rsidR="00822C3D" w:rsidRPr="00BF2D89" w:rsidRDefault="00822C3D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3E8F9936" w14:textId="5C9AE6B4" w:rsidR="00822C3D" w:rsidRPr="00BF2D89" w:rsidRDefault="00822C3D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No </w:t>
      </w:r>
      <w:proofErr w:type="spellStart"/>
      <w:r>
        <w:rPr>
          <w:rFonts w:ascii="Arial" w:hAnsi="Arial" w:cs="Arial"/>
          <w:sz w:val="22"/>
          <w:szCs w:val="22"/>
        </w:rPr>
        <w:t>existe</w:t>
      </w:r>
      <w:proofErr w:type="spellEnd"/>
      <w:r>
        <w:rPr>
          <w:rFonts w:ascii="Arial" w:hAnsi="Arial" w:cs="Arial"/>
          <w:sz w:val="22"/>
          <w:szCs w:val="22"/>
        </w:rPr>
        <w:t xml:space="preserve"> redes BT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25F56FD4" w14:textId="117A1D15" w:rsidR="00822C3D" w:rsidRPr="00BF2D89" w:rsidRDefault="00822C3D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Ultimo poste BT </w:t>
      </w:r>
      <w:proofErr w:type="spellStart"/>
      <w:r>
        <w:rPr>
          <w:rFonts w:ascii="Arial" w:hAnsi="Arial" w:cs="Arial"/>
          <w:sz w:val="22"/>
          <w:szCs w:val="22"/>
        </w:rPr>
        <w:t>existente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encuentra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r w:rsidR="00305A94" w:rsidRPr="006F0AB7">
        <w:rPr>
          <w:rFonts w:ascii="Arial" w:hAnsi="Arial" w:cs="Arial"/>
          <w:sz w:val="22"/>
          <w:szCs w:val="22"/>
          <w:highlight w:val="yellow"/>
        </w:rPr>
        <w:t>6</w:t>
      </w:r>
      <w:r w:rsidRPr="006F0AB7">
        <w:rPr>
          <w:rFonts w:ascii="Arial" w:hAnsi="Arial" w:cs="Arial"/>
          <w:sz w:val="22"/>
          <w:szCs w:val="22"/>
          <w:highlight w:val="yellow"/>
        </w:rPr>
        <w:t>0m</w:t>
      </w:r>
      <w:r>
        <w:rPr>
          <w:rFonts w:ascii="Arial" w:hAnsi="Arial" w:cs="Arial"/>
          <w:sz w:val="22"/>
          <w:szCs w:val="22"/>
        </w:rPr>
        <w:t>.</w:t>
      </w:r>
    </w:p>
    <w:p w14:paraId="53CFEF3B" w14:textId="29CE8EE9" w:rsidR="00822C3D" w:rsidRDefault="00822C3D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encuentra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dentro</w:t>
      </w:r>
      <w:proofErr w:type="spellEnd"/>
      <w:r>
        <w:rPr>
          <w:rFonts w:ascii="Arial" w:hAnsi="Arial" w:cs="Arial"/>
          <w:sz w:val="22"/>
          <w:szCs w:val="22"/>
        </w:rPr>
        <w:t xml:space="preserve"> de Zona No </w:t>
      </w:r>
      <w:proofErr w:type="spellStart"/>
      <w:r>
        <w:rPr>
          <w:rFonts w:ascii="Arial" w:hAnsi="Arial" w:cs="Arial"/>
          <w:sz w:val="22"/>
          <w:szCs w:val="22"/>
        </w:rPr>
        <w:t>Electrificada</w:t>
      </w:r>
      <w:proofErr w:type="spellEnd"/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B1994C1" w14:textId="77777777" w:rsidR="00822C3D" w:rsidRDefault="00822C3D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64215EF" w14:textId="1AE2AA40" w:rsidR="00822C3D" w:rsidRDefault="00822C3D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r w:rsidRPr="009A22F2">
        <w:rPr>
          <w:rFonts w:ascii="Arial" w:hAnsi="Arial" w:cs="Arial"/>
          <w:noProof/>
          <w:sz w:val="22"/>
          <w:szCs w:val="22"/>
        </w:rPr>
        <w:t>el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0502D52" w14:textId="77777777" w:rsidR="00822C3D" w:rsidRPr="00695BF4" w:rsidRDefault="00822C3D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1EE75ECF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D2CF1A2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303EB230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7046A936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1D66B49" w14:textId="77777777" w:rsidR="00822C3D" w:rsidRDefault="00822C3D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79DEB44B" w14:textId="77777777" w:rsidR="00822C3D" w:rsidRPr="007215D2" w:rsidRDefault="00822C3D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6FB7AD36" w14:textId="77777777" w:rsidR="00822C3D" w:rsidRDefault="00822C3D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747CD624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5AE469BA" w14:textId="49DD8E67" w:rsidR="006F0AB7" w:rsidRDefault="00116248" w:rsidP="006F0AB7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>${descripcion_trabajo}</w:t>
      </w:r>
      <w:r w:rsidR="006F0AB7"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 xml:space="preserve"> </w:t>
      </w:r>
    </w:p>
    <w:p w14:paraId="767E4AA0" w14:textId="77777777" w:rsidR="00822C3D" w:rsidRDefault="00822C3D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6C6382D1" w14:textId="77777777" w:rsidR="00822C3D" w:rsidRPr="00434C75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409E860F" w14:textId="0B18EF53" w:rsidR="00822C3D" w:rsidRDefault="00305A94" w:rsidP="00CA546E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9E1715" wp14:editId="136B4754">
                <wp:simplePos x="0" y="0"/>
                <wp:positionH relativeFrom="margin">
                  <wp:posOffset>2955290</wp:posOffset>
                </wp:positionH>
                <wp:positionV relativeFrom="paragraph">
                  <wp:posOffset>2506980</wp:posOffset>
                </wp:positionV>
                <wp:extent cx="641350" cy="209550"/>
                <wp:effectExtent l="0" t="76200" r="596900" b="19050"/>
                <wp:wrapNone/>
                <wp:docPr id="19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209550"/>
                        </a:xfrm>
                        <a:prstGeom prst="wedgeRectCallout">
                          <a:avLst>
                            <a:gd name="adj1" fmla="val 129933"/>
                            <a:gd name="adj2" fmla="val -763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FD46C" w14:textId="77777777" w:rsidR="00822C3D" w:rsidRPr="00AA171E" w:rsidRDefault="00822C3D" w:rsidP="0001617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  <w:t>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9E171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26" type="#_x0000_t61" style="position:absolute;margin-left:232.7pt;margin-top:197.4pt;width:50.5pt;height:16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" adj="38866,-5688" fillcolor="white [3212]" strokecolor="red" strokeweight="1pt">
                <v:textbox>
                  <w:txbxContent>
                    <w:p w14:paraId="57BFD46C" w14:textId="77777777" w:rsidR="00822C3D" w:rsidRPr="00AA171E" w:rsidRDefault="00822C3D" w:rsidP="0001617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  <w:t>CLIENTE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5357911" wp14:editId="7AAE846F">
                <wp:simplePos x="0" y="0"/>
                <wp:positionH relativeFrom="column">
                  <wp:posOffset>1804670</wp:posOffset>
                </wp:positionH>
                <wp:positionV relativeFrom="paragraph">
                  <wp:posOffset>1066800</wp:posOffset>
                </wp:positionV>
                <wp:extent cx="3307080" cy="1981200"/>
                <wp:effectExtent l="0" t="0" r="26670" b="19050"/>
                <wp:wrapNone/>
                <wp:docPr id="1771099552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080" cy="19812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99414E" id="Rectángulo: esquinas redondeadas 14" o:spid="_x0000_s1026" style="position:absolute;margin-left:142.1pt;margin-top:84pt;width:260.4pt;height:156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" filled="f" strokecolor="#091723 [484]" strokeweight="1pt">
                <v:stroke joinstyle="miter"/>
              </v:roundrect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5E42761" wp14:editId="26C055DB">
                <wp:simplePos x="0" y="0"/>
                <wp:positionH relativeFrom="column">
                  <wp:posOffset>3993674</wp:posOffset>
                </wp:positionH>
                <wp:positionV relativeFrom="paragraph">
                  <wp:posOffset>2259012</wp:posOffset>
                </wp:positionV>
                <wp:extent cx="342900" cy="142875"/>
                <wp:effectExtent l="42862" t="33338" r="42863" b="23812"/>
                <wp:wrapNone/>
                <wp:docPr id="788620426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950379">
                          <a:off x="0" y="0"/>
                          <a:ext cx="34290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0AE28D" id="Rectángulo 15" o:spid="_x0000_s1026" style="position:absolute;margin-left:314.45pt;margin-top:177.85pt;width:27pt;height:11.25pt;rotation:5407134fd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" fillcolor="white [3212]" strokecolor="red" strokeweight="1pt"/>
            </w:pict>
          </mc:Fallback>
        </mc:AlternateContent>
      </w:r>
      <w:r w:rsidR="001E14B0"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29872B" wp14:editId="7505FC0F">
                <wp:simplePos x="0" y="0"/>
                <wp:positionH relativeFrom="column">
                  <wp:posOffset>2198370</wp:posOffset>
                </wp:positionH>
                <wp:positionV relativeFrom="paragraph">
                  <wp:posOffset>1405890</wp:posOffset>
                </wp:positionV>
                <wp:extent cx="1866900" cy="476250"/>
                <wp:effectExtent l="0" t="0" r="0" b="0"/>
                <wp:wrapNone/>
                <wp:docPr id="199488331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476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801D9" w14:textId="21AAC035" w:rsidR="00507A4D" w:rsidRPr="00507A4D" w:rsidRDefault="00507A4D" w:rsidP="00507A4D">
                            <w:pPr>
                              <w:jc w:val="center"/>
                              <w:rPr>
                                <w:b/>
                                <w:bCs/>
                                <w:color w:val="00B0F0"/>
                                <w:lang w:val="es-ES"/>
                              </w:rPr>
                            </w:pPr>
                            <w:r w:rsidRPr="00507A4D">
                              <w:rPr>
                                <w:b/>
                                <w:bCs/>
                                <w:color w:val="00B0F0"/>
                                <w:lang w:val="es-ES"/>
                              </w:rPr>
                              <w:t>ZONA NO ELECTRIFICADA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29872B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7" type="#_x0000_t202" style="position:absolute;margin-left:173.1pt;margin-top:110.7pt;width:147pt;height:37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" filled="f" stroked="f" strokeweight=".5pt">
                <v:textbox>
                  <w:txbxContent>
                    <w:p w14:paraId="0E7801D9" w14:textId="21AAC035" w:rsidR="00507A4D" w:rsidRPr="00507A4D" w:rsidRDefault="00507A4D" w:rsidP="00507A4D">
                      <w:pPr>
                        <w:jc w:val="center"/>
                        <w:rPr>
                          <w:b/>
                          <w:bCs/>
                          <w:color w:val="00B0F0"/>
                          <w:lang w:val="es-ES"/>
                        </w:rPr>
                      </w:pPr>
                      <w:r w:rsidRPr="00507A4D">
                        <w:rPr>
                          <w:b/>
                          <w:bCs/>
                          <w:color w:val="00B0F0"/>
                          <w:lang w:val="es-ES"/>
                        </w:rPr>
                        <w:t>ZONA NO ELECTRIFICADA</w:t>
                      </w:r>
                    </w:p>
                  </w:txbxContent>
                </v:textbox>
              </v:shape>
            </w:pict>
          </mc:Fallback>
        </mc:AlternateContent>
      </w:r>
      <w:r w:rsidR="00822C3D" w:rsidRPr="004B039E">
        <w:t xml:space="preserve"> </w:t>
      </w:r>
      <w:r w:rsidR="00822C3D" w:rsidRPr="000349D5">
        <w:rPr>
          <w:noProof/>
        </w:rPr>
        <w:drawing>
          <wp:inline distT="0" distB="0" distL="0" distR="0" wp14:anchorId="272568BB" wp14:editId="27FB68A5">
            <wp:extent cx="5939784" cy="4519745"/>
            <wp:effectExtent l="19050" t="19050" r="23495" b="146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40" b="11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4" cy="451974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9CA4A" w14:textId="4C8261E8" w:rsidR="00822C3D" w:rsidRDefault="00822C3D" w:rsidP="008B7A23">
      <w:pPr>
        <w:jc w:val="center"/>
        <w:rPr>
          <w:lang w:val="es-PE"/>
        </w:rPr>
      </w:pPr>
      <w:r>
        <w:rPr>
          <w:lang w:val="es-PE"/>
        </w:rPr>
        <w:t xml:space="preserve">CROQUIS DE LAS REDES </w:t>
      </w:r>
      <w:r w:rsidR="00507A4D">
        <w:rPr>
          <w:lang w:val="es-PE"/>
        </w:rPr>
        <w:t>B</w:t>
      </w:r>
      <w:r>
        <w:rPr>
          <w:lang w:val="es-PE"/>
        </w:rPr>
        <w:t>T EN LA ZONA</w:t>
      </w:r>
    </w:p>
    <w:p w14:paraId="6D222E61" w14:textId="029740FF" w:rsidR="00822C3D" w:rsidRDefault="00305A94" w:rsidP="00E4108A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5C16153" wp14:editId="12D610A2">
                <wp:simplePos x="0" y="0"/>
                <wp:positionH relativeFrom="margin">
                  <wp:posOffset>117384</wp:posOffset>
                </wp:positionH>
                <wp:positionV relativeFrom="paragraph">
                  <wp:posOffset>274774</wp:posOffset>
                </wp:positionV>
                <wp:extent cx="600075" cy="400050"/>
                <wp:effectExtent l="0" t="0" r="504825" b="228600"/>
                <wp:wrapNone/>
                <wp:docPr id="1500908252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400050"/>
                        </a:xfrm>
                        <a:prstGeom prst="wedgeRoundRectCallout">
                          <a:avLst>
                            <a:gd name="adj1" fmla="val 120538"/>
                            <a:gd name="adj2" fmla="val 8987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BFFDCA" w14:textId="30D4A07F" w:rsidR="00F41835" w:rsidRDefault="00F41835" w:rsidP="00F4183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116248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C16153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8" type="#_x0000_t62" style="position:absolute;margin-left:9.25pt;margin-top:21.65pt;width:47.25pt;height:31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" adj="36836,30213" fillcolor="#ffc000" strokecolor="white [3212]" strokeweight="1pt">
                <v:textbox>
                  <w:txbxContent>
                    <w:p w14:paraId="07BFFDCA" w14:textId="30D4A07F" w:rsidR="00F41835" w:rsidRDefault="00F41835" w:rsidP="00F4183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116248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FFB02EA" wp14:editId="2A8B6BBB">
                <wp:simplePos x="0" y="0"/>
                <wp:positionH relativeFrom="margin">
                  <wp:posOffset>3273425</wp:posOffset>
                </wp:positionH>
                <wp:positionV relativeFrom="paragraph">
                  <wp:posOffset>2049145</wp:posOffset>
                </wp:positionV>
                <wp:extent cx="752475" cy="447675"/>
                <wp:effectExtent l="361950" t="419100" r="28575" b="28575"/>
                <wp:wrapNone/>
                <wp:docPr id="1375295517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47675"/>
                        </a:xfrm>
                        <a:prstGeom prst="wedgeRoundRectCallout">
                          <a:avLst>
                            <a:gd name="adj1" fmla="val -91443"/>
                            <a:gd name="adj2" fmla="val -13287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AB9437" w14:textId="7199A74D" w:rsidR="00F41835" w:rsidRDefault="00F41835" w:rsidP="00F4183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02EA" id="_x0000_s1029" type="#_x0000_t62" style="position:absolute;margin-left:257.75pt;margin-top:161.35pt;width:59.25pt;height:35.2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" adj="-8952,-17902" fillcolor="#ffc000" strokecolor="white [3212]" strokeweight="1pt">
                <v:textbox>
                  <w:txbxContent>
                    <w:p w14:paraId="2BAB9437" w14:textId="7199A74D" w:rsidR="00F41835" w:rsidRDefault="00F41835" w:rsidP="00F4183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1123913" wp14:editId="614CFFA6">
                <wp:simplePos x="0" y="0"/>
                <wp:positionH relativeFrom="column">
                  <wp:posOffset>1686560</wp:posOffset>
                </wp:positionH>
                <wp:positionV relativeFrom="paragraph">
                  <wp:posOffset>1220470</wp:posOffset>
                </wp:positionV>
                <wp:extent cx="1657350" cy="561975"/>
                <wp:effectExtent l="0" t="0" r="0" b="0"/>
                <wp:wrapNone/>
                <wp:docPr id="43515881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561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2E66E5" w14:textId="5683EA15" w:rsidR="00507A4D" w:rsidRPr="00F41835" w:rsidRDefault="00507A4D" w:rsidP="00507A4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</w:pPr>
                            <w:r w:rsidRPr="00F41835">
                              <w:rPr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  <w:t>ZONA NO ELECTRIFICADA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23913" id="Cuadro de texto 7" o:spid="_x0000_s1030" type="#_x0000_t202" style="position:absolute;margin-left:132.8pt;margin-top:96.1pt;width:130.5pt;height:44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" filled="f" stroked="f" strokeweight=".5pt">
                <v:textbox>
                  <w:txbxContent>
                    <w:p w14:paraId="652E66E5" w14:textId="5683EA15" w:rsidR="00507A4D" w:rsidRPr="00F41835" w:rsidRDefault="00507A4D" w:rsidP="00507A4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lang w:val="es-ES"/>
                        </w:rPr>
                      </w:pPr>
                      <w:r w:rsidRPr="00F41835">
                        <w:rPr>
                          <w:b/>
                          <w:bCs/>
                          <w:color w:val="FFFFFF" w:themeColor="background1"/>
                          <w:lang w:val="es-ES"/>
                        </w:rPr>
                        <w:t>ZONA NO ELECTRIFICADA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7D66B0" wp14:editId="260A5353">
                <wp:simplePos x="0" y="0"/>
                <wp:positionH relativeFrom="column">
                  <wp:posOffset>2108835</wp:posOffset>
                </wp:positionH>
                <wp:positionV relativeFrom="paragraph">
                  <wp:posOffset>732155</wp:posOffset>
                </wp:positionV>
                <wp:extent cx="1065529" cy="1876425"/>
                <wp:effectExtent l="13335" t="24765" r="15240" b="15240"/>
                <wp:wrapNone/>
                <wp:docPr id="1410056457" name="Rectángulo: esquinas redondeada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65529" cy="1876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C637A4" id="Rectángulo: esquinas redondeadas 16" o:spid="_x0000_s1026" style="position:absolute;margin-left:166.05pt;margin-top:57.65pt;width:83.9pt;height:147.75pt;rotation:90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" filled="f" strokecolor="yellow" strokeweight="2.25pt">
                <v:stroke joinstyle="miter"/>
              </v:roundrect>
            </w:pict>
          </mc:Fallback>
        </mc:AlternateContent>
      </w:r>
      <w:r w:rsidR="00822C3D" w:rsidRPr="00E9592E">
        <w:rPr>
          <w:lang w:val="es-PE"/>
        </w:rPr>
        <w:t xml:space="preserve"> </w:t>
      </w:r>
      <w:r w:rsidR="00822C3D" w:rsidRPr="00C82BA8">
        <w:rPr>
          <w:noProof/>
          <w:lang w:val="es-PE"/>
        </w:rPr>
        <w:drawing>
          <wp:inline distT="0" distB="0" distL="0" distR="0" wp14:anchorId="7451A8D1" wp14:editId="63991D9F">
            <wp:extent cx="5813484" cy="2998470"/>
            <wp:effectExtent l="19050" t="19050" r="15875" b="1143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568" cy="29995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5A339A" w14:textId="27D8CACA" w:rsidR="00822C3D" w:rsidRDefault="00626E44" w:rsidP="00A77321">
      <w:pPr>
        <w:jc w:val="center"/>
        <w:rPr>
          <w:lang w:val="es-PE"/>
        </w:rPr>
      </w:pPr>
      <w:r>
        <w:rPr>
          <w:lang w:val="es-PE"/>
        </w:rPr>
        <w:t xml:space="preserve">UBICACIÓN DEL PREDIO DEL SOLICITANTE EN EL </w:t>
      </w:r>
      <w:r w:rsidR="00F41835">
        <w:rPr>
          <w:lang w:val="es-PE"/>
        </w:rPr>
        <w:t>MAPA ENERGETICO MINERO</w:t>
      </w:r>
    </w:p>
    <w:p w14:paraId="467A783B" w14:textId="77777777" w:rsidR="00822C3D" w:rsidRPr="00E9592E" w:rsidRDefault="00822C3D" w:rsidP="00E4108A">
      <w:pPr>
        <w:rPr>
          <w:lang w:val="es-PE"/>
        </w:rPr>
      </w:pPr>
    </w:p>
    <w:p w14:paraId="63634EBE" w14:textId="58A18B75" w:rsidR="00822C3D" w:rsidRDefault="00822C3D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 w:rsidR="00F41835">
        <w:rPr>
          <w:sz w:val="18"/>
          <w:szCs w:val="18"/>
          <w:lang w:val="es-PE"/>
        </w:rPr>
        <w:t>MAPA ENERGÉTICO MINERO</w:t>
      </w:r>
    </w:p>
    <w:p w14:paraId="73D0AAA8" w14:textId="77777777" w:rsidR="00822C3D" w:rsidRDefault="00822C3D" w:rsidP="004F5F97">
      <w:pPr>
        <w:rPr>
          <w:sz w:val="18"/>
          <w:szCs w:val="18"/>
          <w:lang w:val="es-PE"/>
        </w:rPr>
      </w:pPr>
    </w:p>
    <w:p w14:paraId="272FF4DB" w14:textId="46F67CA9" w:rsidR="00822C3D" w:rsidRDefault="00822C3D" w:rsidP="005318EA">
      <w:pPr>
        <w:jc w:val="center"/>
        <w:rPr>
          <w:sz w:val="18"/>
          <w:szCs w:val="18"/>
        </w:rPr>
      </w:pPr>
    </w:p>
    <w:p w14:paraId="0059E45F" w14:textId="189D4A61" w:rsidR="00626E44" w:rsidRDefault="00822C3D" w:rsidP="00626E44">
      <w:pPr>
        <w:rPr>
          <w:lang w:val="es-PE"/>
        </w:rPr>
      </w:pPr>
      <w:r>
        <w:rPr>
          <w:sz w:val="18"/>
          <w:szCs w:val="18"/>
        </w:rPr>
        <w:br w:type="page"/>
      </w:r>
      <w:r w:rsidR="00F41835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24F3B96" wp14:editId="175FDE39">
                <wp:simplePos x="0" y="0"/>
                <wp:positionH relativeFrom="margin">
                  <wp:posOffset>2320925</wp:posOffset>
                </wp:positionH>
                <wp:positionV relativeFrom="paragraph">
                  <wp:posOffset>1597660</wp:posOffset>
                </wp:positionV>
                <wp:extent cx="752475" cy="447675"/>
                <wp:effectExtent l="0" t="0" r="828675" b="447675"/>
                <wp:wrapNone/>
                <wp:docPr id="40045126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47675"/>
                        </a:xfrm>
                        <a:prstGeom prst="wedgeRoundRectCallout">
                          <a:avLst>
                            <a:gd name="adj1" fmla="val 147798"/>
                            <a:gd name="adj2" fmla="val 13307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9687F2" w14:textId="77777777" w:rsidR="00F41835" w:rsidRDefault="00F41835" w:rsidP="00F4183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F3B96" id="_x0000_s1031" type="#_x0000_t62" style="position:absolute;margin-left:182.75pt;margin-top:125.8pt;width:59.25pt;height:35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" adj="42724,39545" fillcolor="#ffc000" strokecolor="white [3212]" strokeweight="1pt">
                <v:textbox>
                  <w:txbxContent>
                    <w:p w14:paraId="1A9687F2" w14:textId="77777777" w:rsidR="00F41835" w:rsidRDefault="00F41835" w:rsidP="00F4183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6E44" w:rsidRPr="00C82BA8">
        <w:rPr>
          <w:noProof/>
          <w:lang w:val="es-PE"/>
        </w:rPr>
        <w:drawing>
          <wp:inline distT="0" distB="0" distL="0" distR="0" wp14:anchorId="4329527D" wp14:editId="09BE463C">
            <wp:extent cx="5832878" cy="3524250"/>
            <wp:effectExtent l="19050" t="19050" r="15875" b="19050"/>
            <wp:docPr id="850108670" name="Imagen 850108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08670" name="Imagen 85010867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146" cy="353045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9AC424" w14:textId="66676449" w:rsidR="00626E44" w:rsidRDefault="00626E44" w:rsidP="00626E44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045A19AC" w14:textId="0515696D" w:rsidR="00626E44" w:rsidRDefault="00626E44" w:rsidP="00626E44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533ECE97" w14:textId="77777777" w:rsidR="006A4F74" w:rsidRDefault="006A4F74" w:rsidP="00626E44">
      <w:pPr>
        <w:rPr>
          <w:sz w:val="18"/>
          <w:szCs w:val="18"/>
          <w:lang w:val="es-PE"/>
        </w:rPr>
      </w:pPr>
    </w:p>
    <w:p w14:paraId="75D138EB" w14:textId="0F97872C" w:rsidR="00822C3D" w:rsidRDefault="00822C3D">
      <w:pPr>
        <w:rPr>
          <w:sz w:val="18"/>
          <w:szCs w:val="18"/>
        </w:rPr>
      </w:pPr>
    </w:p>
    <w:p w14:paraId="1F74BCE4" w14:textId="1FB52BB4" w:rsidR="006A4F74" w:rsidRDefault="00A709B7" w:rsidP="00A709B7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AB0206B" wp14:editId="7FFE65D1">
                <wp:simplePos x="0" y="0"/>
                <wp:positionH relativeFrom="margin">
                  <wp:posOffset>1294130</wp:posOffset>
                </wp:positionH>
                <wp:positionV relativeFrom="paragraph">
                  <wp:posOffset>1818640</wp:posOffset>
                </wp:positionV>
                <wp:extent cx="752475" cy="447675"/>
                <wp:effectExtent l="0" t="0" r="923925" b="200025"/>
                <wp:wrapNone/>
                <wp:docPr id="24214749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47675"/>
                        </a:xfrm>
                        <a:prstGeom prst="wedgeRoundRectCallout">
                          <a:avLst>
                            <a:gd name="adj1" fmla="val 157955"/>
                            <a:gd name="adj2" fmla="val 8220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4F6485" w14:textId="77777777" w:rsidR="000737BC" w:rsidRDefault="000737BC" w:rsidP="000737BC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0206B" id="_x0000_s1032" type="#_x0000_t62" style="position:absolute;left:0;text-align:left;margin-left:101.9pt;margin-top:143.2pt;width:59.25pt;height:35.2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" adj="44918,28556" fillcolor="#ffc000" strokecolor="white [3212]" strokeweight="1pt">
                <v:textbox>
                  <w:txbxContent>
                    <w:p w14:paraId="2B4F6485" w14:textId="77777777" w:rsidR="000737BC" w:rsidRDefault="000737BC" w:rsidP="000737BC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762A9B5" wp14:editId="6851E838">
                <wp:simplePos x="0" y="0"/>
                <wp:positionH relativeFrom="column">
                  <wp:posOffset>1638935</wp:posOffset>
                </wp:positionH>
                <wp:positionV relativeFrom="paragraph">
                  <wp:posOffset>780415</wp:posOffset>
                </wp:positionV>
                <wp:extent cx="2124075" cy="781050"/>
                <wp:effectExtent l="0" t="0" r="0" b="0"/>
                <wp:wrapNone/>
                <wp:docPr id="1924574521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781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2EF4B1" w14:textId="33AA0C43" w:rsidR="006A4F74" w:rsidRPr="006A4F74" w:rsidRDefault="006A4F74" w:rsidP="006A4F74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6A4F74">
                              <w:rPr>
                                <w:b/>
                                <w:bCs/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  <w:t>ZONA DE CONCESIÓN PLUZ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62A9B5" id="Cuadro de texto 16" o:spid="_x0000_s1033" type="#_x0000_t202" style="position:absolute;left:0;text-align:left;margin-left:129.05pt;margin-top:61.45pt;width:167.25pt;height:61.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" filled="f" stroked="f" strokeweight=".5pt">
                <v:textbox>
                  <w:txbxContent>
                    <w:p w14:paraId="1D2EF4B1" w14:textId="33AA0C43" w:rsidR="006A4F74" w:rsidRPr="006A4F74" w:rsidRDefault="006A4F74" w:rsidP="006A4F74">
                      <w:pPr>
                        <w:jc w:val="center"/>
                        <w:rPr>
                          <w:b/>
                          <w:bCs/>
                          <w:color w:val="FFFF00"/>
                          <w:sz w:val="32"/>
                          <w:szCs w:val="32"/>
                          <w:lang w:val="es-ES"/>
                        </w:rPr>
                      </w:pPr>
                      <w:r w:rsidRPr="006A4F74">
                        <w:rPr>
                          <w:b/>
                          <w:bCs/>
                          <w:color w:val="FFFF00"/>
                          <w:sz w:val="32"/>
                          <w:szCs w:val="32"/>
                          <w:lang w:val="es-ES"/>
                        </w:rPr>
                        <w:t>ZONA DE CONCESIÓN PLUZ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4C11923" wp14:editId="56B649D3">
                <wp:simplePos x="0" y="0"/>
                <wp:positionH relativeFrom="column">
                  <wp:posOffset>4082415</wp:posOffset>
                </wp:positionH>
                <wp:positionV relativeFrom="paragraph">
                  <wp:posOffset>700405</wp:posOffset>
                </wp:positionV>
                <wp:extent cx="1409700" cy="504825"/>
                <wp:effectExtent l="571500" t="400050" r="19050" b="28575"/>
                <wp:wrapNone/>
                <wp:docPr id="824738632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2406"/>
                            <a:gd name="adj6" fmla="val -3772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E217E" w14:textId="4F4084E4" w:rsidR="006A4F74" w:rsidRPr="006A4F74" w:rsidRDefault="006A4F74" w:rsidP="006A4F7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C11923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15" o:spid="_x0000_s1034" type="#_x0000_t48" style="position:absolute;left:0;text-align:left;margin-left:321.45pt;margin-top:55.15pt;width:111pt;height:39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" adj="-8148,-15640" fillcolor="white [3212]" strokecolor="black [3213]" strokeweight="1.5pt">
                <v:stroke startarrow="open"/>
                <v:textbox>
                  <w:txbxContent>
                    <w:p w14:paraId="3EEE217E" w14:textId="4F4084E4" w:rsidR="006A4F74" w:rsidRPr="006A4F74" w:rsidRDefault="006A4F74" w:rsidP="006A4F7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A4F74">
        <w:rPr>
          <w:noProof/>
        </w:rPr>
        <w:drawing>
          <wp:inline distT="0" distB="0" distL="0" distR="0" wp14:anchorId="44D369A0" wp14:editId="3D83F0EB">
            <wp:extent cx="5874231" cy="3703320"/>
            <wp:effectExtent l="0" t="0" r="0" b="0"/>
            <wp:docPr id="90285312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53126" name="Imagen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778" cy="3706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F3FBB" w14:textId="03985CD1" w:rsidR="006A4F74" w:rsidRDefault="006A4F74" w:rsidP="006A4F74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PLUZ</w:t>
      </w:r>
    </w:p>
    <w:p w14:paraId="18BCDF06" w14:textId="77777777" w:rsidR="006A4F74" w:rsidRPr="00E9592E" w:rsidRDefault="006A4F74" w:rsidP="006A4F74">
      <w:pPr>
        <w:rPr>
          <w:lang w:val="es-PE"/>
        </w:rPr>
      </w:pPr>
    </w:p>
    <w:p w14:paraId="20C4A6D9" w14:textId="11FF040E" w:rsidR="006A4F74" w:rsidRDefault="006A4F74" w:rsidP="006A4F74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19B06739" w14:textId="77777777" w:rsidR="006A4F74" w:rsidRDefault="006A4F74">
      <w:pPr>
        <w:rPr>
          <w:sz w:val="18"/>
          <w:szCs w:val="18"/>
        </w:rPr>
      </w:pPr>
    </w:p>
    <w:p w14:paraId="76817485" w14:textId="12683D58" w:rsidR="00822C3D" w:rsidRPr="00695BF4" w:rsidRDefault="00822C3D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  <w:r w:rsidR="00626E4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y recomendaciones</w:t>
      </w:r>
    </w:p>
    <w:p w14:paraId="7D0EAB07" w14:textId="731A9374" w:rsidR="00C346B3" w:rsidRDefault="00116248" w:rsidP="00C346B3">
      <w:pPr>
        <w:pStyle w:val="Prrafodelista"/>
        <w:numPr>
          <w:ilvl w:val="0"/>
          <w:numId w:val="35"/>
        </w:numPr>
        <w:ind w:left="851"/>
        <w:jc w:val="both"/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>${descripcion_trabajo}</w:t>
      </w:r>
      <w:r w:rsidR="00C346B3"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 xml:space="preserve"> </w:t>
      </w:r>
    </w:p>
    <w:p w14:paraId="5F601AE9" w14:textId="7759AA9D" w:rsidR="00822C3D" w:rsidRPr="002660B4" w:rsidRDefault="00822C3D" w:rsidP="001E14B0">
      <w:pPr>
        <w:pStyle w:val="Prrafodelista"/>
        <w:rPr>
          <w:rFonts w:ascii="Tahoma" w:hAnsi="Tahoma" w:cs="Tahoma"/>
          <w:b/>
          <w:snapToGrid w:val="0"/>
          <w:sz w:val="22"/>
          <w:szCs w:val="22"/>
          <w:lang w:val="es-PE"/>
        </w:rPr>
      </w:pPr>
    </w:p>
    <w:p w14:paraId="47D43B70" w14:textId="77777777" w:rsidR="00822C3D" w:rsidRDefault="00822C3D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33F924DC" w14:textId="77777777" w:rsidR="00822C3D" w:rsidRDefault="00822C3D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55A89A2" w14:textId="77777777" w:rsidR="00BB008B" w:rsidRPr="00BB008B" w:rsidRDefault="00BB008B" w:rsidP="00BB008B">
      <w:pPr>
        <w:rPr>
          <w:lang w:val="es-PE" w:eastAsia="es-ES_tradnl"/>
        </w:rPr>
      </w:pPr>
    </w:p>
    <w:p w14:paraId="7807D858" w14:textId="77777777" w:rsidR="00822C3D" w:rsidRPr="008A42A2" w:rsidRDefault="00822C3D" w:rsidP="00886007">
      <w:pPr>
        <w:jc w:val="center"/>
        <w:rPr>
          <w:rFonts w:ascii="Arial" w:hAnsi="Arial" w:cs="Arial"/>
          <w:lang w:val="es-PE" w:eastAsia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3EE1034" wp14:editId="0C6AC528">
                <wp:simplePos x="0" y="0"/>
                <wp:positionH relativeFrom="margin">
                  <wp:posOffset>2886710</wp:posOffset>
                </wp:positionH>
                <wp:positionV relativeFrom="paragraph">
                  <wp:posOffset>316230</wp:posOffset>
                </wp:positionV>
                <wp:extent cx="749935" cy="247650"/>
                <wp:effectExtent l="0" t="0" r="12065" b="152400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935" cy="247650"/>
                        </a:xfrm>
                        <a:prstGeom prst="wedgeRectCallout">
                          <a:avLst>
                            <a:gd name="adj1" fmla="val -20709"/>
                            <a:gd name="adj2" fmla="val 9611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3B8329" w14:textId="77777777" w:rsidR="00822C3D" w:rsidRPr="00063551" w:rsidRDefault="00822C3D" w:rsidP="00425BDE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</w:p>
                          <w:p w14:paraId="2123AEFD" w14:textId="77777777" w:rsidR="00822C3D" w:rsidRPr="00AA171E" w:rsidRDefault="00822C3D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70FCD362" w14:textId="77777777" w:rsidR="00822C3D" w:rsidRPr="00AA171E" w:rsidRDefault="00822C3D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E1034" id="_x0000_s1035" type="#_x0000_t61" style="position:absolute;left:0;text-align:left;margin-left:227.3pt;margin-top:24.9pt;width:59.05pt;height:19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" adj="6327,31560" fillcolor="white [3212]" strokecolor="red" strokeweight="1pt">
                <v:textbox>
                  <w:txbxContent>
                    <w:p w14:paraId="573B8329" w14:textId="77777777" w:rsidR="00822C3D" w:rsidRPr="00063551" w:rsidRDefault="00822C3D" w:rsidP="00425BDE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</w:p>
                    <w:p w14:paraId="2123AEFD" w14:textId="77777777" w:rsidR="00822C3D" w:rsidRPr="00AA171E" w:rsidRDefault="00822C3D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70FCD362" w14:textId="77777777" w:rsidR="00822C3D" w:rsidRPr="00AA171E" w:rsidRDefault="00822C3D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6007">
        <w:t xml:space="preserve"> </w:t>
      </w:r>
      <w:r>
        <w:rPr>
          <w:noProof/>
        </w:rPr>
        <w:drawing>
          <wp:inline distT="0" distB="0" distL="0" distR="0" wp14:anchorId="63ECDE77" wp14:editId="6146226F">
            <wp:extent cx="5040000" cy="3780000"/>
            <wp:effectExtent l="19050" t="19050" r="27305" b="1143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3B2A9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08E9DFA1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F34DBFD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9E82ABC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ABC667B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8B46403" w14:textId="77777777" w:rsidR="00822C3D" w:rsidRDefault="00822C3D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B6D8D14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4C9DE68" w14:textId="77777777" w:rsidR="00822C3D" w:rsidRDefault="00822C3D" w:rsidP="00B06772">
      <w:pPr>
        <w:jc w:val="center"/>
      </w:pPr>
    </w:p>
    <w:p w14:paraId="18D58239" w14:textId="77777777" w:rsidR="00822C3D" w:rsidRDefault="00822C3D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F17722" w14:textId="77777777" w:rsidR="00822C3D" w:rsidRDefault="00822C3D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74368F" w14:textId="77777777" w:rsidR="00822C3D" w:rsidRDefault="00822C3D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05DD250" w14:textId="77777777" w:rsidR="00822C3D" w:rsidRDefault="00822C3D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6668EE7" w14:textId="77777777" w:rsidR="00822C3D" w:rsidRDefault="00822C3D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852237" w14:textId="429CAD45" w:rsidR="00822C3D" w:rsidRDefault="0098715B" w:rsidP="00967D37">
      <w:pPr>
        <w:jc w:val="center"/>
        <w:rPr>
          <w:lang w:val="es-ES" w:eastAsia="es-ES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AFFDC5" wp14:editId="13959632">
                <wp:simplePos x="0" y="0"/>
                <wp:positionH relativeFrom="margin">
                  <wp:posOffset>4433570</wp:posOffset>
                </wp:positionH>
                <wp:positionV relativeFrom="paragraph">
                  <wp:posOffset>1599565</wp:posOffset>
                </wp:positionV>
                <wp:extent cx="962025" cy="556260"/>
                <wp:effectExtent l="0" t="0" r="866775" b="739140"/>
                <wp:wrapNone/>
                <wp:docPr id="1323100894" name="Bocadillo: rectángulo con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556260"/>
                        </a:xfrm>
                        <a:prstGeom prst="wedgeRoundRectCallout">
                          <a:avLst>
                            <a:gd name="adj1" fmla="val 131798"/>
                            <a:gd name="adj2" fmla="val 17437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2A6CCC" w14:textId="34E0689B" w:rsidR="0098715B" w:rsidRDefault="0098715B" w:rsidP="0098715B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 esta en este lado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FFDC5" id="Bocadillo: rectángulo con esquinas redondeadas 19" o:spid="_x0000_s1036" type="#_x0000_t62" style="position:absolute;left:0;text-align:left;margin-left:349.1pt;margin-top:125.95pt;width:75.75pt;height:43.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" adj="39268,48465" fillcolor="#ffc000" strokecolor="white [3212]" strokeweight="1pt">
                <v:textbox>
                  <w:txbxContent>
                    <w:p w14:paraId="3C2A6CCC" w14:textId="34E0689B" w:rsidR="0098715B" w:rsidRDefault="0098715B" w:rsidP="0098715B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 esta en este lado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3480924" wp14:editId="1CD58345">
                <wp:simplePos x="0" y="0"/>
                <wp:positionH relativeFrom="margin">
                  <wp:posOffset>1644650</wp:posOffset>
                </wp:positionH>
                <wp:positionV relativeFrom="paragraph">
                  <wp:posOffset>3199765</wp:posOffset>
                </wp:positionV>
                <wp:extent cx="1592580" cy="739140"/>
                <wp:effectExtent l="0" t="0" r="1112520" b="22860"/>
                <wp:wrapNone/>
                <wp:docPr id="1727308308" name="Bocadillo: rectángulo con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2580" cy="739140"/>
                        </a:xfrm>
                        <a:prstGeom prst="wedgeRoundRectCallout">
                          <a:avLst>
                            <a:gd name="adj1" fmla="val 114089"/>
                            <a:gd name="adj2" fmla="val 4494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93A7E2" w14:textId="6353B886" w:rsidR="000737BC" w:rsidRPr="00BB008B" w:rsidRDefault="00BB008B" w:rsidP="000737BC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BB008B">
                              <w:rPr>
                                <w:rFonts w:ascii="Tahoma" w:hAnsi="Tahoma" w:cs="Tahoma"/>
                                <w:color w:val="FFFFFF" w:themeColor="background1"/>
                                <w:sz w:val="28"/>
                                <w:szCs w:val="28"/>
                                <w:lang w:val="es-ES"/>
                              </w:rPr>
                              <w:t>ZONA NO ELECTRIFICADA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80924" id="_x0000_s1037" type="#_x0000_t62" style="position:absolute;left:0;text-align:left;margin-left:129.5pt;margin-top:251.95pt;width:125.4pt;height:58.2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" adj="35443,20508" fillcolor="#ffc000" strokecolor="white [3212]" strokeweight="1pt">
                <v:textbox>
                  <w:txbxContent>
                    <w:p w14:paraId="5D93A7E2" w14:textId="6353B886" w:rsidR="000737BC" w:rsidRPr="00BB008B" w:rsidRDefault="00BB008B" w:rsidP="000737BC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8"/>
                          <w:szCs w:val="28"/>
                          <w:lang w:val="es-ES"/>
                        </w:rPr>
                      </w:pPr>
                      <w:r w:rsidRPr="00BB008B">
                        <w:rPr>
                          <w:rFonts w:ascii="Tahoma" w:hAnsi="Tahoma" w:cs="Tahoma"/>
                          <w:color w:val="FFFFFF" w:themeColor="background1"/>
                          <w:sz w:val="28"/>
                          <w:szCs w:val="28"/>
                          <w:lang w:val="es-ES"/>
                        </w:rPr>
                        <w:t>ZONA NO ELECTRIFICADA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8BCA959" wp14:editId="233E1BCC">
                <wp:simplePos x="0" y="0"/>
                <wp:positionH relativeFrom="margin">
                  <wp:posOffset>2345690</wp:posOffset>
                </wp:positionH>
                <wp:positionV relativeFrom="paragraph">
                  <wp:posOffset>1157605</wp:posOffset>
                </wp:positionV>
                <wp:extent cx="786765" cy="438150"/>
                <wp:effectExtent l="304800" t="0" r="13335" b="552450"/>
                <wp:wrapNone/>
                <wp:docPr id="733728498" name="Bocadillo: rectángulo con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765" cy="438150"/>
                        </a:xfrm>
                        <a:prstGeom prst="wedgeRoundRectCallout">
                          <a:avLst>
                            <a:gd name="adj1" fmla="val -83136"/>
                            <a:gd name="adj2" fmla="val 15966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04E92" w14:textId="3362651D" w:rsidR="000737BC" w:rsidRDefault="000737BC" w:rsidP="000737BC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Poste BT #</w:t>
                            </w:r>
                            <w:r w:rsidR="00BB008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01016560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A959" id="_x0000_s1038" type="#_x0000_t62" style="position:absolute;left:0;text-align:left;margin-left:184.7pt;margin-top:91.15pt;width:61.95pt;height:34.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" adj="-7157,45288" fillcolor="#ffc000" strokecolor="white [3212]" strokeweight="1pt">
                <v:textbox>
                  <w:txbxContent>
                    <w:p w14:paraId="34C04E92" w14:textId="3362651D" w:rsidR="000737BC" w:rsidRDefault="000737BC" w:rsidP="000737BC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Poste BT #</w:t>
                      </w:r>
                      <w:r w:rsidR="00BB008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01016560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381F6D4" wp14:editId="506B5A80">
                <wp:simplePos x="0" y="0"/>
                <wp:positionH relativeFrom="margin">
                  <wp:posOffset>82550</wp:posOffset>
                </wp:positionH>
                <wp:positionV relativeFrom="paragraph">
                  <wp:posOffset>1500505</wp:posOffset>
                </wp:positionV>
                <wp:extent cx="828675" cy="533400"/>
                <wp:effectExtent l="0" t="0" r="714375" b="285750"/>
                <wp:wrapNone/>
                <wp:docPr id="1583759930" name="Bocadillo: rectángulo con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33400"/>
                        </a:xfrm>
                        <a:prstGeom prst="wedgeRoundRectCallout">
                          <a:avLst>
                            <a:gd name="adj1" fmla="val 126328"/>
                            <a:gd name="adj2" fmla="val 9374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F6DFE" w14:textId="4EDC16A6" w:rsidR="007C5AAA" w:rsidRDefault="007C5AAA" w:rsidP="007C5AAA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Viene de la SED 1</w:t>
                            </w:r>
                            <w:r w:rsidR="00BB008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5205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 LL-01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1F6D4" id="_x0000_s1039" type="#_x0000_t62" style="position:absolute;left:0;text-align:left;margin-left:6.5pt;margin-top:118.15pt;width:65.25pt;height:42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" adj="38087,31049" fillcolor="#ffc000" strokecolor="white [3212]" strokeweight="1pt">
                <v:textbox>
                  <w:txbxContent>
                    <w:p w14:paraId="44BF6DFE" w14:textId="4EDC16A6" w:rsidR="007C5AAA" w:rsidRDefault="007C5AAA" w:rsidP="007C5AAA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Viene de la SED 1</w:t>
                      </w:r>
                      <w:r w:rsidR="00BB008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5205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 LL-01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37BC" w:rsidRPr="000737BC">
        <w:rPr>
          <w:lang w:val="es-ES" w:eastAsia="es-ES"/>
        </w:rPr>
        <w:t xml:space="preserve"> </w:t>
      </w:r>
      <w:r w:rsidR="00822C3D">
        <w:rPr>
          <w:noProof/>
        </w:rPr>
        <w:drawing>
          <wp:inline distT="0" distB="0" distL="0" distR="0" wp14:anchorId="16928BC7" wp14:editId="6CAFC537">
            <wp:extent cx="6218000" cy="4663500"/>
            <wp:effectExtent l="19050" t="19050" r="11430" b="2286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000" cy="46635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EF6F09" w14:textId="77777777" w:rsidR="004F035C" w:rsidRDefault="004F035C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97E59D9" w14:textId="4AC4D9BF" w:rsidR="00822C3D" w:rsidRDefault="000737BC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PREDIO EN ZONA NO ELECTRIFICADA</w:t>
      </w:r>
    </w:p>
    <w:p w14:paraId="4F498058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CD97BE" w14:textId="76331D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74343D1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A8D8310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1E9EA5C" w14:textId="77777777" w:rsidR="00822C3D" w:rsidRDefault="00822C3D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1E935AA7" w14:textId="77777777" w:rsidR="00116248" w:rsidRDefault="00116248" w:rsidP="00116248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A8603B8" w14:textId="77777777" w:rsidR="00116248" w:rsidRPr="00116248" w:rsidRDefault="00116248" w:rsidP="00116248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249AFBF" w14:textId="77777777" w:rsidR="00116248" w:rsidRPr="00116248" w:rsidRDefault="00116248" w:rsidP="00116248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116248">
        <w:rPr>
          <w:rFonts w:ascii="Arial" w:hAnsi="Arial" w:cs="Arial"/>
          <w:sz w:val="22"/>
          <w:szCs w:val="22"/>
          <w:lang w:val="es-CL" w:eastAsia="es-PE"/>
        </w:rPr>
        <w:t>${</w:t>
      </w:r>
      <w:proofErr w:type="spellStart"/>
      <w:r w:rsidRPr="00116248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116248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5FE7D647" w14:textId="77777777" w:rsidR="00116248" w:rsidRPr="00116248" w:rsidRDefault="00116248" w:rsidP="00116248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</w:p>
    <w:p w14:paraId="5C143BDC" w14:textId="77777777" w:rsidR="00116248" w:rsidRPr="00116248" w:rsidRDefault="00116248" w:rsidP="00116248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  <w:r w:rsidRPr="00116248">
        <w:rPr>
          <w:rFonts w:ascii="Arial" w:hAnsi="Arial" w:cs="Arial"/>
          <w:sz w:val="22"/>
          <w:szCs w:val="22"/>
          <w:lang w:val="es-ES_tradnl" w:eastAsia="es-PE"/>
        </w:rPr>
        <w:t>${foto}</w:t>
      </w:r>
    </w:p>
    <w:p w14:paraId="0F493E24" w14:textId="77777777" w:rsidR="00116248" w:rsidRPr="00116248" w:rsidRDefault="00116248" w:rsidP="00116248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</w:p>
    <w:p w14:paraId="07E1AF0B" w14:textId="77777777" w:rsidR="00116248" w:rsidRPr="00116248" w:rsidRDefault="00116248" w:rsidP="00116248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116248">
        <w:rPr>
          <w:rFonts w:ascii="Arial" w:hAnsi="Arial" w:cs="Arial"/>
          <w:sz w:val="22"/>
          <w:szCs w:val="22"/>
          <w:lang w:val="es-CL" w:eastAsia="es-PE"/>
        </w:rPr>
        <w:t>${/</w:t>
      </w:r>
      <w:proofErr w:type="spellStart"/>
      <w:r w:rsidRPr="00116248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116248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04FC1CCB" w14:textId="77777777" w:rsidR="00116248" w:rsidRDefault="00116248" w:rsidP="00116248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sectPr w:rsidR="00116248" w:rsidSect="00822C3D">
      <w:headerReference w:type="default" r:id="rId14"/>
      <w:footerReference w:type="default" r:id="rId15"/>
      <w:headerReference w:type="first" r:id="rId16"/>
      <w:footerReference w:type="first" r:id="rId17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942D1E" w14:textId="77777777" w:rsidR="007C7060" w:rsidRDefault="007C7060">
      <w:r>
        <w:separator/>
      </w:r>
    </w:p>
  </w:endnote>
  <w:endnote w:type="continuationSeparator" w:id="0">
    <w:p w14:paraId="2B130F02" w14:textId="77777777" w:rsidR="007C7060" w:rsidRDefault="007C70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483CE9E7" w14:textId="77777777" w:rsidTr="003A236D">
      <w:tc>
        <w:tcPr>
          <w:tcW w:w="1719" w:type="pct"/>
        </w:tcPr>
        <w:p w14:paraId="6E9FECCD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084C6578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75DD5CC5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011C3E32" w14:textId="77777777" w:rsidTr="003A236D">
      <w:tc>
        <w:tcPr>
          <w:tcW w:w="1719" w:type="pct"/>
        </w:tcPr>
        <w:p w14:paraId="63E611F7" w14:textId="1E01BE81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A83C0D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116248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116248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DE1827" w:rsidRPr="00DE1827">
            <w:rPr>
              <w:rFonts w:ascii="Tahoma" w:hAnsi="Tahoma" w:cs="Tahoma"/>
              <w:sz w:val="16"/>
              <w:szCs w:val="16"/>
              <w:highlight w:val="magenta"/>
              <w:lang w:eastAsia="es-ES_tradnl"/>
            </w:rPr>
            <w:t xml:space="preserve"> </w:t>
          </w:r>
        </w:p>
      </w:tc>
      <w:tc>
        <w:tcPr>
          <w:tcW w:w="1615" w:type="pct"/>
        </w:tcPr>
        <w:p w14:paraId="0C4C22C6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5FDECAF0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4A985EA7" w14:textId="77777777" w:rsidTr="003A236D">
      <w:trPr>
        <w:trHeight w:val="202"/>
      </w:trPr>
      <w:tc>
        <w:tcPr>
          <w:tcW w:w="1719" w:type="pct"/>
        </w:tcPr>
        <w:p w14:paraId="338AB1F2" w14:textId="18E1ED2E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116248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116248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116248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DE1827" w:rsidRPr="00DE1827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6AD96A14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31C76C74" w14:textId="77777777" w:rsidR="00684831" w:rsidRDefault="00684831" w:rsidP="006E68F6">
          <w:pPr>
            <w:rPr>
              <w:lang w:val="es-PE"/>
            </w:rPr>
          </w:pPr>
        </w:p>
      </w:tc>
    </w:tr>
  </w:tbl>
  <w:p w14:paraId="52741591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4C3DB6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D036F4" w14:textId="77777777" w:rsidR="007C7060" w:rsidRDefault="007C7060">
      <w:r>
        <w:separator/>
      </w:r>
    </w:p>
  </w:footnote>
  <w:footnote w:type="continuationSeparator" w:id="0">
    <w:p w14:paraId="6CC20A59" w14:textId="77777777" w:rsidR="007C7060" w:rsidRDefault="007C70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30C3C960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1FD22DE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658E3FD2" wp14:editId="1D333E92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5D36A0FF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13CB4070" w14:textId="3D2EEE0E" w:rsidR="00606A87" w:rsidRPr="0002689A" w:rsidRDefault="00BE2C6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NO PROCEDE / ZONA NO ELECTRIFICADA</w:t>
          </w:r>
        </w:p>
      </w:tc>
      <w:tc>
        <w:tcPr>
          <w:tcW w:w="1523" w:type="pct"/>
          <w:vAlign w:val="center"/>
        </w:tcPr>
        <w:p w14:paraId="7773CE71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51F4345D" wp14:editId="2089BF03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2113952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1B4629FD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3602C6F8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5F7186CB" wp14:editId="214CF623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2397E4E6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15350600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2E33FB8D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08B4EC5" wp14:editId="1B599BE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6DC5999C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753" type="#_x0000_t75" style="width:931.7pt;height:593.7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D37A5F"/>
    <w:multiLevelType w:val="hybridMultilevel"/>
    <w:tmpl w:val="D3AC086E"/>
    <w:lvl w:ilvl="0" w:tplc="5562FB6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2053453200">
    <w:abstractNumId w:val="13"/>
  </w:num>
  <w:num w:numId="35" w16cid:durableId="7124612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78C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5620"/>
    <w:rsid w:val="00057C7F"/>
    <w:rsid w:val="00060BBA"/>
    <w:rsid w:val="000614AA"/>
    <w:rsid w:val="00061982"/>
    <w:rsid w:val="0006228F"/>
    <w:rsid w:val="0006296B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37B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492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4028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248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78C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6D4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4B0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05A94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3B26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35C"/>
    <w:rsid w:val="004F0667"/>
    <w:rsid w:val="004F389A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A4D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EA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6E44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46E49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78F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4F74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0AB7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1D47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5AAA"/>
    <w:rsid w:val="007C66EC"/>
    <w:rsid w:val="007C7060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2C3D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2952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913"/>
    <w:rsid w:val="00913C66"/>
    <w:rsid w:val="009140A6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85199"/>
    <w:rsid w:val="00985528"/>
    <w:rsid w:val="00986E05"/>
    <w:rsid w:val="0098715B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326"/>
    <w:rsid w:val="009B6ECA"/>
    <w:rsid w:val="009B71E2"/>
    <w:rsid w:val="009C23CA"/>
    <w:rsid w:val="009C3950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1142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56B15"/>
    <w:rsid w:val="00A60C0C"/>
    <w:rsid w:val="00A64B4B"/>
    <w:rsid w:val="00A67907"/>
    <w:rsid w:val="00A709B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3C0D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C35"/>
    <w:rsid w:val="00AD3F60"/>
    <w:rsid w:val="00AD686B"/>
    <w:rsid w:val="00AE0FE0"/>
    <w:rsid w:val="00AE1485"/>
    <w:rsid w:val="00AE15A3"/>
    <w:rsid w:val="00AE2DF2"/>
    <w:rsid w:val="00AF22E1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08B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09E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67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46B3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486C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97E"/>
    <w:rsid w:val="00CA1C33"/>
    <w:rsid w:val="00CA234F"/>
    <w:rsid w:val="00CA2703"/>
    <w:rsid w:val="00CA2DC7"/>
    <w:rsid w:val="00CA48C3"/>
    <w:rsid w:val="00CA546E"/>
    <w:rsid w:val="00CA793F"/>
    <w:rsid w:val="00CB18F1"/>
    <w:rsid w:val="00CB44E4"/>
    <w:rsid w:val="00CB644A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2FA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1BFB"/>
    <w:rsid w:val="00DA4688"/>
    <w:rsid w:val="00DB2F35"/>
    <w:rsid w:val="00DB4B66"/>
    <w:rsid w:val="00DB5D30"/>
    <w:rsid w:val="00DB793C"/>
    <w:rsid w:val="00DC137C"/>
    <w:rsid w:val="00DC1C88"/>
    <w:rsid w:val="00DC1DB4"/>
    <w:rsid w:val="00DC212E"/>
    <w:rsid w:val="00DC2381"/>
    <w:rsid w:val="00DC6876"/>
    <w:rsid w:val="00DD0307"/>
    <w:rsid w:val="00DD4D4E"/>
    <w:rsid w:val="00DE1827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38FD"/>
    <w:rsid w:val="00F269EC"/>
    <w:rsid w:val="00F308A7"/>
    <w:rsid w:val="00F333A0"/>
    <w:rsid w:val="00F33BBF"/>
    <w:rsid w:val="00F34AC1"/>
    <w:rsid w:val="00F34D97"/>
    <w:rsid w:val="00F3569D"/>
    <w:rsid w:val="00F4034E"/>
    <w:rsid w:val="00F41835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3"/>
    <o:shapelayout v:ext="edit">
      <o:idmap v:ext="edit" data="2"/>
    </o:shapelayout>
  </w:shapeDefaults>
  <w:decimalSymbol w:val="."/>
  <w:listSeparator w:val=";"/>
  <w14:docId w14:val="5A368B4D"/>
  <w15:docId w15:val="{DB9269FB-4CA3-46AF-ADA6-245342E9D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F035C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6F0AB7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jpeg"/><Relationship Id="rId1" Type="http://schemas.openxmlformats.org/officeDocument/2006/relationships/image" Target="media/image8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0.jpeg"/><Relationship Id="rId1" Type="http://schemas.openxmlformats.org/officeDocument/2006/relationships/image" Target="media/image8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217</TotalTime>
  <Pages>8</Pages>
  <Words>438</Words>
  <Characters>2789</Characters>
  <Application>Microsoft Office Word</Application>
  <DocSecurity>0</DocSecurity>
  <Lines>23</Lines>
  <Paragraphs>6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3221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20</cp:revision>
  <cp:lastPrinted>2025-05-19T04:43:00Z</cp:lastPrinted>
  <dcterms:created xsi:type="dcterms:W3CDTF">2025-03-27T14:46:00Z</dcterms:created>
  <dcterms:modified xsi:type="dcterms:W3CDTF">2025-09-17T19:13:00Z</dcterms:modified>
</cp:coreProperties>
</file>
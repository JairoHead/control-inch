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72E67DE7" w:rsidR="00822C3D" w:rsidRPr="00FB414D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5B49E304" w:rsidR="00822C3D" w:rsidRPr="00FB414D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3B486607" w:rsidR="00822C3D" w:rsidRPr="00FB414D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sistema_suministro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47EE6AE5" w:rsidR="00822C3D" w:rsidRPr="00FB414D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1D56CDE" w:rsidR="00822C3D" w:rsidRPr="00FB414D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13E43934" w:rsidR="00822C3D" w:rsidRPr="00FB414D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72AD196D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FB414D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6486C" w:rsidRPr="00FB414D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14481572" w:rsidR="00822C3D" w:rsidRPr="00FB414D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59E3DCC5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4926"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7C0EB601" w:rsidR="00822C3D" w:rsidRPr="00FB414D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3AB0B776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77088DB2" w:rsidR="00822C3D" w:rsidRPr="00FB414D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35334AE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83C0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83C0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83C0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DE1827" w:rsidRPr="00DE1827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0208C61" w14:textId="77777777" w:rsidR="00DE1827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416BA4B3" w14:textId="5A9C100C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599A4B35" w14:textId="6BB62DEB" w:rsidR="00822C3D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36D1EB1" w14:textId="07F82009" w:rsidR="00DE1827" w:rsidRPr="00FB414D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0F44047A" w14:textId="77777777" w:rsidR="00822C3D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1B4D563" w14:textId="77777777" w:rsidR="00DE1827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F6C7617" w14:textId="19D7D44C" w:rsidR="00822C3D" w:rsidRPr="00FB414D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A83C0D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32354821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E182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71B76653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01AA444E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822C3D" w:rsidRPr="00695BF4" w14:paraId="298A9F44" w14:textId="77777777" w:rsidTr="006F0AB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F0AB7" w:rsidRPr="00695BF4" w14:paraId="164715D4" w14:textId="77777777" w:rsidTr="006F0AB7">
        <w:tc>
          <w:tcPr>
            <w:tcW w:w="931" w:type="pct"/>
            <w:vAlign w:val="center"/>
          </w:tcPr>
          <w:p w14:paraId="460CABF9" w14:textId="2A0A446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6F2E591A" w14:textId="533AF70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0612FB79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174CFAAE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5F334EA7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6A095F00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F0AB7" w:rsidRPr="00695BF4" w14:paraId="4F7A908E" w14:textId="77777777" w:rsidTr="006F0AB7">
        <w:tc>
          <w:tcPr>
            <w:tcW w:w="931" w:type="pct"/>
            <w:vAlign w:val="center"/>
          </w:tcPr>
          <w:p w14:paraId="47B3AE50" w14:textId="048E60E4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3331059" w14:textId="6527AECB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690705A3" w14:textId="3E6982C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4D704037" w14:textId="70CAEEBF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665C5D70" w14:textId="3436092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0797B44" w14:textId="1809E913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6BEDE1DC" w:rsidR="00822C3D" w:rsidRPr="00FB414D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6F0AB7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C6486C" w:rsidRPr="00FB414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6486C" w:rsidRPr="00FB414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57DCEE3" w:rsidR="00822C3D" w:rsidRPr="00FB414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seria destinada para uso </w:t>
      </w:r>
      <w:r w:rsidR="00C6486C" w:rsidRPr="00FB414D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FB414D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59E1C2" w14:textId="0C217CE7" w:rsidR="00822C3D" w:rsidRPr="00FB414D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1E14B0" w:rsidRPr="00FB414D">
        <w:rPr>
          <w:rFonts w:ascii="Tahoma" w:hAnsi="Tahoma" w:cs="Tahoma"/>
          <w:iCs/>
          <w:sz w:val="22"/>
          <w:szCs w:val="22"/>
          <w:lang w:val="es-PE"/>
        </w:rPr>
        <w:t>en</w:t>
      </w: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detalle_contacto</w:t>
      </w:r>
      <w:proofErr w:type="spellEnd"/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}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FB414D">
        <w:rPr>
          <w:rFonts w:ascii="Arial" w:hAnsi="Arial" w:cs="Arial"/>
          <w:sz w:val="22"/>
          <w:szCs w:val="22"/>
        </w:rPr>
        <w:t>realizó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FB414D">
        <w:rPr>
          <w:rFonts w:ascii="Arial" w:hAnsi="Arial" w:cs="Arial"/>
          <w:sz w:val="22"/>
          <w:szCs w:val="22"/>
        </w:rPr>
        <w:t>inspección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414D">
        <w:rPr>
          <w:rFonts w:ascii="Arial" w:hAnsi="Arial" w:cs="Arial"/>
          <w:sz w:val="22"/>
          <w:szCs w:val="22"/>
        </w:rPr>
        <w:t>acuerdo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FB414D">
        <w:rPr>
          <w:rFonts w:ascii="Arial" w:hAnsi="Arial" w:cs="Arial"/>
          <w:sz w:val="22"/>
          <w:szCs w:val="22"/>
        </w:rPr>
        <w:t>información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FB414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117A1D15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305A94" w:rsidRPr="006F0AB7">
        <w:rPr>
          <w:rFonts w:ascii="Arial" w:hAnsi="Arial" w:cs="Arial"/>
          <w:sz w:val="22"/>
          <w:szCs w:val="22"/>
          <w:highlight w:val="yellow"/>
        </w:rPr>
        <w:t>6</w:t>
      </w:r>
      <w:r w:rsidRPr="006F0AB7">
        <w:rPr>
          <w:rFonts w:ascii="Arial" w:hAnsi="Arial" w:cs="Arial"/>
          <w:sz w:val="22"/>
          <w:szCs w:val="22"/>
          <w:highlight w:val="yellow"/>
        </w:rPr>
        <w:t>0m</w:t>
      </w:r>
      <w:r>
        <w:rPr>
          <w:rFonts w:ascii="Arial" w:hAnsi="Arial" w:cs="Arial"/>
          <w:sz w:val="22"/>
          <w:szCs w:val="22"/>
        </w:rPr>
        <w:t>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1AE2AA40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E469BA" w14:textId="49DD8E67" w:rsidR="006F0AB7" w:rsidRPr="00FB414D" w:rsidRDefault="00116248" w:rsidP="006F0AB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6F0AB7"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77777777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0B18EF53" w:rsidR="00822C3D" w:rsidRDefault="00305A94" w:rsidP="00CA546E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36B4754">
                <wp:simplePos x="0" y="0"/>
                <wp:positionH relativeFrom="margin">
                  <wp:posOffset>2955290</wp:posOffset>
                </wp:positionH>
                <wp:positionV relativeFrom="paragraph">
                  <wp:posOffset>2506980</wp:posOffset>
                </wp:positionV>
                <wp:extent cx="641350" cy="209550"/>
                <wp:effectExtent l="0" t="76200" r="59690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9933"/>
                            <a:gd name="adj2" fmla="val -76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6" type="#_x0000_t61" style="position:absolute;margin-left:232.7pt;margin-top:197.4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" adj="38866,-568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357911" wp14:editId="7AAE846F">
                <wp:simplePos x="0" y="0"/>
                <wp:positionH relativeFrom="column">
                  <wp:posOffset>1804670</wp:posOffset>
                </wp:positionH>
                <wp:positionV relativeFrom="paragraph">
                  <wp:posOffset>1066800</wp:posOffset>
                </wp:positionV>
                <wp:extent cx="3307080" cy="1981200"/>
                <wp:effectExtent l="0" t="0" r="26670" b="19050"/>
                <wp:wrapNone/>
                <wp:docPr id="1771099552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1981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99414E" id="Rectángulo: esquinas redondeadas 14" o:spid="_x0000_s1026" style="position:absolute;margin-left:142.1pt;margin-top:84pt;width:260.4pt;height:15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" filled="f" strokecolor="#091723 [484]" strokeweight="1pt">
                <v:stroke joinstyle="miter"/>
              </v:round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E42761" wp14:editId="26C055DB">
                <wp:simplePos x="0" y="0"/>
                <wp:positionH relativeFrom="column">
                  <wp:posOffset>3993674</wp:posOffset>
                </wp:positionH>
                <wp:positionV relativeFrom="paragraph">
                  <wp:posOffset>2259012</wp:posOffset>
                </wp:positionV>
                <wp:extent cx="342900" cy="142875"/>
                <wp:effectExtent l="42862" t="33338" r="42863" b="23812"/>
                <wp:wrapNone/>
                <wp:docPr id="788620426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50379">
                          <a:off x="0" y="0"/>
                          <a:ext cx="34290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AE28D" id="Rectángulo 15" o:spid="_x0000_s1026" style="position:absolute;margin-left:314.45pt;margin-top:177.85pt;width:27pt;height:11.25pt;rotation:5407134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" fillcolor="white [3212]" strokecolor="red" strokeweight="1pt"/>
            </w:pict>
          </mc:Fallback>
        </mc:AlternateContent>
      </w:r>
      <w:r w:rsidR="001E14B0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7505FC0F">
                <wp:simplePos x="0" y="0"/>
                <wp:positionH relativeFrom="column">
                  <wp:posOffset>2198370</wp:posOffset>
                </wp:positionH>
                <wp:positionV relativeFrom="paragraph">
                  <wp:posOffset>1405890</wp:posOffset>
                </wp:positionV>
                <wp:extent cx="1866900" cy="476250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507A4D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</w:pPr>
                            <w:r w:rsidRPr="00507A4D"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7" type="#_x0000_t202" style="position:absolute;margin-left:173.1pt;margin-top:110.7pt;width:147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" filled="f" stroked="f" strokeweight=".5pt">
                <v:textbox>
                  <w:txbxContent>
                    <w:p w14:paraId="0E7801D9" w14:textId="21AAC035" w:rsidR="00507A4D" w:rsidRPr="00507A4D" w:rsidRDefault="00507A4D" w:rsidP="00507A4D">
                      <w:pPr>
                        <w:jc w:val="center"/>
                        <w:rPr>
                          <w:b/>
                          <w:bCs/>
                          <w:color w:val="00B0F0"/>
                          <w:lang w:val="es-ES"/>
                        </w:rPr>
                      </w:pPr>
                      <w:r w:rsidRPr="00507A4D">
                        <w:rPr>
                          <w:b/>
                          <w:bCs/>
                          <w:color w:val="00B0F0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822C3D" w:rsidRPr="004B039E">
        <w:t xml:space="preserve"> </w:t>
      </w:r>
      <w:r w:rsidR="00822C3D" w:rsidRPr="000349D5">
        <w:rPr>
          <w:noProof/>
        </w:rPr>
        <w:drawing>
          <wp:inline distT="0" distB="0" distL="0" distR="0" wp14:anchorId="272568BB" wp14:editId="27FB68A5">
            <wp:extent cx="5939784" cy="4519745"/>
            <wp:effectExtent l="19050" t="19050" r="23495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0" b="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4" cy="451974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029740FF" w:rsidR="00822C3D" w:rsidRDefault="00305A94" w:rsidP="00E4108A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2D610A2">
                <wp:simplePos x="0" y="0"/>
                <wp:positionH relativeFrom="margin">
                  <wp:posOffset>117384</wp:posOffset>
                </wp:positionH>
                <wp:positionV relativeFrom="paragraph">
                  <wp:posOffset>274774</wp:posOffset>
                </wp:positionV>
                <wp:extent cx="600075" cy="400050"/>
                <wp:effectExtent l="0" t="0" r="504825" b="22860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20538"/>
                            <a:gd name="adj2" fmla="val 8987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30D4A07F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1624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C161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8" type="#_x0000_t62" style="position:absolute;margin-left:9.25pt;margin-top:21.6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" adj="36836,30213" fillcolor="#ffc000" strokecolor="white [3212]" strokeweight="1pt">
                <v:textbox>
                  <w:txbxContent>
                    <w:p w14:paraId="07BFFDCA" w14:textId="30D4A07F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1624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A8B6BBB">
                <wp:simplePos x="0" y="0"/>
                <wp:positionH relativeFrom="margin">
                  <wp:posOffset>3273425</wp:posOffset>
                </wp:positionH>
                <wp:positionV relativeFrom="paragraph">
                  <wp:posOffset>2049145</wp:posOffset>
                </wp:positionV>
                <wp:extent cx="752475" cy="447675"/>
                <wp:effectExtent l="361950" t="419100" r="2857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91443"/>
                            <a:gd name="adj2" fmla="val -1328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29" type="#_x0000_t62" style="position:absolute;margin-left:257.75pt;margin-top:161.35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" adj="-8952,-17902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614CFFA6">
                <wp:simplePos x="0" y="0"/>
                <wp:positionH relativeFrom="column">
                  <wp:posOffset>1686560</wp:posOffset>
                </wp:positionH>
                <wp:positionV relativeFrom="paragraph">
                  <wp:posOffset>1220470</wp:posOffset>
                </wp:positionV>
                <wp:extent cx="1657350" cy="561975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F41835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  <w:r w:rsidRPr="00F41835"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3913" id="Cuadro de texto 7" o:spid="_x0000_s1030" type="#_x0000_t202" style="position:absolute;margin-left:132.8pt;margin-top:96.1pt;width:130.5pt;height:4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" filled="f" stroked="f" strokeweight=".5pt">
                <v:textbox>
                  <w:txbxContent>
                    <w:p w14:paraId="652E66E5" w14:textId="5683EA15" w:rsidR="00507A4D" w:rsidRPr="00F41835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  <w:r w:rsidRPr="00F41835"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D66B0" wp14:editId="260A5353">
                <wp:simplePos x="0" y="0"/>
                <wp:positionH relativeFrom="column">
                  <wp:posOffset>2108835</wp:posOffset>
                </wp:positionH>
                <wp:positionV relativeFrom="paragraph">
                  <wp:posOffset>732155</wp:posOffset>
                </wp:positionV>
                <wp:extent cx="1065529" cy="1876425"/>
                <wp:effectExtent l="13335" t="24765" r="15240" b="15240"/>
                <wp:wrapNone/>
                <wp:docPr id="1410056457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529" cy="1876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637A4" id="Rectángulo: esquinas redondeadas 16" o:spid="_x0000_s1026" style="position:absolute;margin-left:166.05pt;margin-top:57.65pt;width:83.9pt;height:147.7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" filled="f" strokecolor="yellow" strokeweight="2.25pt">
                <v:stroke joinstyle="miter"/>
              </v:roundrect>
            </w:pict>
          </mc:Fallback>
        </mc:AlternateContent>
      </w:r>
      <w:r w:rsidR="00822C3D" w:rsidRPr="00E9592E">
        <w:rPr>
          <w:lang w:val="es-PE"/>
        </w:rPr>
        <w:t xml:space="preserve"> </w:t>
      </w:r>
      <w:r w:rsidR="00822C3D" w:rsidRPr="00C82BA8">
        <w:rPr>
          <w:noProof/>
          <w:lang w:val="es-PE"/>
        </w:rPr>
        <w:drawing>
          <wp:inline distT="0" distB="0" distL="0" distR="0" wp14:anchorId="7451A8D1" wp14:editId="34A54AB6">
            <wp:extent cx="5813484" cy="2998470"/>
            <wp:effectExtent l="19050" t="19050" r="15875" b="1143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68" cy="2999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626E44">
      <w:pPr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175FDE39">
                <wp:simplePos x="0" y="0"/>
                <wp:positionH relativeFrom="margin">
                  <wp:posOffset>2320925</wp:posOffset>
                </wp:positionH>
                <wp:positionV relativeFrom="paragraph">
                  <wp:posOffset>1597660</wp:posOffset>
                </wp:positionV>
                <wp:extent cx="752475" cy="447675"/>
                <wp:effectExtent l="0" t="0" r="828675" b="44767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47798"/>
                            <a:gd name="adj2" fmla="val 13307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1" type="#_x0000_t62" style="position:absolute;margin-left:182.75pt;margin-top:125.8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" adj="42724,39545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62460E73">
            <wp:extent cx="5832878" cy="3524250"/>
            <wp:effectExtent l="19050" t="19050" r="15875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46" cy="35304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1FB52BB4" w:rsidR="006A4F74" w:rsidRDefault="00A709B7" w:rsidP="00A709B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7FFE65D1">
                <wp:simplePos x="0" y="0"/>
                <wp:positionH relativeFrom="margin">
                  <wp:posOffset>1294130</wp:posOffset>
                </wp:positionH>
                <wp:positionV relativeFrom="paragraph">
                  <wp:posOffset>1818640</wp:posOffset>
                </wp:positionV>
                <wp:extent cx="752475" cy="447675"/>
                <wp:effectExtent l="0" t="0" r="923925" b="20002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57955"/>
                            <a:gd name="adj2" fmla="val 822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2" type="#_x0000_t62" style="position:absolute;left:0;text-align:left;margin-left:101.9pt;margin-top:143.2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" adj="44918,28556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6851E838">
                <wp:simplePos x="0" y="0"/>
                <wp:positionH relativeFrom="column">
                  <wp:posOffset>1638935</wp:posOffset>
                </wp:positionH>
                <wp:positionV relativeFrom="paragraph">
                  <wp:posOffset>780415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3" type="#_x0000_t202" style="position:absolute;left:0;text-align:left;margin-left:129.05pt;margin-top:61.45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56B649D3">
                <wp:simplePos x="0" y="0"/>
                <wp:positionH relativeFrom="column">
                  <wp:posOffset>4082415</wp:posOffset>
                </wp:positionH>
                <wp:positionV relativeFrom="paragraph">
                  <wp:posOffset>700405</wp:posOffset>
                </wp:positionV>
                <wp:extent cx="1409700" cy="504825"/>
                <wp:effectExtent l="571500" t="400050" r="19050" b="2857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377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4" type="#_x0000_t48" style="position:absolute;left:0;text-align:left;margin-left:321.45pt;margin-top:55.15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" adj="-8148,-1564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571F2E74">
            <wp:extent cx="5874231" cy="3703320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78" cy="370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FB414D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</w:t>
      </w:r>
      <w:r w:rsidR="00626E44" w:rsidRPr="00FB414D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es</w:t>
      </w:r>
    </w:p>
    <w:p w14:paraId="7D0EAB07" w14:textId="731A9374" w:rsidR="00C346B3" w:rsidRPr="00FB414D" w:rsidRDefault="00116248" w:rsidP="00C346B3">
      <w:pPr>
        <w:pStyle w:val="Prrafodelista"/>
        <w:numPr>
          <w:ilvl w:val="0"/>
          <w:numId w:val="35"/>
        </w:numPr>
        <w:ind w:left="851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C346B3"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Pr="008A42A2" w:rsidRDefault="00822C3D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0C6AC528">
                <wp:simplePos x="0" y="0"/>
                <wp:positionH relativeFrom="margin">
                  <wp:posOffset>2886710</wp:posOffset>
                </wp:positionH>
                <wp:positionV relativeFrom="paragraph">
                  <wp:posOffset>316230</wp:posOffset>
                </wp:positionV>
                <wp:extent cx="749935" cy="247650"/>
                <wp:effectExtent l="0" t="0" r="12065" b="1524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20709"/>
                            <a:gd name="adj2" fmla="val 961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77777777" w:rsidR="00822C3D" w:rsidRPr="00063551" w:rsidRDefault="00822C3D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5" type="#_x0000_t61" style="position:absolute;left:0;text-align:left;margin-left:227.3pt;margin-top:24.9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" adj="6327,31560" fillcolor="white [3212]" strokecolor="red" strokeweight="1pt">
                <v:textbox>
                  <w:txbxContent>
                    <w:p w14:paraId="573B8329" w14:textId="77777777" w:rsidR="00822C3D" w:rsidRPr="00063551" w:rsidRDefault="00822C3D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6146226F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3B2A9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08E9DFA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9E82ABC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8B46403" w14:textId="77777777" w:rsidR="00822C3D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B6D8D14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4C9DE68" w14:textId="77777777" w:rsidR="00822C3D" w:rsidRDefault="00822C3D" w:rsidP="00B06772">
      <w:pPr>
        <w:jc w:val="center"/>
      </w:pPr>
    </w:p>
    <w:p w14:paraId="18D58239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F17722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74368F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5DD250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68EE7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852237" w14:textId="429CAD45" w:rsidR="00822C3D" w:rsidRDefault="0098715B" w:rsidP="00967D3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AFFDC5" wp14:editId="13959632">
                <wp:simplePos x="0" y="0"/>
                <wp:positionH relativeFrom="margin">
                  <wp:posOffset>4433570</wp:posOffset>
                </wp:positionH>
                <wp:positionV relativeFrom="paragraph">
                  <wp:posOffset>1599565</wp:posOffset>
                </wp:positionV>
                <wp:extent cx="962025" cy="556260"/>
                <wp:effectExtent l="0" t="0" r="866775" b="739140"/>
                <wp:wrapNone/>
                <wp:docPr id="1323100894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56260"/>
                        </a:xfrm>
                        <a:prstGeom prst="wedgeRoundRectCallout">
                          <a:avLst>
                            <a:gd name="adj1" fmla="val 131798"/>
                            <a:gd name="adj2" fmla="val 1743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A6CCC" w14:textId="34E0689B" w:rsidR="0098715B" w:rsidRDefault="0098715B" w:rsidP="0098715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 esta en este lado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FDC5" id="Bocadillo: rectángulo con esquinas redondeadas 19" o:spid="_x0000_s1036" type="#_x0000_t62" style="position:absolute;left:0;text-align:left;margin-left:349.1pt;margin-top:125.95pt;width:75.75pt;height:43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" adj="39268,48465" fillcolor="#ffc000" strokecolor="white [3212]" strokeweight="1pt">
                <v:textbox>
                  <w:txbxContent>
                    <w:p w14:paraId="3C2A6CCC" w14:textId="34E0689B" w:rsidR="0098715B" w:rsidRDefault="0098715B" w:rsidP="0098715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 esta en este lado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480924" wp14:editId="1CD58345">
                <wp:simplePos x="0" y="0"/>
                <wp:positionH relativeFrom="margin">
                  <wp:posOffset>1644650</wp:posOffset>
                </wp:positionH>
                <wp:positionV relativeFrom="paragraph">
                  <wp:posOffset>3199765</wp:posOffset>
                </wp:positionV>
                <wp:extent cx="1592580" cy="739140"/>
                <wp:effectExtent l="0" t="0" r="1112520" b="22860"/>
                <wp:wrapNone/>
                <wp:docPr id="172730830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739140"/>
                        </a:xfrm>
                        <a:prstGeom prst="wedgeRoundRectCallout">
                          <a:avLst>
                            <a:gd name="adj1" fmla="val 114089"/>
                            <a:gd name="adj2" fmla="val 44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3A7E2" w14:textId="6353B886" w:rsidR="000737BC" w:rsidRPr="00BB008B" w:rsidRDefault="00BB008B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BB008B"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0924" id="_x0000_s1037" type="#_x0000_t62" style="position:absolute;left:0;text-align:left;margin-left:129.5pt;margin-top:251.95pt;width:125.4pt;height:5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" adj="35443,20508" fillcolor="#ffc000" strokecolor="white [3212]" strokeweight="1pt">
                <v:textbox>
                  <w:txbxContent>
                    <w:p w14:paraId="5D93A7E2" w14:textId="6353B886" w:rsidR="000737BC" w:rsidRPr="00BB008B" w:rsidRDefault="00BB008B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</w:pPr>
                      <w:r w:rsidRPr="00BB008B"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ZONA NO ELECTRIFICADA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BCA959" wp14:editId="233E1BCC">
                <wp:simplePos x="0" y="0"/>
                <wp:positionH relativeFrom="margin">
                  <wp:posOffset>2345690</wp:posOffset>
                </wp:positionH>
                <wp:positionV relativeFrom="paragraph">
                  <wp:posOffset>1157605</wp:posOffset>
                </wp:positionV>
                <wp:extent cx="786765" cy="438150"/>
                <wp:effectExtent l="304800" t="0" r="13335" b="552450"/>
                <wp:wrapNone/>
                <wp:docPr id="73372849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65" cy="438150"/>
                        </a:xfrm>
                        <a:prstGeom prst="wedgeRoundRectCallout">
                          <a:avLst>
                            <a:gd name="adj1" fmla="val -83136"/>
                            <a:gd name="adj2" fmla="val 1596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04E92" w14:textId="3362651D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BT #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01016560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A959" id="_x0000_s1038" type="#_x0000_t62" style="position:absolute;left:0;text-align:left;margin-left:184.7pt;margin-top:91.15pt;width:61.95pt;height:34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" adj="-7157,45288" fillcolor="#ffc000" strokecolor="white [3212]" strokeweight="1pt">
                <v:textbox>
                  <w:txbxContent>
                    <w:p w14:paraId="34C04E92" w14:textId="3362651D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BT #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01016560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81F6D4" wp14:editId="506B5A80">
                <wp:simplePos x="0" y="0"/>
                <wp:positionH relativeFrom="margin">
                  <wp:posOffset>82550</wp:posOffset>
                </wp:positionH>
                <wp:positionV relativeFrom="paragraph">
                  <wp:posOffset>1500505</wp:posOffset>
                </wp:positionV>
                <wp:extent cx="828675" cy="533400"/>
                <wp:effectExtent l="0" t="0" r="714375" b="285750"/>
                <wp:wrapNone/>
                <wp:docPr id="1583759930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33400"/>
                        </a:xfrm>
                        <a:prstGeom prst="wedgeRoundRectCallout">
                          <a:avLst>
                            <a:gd name="adj1" fmla="val 126328"/>
                            <a:gd name="adj2" fmla="val 93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F6DFE" w14:textId="4EDC16A6" w:rsidR="007C5AAA" w:rsidRDefault="007C5AAA" w:rsidP="007C5AAA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Viene de la SED 1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5205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F6D4" id="_x0000_s1039" type="#_x0000_t62" style="position:absolute;left:0;text-align:left;margin-left:6.5pt;margin-top:118.15pt;width:65.25pt;height:4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" adj="38087,31049" fillcolor="#ffc000" strokecolor="white [3212]" strokeweight="1pt">
                <v:textbox>
                  <w:txbxContent>
                    <w:p w14:paraId="44BF6DFE" w14:textId="4EDC16A6" w:rsidR="007C5AAA" w:rsidRDefault="007C5AAA" w:rsidP="007C5AAA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Viene de la SED 1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5205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7BC" w:rsidRPr="000737BC">
        <w:rPr>
          <w:lang w:val="es-ES" w:eastAsia="es-ES"/>
        </w:rPr>
        <w:t xml:space="preserve"> </w:t>
      </w:r>
      <w:r w:rsidR="00822C3D">
        <w:rPr>
          <w:noProof/>
        </w:rPr>
        <w:drawing>
          <wp:inline distT="0" distB="0" distL="0" distR="0" wp14:anchorId="16928BC7" wp14:editId="6CAFC537">
            <wp:extent cx="6218000" cy="4663500"/>
            <wp:effectExtent l="19050" t="19050" r="11430" b="2286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00" cy="466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F6F09" w14:textId="77777777" w:rsidR="004F035C" w:rsidRDefault="004F035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7E59D9" w14:textId="4AC4D9BF" w:rsidR="00822C3D" w:rsidRDefault="000737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PREDIO EN ZONA NO ELECTRIFICADA</w:t>
      </w:r>
    </w:p>
    <w:p w14:paraId="4F498058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CD97BE" w14:textId="76331D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4343D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A8D8310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1E9EA5C" w14:textId="77777777" w:rsidR="00822C3D" w:rsidRDefault="00822C3D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E935AA7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A8603B8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249AFBF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16248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116248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16248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5FE7D647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5C143BDC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116248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0F493E24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7E1AF0B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16248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116248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16248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4FC1CCB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16248" w:rsidSect="00822C3D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FA3529" w14:textId="77777777" w:rsidR="008A1075" w:rsidRDefault="008A1075">
      <w:r>
        <w:separator/>
      </w:r>
    </w:p>
  </w:endnote>
  <w:endnote w:type="continuationSeparator" w:id="0">
    <w:p w14:paraId="0D6EB46D" w14:textId="77777777" w:rsidR="008A1075" w:rsidRDefault="008A1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E01BE8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A83C0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E1827" w:rsidRPr="00DE1827">
            <w:rPr>
              <w:rFonts w:ascii="Tahoma" w:hAnsi="Tahoma" w:cs="Tahoma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18E1ED2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DE1827" w:rsidRPr="00DE182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9D464F" w14:textId="77777777" w:rsidR="008A1075" w:rsidRDefault="008A1075">
      <w:r>
        <w:separator/>
      </w:r>
    </w:p>
  </w:footnote>
  <w:footnote w:type="continuationSeparator" w:id="0">
    <w:p w14:paraId="655916E4" w14:textId="77777777" w:rsidR="008A1075" w:rsidRDefault="008A1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D37A5F"/>
    <w:multiLevelType w:val="hybridMultilevel"/>
    <w:tmpl w:val="D3AC086E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053453200">
    <w:abstractNumId w:val="13"/>
  </w:num>
  <w:num w:numId="35" w16cid:durableId="712461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492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248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0AB7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060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2952"/>
    <w:rsid w:val="00893230"/>
    <w:rsid w:val="00893F79"/>
    <w:rsid w:val="00896286"/>
    <w:rsid w:val="008965F1"/>
    <w:rsid w:val="00897C6F"/>
    <w:rsid w:val="008A0047"/>
    <w:rsid w:val="008A1075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5CD4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3C0D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09E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46B3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486C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1827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14D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035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6F0AB7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217</TotalTime>
  <Pages>8</Pages>
  <Words>496</Words>
  <Characters>2731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21</cp:revision>
  <cp:lastPrinted>2025-05-19T04:43:00Z</cp:lastPrinted>
  <dcterms:created xsi:type="dcterms:W3CDTF">2025-03-27T14:46:00Z</dcterms:created>
  <dcterms:modified xsi:type="dcterms:W3CDTF">2025-09-19T17:50:00Z</dcterms:modified>
</cp:coreProperties>
</file>
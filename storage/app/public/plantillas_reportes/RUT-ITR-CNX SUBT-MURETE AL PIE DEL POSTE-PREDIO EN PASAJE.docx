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52FD762E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58B4E2E5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139356DA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0C176B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62032B50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>
              <w:t xml:space="preserve"> </w:t>
            </w:r>
            <w:r w:rsidR="000C176B" w:rsidRPr="000C176B">
              <w:rPr>
                <w:highlight w:val="green"/>
              </w:rPr>
              <w:t>${</w:t>
            </w:r>
            <w:proofErr w:type="spellStart"/>
            <w:r w:rsidR="000C176B" w:rsidRPr="000C176B">
              <w:rPr>
                <w:highlight w:val="green"/>
              </w:rPr>
              <w:t>lcl</w:t>
            </w:r>
            <w:proofErr w:type="spellEnd"/>
            <w:r w:rsidR="000C176B" w:rsidRPr="000C176B">
              <w:rPr>
                <w:highlight w:val="green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730EC37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0C176B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09CE474F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B75259B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486088F0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77777777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77777777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F9B22FA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>
              <w:t xml:space="preserve"> </w:t>
            </w:r>
            <w:r w:rsidR="000C176B" w:rsidRPr="000C176B">
              <w:rPr>
                <w:highlight w:val="green"/>
              </w:rPr>
              <w:t>${</w:t>
            </w:r>
            <w:proofErr w:type="spellStart"/>
            <w:r w:rsidR="000C176B" w:rsidRPr="000C176B">
              <w:rPr>
                <w:highlight w:val="green"/>
              </w:rPr>
              <w:t>lcl</w:t>
            </w:r>
            <w:proofErr w:type="spellEnd"/>
            <w:r w:rsidR="000C176B" w:rsidRPr="000C176B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4D6F66F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410B37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77777777" w:rsidR="00194404" w:rsidRPr="00D169F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5A39EB2" w14:textId="17E4FA69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3678CD9E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</w:rPr>
              <w:t>27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765FEE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2C0BD244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</w:rPr>
              <w:t>27.04.2025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94404" w:rsidRPr="00695BF4" w14:paraId="227A5F6D" w14:textId="77777777" w:rsidTr="001B7843">
        <w:tc>
          <w:tcPr>
            <w:tcW w:w="934" w:type="pct"/>
            <w:vAlign w:val="center"/>
          </w:tcPr>
          <w:p w14:paraId="4058B219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25B541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59E99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2073A0B7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0EE93E76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250DEE44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209E07C4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C176B" w:rsidRPr="000C176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0C176B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C176B" w:rsidRPr="000C176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3C03AFA2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C176B" w:rsidRPr="000C176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5E01B8B5" w:rsidR="00194404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>Se coordinó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cliente_</w:t>
      </w:r>
      <w:proofErr w:type="gramStart"/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nombre</w:t>
      </w:r>
      <w:proofErr w:type="spellEnd"/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0C176B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cel.</w:t>
      </w:r>
      <w:proofErr w:type="gramEnd"/>
      <w:r w:rsidRPr="006C1463">
        <w:rPr>
          <w:rFonts w:ascii="Tahoma" w:hAnsi="Tahoma" w:cs="Tahoma"/>
          <w:iCs/>
          <w:sz w:val="22"/>
          <w:szCs w:val="22"/>
          <w:lang w:val="es-PE"/>
        </w:rPr>
        <w:t>:</w:t>
      </w:r>
      <w:r w:rsidR="000C176B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0C176B" w:rsidRPr="000C176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04F21ABA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en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murete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al </w:t>
      </w:r>
      <w:r w:rsidR="005608F1">
        <w:rPr>
          <w:rFonts w:ascii="Arial" w:hAnsi="Arial" w:cs="Arial"/>
          <w:sz w:val="22"/>
          <w:szCs w:val="22"/>
        </w:rPr>
        <w:t>pie del poste BT#</w:t>
      </w:r>
      <w:r w:rsidR="000C176B" w:rsidRPr="000C176B">
        <w:rPr>
          <w:rFonts w:ascii="Arial" w:hAnsi="Arial" w:cs="Arial"/>
          <w:sz w:val="22"/>
          <w:szCs w:val="22"/>
          <w:highlight w:val="green"/>
        </w:rPr>
        <w:t>${</w:t>
      </w:r>
      <w:proofErr w:type="spellStart"/>
      <w:r w:rsidR="000C176B" w:rsidRPr="000C176B">
        <w:rPr>
          <w:rFonts w:ascii="Arial" w:hAnsi="Arial" w:cs="Arial"/>
          <w:sz w:val="22"/>
          <w:szCs w:val="22"/>
          <w:highlight w:val="green"/>
        </w:rPr>
        <w:t>num_poste</w:t>
      </w:r>
      <w:proofErr w:type="spellEnd"/>
      <w:r w:rsidR="000C176B" w:rsidRPr="000C176B">
        <w:rPr>
          <w:rFonts w:ascii="Arial" w:hAnsi="Arial" w:cs="Arial"/>
          <w:sz w:val="22"/>
          <w:szCs w:val="22"/>
          <w:highlight w:val="green"/>
        </w:rPr>
        <w:t>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43F557BD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>
        <w:rPr>
          <w:rFonts w:ascii="Tahoma" w:hAnsi="Tahoma" w:cs="Tahoma"/>
          <w:iCs/>
          <w:sz w:val="22"/>
          <w:szCs w:val="22"/>
          <w:lang w:val="es-PE"/>
        </w:rPr>
        <w:t>245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34F3DCEF" w:rsidR="00194404" w:rsidRDefault="00240B9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bookmarkStart w:id="0" w:name="_Hlk196685337"/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0C176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${tipo_acomedida}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/Murete </w:t>
      </w:r>
      <w:r w:rsidR="00805B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al </w:t>
      </w:r>
      <w:r w:rsidR="0065637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pie del poste #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/predio se encuentra a </w:t>
      </w:r>
      <w:r w:rsidR="00805B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16.6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</w:t>
      </w:r>
      <w:r w:rsidR="0065637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ingreso del pasaje en el interior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</w:t>
      </w:r>
      <w:r w:rsid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{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 w:rsidR="004A44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</w:t>
      </w:r>
      <w:bookmarkEnd w:id="0"/>
      <w:r w:rsidR="000C176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C176B" w:rsidRPr="000C176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194404" w:rsidRPr="00410B3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04CBF1DA" w:rsidR="00194404" w:rsidRDefault="00914470" w:rsidP="004A449B">
      <w:pPr>
        <w:jc w:val="center"/>
        <w:rPr>
          <w:lang w:val="es-P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22B3D586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FA27A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28E357ED">
                <wp:simplePos x="0" y="0"/>
                <wp:positionH relativeFrom="column">
                  <wp:posOffset>471170</wp:posOffset>
                </wp:positionH>
                <wp:positionV relativeFrom="paragraph">
                  <wp:posOffset>678180</wp:posOffset>
                </wp:positionV>
                <wp:extent cx="762000" cy="447675"/>
                <wp:effectExtent l="0" t="0" r="247650" b="56197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242"/>
                            <a:gd name="adj6" fmla="val -212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F317E" w14:textId="218DC860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#6</w:t>
                            </w:r>
                            <w:r w:rsidR="00914470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5C12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left:0;text-align:left;margin-left:37.1pt;margin-top:53.4pt;width:60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" adj="-4584,45196" fillcolor="white [3212]" strokecolor="#ed7d31 [3205]" strokeweight="1.5pt">
                <v:stroke startarrow="open"/>
                <v:textbox>
                  <w:txbxContent>
                    <w:p w14:paraId="364F317E" w14:textId="218DC860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#6</w:t>
                      </w:r>
                      <w:r w:rsidR="00914470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7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39F6EE4E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66D5B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2C7C74E9">
                <wp:simplePos x="0" y="0"/>
                <wp:positionH relativeFrom="column">
                  <wp:posOffset>2309495</wp:posOffset>
                </wp:positionH>
                <wp:positionV relativeFrom="paragraph">
                  <wp:posOffset>1973580</wp:posOffset>
                </wp:positionV>
                <wp:extent cx="628650" cy="295275"/>
                <wp:effectExtent l="266700" t="68580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4281"/>
                            <a:gd name="adj6" fmla="val -297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DBBD0EA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</w:t>
                            </w:r>
                            <w:r w:rsidR="00914470"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8" type="#_x0000_t48" style="position:absolute;left:0;text-align:left;margin-left:181.85pt;margin-top:155.4pt;width:49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" adj="-6418,-46285" fillcolor="white [3212]" strokecolor="#ed7d31 [3205]" strokeweight="1.5pt">
                <v:stroke startarrow="open"/>
                <v:textbox>
                  <w:txbxContent>
                    <w:p w14:paraId="01E9C842" w14:textId="6DBBD0EA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</w:t>
                      </w:r>
                      <w:r w:rsidR="00914470"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2E849DA0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914470">
                              <w:rPr>
                                <w:color w:val="FF0000"/>
                              </w:rPr>
                              <w:t>15631</w:t>
                            </w:r>
                            <w:r w:rsidR="00C76DF2" w:rsidRPr="00C76DF2"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2E849DA0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914470">
                        <w:rPr>
                          <w:color w:val="FF0000"/>
                        </w:rPr>
                        <w:t>15631</w:t>
                      </w:r>
                      <w:r w:rsidR="00C76DF2" w:rsidRPr="00C76DF2">
                        <w:rPr>
                          <w:color w:val="FF0000"/>
                        </w:rPr>
                        <w:t>A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63D8DC2D" w:rsidR="00AD07B2" w:rsidRDefault="0065637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21785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/Murete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al pie del poste #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/predio se encuentra 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16.6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ingreso del pasaje en el interior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</w:t>
      </w:r>
      <w:r w:rsidR="0021785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21785C" w:rsidRPr="0021785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AD07B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1D269C45" w:rsidR="00194404" w:rsidRDefault="0065637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5CED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Vz4gIAAG8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6joGGq8WRl2uHfImWZ2eEtvaqjnW+LDPXFQn9ACMADDHSxCGkgdlbXFqDLux8u7iIPeBQnkGIZO&#10;if33DXGQcflZQ1df5KNRnFLpMBqfF3Bwp5LVqURv1NJAVUKngFdpG/FBdlvhjHqG+biIr4KIaApv&#10;g4PBdYdlaIYhTFjKF4sEg8lkSbjVj5ZG45Hf2CBP+2fibNvMAcbAF9MNqLaXmsQcsVFTm8UmGFGH&#10;KDzy2R5gqqUSaidwHJun54Q6fif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HwpxXPiAgAAbw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1C8F856E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C184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6D45B843">
                <wp:simplePos x="0" y="0"/>
                <wp:positionH relativeFrom="margin">
                  <wp:posOffset>109220</wp:posOffset>
                </wp:positionH>
                <wp:positionV relativeFrom="paragraph">
                  <wp:posOffset>20320</wp:posOffset>
                </wp:positionV>
                <wp:extent cx="790575" cy="504825"/>
                <wp:effectExtent l="0" t="0" r="28575" b="42862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04825"/>
                        </a:xfrm>
                        <a:prstGeom prst="wedgeRoundRectCallout">
                          <a:avLst>
                            <a:gd name="adj1" fmla="val 44413"/>
                            <a:gd name="adj2" fmla="val 12089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5E83F" w14:textId="6F9920AB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Poste #609072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EFA7" id="_x0000_s1036" type="#_x0000_t62" style="position:absolute;left:0;text-align:left;margin-left:8.6pt;margin-top:1.6pt;width:62.2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" adj="20393,36914" fillcolor="#ffc000 [3207]" strokecolor="white [3212]" strokeweight="1pt">
                <v:textbox>
                  <w:txbxContent>
                    <w:p w14:paraId="7D05E83F" w14:textId="6F9920AB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Poste #609072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0BA8CC79" w:rsidR="00ED5EBD" w:rsidRDefault="00066F63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70EEDC7D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047750" cy="876300"/>
                <wp:effectExtent l="323850" t="0" r="19050" b="16002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876300"/>
                        </a:xfrm>
                        <a:prstGeom prst="wedgeRoundRectCallout">
                          <a:avLst>
                            <a:gd name="adj1" fmla="val -77575"/>
                            <a:gd name="adj2" fmla="val 224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2718EDB7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82.5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" adj="-5956,59323" fillcolor="#ffc000 [3207]" strokecolor="white [3212]" strokeweight="1pt">
                <v:textbox>
                  <w:txbxContent>
                    <w:p w14:paraId="5521C5A9" w14:textId="2718EDB7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167E3ED5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DE9EC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1FFB9E4D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838200" cy="295275"/>
                <wp:effectExtent l="495300" t="0" r="19050" b="7334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7916"/>
                            <a:gd name="adj6" fmla="val -5320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6ACE7" w14:textId="34B3DD4F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#6</w:t>
                            </w:r>
                            <w:r w:rsidR="00656374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66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" adj="-11492,68670" fillcolor="white [3212]" strokecolor="#ffc000 [3207]" strokeweight="1.5pt">
                <v:stroke startarrow="open"/>
                <v:textbox>
                  <w:txbxContent>
                    <w:p w14:paraId="4EB6ACE7" w14:textId="34B3DD4F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#6</w:t>
                      </w:r>
                      <w:r w:rsidR="00656374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952A89B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771525" cy="314325"/>
                <wp:effectExtent l="419100" t="0" r="28575" b="25717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6754"/>
                            <a:gd name="adj6" fmla="val -477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A48" w14:textId="4F9513B2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DA2C8E">
                              <w:rPr>
                                <w:color w:val="FF0000"/>
                                <w:lang w:val="es-ES"/>
                              </w:rPr>
                              <w:t>6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60.7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" adj="-10303,33859" fillcolor="white [3212]" strokecolor="#ed7d31 [3205]" strokeweight="1.5pt">
                <v:stroke startarrow="open"/>
                <v:textbox>
                  <w:txbxContent>
                    <w:p w14:paraId="1E18DA48" w14:textId="4F9513B2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DA2C8E">
                        <w:rPr>
                          <w:color w:val="FF0000"/>
                          <w:lang w:val="es-ES"/>
                        </w:rPr>
                        <w:t>6</w:t>
                      </w:r>
                      <w:r w:rsidR="00066F63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en donde se realizo la toma de tensión: 2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18.6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en donde se realizo la toma de tensión: 2</w:t>
                      </w:r>
                      <w:r w:rsidR="00066F63">
                        <w:rPr>
                          <w:color w:val="FF0000"/>
                          <w:lang w:val="es-ES"/>
                        </w:rPr>
                        <w:t>18.6</w:t>
                      </w:r>
                      <w:r>
                        <w:rPr>
                          <w:color w:val="FF0000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A LAS 4:</w:t>
      </w:r>
      <w:r w:rsidR="00066F63">
        <w:rPr>
          <w:rFonts w:ascii="Arial" w:hAnsi="Arial" w:cs="Arial"/>
          <w:sz w:val="22"/>
          <w:szCs w:val="22"/>
          <w:lang w:val="es-PE" w:eastAsia="es-PE"/>
        </w:rPr>
        <w:t>38</w:t>
      </w:r>
      <w:r>
        <w:rPr>
          <w:rFonts w:ascii="Arial" w:hAnsi="Arial" w:cs="Arial"/>
          <w:sz w:val="22"/>
          <w:szCs w:val="22"/>
          <w:lang w:val="es-PE" w:eastAsia="es-PE"/>
        </w:rPr>
        <w:t xml:space="preserve">. P.M. DEL </w:t>
      </w:r>
      <w:r w:rsidR="00066F63">
        <w:rPr>
          <w:rFonts w:ascii="Arial" w:hAnsi="Arial" w:cs="Arial"/>
          <w:sz w:val="22"/>
          <w:szCs w:val="22"/>
          <w:lang w:val="es-PE" w:eastAsia="es-PE"/>
        </w:rPr>
        <w:t>25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sectPr w:rsidR="00194404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F2690E" w14:textId="77777777" w:rsidR="00A2037B" w:rsidRDefault="00A2037B">
      <w:r>
        <w:separator/>
      </w:r>
    </w:p>
  </w:endnote>
  <w:endnote w:type="continuationSeparator" w:id="0">
    <w:p w14:paraId="052F9C15" w14:textId="77777777" w:rsidR="00A2037B" w:rsidRDefault="00A203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43583E4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4C444A4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066F6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27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.0</w:t>
          </w:r>
          <w:r w:rsidR="00EC6BB8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4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6AF016" w14:textId="77777777" w:rsidR="00A2037B" w:rsidRDefault="00A2037B">
      <w:r>
        <w:separator/>
      </w:r>
    </w:p>
  </w:footnote>
  <w:footnote w:type="continuationSeparator" w:id="0">
    <w:p w14:paraId="6CB50BD4" w14:textId="77777777" w:rsidR="00A2037B" w:rsidRDefault="00A203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8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76B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1785C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037B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241</TotalTime>
  <Pages>10</Pages>
  <Words>685</Words>
  <Characters>3768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19</cp:revision>
  <cp:lastPrinted>2025-04-28T03:51:00Z</cp:lastPrinted>
  <dcterms:created xsi:type="dcterms:W3CDTF">2025-03-27T03:54:00Z</dcterms:created>
  <dcterms:modified xsi:type="dcterms:W3CDTF">2025-08-04T17:57:00Z</dcterms:modified>
</cp:coreProperties>
</file>
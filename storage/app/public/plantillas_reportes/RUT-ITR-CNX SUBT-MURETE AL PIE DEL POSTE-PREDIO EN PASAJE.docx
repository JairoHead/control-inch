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52FD762E" w:rsidR="00194404" w:rsidRPr="00B76835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58B4E2E5" w:rsidR="00194404" w:rsidRPr="00AC65A7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139356DA" w:rsidR="00194404" w:rsidRPr="00254665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0C176B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62032B50" w:rsidR="00194404" w:rsidRPr="00D057EA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>
              <w:t xml:space="preserve"> </w:t>
            </w:r>
            <w:r w:rsidR="000C176B" w:rsidRPr="000C176B">
              <w:rPr>
                <w:highlight w:val="green"/>
              </w:rPr>
              <w:t>${</w:t>
            </w:r>
            <w:proofErr w:type="spellStart"/>
            <w:r w:rsidR="000C176B" w:rsidRPr="000C176B">
              <w:rPr>
                <w:highlight w:val="green"/>
              </w:rPr>
              <w:t>lcl</w:t>
            </w:r>
            <w:proofErr w:type="spellEnd"/>
            <w:r w:rsidR="000C176B" w:rsidRPr="000C176B">
              <w:rPr>
                <w:highlight w:val="green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1730EC37" w:rsidR="00194404" w:rsidRPr="00342507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C176B" w:rsidRPr="000C176B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09CE474F" w:rsidR="00194404" w:rsidRPr="006F5614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B75259B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0C176B" w:rsidRPr="000C176B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486088F0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5641ADF1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28120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${</w:t>
            </w:r>
            <w:proofErr w:type="spellStart"/>
            <w:r w:rsidR="0028120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8120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371749" w:rsidRPr="00371749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03284E7C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281201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28120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8120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8120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371749" w:rsidRPr="00371749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3F9B22FA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>
              <w:t xml:space="preserve"> </w:t>
            </w:r>
            <w:r w:rsidR="000C176B" w:rsidRPr="000C176B">
              <w:rPr>
                <w:highlight w:val="green"/>
              </w:rPr>
              <w:t>${</w:t>
            </w:r>
            <w:proofErr w:type="spellStart"/>
            <w:r w:rsidR="000C176B" w:rsidRPr="000C176B">
              <w:rPr>
                <w:highlight w:val="green"/>
              </w:rPr>
              <w:t>lcl</w:t>
            </w:r>
            <w:proofErr w:type="spellEnd"/>
            <w:r w:rsidR="000C176B" w:rsidRPr="000C176B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4D6F66F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0C176B" w:rsidRPr="000C176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1412DCEC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281201">
              <w:rPr>
                <w:rFonts w:ascii="Tahoma" w:hAnsi="Tahoma" w:cs="Tahoma"/>
                <w:bCs/>
                <w:sz w:val="20"/>
                <w:szCs w:val="20"/>
              </w:rPr>
              <w:t xml:space="preserve"> ${</w:t>
            </w:r>
            <w:proofErr w:type="spellStart"/>
            <w:r w:rsidR="00281201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281201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B0193B">
              <w:rPr>
                <w:rFonts w:ascii="Tahoma" w:hAnsi="Tahoma" w:cs="Tahoma"/>
                <w:bCs/>
                <w:sz w:val="20"/>
                <w:szCs w:val="20"/>
              </w:rPr>
              <w:t>.</w:t>
            </w:r>
            <w:r w:rsidR="00371749" w:rsidRPr="00371749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3FD226" w14:textId="77777777" w:rsidR="00371749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C1865BA" w14:textId="4248C1CE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037FFD" w14:textId="376E0599" w:rsidR="00194404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0F2B652" w14:textId="2B23DCDE" w:rsidR="00371749" w:rsidRPr="00D169FA" w:rsidRDefault="00371749" w:rsidP="0037174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71749">
              <w:rPr>
                <w:rFonts w:ascii="Tahoma" w:hAnsi="Tahoma" w:cs="Tahoma"/>
                <w:sz w:val="20"/>
                <w:szCs w:val="20"/>
                <w:highlight w:val="magenta"/>
                <w:lang w:val="es-PE"/>
              </w:rPr>
              <w:t>Ing. Andrés Agurto.</w:t>
            </w:r>
          </w:p>
          <w:p w14:paraId="5451EAA5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3445E5E" w14:textId="77777777" w:rsidR="00194404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65A39EB2" w14:textId="22CBAE1E" w:rsidR="00371749" w:rsidRPr="00364196" w:rsidRDefault="00371749" w:rsidP="0037174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371749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Agurto.</w:t>
            </w:r>
          </w:p>
        </w:tc>
      </w:tr>
      <w:tr w:rsidR="00B0193B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2E9C9110" w:rsidR="00B0193B" w:rsidRPr="00D057EA" w:rsidRDefault="00B0193B" w:rsidP="00B0193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371749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4C1C7C02" w:rsidR="00B0193B" w:rsidRPr="00D057EA" w:rsidRDefault="00B0193B" w:rsidP="00B0193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E690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31F50526" w:rsidR="00B0193B" w:rsidRPr="00D057EA" w:rsidRDefault="00B0193B" w:rsidP="00B0193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E690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371749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371749" w:rsidRPr="00695BF4" w14:paraId="227A5F6D" w14:textId="77777777" w:rsidTr="00371749">
        <w:tc>
          <w:tcPr>
            <w:tcW w:w="931" w:type="pct"/>
            <w:vAlign w:val="center"/>
          </w:tcPr>
          <w:p w14:paraId="4058B219" w14:textId="593A02E6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25B54180" w14:textId="637CFAA9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0D09334E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262C98A4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504D4C01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2E526BCC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209E07C4" w:rsidR="00194404" w:rsidRPr="00FC4DA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C176B" w:rsidRPr="000C176B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0C176B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C176B" w:rsidRPr="000C176B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3C03AFA2" w:rsidR="00194404" w:rsidRPr="00FC4DA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0C176B" w:rsidRPr="000C176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289BDC31" w:rsidR="00194404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>Se coordinó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765FEE">
        <w:rPr>
          <w:rFonts w:ascii="Tahoma" w:hAnsi="Tahoma" w:cs="Tahoma"/>
          <w:iCs/>
          <w:sz w:val="22"/>
          <w:szCs w:val="22"/>
          <w:lang w:val="es-PE"/>
        </w:rPr>
        <w:t>en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0C176B" w:rsidRPr="000C176B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0C176B" w:rsidRPr="000C176B">
        <w:rPr>
          <w:rFonts w:ascii="Tahoma" w:hAnsi="Tahoma" w:cs="Tahoma"/>
          <w:iCs/>
          <w:sz w:val="22"/>
          <w:szCs w:val="22"/>
          <w:highlight w:val="green"/>
          <w:lang w:val="es-PE"/>
        </w:rPr>
        <w:t>cliente_nombre</w:t>
      </w:r>
      <w:proofErr w:type="spellEnd"/>
      <w:r w:rsidR="000C176B" w:rsidRPr="000C176B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0C176B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>cel.:</w:t>
      </w:r>
      <w:r w:rsidR="000C176B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="000C176B" w:rsidRPr="000C176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${num_celular}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5960578E" w14:textId="77777777" w:rsidR="00194404" w:rsidRPr="00BF2D89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00BDB4B" w14:textId="04F21ABA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en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murete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al </w:t>
      </w:r>
      <w:r w:rsidR="005608F1">
        <w:rPr>
          <w:rFonts w:ascii="Arial" w:hAnsi="Arial" w:cs="Arial"/>
          <w:sz w:val="22"/>
          <w:szCs w:val="22"/>
        </w:rPr>
        <w:t>pie del poste BT#</w:t>
      </w:r>
      <w:r w:rsidR="000C176B" w:rsidRPr="000C176B">
        <w:rPr>
          <w:rFonts w:ascii="Arial" w:hAnsi="Arial" w:cs="Arial"/>
          <w:sz w:val="22"/>
          <w:szCs w:val="22"/>
          <w:highlight w:val="green"/>
        </w:rPr>
        <w:t>${</w:t>
      </w:r>
      <w:proofErr w:type="spellStart"/>
      <w:r w:rsidR="000C176B" w:rsidRPr="000C176B">
        <w:rPr>
          <w:rFonts w:ascii="Arial" w:hAnsi="Arial" w:cs="Arial"/>
          <w:sz w:val="22"/>
          <w:szCs w:val="22"/>
          <w:highlight w:val="green"/>
        </w:rPr>
        <w:t>num_poste</w:t>
      </w:r>
      <w:proofErr w:type="spellEnd"/>
      <w:r w:rsidR="000C176B" w:rsidRPr="000C176B">
        <w:rPr>
          <w:rFonts w:ascii="Arial" w:hAnsi="Arial" w:cs="Arial"/>
          <w:sz w:val="22"/>
          <w:szCs w:val="22"/>
          <w:highlight w:val="green"/>
        </w:rPr>
        <w:t>}</w:t>
      </w:r>
      <w:r w:rsidRPr="00BF2D89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612B7BE5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43F557BD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805B71" w:rsidRPr="00371749">
        <w:rPr>
          <w:rFonts w:ascii="Tahoma" w:hAnsi="Tahoma" w:cs="Tahoma"/>
          <w:iCs/>
          <w:sz w:val="22"/>
          <w:szCs w:val="22"/>
          <w:highlight w:val="yellow"/>
          <w:lang w:val="es-PE"/>
        </w:rPr>
        <w:t>245</w:t>
      </w:r>
      <w:r w:rsidRPr="00371749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0C176B" w:rsidRPr="000C176B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7653192E" w:rsidR="00194404" w:rsidRPr="00371749" w:rsidRDefault="00980235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371749" w:rsidRPr="00371749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7B8708DC" w:rsidR="00194404" w:rsidRDefault="00371749" w:rsidP="004A449B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49226E97">
                <wp:simplePos x="0" y="0"/>
                <wp:positionH relativeFrom="column">
                  <wp:posOffset>2309495</wp:posOffset>
                </wp:positionH>
                <wp:positionV relativeFrom="paragraph">
                  <wp:posOffset>1974850</wp:posOffset>
                </wp:positionV>
                <wp:extent cx="1133475" cy="295275"/>
                <wp:effectExtent l="342900" t="685800" r="28575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7507"/>
                            <a:gd name="adj6" fmla="val -2299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3A840637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6F622A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47FD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3" o:spid="_x0000_s1026" type="#_x0000_t48" style="position:absolute;left:0;text-align:left;margin-left:181.85pt;margin-top:155.5pt;width:89.2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X1u6gIAAH0GAAAOAAAAZHJzL2Uyb0RvYy54bWysVUlvGjEUvlfqf7B8J8MMW0CBCJGmqhQ1&#10;UZMqZ+Oxwa232mbrr++zZxgGkl6qXow973vb9xZubvdKoi1zXhg9xflVFyOmqSmFXk3x95f7zjVG&#10;PhBdEmk0m+ID8/h29vHDzc5OWGHWRpbMITCi/WRnp3gdgp1kmadrpoi/MpZpEHLjFAnwdKusdGQH&#10;1pXMim53mO2MK60zlHkPX+8qIZ4l+5wzGh459ywgOcUQW0inS+cyntnshkxWjti1oHUY5B+iUERo&#10;cNqYuiOBoI0Tb0wpQZ3xhocralRmOBeUpRwgm7x7kc3zmliWcgFyvG1o8v/PLP26fbZPDmjYWT/x&#10;cI1Z7LlT8RfiQ/tE1qEhi+0DovAxz3u9/miAEQVZMR4UcAcz2UnbOh8+M6NQvEzxEirF3IJIaTah&#10;SGyR7YMPibYSaaKgP0j5I8eIKwlV2BKJ8uvR4FilFqZoYzrXvV6vrmQL02tj/mKn38Z08uFwOHpr&#10;CHI8BdQpcojoHdTwHFWMx0XNR50lMHNkJKbsjRTlvZAyPWK/s4V0CJIGqlZ5rXuGkhrtgPhxFyiJ&#10;WmtGyk+6ROFggToNA4YjQLESI8lgHuMtdXggQp6QxDmzex8KQUoNVTx1Q7qFg2TRo9TfGEeihPpX&#10;FUyDegqcUMo0FLdqhISOahzSbBTzFPuFogzHjGtsVGNpgBvFKukLxXOPjUbyanRolJXQxr3nufzZ&#10;eK7wx+yrnGP6Yb/c1xOyNOXhySFnqk3iLb0X0N0PxIcn4qBpYcnAOgyPcHBpoBpUCovR2rjfl98i&#10;DiYZJFALWEFT7H9tiIMiyi8aZnyc9/txZ6VHfzAq4OHakmVbojdqYaB3YHwgqnSN+CCPV+6MeoUZ&#10;nEevICKagm8IMLjjYxGq1Qj7lrL5PMFgT1kSHvSzpdF4JDa28cv+lThbj3aApfDVHNcVmaSOr3rg&#10;hI2a2sw3wXARojBSW/FZP2DHwe1sibbfCXX615j9AQAA//8DAFBLAwQUAAYACAAAACEARy+8Ct0A&#10;AAALAQAADwAAAGRycy9kb3ducmV2LnhtbEyPzU7DMBCE70i8g7VI3Kjz0yQojVNVSEhc2/IArr1N&#10;osbrKHbbwNOznOC2uzOa/abZLm4UN5zD4ElBukpAIBlvB+oUfB7fX15BhKjJ6tETKvjCANv28aHR&#10;tfV32uPtEDvBIRRqraCPcaqlDKZHp8PKT0isnf3sdOR17qSd9Z3D3SizJCml0wPxh15P+NajuRyu&#10;ToEZ8h0FU+5tqMyRvteWPi5RqeenZbcBEXGJf2b4xWd0aJnp5K9kgxgV5GVesZWHNOVS7CjWWQbi&#10;xJeiKkC2jfzfof0BAAD//wMAUEsBAi0AFAAGAAgAAAAhALaDOJL+AAAA4QEAABMAAAAAAAAAAAAA&#10;AAAAAAAAAFtDb250ZW50X1R5cGVzXS54bWxQSwECLQAUAAYACAAAACEAOP0h/9YAAACUAQAACwAA&#10;AAAAAAAAAAAAAAAvAQAAX3JlbHMvLnJlbHNQSwECLQAUAAYACAAAACEA7el9buoCAAB9BgAADgAA&#10;AAAAAAAAAAAAAAAuAgAAZHJzL2Uyb0RvYy54bWxQSwECLQAUAAYACAAAACEARy+8Ct0AAAALAQAA&#10;DwAAAAAAAAAAAAAAAABEBQAAZHJzL2Rvd25yZXYueG1sUEsFBgAAAAAEAAQA8wAAAE4GAAAAAA==&#10;" adj="-4966,-46982" fillcolor="white [3212]" strokecolor="#ed7d31 [3205]" strokeweight="1.5pt">
                <v:stroke startarrow="open"/>
                <v:textbox>
                  <w:txbxContent>
                    <w:p w14:paraId="01E9C842" w14:textId="3A840637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6F622A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</v:shape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391B167E">
                <wp:simplePos x="0" y="0"/>
                <wp:positionH relativeFrom="column">
                  <wp:posOffset>-5080</wp:posOffset>
                </wp:positionH>
                <wp:positionV relativeFrom="paragraph">
                  <wp:posOffset>679450</wp:posOffset>
                </wp:positionV>
                <wp:extent cx="1238250" cy="447675"/>
                <wp:effectExtent l="0" t="0" r="342900" b="56197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38250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9242"/>
                            <a:gd name="adj6" fmla="val -2122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2AAE3" w14:textId="40479F63" w:rsidR="00371749" w:rsidRPr="00371749" w:rsidRDefault="004A449B" w:rsidP="0037174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980235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364F317E" w14:textId="63329491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-.4pt;margin-top:53.5pt;width:97.5pt;height:35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+uo9gIAAI0GAAAOAAAAZHJzL2Uyb0RvYy54bWysVVtv2jAYfZ+0/2DlnULCtahQIbZuk6q2&#10;Wjv12Tg2ZHNszza3/fodOxBS2F6mvUSf7fPdznfJze2ulGTDrSu0miTpVSchXDGdF2o5Sb693LVG&#10;CXGeqpxKrfgk2XOX3E7fv7vZmjHP9ErLnFsCI8qNt2aSrLw343bbsRUvqbvShis8Cm1L6nG0y3Zu&#10;6RbWS9nOOp1Be6ttbqxm3Dncfqgek2m0LwRn/lEIxz2RkwSx+fi18bsI3/b0ho6XlppVwQ5h0H+I&#10;oqSFgtPa1AfqKVnb4sJUWTCrnRb+iumyrYUoGI85IJu0c5bN84oaHnMBOc7UNLn/Z5Y9bJ7NkwUN&#10;W+PGDmLIYidsSYQszGfUNOaFSMku0ravaeM7Txgu06w7yvpgl+Gt1xsOhv3Aa7uyE+wZ6/wnrksS&#10;hEmyQM24nVMp9dpn0T7d3DsfCcyJoiU6hebf04SIUqIeGypJOhrCR1WvBiZrYlqjbrd7iek2MX+x&#10;02tiWulgMBheGuo3QVnnOutll6BBE9TK0iyLIYGOQ5KQjoSEjJ2WRX5XSBkPofH5XFqCnMHUMg0O&#10;oPEGJRXZgvfrDhgJWitO848qJ35vwJzCpCUBUPI8IZJjMIMUqfO0kCcktVZv/wyFS6ng+dQWUfJ7&#10;yYNHqb5yQYoc5a8KGCf2FDhljCvUtgo+ooOaQJq1YtVZZ4rSHzM+YIMaj5NcK1ZJnym+9VhrRK9a&#10;+Vq5LJS2kbUzA/mP2nOFP2Zf5RzS97vFDkmHoUBi4Wah8/2TJVZXm8UZdlegx++p80/UonUxFliP&#10;/hEfITWKwjBWCVlp++v8LuAw2XhBSbCSJon7uaYWtZRfFGb+Ou31wg6Lh15/mOFgmy+L5otal3ON&#10;FsIQIaooBryXR1FYXb5iEmfBK56oYvCNAL09Hua+WpXYv4zPZhGGvWWov1fPhgXjgd/QzS+7V2rN&#10;YcA9VsODPq6vQ+NXrXDCBk2lZ2uvReHD44nPwwE7D9Kbpdo8R9TpLzL9DQAA//8DAFBLAwQUAAYA&#10;CAAAACEAtL8q890AAAAJAQAADwAAAGRycy9kb3ducmV2LnhtbEyPT0/DMAzF70h8h8hI3FjCBJSW&#10;ptNAAokd+NONe9aYtqJxqibdum+Pe4Kb7Wc//16+mlwnDjiE1pOG64UCgVR521KtYbd9vroHEaIh&#10;azpPqOGEAVbF+VluMuuP9ImHMtaCTShkRkMTY59JGaoGnQkL3yOx9u0HZyK3Qy3tYI5s7jq5VOpO&#10;OtMSf2hMj08NVj/l6BjjVT2m46lKN/3Lh9+sv9C/l29aX15M6wcQEaf4twwzPt9AwUx7P5INotMw&#10;g0ceq4QjzXp6swSx5yJJbkEWufyfoPgFAAD//wMAUEsBAi0AFAAGAAgAAAAhALaDOJL+AAAA4QEA&#10;ABMAAAAAAAAAAAAAAAAAAAAAAFtDb250ZW50X1R5cGVzXS54bWxQSwECLQAUAAYACAAAACEAOP0h&#10;/9YAAACUAQAACwAAAAAAAAAAAAAAAAAvAQAAX3JlbHMvLnJlbHNQSwECLQAUAAYACAAAACEAPoPr&#10;qPYCAACNBgAADgAAAAAAAAAAAAAAAAAuAgAAZHJzL2Uyb0RvYy54bWxQSwECLQAUAAYACAAAACEA&#10;tL8q890AAAAJAQAADwAAAAAAAAAAAAAAAABQBQAAZHJzL2Rvd25yZXYueG1sUEsFBgAAAAAEAAQA&#10;8wAAAFoGAAAAAA==&#10;" adj="-4584,45196" fillcolor="white [3212]" strokecolor="#ed7d31 [3205]" strokeweight="1.5pt">
                <v:stroke startarrow="open"/>
                <v:textbox>
                  <w:txbxContent>
                    <w:p w14:paraId="2C12AAE3" w14:textId="40479F63" w:rsidR="00371749" w:rsidRPr="00371749" w:rsidRDefault="004A449B" w:rsidP="0037174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980235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364F317E" w14:textId="63329491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1597CE8">
                <wp:simplePos x="0" y="0"/>
                <wp:positionH relativeFrom="column">
                  <wp:posOffset>1528800</wp:posOffset>
                </wp:positionH>
                <wp:positionV relativeFrom="paragraph">
                  <wp:posOffset>1753286</wp:posOffset>
                </wp:positionV>
                <wp:extent cx="147996" cy="98881"/>
                <wp:effectExtent l="43815" t="13335" r="29210" b="10160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4455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9B3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20.4pt;margin-top:138.05pt;width:11.65pt;height:7.8pt;rotation:3434689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bqiAIAAJoFAAAOAAAAZHJzL2Uyb0RvYy54bWysVE1v2zAMvQ/YfxB0Xx1nSZsEdYqgRYYB&#10;RVu0HXpWZCkWIEsapcTJfv0o+aNZV+xQzAdBFMlH8pnk5dWh1mQvwCtrCpqfjSgRhttSmW1Bfzyv&#10;v8wo8YGZkmlrREGPwtOr5edPl41biLGtrC4FEAQxftG4glYhuEWWeV6Jmvkz64RBpbRQs4AibLMS&#10;WIPotc7Go9F51lgoHVguvMfXm1ZJlwlfSsHDvZReBKILirmFdEI6N/HMlpdssQXmKsW7NNgHsqiZ&#10;Mhh0gLphgZEdqL+gasXBeivDGbd1ZqVUXKQasJp89Kaap4o5kWpBcrwbaPL/D5bf7Z/cAyANjfML&#10;j9dYxUFCTcAiW1/zyWQ6HafaMFtySNQdB+rEIRCOj/nkYj4/p4Sjaj6bzfLIbNYiRUQHPnwTtibx&#10;UlBQ2yqsAGyTkNn+1ofWoTeMTt5qVa6V1kmA7eZaA9kz/JXr9Qi/LsYfZtp8zBNzja7ZKw3pFo5a&#10;REBtHoUkqsRSWzJSh4ohIca5MCFP1fiKlaLNM5+epBl7OnokYhJgRJZY34DdAfSWLUiP3RLU2UdX&#10;kRp8cB610f/lPHikyNaEwblWxsJ7ABqr6iK39j1JLTWRpY0tjw/QNgwOmXd8rfA33zIfHhjgPOEj&#10;7ohwj4fUtimo7W6UVBZ+vfce7bHNUUtJg/NZUP9zx0BQor8bHIA5NmYc6CRMphdjFOBUsznVmF19&#10;bbFv8pRdukb7oPurBFu/4CpZxaioYoZj7ILyAL1wHdq9gcuIi9UqmeEQOxZuzZPjETyyGhv4+fDC&#10;wHW9HnBG7mw/y2zxptlb2+hp7GoXrFRpEl557fjGBZAap1tWccOcysnqdaUufwMAAP//AwBQSwME&#10;FAAGAAgAAAAhAE66BTrgAAAACwEAAA8AAABkcnMvZG93bnJldi54bWxMj8tOwzAQRfdI/IM1SOyo&#10;g+kzjVMVpIglagtF3U1tk0SN7ch22/D3DCvY3dEc3TlTrAbbsYsJsfVOwuMoA2ac8rp1tYT3XfUw&#10;BxYTOo2dd0bCt4mwKm9vCsy1v7qNuWxTzajExRwlNCn1OedRNcZiHPneONp9+WAx0RhqrgNeqdx2&#10;XGTZlFtsHV1osDcvjVGn7dlKeNss9vvXz+q0nu/8R6UO+BwUSnl/N6yXwJIZ0h8Mv/qkDiU5Hf3Z&#10;6cg6CWI8nhFKYSYEMCLENHsCdqSwmEyAlwX//0P5AwAA//8DAFBLAQItABQABgAIAAAAIQC2gziS&#10;/gAAAOEBAAATAAAAAAAAAAAAAAAAAAAAAABbQ29udGVudF9UeXBlc10ueG1sUEsBAi0AFAAGAAgA&#10;AAAhADj9If/WAAAAlAEAAAsAAAAAAAAAAAAAAAAALwEAAF9yZWxzLy5yZWxzUEsBAi0AFAAGAAgA&#10;AAAhAEJhFuqIAgAAmgUAAA4AAAAAAAAAAAAAAAAALgIAAGRycy9lMm9Eb2MueG1sUEsBAi0AFAAG&#10;AAgAAAAhAE66BTrgAAAACwEAAA8AAAAAAAAAAAAAAAAA4gQAAGRycy9kb3ducmV2LnhtbFBLBQYA&#10;AAAABAAEAPMAAADvBQAAAAA=&#10;" adj="14384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5FE8E" wp14:editId="25C6B609">
                <wp:simplePos x="0" y="0"/>
                <wp:positionH relativeFrom="column">
                  <wp:posOffset>1468120</wp:posOffset>
                </wp:positionH>
                <wp:positionV relativeFrom="paragraph">
                  <wp:posOffset>1613205</wp:posOffset>
                </wp:positionV>
                <wp:extent cx="80808" cy="137424"/>
                <wp:effectExtent l="57150" t="38100" r="71755" b="0"/>
                <wp:wrapNone/>
                <wp:docPr id="1004349869" name="Triángulo 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77552">
                          <a:off x="0" y="0"/>
                          <a:ext cx="80808" cy="137424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4F4E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5" o:spid="_x0000_s1026" type="#_x0000_t6" style="position:absolute;margin-left:115.6pt;margin-top:127pt;width:6.35pt;height:10.8pt;rotation:9587427fd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t8hwIAAJoFAAAOAAAAZHJzL2Uyb0RvYy54bWysVN9rGzEMfh/sfzB+X+8uS5Yu9FJCS8ag&#10;tKXt6LPjs3MGn+3JTi7ZXz/Z96PZWvZQloCRLemT9J2ki8tDo8legFfWlLQ4yykRhttKmW1Jfzyt&#10;P51T4gMzFdPWiJIehaeXy48fLlq3EBNbW10JIAhi/KJ1Ja1DcIss87wWDfNn1gmDSmmhYQGvsM0q&#10;YC2iNzqb5PmXrLVQObBceI+v152SLhO+lIKHOym9CESXFHML6YR0buKZLS/YYgvM1Yr3abB3ZNEw&#10;ZTDoCHXNAiM7UK+gGsXBeivDGbdNZqVUXKQasJoi/6uax5o5kWpBcrwbafL/D5bf7h/dPSANrfML&#10;j2Ks4iChIWCRrfP5fD6bTVJtmC05JOqOI3XiEAjHx/Mc/5Rw1BSf59PJNDKbdUgR0YEP34RtSBRK&#10;CuEJFDNbHctjC7a/8aFzGAzjs7daVWuldbrAdnOlgewZfsr1OsdfH+MPM23e54m5RtfshYYkhaMW&#10;EVCbByGJqrDUjozUoWJMiHEuTChSNb5mlejyLGYnacaejh6JmAQYkSXWN2L3AINlBzJgdwT19tFV&#10;pAYfnfMu+r+cR48U2ZowOjfKWHgLQGNVfeTOfiCpoyaytLHV8R66hsEh846vFX7mG+bDPQOcJ3zE&#10;HRHu8JDatiW1vURJbeHXW+/RHtsctZS0OJ8l9T93DAQl+rvBAfhaTKdxoNNlOptP8AKnms2pxuya&#10;K4t9U6Tskhjtgx5ECbZ5xlWyilFRxQzH2CXlAYbLVej2Bi4jLlarZIZD7Fi4MY+OR/DIamzgp8Mz&#10;A9f3esAZubXDLL9q9s42ehq72gUrVZqEF157vnEBpMbpl1XcMKf3ZPWyUpe/AQAA//8DAFBLAwQU&#10;AAYACAAAACEA8uePfOEAAAALAQAADwAAAGRycy9kb3ducmV2LnhtbEyPzU7DMBCE70i8g7VIXBB1&#10;kv5QQpwqILgVIdpKvTrxkkSJ11HstuHtWU5wm9F+mp3JNpPtxRlH3zpSEM8iEEiVMy3VCg77t/s1&#10;CB80Gd07QgXf6GGTX19lOjXuQp943oVacAj5VCtoQhhSKX3VoNV+5gYkvn250erAdqylGfWFw20v&#10;kyhaSatb4g+NHvClwarbnayC/aHartuuuytM+ZG8x8dj8fpMSt3eTMUTiIBT+IPhtz5Xh5w7le5E&#10;xoteQTKPE0ZZLBc8iolkMX8EUbJ4WK5A5pn8vyH/AQAA//8DAFBLAQItABQABgAIAAAAIQC2gziS&#10;/gAAAOEBAAATAAAAAAAAAAAAAAAAAAAAAABbQ29udGVudF9UeXBlc10ueG1sUEsBAi0AFAAGAAgA&#10;AAAhADj9If/WAAAAlAEAAAsAAAAAAAAAAAAAAAAALwEAAF9yZWxzLy5yZWxzUEsBAi0AFAAGAAgA&#10;AAAhAEEre3yHAgAAmgUAAA4AAAAAAAAAAAAAAAAALgIAAGRycy9lMm9Eb2MueG1sUEsBAi0AFAAG&#10;AAgAAAAhAPLnj3zhAAAACwEAAA8AAAAAAAAAAAAAAAAA4QQAAGRycy9kb3ducmV2LnhtbFBLBQYA&#10;AAAABAAEAPMAAADvBQAAAAA=&#10;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7B4E3C" wp14:editId="25807E5B">
                <wp:simplePos x="0" y="0"/>
                <wp:positionH relativeFrom="column">
                  <wp:posOffset>1436763</wp:posOffset>
                </wp:positionH>
                <wp:positionV relativeFrom="paragraph">
                  <wp:posOffset>1641503</wp:posOffset>
                </wp:positionV>
                <wp:extent cx="153281" cy="79283"/>
                <wp:effectExtent l="56198" t="39052" r="55562" b="36513"/>
                <wp:wrapNone/>
                <wp:docPr id="1307695763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1541">
                          <a:off x="0" y="0"/>
                          <a:ext cx="153281" cy="79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D668DF" id="Rectángulo 24" o:spid="_x0000_s1026" style="position:absolute;margin-left:113.15pt;margin-top:129.25pt;width:12.05pt;height:6.25pt;rotation:35515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jAjAIAAJMFAAAOAAAAZHJzL2Uyb0RvYy54bWysVE1v2zAMvQ/YfxB0Xx27ydYGdYqgRYYB&#10;RVusHXpWZCkWIEsapcTJfv0o+SNZW+wwzAdBFMlH8pnk1fW+0WQnwCtrSpqfTSgRhttKmU1Jfzyv&#10;Pl1Q4gMzFdPWiJIehKfXi48frlo3F4Wtra4EEAQxft66ktYhuHmWeV6Lhvkz64RBpbTQsIAibLIK&#10;WIvojc6KyeRz1lqoHFguvMfX205JFwlfSsHDg5ReBKJLirmFdEI61/HMFldsvgHmasX7NNg/ZNEw&#10;ZTDoCHXLAiNbUG+gGsXBeivDGbdNZqVUXKQasJp88qqap5o5kWpBcrwbafL/D5bf757cIyANrfNz&#10;j9dYxV5CQ8AiW+fFLJ9N81QbZkv2ibrDSJ3YB8LxMZ+dFxc5JRxVXy6Li/PIbNYhRUQHPnwVtiHx&#10;UlLAH5Mw2e7Oh850MInm3mpVrZTWSYjNIG40kB3D37je5D34H1bavHWEzXp0W60m+L31xCSja3as&#10;P93CQYsIqM13IYmqsMYiZZxa85gN41yY0BHka1aJLsl8dhJsyD8xkgAjssTyRuweYLDsQAbsjp/e&#10;PrqK1Nmj8+RviXXOo0eKbE0YnRtlLLwHoLGqPnJnP5DUURNZWtvq8Ahdp+B0ecdXCv/vHfPhkQEO&#10;Ej7icggPeEht25La/kZJbeHXe+/RHvsbtZS0OJgl9T+3DAQl+pvBzr/Mp9M4yUmYzr4UKMCpZn2q&#10;MdvmxmLTYGtiduka7YMerhJs84I7ZBmjoooZjrFLygMMwk3oFgZuIS6Wy2SG0+tYuDNPjkfwyGrs&#10;3+f9CwPXN3nA4bi3wxCz+ate72yjp7HLbbBSpUE48trzjZOfGqffUnG1nMrJ6rhLF78BAAD//wMA&#10;UEsDBBQABgAIAAAAIQAxA/3J4QAAAAsBAAAPAAAAZHJzL2Rvd25yZXYueG1sTI/BTsMwDIbvSLxD&#10;ZCQuiKULoxul6YSQJoR2Yp3g6jWhrWicqkm3jqfHnOD2W/70+3O+nlwnjnYIrScN81kCwlLlTUu1&#10;hn25uV2BCBHJYOfJajjbAOvi8iLHzPgTvdnjLtaCSyhkqKGJsc+kDFVjHYaZ7y3x7tMPDiOPQy3N&#10;gCcud51USZJKhy3xhQZ7+9zY6ms3Og01vm/3H0n5/TqW3Ua5h5twfhm1vr6anh5BRDvFPxh+9Vkd&#10;CnY6+JFMEJ0GdafmjHK4V0sQTKjFIgVx4LBMVyCLXP7/ofgBAAD//wMAUEsBAi0AFAAGAAgAAAAh&#10;ALaDOJL+AAAA4QEAABMAAAAAAAAAAAAAAAAAAAAAAFtDb250ZW50X1R5cGVzXS54bWxQSwECLQAU&#10;AAYACAAAACEAOP0h/9YAAACUAQAACwAAAAAAAAAAAAAAAAAvAQAAX3JlbHMvLnJlbHNQSwECLQAU&#10;AAYACAAAACEA/bi4wIwCAACTBQAADgAAAAAAAAAAAAAAAAAuAgAAZHJzL2Uyb0RvYy54bWxQSwEC&#10;LQAUAAYACAAAACEAMQP9yeEAAAALAQAADwAAAAAAAAAAAAAAAADmBAAAZHJzL2Rvd25yZXYueG1s&#10;UEsFBgAAAAAEAAQA8wAAAPQFAAAAAA==&#10;" fillcolor="white [3212]" strokecolor="red" strokeweight="1pt"/>
            </w:pict>
          </mc:Fallback>
        </mc:AlternateContent>
      </w:r>
      <w:r w:rsidR="00914470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7911EA7">
                <wp:simplePos x="0" y="0"/>
                <wp:positionH relativeFrom="column">
                  <wp:posOffset>2938145</wp:posOffset>
                </wp:positionH>
                <wp:positionV relativeFrom="paragraph">
                  <wp:posOffset>3307080</wp:posOffset>
                </wp:positionV>
                <wp:extent cx="828675" cy="504825"/>
                <wp:effectExtent l="647700" t="4000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7354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Globo: línea doblada 3" o:spid="_x0000_s1027" type="#_x0000_t48" style="position:absolute;left:0;text-align:left;margin-left:231.35pt;margin-top:260.4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o37QIAAIIGAAAOAAAAZHJzL2Uyb0RvYy54bWysVclu2zAQvRfoPxC8O7LkNUbswHCaokDQ&#10;BE2KnGmKstlyK0lv/foOqdVOeil6oUnxzXDem8U3t0cp0J5Zx7Wa4/SqjxFTVOdcbeb4+8t9b4qR&#10;80TlRGjF5vjEHL5dfPxwczAzlumtFjmzCJwoNzuYOd56b2ZJ4uiWSeKutGEKLgttJfFwtJskt+QA&#10;3qVIsn5/nBy0zY3VlDkHX+/KS7yI/ouCUf9YFI55JOYYYvNxtXFdhzVZ3JDZxhKz5bQKg/xDFJJw&#10;BY82ru6IJ2hn+RtXklOrnS78FdUy0UXBKYscgE3av2DzvCWGRS4gjjONTO7/uaVf98/myYIMB+Nm&#10;DraBxbGwMvxCfOgYxTo1YrGjRxQ+TrPpeDLCiMLVqD+cZqMgZtIaG+v8Z6YlCps5XkOimF0RIfTO&#10;Z1Essn9wPqqWI0UklAfJf6QYFVJAEvZEoHQ6GdVJ6mCyLqY3HQwGVSI7mEEX8xc/wy6ml47H48lb&#10;R8CxDag3yYb98VvQ+Bw0GA2jJ5CjIgm7WpDA2GnB83suRDyEamcrYRFwBqU2aSXlGUoodIAWu+6D&#10;IsFqy0j+SeXInwwop6C9cABIlmMkGHRj2MX69oSLFkms1Yf3oRCkUJDEthbizp8ECy8K9Y0ViOeQ&#10;/TKBsU3bwAmlTEFuyzqI6GBWAM3GMI2xXxgKXzOusMGMxfZtDEvSF4bnLzYW8VWtfGMsudL2vZfz&#10;n83LJb5mX3IO9P1xfQTSIH0gFr6sdX56ssjqcpw4Q+851PgDcf6JWChdmDQwE/0jLIXQkBQquMFo&#10;q+3vy28BB+0MN5ASmENz7H7tiIVcii8KGv06HQ7D4IqH4WiSwcF2b9bdG7WTKw0lBE0EUcVtwHtR&#10;bwur5St04jK8CldEUXgbAvS2Pqx8OR9h6FK2XEYYDCtD/IN6NjQ4D/qGan45vhJrqgb3MBm+6npm&#10;VYVflkKLDZZKL3deF9yHy1bP6gCDDnZnk7R7jqj2r2PxBwAA//8DAFBLAwQUAAYACAAAACEABMaF&#10;keEAAAALAQAADwAAAGRycy9kb3ducmV2LnhtbEyPwU7DMBBE70j8g7VI3KjdpE1pyKZCQVyhlCpw&#10;dGI3SYnXUey24e8xJziu9mnmTbaZTM/OenSdJYT5TADTVFvVUYOwf3++uwfmvCQle0sa4Vs72OTX&#10;V5lMlb3Qmz7vfMNCCLlUIrTeDynnrm61kW5mB03hd7CjkT6cY8PVKC8h3PQ8EiLhRnYUGlo56KLV&#10;9dfuZBCK9dOBjp8f8+0iLovi9aU0x6pEvL2ZHh+AeT35Pxh+9YM65MGpsidSjvUIiyRaBRRhGYmw&#10;IRDLdRwBqxASIWLgecb/b8h/AAAA//8DAFBLAQItABQABgAIAAAAIQC2gziS/gAAAOEBAAATAAAA&#10;AAAAAAAAAAAAAAAAAABbQ29udGVudF9UeXBlc10ueG1sUEsBAi0AFAAGAAgAAAAhADj9If/WAAAA&#10;lAEAAAsAAAAAAAAAAAAAAAAALwEAAF9yZWxzLy5yZWxzUEsBAi0AFAAGAAgAAAAhAKFGSjftAgAA&#10;ggYAAA4AAAAAAAAAAAAAAAAALgIAAGRycy9lMm9Eb2MueG1sUEsBAi0AFAAGAAgAAAAhAATGhZHh&#10;AAAACwEAAA8AAAAAAAAAAAAAAAAARwUAAGRycy9kb3ducmV2LnhtbFBLBQYAAAAABAAEAPMAAABV&#10;BgAAAAA=&#10;" adj="-15886,-1564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67869A6">
                <wp:simplePos x="0" y="0"/>
                <wp:positionH relativeFrom="column">
                  <wp:posOffset>2055434</wp:posOffset>
                </wp:positionH>
                <wp:positionV relativeFrom="paragraph">
                  <wp:posOffset>2571114</wp:posOffset>
                </wp:positionV>
                <wp:extent cx="276225" cy="390525"/>
                <wp:effectExtent l="114300" t="76200" r="104775" b="666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19952"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EE7E4" id="Rectángulo 19" o:spid="_x0000_s1026" style="position:absolute;margin-left:161.85pt;margin-top:202.45pt;width:21.75pt;height:30.75pt;rotation:-2381194fd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ntigIAAJUFAAAOAAAAZHJzL2Uyb0RvYy54bWysVEtv2zAMvg/YfxB0X/1Y0i5BnSJokWFA&#10;0QZrh54VWYoNyKImKXGyXz9KfiRrix2G+SCQIvmJ/Ezy+ubQKLIX1tWgC5pdpJQIzaGs9bagP55X&#10;n75Q4jzTJVOgRUGPwtGbxccP162ZixwqUKWwBEG0m7emoJX3Zp4kjleiYe4CjNBolGAb5lG126S0&#10;rEX0RiV5ml4mLdjSWODCOby964x0EfGlFNw/SumEJ6qgmJuPp43nJpzJ4prNt5aZquZ9GuwfsmhY&#10;rfHREeqOeUZ2tn4D1dTcggPpLzg0CUhZcxFrwGqy9FU1TxUzItaC5Dgz0uT+Hyx/2D+ZtUUaWuPm&#10;DsVQxUHahlhAtrLZJJvNpnksDtMlh8jdceROHDzheJlfXeb5lBKOps+zdIoygiYdVsA01vmvAhoS&#10;hIJa/DURlO3vne9cB5fg7kDV5apWKiqhHcStsmTP8EdutlkP/oeX0m8D7XYzhq1WKX5vIzHJEJqc&#10;GIiSPyoRAJX+LiSpy1BkzDg25ykbxrnQPutMFStFl2Q2PXtsyD8yEgEDssTyRuweYPDsQAbsjp/e&#10;P4SK2NtjcPq3xLrgMSK+DNqPwU2twb4HoLCq/uXOfyCpoyawtIHyuLZdr+B8OcNXNf7fe+b8mlkc&#10;JbzE9eAf8ZAK2oJCL1FSgf313n3wxw5HKyUtjmZB3c8ds4IS9U1j78+yySTMclQm06scFXtu2Zxb&#10;9K65BWyaLGYXxeDv1SBKC80LbpFleBVNTHN8u6Dc20G59d3KwD3ExXIZ3XB+DfP3+snwAB5YDf37&#10;fHhh1vRN7nE6HmAYYzZ/1eudb4jUsNx5kHUchBOvPd84+7Fx+j0Vlsu5Hr1O23TxGwAA//8DAFBL&#10;AwQUAAYACAAAACEAedhPT+AAAAALAQAADwAAAGRycy9kb3ducmV2LnhtbEyPy07DMBBF90j8gzVI&#10;bBB1XkohxKl4VWVLQILlNDZJ1Hicxm4b/p5hBcuZObpzbrma7SCOZvK9IwXxIgJhqHG6p1bB+9v6&#10;+gaED0gaB0dGwbfxsKrOz0ostDvRqznWoRUcQr5ABV0IYyGlbzpj0S/caIhvX26yGHicWqknPHG4&#10;HWQSRbm02BN/6HA0j51pdvXBKnC7lyvcD5uPLK4fcP/8tP6kTazU5cV8fwcimDn8wfCrz+pQsdPW&#10;HUh7MShIk3TJqIIsym5BMJHmywTEljd5noGsSvm/Q/UDAAD//wMAUEsBAi0AFAAGAAgAAAAhALaD&#10;OJL+AAAA4QEAABMAAAAAAAAAAAAAAAAAAAAAAFtDb250ZW50X1R5cGVzXS54bWxQSwECLQAUAAYA&#10;CAAAACEAOP0h/9YAAACUAQAACwAAAAAAAAAAAAAAAAAvAQAAX3JlbHMvLnJlbHNQSwECLQAUAAYA&#10;CAAAACEAy4FJ7YoCAACVBQAADgAAAAAAAAAAAAAAAAAuAgAAZHJzL2Uyb0RvYy54bWxQSwECLQAU&#10;AAYACAAAACEAedhPT+AAAAALAQAADwAAAAAAAAAAAAAAAADkBAAAZHJzL2Rvd25yZXYueG1sUEsF&#10;BgAAAAAEAAQA8wAAAPEFAAAAAA==&#10;" fillcolor="white [3212]" strokecolor="red" strokeweight="1pt"/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704654" wp14:editId="2B7163E5">
                <wp:simplePos x="0" y="0"/>
                <wp:positionH relativeFrom="column">
                  <wp:posOffset>1280795</wp:posOffset>
                </wp:positionH>
                <wp:positionV relativeFrom="paragraph">
                  <wp:posOffset>1821180</wp:posOffset>
                </wp:positionV>
                <wp:extent cx="685800" cy="838200"/>
                <wp:effectExtent l="0" t="0" r="19050" b="19050"/>
                <wp:wrapNone/>
                <wp:docPr id="345243300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838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C23328" id="Conector recto 2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5pt,143.4pt" to="154.85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IhyAEAAPwDAAAOAAAAZHJzL2Uyb0RvYy54bWysU9uO2yAQfa/Uf0C8N3ZS7day4uzDrrYv&#10;vax6+QCChxgJGARs7Px9B5w4q7ZS1aovYwNzzsw5DNu7yRp2hBA1uo6vVzVn4CT22h06/v3b45uG&#10;s5iE64VBBx0/QeR3u9evtqNvYYMDmh4CIxIX29F3fEjJt1UV5QBWxBV6cHSoMFiRaBkOVR/ESOzW&#10;VJu6vq1GDL0PKCFG2n2YD/mu8CsFMn1WKkJipuPUWyoxlLjPsdptRXsIwg9antsQ/9CFFdpR0YXq&#10;QSTBnoP+hcpqGTCiSiuJtkKltISigdSs65/UfB2Eh6KFzIl+sSn+P1r56XjvngLZMPrYRv8UsopJ&#10;BZu/1B+bilmnxSyYEpO0edvcNDVZKumoedvQZWQzqyvYh5jeA1qWfzputMtaRCuOH2KaUy8pedu4&#10;HCMa3T9qY8oiTwHcm8COgu5vf9gUAvNsP2I/7727qZfCZWhyemnjBRM1ldmrq8Tyl04G5spfQDHd&#10;k6h1KbAQzTWElODS+izPOMrOMEVdLsD6z8BzfoZCmcy/AS+IUhldWsBWOwy/q56mS8tqzr84MOvO&#10;FuyxP5XLL9bQiBXnzs8hz/DLdYFfH+3uBwAAAP//AwBQSwMEFAAGAAgAAAAhAOZhTbThAAAACwEA&#10;AA8AAABkcnMvZG93bnJldi54bWxMjzFPwzAQhXck/oN1SCwVdVKqYEKcqgQQCwsNA6MbmyQiPhvb&#10;bcO/55hgu7v39O571Wa2EzuaEEeHEvJlBsxg5/SIvYS39ulKAItJoVaTQyPh20TY1OdnlSq1O+Gr&#10;Oe5SzygEY6kkDCn5kvPYDcaquHTeIGkfLliVaA0910GdKNxOfJVlBbdqRPowKG+awXSfu4OVIBbp&#10;q3l/9uttGBf+5b54eGybVsrLi3l7ByyZOf2Z4Ref0KEmpr07oI5skrDK8huy0iAK6kCO6+yWLnsJ&#10;61wI4HXF/3eofwAAAP//AwBQSwECLQAUAAYACAAAACEAtoM4kv4AAADhAQAAEwAAAAAAAAAAAAAA&#10;AAAAAAAAW0NvbnRlbnRfVHlwZXNdLnhtbFBLAQItABQABgAIAAAAIQA4/SH/1gAAAJQBAAALAAAA&#10;AAAAAAAAAAAAAC8BAABfcmVscy8ucmVsc1BLAQItABQABgAIAAAAIQAxXJIhyAEAAPwDAAAOAAAA&#10;AAAAAAAAAAAAAC4CAABkcnMvZTJvRG9jLnhtbFBLAQItABQABgAIAAAAIQDmYU204QAAAAsBAAAP&#10;AAAAAAAAAAAAAAAAACIEAABkcnMvZG93bnJldi54bWxQSwUGAAAAAAQABADzAAAAMA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9AB2A8" wp14:editId="424CB42E">
                <wp:simplePos x="0" y="0"/>
                <wp:positionH relativeFrom="column">
                  <wp:posOffset>1356995</wp:posOffset>
                </wp:positionH>
                <wp:positionV relativeFrom="paragraph">
                  <wp:posOffset>1773555</wp:posOffset>
                </wp:positionV>
                <wp:extent cx="676275" cy="819150"/>
                <wp:effectExtent l="0" t="0" r="28575" b="19050"/>
                <wp:wrapNone/>
                <wp:docPr id="1002108934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819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6FB290" id="Conector recto 22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85pt,139.65pt" to="160.1pt,2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CvygEAAPwDAAAOAAAAZHJzL2Uyb0RvYy54bWysU8tu2zAQvBfoPxC815IM2E4FyzkkSC99&#10;BG36ATS1tAnwBZKx5b/vcmXLQVugaJALJZI7Mzuj1fp2sIYdICbtXcebWc0ZOOl77XYd//n08OGG&#10;s5SF64XxDjp+gsRvN+/frY+hhbnfe9NDZEjiUnsMHd/nHNqqSnIPVqSZD+DwUvloRcZt3FV9FEdk&#10;t6aa1/WyOvrYh+glpISn9+Ml3xC/UiDzN6USZGY6jr1lWiOt27JWm7Vod1GEvZbnNsQrurBCOxSd&#10;qO5FFuw56j+orJbRJ6/yTHpbeaW0BPKAbpr6Nzc/9iIAecFwUphiSm9HK78e7txjxBiOIbUpPMbi&#10;YlDRlif2xwYK6zSFBUNmEg+Xq+V8teBM4tVN87FZUJjVFRxiyp/AW1ZeOm60K15EKw6fU0ZBLL2U&#10;lGPjypq80f2DNoY2ZQrgzkR2EPj9trs5EZhn+8X349lqUdcXYRqaUk7cL5hQqbBXV4v0lk8GRuXv&#10;oJju0VRDAhPRqCGkBJebMivEhNUFprDLCVj/G3iuL1Cgyfwf8IQgZe/yBLba+fg39TxcWlZj/SWB&#10;0XeJYOv7E318igZHjByef4cywy/3BL/+tJtfAAAA//8DAFBLAwQUAAYACAAAACEAjKaw0OIAAAAL&#10;AQAADwAAAGRycy9kb3ducmV2LnhtbEyPsU7DMBCGdyTewTokloraTao2hDhVCSAWFhoGRjc2SUR8&#10;NrHbhrfvMZXtTvfpv+8vNpMd2NGMoXcoYTEXwAw2TvfYSvioX+4yYCEq1GpwaCT8mgCb8vqqULl2&#10;J3w3x11sGYVgyJWELkafcx6azlgV5s4bpNuXG62KtI4t16M6UbgdeCLEilvVI33olDdVZ5rv3cFK&#10;yGbxp/p89cvt2M/82+Pq6bmuailvb6btA7BopniB4U+f1KEkp707oA5skJAs0jWhNKzvU2BEpIlI&#10;gO0lLEWWAi8L/r9DeQYAAP//AwBQSwECLQAUAAYACAAAACEAtoM4kv4AAADhAQAAEwAAAAAAAAAA&#10;AAAAAAAAAAAAW0NvbnRlbnRfVHlwZXNdLnhtbFBLAQItABQABgAIAAAAIQA4/SH/1gAAAJQBAAAL&#10;AAAAAAAAAAAAAAAAAC8BAABfcmVscy8ucmVsc1BLAQItABQABgAIAAAAIQBc93CvygEAAPwDAAAO&#10;AAAAAAAAAAAAAAAAAC4CAABkcnMvZTJvRG9jLnhtbFBLAQItABQABgAIAAAAIQCMprDQ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74D939FD">
                <wp:simplePos x="0" y="0"/>
                <wp:positionH relativeFrom="column">
                  <wp:posOffset>1861185</wp:posOffset>
                </wp:positionH>
                <wp:positionV relativeFrom="paragraph">
                  <wp:posOffset>1135380</wp:posOffset>
                </wp:positionV>
                <wp:extent cx="381000" cy="311785"/>
                <wp:effectExtent l="38100" t="0" r="19050" b="5016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1178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8E9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46.55pt;margin-top:89.4pt;width:30pt;height:24.5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YEGQIAAJwEAAAOAAAAZHJzL2Uyb0RvYy54bWysVNtuEzEQfUfiHyy/k91tVQhRNn1IKDwg&#10;qAr9AMeXXQvfNHazyd8ztnMByksRL5bXnnNm5vjMLm/31pCdhKi962k3aymRjnuh3dDTx+93b+aU&#10;xMScYMY72dODjPR29frVcgoLeeVHb4QEgiQuLqbQ0zGlsGiayEdpWZz5IB1eKg+WJfyEoRHAJmS3&#10;prlq27fN5EEE8FzGiKebeklXhV8pydNXpaJMxPQUa0tlhbJu89qslmwxAAuj5scy2D9UYZl2mPRM&#10;tWGJkSfQz6is5uCjV2nGvW28UprL0gN207V/dPNtZEGWXlCcGM4yxf9Hy7/s1u4eUIYpxEUM95C7&#10;2CuwRBkdPuGblr6wUrIvsh3Ossl9IhwPr+dd26K4HK+uu+7d/CbL2lSaTBcgpo/SW5I3PY0JmB7G&#10;tPbO4QN5qCnY7nNMFXgCZLBxZMIq3rc3OQVDjyjDEm5tEMjlBkqYGdB8PEEpNXqjxZ02JqOLkeTa&#10;ANkxtID40R1r+y0q59uwONagclWdAf7JieKRUTLxwQmSDgFt7NDMNNdlpaDESEyfdyUyMW0ukQzA&#10;T38PRYWMQ6EuypddOhhZG3+QimhRZK+9wLDNrVT/4oChIicXFzIE5ECFzb8Qe4RktCxj80L8GVTy&#10;e5fOeKudPz5MHurLW6T96S1UjT9JUQXIWmy9OBRzFo1wBIqtjuOaZ+zX7wK//FRWPwEAAP//AwBQ&#10;SwMEFAAGAAgAAAAhACkXrM7fAAAACwEAAA8AAABkcnMvZG93bnJldi54bWxMj8FOwzAQRO9I/IO1&#10;SFwQdZIK2oQ4FQJx4kSJKnFz7CWJGq+j2G1Dv57tCY47M5p9U25mN4gjTqH3pCBdJCCQjLc9tQrq&#10;z7f7NYgQNVk9eEIFPxhgU11flbqw/kQfeNzGVnAJhUIr6GIcCymD6dDpsPAjEnvffnI68jm10k76&#10;xOVukFmSPEqne+IPnR7xpUOz3x6cgrtzbPL3emdqZ3Zmf06/hlc7KnV7Mz8/gYg4x78wXPAZHSpm&#10;avyBbBCDgixfphxlY7XmDZxYPlyUhq1slYOsSvl/Q/ULAAD//wMAUEsBAi0AFAAGAAgAAAAhALaD&#10;OJL+AAAA4QEAABMAAAAAAAAAAAAAAAAAAAAAAFtDb250ZW50X1R5cGVzXS54bWxQSwECLQAUAAYA&#10;CAAAACEAOP0h/9YAAACUAQAACwAAAAAAAAAAAAAAAAAvAQAAX3JlbHMvLnJlbHNQSwECLQAUAAYA&#10;CAAAACEABBd2BBkCAACcBAAADgAAAAAAAAAAAAAAAAAuAgAAZHJzL2Uyb0RvYy54bWxQSwECLQAU&#10;AAYACAAAACEAKReszt8AAAALAQAADwAAAAAAAAAAAAAAAABzBAAAZHJzL2Rvd25yZXYueG1sUEsF&#10;BgAAAAAEAAQA8wAAAH8FAAAAAA==&#10;" strokecolor="black [3200]" strokeweight="1.5pt">
                <v:stroke endarrow="open"/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6208E856">
                <wp:simplePos x="0" y="0"/>
                <wp:positionH relativeFrom="column">
                  <wp:posOffset>4614545</wp:posOffset>
                </wp:positionH>
                <wp:positionV relativeFrom="paragraph">
                  <wp:posOffset>2430780</wp:posOffset>
                </wp:positionV>
                <wp:extent cx="714375" cy="447675"/>
                <wp:effectExtent l="209550" t="0" r="28575" b="523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898"/>
                            <a:gd name="adj6" fmla="val -244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4EB1AF6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6F622A">
                              <w:rPr>
                                <w:color w:val="FF0000"/>
                              </w:rPr>
                              <w:t>${</w:t>
                            </w:r>
                            <w:proofErr w:type="spellStart"/>
                            <w:r w:rsidR="006F622A">
                              <w:rPr>
                                <w:color w:val="FF0000"/>
                              </w:rPr>
                              <w:t>sed</w:t>
                            </w:r>
                            <w:proofErr w:type="spellEnd"/>
                            <w:r w:rsidR="006F622A">
                              <w:rPr>
                                <w:color w:val="FF0000"/>
                              </w:rPr>
                              <w:t>}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_x0000_s1029" type="#_x0000_t48" style="position:absolute;left:0;text-align:left;margin-left:363.35pt;margin-top:191.4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zz7gIAAIIGAAAOAAAAZHJzL2Uyb0RvYy54bWysVVtv2jAUfp+0/2D5nYZAChQ1VIiu06Rq&#10;rdZOfTaOQ7z5Ntvc9ut37IQkpd3LtBdzHH/n8p0b1zcHKdCOWce1ynF6McSIKaoLrjY5/v58N5hh&#10;5DxRBRFasRwfmcM3i48frvdmzka60qJgFoER5eZ7k+PKezNPEkcrJom70IYpeCy1lcTD1W6SwpI9&#10;WJciGQ2Hk2SvbWGspsw5+HpbP+JFtF+WjPqHsnTMI5FjiM3H08ZzHc5kcU3mG0tMxWkTBvmHKCTh&#10;Cpy2pm6JJ2hr+RtTklOrnS79BdUy0WXJKYscgE06PGPzVBHDIhdIjjNtmtz/M0u/7p7Mo4U07I2b&#10;OxADi0NpZfiF+NAhJuvYJosdPKLwcZpm4+klRhSesmw6ARmsJJ2ysc5/ZlqiIOR4DYVidkWE0Fs/&#10;iskiu3vnY9YKpIiE9iDFjxSjUgoowo4IlM6ml6ci9TCjPmYwG4/HTSF7mHEf8xc7WR8zSCeTyfSt&#10;IeDYBQQ9N7uavQVN+qDBKMuyCIJ0NCRBOiUkMHZa8OKOCxEvodvZSlgEnCFTm7RJ5SuUUGgPI3Y1&#10;hIwErYqR4pMqkD8ayJyC8cIBIFmBkWAwjUGK/e0JFx2SWKv370MhSKGgiF0vRMkfBQsehfrGSsQL&#10;qH5dwDimXeCEUqagtnUfRHRQK4Fmq5jG2M8UhT8xbrBBjcXxbRVr0meKrz22GtGrVr5Vllxp+57n&#10;4mfrucaf2NecA31/WB+AdI5jk4Uva10cHy2yul4nztA7Dj1+T5x/JBZaFzYN7ET/AEcpNBSFCm4w&#10;qrT9ff4t4GCc4QVKAnsox+7XlliopfiiYNCv0iwLiytessvpCC62/7Luv6itXGloIRgiiCqKAe/F&#10;SSytli8wicvgFZ6IouAbAvT2dFn5ej/C0qVsuYwwWFaG+Hv1ZGgwHvIbuvn58EKsaQbcw2b4qk87&#10;q2n8uhU6bNBUern1uuQ+PHb5bC6w6EB6tUn794jq/joWfwAAAP//AwBQSwMEFAAGAAgAAAAhAMZJ&#10;wH3iAAAACwEAAA8AAABkcnMvZG93bnJldi54bWxMj8tOwzAQRfdI/IM1SOyo84A2hEwqRAGxyIZS&#10;gdi5sUki4nEUu2n69wwrWI7m6N5zi/VsezGZ0XeOEOJFBMJQ7XRHDcLu7ekqA+GDIq16RwbhZDys&#10;y/OzQuXaHenVTNvQCA4hnyuENoQhl9LXrbHKL9xgiH9fbrQq8Dk2Uo/qyOG2l0kULaVVHXFDqwbz&#10;0Jr6e3uwCNUp/tx8uA292+eXqYp3vn5MK8TLi/n+DkQwc/iD4Vef1aFkp707kPaiR1glyxWjCGmW&#10;8AYmsvQ2AbFHuL5JU5BlIf9vKH8AAAD//wMAUEsBAi0AFAAGAAgAAAAhALaDOJL+AAAA4QEAABMA&#10;AAAAAAAAAAAAAAAAAAAAAFtDb250ZW50X1R5cGVzXS54bWxQSwECLQAUAAYACAAAACEAOP0h/9YA&#10;AACUAQAACwAAAAAAAAAAAAAAAAAvAQAAX3JlbHMvLnJlbHNQSwECLQAUAAYACAAAACEAIYjc8+4C&#10;AACCBgAADgAAAAAAAAAAAAAAAAAuAgAAZHJzL2Uyb0RvYy54bWxQSwECLQAUAAYACAAAACEAxknA&#10;feIAAAALAQAADwAAAAAAAAAAAAAAAABIBQAAZHJzL2Rvd25yZXYueG1sUEsFBgAAAAAEAAQA8wAA&#10;AFcGAAAAAA==&#10;" adj="-5281,43394" fillcolor="white [3212]" strokecolor="#ed7d31 [3205]" strokeweight="1.5pt">
                <v:stroke startarrow="open"/>
                <v:textbox>
                  <w:txbxContent>
                    <w:p w14:paraId="586B0578" w14:textId="4EB1AF69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6F622A">
                        <w:rPr>
                          <w:color w:val="FF0000"/>
                        </w:rPr>
                        <w:t>${</w:t>
                      </w:r>
                      <w:proofErr w:type="spellStart"/>
                      <w:r w:rsidR="006F622A">
                        <w:rPr>
                          <w:color w:val="FF0000"/>
                        </w:rPr>
                        <w:t>sed</w:t>
                      </w:r>
                      <w:proofErr w:type="spellEnd"/>
                      <w:r w:rsidR="006F622A">
                        <w:rPr>
                          <w:color w:val="FF0000"/>
                        </w:rPr>
                        <w:t>}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4E5C11FF">
            <wp:extent cx="4893747" cy="3878310"/>
            <wp:effectExtent l="19050" t="19050" r="21590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3878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7AAA371A">
                <wp:simplePos x="0" y="0"/>
                <wp:positionH relativeFrom="column">
                  <wp:posOffset>1928495</wp:posOffset>
                </wp:positionH>
                <wp:positionV relativeFrom="paragraph">
                  <wp:posOffset>4811395</wp:posOffset>
                </wp:positionV>
                <wp:extent cx="838200" cy="504825"/>
                <wp:effectExtent l="0" t="152400" r="952500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151.85pt;margin-top:378.85pt;width:66pt;height:39.7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HY/gIAAMQGAAAOAAAAZHJzL2Uyb0RvYy54bWysVclu2zAQvRfoPxC8J7K8RTEiB4bTtAWC&#10;JGhS5ExTpK2WW0l669d3SC2WkhYFil4EkvNmOPOG83R1fZAC7Zh1pVY5Ts8HGDFFdVGqdY6/Pt+e&#10;ZRg5T1RBhFYsx0fm8PX8/burvZmxod5oUTCLIIhys73J8cZ7M0sSRzdMEneuDVNg5NpK4mFr10lh&#10;yR6iS5EMB4Npste2MFZT5hyc3lRGPI/xOWfUP3DumEcix5Cbj18bv6vwTeZXZLa2xGxKWqdB/iEL&#10;SUoFl7ahbognaGvLN6FkSa12mvtzqmWiOS8pizVANengVTVPG2JYrAXIcaalyf2/sPR+92QeLdCw&#10;N27mYBmqOHArERel+QQ9jXVBpugQaTu2tLGDRxQOs1EGrcCIgmkyGGfDSaA1qcKEcMY6/5FpicIi&#10;xytoGbNLIoTe+mEMT3Z3zkf+CqSIhIdCim8pRlwKaMeOCJRmF5OmXR3MsIs5y0ajUd3SDmbUxfwh&#10;zriLOUun0+nF20CTPmiSDYZvQdM+KL0YZ2nNR10lMNMwEkp2WpTFbSlE3ISHz5bCIigaqFo3vj2U&#10;UGgPnbkcACV/C0EoZcqP6xR6YTaMFB9UgfzRAOMKBhSHuJIVGAkG8xxWcUI8KcUJSazV+99DoTah&#10;oPmn1xRX/ihYSFSoL4yjsoBXUzU+Dvqp3irZyGqMBOjgxoGd1rF6kK8chW+IqrHBjUUBaB1rrvoM&#10;929sPeKtWvnWWZZK24rsfoDie3tzhW+qr2oO5fvD6gBF5zh2IZysdHF8tMjqSpCcobclzMYdcf6R&#10;WHjyME6gqv4BPlxoaAqFacRoo+3P12cBB4IAFmgJKFmO3Y8tsdBL8VmBVFym43GQvrgZTy6GsLFd&#10;y6prUVu51PDyYPggq7gMeC+aJbdavsAEL8KtYCKKwt2QoLfNZukrhQXZpmyxiDCQO0P8nXoytNGU&#10;MATPhxdiTS0MHhTlXjeqR2ZxXiopOWFDZ5RebL3mpQ/GE5/1BqQSVj0t7u4j6vTzmf8CAAD//wMA&#10;UEsDBBQABgAIAAAAIQA4c7GB4QAAAAsBAAAPAAAAZHJzL2Rvd25yZXYueG1sTI89T8MwEIZ3JP6D&#10;dUhs1KGhdQhxqvDRperSwsDoxEccEdtR7KaBX88xwfae7tF7zxWb2fZswjF03km4XSTA0DVed66V&#10;8Pa6vcmAhaicVr13KOELA2zKy4tC5dqf3QGnY2wZlbiQKwkmxiHnPDQGrQoLP6Cj3YcfrYo0ji3X&#10;ozpTue35MknW3KrO0QWjBnwy2HweT1bCKMxhX798V9v75+p9n03Z+nHXSHl9NVcPwCLO8Q+GX31S&#10;h5Kcan9yOrBeQpqkglAJYiUoEHGXrijUErJULIGXBf//Q/kDAAD//wMAUEsBAi0AFAAGAAgAAAAh&#10;ALaDOJL+AAAA4QEAABMAAAAAAAAAAAAAAAAAAAAAAFtDb250ZW50X1R5cGVzXS54bWxQSwECLQAU&#10;AAYACAAAACEAOP0h/9YAAACUAQAACwAAAAAAAAAAAAAAAAAvAQAAX3JlbHMvLnJlbHNQSwECLQAU&#10;AAYACAAAACEAZ62x2P4CAADEBgAADgAAAAAAAAAAAAAAAAAuAgAAZHJzL2Uyb0RvYy54bWxQSwEC&#10;LQAUAAYACAAAACEAOHOxgeEAAAALAQAADwAAAAAAAAAAAAAAAABYBQAAZHJzL2Rvd25yZXYueG1s&#10;UEsFBgAAAAAEAAQA8wAAAGYGAAAAAA==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43F5BC32">
            <wp:extent cx="5781675" cy="5830851"/>
            <wp:effectExtent l="19050" t="19050" r="9525" b="1778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8401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5AE9F172" w:rsidR="00972776" w:rsidRDefault="0065637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3FC8CE49">
                <wp:simplePos x="0" y="0"/>
                <wp:positionH relativeFrom="column">
                  <wp:posOffset>1101725</wp:posOffset>
                </wp:positionH>
                <wp:positionV relativeFrom="paragraph">
                  <wp:posOffset>1419860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86.75pt;margin-top:111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WRGAIAACsEAAAOAAAAZHJzL2Uyb0RvYy54bWysU01v2zAMvQ/YfxB0X5ykSdoYcYqsRYYB&#10;QVsgHXpWZCkWIIuapMTOfv0oOV/LbsMuMsVHP5KP1OyxrTXZC+cVmIIOen1KhOFQKrMt6I/35ZcH&#10;SnxgpmQajCjoQXj6OP/8adbYXAyhAl0KR5DE+LyxBa1CsHmWeV6JmvkeWGEQlOBqFvDqtlnpWIPs&#10;tc6G/f4ka8CV1gEX3qP3uQPpPPFLKXh4ldKLQHRBsbaQTpfOTTyz+YzlW8dspfixDPYPVdRMGUx6&#10;pnpmgZGdU39R1Yo78CBDj0OdgZSKi9QDdjPo33SzrpgVqRcUx9uzTP7/0fKX/dq+ORLar9DiAKMg&#10;jfW5R2fsp5Wujl+slCCOEh7Osok2EI7O4WT6cD9GiCM2mY7vhuNIk13+ts6HbwJqEo2COhxLUovt&#10;Vz50oaeQmMzAUmmdRqMNaZD0Dun/QJBcG8xxqTVaod20RJUFTQVEzwbKA7bnoJu8t3ypsIYV8+GN&#10;ORw1lo3rG17xkBowF9fKUlKB+3Xri3GoPCKUNLgyBfU/d8wJSvR3gzOZDkYjpAvpMhrfD/HirpHN&#10;NWJ29RPgVg7wgViezBgf9MmUDuoP3O5FzIoQMxxzFzSczKfQLTK+Di4WixSEW2VZWJm15ZE6ahaV&#10;fW8/mLNH+QMO7gVOy8Xymyl0sZ3ai10AqdKILmoeZceNTEM+vp648tf3FHV54/PfAAAA//8DAFBL&#10;AwQUAAYACAAAACEAyiPV/+IAAAALAQAADwAAAGRycy9kb3ducmV2LnhtbEyPy07DMBBF90j8gzVI&#10;7KjTWCkhxKmqSBUSgkVLN+yceJpE+BFitw18PcMKlnfm6M6Zcj1bw844hcE7CctFAgxd6/XgOgmH&#10;t+1dDixE5bQy3qGELwywrq6vSlVof3E7PO9jx6jEhUJJ6GMcC85D26NVYeFHdLQ7+smqSHHquJ7U&#10;hcqt4WmSrLhVg6MLvRqx7rH92J+shOd6+6p2TWrzb1M/vRw34+fhPZPy9mbePAKLOMc/GH71SR0q&#10;cmr8yenADOV7kREqIU3FChgR2UNOk0aCEGIJvCr5/x+qHwAAAP//AwBQSwECLQAUAAYACAAAACEA&#10;toM4kv4AAADhAQAAEwAAAAAAAAAAAAAAAAAAAAAAW0NvbnRlbnRfVHlwZXNdLnhtbFBLAQItABQA&#10;BgAIAAAAIQA4/SH/1gAAAJQBAAALAAAAAAAAAAAAAAAAAC8BAABfcmVscy8ucmVsc1BLAQItABQA&#10;BgAIAAAAIQAIy6WRGAIAACsEAAAOAAAAAAAAAAAAAAAAAC4CAABkcnMvZTJvRG9jLnhtbFBLAQIt&#10;ABQABgAIAAAAIQDKI9X/4gAAAAs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A95983C">
                <wp:simplePos x="0" y="0"/>
                <wp:positionH relativeFrom="column">
                  <wp:posOffset>3642995</wp:posOffset>
                </wp:positionH>
                <wp:positionV relativeFrom="paragraph">
                  <wp:posOffset>1811020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2" type="#_x0000_t48" style="position:absolute;margin-left:286.85pt;margin-top:142.6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PrtAQMAAMEGAAAOAAAAZHJzL2Uyb0RvYy54bWysVV1v2jAUfZ+0/2DlnYbwESgqVIiObVLV&#10;VmunPhvHgWyO7dnma79+xw6EULqXaTxY1/G5x77nfnBzuysF2XBjCyXHUXLVjgiXTGWFXI6j7y/z&#10;1jAi1lGZUaEkH0d7bqPbyccPN1s94h21UiLjhoBE2tFWj6OVc3oUx5ateEntldJc4jBXpqQOW7OM&#10;M0O3YC9F3Gm303irTKaNYtxafL2rDqNJ4M9zztxjnlvuiBhHeJsLqwnrwq/x5IaOlobqVcEOz6D/&#10;8IqSFhKX1lR31FGyNsUFVVkwo6zK3RVTZazyvGA8xIBokvabaJ5XVPMQC8SxupbJ/j9a9rB51k8G&#10;Mmy1HVmYPopdbkqSi0J/QU5DXHgp2QXZ9rVsfOcIw8ek3RsM+lCX4SztDFPYIIwrHs+njXWfuSqJ&#10;N8bRAjnjZkaFUGvXCfx0c29dEDAjkpaoFJr9SCKSlwL52FBBkqG/o8pXA9NpYlrDbrd7iek2MX/h&#10;6TUxrSRN08ElUb8JStr9/rBzCUqboFYfRZp6EOQ4BAnrKIiP2CpRZPNCiLDxhc9nwhDEDKWWycH3&#10;DCUk2UL36zYUuaQwy0VNMJ+38XuPY8Vp9klmxO011JbozsiTljyLiOBoZm8FuR0txAlJjVHb96EI&#10;TEhEeiqlYLm94P6VQn7jOSkylEyV9NDlp2ApY1yiHiqxAtq75ZCmdqyq8Y2jcEeVDljvxkP3144H&#10;oc7lPb+x9gi3Kulq57KQylRKnxNkP+ubK/wx+ipmH77bLXYIGp3hA/NfFirbPxliVDWNrGbzAn1x&#10;T617ogbljlbCSHWPWHKhkBSGVozISpnfb795HKYBTpASjLFxZH+tqUEuxVeJOXGd9Hp+7oVNrz/o&#10;YGOaJ4vmiVyXM4WyQ+PhVcH0eCeOZm5U+YrunfpbcUQlw914oDPHzcxV4xUzm/HpNMAw6zR19/JZ&#10;s+NA8R3wsnulRh+GgsM4eVDHkXdolqoUTlifGamma6fywvnDk56HDeYkrLNB3NwH1OmfZ/IHAAD/&#10;/wMAUEsDBBQABgAIAAAAIQCAacIF4QAAAAsBAAAPAAAAZHJzL2Rvd25yZXYueG1sTI/BToNAEIbv&#10;Jr7DZky82aVghSJDo01q4qWJ2Iu3LTsFIjuL7Jbi27ue9DgzX/75/mIzm15MNLrOMsJyEYEgrq3u&#10;uEE4vO/uMhDOK9aqt0wI3+RgU15fFSrX9sJvNFW+ESGEXa4QWu+HXEpXt2SUW9iBONxOdjTKh3Fs&#10;pB7VJYSbXsZR9CCN6jh8aNVA25bqz+psELZfHV+S9bQ0z6f164v+iPa76oB4ezM/PYLwNPs/GH71&#10;gzqUweloz6yd6BFWaZIGFCHOVjGIQKRJFjZHhCS7j0GWhfzfofwBAAD//wMAUEsBAi0AFAAGAAgA&#10;AAAhALaDOJL+AAAA4QEAABMAAAAAAAAAAAAAAAAAAAAAAFtDb250ZW50X1R5cGVzXS54bWxQSwEC&#10;LQAUAAYACAAAACEAOP0h/9YAAACUAQAACwAAAAAAAAAAAAAAAAAvAQAAX3JlbHMvLnJlbHNQSwEC&#10;LQAUAAYACAAAACEAVxj67QEDAADBBgAADgAAAAAAAAAAAAAAAAAuAgAAZHJzL2Uyb0RvYy54bWxQ&#10;SwECLQAUAAYACAAAACEAgGnCBe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B483563">
                <wp:simplePos x="0" y="0"/>
                <wp:positionH relativeFrom="column">
                  <wp:posOffset>2452370</wp:posOffset>
                </wp:positionH>
                <wp:positionV relativeFrom="paragraph">
                  <wp:posOffset>2925445</wp:posOffset>
                </wp:positionV>
                <wp:extent cx="857250" cy="504825"/>
                <wp:effectExtent l="895350" t="2095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2784"/>
                            <a:gd name="adj6" fmla="val -1000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193.1pt;margin-top:230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O1Z9AIAALoGAAAOAAAAZHJzL2Uyb0RvYy54bWysVclu2zAQvRfoPxC8J1q8xogcGE5TFAiS&#10;oEmRM02RtlpuJemtX98hJUt2nKJA0Qs91LzZHmfG1zc7KdCGWVdpVeDsMsWIKarLSi0L/O3l7mKM&#10;kfNElURoxQq8Zw7fTD9+uN6aCcv1SouSWQROlJtsTYFX3ptJkji6YpK4S22YAiXXVhIPV7tMSku2&#10;4F2KJE/TYbLVtjRWU+YcfL2tlXga/XPOqH/k3DGPRIEhNx9PG89FOJPpNZksLTGrijZpkH/IQpJK&#10;QdDW1S3xBK1tdeZKVtRqp7m/pFommvOKslgDVJOlb6p5XhHDYi1AjjMtTe7/uaUPm2fzZIGGrXET&#10;B2KoYsetDL+QH9pFsvYtWWznEYWP48EoHwClFFSDtD/OB4HMpDM21vnPTEsUhAIv4KGYnRMh9Nrn&#10;kSyyuXc+slYiRSS0Bym/ZxhxKeARNkSgbDyCGPUjHWHyY8zFuNfrnWN6x5g/+OkfYy6y4XA4Onc0&#10;OAH18tG4fw4anoCyNE2voivgo6kSpAMjoWSnRVXeVULES2h3NhcWQdFA1TILEcDiBCUU2sKMXaVA&#10;yd9cEEqZ8jHRt25WjJSfVIn83gDjCsYSB7+SlRgJBlMcpEi5J5XokMRavX0fCiGEgoS7HoqS3wsW&#10;EhXqK+OoKqFr6oeP493VWyebNzVHdDDjwE5rmNUlnxIl/IGoBhvMWBz71rDh6tTwNGJrEaNq5Vtj&#10;WSlt34tc/mgj1/hD9XXNoXy/W+yg6ALHRghfFrrcP1lkdb2GnKF3FczGPXH+iVhoeRgn2KX+EQ4u&#10;NDwKFZXBaKXtr7ffAg7WAGjgSWB/Fdj9XBMLbym+KFgQV1m/HxZevPRhVuFijzWLY41ay7mGzoPh&#10;g6yiGPBeHERutXyFCZ6FqKAiikJsSNDbw2Xu670Ky5qy2SzCYMkZ4u/Vs6HBeeA3DMHL7pVY0ywG&#10;DxvlQR92XTMvdft32GCp9GztNa98UHZ8NhdYkCCdbODje0R1fznT3wAAAP//AwBQSwMEFAAGAAgA&#10;AAAhAIP6zTDfAAAACwEAAA8AAABkcnMvZG93bnJldi54bWxMj8tOwzAQRfdI/IM1SOyoXbdNqzRO&#10;hUAVawJILJ14mkTEdoidB3w9wwp28zi6cyY7LbZjEw6h9U7BeiWAoau8aV2t4PXlfHcAFqJ2Rnfe&#10;oYIvDHDKr68ynRo/u2ecilgzCnEh1QqaGPuU81A1aHVY+R4d7S5+sDpSO9TcDHqmcNtxKUTCrW4d&#10;XWh0jw8NVh/FaBXYaT+UPZZjLT83xfn96fFtN38rdXuz3B+BRVziHwy/+qQOOTmVfnQmsE7B5pBI&#10;QhVsE7EHRsROrmlSUrEVEnie8f8/5D8AAAD//wMAUEsBAi0AFAAGAAgAAAAhALaDOJL+AAAA4QEA&#10;ABMAAAAAAAAAAAAAAAAAAAAAAFtDb250ZW50X1R5cGVzXS54bWxQSwECLQAUAAYACAAAACEAOP0h&#10;/9YAAACUAQAACwAAAAAAAAAAAAAAAAAvAQAAX3JlbHMvLnJlbHNQSwECLQAUAAYACAAAACEAA9Dt&#10;WfQCAAC6BgAADgAAAAAAAAAAAAAAAAAuAgAAZHJzL2Uyb0RvYy54bWxQSwECLQAUAAYACAAAACEA&#10;g/rNMN8AAAALAQAADwAAAAAAAAAAAAAAAABOBQAAZHJzL2Rvd25yZXYueG1sUEsFBgAAAAAEAAQA&#10;8wAAAFoGAAAAAA==&#10;" adj="-21621,-7081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6F72D87F">
            <wp:extent cx="5369918" cy="4840350"/>
            <wp:effectExtent l="19050" t="19050" r="21590" b="17780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840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73BF3A1" w14:textId="475403BB" w:rsidR="00AD07B2" w:rsidRPr="00371749" w:rsidRDefault="006F622A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371749" w:rsidRPr="00371749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A0B6D">
        <w:rPr>
          <w:rFonts w:ascii="Tahoma" w:hAnsi="Tahoma" w:cs="Tahoma"/>
          <w:b/>
          <w:snapToGrid w:val="0"/>
          <w:sz w:val="22"/>
          <w:szCs w:val="22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2E63A428" w14:textId="692DDC2A" w:rsidR="00913420" w:rsidRDefault="0091342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deberá actualizar las redes BT en el 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gisgrid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, ya que en campo existente redes BT subterráneas y no redes aéreas.</w:t>
      </w:r>
    </w:p>
    <w:p w14:paraId="05A8516B" w14:textId="4ACCA002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 w:rsidR="00656374">
        <w:rPr>
          <w:rFonts w:cs="Arial"/>
          <w:noProof/>
          <w:sz w:val="22"/>
          <w:szCs w:val="22"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2DF6113">
                <wp:simplePos x="0" y="0"/>
                <wp:positionH relativeFrom="margin">
                  <wp:posOffset>3462020</wp:posOffset>
                </wp:positionH>
                <wp:positionV relativeFrom="paragraph">
                  <wp:posOffset>-84455</wp:posOffset>
                </wp:positionV>
                <wp:extent cx="1188085" cy="542925"/>
                <wp:effectExtent l="685800" t="0" r="12065" b="5048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103718"/>
                            <a:gd name="adj2" fmla="val 1283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margin-left:272.6pt;margin-top:-6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vhqwIAANIFAAAOAAAAZHJzL2Uyb0RvYy54bWysVEtv2zAMvg/YfxB0b/1o0qZBnSJIkWFA&#10;0RZth54VWUq8yaImKbGzX19KcZx0zWmYDzIp8uNLJG9u21qRjbCuAl3Q7DylRGgOZaWXBf3xOj8b&#10;UeI80yVToEVBt8LR28nXLzeNGYscVqBKYQka0W7cmIKuvDfjJHF8JWrmzsEIjUIJtmYeWbtMSssa&#10;tF6rJE/Ty6QBWxoLXDiHt3c7IZ1E+1IK7h+ldMITVVCMzcfTxnMRzmRyw8ZLy8yq4l0Y7B+iqFml&#10;0Wlv6o55Rta2+mSqrrgFB9Kfc6gTkLLiIuaA2WTpX9m8rJgRMRcsjjN9mdz/M8sfNi/myWIZGuPG&#10;DsmQRSttHf4YH2ljsbZ9sUTrCcfLLBuN0tGQEo6y4SC/zoehmskBbazz3wTUJBAFbUS5FM/4IjOm&#10;FKx9rBfb3DsfC1cSzWrsEFb+zCiRtcJ32DBFzrL04iobdS91pJUfa2X56OJy0AXQGcVQ9iEEDw5U&#10;Vc4rpSITGkzMlCXoo6CLZdZhP2gp/Rlol4seNp+n+H1GoucATQ41jZTfKhEMKv0sJKlKrGIeqxDb&#10;/RAN41xov48oageYxNh7YHYKqHpQpxtgIo5BD0xPAT967BHRK2jfg+tKgz1loPy1D1fu9PfZ73IO&#10;6ft20WLSBY1vGW4WUG6fLLGwG0tn+LzCVrlnzj8xi++PE4u7xT/iIRU0BYWOomQF9s+p+6CP44FS&#10;Shqc64K632tmBSXqu8bBuc4Gg7AIIjMYXuXI2GPJ4lii1/UMsD+wIzG6SAZ9r/aktFC/4QqaBq8o&#10;Ypqj74Jyb/fMzO/2DS4xLqbTqIbDb5i/1y+GB+OhzqFVX9s3Zk03Lx4n7QH2O4CNY1fvJuygG5Aa&#10;pmsPsvJBeKhrx+DiQOrDZjrmo9ZhFU/eAQAA//8DAFBLAwQUAAYACAAAACEAXkNw1N4AAAAKAQAA&#10;DwAAAGRycy9kb3ducmV2LnhtbEyPy07DMBBF90j8gzVIbFDr1EmgSuNUCRJbJNp+gBu7SUQ8DrHz&#10;4O8ZVrC7o7k6cyY/rrZnsxl951DCbhsBM1g73WEj4XJ+2+yB+aBQq96hkfBtPByL+7tcZdot+GHm&#10;U2gYQdBnSkIbwpBx7uvWWOW3bjBIu5sbrQo0jg3Xo1oIbnsuouiZW9UhXWjVYF5bU3+eJishndLk&#10;XC1fVfK0vwxlieX7XDVSPj6s5QFYMGv4K8OvPqlDQU5XN6H2rCdGkgqqStjs4hgYNV5iQeFKQQjg&#10;Rc7/v1D8AAAA//8DAFBLAQItABQABgAIAAAAIQC2gziS/gAAAOEBAAATAAAAAAAAAAAAAAAAAAAA&#10;AABbQ29udGVudF9UeXBlc10ueG1sUEsBAi0AFAAGAAgAAAAhADj9If/WAAAAlAEAAAsAAAAAAAAA&#10;AAAAAAAALwEAAF9yZWxzLy5yZWxzUEsBAi0AFAAGAAgAAAAhAAX2W+GrAgAA0gUAAA4AAAAAAAAA&#10;AAAAAAAALgIAAGRycy9lMm9Eb2MueG1sUEsBAi0AFAAGAAgAAAAhAF5DcNTeAAAACgEAAA8AAAAA&#10;AAAAAAAAAAAABQUAAGRycy9kb3ducmV2LnhtbFBLBQYAAAAABAAEAPMAAAAQBgAAAAA=&#10;" adj="-11603,38527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t>Panel Fotográfico</w:t>
      </w:r>
    </w:p>
    <w:p w14:paraId="25482441" w14:textId="4F1DF1A8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 w:rsidRPr="00886007">
        <w:t xml:space="preserve"> </w:t>
      </w:r>
      <w:r>
        <w:rPr>
          <w:noProof/>
        </w:rPr>
        <w:drawing>
          <wp:inline distT="0" distB="0" distL="0" distR="0" wp14:anchorId="7C20F27D" wp14:editId="32F22B48">
            <wp:extent cx="4335780" cy="3251835"/>
            <wp:effectExtent l="27622" t="10478" r="16193" b="16192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38733" cy="3254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6929FB22" w:rsidR="00194404" w:rsidRDefault="00371749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3491F567">
                <wp:simplePos x="0" y="0"/>
                <wp:positionH relativeFrom="margin">
                  <wp:posOffset>4445</wp:posOffset>
                </wp:positionH>
                <wp:positionV relativeFrom="paragraph">
                  <wp:posOffset>20320</wp:posOffset>
                </wp:positionV>
                <wp:extent cx="1276350" cy="504825"/>
                <wp:effectExtent l="0" t="0" r="19050" b="4476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wedgeRoundRectCallout">
                          <a:avLst>
                            <a:gd name="adj1" fmla="val 17547"/>
                            <a:gd name="adj2" fmla="val 12655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0FEEA0" w14:textId="4171C316" w:rsidR="00371749" w:rsidRPr="00371749" w:rsidRDefault="00656374" w:rsidP="00371749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 xml:space="preserve">Poste </w:t>
                            </w:r>
                            <w:r w:rsidR="00346BA9">
                              <w:rPr>
                                <w:color w:val="FFFFFF" w:themeColor="background1"/>
                                <w:lang w:val="es-ES"/>
                              </w:rPr>
                              <w:t>#${num_poste}</w:t>
                            </w:r>
                          </w:p>
                          <w:p w14:paraId="7D05E83F" w14:textId="62423415" w:rsidR="00656374" w:rsidRP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.35pt;margin-top:1.6pt;width:100.5pt;height:3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kVH4wIAAG8GAAAOAAAAZHJzL2Uyb0RvYy54bWysVclu2zAQvRfoPxC8N7IUS06MyIHhNEWB&#10;IAmSFDnTXCwVFMmS9Nav75Ba7Cxoi6I+0DOchTNvFl1c7hqJNty6WqsSpycjjLiimtVqVeJvT9ef&#10;zjBynihGpFa8xHvu8OXs44eLrZnyTFdaMm4ROFFuujUlrrw30yRxtOINcSfacAVCoW1DPLB2lTBL&#10;tuC9kUk2GhXJVltmrKbcObi9aoV4Fv0Lwam/E8Jxj2SJITYfTxvPZTiT2QWZriwxVU27MMg/RNGQ&#10;WsGjg6sr4gla2/qNq6amVjst/AnVTaKFqCmPOUA26ehVNo8VMTzmAuA4M8Dk/p9bert5NPcWYNga&#10;N3VAhix2wjbhH+JDuwjWfgCL7zyicJlmk+I0B0wpyPLR+CzLA5rJwdpY579w3aBAlHjL2Yo/6LVi&#10;D1CWBZFSr30EjWxunI/oMaRIA21C2PcUI9FIKMaGSJRO8vGkK9aRTvZCJyvyvHirdPpCqSiK6Aji&#10;7J4Fqo80xOC0rNl1LWVkQh/yhbQIooCwKOXKj7s8X2hK9Sfj5Sp9z7DihH1WDPm9gcQVTAlG2xI3&#10;nGEkOQxVoGKbelLLv9GEhEI0yaGikfJ7yUOMUj1wgWoGNcwi/HHYXieZtqKKMN7mno/g1yfQwxLr&#10;HR0GzwJQG3x3DnrNYwB7HDr9YMrjrA7Go98F1nbZYBFf1soPxk2ttH3PgfTDy61+D1ILTUDJ75Y7&#10;wKbE5yHVcLPUbH9vkdXt7nCGXtfQzzfE+XtioT9hBGAB+js4hNRQOiprg1Gl7c/Xd0EPZhckUGNY&#10;OiV2P9bEQsXlVwVTfZ6Ox2FLRWacTzJg7LFkeSxR62ahoSthUiCqSAZ9L3tSWN08w36ch1dBRBSF&#10;tyFAb3tm4dtlCBuW8vk8qsFmMsTfqEdDg/OAbxiQp90zsaYbZg9r4Fb3C6qbpbYwB91gqfR87bWo&#10;fRAe8OwY2GqxhboNHNbmMR+1Dt+J2S8AAAD//wMAUEsDBBQABgAIAAAAIQBf/JeX1wAAAAUBAAAP&#10;AAAAZHJzL2Rvd25yZXYueG1sTI49T8MwEIZ3JP6DdUhs1G6Q2irEqSokhiIx0Jb9Gh9JwD5Hsdum&#10;/55jgvHV+/VU6yl4daYx9ZEtzGcGFHETXc+thcP+5WEFKmVkhz4yWbhSgnV9e1Nh6eKF3+m8y62S&#10;EU4lWuhyHkqtU9NRwDSLA7F4n3EMmEWOrXYjXmQ8eF0Ys9ABe5aHDgd67qj53p2CYLjrBj90s+U3&#10;481h8brfjv7L2vu7afMEKtOU/8Lwiy8dqIXpGE/skvIWlpKz8FiAErMwc9FHC6tiCbqu9H/6+gcA&#10;AP//AwBQSwECLQAUAAYACAAAACEAtoM4kv4AAADhAQAAEwAAAAAAAAAAAAAAAAAAAAAAW0NvbnRl&#10;bnRfVHlwZXNdLnhtbFBLAQItABQABgAIAAAAIQA4/SH/1gAAAJQBAAALAAAAAAAAAAAAAAAAAC8B&#10;AABfcmVscy8ucmVsc1BLAQItABQABgAIAAAAIQCUVkVH4wIAAG8GAAAOAAAAAAAAAAAAAAAAAC4C&#10;AABkcnMvZTJvRG9jLnhtbFBLAQItABQABgAIAAAAIQBf/JeX1wAAAAUBAAAPAAAAAAAAAAAAAAAA&#10;AD0FAABkcnMvZG93bnJldi54bWxQSwUGAAAAAAQABADzAAAAQQYAAAAA&#10;" adj="14590,38136" fillcolor="#ffc000 [3207]" strokecolor="white [3212]" strokeweight="1pt">
                <v:textbox>
                  <w:txbxContent>
                    <w:p w14:paraId="340FEEA0" w14:textId="4171C316" w:rsidR="00371749" w:rsidRPr="00371749" w:rsidRDefault="00656374" w:rsidP="00371749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 xml:space="preserve">Poste </w:t>
                      </w:r>
                      <w:r w:rsidR="00346BA9">
                        <w:rPr>
                          <w:color w:val="FFFFFF" w:themeColor="background1"/>
                          <w:lang w:val="es-ES"/>
                        </w:rPr>
                        <w:t>#${num_poste}</w:t>
                      </w:r>
                    </w:p>
                    <w:p w14:paraId="7D05E83F" w14:textId="62423415" w:rsidR="00656374" w:rsidRP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A5E0292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933450"/>
                <wp:effectExtent l="0" t="0" r="533400" b="1676400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33450"/>
                        </a:xfrm>
                        <a:prstGeom prst="wedgeRoundRectCallout">
                          <a:avLst>
                            <a:gd name="adj1" fmla="val 75443"/>
                            <a:gd name="adj2" fmla="val 22266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722BAC9A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374">
                              <w:rPr>
                                <w:color w:val="FFFFFF" w:themeColor="background1"/>
                              </w:rPr>
                              <w:t>Predio del Solicitante se encuentra en el interior del pasaje a 1</w:t>
                            </w:r>
                            <w:r>
                              <w:rPr>
                                <w:color w:val="FFFFFF" w:themeColor="background1"/>
                              </w:rPr>
                              <w:t>6.6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>m del ingreso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5CED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97.1pt;margin-top:6.1pt;width:2in;height:7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cVz4gIAAG8GAAAOAAAAZHJzL2Uyb0RvYy54bWysVVlvEzEQfkfiP1h+p5vdHE2jbqoopQip&#10;olVb1GfHR3aRL2zn4tcz9h4JbQUIkQfH9nwznvnm2MurvZJoy52vjS5xfjbAiGtqWK3XJf76dPNh&#10;ipEPRDMijeYlPnCPr+bv313u7IwXpjKScYfAiPaznS1xFYKdZZmnFVfEnxnLNQiFcYoEOLp1xhzZ&#10;gXUls2IwmGQ745h1hnLv4fa6EeJ5si8Ep+FOCM8DkiUG30JaXVpXcc3ml2S2dsRWNW3dIP/ghSK1&#10;hkd7U9ckELRx9StTqqbOeCPCGTUqM0LUlKcYIJp88CKax4pYnmIBcrztafL/zyz9sn209w5o2Fk/&#10;87CNUeyFU/Ef/EP7RNahJ4vvA6JwmU+L6XQAnFKQXQyHo3FiMztqW+fDJ24UipsS7zhb8wez0ewB&#10;0rIkUppNSKSR7a0PiT2GNFFQJoR9yzESSkIytkSi8/FoNGyTdYIpTjFFUUwm569Bw1NQPmkx4Gf7&#10;LOw6T6MP3sia3dRSpkOsQ76UDoEX4BalXIdRfAO0fkFK/Sfl1Tp/S7HihH3UDIWDhcA1dAlGuxIr&#10;zjCSHJoq7lKZBlLLv0GCa9Gb7JjRtAsHyaOPUj9wgWoGOSwS/anZXgaZN6KKMN7EPh7ArwugoyXx&#10;kAxGywJY6223BjrkKYEdDy0+qvLUq73y4HeONez3Gullo0OvrGpt3FsGZOhfbvAdSQ01kaWwX+2B&#10;G6joGGq8WRl2uHfImWZ2eEtvaqjnW+LDPXFQn9ACMADDHSxCGkgdlbXFqDLux8u7iIPeBQnkGIZO&#10;if33DXGQcflZQ1df5KNRnFLpMBqfF3Bwp5LVqURv1NJAVUKngFdpG/FBdlvhjHqG+biIr4KIaApv&#10;g4PBdYdlaIYhTFjKF4sEg8lkSbjVj5ZG45Hf2CBP+2fibNvMAcbAF9MNqLaXmsQcsVFTm8UmGFGH&#10;KDzy2R5gqqUSaidwHJun54Q6fifmPwEAAP//AwBQSwMEFAAGAAgAAAAhAOOyfeDdAAAACgEAAA8A&#10;AABkcnMvZG93bnJldi54bWxMT0FOwzAQvCPxB2uRuFEHq4U2xKkapCJV4kALF25uvMQR8TqK3Sb8&#10;nu0JTjuzO5qZLdaT78QZh9gG0nA/y0Ag1cG21Gj4eN/eLUHEZMiaLhBq+MEI6/L6qjC5DSPt8XxI&#10;jWATirnR4FLqcylj7dCbOAs9Et++wuBNYjo00g5mZHPfSZVlD9KbljjBmR6fHdbfh5PX8Kiq15fp&#10;c0zbarffbbCp3hbOaX17M22eQCSc0p8YLvW5OpTc6RhOZKPomK/miqUMFE8WzJcXcOTFYqVAloX8&#10;/0L5CwAA//8DAFBLAQItABQABgAIAAAAIQC2gziS/gAAAOEBAAATAAAAAAAAAAAAAAAAAAAAAABb&#10;Q29udGVudF9UeXBlc10ueG1sUEsBAi0AFAAGAAgAAAAhADj9If/WAAAAlAEAAAsAAAAAAAAAAAAA&#10;AAAALwEAAF9yZWxzLy5yZWxzUEsBAi0AFAAGAAgAAAAhAHwpxXPiAgAAbwYAAA4AAAAAAAAAAAAA&#10;AAAALgIAAGRycy9lMm9Eb2MueG1sUEsBAi0AFAAGAAgAAAAhAOOyfeDdAAAACgEAAA8AAAAAAAAA&#10;AAAAAAAAPAUAAGRycy9kb3ducmV2LnhtbFBLBQYAAAAABAAEAPMAAABGBgAAAAA=&#10;" adj="27096,58896" fillcolor="#ffc000 [3207]" strokecolor="white [3212]" strokeweight="1pt">
                <v:textbox>
                  <w:txbxContent>
                    <w:p w14:paraId="327981B5" w14:textId="722BAC9A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>Predio del Solicitante se encuentra en el interior del pasaje a 1</w:t>
                      </w:r>
                      <w:r>
                        <w:rPr>
                          <w:color w:val="FFFFFF" w:themeColor="background1"/>
                        </w:rPr>
                        <w:t>6.6</w:t>
                      </w:r>
                      <w:r w:rsidRPr="00656374">
                        <w:rPr>
                          <w:color w:val="FFFFFF" w:themeColor="background1"/>
                        </w:rPr>
                        <w:t>m del ingreso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3B3427" wp14:editId="761E5C2A">
                <wp:simplePos x="0" y="0"/>
                <wp:positionH relativeFrom="column">
                  <wp:posOffset>709295</wp:posOffset>
                </wp:positionH>
                <wp:positionV relativeFrom="paragraph">
                  <wp:posOffset>2115820</wp:posOffset>
                </wp:positionV>
                <wp:extent cx="47625" cy="663738"/>
                <wp:effectExtent l="38100" t="19050" r="47625" b="22225"/>
                <wp:wrapNone/>
                <wp:docPr id="1361700875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25">
                          <a:off x="0" y="0"/>
                          <a:ext cx="47625" cy="663738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A921" id="Rectángulo 29" o:spid="_x0000_s1026" style="position:absolute;margin-left:55.85pt;margin-top:166.6pt;width:3.75pt;height:52.25pt;rotation:215313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IizeQIAAFIFAAAOAAAAZHJzL2Uyb0RvYy54bWysVE1v2zAMvQ/YfxB0Xx2nadIGdYogRYcB&#10;RVusHXpWZCk2IIsapcTJfv0o2XGDrthhmA8GKT4+fojU9c2+MWyn0NdgC56fjThTVkJZ203Bf7zc&#10;fbnkzAdhS2HAqoIflOc3i8+frls3V2OowJQKGZFYP29dwasQ3DzLvKxUI/wZOGXJqAEbEUjFTVai&#10;aIm9Mdl4NJpmLWDpEKTynk5vOyNfJH6tlQyPWnsVmCk45RbSH9N/Hf/Z4lrMNyhcVcs+DfEPWTSi&#10;thR0oLoVQbAt1n9QNbVE8KDDmYQmA61rqVINVE0+elfNcyWcSrVQc7wb2uT/H6182D27J6Q2tM7P&#10;PYmxir3GhiFQt/KrWT6+SKVRsmyfOncYOqf2gUk6nMymhGKSLNPp+ez8MjY264gioUMfvipoWBQK&#10;jnQviVPs7n3ooEdIhHswdXlXG5MU3KxXBtlO0B2uRvHr2U9g2Vv6SQoHo6Kzsd+VZnVJOY5TxDRZ&#10;auATUiob8s5UiVJ1YfKLkyhxFqNHqigRRmZN6Q3cPcER2ZEcubv6enx0VWkwB+fR3xLrnAePFBls&#10;GJyb2gJ+RGCoqj5yh6f0T1oTxTWUhyfsLpqWwzt5V9P93AsfngTSHtAh7XZ4pJ820BYceomzCvDX&#10;R+cRT+NJVs5a2quC+59bgYoz883S4F7lk0lcxKRMLmZjUvDUsj612G2zArr2PGWXxIgP5ihqhOaV&#10;noBljEomYSXFLrgMeFRWodt3ekSkWi4TjJbPiXBvn52M5LGrcf5e9q8CXT+kgYb7AY47KObvZrXD&#10;Rk8Ly20AXadBfutr329a3DQ4/SMTX4ZTPaHensLFbwAAAP//AwBQSwMEFAAGAAgAAAAhAKBK+cnf&#10;AAAACwEAAA8AAABkcnMvZG93bnJldi54bWxMj01PwzAMhu9I/IfIk7ixtCuio2s6oQkEV8YkOGaN&#10;11ZrnKpJP/bv8U7s5ld+9Ppxvp1tK0bsfeNIQbyMQCCVzjRUKTh8vz+uQfigyejWESq4oIdtcX+X&#10;68y4ib5w3IdKcAn5TCuoQ+gyKX1Zo9V+6Tok3p1cb3Xg2FfS9HrictvKVRQ9S6sb4gu17nBXY3ne&#10;D1bBcLisf0+fY+2nj5+zblxVvu0mpR4W8+sGRMA5/MNw1Wd1KNjp6AYyXrSc4zhlVEGSJCsQVyJ+&#10;4eGo4ClJU5BFLm9/KP4AAAD//wMAUEsBAi0AFAAGAAgAAAAhALaDOJL+AAAA4QEAABMAAAAAAAAA&#10;AAAAAAAAAAAAAFtDb250ZW50X1R5cGVzXS54bWxQSwECLQAUAAYACAAAACEAOP0h/9YAAACUAQAA&#10;CwAAAAAAAAAAAAAAAAAvAQAAX3JlbHMvLnJlbHNQSwECLQAUAAYACAAAACEA2dSIs3kCAABSBQAA&#10;DgAAAAAAAAAAAAAAAAAuAgAAZHJzL2Uyb0RvYy54bWxQSwECLQAUAAYACAAAACEAoEr5yd8AAAAL&#10;AQAADwAAAAAAAAAAAAAAAADTBAAAZHJzL2Rvd25yZXYueG1sUEsFBgAAAAAEAAQA8wAAAN8FAAAA&#10;AA==&#10;" fillcolor="#c00000" strokecolor="#091723 [484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BEBA14" wp14:editId="4FA7FABD">
                <wp:simplePos x="0" y="0"/>
                <wp:positionH relativeFrom="column">
                  <wp:posOffset>596356</wp:posOffset>
                </wp:positionH>
                <wp:positionV relativeFrom="paragraph">
                  <wp:posOffset>2778896</wp:posOffset>
                </wp:positionV>
                <wp:extent cx="149678" cy="651343"/>
                <wp:effectExtent l="38100" t="19050" r="41275" b="15875"/>
                <wp:wrapNone/>
                <wp:docPr id="523198995" name="Cub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26">
                          <a:off x="0" y="0"/>
                          <a:ext cx="149678" cy="651343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51F581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8" o:spid="_x0000_s1026" type="#_x0000_t16" style="position:absolute;margin-left:46.95pt;margin-top:218.8pt;width:11.8pt;height:51.3pt;rotation:168019fd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Q36mAIAALcFAAAOAAAAZHJzL2Uyb0RvYy54bWysVFFv2yAQfp+0/4B4Xx2nSdpGdaqoVaZJ&#10;3VqtnfpMMMSWMMeAxMl+/Q6wnXSt9jDNDwi4u+/jPt/d9c2+UWQnrKtBFzQ/G1EiNIey1puC/nhe&#10;fbqkxHmmS6ZAi4IehKM3i48frlszF2OoQJXCEgTRbt6aglbem3mWOV6JhrkzMEKjUYJtmMej3WSl&#10;ZS2iNyobj0azrAVbGgtcOIe3d8lIFxFfSsH9g5ROeKIKim/zcbVxXYc1W1yz+cYyU9W8ewb7h1c0&#10;rNZIOkDdMc/I1tZvoJqaW3Ag/RmHJgMpay5iDphNPvojm6eKGRFzQXGcGWRy/w+Wf9s9mUeLMrTG&#10;zR1uQxZ7aRtiAdXKp+eX41lMDR9L9lG5w6Cc2HvC8TKfXM0u8FdzNM2m+fnkPCibJaSAaKzznwU0&#10;JGwKyrfrkBibs92988m1dwnXDlRdrmql4sFu1rfKkh3Dn7hajfDr0F+5Kf02MpSRGGLXm3EkVdvm&#10;K5QJb3oK17vHp5+AYyIBPTtqFHf+oETgVPq7kKQuUYhEEMv3yMs4F9rnkdtVrBSJOg/cfSavqCNg&#10;QJYowYDdAfSeCaTHThp2/iFUxOofgkeJ/W/BQ0RkBu2H4KbWYN8DUJhVx5z8e5GSNEGlNZSHR5uq&#10;CTvQGb6qsQbumfOPzGKz4SUOEP+Ai1TQFhS6HSUV2F/v3Qd/7AG0UtJi8xbU/dwyKyhRXzR2x1U+&#10;mYRuj4fJ9GKMB3tqWZ9a9La5BSytPL4uboO/V/1WWmhecM4sAyuamObIjVXsbX+49Wmo4KTiYrmM&#10;btjhhvl7/WR4AA+qhhp/3r8wa7pG8NhB36Bv9Df9kHxDpIbl1oOsY7Mcde30xukQa7abZGH8nJ6j&#10;13HeLn4DAAD//wMAUEsDBBQABgAIAAAAIQDM1BQG4AAAAAoBAAAPAAAAZHJzL2Rvd25yZXYueG1s&#10;TI/LTsMwEEX3SPyDNUjsqPNo+giZVFAJxGNF6aY7Nx6SiHgcxU4b/h53BcvRPbr3TLGZTCdONLjW&#10;MkI8i0AQV1a3XCPsP5/uViCcV6xVZ5kQfsjBpry+KlSu7Zk/6LTztQgl7HKF0Hjf51K6qiGj3Mz2&#10;xCH7soNRPpxDLfWgzqHcdDKJooU0quWw0Kietg1V37vRIKTJftyOSTal76/Pjzamt5fxoBBvb6aH&#10;exCeJv8Hw0U/qEMZnI52ZO1Eh7BO14FEmKfLBYgLEC8zEEeEbB4lIMtC/n+h/AUAAP//AwBQSwEC&#10;LQAUAAYACAAAACEAtoM4kv4AAADhAQAAEwAAAAAAAAAAAAAAAAAAAAAAW0NvbnRlbnRfVHlwZXNd&#10;LnhtbFBLAQItABQABgAIAAAAIQA4/SH/1gAAAJQBAAALAAAAAAAAAAAAAAAAAC8BAABfcmVscy8u&#10;cmVsc1BLAQItABQABgAIAAAAIQAr3Q36mAIAALcFAAAOAAAAAAAAAAAAAAAAAC4CAABkcnMvZTJv&#10;RG9jLnhtbFBLAQItABQABgAIAAAAIQDM1BQG4AAAAAoBAAAPAAAAAAAAAAAAAAAAAPIEAABkcnMv&#10;ZG93bnJldi54bWxQSwUGAAAAAAQABADzAAAA/wUAAAAA&#10;" fillcolor="red" strokecolor="#747070 [1614]" strokeweight="1pt"/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0EA033DC">
            <wp:extent cx="5588133" cy="41911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429F3619" w:rsidR="00ED5EBD" w:rsidRDefault="00371749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6D71E7B3">
                <wp:simplePos x="0" y="0"/>
                <wp:positionH relativeFrom="margin">
                  <wp:posOffset>2623820</wp:posOffset>
                </wp:positionH>
                <wp:positionV relativeFrom="paragraph">
                  <wp:posOffset>1068070</wp:posOffset>
                </wp:positionV>
                <wp:extent cx="1200150" cy="876300"/>
                <wp:effectExtent l="228600" t="0" r="19050" b="1638300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76300"/>
                        </a:xfrm>
                        <a:prstGeom prst="wedgeRoundRectCallout">
                          <a:avLst>
                            <a:gd name="adj1" fmla="val -67258"/>
                            <a:gd name="adj2" fmla="val 22899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1C5A9" w14:textId="2502DB38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Redes BT subterráneas existentes LL</w:t>
                            </w:r>
                            <w:r w:rsidR="001012AA">
                              <w:rPr>
                                <w:color w:val="FFFFFF" w:themeColor="background1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7" type="#_x0000_t62" style="position:absolute;left:0;text-align:left;margin-left:206.6pt;margin-top:84.1pt;width:94.5pt;height:6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Hcg5AIAAHEGAAAOAAAAZHJzL2Uyb0RvYy54bWysVdtOGzEQfa/Uf7D8DptdkhAiNigKpaqE&#10;AAEVz44vWVde27WdW7++Y+8lKaC2qpoHx/acGc+cuezl1a5WaMOdl0aXOD8dYMQ1NUzqVYm/Pt+c&#10;TDDygWhGlNG8xHvu8dXs44fLrZ3ywlRGMe4QGNF+urUlrkKw0yzztOI18afGcg1CYVxNAhzdKmOO&#10;bMF6rbJiMBhnW+OYdYZy7+H2uhHiWbIvBKfhXgjPA1IlBt9CWl1al3HNZpdkunLEVpK2bpB/8KIm&#10;UsOjvalrEghaO/nGVC2pM96IcEpNnRkhJOUpBogmH7yK5qkilqdYgBxve5r8/zNL7zZP9sEBDVvr&#10;px62MYqdcHX8B//QLpG178niu4AoXOZAfz4CTinIJufjs0FiMztoW+fDZ25qFDcl3nK24o9mrdkj&#10;pGVBlDLrkEgjm1sfEnsMaVJDmRD2LcdI1AqSsSEKnYzPi9GkzdYRqDgGFcXk4qJ4Czo7BuXj8fg8&#10;YsDR9l3Yda5GJ7xRkt1IpdIhFiJfKIfADfCLUq7DsNX/Ban0n5SXq/w9xYoT9kkzFPYWItfQJhht&#10;S1xzhpHi0FVxl+o0EKn+BgkBRW+yQ0rTLuwVjz4q/cgFkgySWCT+U7e9DjJvRBVhvIl9NIBfF0BH&#10;S+IxGYyWBbDW224NdMhjAjseWnxU5alZe+XB7xxrstdrpJeNDr1yLbVx7xlQoX+5wXckNdRElsJu&#10;uQNuoL4TNF4tDds/OORMMz28pTcSKvqW+PBAHFQoNAGMwHAPi1AGckeVtBhVxv14fRdx0L0ggSTD&#10;2Cmx/74mDlKuvmjo64t8OIxzKh2Go/MCDu5YsjyW6HW9MFCW0CvgVdpGfFDdVjhTv8CEnMdXQUQ0&#10;hbfBweC6wyI04xBmLOXzeYLBbLIk3OonS6PxSHDskOfdC3G2becAg+DOdCOqbaYmMwds1NRmvg5G&#10;yBCFBz7bA8y1VEPtDI6D8/icUIcvxewnAAAA//8DAFBLAwQUAAYACAAAACEAIlJ9oN4AAAALAQAA&#10;DwAAAGRycy9kb3ducmV2LnhtbEyPwU7DMBBE70j8g7VI3KidtDVViFNVSD1wQm35gG3sxBGxHdlu&#10;G/h6lhPcZjVPszP1dnYju5qYhuAVFAsBzPg26MH3Cj5O+6cNsJTRaxyDNwq+TIJtc39XY6XDzR/M&#10;9Zh7RiE+VajA5jxVnKfWGodpESbjyetCdJjpjD3XEW8U7kZeCiG5w8HTB4uTebWm/TxenIJoQ9G9&#10;rdbfu+75hPqwlu/7JJV6fJh3L8CymfMfDL/1qTo01OkcLl4nNipYFcuSUDLkhgQRUpQkzgqWQpbA&#10;m5r/39D8AAAA//8DAFBLAQItABQABgAIAAAAIQC2gziS/gAAAOEBAAATAAAAAAAAAAAAAAAAAAAA&#10;AABbQ29udGVudF9UeXBlc10ueG1sUEsBAi0AFAAGAAgAAAAhADj9If/WAAAAlAEAAAsAAAAAAAAA&#10;AAAAAAAALwEAAF9yZWxzLy5yZWxzUEsBAi0AFAAGAAgAAAAhAJgsdyDkAgAAcQYAAA4AAAAAAAAA&#10;AAAAAAAALgIAAGRycy9lMm9Eb2MueG1sUEsBAi0AFAAGAAgAAAAhACJSfaDeAAAACwEAAA8AAAAA&#10;AAAAAAAAAAAAPgUAAGRycy9kb3ducmV2LnhtbFBLBQYAAAAABAAEAPMAAABJBgAAAAA=&#10;" adj="-3728,60262" fillcolor="#ffc000 [3207]" strokecolor="white [3212]" strokeweight="1pt">
                <v:textbox>
                  <w:txbxContent>
                    <w:p w14:paraId="5521C5A9" w14:textId="2502DB38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Redes BT subterráneas existentes LL</w:t>
                      </w:r>
                      <w:r w:rsidR="001012AA">
                        <w:rPr>
                          <w:color w:val="FFFFFF" w:themeColor="background1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2F967DA9">
                <wp:simplePos x="0" y="0"/>
                <wp:positionH relativeFrom="column">
                  <wp:posOffset>2490470</wp:posOffset>
                </wp:positionH>
                <wp:positionV relativeFrom="paragraph">
                  <wp:posOffset>153670</wp:posOffset>
                </wp:positionV>
                <wp:extent cx="1247775" cy="295275"/>
                <wp:effectExtent l="514350" t="0" r="28575" b="6572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5335"/>
                            <a:gd name="adj6" fmla="val -371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92B41" w14:textId="068F4CD2" w:rsidR="00371749" w:rsidRPr="00371749" w:rsidRDefault="00346BA9" w:rsidP="0037174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4EB6ACE7" w14:textId="2CD507CE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Globo: línea doblada 20" o:spid="_x0000_s1038" type="#_x0000_t48" style="position:absolute;left:0;text-align:left;margin-left:196.1pt;margin-top:12.1pt;width:98.25pt;height:2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0UL+wIAALsGAAAOAAAAZHJzL2Uyb0RvYy54bWysVdtuGjEQfa/Uf7D8TpZdLpugQIRIU1WK&#10;kqhJlWfjtWFb32qbAP36jr1XklSVqr4Ye33mcs54hsurgxTohVlXajXH6dkQI6aoLkq1meNvTzeD&#10;c4ycJ6ogQis2x0fm8NXi44fLvZmxTG+1KJhF4ES52d7M8dZ7M0sSR7dMEnemDVNwybWVxMPRbpLC&#10;kj14lyLJhsNpste2MFZT5hx8va4u8SL655xRf8+5Yx6JOYbcfFxtXNdhTRaXZLaxxGxLWqdB/iEL&#10;SUoFQVtX18QTtLPlG1eypFY7zf0Z1TLRnJeURQ7AJh2+YvO4JYZFLiCOM61M7v+5pXcvj+bBggx7&#10;42YOtoHFgVsZfiE/dIhiHVux2MEjCh/TbJzn+QQjCnfZxSSDPbhJOmtjnf/MtERhM8drqBSzKyKE&#10;3vksqkVebp2PshVIEQnvgxTfU4y4FFCFFyJQep5Pmir1MFkfMzgfjUZ1JXuYUR/zBz/jPmaQTqfT&#10;/K0j4NglBExHo8gUit2LNu2DBqM8zdNajpokCNMIEhg7LcriphQiHsJzZythEXAGpTaN7QlKKLQH&#10;3S+GoMjfXBBKmfLjOoUTN1tGik+qQP5oQHAFbYmDX8kKjASDLg672BeelKJDEmv1/n0ocBMKat+9&#10;objzR8FCokJ9ZRyVBbyaqu6xvTu+VbJZnWxEBzMO6rSGaUX5VCjhG6FqbDBjse1bw1qrU8PTiK1F&#10;jKqVb41lqbR9L3Lxo41c4Rv2FedA3x/WByAdOiUwC5/Wujg+WGR1NYecoTcl9MYtcf6BWHjyMKJg&#10;mPp7WLjQUBUqSoPRVttfr78FHMwBuIGawACbY/dzRywUU3xRMCEu0vE4TLx4GE/yDA62f7Pu36id&#10;XGl4etB8kFXcBrwXzZZbLZ+hg5chKlwRRSE2JOhtc1j5arDCtKZsuYwwmHKG+Fv1aGhwHgQOXfB0&#10;eCbW1IPBw0i5082wI7PYMNUo6bDBUunlzmte+nDZ6VkfYELC7mQE988R1f3nLH4DAAD//wMAUEsD&#10;BBQABgAIAAAAIQARib074AAAAAkBAAAPAAAAZHJzL2Rvd25yZXYueG1sTI9NT4QwEIbvJv6HZky8&#10;GLeIHyAybFijxpPZD6PXQisQ6JTQ7i7+e8eTniaTefLO8+bL2Q7iYCbfOUK4WkQgDNVOd9QgvO+e&#10;L1MQPijSanBkEL6Nh2VxepKrTLsjbcxhGxrBIeQzhdCGMGZS+ro1VvmFGw3x7ctNVgVep0bqSR05&#10;3A4yjqI7aVVH/KFVo3lsTd1v9xahvHhrqPz86PuXuapkt16tX59WiOdnc/kAIpg5/MHwq8/qULBT&#10;5fakvRgQru/jmFGE+IYnA7dpmoCoEJIoAVnk8n+D4gcAAP//AwBQSwECLQAUAAYACAAAACEAtoM4&#10;kv4AAADhAQAAEwAAAAAAAAAAAAAAAAAAAAAAW0NvbnRlbnRfVHlwZXNdLnhtbFBLAQItABQABgAI&#10;AAAAIQA4/SH/1gAAAJQBAAALAAAAAAAAAAAAAAAAAC8BAABfcmVscy8ucmVsc1BLAQItABQABgAI&#10;AAAAIQD7c0UL+wIAALsGAAAOAAAAAAAAAAAAAAAAAC4CAABkcnMvZTJvRG9jLnhtbFBLAQItABQA&#10;BgAIAAAAIQARib074AAAAAkBAAAPAAAAAAAAAAAAAAAAAFUFAABkcnMvZG93bnJldi54bWxQSwUG&#10;AAAAAAQABADzAAAAYgYAAAAA&#10;" adj="-8029,63792" fillcolor="white [3212]" strokecolor="#ffc000 [3207]" strokeweight="1.5pt">
                <v:stroke startarrow="open"/>
                <v:textbox>
                  <w:txbxContent>
                    <w:p w14:paraId="03992B41" w14:textId="068F4CD2" w:rsidR="00371749" w:rsidRPr="00371749" w:rsidRDefault="00346BA9" w:rsidP="0037174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4EB6ACE7" w14:textId="2CD507CE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BF4890" wp14:editId="57429F3A">
                <wp:simplePos x="0" y="0"/>
                <wp:positionH relativeFrom="column">
                  <wp:posOffset>2063750</wp:posOffset>
                </wp:positionH>
                <wp:positionV relativeFrom="paragraph">
                  <wp:posOffset>3439795</wp:posOffset>
                </wp:positionV>
                <wp:extent cx="2541270" cy="704850"/>
                <wp:effectExtent l="0" t="0" r="30480" b="19050"/>
                <wp:wrapNone/>
                <wp:docPr id="116216541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1270" cy="704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AC81EB" id="Conector recto 30" o:spid="_x0000_s1026" style="position:absolute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5pt,270.85pt" to="362.6pt,3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86a3wEAABUEAAAOAAAAZHJzL2Uyb0RvYy54bWysU02P2yAQvVfqf0DcGzvRbrO14uwh0baH&#10;ql31607wECMBg4DGzr/vgBNvt1UPrXrBA8x7M+8x3tyP1rAThKjRtXy5qDkDJ7HT7tjyr18eXt1x&#10;FpNwnTDooOVniPx++/LFZvANrLBH00FgROJiM/iW9yn5pqqi7MGKuEAPji4VBisSbcOx6oIYiN2a&#10;alXXr6sBQ+cDSoiRTvfTJd8WfqVApo9KRUjMtJx6S2UNZT3ktdpuRHMMwvdaXtoQ/9CFFdpR0Zlq&#10;L5Jg34P+jcpqGTCiSguJtkKltISigdQs61/UfO6Fh6KFzIl+tin+P1r54bRzj4FsGHxson8MWcWo&#10;gmXKaP+O3pSX6FuO8h31zMZi4Hk2EMbEJB2ubm+WqzX5LOluXd/c3RaHq4kxo32I6S2gZTloudEu&#10;CxSNOL2Pibqg1GtKPjaODVT4TU1EeR/R6O5BG1M24XjYmcBOIj9uva5312rP0jLfXsR+yjPHHO8x&#10;5aenasbR50l7idLZwFT9EyimO1I2aS9jCXNNISW4tJyZKDvDFPU3Ay9953n+E/CSn6FQRvZvwDOi&#10;VEaXZrDVDsPk2vPqaby2rKb8qwOT7mzBAbtzmYpiDc1e8eryn+Th/nlf4E9/8/YHAAAA//8DAFBL&#10;AwQUAAYACAAAACEAwgGD1OAAAAALAQAADwAAAGRycy9kb3ducmV2LnhtbEyPMU/DMBSEdyT+g/WQ&#10;2KhTgxsU4lQIwQqidIDtNXaTgP2cxk4a+usxE4ynO919V65nZ9lkhtB5UrBcZMAM1V531CjYvj1d&#10;3QILEUmj9WQUfJsA6+r8rMRC+yO9mmkTG5ZKKBSooI2xLzgPdWschoXvDSVv7weHMcmh4XrAYyp3&#10;lossW3GHHaWFFnvz0Jr6azM6BR8j2hM/ycPh+RGb9yG+bD/3k1KXF/P9HbBo5vgXhl/8hA5VYtr5&#10;kXRgVsG1kOlLVCBvljmwlMiFFMB2ClZS5MCrkv//UP0AAAD//wMAUEsBAi0AFAAGAAgAAAAhALaD&#10;OJL+AAAA4QEAABMAAAAAAAAAAAAAAAAAAAAAAFtDb250ZW50X1R5cGVzXS54bWxQSwECLQAUAAYA&#10;CAAAACEAOP0h/9YAAACUAQAACwAAAAAAAAAAAAAAAAAvAQAAX3JlbHMvLnJlbHNQSwECLQAUAAYA&#10;CAAAACEAivPOmt8BAAAVBAAADgAAAAAAAAAAAAAAAAAuAgAAZHJzL2Uyb0RvYy54bWxQSwECLQAU&#10;AAYACAAAACEAwgGD1OAAAAALAQAADwAAAAAAAAAAAAAAAAA5BAAAZHJzL2Rvd25yZXYueG1sUEsF&#10;BgAAAAAEAAQA8wAAAEYFAAAAAA==&#10;" strokecolor="#0070c0" strokeweight="1.5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2D80737D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571500" r="19812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1985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9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l+wIAAMMGAAAOAAAAZHJzL2Uyb0RvYy54bWysVctu2zAQvBfoPxC6J7b8thE7MNymLRAk&#10;QZMiZ5oibbUUyZL0q1/fISXLcpKiQNGLwMdwuDPLXV1d7wtJtty6XKtpkl62E8IV01muVtPk29PN&#10;xSghzlOVUakVnyYH7pLr2ft3Vzsz4R291jLjloBEucnOTJO192bSajm25gV1l9pwhU2hbUE9pnbV&#10;yizdgb2QrU67PWjttM2M1Yw7h9UP5WYyi/xCcObvhXDcEzlNEJuPXxu/y/Btza7oZGWpWeesCoP+&#10;QxQFzRUurak+UE/JxuavqIqcWe208JdMFy0tRM541AA1afuFmsc1NTxqgTnO1Da5/0fL7raP5sHC&#10;hp1xE4dhULEXtiBC5uYzchp1IVKyj7Ydatv43hOGxdFoOOzCXIatwWAw7EdbWyVNoDPW+U9cFyQM&#10;pskSKeN2QaXUG9+J9HR763z0LyOKFngoNPueJkQUEunYUknSUcULjxuYThNzMep2u1VKG5huE/MH&#10;nl4Tc5EGGa+J+meg4Xjcf+O2QROUjkf9cSCCG5VGjI5+BMFOyzy7yaWMk/Ds+UJaAskwapVWZ89Q&#10;UpEd8jJuw+i/UVDGuPK9t2jWnGYfVUb8wcBvhfJMAm/Bs4RIjmoOo1gfnubyhKTW6t3bUGiTCmJP&#10;bymO/EHyEKhUX7kgeYY3U6Y9lvlJbxlspwo2osMxAXfqg+VzfHFQ+qNRFTYc47H864OVV+cOn99Y&#10;n4i3auXrw0WutC3NPifIftQ3l/ij+lJzkO/3yz1EI2PxtYSlpc4OD5ZYXfYjZ9hNjtK4pc4/UIsX&#10;j2pCU/X3+AipkRWGYkzIWttfL9cCDv0AO8gJGtk0cT831CKZ8otCpxinvV7ofHHS6w87mNjmzrK5&#10;ozbFQuPpofYQVRwGvJfHobC6eEYBz8Ot2KKK4W4E6O1xsvBlg0XXZnw+jzB0O0P9rXo07NhSQhU8&#10;7Z+pNVVf8Ggod/rY9KqCKWvnhA2pUXq+8VrkPmye/Kwm6JQYnbXi5jyiTv+e2W8AAAD//wMAUEsD&#10;BBQABgAIAAAAIQBLqpwj3wAAAAsBAAAPAAAAZHJzL2Rvd25yZXYueG1sTI9BTsMwEEX3SNzBGiR2&#10;1CFpmxLiVAiRA5BU6taNhzgitiPbTdOenmEFy695+vN+uV/MyGb0YXBWwPMqAYa2c2qwvYBDWz/t&#10;gIUorZKjsyjgigH21f1dKQvlLvYT5yb2jEpsKKQAHeNUcB46jUaGlZvQ0u3LeSMjRd9z5eWFys3I&#10;0yTZciMHSx+0nPBdY/fdnI0Af5vrozq0/Xq+6kU3dfuR1DchHh+Wt1dgEZf4B8OvPqlDRU4nd7Yq&#10;sJHybpMSKmCbrXNgRGTphtadBOTZSw68Kvn/DdUPAAAA//8DAFBLAQItABQABgAIAAAAIQC2gziS&#10;/gAAAOEBAAATAAAAAAAAAAAAAAAAAAAAAABbQ29udGVudF9UeXBlc10ueG1sUEsBAi0AFAAGAAgA&#10;AAAhADj9If/WAAAAlAEAAAsAAAAAAAAAAAAAAAAALwEAAF9yZWxzLy5yZWxzUEsBAi0AFAAGAAgA&#10;AAAhAOskrOX7AgAAwwYAAA4AAAAAAAAAAAAAAAAALgIAAGRycy9lMm9Eb2MueG1sUEsBAi0AFAAG&#10;AAgAAAAhAEuqnCPfAAAACwEAAA8AAAAAAAAAAAAAAAAAVQUAAGRycy9kb3ducmV2LnhtbFBLBQYA&#10;AAAABAAEAPMAAABhBgAAAAA=&#10;" adj="4290,-1727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07FD8078">
                <wp:simplePos x="0" y="0"/>
                <wp:positionH relativeFrom="column">
                  <wp:posOffset>1918970</wp:posOffset>
                </wp:positionH>
                <wp:positionV relativeFrom="paragraph">
                  <wp:posOffset>2134870</wp:posOffset>
                </wp:positionV>
                <wp:extent cx="45719" cy="819150"/>
                <wp:effectExtent l="0" t="0" r="12065" b="1905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191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93FC5" id="Rectángulo 22" o:spid="_x0000_s1026" style="position:absolute;margin-left:151.1pt;margin-top:168.1pt;width:3.6pt;height:6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1OggIAANQFAAAOAAAAZHJzL2Uyb0RvYy54bWy0VFFv2yAQfp+0/4B4X21H7dpGdaqoVadJ&#10;XVu1nfpMMNRIwDEgcbJfvwM7TtZle5i2F8xxd99xn/nu4nJtNFkJHxTYmlZHJSXCcmiUfa3p1+eb&#10;D2eUhMhswzRYUdONCPRy9v7dReemYgIt6EZ4giA2TDtX0zZGNy2KwFthWDgCJyw6JXjDIpr+tWg8&#10;6xDd6GJSlh+LDnzjPHARAp5e9046y/hSCh7vpQwiEl1TvFvMq8/rIq3F7IJNXz1zreLDNdhf3MIw&#10;ZbHoCHXNIiNLr36BMop7CCDjEQdTgJSKi9wDdlOVb7p5apkTuRckJ7iRpvDvYPnd6sk9eKShc2Ea&#10;cJu6WEtv0hfvR9aZrM1IllhHwvHw+OS0OqeEo+esOq9OMpfFLtf5ED8JMCRtaurxV2SG2Oo2RKyH&#10;oduQVCqAVs2N0job6feLK+3JiuGPY5wLGyc5XS/NF2j689OTstyWzS8mpWTkn9C0/a8FsJFUodgR&#10;mHdxo0Wqq+2jkEQ1SFnfwXjT/eaq3FxoWSP6YyT0N71lwIQska0RewA4RFyVXjnecohPqSJLY0wu&#10;++p/Sh4zcmWwcUw2yoI/BKDjWLmP35LUU5NYWkCzefDEQy/M4PiNwudyy0J8YB6ViJrF6RLvcZEa&#10;uprCsKOkBf/90HmKR4Ggl5IOlV3T8G3JvKBEf7YonfPq+DiNgmzgK56g4fc9i32PXZorwDdY4Rxz&#10;PG9TfNTbrfRgXnAIzVNVdDHLsXZNefRb4yr2EwfHGBfzeQ5D+TsWb+2T4wk8sZrk8Lx+Yd4Nmomo&#10;tTvYTgE2fSOdPjZlWpgvI0iVdbXjdeAbR0f+/8OYS7Np385Ru2E8+wEAAP//AwBQSwMEFAAGAAgA&#10;AAAhAAUFx+jdAAAACwEAAA8AAABkcnMvZG93bnJldi54bWxMj8FOwzAMhu9IvENkJG4soS0VK00n&#10;BELiSpkEx6wxaUXjVE22dTw95sRuv+VPvz/Xm8WP4oBzHAJpuF0pEEhdsAM5Ddv3l5t7EDEZsmYM&#10;hBpOGGHTXF7UprLhSG94aJMTXEKxMhr6lKZKytj16E1chQmJd19h9ibxODtpZ3Pkcj/KTKlSejMQ&#10;X+jNhE89dt/t3muY8NP9vLrg2iWePuh5XaQtBa2vr5bHBxAJl/QPw58+q0PDTruwJxvFqCFXWcYo&#10;h7zkwESu1gWInYaivMtANrU8/6H5BQAA//8DAFBLAQItABQABgAIAAAAIQC2gziS/gAAAOEBAAAT&#10;AAAAAAAAAAAAAAAAAAAAAABbQ29udGVudF9UeXBlc10ueG1sUEsBAi0AFAAGAAgAAAAhADj9If/W&#10;AAAAlAEAAAsAAAAAAAAAAAAAAAAALwEAAF9yZWxzLy5yZWxzUEsBAi0AFAAGAAgAAAAhAHdtzU6C&#10;AgAA1AUAAA4AAAAAAAAAAAAAAAAALgIAAGRycy9lMm9Eb2MueG1sUEsBAi0AFAAGAAgAAAAhAAUF&#10;x+jdAAAACwEAAA8AAAAAAAAAAAAAAAAA3AQAAGRycy9kb3ducmV2LnhtbFBLBQYAAAAABAAEAPMA&#10;AADmBQAAAAA=&#10;" fillcolor="#c45911 [2405]" strokecolor="#c45911 [2405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38B74F58">
                <wp:simplePos x="0" y="0"/>
                <wp:positionH relativeFrom="column">
                  <wp:posOffset>1861185</wp:posOffset>
                </wp:positionH>
                <wp:positionV relativeFrom="paragraph">
                  <wp:posOffset>2944495</wp:posOffset>
                </wp:positionV>
                <wp:extent cx="104775" cy="554990"/>
                <wp:effectExtent l="0" t="0" r="28575" b="16510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" cy="55499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36952" id="Cubo 21" o:spid="_x0000_s1026" type="#_x0000_t16" style="position:absolute;margin-left:146.55pt;margin-top:231.85pt;width:8.25pt;height:43.7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91XhQIAAJEFAAAOAAAAZHJzL2Uyb0RvYy54bWysVE1v2zAMvQ/YfxB0X+wEyboGdYogRbYB&#10;RRu0HXpWZCkWIIuapMTJfv0o+aPZWuxQzAdDFMlH8onk1fWx1uQgnFdgCjoe5ZQIw6FUZlfQH0/r&#10;T18o8YGZkmkwoqAn4en14uOHq8bOxQQq0KVwBEGMnze2oFUIdp5lnleiZn4EVhhUSnA1Cyi6XVY6&#10;1iB6rbNJnn/OGnCldcCF93h70yrpIuFLKXi4l9KLQHRBMbeQ/i79t/GfLa7YfOeYrRTv0mDvyKJm&#10;ymDQAeqGBUb2Tr2CqhV34EGGEYc6AykVF6kGrGac/1XNY8WsSLUgOd4ONPn/B8vvDo9245CGxvq5&#10;x2Os4ihdTaRW9hu+aaoLMyXHRNtpoE0cA+F4Oc6nFxczSjiqZrPp5WWiNWthIpx1PnwVUJN4KCjf&#10;b2NVbM4Otz5gaDTtTeK1B63KtdI6CW63XWlHDgxfcL3O8YuPhi5/mGnzPk/Eia7ZS/XpFE5aREBt&#10;HoQkqsQqJynl1JhiSIhxLkxoKfIVK0Wb53h2lmZs5eiRkk6AEVlifQN2B9BbtiA9dlttZx9dRerr&#10;wTn/V2Kt8+CRIoMJg3OtDLi3ADRW1UVu7XuSWmoiS1soTxtHHLRT5S1fK3zgW+bDhjkcIxw4XA3h&#10;Hn9SQ1NQ6E6UVOB+vXUf7bG7UUtJg2NZUP9zz5ygRH832PeX4+k0znESprOLCQruXLM915h9vQLs&#10;mzEuIcvTMdoH3R+lg/oZN8gyRkUVMxxjY4sG1wur0K4L3EFcLJfJDGfXsnBrHi3vByQ28NPxmTnb&#10;dXnA8biDfoRfNXtrG9/DwHIfQKo0CS+8dnzj3KfG6XZUXCzncrJ62aSL3wAAAP//AwBQSwMEFAAG&#10;AAgAAAAhAJwAhzXgAAAACwEAAA8AAABkcnMvZG93bnJldi54bWxMj8tOwzAQAO9I/IO1SFwQdR5t&#10;oCFOBYgiTki0fIAbL0kUPyLbTcPfdzmV42pHs7PVZjaaTehD76yAdJEAQ9s41dtWwPd+e/8ILERp&#10;ldTOooBfDLCpr68qWSp3sl847WLLSGJDKQV0MY4l56Hp0MiwcCNa2v04b2Sk0bdceXkiudE8S5KC&#10;G9lbutDJEV87bIbd0QjIspfP/cf7cni72zZR68njwL0Qtzfz8xOwiHO8wPCXT+lQU9PBHa0KTJNj&#10;naeEClgW+QMwIvJkXQA7CFit0hR4XfH/P9RnAAAA//8DAFBLAQItABQABgAIAAAAIQC2gziS/gAA&#10;AOEBAAATAAAAAAAAAAAAAAAAAAAAAABbQ29udGVudF9UeXBlc10ueG1sUEsBAi0AFAAGAAgAAAAh&#10;ADj9If/WAAAAlAEAAAsAAAAAAAAAAAAAAAAALwEAAF9yZWxzLy5yZWxzUEsBAi0AFAAGAAgAAAAh&#10;ACjr3VeFAgAAkQUAAA4AAAAAAAAAAAAAAAAALgIAAGRycy9lMm9Eb2MueG1sUEsBAi0AFAAGAAgA&#10;AAAhAJwAhzXgAAAACwEAAA8AAAAAAAAAAAAAAAAA3wQAAGRycy9kb3ducmV2LnhtbFBLBQYAAAAA&#10;BAAEAPMAAADsBQAAAAA=&#10;" fillcolor="red" strokecolor="red" strokeweight="1pt"/>
            </w:pict>
          </mc:Fallback>
        </mc:AlternateContent>
      </w:r>
      <w:r w:rsidR="00ED5EBD">
        <w:rPr>
          <w:noProof/>
        </w:rPr>
        <w:drawing>
          <wp:inline distT="0" distB="0" distL="0" distR="0" wp14:anchorId="78EC22D9" wp14:editId="2689C6E6">
            <wp:extent cx="4780164" cy="3585123"/>
            <wp:effectExtent l="26035" t="12065" r="27940" b="2794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CA35E08" w:rsidR="00194404" w:rsidRDefault="00066F63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2952A89B">
                <wp:simplePos x="0" y="0"/>
                <wp:positionH relativeFrom="column">
                  <wp:posOffset>1233170</wp:posOffset>
                </wp:positionH>
                <wp:positionV relativeFrom="paragraph">
                  <wp:posOffset>20320</wp:posOffset>
                </wp:positionV>
                <wp:extent cx="771525" cy="314325"/>
                <wp:effectExtent l="419100" t="0" r="28575" b="25717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6754"/>
                            <a:gd name="adj6" fmla="val -477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8DA48" w14:textId="4F9513B2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DA2C8E">
                              <w:rPr>
                                <w:color w:val="FF0000"/>
                                <w:lang w:val="es-ES"/>
                              </w:rPr>
                              <w:t>6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40" type="#_x0000_t48" style="position:absolute;left:0;text-align:left;margin-left:97.1pt;margin-top:1.6pt;width:60.7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1En7QIAAIMGAAAOAAAAZHJzL2Uyb0RvYy54bWysVUlvEzEUviPxHyzf08lkmzZqUkUpRUgV&#10;rWhRz47HTgzesJ2NX8+zJ7M0LRfExbHnfW/53pbrm4OSaMecF0bPcH7Rx4hpakqh1zP8/fmud4mR&#10;D0SXRBrNZvjIPL6Zf/xwvbdTNjAbI0vmEBjRfrq3M7wJwU6zzNMNU8RfGMs0CLlxigR4unVWOrIH&#10;60pmg35/ku2NK60zlHkPX28rIZ4n+5wzGh449ywgOcMQW0inS+cqntn8mkzXjtiNoKcwyD9EoYjQ&#10;4LQxdUsCQVsn3phSgjrjDQ8X1KjMcC4oSxyATd4/Y/O0IZYlLpAcb5s0+f9nln7dPdlHB2nYWz/1&#10;cI0sDtyp+AvxoUNK1rFJFjsEROFjUeTjwRgjCqJhPhrCHaxkrbJ1PnxmRqF4meEVFIq5JZHSbMMg&#10;JYvs7n1IWSuRJgrag5Q/coy4klCEHZEovyzGdZE6mEEX07scDoenQnYwwy7mL3ZGXUwvn0wmxVtD&#10;wLET0HhSjEdvQZMuqDcqin5+SseJJCSmTkhk7I0U5Z2QMj1it7OldAg4Q6bWte4rlNRoDyN21YeM&#10;RK0NI+UnXaJwtJA5DeOFI0CxEiPJYBrjLfV3IEK2SOKc2b8PhSClhiK2vZBu4ShZ9Cj1N8aRKKH6&#10;VQHTmLaBE0qZhtpWfZDQUY0DzUYxT7GfKcpQMz5hoxpL49soVqTPFF97bDSSV6NDo6yENu49z+XP&#10;xnOFr9lXnCP9cFgdgDSkPtU9flqZ8vjokDPVPvGW3glo8nviwyNx0LuwamAphgc4uDRQFSqFxWhj&#10;3O/zbxEH8wwSqAksohn2v7bEQTHlFw2TfpWPRnFzpcdoXAzg4bqSVVeit2ppoIdgiiCqdI34IOsr&#10;d0a9wCguolcQEU3BNwQYXP1YhmpBwtalbLFIMNhWloR7/WRpNB4THNv5+fBCnD1NeIDV8NXUS4tM&#10;U+dXvdBio6Y2i20wXIQobPN5esCmg9urVdp9J1T73zH/AwAA//8DAFBLAwQUAAYACAAAACEA93hm&#10;PuAAAAAIAQAADwAAAGRycy9kb3ducmV2LnhtbEyPzU7DMBCE70i8g7VI3KiTlDYQ4lT8lEO5oIZe&#10;uLnxkgTidRS7TcrTs5zgtBrNaPabfDXZThxx8K0jBfEsAoFUOdNSrWD39nx1A8IHTUZ3jlDBCT2s&#10;ivOzXGfGjbTFYxlqwSXkM62gCaHPpPRVg1b7meuR2Ptwg9WB5VBLM+iRy20nkyhaSqtb4g+N7vGx&#10;weqrPFgF281r/LKkhzJ5WpfjDt+/T+v0U6nLi+n+DkTAKfyF4Ref0aFgpr07kPGiY317nXBUwZwP&#10;+/N4kYLYK1gkKcgil/8HFD8AAAD//wMAUEsBAi0AFAAGAAgAAAAhALaDOJL+AAAA4QEAABMAAAAA&#10;AAAAAAAAAAAAAAAAAFtDb250ZW50X1R5cGVzXS54bWxQSwECLQAUAAYACAAAACEAOP0h/9YAAACU&#10;AQAACwAAAAAAAAAAAAAAAAAvAQAAX3JlbHMvLnJlbHNQSwECLQAUAAYACAAAACEAIfdRJ+0CAACD&#10;BgAADgAAAAAAAAAAAAAAAAAuAgAAZHJzL2Uyb0RvYy54bWxQSwECLQAUAAYACAAAACEA93hmPuAA&#10;AAAIAQAADwAAAAAAAAAAAAAAAABHBQAAZHJzL2Rvd25yZXYueG1sUEsFBgAAAAAEAAQA8wAAAFQG&#10;AAAAAA==&#10;" adj="-10303,33859" fillcolor="white [3212]" strokecolor="#ed7d31 [3205]" strokeweight="1.5pt">
                <v:stroke startarrow="open"/>
                <v:textbox>
                  <w:txbxContent>
                    <w:p w14:paraId="1E18DA48" w14:textId="4F9513B2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DA2C8E">
                        <w:rPr>
                          <w:color w:val="FF0000"/>
                          <w:lang w:val="es-ES"/>
                        </w:rPr>
                        <w:t>6</w:t>
                      </w:r>
                      <w:r w:rsidR="00066F63">
                        <w:rPr>
                          <w:color w:val="FF0000"/>
                          <w:lang w:val="es-ES"/>
                        </w:rPr>
                        <w:t>09072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D40A64">
                <wp:simplePos x="0" y="0"/>
                <wp:positionH relativeFrom="column">
                  <wp:posOffset>3700145</wp:posOffset>
                </wp:positionH>
                <wp:positionV relativeFrom="paragraph">
                  <wp:posOffset>2258694</wp:posOffset>
                </wp:positionV>
                <wp:extent cx="1209675" cy="942975"/>
                <wp:effectExtent l="0" t="1924050" r="161925" b="28575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942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99550"/>
                            <a:gd name="adj6" fmla="val 64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0DD625B6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Medidor en donde se realizo la toma de tensión: 2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18.6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1" type="#_x0000_t48" style="position:absolute;left:0;text-align:left;margin-left:291.35pt;margin-top:177.85pt;width:95.25pt;height:74.2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TQMCgMAAMIGAAAOAAAAZHJzL2Uyb0RvYy54bWysVUtvGyEQvlfqf0Dcnd31YxNbsSPXqdtK&#10;URI1qXLGLNi0LFDAr/76DuzD66S9VL2sBpj5Zuabx17fHEqJdsw6odUUZxcpRkxRXQi1nuJvz8ve&#10;FUbOE1UQqRWb4iNz+Gb2/t313kxYX2+0LJhFAKLcZG+meOO9mSSJoxtWEnehDVPwyLUtiYejXSeF&#10;JXtAL2XST9M82WtbGKspcw5ub6tHPIv4nDPqHzh3zCM5xRCbj18bv6vwTWbXZLK2xGwErcMg/xBF&#10;SYQCpy3ULfEEba14A1UKarXT3F9QXSaac0FZzAGyydJX2TxtiGExFyDHmZYm9/9g6f3uyTxaoGFv&#10;3MSBGLI4cFsiLoX5DDWNeUGk6BBpO7a0sYNHFC6zfjrOL0cYUXgbD/tjkAEwqXACnrHOf2K6REGY&#10;4hXUjNkFkVJvfT/ik92d85HAAilSQqeQ4nuGES8l1GNHJMquLkdNvTo6/a5O72owGNQ17egMujp/&#10;wRl2dXpZnueXb4Egx1NAvWw8Hv0ppLyrlQ8HeVbTUScJxDSEhIydlqJYCinjITQ+W0iLIGdgat3Y&#10;nmlJhfbA+zgF928h7HrVAqTph3QZaQOvZxgbRoqPqkD+aIBtBdOJA2jJCowkg2EOUhwPT4Q8aRJr&#10;9f7PquBCKij8qZWi5I+ShSil+so4EgW0TFX0OOWnZAmlTEE/VL0TtYMZB2paw6obXxlK37BU6wYz&#10;Fqe/NayJOqf33GNrEb1q5VvjUihtK6bPAYofredKv8m+yjmk7w+rAyQN5YpTEa5Wujg+WmR1tY6c&#10;oUsBg3FHnH8kFvodNhXsVP8AHy41VIXCLGK00fbX67ugB+sAXqAmsMem2P3cEgvFlF8ULIpxNhyG&#10;xRcPw9FlHw62+7LqvqhtudDQdzB5EFUUg76XjcitLl9gfOfBKzwRRcE3BOhtc1j4ar/C0qZsPo9q&#10;sOwM8XfqydAAHggOI/B8eCHW1FvBwz65183OI5M4LVUvnHSDpdLzrddc+PB44rM+wKIE6WwTd89R&#10;6/Trmf0GAAD//wMAUEsDBBQABgAIAAAAIQASE1UA4AAAAAsBAAAPAAAAZHJzL2Rvd25yZXYueG1s&#10;TI/BTsMwDIbvSLxDZCRuLKWjaylNJ4YEXKohBhLXrDFNRZNUSbaFt8ec4Gbr//T7c7NOZmJH9GF0&#10;VsD1IgOGtndqtIOA97fHqwpYiNIqOTmLAr4xwLo9P2tkrdzJvuJxFwdGJTbUUoCOca45D71GI8PC&#10;zWgp+3TeyEirH7jy8kTlZuJ5lq24kaOlC1rO+KCx/9odjIBn/bH1q7TZZptR3lYJu+7lqRPi8iLd&#10;3wGLmOIfDL/6pA4tOe3dwarAJgFFlZeEClgWBQ1ElOUyB7anKLvJgbcN//9D+wMAAP//AwBQSwEC&#10;LQAUAAYACAAAACEAtoM4kv4AAADhAQAAEwAAAAAAAAAAAAAAAAAAAAAAW0NvbnRlbnRfVHlwZXNd&#10;LnhtbFBLAQItABQABgAIAAAAIQA4/SH/1gAAAJQBAAALAAAAAAAAAAAAAAAAAC8BAABfcmVscy8u&#10;cmVsc1BLAQItABQABgAIAAAAIQDffTQMCgMAAMIGAAAOAAAAAAAAAAAAAAAAAC4CAABkcnMvZTJv&#10;RG9jLnhtbFBLAQItABQABgAIAAAAIQASE1UA4AAAAAsBAAAPAAAAAAAAAAAAAAAAAGQFAABkcnMv&#10;ZG93bnJldi54bWxQSwUGAAAAAAQABADzAAAAcQYAAAAA&#10;" adj="13902,-43103" fillcolor="white [3212]" strokecolor="#00b0f0" strokeweight="1.5pt">
                <v:stroke startarrow="open"/>
                <v:textbox>
                  <w:txbxContent>
                    <w:p w14:paraId="4427D18F" w14:textId="0DD625B6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Medidor en donde se realizo la toma de tensión: 2</w:t>
                      </w:r>
                      <w:r w:rsidR="00066F63">
                        <w:rPr>
                          <w:color w:val="FF0000"/>
                          <w:lang w:val="es-ES"/>
                        </w:rPr>
                        <w:t>18.6</w:t>
                      </w:r>
                      <w:r>
                        <w:rPr>
                          <w:color w:val="FF0000"/>
                          <w:lang w:val="es-ES"/>
                        </w:rPr>
                        <w:t>V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14854A1D">
            <wp:extent cx="4572000" cy="3429000"/>
            <wp:effectExtent l="19050" t="19050" r="19050" b="190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1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6E963BE9">
            <wp:extent cx="2640368" cy="1980276"/>
            <wp:effectExtent l="25400" t="12700" r="13970" b="1397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92863AF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>TOMA DE TENSIÓN A LAS 4:</w:t>
      </w:r>
      <w:r w:rsidR="00066F63"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>38</w:t>
      </w:r>
      <w:r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 P.M. DEL </w:t>
      </w:r>
      <w:r w:rsidR="00066F63"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>25</w:t>
      </w:r>
      <w:r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38893D3" w14:textId="77777777" w:rsidR="001012AA" w:rsidRDefault="001012AA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p w14:paraId="1CA88424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1012AA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1012AA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1012AA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07E21A1F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0810BDDB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1012AA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05501C94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6D651F12" w14:textId="77777777" w:rsidR="001012AA" w:rsidRPr="001012AA" w:rsidRDefault="001012AA" w:rsidP="001012AA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1012AA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1012AA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1012AA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794A53EE" w14:textId="77777777" w:rsidR="001012AA" w:rsidRDefault="001012AA" w:rsidP="001012A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012AA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46A135" w14:textId="77777777" w:rsidR="00DF3EB2" w:rsidRDefault="00DF3EB2">
      <w:r>
        <w:separator/>
      </w:r>
    </w:p>
  </w:endnote>
  <w:endnote w:type="continuationSeparator" w:id="0">
    <w:p w14:paraId="1E3B0CA7" w14:textId="77777777" w:rsidR="00DF3EB2" w:rsidRDefault="00DF3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2FBB691F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98023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98023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98023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371749" w:rsidRPr="00371749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5418CB11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98023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98023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98023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371749" w:rsidRPr="00371749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DB67F9" w14:textId="77777777" w:rsidR="00DF3EB2" w:rsidRDefault="00DF3EB2">
      <w:r>
        <w:separator/>
      </w:r>
    </w:p>
  </w:footnote>
  <w:footnote w:type="continuationSeparator" w:id="0">
    <w:p w14:paraId="7C95278E" w14:textId="77777777" w:rsidR="00DF3EB2" w:rsidRDefault="00DF3E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72" type="#_x0000_t75" style="width:931.7pt;height:593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76B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2AA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1785C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1201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46BA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1749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622A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6212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2776"/>
    <w:rsid w:val="009771D5"/>
    <w:rsid w:val="0098023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037B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193B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3EB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5637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256</TotalTime>
  <Pages>9</Pages>
  <Words>597</Words>
  <Characters>3506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26</cp:revision>
  <cp:lastPrinted>2025-04-28T03:51:00Z</cp:lastPrinted>
  <dcterms:created xsi:type="dcterms:W3CDTF">2025-03-27T03:54:00Z</dcterms:created>
  <dcterms:modified xsi:type="dcterms:W3CDTF">2025-09-17T17:56:00Z</dcterms:modified>
</cp:coreProperties>
</file>
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52FD762E" w:rsidR="00194404" w:rsidRPr="00B138C1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58B4E2E5" w:rsidR="00194404" w:rsidRPr="00B138C1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139356DA" w:rsidR="00194404" w:rsidRPr="00B138C1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62032B50" w:rsidR="00194404" w:rsidRPr="00B138C1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B138C1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 w:rsidRPr="00B138C1">
              <w:t xml:space="preserve"> </w:t>
            </w:r>
            <w:r w:rsidR="000C176B" w:rsidRPr="00B138C1">
              <w:t>${</w:t>
            </w:r>
            <w:proofErr w:type="spellStart"/>
            <w:r w:rsidR="000C176B" w:rsidRPr="00B138C1">
              <w:t>lcl</w:t>
            </w:r>
            <w:proofErr w:type="spellEnd"/>
            <w:r w:rsidR="000C176B" w:rsidRPr="00B138C1"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1730EC37" w:rsidR="00194404" w:rsidRPr="00B138C1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C176B" w:rsidRPr="00B138C1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09CE474F" w:rsidR="00194404" w:rsidRPr="00B138C1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B75259B" w:rsidR="00194404" w:rsidRPr="00B138C1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B138C1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B138C1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C176B" w:rsidRPr="00B138C1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0C176B" w:rsidRPr="00B138C1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486088F0" w:rsidR="00194404" w:rsidRPr="00B138C1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B138C1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5641ADF1" w:rsidR="00194404" w:rsidRPr="00B138C1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${</w:t>
            </w:r>
            <w:proofErr w:type="spellStart"/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371749" w:rsidRPr="00B138C1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03284E7C" w:rsidR="00194404" w:rsidRPr="00B138C1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281201"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371749" w:rsidRPr="00B138C1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3F9B22FA" w:rsidR="00194404" w:rsidRPr="00B138C1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 w:rsidRPr="00B138C1">
              <w:t xml:space="preserve"> </w:t>
            </w:r>
            <w:r w:rsidR="000C176B" w:rsidRPr="00B138C1">
              <w:t>${</w:t>
            </w:r>
            <w:proofErr w:type="spellStart"/>
            <w:r w:rsidR="000C176B" w:rsidRPr="00B138C1">
              <w:t>lcl</w:t>
            </w:r>
            <w:proofErr w:type="spellEnd"/>
            <w:r w:rsidR="000C176B" w:rsidRPr="00B138C1">
              <w:t>}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4D6F66F7" w:rsidR="00194404" w:rsidRPr="00B138C1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1412DCEC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281201">
              <w:rPr>
                <w:rFonts w:ascii="Tahoma" w:hAnsi="Tahoma" w:cs="Tahoma"/>
                <w:bCs/>
                <w:sz w:val="20"/>
                <w:szCs w:val="20"/>
              </w:rPr>
              <w:t xml:space="preserve"> ${</w:t>
            </w:r>
            <w:proofErr w:type="spellStart"/>
            <w:r w:rsidR="00281201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281201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B0193B">
              <w:rPr>
                <w:rFonts w:ascii="Tahoma" w:hAnsi="Tahoma" w:cs="Tahoma"/>
                <w:bCs/>
                <w:sz w:val="20"/>
                <w:szCs w:val="20"/>
              </w:rPr>
              <w:t>.</w:t>
            </w:r>
            <w:r w:rsidR="00371749" w:rsidRPr="00371749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3FD226" w14:textId="77777777" w:rsidR="00371749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C1865BA" w14:textId="4248C1CE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037FFD" w14:textId="376E0599" w:rsidR="00194404" w:rsidRPr="00B138C1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0F2B652" w14:textId="2B23DCDE" w:rsidR="00371749" w:rsidRPr="00B138C1" w:rsidRDefault="00371749" w:rsidP="0037174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451EAA5" w14:textId="77777777" w:rsidR="00194404" w:rsidRPr="00B138C1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3445E5E" w14:textId="77777777" w:rsidR="00194404" w:rsidRPr="00B138C1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65A39EB2" w14:textId="22CBAE1E" w:rsidR="00371749" w:rsidRPr="00B138C1" w:rsidRDefault="00371749" w:rsidP="0037174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B0193B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2E9C9110" w:rsidR="00B0193B" w:rsidRPr="00D057EA" w:rsidRDefault="00B0193B" w:rsidP="00B0193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371749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4C1C7C02" w:rsidR="00B0193B" w:rsidRPr="00D057EA" w:rsidRDefault="00B0193B" w:rsidP="00B0193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E690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31F50526" w:rsidR="00B0193B" w:rsidRPr="00D057EA" w:rsidRDefault="00B0193B" w:rsidP="00B0193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E690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371749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371749" w:rsidRPr="00695BF4" w14:paraId="227A5F6D" w14:textId="77777777" w:rsidTr="00371749">
        <w:tc>
          <w:tcPr>
            <w:tcW w:w="931" w:type="pct"/>
            <w:vAlign w:val="center"/>
          </w:tcPr>
          <w:p w14:paraId="4058B219" w14:textId="593A02E6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25B54180" w14:textId="637CFAA9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0D09334E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262C98A4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504D4C01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2E526BCC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209E07C4" w:rsidR="00194404" w:rsidRPr="00B138C1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C176B" w:rsidRPr="00B138C1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B138C1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C176B" w:rsidRPr="00B138C1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B138C1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3C03AFA2" w:rsidR="00194404" w:rsidRPr="00B138C1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0C176B" w:rsidRPr="00B138C1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289BDC31" w:rsidR="00194404" w:rsidRPr="00B138C1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765FEE" w:rsidRPr="00B138C1">
        <w:rPr>
          <w:rFonts w:ascii="Tahoma" w:hAnsi="Tahoma" w:cs="Tahoma"/>
          <w:iCs/>
          <w:sz w:val="22"/>
          <w:szCs w:val="22"/>
          <w:lang w:val="es-PE"/>
        </w:rPr>
        <w:t>en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Pr="00B138C1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0C176B" w:rsidRPr="00B138C1">
        <w:rPr>
          <w:rFonts w:ascii="Tahoma" w:hAnsi="Tahoma" w:cs="Tahoma"/>
          <w:iCs/>
          <w:sz w:val="22"/>
          <w:szCs w:val="22"/>
          <w:lang w:val="es-PE"/>
        </w:rPr>
        <w:t>${</w:t>
      </w:r>
      <w:proofErr w:type="spellStart"/>
      <w:r w:rsidR="000C176B" w:rsidRPr="00B138C1">
        <w:rPr>
          <w:rFonts w:ascii="Tahoma" w:hAnsi="Tahoma" w:cs="Tahoma"/>
          <w:iCs/>
          <w:sz w:val="22"/>
          <w:szCs w:val="22"/>
          <w:lang w:val="es-PE"/>
        </w:rPr>
        <w:t>cliente_nombre</w:t>
      </w:r>
      <w:proofErr w:type="spellEnd"/>
      <w:r w:rsidR="000C176B" w:rsidRPr="00B138C1">
        <w:rPr>
          <w:rFonts w:ascii="Tahoma" w:hAnsi="Tahoma" w:cs="Tahoma"/>
          <w:iCs/>
          <w:sz w:val="22"/>
          <w:szCs w:val="22"/>
          <w:lang w:val="es-PE"/>
        </w:rPr>
        <w:t>}</w:t>
      </w:r>
      <w:r w:rsidR="000C176B" w:rsidRPr="00B138C1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>cel.:</w:t>
      </w:r>
      <w:r w:rsidR="000C176B" w:rsidRPr="00B138C1">
        <w:rPr>
          <w:rFonts w:ascii="Tahoma" w:hAnsi="Tahoma" w:cs="Tahoma"/>
          <w:iCs/>
          <w:noProof/>
          <w:sz w:val="22"/>
          <w:szCs w:val="22"/>
          <w:lang w:val="es-PE"/>
        </w:rPr>
        <w:t xml:space="preserve"> ${num_celular}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5960578E" w14:textId="77777777" w:rsidR="00194404" w:rsidRPr="00B138C1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138C1">
        <w:rPr>
          <w:rFonts w:ascii="Arial" w:hAnsi="Arial" w:cs="Arial"/>
          <w:sz w:val="22"/>
          <w:szCs w:val="22"/>
        </w:rPr>
        <w:t>realizó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138C1">
        <w:rPr>
          <w:rFonts w:ascii="Arial" w:hAnsi="Arial" w:cs="Arial"/>
          <w:sz w:val="22"/>
          <w:szCs w:val="22"/>
        </w:rPr>
        <w:t>inspección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B138C1">
        <w:rPr>
          <w:rFonts w:ascii="Arial" w:hAnsi="Arial" w:cs="Arial"/>
          <w:sz w:val="22"/>
          <w:szCs w:val="22"/>
        </w:rPr>
        <w:t>acuerdo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B138C1">
        <w:rPr>
          <w:rFonts w:ascii="Arial" w:hAnsi="Arial" w:cs="Arial"/>
          <w:sz w:val="22"/>
          <w:szCs w:val="22"/>
        </w:rPr>
        <w:t>información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brindada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por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el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cliente</w:t>
      </w:r>
      <w:proofErr w:type="spellEnd"/>
      <w:r w:rsidRPr="00B138C1">
        <w:rPr>
          <w:rFonts w:ascii="Arial" w:hAnsi="Arial" w:cs="Arial"/>
          <w:sz w:val="22"/>
          <w:szCs w:val="22"/>
        </w:rPr>
        <w:t>.</w:t>
      </w:r>
    </w:p>
    <w:p w14:paraId="600BDB4B" w14:textId="04F21ABA" w:rsidR="00194404" w:rsidRPr="00B138C1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138C1">
        <w:rPr>
          <w:rFonts w:ascii="Arial" w:hAnsi="Arial" w:cs="Arial"/>
          <w:sz w:val="22"/>
          <w:szCs w:val="22"/>
        </w:rPr>
        <w:t>verifico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138C1">
        <w:rPr>
          <w:rFonts w:ascii="Arial" w:hAnsi="Arial" w:cs="Arial"/>
          <w:sz w:val="22"/>
          <w:szCs w:val="22"/>
        </w:rPr>
        <w:t>técnicamente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factible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atender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el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138C1">
        <w:rPr>
          <w:rFonts w:ascii="Arial" w:hAnsi="Arial" w:cs="Arial"/>
          <w:sz w:val="22"/>
          <w:szCs w:val="22"/>
        </w:rPr>
        <w:t>suministro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138C1">
        <w:rPr>
          <w:rFonts w:ascii="Arial" w:hAnsi="Arial" w:cs="Arial"/>
          <w:sz w:val="22"/>
          <w:szCs w:val="22"/>
        </w:rPr>
        <w:t>ubicación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B138C1">
        <w:rPr>
          <w:rFonts w:ascii="Arial" w:hAnsi="Arial" w:cs="Arial"/>
          <w:sz w:val="22"/>
          <w:szCs w:val="22"/>
        </w:rPr>
        <w:t>en</w:t>
      </w:r>
      <w:proofErr w:type="spellEnd"/>
      <w:r w:rsidR="00805B71"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B138C1">
        <w:rPr>
          <w:rFonts w:ascii="Arial" w:hAnsi="Arial" w:cs="Arial"/>
          <w:sz w:val="22"/>
          <w:szCs w:val="22"/>
        </w:rPr>
        <w:t>murete</w:t>
      </w:r>
      <w:proofErr w:type="spellEnd"/>
      <w:r w:rsidR="00805B71" w:rsidRPr="00B138C1">
        <w:rPr>
          <w:rFonts w:ascii="Arial" w:hAnsi="Arial" w:cs="Arial"/>
          <w:sz w:val="22"/>
          <w:szCs w:val="22"/>
        </w:rPr>
        <w:t xml:space="preserve"> al </w:t>
      </w:r>
      <w:r w:rsidR="005608F1" w:rsidRPr="00B138C1">
        <w:rPr>
          <w:rFonts w:ascii="Arial" w:hAnsi="Arial" w:cs="Arial"/>
          <w:sz w:val="22"/>
          <w:szCs w:val="22"/>
        </w:rPr>
        <w:t>pie del poste BT#</w:t>
      </w:r>
      <w:r w:rsidR="000C176B" w:rsidRPr="00B138C1">
        <w:rPr>
          <w:rFonts w:ascii="Arial" w:hAnsi="Arial" w:cs="Arial"/>
          <w:sz w:val="22"/>
          <w:szCs w:val="22"/>
        </w:rPr>
        <w:t>${</w:t>
      </w:r>
      <w:proofErr w:type="spellStart"/>
      <w:r w:rsidR="000C176B" w:rsidRPr="00B138C1">
        <w:rPr>
          <w:rFonts w:ascii="Arial" w:hAnsi="Arial" w:cs="Arial"/>
          <w:sz w:val="22"/>
          <w:szCs w:val="22"/>
        </w:rPr>
        <w:t>num_poste</w:t>
      </w:r>
      <w:proofErr w:type="spellEnd"/>
      <w:r w:rsidR="000C176B" w:rsidRPr="00B138C1">
        <w:rPr>
          <w:rFonts w:ascii="Arial" w:hAnsi="Arial" w:cs="Arial"/>
          <w:sz w:val="22"/>
          <w:szCs w:val="22"/>
        </w:rPr>
        <w:t>}</w:t>
      </w:r>
      <w:r w:rsidRPr="00B138C1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138C1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B138C1">
        <w:rPr>
          <w:rFonts w:ascii="Arial" w:hAnsi="Arial" w:cs="Arial"/>
          <w:sz w:val="22"/>
          <w:szCs w:val="22"/>
        </w:rPr>
        <w:t>el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análisis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B138C1">
        <w:rPr>
          <w:rFonts w:ascii="Arial" w:hAnsi="Arial" w:cs="Arial"/>
          <w:sz w:val="22"/>
          <w:szCs w:val="22"/>
        </w:rPr>
        <w:t>considerado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el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B138C1">
        <w:rPr>
          <w:rFonts w:ascii="Arial" w:hAnsi="Arial" w:cs="Arial"/>
          <w:sz w:val="22"/>
          <w:szCs w:val="22"/>
        </w:rPr>
        <w:t>carga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solicitada</w:t>
      </w:r>
      <w:proofErr w:type="spellEnd"/>
      <w:r w:rsidRPr="00B138C1">
        <w:rPr>
          <w:rFonts w:ascii="Arial" w:hAnsi="Arial" w:cs="Arial"/>
          <w:sz w:val="22"/>
          <w:szCs w:val="22"/>
        </w:rPr>
        <w:t>.</w:t>
      </w:r>
    </w:p>
    <w:p w14:paraId="18CD6269" w14:textId="612B7BE5" w:rsidR="00194404" w:rsidRPr="00B138C1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Pr="00B138C1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Arial" w:hAnsi="Arial" w:cs="Arial"/>
          <w:sz w:val="22"/>
          <w:szCs w:val="22"/>
        </w:rPr>
        <w:t xml:space="preserve">Las redes </w:t>
      </w:r>
      <w:proofErr w:type="spellStart"/>
      <w:r w:rsidRPr="00B138C1">
        <w:rPr>
          <w:rFonts w:ascii="Arial" w:hAnsi="Arial" w:cs="Arial"/>
          <w:sz w:val="22"/>
          <w:szCs w:val="22"/>
        </w:rPr>
        <w:t>fueron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verificadas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campo, </w:t>
      </w:r>
      <w:proofErr w:type="spellStart"/>
      <w:r w:rsidRPr="00B138C1">
        <w:rPr>
          <w:rFonts w:ascii="Arial" w:hAnsi="Arial" w:cs="Arial"/>
          <w:sz w:val="22"/>
          <w:szCs w:val="22"/>
        </w:rPr>
        <w:t>Gisgrid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B138C1">
        <w:rPr>
          <w:rFonts w:ascii="Arial" w:hAnsi="Arial" w:cs="Arial"/>
          <w:sz w:val="22"/>
          <w:szCs w:val="22"/>
        </w:rPr>
        <w:t>los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croquis </w:t>
      </w:r>
      <w:proofErr w:type="spellStart"/>
      <w:r w:rsidRPr="00B138C1"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43F557BD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805B71" w:rsidRPr="00371749">
        <w:rPr>
          <w:rFonts w:ascii="Tahoma" w:hAnsi="Tahoma" w:cs="Tahoma"/>
          <w:iCs/>
          <w:sz w:val="22"/>
          <w:szCs w:val="22"/>
          <w:highlight w:val="yellow"/>
          <w:lang w:val="es-PE"/>
        </w:rPr>
        <w:t>245</w:t>
      </w:r>
      <w:r w:rsidRPr="00371749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0C176B" w:rsidRPr="00B138C1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7653192E" w:rsidR="00194404" w:rsidRPr="00B138C1" w:rsidRDefault="00980235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B138C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371749" w:rsidRPr="00B138C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B138C1">
        <w:rPr>
          <w:rFonts w:ascii="Tahoma" w:hAnsi="Tahoma" w:cs="Tahoma"/>
          <w:bCs/>
          <w:snapToGrid w:val="0"/>
          <w:sz w:val="22"/>
          <w:szCs w:val="22"/>
          <w:lang w:val="es-PE"/>
        </w:rPr>
        <w:t>Se adjunta croquis de la zona con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7B8708DC" w:rsidR="00194404" w:rsidRDefault="00371749" w:rsidP="004A449B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49226E97">
                <wp:simplePos x="0" y="0"/>
                <wp:positionH relativeFrom="column">
                  <wp:posOffset>2309495</wp:posOffset>
                </wp:positionH>
                <wp:positionV relativeFrom="paragraph">
                  <wp:posOffset>1974850</wp:posOffset>
                </wp:positionV>
                <wp:extent cx="1133475" cy="295275"/>
                <wp:effectExtent l="342900" t="685800" r="28575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7507"/>
                            <a:gd name="adj6" fmla="val -2299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3A840637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6F622A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47FD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3" o:spid="_x0000_s1026" type="#_x0000_t48" style="position:absolute;left:0;text-align:left;margin-left:181.85pt;margin-top:155.5pt;width:89.2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" adj="-4966,-46982" fillcolor="white [3212]" strokecolor="#ed7d31 [3205]" strokeweight="1.5pt">
                <v:stroke startarrow="open"/>
                <v:textbox>
                  <w:txbxContent>
                    <w:p w14:paraId="01E9C842" w14:textId="3A840637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6F622A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</v:shape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391B167E">
                <wp:simplePos x="0" y="0"/>
                <wp:positionH relativeFrom="column">
                  <wp:posOffset>-5080</wp:posOffset>
                </wp:positionH>
                <wp:positionV relativeFrom="paragraph">
                  <wp:posOffset>679450</wp:posOffset>
                </wp:positionV>
                <wp:extent cx="1238250" cy="447675"/>
                <wp:effectExtent l="0" t="0" r="342900" b="56197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38250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9242"/>
                            <a:gd name="adj6" fmla="val -2122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2AAE3" w14:textId="40479F63" w:rsidR="00371749" w:rsidRPr="00371749" w:rsidRDefault="004A449B" w:rsidP="0037174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980235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364F317E" w14:textId="63329491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-.4pt;margin-top:53.5pt;width:97.5pt;height:35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" adj="-4584,45196" fillcolor="white [3212]" strokecolor="#ed7d31 [3205]" strokeweight="1.5pt">
                <v:stroke startarrow="open"/>
                <v:textbox>
                  <w:txbxContent>
                    <w:p w14:paraId="2C12AAE3" w14:textId="40479F63" w:rsidR="00371749" w:rsidRPr="00371749" w:rsidRDefault="004A449B" w:rsidP="0037174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980235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364F317E" w14:textId="63329491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1597CE8">
                <wp:simplePos x="0" y="0"/>
                <wp:positionH relativeFrom="column">
                  <wp:posOffset>1528800</wp:posOffset>
                </wp:positionH>
                <wp:positionV relativeFrom="paragraph">
                  <wp:posOffset>1753286</wp:posOffset>
                </wp:positionV>
                <wp:extent cx="147996" cy="98881"/>
                <wp:effectExtent l="43815" t="13335" r="29210" b="10160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4455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9B3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20.4pt;margin-top:138.05pt;width:11.65pt;height:7.8pt;rotation:3434689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" adj="14384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5FE8E" wp14:editId="25C6B609">
                <wp:simplePos x="0" y="0"/>
                <wp:positionH relativeFrom="column">
                  <wp:posOffset>1468120</wp:posOffset>
                </wp:positionH>
                <wp:positionV relativeFrom="paragraph">
                  <wp:posOffset>1613205</wp:posOffset>
                </wp:positionV>
                <wp:extent cx="80808" cy="137424"/>
                <wp:effectExtent l="57150" t="38100" r="71755" b="0"/>
                <wp:wrapNone/>
                <wp:docPr id="1004349869" name="Triángulo 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77552">
                          <a:off x="0" y="0"/>
                          <a:ext cx="80808" cy="137424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4F4E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5" o:spid="_x0000_s1026" type="#_x0000_t6" style="position:absolute;margin-left:115.6pt;margin-top:127pt;width:6.35pt;height:10.8pt;rotation:9587427fd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7B4E3C" wp14:editId="25807E5B">
                <wp:simplePos x="0" y="0"/>
                <wp:positionH relativeFrom="column">
                  <wp:posOffset>1436763</wp:posOffset>
                </wp:positionH>
                <wp:positionV relativeFrom="paragraph">
                  <wp:posOffset>1641503</wp:posOffset>
                </wp:positionV>
                <wp:extent cx="153281" cy="79283"/>
                <wp:effectExtent l="56198" t="39052" r="55562" b="36513"/>
                <wp:wrapNone/>
                <wp:docPr id="1307695763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1541">
                          <a:off x="0" y="0"/>
                          <a:ext cx="153281" cy="79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D668DF" id="Rectángulo 24" o:spid="_x0000_s1026" style="position:absolute;margin-left:113.15pt;margin-top:129.25pt;width:12.05pt;height:6.25pt;rotation:35515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" fillcolor="white [3212]" strokecolor="red" strokeweight="1pt"/>
            </w:pict>
          </mc:Fallback>
        </mc:AlternateContent>
      </w:r>
      <w:r w:rsidR="00914470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7911EA7">
                <wp:simplePos x="0" y="0"/>
                <wp:positionH relativeFrom="column">
                  <wp:posOffset>2938145</wp:posOffset>
                </wp:positionH>
                <wp:positionV relativeFrom="paragraph">
                  <wp:posOffset>3307080</wp:posOffset>
                </wp:positionV>
                <wp:extent cx="828675" cy="504825"/>
                <wp:effectExtent l="647700" t="4000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7354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Globo: línea doblada 3" o:spid="_x0000_s1028" type="#_x0000_t48" style="position:absolute;left:0;text-align:left;margin-left:231.35pt;margin-top:260.4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" adj="-15886,-1564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67869A6">
                <wp:simplePos x="0" y="0"/>
                <wp:positionH relativeFrom="column">
                  <wp:posOffset>2055434</wp:posOffset>
                </wp:positionH>
                <wp:positionV relativeFrom="paragraph">
                  <wp:posOffset>2571114</wp:posOffset>
                </wp:positionV>
                <wp:extent cx="276225" cy="390525"/>
                <wp:effectExtent l="114300" t="76200" r="104775" b="666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19952"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EE7E4" id="Rectángulo 19" o:spid="_x0000_s1026" style="position:absolute;margin-left:161.85pt;margin-top:202.45pt;width:21.75pt;height:30.75pt;rotation:-2381194fd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" fillcolor="white [3212]" strokecolor="red" strokeweight="1pt"/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704654" wp14:editId="2B7163E5">
                <wp:simplePos x="0" y="0"/>
                <wp:positionH relativeFrom="column">
                  <wp:posOffset>1280795</wp:posOffset>
                </wp:positionH>
                <wp:positionV relativeFrom="paragraph">
                  <wp:posOffset>1821180</wp:posOffset>
                </wp:positionV>
                <wp:extent cx="685800" cy="838200"/>
                <wp:effectExtent l="0" t="0" r="19050" b="19050"/>
                <wp:wrapNone/>
                <wp:docPr id="345243300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838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C23328" id="Conector recto 2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5pt,143.4pt" to="154.85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9AB2A8" wp14:editId="424CB42E">
                <wp:simplePos x="0" y="0"/>
                <wp:positionH relativeFrom="column">
                  <wp:posOffset>1356995</wp:posOffset>
                </wp:positionH>
                <wp:positionV relativeFrom="paragraph">
                  <wp:posOffset>1773555</wp:posOffset>
                </wp:positionV>
                <wp:extent cx="676275" cy="819150"/>
                <wp:effectExtent l="0" t="0" r="28575" b="19050"/>
                <wp:wrapNone/>
                <wp:docPr id="1002108934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819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6FB290" id="Conector recto 22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85pt,139.65pt" to="160.1pt,2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74D939FD">
                <wp:simplePos x="0" y="0"/>
                <wp:positionH relativeFrom="column">
                  <wp:posOffset>1861185</wp:posOffset>
                </wp:positionH>
                <wp:positionV relativeFrom="paragraph">
                  <wp:posOffset>1135380</wp:posOffset>
                </wp:positionV>
                <wp:extent cx="381000" cy="311785"/>
                <wp:effectExtent l="38100" t="0" r="19050" b="5016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1178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8E9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46.55pt;margin-top:89.4pt;width:30pt;height:24.5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" strokecolor="black [3200]" strokeweight="1.5pt">
                <v:stroke endarrow="open"/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6208E856">
                <wp:simplePos x="0" y="0"/>
                <wp:positionH relativeFrom="column">
                  <wp:posOffset>4614545</wp:posOffset>
                </wp:positionH>
                <wp:positionV relativeFrom="paragraph">
                  <wp:posOffset>2430780</wp:posOffset>
                </wp:positionV>
                <wp:extent cx="714375" cy="447675"/>
                <wp:effectExtent l="209550" t="0" r="28575" b="523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898"/>
                            <a:gd name="adj6" fmla="val -244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4EB1AF6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6F622A">
                              <w:rPr>
                                <w:color w:val="FF0000"/>
                              </w:rPr>
                              <w:t>${</w:t>
                            </w:r>
                            <w:proofErr w:type="spellStart"/>
                            <w:r w:rsidR="006F622A">
                              <w:rPr>
                                <w:color w:val="FF0000"/>
                              </w:rPr>
                              <w:t>sed</w:t>
                            </w:r>
                            <w:proofErr w:type="spellEnd"/>
                            <w:r w:rsidR="006F622A">
                              <w:rPr>
                                <w:color w:val="FF0000"/>
                              </w:rPr>
                              <w:t>}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_x0000_s1029" type="#_x0000_t48" style="position:absolute;left:0;text-align:left;margin-left:363.35pt;margin-top:191.4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" adj="-5281,43394" fillcolor="white [3212]" strokecolor="#ed7d31 [3205]" strokeweight="1.5pt">
                <v:stroke startarrow="open"/>
                <v:textbox>
                  <w:txbxContent>
                    <w:p w14:paraId="586B0578" w14:textId="4EB1AF69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6F622A">
                        <w:rPr>
                          <w:color w:val="FF0000"/>
                        </w:rPr>
                        <w:t>${</w:t>
                      </w:r>
                      <w:proofErr w:type="spellStart"/>
                      <w:r w:rsidR="006F622A">
                        <w:rPr>
                          <w:color w:val="FF0000"/>
                        </w:rPr>
                        <w:t>sed</w:t>
                      </w:r>
                      <w:proofErr w:type="spellEnd"/>
                      <w:r w:rsidR="006F622A">
                        <w:rPr>
                          <w:color w:val="FF0000"/>
                        </w:rPr>
                        <w:t>}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4E5C11FF">
            <wp:extent cx="4893747" cy="3878310"/>
            <wp:effectExtent l="19050" t="19050" r="21590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3878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7AAA371A">
                <wp:simplePos x="0" y="0"/>
                <wp:positionH relativeFrom="column">
                  <wp:posOffset>1928495</wp:posOffset>
                </wp:positionH>
                <wp:positionV relativeFrom="paragraph">
                  <wp:posOffset>4811395</wp:posOffset>
                </wp:positionV>
                <wp:extent cx="838200" cy="504825"/>
                <wp:effectExtent l="0" t="152400" r="952500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151.85pt;margin-top:378.85pt;width:66pt;height:39.7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43F5BC32">
            <wp:extent cx="5781675" cy="5830851"/>
            <wp:effectExtent l="19050" t="19050" r="9525" b="1778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8401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5AE9F172" w:rsidR="00972776" w:rsidRDefault="0065637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3FC8CE49">
                <wp:simplePos x="0" y="0"/>
                <wp:positionH relativeFrom="column">
                  <wp:posOffset>1101725</wp:posOffset>
                </wp:positionH>
                <wp:positionV relativeFrom="paragraph">
                  <wp:posOffset>1419860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86.75pt;margin-top:111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A95983C">
                <wp:simplePos x="0" y="0"/>
                <wp:positionH relativeFrom="column">
                  <wp:posOffset>3642995</wp:posOffset>
                </wp:positionH>
                <wp:positionV relativeFrom="paragraph">
                  <wp:posOffset>1811020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2" type="#_x0000_t48" style="position:absolute;margin-left:286.85pt;margin-top:142.6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B483563">
                <wp:simplePos x="0" y="0"/>
                <wp:positionH relativeFrom="column">
                  <wp:posOffset>2452370</wp:posOffset>
                </wp:positionH>
                <wp:positionV relativeFrom="paragraph">
                  <wp:posOffset>2925445</wp:posOffset>
                </wp:positionV>
                <wp:extent cx="857250" cy="504825"/>
                <wp:effectExtent l="895350" t="2095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2784"/>
                            <a:gd name="adj6" fmla="val -1000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193.1pt;margin-top:230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" adj="-21621,-7081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6F72D87F">
            <wp:extent cx="5369918" cy="4840350"/>
            <wp:effectExtent l="19050" t="19050" r="21590" b="17780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840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73BF3A1" w14:textId="475403BB" w:rsidR="00AD07B2" w:rsidRPr="00B138C1" w:rsidRDefault="006F622A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B138C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371749" w:rsidRPr="00B138C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A0B6D">
        <w:rPr>
          <w:rFonts w:ascii="Tahoma" w:hAnsi="Tahoma" w:cs="Tahoma"/>
          <w:b/>
          <w:snapToGrid w:val="0"/>
          <w:sz w:val="22"/>
          <w:szCs w:val="22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2E63A428" w14:textId="692DDC2A" w:rsidR="00913420" w:rsidRDefault="0091342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deberá actualizar las redes BT en el 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gisgrid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, ya que en campo existente redes BT subterráneas y no redes aéreas.</w:t>
      </w:r>
    </w:p>
    <w:p w14:paraId="05A8516B" w14:textId="4ACCA002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 w:rsidR="00656374">
        <w:rPr>
          <w:rFonts w:cs="Arial"/>
          <w:noProof/>
          <w:sz w:val="22"/>
          <w:szCs w:val="22"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2DF6113">
                <wp:simplePos x="0" y="0"/>
                <wp:positionH relativeFrom="margin">
                  <wp:posOffset>3462020</wp:posOffset>
                </wp:positionH>
                <wp:positionV relativeFrom="paragraph">
                  <wp:posOffset>-84455</wp:posOffset>
                </wp:positionV>
                <wp:extent cx="1188085" cy="542925"/>
                <wp:effectExtent l="685800" t="0" r="12065" b="5048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103718"/>
                            <a:gd name="adj2" fmla="val 1283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margin-left:272.6pt;margin-top:-6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" adj="-11603,38527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t>Panel Fotográfico</w:t>
      </w:r>
    </w:p>
    <w:p w14:paraId="25482441" w14:textId="4F1DF1A8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 w:rsidRPr="00886007">
        <w:t xml:space="preserve"> </w:t>
      </w:r>
      <w:r>
        <w:rPr>
          <w:noProof/>
        </w:rPr>
        <w:drawing>
          <wp:inline distT="0" distB="0" distL="0" distR="0" wp14:anchorId="7C20F27D" wp14:editId="32F22B48">
            <wp:extent cx="4335780" cy="3251835"/>
            <wp:effectExtent l="27622" t="10478" r="16193" b="16192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38733" cy="3254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6929FB22" w:rsidR="00194404" w:rsidRDefault="00371749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3491F567">
                <wp:simplePos x="0" y="0"/>
                <wp:positionH relativeFrom="margin">
                  <wp:posOffset>4445</wp:posOffset>
                </wp:positionH>
                <wp:positionV relativeFrom="paragraph">
                  <wp:posOffset>20320</wp:posOffset>
                </wp:positionV>
                <wp:extent cx="1276350" cy="504825"/>
                <wp:effectExtent l="0" t="0" r="19050" b="4476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wedgeRoundRectCallout">
                          <a:avLst>
                            <a:gd name="adj1" fmla="val 17547"/>
                            <a:gd name="adj2" fmla="val 12655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0FEEA0" w14:textId="4171C316" w:rsidR="00371749" w:rsidRPr="00371749" w:rsidRDefault="00656374" w:rsidP="00371749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 xml:space="preserve">Poste </w:t>
                            </w:r>
                            <w:r w:rsidR="00346BA9">
                              <w:rPr>
                                <w:color w:val="FFFFFF" w:themeColor="background1"/>
                                <w:lang w:val="es-ES"/>
                              </w:rPr>
                              <w:t>#${num_poste}</w:t>
                            </w:r>
                          </w:p>
                          <w:p w14:paraId="7D05E83F" w14:textId="62423415" w:rsidR="00656374" w:rsidRP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.35pt;margin-top:1.6pt;width:100.5pt;height:3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" adj="14590,38136" fillcolor="#ffc000 [3207]" strokecolor="white [3212]" strokeweight="1pt">
                <v:textbox>
                  <w:txbxContent>
                    <w:p w14:paraId="340FEEA0" w14:textId="4171C316" w:rsidR="00371749" w:rsidRPr="00371749" w:rsidRDefault="00656374" w:rsidP="00371749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 xml:space="preserve">Poste </w:t>
                      </w:r>
                      <w:r w:rsidR="00346BA9">
                        <w:rPr>
                          <w:color w:val="FFFFFF" w:themeColor="background1"/>
                          <w:lang w:val="es-ES"/>
                        </w:rPr>
                        <w:t>#${num_poste}</w:t>
                      </w:r>
                    </w:p>
                    <w:p w14:paraId="7D05E83F" w14:textId="62423415" w:rsidR="00656374" w:rsidRP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A5E0292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933450"/>
                <wp:effectExtent l="0" t="0" r="533400" b="1676400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33450"/>
                        </a:xfrm>
                        <a:prstGeom prst="wedgeRoundRectCallout">
                          <a:avLst>
                            <a:gd name="adj1" fmla="val 75443"/>
                            <a:gd name="adj2" fmla="val 22266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722BAC9A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374">
                              <w:rPr>
                                <w:color w:val="FFFFFF" w:themeColor="background1"/>
                              </w:rPr>
                              <w:t>Predio del Solicitante se encuentra en el interior del pasaje a 1</w:t>
                            </w:r>
                            <w:r>
                              <w:rPr>
                                <w:color w:val="FFFFFF" w:themeColor="background1"/>
                              </w:rPr>
                              <w:t>6.6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>m del ingreso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CEDE" id="_x0000_s1036" type="#_x0000_t62" style="position:absolute;left:0;text-align:left;margin-left:97.1pt;margin-top:6.1pt;width:2in;height:7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" adj="27096,58896" fillcolor="#ffc000 [3207]" strokecolor="white [3212]" strokeweight="1pt">
                <v:textbox>
                  <w:txbxContent>
                    <w:p w14:paraId="327981B5" w14:textId="722BAC9A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>Predio del Solicitante se encuentra en el interior del pasaje a 1</w:t>
                      </w:r>
                      <w:r>
                        <w:rPr>
                          <w:color w:val="FFFFFF" w:themeColor="background1"/>
                        </w:rPr>
                        <w:t>6.6</w:t>
                      </w:r>
                      <w:r w:rsidRPr="00656374">
                        <w:rPr>
                          <w:color w:val="FFFFFF" w:themeColor="background1"/>
                        </w:rPr>
                        <w:t>m del ingreso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3B3427" wp14:editId="761E5C2A">
                <wp:simplePos x="0" y="0"/>
                <wp:positionH relativeFrom="column">
                  <wp:posOffset>709295</wp:posOffset>
                </wp:positionH>
                <wp:positionV relativeFrom="paragraph">
                  <wp:posOffset>2115820</wp:posOffset>
                </wp:positionV>
                <wp:extent cx="47625" cy="663738"/>
                <wp:effectExtent l="38100" t="19050" r="47625" b="22225"/>
                <wp:wrapNone/>
                <wp:docPr id="1361700875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25">
                          <a:off x="0" y="0"/>
                          <a:ext cx="47625" cy="663738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A921" id="Rectángulo 29" o:spid="_x0000_s1026" style="position:absolute;margin-left:55.85pt;margin-top:166.6pt;width:3.75pt;height:52.25pt;rotation:215313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" fillcolor="#c00000" strokecolor="#091723 [484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BEBA14" wp14:editId="4FA7FABD">
                <wp:simplePos x="0" y="0"/>
                <wp:positionH relativeFrom="column">
                  <wp:posOffset>596356</wp:posOffset>
                </wp:positionH>
                <wp:positionV relativeFrom="paragraph">
                  <wp:posOffset>2778896</wp:posOffset>
                </wp:positionV>
                <wp:extent cx="149678" cy="651343"/>
                <wp:effectExtent l="38100" t="19050" r="41275" b="15875"/>
                <wp:wrapNone/>
                <wp:docPr id="523198995" name="Cub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26">
                          <a:off x="0" y="0"/>
                          <a:ext cx="149678" cy="651343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51F581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8" o:spid="_x0000_s1026" type="#_x0000_t16" style="position:absolute;margin-left:46.95pt;margin-top:218.8pt;width:11.8pt;height:51.3pt;rotation:168019fd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" fillcolor="red" strokecolor="#747070 [1614]" strokeweight="1pt"/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0EA033DC">
            <wp:extent cx="5588133" cy="41911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429F3619" w:rsidR="00ED5EBD" w:rsidRDefault="00371749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6D71E7B3">
                <wp:simplePos x="0" y="0"/>
                <wp:positionH relativeFrom="margin">
                  <wp:posOffset>2623820</wp:posOffset>
                </wp:positionH>
                <wp:positionV relativeFrom="paragraph">
                  <wp:posOffset>1068070</wp:posOffset>
                </wp:positionV>
                <wp:extent cx="1200150" cy="876300"/>
                <wp:effectExtent l="228600" t="0" r="19050" b="1638300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76300"/>
                        </a:xfrm>
                        <a:prstGeom prst="wedgeRoundRectCallout">
                          <a:avLst>
                            <a:gd name="adj1" fmla="val -67258"/>
                            <a:gd name="adj2" fmla="val 22899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1C5A9" w14:textId="2502DB38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Redes BT subterráneas existentes LL</w:t>
                            </w:r>
                            <w:r w:rsidR="001012AA">
                              <w:rPr>
                                <w:color w:val="FFFFFF" w:themeColor="background1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7" type="#_x0000_t62" style="position:absolute;left:0;text-align:left;margin-left:206.6pt;margin-top:84.1pt;width:94.5pt;height:6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" adj="-3728,60262" fillcolor="#ffc000 [3207]" strokecolor="white [3212]" strokeweight="1pt">
                <v:textbox>
                  <w:txbxContent>
                    <w:p w14:paraId="5521C5A9" w14:textId="2502DB38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Redes BT subterráneas existentes LL</w:t>
                      </w:r>
                      <w:r w:rsidR="001012AA">
                        <w:rPr>
                          <w:color w:val="FFFFFF" w:themeColor="background1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2F967DA9">
                <wp:simplePos x="0" y="0"/>
                <wp:positionH relativeFrom="column">
                  <wp:posOffset>2490470</wp:posOffset>
                </wp:positionH>
                <wp:positionV relativeFrom="paragraph">
                  <wp:posOffset>153670</wp:posOffset>
                </wp:positionV>
                <wp:extent cx="1247775" cy="295275"/>
                <wp:effectExtent l="514350" t="0" r="28575" b="6572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5335"/>
                            <a:gd name="adj6" fmla="val -371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92B41" w14:textId="068F4CD2" w:rsidR="00371749" w:rsidRPr="00371749" w:rsidRDefault="00346BA9" w:rsidP="0037174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4EB6ACE7" w14:textId="2CD507CE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Globo: línea doblada 20" o:spid="_x0000_s1038" type="#_x0000_t48" style="position:absolute;left:0;text-align:left;margin-left:196.1pt;margin-top:12.1pt;width:98.25pt;height:2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" adj="-8029,63792" fillcolor="white [3212]" strokecolor="#ffc000 [3207]" strokeweight="1.5pt">
                <v:stroke startarrow="open"/>
                <v:textbox>
                  <w:txbxContent>
                    <w:p w14:paraId="03992B41" w14:textId="068F4CD2" w:rsidR="00371749" w:rsidRPr="00371749" w:rsidRDefault="00346BA9" w:rsidP="0037174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4EB6ACE7" w14:textId="2CD507CE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BF4890" wp14:editId="57429F3A">
                <wp:simplePos x="0" y="0"/>
                <wp:positionH relativeFrom="column">
                  <wp:posOffset>2063750</wp:posOffset>
                </wp:positionH>
                <wp:positionV relativeFrom="paragraph">
                  <wp:posOffset>3439795</wp:posOffset>
                </wp:positionV>
                <wp:extent cx="2541270" cy="704850"/>
                <wp:effectExtent l="0" t="0" r="30480" b="19050"/>
                <wp:wrapNone/>
                <wp:docPr id="116216541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1270" cy="704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AC81EB" id="Conector recto 30" o:spid="_x0000_s1026" style="position:absolute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5pt,270.85pt" to="362.6pt,3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" strokecolor="#0070c0" strokeweight="1.5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2D80737D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571500" r="19812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1985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9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" adj="4290,-1727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07FD8078">
                <wp:simplePos x="0" y="0"/>
                <wp:positionH relativeFrom="column">
                  <wp:posOffset>1918970</wp:posOffset>
                </wp:positionH>
                <wp:positionV relativeFrom="paragraph">
                  <wp:posOffset>2134870</wp:posOffset>
                </wp:positionV>
                <wp:extent cx="45719" cy="819150"/>
                <wp:effectExtent l="0" t="0" r="12065" b="1905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191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93FC5" id="Rectángulo 22" o:spid="_x0000_s1026" style="position:absolute;margin-left:151.1pt;margin-top:168.1pt;width:3.6pt;height:6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" fillcolor="#c45911 [2405]" strokecolor="#c45911 [2405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38B74F58">
                <wp:simplePos x="0" y="0"/>
                <wp:positionH relativeFrom="column">
                  <wp:posOffset>1861185</wp:posOffset>
                </wp:positionH>
                <wp:positionV relativeFrom="paragraph">
                  <wp:posOffset>2944495</wp:posOffset>
                </wp:positionV>
                <wp:extent cx="104775" cy="554990"/>
                <wp:effectExtent l="0" t="0" r="28575" b="16510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" cy="55499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36952" id="Cubo 21" o:spid="_x0000_s1026" type="#_x0000_t16" style="position:absolute;margin-left:146.55pt;margin-top:231.85pt;width:8.25pt;height:43.7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" fillcolor="red" strokecolor="red" strokeweight="1pt"/>
            </w:pict>
          </mc:Fallback>
        </mc:AlternateContent>
      </w:r>
      <w:r w:rsidR="00ED5EBD">
        <w:rPr>
          <w:noProof/>
        </w:rPr>
        <w:drawing>
          <wp:inline distT="0" distB="0" distL="0" distR="0" wp14:anchorId="78EC22D9" wp14:editId="2689C6E6">
            <wp:extent cx="4780164" cy="3585123"/>
            <wp:effectExtent l="26035" t="12065" r="27940" b="2794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CA35E08" w:rsidR="00194404" w:rsidRDefault="00066F63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2952A89B">
                <wp:simplePos x="0" y="0"/>
                <wp:positionH relativeFrom="column">
                  <wp:posOffset>1233170</wp:posOffset>
                </wp:positionH>
                <wp:positionV relativeFrom="paragraph">
                  <wp:posOffset>20320</wp:posOffset>
                </wp:positionV>
                <wp:extent cx="771525" cy="314325"/>
                <wp:effectExtent l="419100" t="0" r="28575" b="25717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6754"/>
                            <a:gd name="adj6" fmla="val -477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8DA48" w14:textId="4F9513B2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DA2C8E">
                              <w:rPr>
                                <w:color w:val="FF0000"/>
                                <w:lang w:val="es-ES"/>
                              </w:rPr>
                              <w:t>6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40" type="#_x0000_t48" style="position:absolute;left:0;text-align:left;margin-left:97.1pt;margin-top:1.6pt;width:60.7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" adj="-10303,33859" fillcolor="white [3212]" strokecolor="#ed7d31 [3205]" strokeweight="1.5pt">
                <v:stroke startarrow="open"/>
                <v:textbox>
                  <w:txbxContent>
                    <w:p w14:paraId="1E18DA48" w14:textId="4F9513B2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DA2C8E">
                        <w:rPr>
                          <w:color w:val="FF0000"/>
                          <w:lang w:val="es-ES"/>
                        </w:rPr>
                        <w:t>6</w:t>
                      </w:r>
                      <w:r w:rsidR="00066F63">
                        <w:rPr>
                          <w:color w:val="FF0000"/>
                          <w:lang w:val="es-ES"/>
                        </w:rPr>
                        <w:t>09072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D40A64">
                <wp:simplePos x="0" y="0"/>
                <wp:positionH relativeFrom="column">
                  <wp:posOffset>3700145</wp:posOffset>
                </wp:positionH>
                <wp:positionV relativeFrom="paragraph">
                  <wp:posOffset>2258694</wp:posOffset>
                </wp:positionV>
                <wp:extent cx="1209675" cy="942975"/>
                <wp:effectExtent l="0" t="1924050" r="161925" b="28575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942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99550"/>
                            <a:gd name="adj6" fmla="val 64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0DD625B6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Medidor en donde se realizo la toma de tensión: 2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18.6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1" type="#_x0000_t48" style="position:absolute;left:0;text-align:left;margin-left:291.35pt;margin-top:177.85pt;width:95.25pt;height:74.2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" adj="13902,-43103" fillcolor="white [3212]" strokecolor="#00b0f0" strokeweight="1.5pt">
                <v:stroke startarrow="open"/>
                <v:textbox>
                  <w:txbxContent>
                    <w:p w14:paraId="4427D18F" w14:textId="0DD625B6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Medidor en donde se realizo la toma de tensión: 2</w:t>
                      </w:r>
                      <w:r w:rsidR="00066F63">
                        <w:rPr>
                          <w:color w:val="FF0000"/>
                          <w:lang w:val="es-ES"/>
                        </w:rPr>
                        <w:t>18.6</w:t>
                      </w:r>
                      <w:r>
                        <w:rPr>
                          <w:color w:val="FF0000"/>
                          <w:lang w:val="es-ES"/>
                        </w:rPr>
                        <w:t>V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14854A1D">
            <wp:extent cx="4572000" cy="3429000"/>
            <wp:effectExtent l="19050" t="19050" r="19050" b="190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1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6E963BE9">
            <wp:extent cx="2640368" cy="1980276"/>
            <wp:effectExtent l="25400" t="12700" r="13970" b="1397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92863AF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>TOMA DE TENSIÓN A LAS 4:</w:t>
      </w:r>
      <w:r w:rsidR="00066F63"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>38</w:t>
      </w:r>
      <w:r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 P.M. DEL </w:t>
      </w:r>
      <w:r w:rsidR="00066F63"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>25</w:t>
      </w:r>
      <w:r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38893D3" w14:textId="77777777" w:rsidR="001012AA" w:rsidRDefault="001012AA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p w14:paraId="1CA88424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1012AA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1012AA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1012AA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07E21A1F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0810BDDB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1012AA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05501C94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6D651F12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1012AA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1012AA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1012AA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794A53EE" w14:textId="77777777" w:rsidR="001012AA" w:rsidRDefault="001012AA" w:rsidP="001012A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012AA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4B90CC" w14:textId="77777777" w:rsidR="00850402" w:rsidRDefault="00850402">
      <w:r>
        <w:separator/>
      </w:r>
    </w:p>
  </w:endnote>
  <w:endnote w:type="continuationSeparator" w:id="0">
    <w:p w14:paraId="7F3522AB" w14:textId="77777777" w:rsidR="00850402" w:rsidRDefault="008504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2FBB691F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98023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98023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98023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371749" w:rsidRPr="00371749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5418CB11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98023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98023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98023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371749" w:rsidRPr="00371749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062B1C" w14:textId="77777777" w:rsidR="00850402" w:rsidRDefault="00850402">
      <w:r>
        <w:separator/>
      </w:r>
    </w:p>
  </w:footnote>
  <w:footnote w:type="continuationSeparator" w:id="0">
    <w:p w14:paraId="269CE13C" w14:textId="77777777" w:rsidR="00850402" w:rsidRDefault="008504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76B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2AA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1785C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1201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087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46BA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1749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622A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0402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6212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2776"/>
    <w:rsid w:val="009771D5"/>
    <w:rsid w:val="0098023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037B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193B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38C1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3EB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5637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256</TotalTime>
  <Pages>9</Pages>
  <Words>631</Words>
  <Characters>3472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27</cp:revision>
  <cp:lastPrinted>2025-04-28T03:51:00Z</cp:lastPrinted>
  <dcterms:created xsi:type="dcterms:W3CDTF">2025-03-27T03:54:00Z</dcterms:created>
  <dcterms:modified xsi:type="dcterms:W3CDTF">2025-09-19T17:42:00Z</dcterms:modified>
</cp:coreProperties>
</file>
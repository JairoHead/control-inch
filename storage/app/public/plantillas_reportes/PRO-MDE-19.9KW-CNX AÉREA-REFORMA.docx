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F3E2A06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7907">
        <w:t xml:space="preserve"> 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4148F1" w:rsidRPr="009414A1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790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E463FC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640574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C97B5B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148F1" w:rsidRPr="009414A1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9414A1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7A88C93B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9414A1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9414A1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9D60C28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4148F1" w:rsidRPr="009414A1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5C197B10" w14:textId="4719C0DE" w:rsidR="00B76C82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1043" w:history="1">
            <w:r w:rsidR="00B76C82" w:rsidRPr="00892F4B">
              <w:rPr>
                <w:rStyle w:val="Hipervnculo"/>
                <w:noProof/>
              </w:rPr>
              <w:t>1.</w:t>
            </w:r>
            <w:r w:rsidR="00B76C82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B76C82" w:rsidRPr="00892F4B">
              <w:rPr>
                <w:rStyle w:val="Hipervnculo"/>
                <w:noProof/>
              </w:rPr>
              <w:t>Objetivo</w:t>
            </w:r>
            <w:r w:rsidR="00B76C82">
              <w:rPr>
                <w:noProof/>
                <w:webHidden/>
              </w:rPr>
              <w:tab/>
            </w:r>
            <w:r w:rsidR="00B76C82">
              <w:rPr>
                <w:noProof/>
                <w:webHidden/>
              </w:rPr>
              <w:fldChar w:fldCharType="begin"/>
            </w:r>
            <w:r w:rsidR="00B76C82">
              <w:rPr>
                <w:noProof/>
                <w:webHidden/>
              </w:rPr>
              <w:instrText xml:space="preserve"> PAGEREF _Toc197291043 \h </w:instrText>
            </w:r>
            <w:r w:rsidR="00B76C82">
              <w:rPr>
                <w:noProof/>
                <w:webHidden/>
              </w:rPr>
            </w:r>
            <w:r w:rsidR="00B76C82"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 w:rsidR="00B76C82">
              <w:rPr>
                <w:noProof/>
                <w:webHidden/>
              </w:rPr>
              <w:fldChar w:fldCharType="end"/>
            </w:r>
          </w:hyperlink>
        </w:p>
        <w:p w14:paraId="58930F52" w14:textId="6E54EAD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4" w:history="1">
            <w:r w:rsidRPr="00892F4B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95F5" w14:textId="329E2AF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5" w:history="1">
            <w:r w:rsidRPr="00892F4B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9152" w14:textId="65D336D1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6" w:history="1">
            <w:r w:rsidRPr="00892F4B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F546" w14:textId="357BE82B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7" w:history="1">
            <w:r w:rsidRPr="00892F4B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22EC" w14:textId="5C8981EC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8" w:history="1">
            <w:r w:rsidRPr="00892F4B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7CD2" w14:textId="0E7A234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49" w:history="1">
            <w:r w:rsidRPr="00892F4B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5566" w14:textId="1C8C70BE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0" w:history="1">
            <w:r w:rsidRPr="00892F4B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08BA" w14:textId="3ECA6996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1" w:history="1">
            <w:r w:rsidRPr="00892F4B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Distrito de Santa María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A17B" w14:textId="47ECCE28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2" w:history="1">
            <w:r w:rsidRPr="00892F4B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EAAF" w14:textId="3ADC51A2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3" w:history="1">
            <w:r w:rsidRPr="00892F4B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3735" w14:textId="4918465E" w:rsidR="00B76C82" w:rsidRDefault="00B76C82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4" w:history="1">
            <w:r w:rsidRPr="00892F4B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7BADA" w14:textId="7E3AF8AE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5" w:history="1">
            <w:r w:rsidRPr="00892F4B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2BCA" w14:textId="73208C45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6" w:history="1">
            <w:r w:rsidRPr="00892F4B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C21F" w14:textId="45C53983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7" w:history="1">
            <w:r w:rsidRPr="00892F4B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DBA7" w14:textId="304BF27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8" w:history="1">
            <w:r w:rsidRPr="00892F4B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7EF2" w14:textId="7EDBAD1A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59" w:history="1">
            <w:r w:rsidRPr="00892F4B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C556" w14:textId="4B1C5ED9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0" w:history="1">
            <w:r w:rsidRPr="00892F4B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294B" w14:textId="458911E7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1" w:history="1">
            <w:r w:rsidRPr="00892F4B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ECCD" w14:textId="0148CC20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2" w:history="1">
            <w:r w:rsidRPr="00892F4B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440C" w14:textId="7E07263F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3" w:history="1">
            <w:r w:rsidRPr="00892F4B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5674" w14:textId="582D0F31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4" w:history="1">
            <w:r w:rsidRPr="00892F4B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6EAA" w14:textId="23EC99F5" w:rsidR="00B76C82" w:rsidRDefault="00B76C82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5" w:history="1">
            <w:r w:rsidRPr="00892F4B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5761" w14:textId="5A7C63DF" w:rsidR="00B76C82" w:rsidRDefault="00B76C82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6" w:history="1">
            <w:r w:rsidRPr="00892F4B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892F4B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2C75" w14:textId="193C1032" w:rsidR="00B76C82" w:rsidRDefault="00B76C82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291067" w:history="1">
            <w:r w:rsidRPr="00892F4B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_Toc197291067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1CE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5E956708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7291043"/>
      <w:r w:rsidRPr="00BB2A7A">
        <w:t>Objetivo</w:t>
      </w:r>
      <w:bookmarkEnd w:id="0"/>
    </w:p>
    <w:p w14:paraId="1100E84B" w14:textId="1163AB7B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4148F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lcl</w:t>
      </w:r>
      <w:r w:rsidR="004148F1">
        <w:rPr>
          <w:noProof/>
          <w:lang w:val="es-PE"/>
        </w:rPr>
        <w:t>}</w:t>
      </w:r>
      <w:r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7291044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7291045"/>
      <w:r w:rsidRPr="00BB2A7A">
        <w:t>Alcance</w:t>
      </w:r>
      <w:bookmarkEnd w:id="2"/>
    </w:p>
    <w:p w14:paraId="628FBC69" w14:textId="49B7BFF0" w:rsidR="004E48BE" w:rsidRPr="009414A1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</w:t>
      </w:r>
      <w:r w:rsidRPr="009414A1">
        <w:rPr>
          <w:lang w:val="es-PE"/>
        </w:rPr>
        <w:t xml:space="preserve">trabajo abarca el distrito de </w:t>
      </w:r>
      <w:r w:rsidR="004148F1" w:rsidRPr="009414A1">
        <w:rPr>
          <w:noProof/>
          <w:lang w:val="es-PE"/>
        </w:rPr>
        <w:t>${</w:t>
      </w:r>
      <w:r w:rsidR="004148F1" w:rsidRPr="009414A1">
        <w:rPr>
          <w:noProof/>
          <w:highlight w:val="green"/>
          <w:lang w:val="es-PE"/>
        </w:rPr>
        <w:t>distrito_nombre</w:t>
      </w:r>
      <w:r w:rsidR="004148F1" w:rsidRPr="009414A1">
        <w:rPr>
          <w:noProof/>
          <w:lang w:val="es-PE"/>
        </w:rPr>
        <w:t>}</w:t>
      </w:r>
      <w:r w:rsidRPr="009414A1">
        <w:rPr>
          <w:lang w:val="es-PE"/>
        </w:rPr>
        <w:t>, provincia de</w:t>
      </w:r>
      <w:r w:rsidR="004148F1" w:rsidRPr="009414A1">
        <w:rPr>
          <w:lang w:val="es-PE"/>
        </w:rPr>
        <w:t xml:space="preserve"> ${</w:t>
      </w:r>
      <w:proofErr w:type="spellStart"/>
      <w:r w:rsidR="004148F1" w:rsidRPr="009414A1">
        <w:rPr>
          <w:highlight w:val="green"/>
          <w:lang w:val="es-PE"/>
        </w:rPr>
        <w:t>provincia_nombre</w:t>
      </w:r>
      <w:proofErr w:type="spellEnd"/>
      <w:r w:rsidR="004148F1" w:rsidRPr="009414A1">
        <w:rPr>
          <w:lang w:val="es-PE"/>
        </w:rPr>
        <w:t>}</w:t>
      </w:r>
      <w:r w:rsidR="008A276F" w:rsidRPr="009414A1">
        <w:rPr>
          <w:lang w:val="es-PE"/>
        </w:rPr>
        <w:t xml:space="preserve"> </w:t>
      </w:r>
      <w:r w:rsidRPr="009414A1">
        <w:rPr>
          <w:lang w:val="es-PE"/>
        </w:rPr>
        <w:t>y departamento de</w:t>
      </w:r>
      <w:r w:rsidR="004148F1" w:rsidRPr="009414A1">
        <w:rPr>
          <w:lang w:val="es-PE"/>
        </w:rPr>
        <w:t xml:space="preserve"> ${</w:t>
      </w:r>
      <w:proofErr w:type="spellStart"/>
      <w:r w:rsidR="004148F1" w:rsidRPr="009414A1">
        <w:rPr>
          <w:highlight w:val="green"/>
          <w:lang w:val="es-PE"/>
        </w:rPr>
        <w:t>departamento_nombre</w:t>
      </w:r>
      <w:proofErr w:type="spellEnd"/>
      <w:r w:rsidR="004148F1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F3BF28B" w14:textId="77777777" w:rsidR="004E48BE" w:rsidRPr="009414A1" w:rsidRDefault="004E48BE" w:rsidP="00EC5A3C">
      <w:pPr>
        <w:pStyle w:val="Prrafodelista"/>
        <w:rPr>
          <w:lang w:val="es-PE"/>
        </w:rPr>
      </w:pPr>
      <w:r w:rsidRPr="009414A1">
        <w:rPr>
          <w:lang w:val="es-PE"/>
        </w:rPr>
        <w:t>La atención de los suministros será:</w:t>
      </w:r>
    </w:p>
    <w:p w14:paraId="79D495A2" w14:textId="36FC7F14" w:rsidR="004E48BE" w:rsidRPr="009414A1" w:rsidRDefault="00F14F78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9414A1">
        <w:rPr>
          <w:noProof/>
          <w:sz w:val="22"/>
          <w:szCs w:val="22"/>
        </w:rPr>
        <w:t>${</w:t>
      </w:r>
      <w:r w:rsidRPr="009414A1">
        <w:rPr>
          <w:noProof/>
          <w:sz w:val="22"/>
          <w:szCs w:val="22"/>
          <w:highlight w:val="green"/>
        </w:rPr>
        <w:t>descripcion_trabajo</w:t>
      </w:r>
      <w:r w:rsidRPr="009414A1"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7291046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7291047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7291048"/>
      <w:r w:rsidRPr="00BB2A7A">
        <w:t>Zona de trabajo</w:t>
      </w:r>
      <w:bookmarkEnd w:id="5"/>
    </w:p>
    <w:p w14:paraId="57BF2A5F" w14:textId="2DD3F5CE" w:rsidR="004E48BE" w:rsidRPr="009414A1" w:rsidRDefault="004E48BE" w:rsidP="00EA3D71">
      <w:pPr>
        <w:pStyle w:val="Ttulo2"/>
      </w:pPr>
      <w:bookmarkStart w:id="6" w:name="_Toc197291049"/>
      <w:r w:rsidRPr="00BB2A7A">
        <w:t xml:space="preserve">Distrito de </w:t>
      </w:r>
      <w:bookmarkEnd w:id="6"/>
      <w:r w:rsidR="00DB36B3" w:rsidRPr="009414A1">
        <w:rPr>
          <w:noProof/>
        </w:rPr>
        <w:t>${</w:t>
      </w:r>
      <w:r w:rsidR="00DB36B3" w:rsidRPr="009414A1">
        <w:rPr>
          <w:noProof/>
          <w:highlight w:val="green"/>
        </w:rPr>
        <w:t>distrito_nombre</w:t>
      </w:r>
      <w:r w:rsidR="00DB36B3" w:rsidRPr="009414A1">
        <w:rPr>
          <w:noProof/>
        </w:rPr>
        <w:t>}</w:t>
      </w:r>
    </w:p>
    <w:p w14:paraId="5BC96935" w14:textId="3F88FD58" w:rsidR="004E48BE" w:rsidRDefault="004E48BE" w:rsidP="00560C56">
      <w:pPr>
        <w:pStyle w:val="Prrafodelista"/>
        <w:rPr>
          <w:lang w:val="es-PE"/>
        </w:rPr>
      </w:pPr>
      <w:r w:rsidRPr="009414A1">
        <w:rPr>
          <w:lang w:val="es-PE"/>
        </w:rPr>
        <w:t xml:space="preserve">La zona de trabajo se encuentra ubicada en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direccion_servicio_electrico</w:t>
      </w:r>
      <w:proofErr w:type="spellEnd"/>
      <w:r w:rsidR="00DB36B3" w:rsidRPr="009414A1">
        <w:rPr>
          <w:lang w:val="es-PE"/>
        </w:rPr>
        <w:t>},</w:t>
      </w:r>
      <w:r w:rsidRPr="009414A1">
        <w:rPr>
          <w:lang w:val="es-PE"/>
        </w:rPr>
        <w:t xml:space="preserve"> en el distrito de</w:t>
      </w:r>
      <w:r w:rsidR="00DB36B3" w:rsidRPr="009414A1">
        <w:rPr>
          <w:lang w:val="es-PE"/>
        </w:rPr>
        <w:t xml:space="preserve"> ${</w:t>
      </w:r>
      <w:proofErr w:type="spellStart"/>
      <w:r w:rsidR="00DB36B3" w:rsidRPr="009414A1">
        <w:rPr>
          <w:highlight w:val="green"/>
          <w:lang w:val="es-PE"/>
        </w:rPr>
        <w:t>distrito_nombre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provincia de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provincia_nombre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y departamento de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departamento_nombre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>:</w:t>
      </w:r>
      <w:bookmarkStart w:id="7" w:name="_Hlk197030896"/>
    </w:p>
    <w:p w14:paraId="58D60945" w14:textId="41361DEC" w:rsidR="004E48BE" w:rsidRPr="00DE4B5A" w:rsidRDefault="001A2191" w:rsidP="00A516A4">
      <w:pPr>
        <w:pStyle w:val="Prrafodelista"/>
        <w:jc w:val="center"/>
      </w:pP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20EDF957">
                <wp:simplePos x="0" y="0"/>
                <wp:positionH relativeFrom="margin">
                  <wp:posOffset>1619486</wp:posOffset>
                </wp:positionH>
                <wp:positionV relativeFrom="paragraph">
                  <wp:posOffset>3580558</wp:posOffset>
                </wp:positionV>
                <wp:extent cx="605790" cy="381000"/>
                <wp:effectExtent l="0" t="0" r="708660" b="22860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160001"/>
                            <a:gd name="adj2" fmla="val 10025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E5298AA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A2191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27.5pt;margin-top:281.9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" adj="45360,32454" fillcolor="#ffc000" strokecolor="white [3212]" strokeweight="1.5pt">
                <v:textbox>
                  <w:txbxContent>
                    <w:p w14:paraId="42093EFC" w14:textId="0E5298AA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A2191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652B356">
                <wp:simplePos x="0" y="0"/>
                <wp:positionH relativeFrom="margin">
                  <wp:posOffset>1459998</wp:posOffset>
                </wp:positionH>
                <wp:positionV relativeFrom="paragraph">
                  <wp:posOffset>2485405</wp:posOffset>
                </wp:positionV>
                <wp:extent cx="771525" cy="409575"/>
                <wp:effectExtent l="0" t="514350" r="39052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5024"/>
                            <a:gd name="adj2" fmla="val -17090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7" type="#_x0000_t62" style="position:absolute;left:0;text-align:left;margin-left:114.95pt;margin-top:195.7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" adj="31325,-26115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3299BDCA">
                <wp:simplePos x="0" y="0"/>
                <wp:positionH relativeFrom="margin">
                  <wp:posOffset>3937384</wp:posOffset>
                </wp:positionH>
                <wp:positionV relativeFrom="paragraph">
                  <wp:posOffset>2910707</wp:posOffset>
                </wp:positionV>
                <wp:extent cx="838200" cy="533400"/>
                <wp:effectExtent l="400050" t="171450" r="190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-96960"/>
                            <a:gd name="adj2" fmla="val -796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41A3C416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15715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310.05pt;margin-top:229.2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" adj="-10143,-6399" fillcolor="#ffc000" strokecolor="white [3212]" strokeweight="1.5pt">
                <v:textbox>
                  <w:txbxContent>
                    <w:p w14:paraId="37C4EC82" w14:textId="41A3C416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15715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0CA19DAF">
                <wp:simplePos x="0" y="0"/>
                <wp:positionH relativeFrom="margin">
                  <wp:posOffset>1406392</wp:posOffset>
                </wp:positionH>
                <wp:positionV relativeFrom="paragraph">
                  <wp:posOffset>465219</wp:posOffset>
                </wp:positionV>
                <wp:extent cx="647700" cy="476250"/>
                <wp:effectExtent l="0" t="0" r="323850" b="4953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94730"/>
                            <a:gd name="adj2" fmla="val 1479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9" type="#_x0000_t62" style="position:absolute;left:0;text-align:left;margin-left:110.75pt;margin-top:36.6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" adj="31262,42766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900AA7C">
                <wp:simplePos x="0" y="0"/>
                <wp:positionH relativeFrom="margin">
                  <wp:posOffset>4235317</wp:posOffset>
                </wp:positionH>
                <wp:positionV relativeFrom="paragraph">
                  <wp:posOffset>961848</wp:posOffset>
                </wp:positionV>
                <wp:extent cx="723900" cy="419100"/>
                <wp:effectExtent l="533400" t="0" r="19050" b="781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121684"/>
                            <a:gd name="adj2" fmla="val 229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069353B7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30" type="#_x0000_t62" style="position:absolute;left:0;text-align:left;margin-left:333.5pt;margin-top:75.7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" adj="-15484,60291" fillcolor="#ffc000" strokecolor="white [3212]" strokeweight="1.5pt">
                <v:textbox>
                  <w:txbxContent>
                    <w:p w14:paraId="2972189E" w14:textId="069353B7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.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5683A4D">
                <wp:simplePos x="0" y="0"/>
                <wp:positionH relativeFrom="column">
                  <wp:posOffset>2608691</wp:posOffset>
                </wp:positionH>
                <wp:positionV relativeFrom="paragraph">
                  <wp:posOffset>1446004</wp:posOffset>
                </wp:positionV>
                <wp:extent cx="445254" cy="625313"/>
                <wp:effectExtent l="62548" t="13652" r="74612" b="93663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5254" cy="625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25379" id="Rectángulo 15" o:spid="_x0000_s1026" style="position:absolute;margin-left:205.4pt;margin-top:113.85pt;width:35.05pt;height:49.25pt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" filled="f" strokecolor="red">
                <v:shadow on="t" color="black" opacity="22937f" origin=",.5" offset="0,.63889mm"/>
              </v:rect>
            </w:pict>
          </mc:Fallback>
        </mc:AlternateContent>
      </w:r>
      <w:r w:rsidR="008A276F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0C970D68">
                <wp:simplePos x="0" y="0"/>
                <wp:positionH relativeFrom="column">
                  <wp:posOffset>2055421</wp:posOffset>
                </wp:positionH>
                <wp:positionV relativeFrom="paragraph">
                  <wp:posOffset>1377404</wp:posOffset>
                </wp:positionV>
                <wp:extent cx="1948003" cy="495658"/>
                <wp:effectExtent l="57150" t="19050" r="71755" b="9525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03" cy="4956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5DAB" id="Rectángulo: esquinas redondeadas 7" o:spid="_x0000_s1026" style="position:absolute;margin-left:161.85pt;margin-top:108.45pt;width:153.4pt;height:3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268E3063">
            <wp:extent cx="3667330" cy="4544052"/>
            <wp:effectExtent l="19050" t="19050" r="9525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330" cy="4544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6F091F91" w14:textId="77777777" w:rsidR="00B1290D" w:rsidRDefault="00B1290D" w:rsidP="00E463FC">
      <w:pPr>
        <w:pStyle w:val="Prrafodelista"/>
        <w:jc w:val="center"/>
        <w:rPr>
          <w:lang w:val="es-PE"/>
        </w:rPr>
      </w:pPr>
    </w:p>
    <w:p w14:paraId="5E62C2FB" w14:textId="1D5FA78A" w:rsidR="004E48BE" w:rsidRPr="009414A1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F14F78">
        <w:rPr>
          <w:b/>
          <w:lang w:val="es-PE"/>
        </w:rPr>
        <w:t xml:space="preserve"> </w:t>
      </w:r>
      <w:r w:rsidR="00F14F78" w:rsidRPr="009414A1">
        <w:rPr>
          <w:b/>
          <w:lang w:val="es-PE"/>
        </w:rPr>
        <w:t>${</w:t>
      </w:r>
      <w:proofErr w:type="spellStart"/>
      <w:r w:rsidR="00F14F78" w:rsidRPr="009414A1">
        <w:rPr>
          <w:b/>
          <w:highlight w:val="green"/>
          <w:lang w:val="es-PE"/>
        </w:rPr>
        <w:t>cantidad_suministros</w:t>
      </w:r>
      <w:proofErr w:type="spellEnd"/>
      <w:r w:rsidR="00F14F78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suministro </w:t>
      </w:r>
      <w:r w:rsidR="00DB36B3" w:rsidRPr="009414A1">
        <w:rPr>
          <w:b/>
          <w:lang w:val="es-PE"/>
        </w:rPr>
        <w:t>${</w:t>
      </w:r>
      <w:proofErr w:type="spellStart"/>
      <w:r w:rsidR="00DB36B3" w:rsidRPr="009414A1">
        <w:rPr>
          <w:b/>
          <w:highlight w:val="green"/>
          <w:lang w:val="es-PE"/>
        </w:rPr>
        <w:t>sistema_acometida</w:t>
      </w:r>
      <w:proofErr w:type="spellEnd"/>
      <w:r w:rsidR="00DB36B3" w:rsidRPr="009414A1">
        <w:rPr>
          <w:b/>
          <w:lang w:val="es-PE"/>
        </w:rPr>
        <w:t xml:space="preserve">} </w:t>
      </w:r>
      <w:r w:rsidRPr="009414A1">
        <w:rPr>
          <w:b/>
          <w:lang w:val="es-PE"/>
        </w:rPr>
        <w:t xml:space="preserve">ø desde </w:t>
      </w:r>
      <w:r w:rsidR="00DB36B3" w:rsidRPr="009414A1">
        <w:rPr>
          <w:b/>
          <w:lang w:val="es-PE"/>
        </w:rPr>
        <w:t>${</w:t>
      </w:r>
      <w:proofErr w:type="spellStart"/>
      <w:r w:rsidR="00DB36B3" w:rsidRPr="009414A1">
        <w:rPr>
          <w:b/>
          <w:highlight w:val="green"/>
          <w:lang w:val="es-PE"/>
        </w:rPr>
        <w:t>cc</w:t>
      </w:r>
      <w:proofErr w:type="spellEnd"/>
      <w:r w:rsidR="00DB36B3" w:rsidRPr="009414A1">
        <w:rPr>
          <w:b/>
          <w:lang w:val="es-PE"/>
        </w:rPr>
        <w:t>}</w:t>
      </w:r>
      <w:r w:rsidRPr="009414A1">
        <w:rPr>
          <w:b/>
          <w:lang w:val="es-PE"/>
        </w:rPr>
        <w:t xml:space="preserve"> kW.</w:t>
      </w:r>
    </w:p>
    <w:p w14:paraId="0DDEF034" w14:textId="5DB04E99" w:rsidR="004E48BE" w:rsidRPr="009414A1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AD65C4">
        <w:rPr>
          <w:lang w:val="es-PE"/>
        </w:rPr>
        <w:lastRenderedPageBreak/>
        <w:t>La carga solicitada por el cliente será destinada para</w:t>
      </w:r>
      <w:r w:rsidR="00B1290D">
        <w:rPr>
          <w:lang w:val="es-PE"/>
        </w:rPr>
        <w:t xml:space="preserve"> </w:t>
      </w:r>
      <w:r w:rsidR="00B1290D" w:rsidRPr="009414A1">
        <w:rPr>
          <w:lang w:val="es-PE"/>
        </w:rPr>
        <w:t>uso</w:t>
      </w:r>
      <w:r w:rsidRPr="009414A1">
        <w:rPr>
          <w:lang w:val="es-PE"/>
        </w:rPr>
        <w:t xml:space="preserve">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uso_servicio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>.</w:t>
      </w:r>
    </w:p>
    <w:p w14:paraId="3CB1A646" w14:textId="4A7A22E3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Se coordino </w:t>
      </w:r>
      <w:r w:rsidR="00BF1669" w:rsidRPr="009414A1">
        <w:rPr>
          <w:lang w:val="es-PE"/>
        </w:rPr>
        <w:t>vía telefónica desde</w:t>
      </w:r>
      <w:r w:rsidR="00891C51" w:rsidRPr="009414A1">
        <w:rPr>
          <w:lang w:val="es-PE"/>
        </w:rPr>
        <w:t xml:space="preserve"> </w:t>
      </w:r>
      <w:r w:rsidR="00C67EE6" w:rsidRPr="009414A1">
        <w:rPr>
          <w:lang w:val="es-PE"/>
        </w:rPr>
        <w:t xml:space="preserve">campo vía telefónica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detalle_contacto</w:t>
      </w:r>
      <w:proofErr w:type="spellEnd"/>
      <w:r w:rsidR="00DB36B3" w:rsidRPr="009414A1">
        <w:rPr>
          <w:lang w:val="es-PE"/>
        </w:rPr>
        <w:t>}</w:t>
      </w:r>
      <w:r w:rsidR="00890116" w:rsidRPr="009414A1">
        <w:rPr>
          <w:lang w:val="es-PE"/>
        </w:rPr>
        <w:t>.</w:t>
      </w:r>
    </w:p>
    <w:p w14:paraId="0644ABCB" w14:textId="080CFF91" w:rsidR="004E48BE" w:rsidRPr="009414A1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cliente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tiene_nicho</w:t>
      </w:r>
      <w:proofErr w:type="spellEnd"/>
      <w:r w:rsidR="00DB36B3" w:rsidRPr="009414A1">
        <w:rPr>
          <w:lang w:val="es-PE"/>
        </w:rPr>
        <w:t>}</w:t>
      </w:r>
      <w:r w:rsidR="00A76A8B" w:rsidRPr="009414A1">
        <w:rPr>
          <w:lang w:val="es-PE"/>
        </w:rPr>
        <w:t xml:space="preserve"> </w:t>
      </w:r>
      <w:r w:rsidRPr="009414A1">
        <w:rPr>
          <w:lang w:val="es-PE"/>
        </w:rPr>
        <w:t>cuenta con nicho preparado</w:t>
      </w:r>
      <w:r w:rsidR="00A76A8B" w:rsidRPr="009414A1">
        <w:rPr>
          <w:lang w:val="es-PE"/>
        </w:rPr>
        <w:t xml:space="preserve"> en fachada</w:t>
      </w:r>
      <w:r w:rsidRPr="009414A1">
        <w:rPr>
          <w:lang w:val="es-PE"/>
        </w:rPr>
        <w:t>.</w:t>
      </w:r>
    </w:p>
    <w:p w14:paraId="11273D8A" w14:textId="77777777" w:rsidR="004E48BE" w:rsidRPr="009414A1" w:rsidRDefault="004E48BE" w:rsidP="00EA3D71">
      <w:pPr>
        <w:pStyle w:val="Ttulo1"/>
      </w:pPr>
      <w:bookmarkStart w:id="8" w:name="_Toc197291050"/>
      <w:r w:rsidRPr="009414A1">
        <w:t>Descripción del proyecto</w:t>
      </w:r>
      <w:bookmarkEnd w:id="8"/>
    </w:p>
    <w:p w14:paraId="29709F97" w14:textId="2738E5B0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 xml:space="preserve">El proyecto comprende la extensión de redes de Baja Tensión (SDS), radio de la </w:t>
      </w:r>
      <w:r w:rsidR="00E67F2B" w:rsidRPr="009414A1">
        <w:rPr>
          <w:lang w:val="es-PE"/>
        </w:rPr>
        <w:t xml:space="preserve">Sed </w:t>
      </w:r>
      <w:r w:rsidR="00DB36B3" w:rsidRPr="009414A1">
        <w:rPr>
          <w:lang w:val="es-PE"/>
        </w:rPr>
        <w:t>${</w:t>
      </w:r>
      <w:r w:rsidR="00DB36B3" w:rsidRPr="009414A1">
        <w:rPr>
          <w:highlight w:val="green"/>
          <w:lang w:val="es-PE"/>
        </w:rPr>
        <w:t>sed</w:t>
      </w:r>
      <w:r w:rsidR="00DB36B3" w:rsidRPr="009414A1">
        <w:rPr>
          <w:lang w:val="es-PE"/>
        </w:rPr>
        <w:t xml:space="preserve">} </w:t>
      </w:r>
      <w:r w:rsidRPr="009414A1">
        <w:rPr>
          <w:lang w:val="es-PE"/>
        </w:rPr>
        <w:t>llave</w:t>
      </w:r>
      <w:r w:rsidR="00DB36B3" w:rsidRPr="009414A1">
        <w:rPr>
          <w:lang w:val="es-PE"/>
        </w:rPr>
        <w:t>-${</w:t>
      </w:r>
      <w:r w:rsidR="00DB36B3" w:rsidRPr="009414A1">
        <w:rPr>
          <w:highlight w:val="green"/>
          <w:lang w:val="es-PE"/>
        </w:rPr>
        <w:t>llave</w:t>
      </w:r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, a fin de atender </w:t>
      </w:r>
      <w:r w:rsidR="00F14F78" w:rsidRPr="009414A1">
        <w:rPr>
          <w:lang w:val="es-PE"/>
        </w:rPr>
        <w:t>${</w:t>
      </w:r>
      <w:proofErr w:type="spellStart"/>
      <w:r w:rsidR="00F14F78" w:rsidRPr="009414A1">
        <w:rPr>
          <w:highlight w:val="green"/>
          <w:lang w:val="es-PE"/>
        </w:rPr>
        <w:t>cantidad_suministros</w:t>
      </w:r>
      <w:proofErr w:type="spellEnd"/>
      <w:r w:rsidR="00F14F78" w:rsidRPr="009414A1">
        <w:rPr>
          <w:lang w:val="es-PE"/>
        </w:rPr>
        <w:t xml:space="preserve">} </w:t>
      </w:r>
      <w:r w:rsidRPr="009414A1">
        <w:rPr>
          <w:lang w:val="es-PE"/>
        </w:rPr>
        <w:t xml:space="preserve">nuevo suministro de C.C: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cc</w:t>
      </w:r>
      <w:proofErr w:type="spellEnd"/>
      <w:r w:rsidR="00DB36B3" w:rsidRPr="009414A1">
        <w:rPr>
          <w:lang w:val="es-PE"/>
        </w:rPr>
        <w:t>}</w:t>
      </w:r>
      <w:r w:rsidRPr="009414A1">
        <w:rPr>
          <w:lang w:val="es-PE"/>
        </w:rPr>
        <w:t xml:space="preserve"> kW</w:t>
      </w:r>
    </w:p>
    <w:p w14:paraId="60A73021" w14:textId="77777777" w:rsidR="004E48BE" w:rsidRPr="009414A1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9414A1">
        <w:rPr>
          <w:lang w:val="es-PE"/>
        </w:rPr>
        <w:t>Los trabajos a desarrollar son lo siguiente:</w:t>
      </w:r>
    </w:p>
    <w:p w14:paraId="08EE5EBF" w14:textId="77777777" w:rsidR="004E48BE" w:rsidRPr="009414A1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14EB2FA3" w:rsidR="004E48BE" w:rsidRPr="009414A1" w:rsidRDefault="004E48BE" w:rsidP="00EA3D71">
      <w:pPr>
        <w:pStyle w:val="Ttulo2"/>
      </w:pPr>
      <w:bookmarkStart w:id="9" w:name="_Toc197291051"/>
      <w:r w:rsidRPr="009414A1">
        <w:t xml:space="preserve">Distrito de </w:t>
      </w:r>
      <w:bookmarkEnd w:id="9"/>
      <w:r w:rsidR="00DB36B3" w:rsidRPr="009414A1">
        <w:t>${</w:t>
      </w:r>
      <w:proofErr w:type="spellStart"/>
      <w:r w:rsidR="00DB36B3" w:rsidRPr="009414A1">
        <w:rPr>
          <w:highlight w:val="green"/>
        </w:rPr>
        <w:t>distrito_nombre</w:t>
      </w:r>
      <w:proofErr w:type="spellEnd"/>
      <w:r w:rsidR="00DB36B3" w:rsidRPr="009414A1">
        <w:t>}</w:t>
      </w:r>
    </w:p>
    <w:p w14:paraId="3E65CB60" w14:textId="644A9BAD" w:rsidR="004E48BE" w:rsidRPr="00A43A09" w:rsidRDefault="004E48BE" w:rsidP="00A43A09">
      <w:pPr>
        <w:pStyle w:val="Prrafodelista"/>
      </w:pPr>
      <w:r w:rsidRPr="009414A1">
        <w:rPr>
          <w:lang w:val="es-PE"/>
        </w:rPr>
        <w:t xml:space="preserve">La zona de trabajo se encuentra ubicada </w:t>
      </w:r>
      <w:r w:rsidR="00BF1669" w:rsidRPr="009414A1">
        <w:rPr>
          <w:lang w:val="es-PE"/>
        </w:rPr>
        <w:t xml:space="preserve">en </w:t>
      </w:r>
      <w:r w:rsidR="00DB36B3" w:rsidRPr="009414A1">
        <w:rPr>
          <w:lang w:val="es-PE"/>
        </w:rPr>
        <w:t>${</w:t>
      </w:r>
      <w:proofErr w:type="spellStart"/>
      <w:r w:rsidR="00DB36B3" w:rsidRPr="009414A1">
        <w:rPr>
          <w:highlight w:val="green"/>
          <w:lang w:val="es-PE"/>
        </w:rPr>
        <w:t>direccion_servicio_electrico</w:t>
      </w:r>
      <w:proofErr w:type="spellEnd"/>
      <w:r w:rsidR="00DB36B3" w:rsidRPr="009414A1">
        <w:rPr>
          <w:lang w:val="es-PE"/>
        </w:rPr>
        <w:t>}.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7291052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36A7DFB7" w:rsidR="004E48BE" w:rsidRPr="0023514B" w:rsidRDefault="00BF1669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45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FE50EF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B665E36" w:rsidR="004E48BE" w:rsidRPr="00694F9D" w:rsidRDefault="00BF1669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31.4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5+</w:t>
            </w: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7291053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BB2A7A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E12E1E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49239AE4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BF166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3 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7291054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0A303066" w14:textId="77777777" w:rsidR="004E48BE" w:rsidRPr="00BB2A7A" w:rsidRDefault="004E48BE" w:rsidP="00EA3D71">
      <w:pPr>
        <w:pStyle w:val="Ttulo2"/>
      </w:pPr>
      <w:bookmarkStart w:id="13" w:name="_Toc197291055"/>
      <w:r>
        <w:lastRenderedPageBreak/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7291056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7291057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7291058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7291059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7291060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7291061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7291062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7291063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7291064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7291065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4" w:name="_Toc197291066"/>
      <w:r w:rsidRPr="00BA2519">
        <w:t>Planos del proyecto:</w:t>
      </w:r>
      <w:bookmarkEnd w:id="2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</w:t>
      </w:r>
      <w:r w:rsidRPr="00F30FD1">
        <w:rPr>
          <w:rFonts w:ascii="Tahoma" w:hAnsi="Tahoma" w:cs="Tahoma"/>
          <w:sz w:val="20"/>
          <w:szCs w:val="20"/>
          <w:lang w:val="es-PE"/>
        </w:rPr>
        <w:t>comprendido</w:t>
      </w:r>
      <w:r w:rsidRPr="003429E9">
        <w:rPr>
          <w:rFonts w:ascii="Tahoma" w:hAnsi="Tahoma" w:cs="Tahoma"/>
          <w:sz w:val="20"/>
          <w:szCs w:val="20"/>
          <w:lang w:val="es-PE"/>
        </w:rPr>
        <w:t xml:space="preserve">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0C28BD5B" w14:textId="43A7C772" w:rsidR="00F30FD1" w:rsidRPr="00F30FD1" w:rsidRDefault="00BF1669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BF1669">
        <w:rPr>
          <w:szCs w:val="20"/>
          <w:lang w:val="es-PE"/>
        </w:rPr>
        <w:t>0215770</w:t>
      </w:r>
      <w:r w:rsidRPr="009414A1">
        <w:rPr>
          <w:szCs w:val="20"/>
          <w:lang w:val="es-PE"/>
        </w:rPr>
        <w:t>-</w:t>
      </w:r>
      <w:r w:rsidR="00DB36B3" w:rsidRPr="009414A1">
        <w:rPr>
          <w:szCs w:val="20"/>
          <w:lang w:val="es-PE"/>
        </w:rPr>
        <w:t>${</w:t>
      </w:r>
      <w:proofErr w:type="spellStart"/>
      <w:r w:rsidR="00DB36B3" w:rsidRPr="009414A1">
        <w:rPr>
          <w:szCs w:val="20"/>
          <w:highlight w:val="green"/>
          <w:lang w:val="es-PE"/>
        </w:rPr>
        <w:t>lcl</w:t>
      </w:r>
      <w:proofErr w:type="spellEnd"/>
      <w:r w:rsidR="00DB36B3" w:rsidRPr="009414A1">
        <w:rPr>
          <w:szCs w:val="20"/>
          <w:lang w:val="es-PE"/>
        </w:rPr>
        <w:t>}</w:t>
      </w:r>
      <w:r w:rsidRPr="00BF1669">
        <w:rPr>
          <w:szCs w:val="20"/>
          <w:lang w:val="es-PE"/>
        </w:rPr>
        <w:t>A-A3</w:t>
      </w:r>
    </w:p>
    <w:p w14:paraId="127AA89A" w14:textId="2D14A5C8" w:rsidR="004E48BE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291067"/>
      <w:r w:rsidRPr="00BB2A7A">
        <w:lastRenderedPageBreak/>
        <w:t>Anexo: Registro fotográfico</w:t>
      </w:r>
      <w:bookmarkEnd w:id="25"/>
    </w:p>
    <w:p w14:paraId="1AED209B" w14:textId="096EC194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DB36B3" w:rsidRPr="009414A1">
        <w:rPr>
          <w:szCs w:val="20"/>
          <w:lang w:val="es-PE"/>
        </w:rPr>
        <w:t>${</w:t>
      </w:r>
      <w:proofErr w:type="spellStart"/>
      <w:r w:rsidR="00DB36B3" w:rsidRPr="009414A1">
        <w:rPr>
          <w:szCs w:val="20"/>
          <w:highlight w:val="green"/>
          <w:lang w:val="es-PE"/>
        </w:rPr>
        <w:t>lcl</w:t>
      </w:r>
      <w:proofErr w:type="spellEnd"/>
      <w:r w:rsidR="00DB36B3" w:rsidRPr="009414A1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/>
    <w:p w14:paraId="05975CCE" w14:textId="2C6F7A37" w:rsidR="004E48BE" w:rsidRDefault="00267150" w:rsidP="004E3870">
      <w:pPr>
        <w:jc w:val="center"/>
      </w:pP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30CB748A">
                <wp:simplePos x="0" y="0"/>
                <wp:positionH relativeFrom="margin">
                  <wp:posOffset>3753086</wp:posOffset>
                </wp:positionH>
                <wp:positionV relativeFrom="paragraph">
                  <wp:posOffset>753376</wp:posOffset>
                </wp:positionV>
                <wp:extent cx="828675" cy="457200"/>
                <wp:effectExtent l="285750" t="0" r="28575" b="8572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1960"/>
                            <a:gd name="adj2" fmla="val 2293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5.5pt;margin-top:59.3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" adj="-6903,60337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3D28D62D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543C8164" w:rsidR="004E48BE" w:rsidRDefault="004E48BE" w:rsidP="004E3870">
      <w:pPr>
        <w:jc w:val="center"/>
      </w:pPr>
    </w:p>
    <w:bookmarkStart w:id="26" w:name="_Hlk197030975"/>
    <w:p w14:paraId="2F644052" w14:textId="0DB810CE" w:rsidR="004E48BE" w:rsidRDefault="00BA1E3B" w:rsidP="004E3870">
      <w:pPr>
        <w:jc w:val="center"/>
      </w:pPr>
      <w:r w:rsidRPr="0026715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69703F" wp14:editId="47644DC4">
                <wp:simplePos x="0" y="0"/>
                <wp:positionH relativeFrom="margin">
                  <wp:posOffset>4382622</wp:posOffset>
                </wp:positionH>
                <wp:positionV relativeFrom="paragraph">
                  <wp:posOffset>783487</wp:posOffset>
                </wp:positionV>
                <wp:extent cx="828675" cy="457200"/>
                <wp:effectExtent l="323850" t="0" r="28575" b="1009650"/>
                <wp:wrapNone/>
                <wp:docPr id="41672387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8375"/>
                            <a:gd name="adj2" fmla="val 26422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1B80E" w14:textId="77777777" w:rsidR="00BA1E3B" w:rsidRPr="005D26F9" w:rsidRDefault="00BA1E3B" w:rsidP="00BA1E3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703F" id="_x0000_s1032" type="#_x0000_t62" style="position:absolute;left:0;text-align:left;margin-left:345.1pt;margin-top:61.7pt;width:65.2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" adj="-8289,67872" fillcolor="#ffc000" strokecolor="white [3212]" strokeweight="1.5pt">
                <v:textbox>
                  <w:txbxContent>
                    <w:p w14:paraId="2D71B80E" w14:textId="77777777" w:rsidR="00BA1E3B" w:rsidRPr="005D26F9" w:rsidRDefault="00BA1E3B" w:rsidP="00BA1E3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0FD1"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58CCEE6A">
                <wp:simplePos x="0" y="0"/>
                <wp:positionH relativeFrom="margin">
                  <wp:posOffset>1222537</wp:posOffset>
                </wp:positionH>
                <wp:positionV relativeFrom="paragraph">
                  <wp:posOffset>879180</wp:posOffset>
                </wp:positionV>
                <wp:extent cx="1066800" cy="781050"/>
                <wp:effectExtent l="0" t="0" r="723900" b="110490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15033"/>
                            <a:gd name="adj2" fmla="val 1868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3" type="#_x0000_t62" style="position:absolute;left:0;text-align:left;margin-left:96.25pt;margin-top:69.2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" adj="35647,51159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7FEEEB15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34046235" w14:textId="6A367B92" w:rsidR="004E48BE" w:rsidRDefault="00CC71B3" w:rsidP="00FF6562">
      <w:pPr>
        <w:jc w:val="center"/>
      </w:pPr>
      <w:r>
        <w:t xml:space="preserve">UBICACIÓN DEL </w:t>
      </w:r>
      <w:r w:rsidR="004E48BE">
        <w:t xml:space="preserve">NICHO </w:t>
      </w:r>
      <w:r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p w14:paraId="182DCC7F" w14:textId="77777777" w:rsidR="007172CA" w:rsidRDefault="007172CA" w:rsidP="007172CA">
      <w:pPr>
        <w:tabs>
          <w:tab w:val="left" w:pos="6240"/>
        </w:tabs>
        <w:jc w:val="center"/>
        <w:rPr>
          <w:noProof/>
        </w:rPr>
      </w:pPr>
    </w:p>
    <w:p w14:paraId="3D4E5009" w14:textId="46FF6E81" w:rsidR="007172CA" w:rsidRDefault="007172CA">
      <w:pPr>
        <w:rPr>
          <w:noProof/>
        </w:rPr>
      </w:pPr>
      <w:r>
        <w:rPr>
          <w:noProof/>
        </w:rPr>
        <w:br w:type="page"/>
      </w:r>
    </w:p>
    <w:p w14:paraId="159E47F2" w14:textId="25A9DA5C" w:rsidR="00D42094" w:rsidRDefault="007172CA" w:rsidP="00254471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lastRenderedPageBreak/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063B9D67" w14:textId="77777777" w:rsidR="00254471" w:rsidRPr="003044C3" w:rsidRDefault="00254471" w:rsidP="00254471">
      <w:pPr>
        <w:tabs>
          <w:tab w:val="left" w:pos="6240"/>
        </w:tabs>
        <w:jc w:val="center"/>
        <w:rPr>
          <w:lang w:val="es-CL"/>
        </w:rPr>
      </w:pPr>
    </w:p>
    <w:p w14:paraId="0735165C" w14:textId="381237CF" w:rsidR="00D42094" w:rsidRDefault="00897704" w:rsidP="00254471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7F3F3683" w14:textId="77777777" w:rsidR="00254471" w:rsidRDefault="00254471" w:rsidP="00254471">
      <w:pPr>
        <w:tabs>
          <w:tab w:val="left" w:pos="6240"/>
        </w:tabs>
        <w:jc w:val="center"/>
        <w:rPr>
          <w:noProof/>
        </w:rPr>
      </w:pPr>
    </w:p>
    <w:p w14:paraId="42E8F01F" w14:textId="0CDDA448" w:rsidR="007172CA" w:rsidRPr="007172CA" w:rsidRDefault="007172CA" w:rsidP="007172CA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sectPr w:rsidR="007172CA" w:rsidRPr="007172C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6E56DA" w14:textId="77777777" w:rsidR="00AE2036" w:rsidRDefault="00AE2036" w:rsidP="001E6DC4">
      <w:r>
        <w:separator/>
      </w:r>
    </w:p>
    <w:p w14:paraId="0106A4FE" w14:textId="77777777" w:rsidR="00AE2036" w:rsidRDefault="00AE2036"/>
  </w:endnote>
  <w:endnote w:type="continuationSeparator" w:id="0">
    <w:p w14:paraId="168C8149" w14:textId="77777777" w:rsidR="00AE2036" w:rsidRDefault="00AE2036" w:rsidP="001E6DC4">
      <w:r>
        <w:continuationSeparator/>
      </w:r>
    </w:p>
    <w:p w14:paraId="274896BA" w14:textId="77777777" w:rsidR="00AE2036" w:rsidRDefault="00AE20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0090A8B8" w:rsidR="00C3083E" w:rsidRPr="009414A1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Supervisor PLUZ:</w:t>
          </w:r>
          <w:r w:rsidRPr="009414A1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EE25A2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EE25A2"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Pr="009414A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0ACF8F6C" w:rsidR="00C3083E" w:rsidRPr="009414A1" w:rsidRDefault="00C3083E" w:rsidP="006204F5">
          <w:pPr>
            <w:rPr>
              <w:lang w:val="es-PE"/>
            </w:rPr>
          </w:pPr>
          <w:r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17EB0" w:rsidRPr="009414A1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17EB0" w:rsidRPr="009414A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18AA9E" w14:textId="77777777" w:rsidR="00AE2036" w:rsidRDefault="00AE2036" w:rsidP="001E6DC4">
      <w:r>
        <w:separator/>
      </w:r>
    </w:p>
    <w:p w14:paraId="425658BF" w14:textId="77777777" w:rsidR="00AE2036" w:rsidRDefault="00AE2036"/>
  </w:footnote>
  <w:footnote w:type="continuationSeparator" w:id="0">
    <w:p w14:paraId="201E75E1" w14:textId="77777777" w:rsidR="00AE2036" w:rsidRDefault="00AE2036" w:rsidP="001E6DC4">
      <w:r>
        <w:continuationSeparator/>
      </w:r>
    </w:p>
    <w:p w14:paraId="4B9CFF8C" w14:textId="77777777" w:rsidR="00AE2036" w:rsidRDefault="00AE203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4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5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38A9"/>
    <w:rsid w:val="00096468"/>
    <w:rsid w:val="000973F5"/>
    <w:rsid w:val="000978C7"/>
    <w:rsid w:val="000A00FB"/>
    <w:rsid w:val="000A04F8"/>
    <w:rsid w:val="000A248C"/>
    <w:rsid w:val="000A58C6"/>
    <w:rsid w:val="000A5D69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39B3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2191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4471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4C3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11D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148F1"/>
    <w:rsid w:val="00417EB0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B1CE0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AD4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172CA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0116"/>
    <w:rsid w:val="00891192"/>
    <w:rsid w:val="00891C51"/>
    <w:rsid w:val="008931CE"/>
    <w:rsid w:val="008974D2"/>
    <w:rsid w:val="00897704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1944"/>
    <w:rsid w:val="00932517"/>
    <w:rsid w:val="00933689"/>
    <w:rsid w:val="009337FE"/>
    <w:rsid w:val="009358B9"/>
    <w:rsid w:val="00937BEE"/>
    <w:rsid w:val="009414A1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84F07"/>
    <w:rsid w:val="00993418"/>
    <w:rsid w:val="009959A2"/>
    <w:rsid w:val="009A0D23"/>
    <w:rsid w:val="009A351B"/>
    <w:rsid w:val="009A4106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16A8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2036"/>
    <w:rsid w:val="00AE46C2"/>
    <w:rsid w:val="00AE797F"/>
    <w:rsid w:val="00AF36E6"/>
    <w:rsid w:val="00B0079E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76C82"/>
    <w:rsid w:val="00B8166B"/>
    <w:rsid w:val="00B8199A"/>
    <w:rsid w:val="00B82DE8"/>
    <w:rsid w:val="00B84018"/>
    <w:rsid w:val="00B91187"/>
    <w:rsid w:val="00B94B4D"/>
    <w:rsid w:val="00BA1205"/>
    <w:rsid w:val="00BA1665"/>
    <w:rsid w:val="00BA1B3E"/>
    <w:rsid w:val="00BA1E3B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669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67EE6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97B5B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094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36B3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E9F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25A2"/>
    <w:rsid w:val="00EE3E2F"/>
    <w:rsid w:val="00EE5A3E"/>
    <w:rsid w:val="00EE6208"/>
    <w:rsid w:val="00EE6776"/>
    <w:rsid w:val="00EF0DE4"/>
    <w:rsid w:val="00EF1B0E"/>
    <w:rsid w:val="00EF1B26"/>
    <w:rsid w:val="00EF2E5F"/>
    <w:rsid w:val="00EF6AC4"/>
    <w:rsid w:val="00F041CF"/>
    <w:rsid w:val="00F0497C"/>
    <w:rsid w:val="00F05163"/>
    <w:rsid w:val="00F069EC"/>
    <w:rsid w:val="00F105C6"/>
    <w:rsid w:val="00F13126"/>
    <w:rsid w:val="00F14F78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53E0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492</TotalTime>
  <Pages>14</Pages>
  <Words>1713</Words>
  <Characters>9424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45</cp:revision>
  <cp:lastPrinted>2025-05-05T03:44:00Z</cp:lastPrinted>
  <dcterms:created xsi:type="dcterms:W3CDTF">2025-03-29T03:05:00Z</dcterms:created>
  <dcterms:modified xsi:type="dcterms:W3CDTF">2025-08-27T05:33:00Z</dcterms:modified>
</cp:coreProperties>
</file>
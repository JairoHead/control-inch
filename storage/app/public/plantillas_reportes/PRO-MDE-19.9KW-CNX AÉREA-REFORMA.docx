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4F3E2A06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4B5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7907">
        <w:t xml:space="preserve"> 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31790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E463FC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56405747" w:rsidR="004E48BE" w:rsidRPr="009414A1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C97B5B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9414A1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7A88C93B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9414A1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9414A1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69D60C28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r>
            <w:t>Indice</w:t>
          </w:r>
        </w:p>
        <w:p w14:paraId="5C197B10" w14:textId="4719C0DE" w:rsidR="00B76C82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291043" w:history="1">
            <w:r w:rsidR="00B76C82" w:rsidRPr="00892F4B">
              <w:rPr>
                <w:rStyle w:val="Hipervnculo"/>
                <w:noProof/>
              </w:rPr>
              <w:t>1.</w:t>
            </w:r>
            <w:r w:rsidR="00B76C82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B76C82" w:rsidRPr="00892F4B">
              <w:rPr>
                <w:rStyle w:val="Hipervnculo"/>
                <w:noProof/>
              </w:rPr>
              <w:t>Objetivo</w:t>
            </w:r>
            <w:r w:rsidR="00B76C82">
              <w:rPr>
                <w:noProof/>
                <w:webHidden/>
              </w:rPr>
              <w:tab/>
            </w:r>
            <w:r w:rsidR="00B76C82">
              <w:rPr>
                <w:noProof/>
                <w:webHidden/>
              </w:rPr>
              <w:fldChar w:fldCharType="begin"/>
            </w:r>
            <w:r w:rsidR="00B76C82">
              <w:rPr>
                <w:noProof/>
                <w:webHidden/>
              </w:rPr>
              <w:instrText xml:space="preserve"> PAGEREF _Toc197291043 \h </w:instrText>
            </w:r>
            <w:r w:rsidR="00B76C82">
              <w:rPr>
                <w:noProof/>
                <w:webHidden/>
              </w:rPr>
            </w:r>
            <w:r w:rsidR="00B76C82"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 w:rsidR="00B76C82">
              <w:rPr>
                <w:noProof/>
                <w:webHidden/>
              </w:rPr>
              <w:fldChar w:fldCharType="end"/>
            </w:r>
          </w:hyperlink>
        </w:p>
        <w:p w14:paraId="58930F52" w14:textId="6E54EADC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4" w:history="1">
            <w:r w:rsidRPr="00892F4B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95F5" w14:textId="329E2AFF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5" w:history="1">
            <w:r w:rsidRPr="00892F4B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9152" w14:textId="65D336D1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6" w:history="1">
            <w:r w:rsidRPr="00892F4B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BF546" w14:textId="357BE82B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7" w:history="1">
            <w:r w:rsidRPr="00892F4B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D22EC" w14:textId="5C8981EC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8" w:history="1">
            <w:r w:rsidRPr="00892F4B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17CD2" w14:textId="0E7A2349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9" w:history="1">
            <w:r w:rsidRPr="00892F4B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Distrito de Santa 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E5566" w14:textId="1C8C70BE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0" w:history="1">
            <w:r w:rsidRPr="00892F4B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F08BA" w14:textId="3ECA6996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1" w:history="1">
            <w:r w:rsidRPr="00892F4B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Distrito de Santa María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A17B" w14:textId="47ECCE28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2" w:history="1">
            <w:r w:rsidRPr="00892F4B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EAAF" w14:textId="3ADC51A2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3" w:history="1">
            <w:r w:rsidRPr="00892F4B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93735" w14:textId="4918465E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4" w:history="1">
            <w:r w:rsidRPr="00892F4B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7BADA" w14:textId="7E3AF8AE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5" w:history="1">
            <w:r w:rsidRPr="00892F4B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82BCA" w14:textId="73208C45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6" w:history="1">
            <w:r w:rsidRPr="00892F4B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C21F" w14:textId="45C53983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7" w:history="1">
            <w:r w:rsidRPr="00892F4B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7DBA7" w14:textId="304BF275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8" w:history="1">
            <w:r w:rsidRPr="00892F4B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27EF2" w14:textId="7EDBAD1A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9" w:history="1">
            <w:r w:rsidRPr="00892F4B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C556" w14:textId="4B1C5ED9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0" w:history="1">
            <w:r w:rsidRPr="00892F4B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B294B" w14:textId="458911E7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1" w:history="1">
            <w:r w:rsidRPr="00892F4B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BECCD" w14:textId="0148CC20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2" w:history="1">
            <w:r w:rsidRPr="00892F4B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8440C" w14:textId="7E07263F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3" w:history="1">
            <w:r w:rsidRPr="00892F4B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75674" w14:textId="582D0F31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4" w:history="1">
            <w:r w:rsidRPr="00892F4B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C6EAA" w14:textId="23EC99F5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5" w:history="1">
            <w:r w:rsidRPr="00892F4B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E5761" w14:textId="5A7C63DF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6" w:history="1">
            <w:r w:rsidRPr="00892F4B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2C75" w14:textId="193C1032" w:rsidR="00B76C82" w:rsidRDefault="00B76C82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7" w:history="1">
            <w:r w:rsidRPr="00892F4B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5E956708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220FD280" w14:textId="77777777" w:rsidR="00353739" w:rsidRDefault="00353739" w:rsidP="000447F5">
      <w:pPr>
        <w:pStyle w:val="ApplusTITULO"/>
        <w:rPr>
          <w:lang w:val="es-PE"/>
        </w:rPr>
      </w:pPr>
    </w:p>
    <w:p w14:paraId="4CF8F81A" w14:textId="77777777" w:rsidR="00353739" w:rsidRDefault="00353739" w:rsidP="000447F5">
      <w:pPr>
        <w:pStyle w:val="ApplusTITULO"/>
        <w:rPr>
          <w:lang w:val="es-PE"/>
        </w:rPr>
      </w:pPr>
    </w:p>
    <w:p w14:paraId="3447AF9D" w14:textId="77777777" w:rsidR="00353739" w:rsidRDefault="00353739" w:rsidP="000447F5">
      <w:pPr>
        <w:pStyle w:val="ApplusTITULO"/>
        <w:rPr>
          <w:lang w:val="es-PE"/>
        </w:rPr>
      </w:pPr>
    </w:p>
    <w:p w14:paraId="65745D50" w14:textId="77777777" w:rsidR="00353739" w:rsidRDefault="00353739" w:rsidP="000447F5">
      <w:pPr>
        <w:pStyle w:val="ApplusTITULO"/>
        <w:rPr>
          <w:lang w:val="es-PE"/>
        </w:rPr>
      </w:pPr>
    </w:p>
    <w:p w14:paraId="1CB650C4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7291043"/>
      <w:r w:rsidRPr="00BB2A7A">
        <w:t>Objetivo</w:t>
      </w:r>
      <w:bookmarkEnd w:id="0"/>
    </w:p>
    <w:p w14:paraId="1100E84B" w14:textId="1163AB7B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317907" w:rsidRPr="00317907">
        <w:t xml:space="preserve"> </w:t>
      </w:r>
      <w:r w:rsidR="004148F1">
        <w:rPr>
          <w:noProof/>
          <w:lang w:val="es-PE"/>
        </w:rPr>
        <w:t>${</w:t>
      </w:r>
      <w:r w:rsidR="004148F1" w:rsidRPr="009414A1">
        <w:rPr>
          <w:noProof/>
          <w:highlight w:val="green"/>
          <w:lang w:val="es-PE"/>
        </w:rPr>
        <w:t>lcl</w:t>
      </w:r>
      <w:r w:rsidR="004148F1">
        <w:rPr>
          <w:noProof/>
          <w:lang w:val="es-PE"/>
        </w:rPr>
        <w:t>}</w:t>
      </w:r>
      <w:r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7291044"/>
      <w:r w:rsidRPr="00BB2A7A">
        <w:t>Antecedentes</w:t>
      </w:r>
      <w:bookmarkEnd w:id="1"/>
    </w:p>
    <w:p w14:paraId="396D896A" w14:textId="77777777" w:rsidR="004E48BE" w:rsidRDefault="004E48BE" w:rsidP="00E03156">
      <w:pPr>
        <w:pStyle w:val="Prrafodelista"/>
      </w:pPr>
      <w:r>
        <w:rPr>
          <w:lang w:val="es-PE"/>
        </w:rPr>
        <w:t>No tiene</w:t>
      </w:r>
      <w:r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7291045"/>
      <w:r w:rsidRPr="00BB2A7A">
        <w:t>Alcance</w:t>
      </w:r>
      <w:bookmarkEnd w:id="2"/>
    </w:p>
    <w:p w14:paraId="628FBC69" w14:textId="49B7BFF0" w:rsidR="004E48BE" w:rsidRPr="009414A1" w:rsidRDefault="004E48BE" w:rsidP="00EC5A3C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</w:t>
      </w:r>
      <w:r w:rsidRPr="009414A1">
        <w:rPr>
          <w:lang w:val="es-PE"/>
        </w:rPr>
        <w:t xml:space="preserve">trabajo abarca el distrito de </w:t>
      </w:r>
      <w:r w:rsidR="004148F1" w:rsidRPr="009414A1">
        <w:rPr>
          <w:noProof/>
          <w:lang w:val="es-PE"/>
        </w:rPr>
        <w:t>${</w:t>
      </w:r>
      <w:r w:rsidR="004148F1" w:rsidRPr="009414A1">
        <w:rPr>
          <w:noProof/>
          <w:highlight w:val="green"/>
          <w:lang w:val="es-PE"/>
        </w:rPr>
        <w:t>distrito_nombre</w:t>
      </w:r>
      <w:r w:rsidR="004148F1" w:rsidRPr="009414A1">
        <w:rPr>
          <w:noProof/>
          <w:lang w:val="es-PE"/>
        </w:rPr>
        <w:t>}</w:t>
      </w:r>
      <w:r w:rsidRPr="009414A1">
        <w:rPr>
          <w:lang w:val="es-PE"/>
        </w:rPr>
        <w:t>, provincia de</w:t>
      </w:r>
      <w:r w:rsidR="004148F1" w:rsidRPr="009414A1">
        <w:rPr>
          <w:lang w:val="es-PE"/>
        </w:rPr>
        <w:t xml:space="preserve"> ${</w:t>
      </w:r>
      <w:r w:rsidR="004148F1" w:rsidRPr="009414A1">
        <w:rPr>
          <w:highlight w:val="green"/>
          <w:lang w:val="es-PE"/>
        </w:rPr>
        <w:t>provincia_nombre</w:t>
      </w:r>
      <w:r w:rsidR="004148F1" w:rsidRPr="009414A1">
        <w:rPr>
          <w:lang w:val="es-PE"/>
        </w:rPr>
        <w:t>}</w:t>
      </w:r>
      <w:r w:rsidR="008A276F" w:rsidRPr="009414A1">
        <w:rPr>
          <w:lang w:val="es-PE"/>
        </w:rPr>
        <w:t xml:space="preserve"> </w:t>
      </w:r>
      <w:r w:rsidRPr="009414A1">
        <w:rPr>
          <w:lang w:val="es-PE"/>
        </w:rPr>
        <w:t>y departamento de</w:t>
      </w:r>
      <w:r w:rsidR="004148F1" w:rsidRPr="009414A1">
        <w:rPr>
          <w:lang w:val="es-PE"/>
        </w:rPr>
        <w:t xml:space="preserve"> ${</w:t>
      </w:r>
      <w:r w:rsidR="004148F1" w:rsidRPr="009414A1">
        <w:rPr>
          <w:highlight w:val="green"/>
          <w:lang w:val="es-PE"/>
        </w:rPr>
        <w:t>departamento_nombre</w:t>
      </w:r>
      <w:r w:rsidR="004148F1" w:rsidRPr="009414A1">
        <w:rPr>
          <w:lang w:val="es-PE"/>
        </w:rPr>
        <w:t>}</w:t>
      </w:r>
      <w:r w:rsidRPr="009414A1">
        <w:rPr>
          <w:lang w:val="es-PE"/>
        </w:rPr>
        <w:t>.</w:t>
      </w:r>
    </w:p>
    <w:p w14:paraId="3F3BF28B" w14:textId="77777777" w:rsidR="004E48BE" w:rsidRPr="009414A1" w:rsidRDefault="004E48BE" w:rsidP="00EC5A3C">
      <w:pPr>
        <w:pStyle w:val="Prrafodelista"/>
        <w:rPr>
          <w:lang w:val="es-PE"/>
        </w:rPr>
      </w:pPr>
      <w:r w:rsidRPr="009414A1">
        <w:rPr>
          <w:lang w:val="es-PE"/>
        </w:rPr>
        <w:t>La atención de los suministros será:</w:t>
      </w:r>
    </w:p>
    <w:p w14:paraId="79D495A2" w14:textId="36FC7F14" w:rsidR="004E48BE" w:rsidRPr="009414A1" w:rsidRDefault="00F14F78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9414A1">
        <w:rPr>
          <w:noProof/>
          <w:sz w:val="22"/>
          <w:szCs w:val="22"/>
        </w:rPr>
        <w:t>${</w:t>
      </w:r>
      <w:r w:rsidRPr="009414A1">
        <w:rPr>
          <w:noProof/>
          <w:sz w:val="22"/>
          <w:szCs w:val="22"/>
          <w:highlight w:val="green"/>
        </w:rPr>
        <w:t>descripcion_trabajo</w:t>
      </w:r>
      <w:r w:rsidRPr="009414A1">
        <w:rPr>
          <w:noProof/>
          <w:sz w:val="22"/>
          <w:szCs w:val="22"/>
        </w:rPr>
        <w:t>}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7291046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7291047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Código Nacional de Electricidad Suministro 2011 (R.M. N°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de procedimientos para la Elaboración de Proyectos y Ejecución de Obras en Sistemas de Distribución y Sistemas de Utilización en Media Tensión en zonas de Concesión de Distribución. R.D. Nº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Alumbrado de Vías Públicas en Zonas de Concesión de Distribución R.M. Nº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7291048"/>
      <w:r w:rsidRPr="00BB2A7A">
        <w:t>Zona de trabajo</w:t>
      </w:r>
      <w:bookmarkEnd w:id="5"/>
    </w:p>
    <w:p w14:paraId="57BF2A5F" w14:textId="2DD3F5CE" w:rsidR="004E48BE" w:rsidRPr="009414A1" w:rsidRDefault="004E48BE" w:rsidP="00EA3D71">
      <w:pPr>
        <w:pStyle w:val="Ttulo2"/>
      </w:pPr>
      <w:bookmarkStart w:id="6" w:name="_Toc197291049"/>
      <w:r w:rsidRPr="00BB2A7A">
        <w:t xml:space="preserve">Distrito de </w:t>
      </w:r>
      <w:bookmarkEnd w:id="6"/>
      <w:r w:rsidR="00DB36B3" w:rsidRPr="009414A1">
        <w:rPr>
          <w:noProof/>
        </w:rPr>
        <w:t>${</w:t>
      </w:r>
      <w:r w:rsidR="00DB36B3" w:rsidRPr="009414A1">
        <w:rPr>
          <w:noProof/>
          <w:highlight w:val="green"/>
        </w:rPr>
        <w:t>distrito_nombre</w:t>
      </w:r>
      <w:r w:rsidR="00DB36B3" w:rsidRPr="009414A1">
        <w:rPr>
          <w:noProof/>
        </w:rPr>
        <w:t>}</w:t>
      </w:r>
    </w:p>
    <w:p w14:paraId="5BC96935" w14:textId="3F88FD58" w:rsidR="004E48BE" w:rsidRDefault="004E48BE" w:rsidP="00560C56">
      <w:pPr>
        <w:pStyle w:val="Prrafodelista"/>
        <w:rPr>
          <w:lang w:val="es-PE"/>
        </w:rPr>
      </w:pPr>
      <w:r w:rsidRPr="009414A1">
        <w:rPr>
          <w:lang w:val="es-PE"/>
        </w:rPr>
        <w:t xml:space="preserve">La zona de trabajo se encuentra ubicada en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direccion_servicio_electrico</w:t>
      </w:r>
      <w:r w:rsidR="00DB36B3" w:rsidRPr="009414A1">
        <w:rPr>
          <w:lang w:val="es-PE"/>
        </w:rPr>
        <w:t>},</w:t>
      </w:r>
      <w:r w:rsidRPr="009414A1">
        <w:rPr>
          <w:lang w:val="es-PE"/>
        </w:rPr>
        <w:t xml:space="preserve"> en el distrito de</w:t>
      </w:r>
      <w:r w:rsidR="00DB36B3" w:rsidRPr="009414A1">
        <w:rPr>
          <w:lang w:val="es-PE"/>
        </w:rPr>
        <w:t xml:space="preserve"> ${</w:t>
      </w:r>
      <w:r w:rsidR="00DB36B3" w:rsidRPr="009414A1">
        <w:rPr>
          <w:highlight w:val="green"/>
          <w:lang w:val="es-PE"/>
        </w:rPr>
        <w:t>distrito_nombre</w:t>
      </w:r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, provincia de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provincia_nombre</w:t>
      </w:r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 y departamento de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departamento_nombre</w:t>
      </w:r>
      <w:r w:rsidR="00DB36B3" w:rsidRPr="009414A1">
        <w:rPr>
          <w:lang w:val="es-PE"/>
        </w:rPr>
        <w:t>}</w:t>
      </w:r>
      <w:r w:rsidRPr="009414A1">
        <w:rPr>
          <w:lang w:val="es-PE"/>
        </w:rPr>
        <w:t>:</w:t>
      </w:r>
      <w:bookmarkStart w:id="7" w:name="_Hlk197030896"/>
    </w:p>
    <w:p w14:paraId="58D60945" w14:textId="41361DEC" w:rsidR="004E48BE" w:rsidRPr="00DE4B5A" w:rsidRDefault="001A2191" w:rsidP="00A516A4">
      <w:pPr>
        <w:pStyle w:val="Prrafodelista"/>
        <w:jc w:val="center"/>
      </w:pP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20EDF957">
                <wp:simplePos x="0" y="0"/>
                <wp:positionH relativeFrom="margin">
                  <wp:posOffset>1619486</wp:posOffset>
                </wp:positionH>
                <wp:positionV relativeFrom="paragraph">
                  <wp:posOffset>3580558</wp:posOffset>
                </wp:positionV>
                <wp:extent cx="605790" cy="381000"/>
                <wp:effectExtent l="0" t="0" r="708660" b="22860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160001"/>
                            <a:gd name="adj2" fmla="val 10025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E5298AA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A2191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127.5pt;margin-top:281.95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" adj="45360,32454" fillcolor="#ffc000" strokecolor="white [3212]" strokeweight="1.5pt">
                <v:textbox>
                  <w:txbxContent>
                    <w:p w14:paraId="42093EFC" w14:textId="0E5298AA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A2191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652B356">
                <wp:simplePos x="0" y="0"/>
                <wp:positionH relativeFrom="margin">
                  <wp:posOffset>1459998</wp:posOffset>
                </wp:positionH>
                <wp:positionV relativeFrom="paragraph">
                  <wp:posOffset>2485405</wp:posOffset>
                </wp:positionV>
                <wp:extent cx="771525" cy="409575"/>
                <wp:effectExtent l="0" t="514350" r="39052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95024"/>
                            <a:gd name="adj2" fmla="val -17090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7" type="#_x0000_t62" style="position:absolute;left:0;text-align:left;margin-left:114.95pt;margin-top:195.7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" adj="31325,-26115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3299BDCA">
                <wp:simplePos x="0" y="0"/>
                <wp:positionH relativeFrom="margin">
                  <wp:posOffset>3937384</wp:posOffset>
                </wp:positionH>
                <wp:positionV relativeFrom="paragraph">
                  <wp:posOffset>2910707</wp:posOffset>
                </wp:positionV>
                <wp:extent cx="838200" cy="533400"/>
                <wp:effectExtent l="400050" t="171450" r="19050" b="190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-96960"/>
                            <a:gd name="adj2" fmla="val -796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41A3C416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15715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8" type="#_x0000_t62" style="position:absolute;left:0;text-align:left;margin-left:310.05pt;margin-top:229.2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" adj="-10143,-6399" fillcolor="#ffc000" strokecolor="white [3212]" strokeweight="1.5pt">
                <v:textbox>
                  <w:txbxContent>
                    <w:p w14:paraId="37C4EC82" w14:textId="41A3C416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15715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0CA19DAF">
                <wp:simplePos x="0" y="0"/>
                <wp:positionH relativeFrom="margin">
                  <wp:posOffset>1406392</wp:posOffset>
                </wp:positionH>
                <wp:positionV relativeFrom="paragraph">
                  <wp:posOffset>465219</wp:posOffset>
                </wp:positionV>
                <wp:extent cx="647700" cy="476250"/>
                <wp:effectExtent l="0" t="0" r="323850" b="49530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94730"/>
                            <a:gd name="adj2" fmla="val 14798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9" type="#_x0000_t62" style="position:absolute;left:0;text-align:left;margin-left:110.75pt;margin-top:36.6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" adj="31262,42766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900AA7C">
                <wp:simplePos x="0" y="0"/>
                <wp:positionH relativeFrom="margin">
                  <wp:posOffset>4235317</wp:posOffset>
                </wp:positionH>
                <wp:positionV relativeFrom="paragraph">
                  <wp:posOffset>961848</wp:posOffset>
                </wp:positionV>
                <wp:extent cx="723900" cy="419100"/>
                <wp:effectExtent l="533400" t="0" r="19050" b="7810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121684"/>
                            <a:gd name="adj2" fmla="val 2291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069353B7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8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.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30" type="#_x0000_t62" style="position:absolute;left:0;text-align:left;margin-left:333.5pt;margin-top:75.7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" adj="-15484,60291" fillcolor="#ffc000" strokecolor="white [3212]" strokeweight="1.5pt">
                <v:textbox>
                  <w:txbxContent>
                    <w:p w14:paraId="2972189E" w14:textId="069353B7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8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.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5683A4D">
                <wp:simplePos x="0" y="0"/>
                <wp:positionH relativeFrom="column">
                  <wp:posOffset>2608691</wp:posOffset>
                </wp:positionH>
                <wp:positionV relativeFrom="paragraph">
                  <wp:posOffset>1446004</wp:posOffset>
                </wp:positionV>
                <wp:extent cx="445254" cy="625313"/>
                <wp:effectExtent l="62548" t="13652" r="74612" b="93663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5254" cy="625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25379" id="Rectángulo 15" o:spid="_x0000_s1026" style="position:absolute;margin-left:205.4pt;margin-top:113.85pt;width:35.05pt;height:49.25pt;rotation:-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" filled="f" strokecolor="red">
                <v:shadow on="t" color="black" opacity="22937f" origin=",.5" offset="0,.63889mm"/>
              </v:rect>
            </w:pict>
          </mc:Fallback>
        </mc:AlternateContent>
      </w:r>
      <w:r w:rsidR="008A276F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0C970D68">
                <wp:simplePos x="0" y="0"/>
                <wp:positionH relativeFrom="column">
                  <wp:posOffset>2055421</wp:posOffset>
                </wp:positionH>
                <wp:positionV relativeFrom="paragraph">
                  <wp:posOffset>1377404</wp:posOffset>
                </wp:positionV>
                <wp:extent cx="1948003" cy="495658"/>
                <wp:effectExtent l="57150" t="19050" r="71755" b="9525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03" cy="4956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B5DAB" id="Rectángulo: esquinas redondeadas 7" o:spid="_x0000_s1026" style="position:absolute;margin-left:161.85pt;margin-top:108.45pt;width:153.4pt;height:39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DC2AA6"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C2AA6">
        <w:rPr>
          <w:lang w:val="es-ES_tradnl"/>
        </w:rPr>
        <w:t xml:space="preserve"> </w:t>
      </w:r>
      <w:r w:rsidR="00891C51" w:rsidRPr="00891C51">
        <w:rPr>
          <w:noProof/>
          <w:lang w:val="es-ES_tradnl"/>
        </w:rPr>
        <w:t xml:space="preserve"> </w:t>
      </w:r>
      <w:r w:rsidR="0076548D" w:rsidRPr="0076548D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268E3063">
            <wp:extent cx="3667330" cy="4544052"/>
            <wp:effectExtent l="19050" t="19050" r="9525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7330" cy="45440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Zona de trabajo – Fuente: </w:t>
      </w:r>
      <w:r>
        <w:rPr>
          <w:lang w:val="es-PE"/>
        </w:rPr>
        <w:t>Geoapps</w:t>
      </w:r>
    </w:p>
    <w:p w14:paraId="6F091F91" w14:textId="77777777" w:rsidR="00B1290D" w:rsidRDefault="00B1290D" w:rsidP="00E463FC">
      <w:pPr>
        <w:pStyle w:val="Prrafodelista"/>
        <w:jc w:val="center"/>
        <w:rPr>
          <w:lang w:val="es-PE"/>
        </w:rPr>
      </w:pPr>
    </w:p>
    <w:p w14:paraId="5E62C2FB" w14:textId="1D5FA78A" w:rsidR="004E48BE" w:rsidRPr="009414A1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>liente solicita</w:t>
      </w:r>
      <w:r w:rsidR="00F14F78">
        <w:rPr>
          <w:b/>
          <w:lang w:val="es-PE"/>
        </w:rPr>
        <w:t xml:space="preserve"> </w:t>
      </w:r>
      <w:r w:rsidR="00F14F78" w:rsidRPr="009414A1">
        <w:rPr>
          <w:b/>
          <w:lang w:val="es-PE"/>
        </w:rPr>
        <w:t>${</w:t>
      </w:r>
      <w:r w:rsidR="00F14F78" w:rsidRPr="009414A1">
        <w:rPr>
          <w:b/>
          <w:highlight w:val="green"/>
          <w:lang w:val="es-PE"/>
        </w:rPr>
        <w:t>cantidad_suministros</w:t>
      </w:r>
      <w:r w:rsidR="00F14F78" w:rsidRPr="009414A1">
        <w:rPr>
          <w:b/>
          <w:lang w:val="es-PE"/>
        </w:rPr>
        <w:t>}</w:t>
      </w:r>
      <w:r w:rsidRPr="009414A1">
        <w:rPr>
          <w:b/>
          <w:lang w:val="es-PE"/>
        </w:rPr>
        <w:t xml:space="preserve"> suministro </w:t>
      </w:r>
      <w:r w:rsidR="00DB36B3" w:rsidRPr="009414A1">
        <w:rPr>
          <w:b/>
          <w:lang w:val="es-PE"/>
        </w:rPr>
        <w:t>${</w:t>
      </w:r>
      <w:r w:rsidR="00DB36B3" w:rsidRPr="009414A1">
        <w:rPr>
          <w:b/>
          <w:highlight w:val="green"/>
          <w:lang w:val="es-PE"/>
        </w:rPr>
        <w:t>sistema_acometida</w:t>
      </w:r>
      <w:r w:rsidR="00DB36B3" w:rsidRPr="009414A1">
        <w:rPr>
          <w:b/>
          <w:lang w:val="es-PE"/>
        </w:rPr>
        <w:t xml:space="preserve">} </w:t>
      </w:r>
      <w:r w:rsidRPr="009414A1">
        <w:rPr>
          <w:b/>
          <w:lang w:val="es-PE"/>
        </w:rPr>
        <w:t xml:space="preserve">ø desde </w:t>
      </w:r>
      <w:r w:rsidR="00DB36B3" w:rsidRPr="009414A1">
        <w:rPr>
          <w:b/>
          <w:lang w:val="es-PE"/>
        </w:rPr>
        <w:t>${</w:t>
      </w:r>
      <w:r w:rsidR="00DB36B3" w:rsidRPr="009414A1">
        <w:rPr>
          <w:b/>
          <w:highlight w:val="green"/>
          <w:lang w:val="es-PE"/>
        </w:rPr>
        <w:t>cc</w:t>
      </w:r>
      <w:r w:rsidR="00DB36B3" w:rsidRPr="009414A1">
        <w:rPr>
          <w:b/>
          <w:lang w:val="es-PE"/>
        </w:rPr>
        <w:t>}</w:t>
      </w:r>
      <w:r w:rsidRPr="009414A1">
        <w:rPr>
          <w:b/>
          <w:lang w:val="es-PE"/>
        </w:rPr>
        <w:t xml:space="preserve"> kW.</w:t>
      </w:r>
    </w:p>
    <w:p w14:paraId="0DDEF034" w14:textId="5DB04E99" w:rsidR="004E48BE" w:rsidRPr="009414A1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AD65C4">
        <w:rPr>
          <w:lang w:val="es-PE"/>
        </w:rPr>
        <w:lastRenderedPageBreak/>
        <w:t>La carga solicitada por el cliente será destinada para</w:t>
      </w:r>
      <w:r w:rsidR="00B1290D">
        <w:rPr>
          <w:lang w:val="es-PE"/>
        </w:rPr>
        <w:t xml:space="preserve"> </w:t>
      </w:r>
      <w:r w:rsidR="00B1290D" w:rsidRPr="009414A1">
        <w:rPr>
          <w:lang w:val="es-PE"/>
        </w:rPr>
        <w:t>uso</w:t>
      </w:r>
      <w:r w:rsidRPr="009414A1">
        <w:rPr>
          <w:lang w:val="es-PE"/>
        </w:rPr>
        <w:t xml:space="preserve">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uso_servicio</w:t>
      </w:r>
      <w:r w:rsidR="00DB36B3" w:rsidRPr="009414A1">
        <w:rPr>
          <w:lang w:val="es-PE"/>
        </w:rPr>
        <w:t>}</w:t>
      </w:r>
      <w:r w:rsidRPr="009414A1">
        <w:rPr>
          <w:lang w:val="es-PE"/>
        </w:rPr>
        <w:t>.</w:t>
      </w:r>
    </w:p>
    <w:p w14:paraId="3CB1A646" w14:textId="4A7A22E3" w:rsidR="004E48BE" w:rsidRPr="009414A1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Se coordino </w:t>
      </w:r>
      <w:r w:rsidR="00BF1669" w:rsidRPr="009414A1">
        <w:rPr>
          <w:lang w:val="es-PE"/>
        </w:rPr>
        <w:t>vía telefónica desde</w:t>
      </w:r>
      <w:r w:rsidR="00891C51" w:rsidRPr="009414A1">
        <w:rPr>
          <w:lang w:val="es-PE"/>
        </w:rPr>
        <w:t xml:space="preserve"> </w:t>
      </w:r>
      <w:r w:rsidR="00C67EE6" w:rsidRPr="009414A1">
        <w:rPr>
          <w:lang w:val="es-PE"/>
        </w:rPr>
        <w:t xml:space="preserve">campo vía telefónica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detalle_contacto</w:t>
      </w:r>
      <w:r w:rsidR="00DB36B3" w:rsidRPr="009414A1">
        <w:rPr>
          <w:lang w:val="es-PE"/>
        </w:rPr>
        <w:t>}</w:t>
      </w:r>
      <w:r w:rsidR="00890116" w:rsidRPr="009414A1">
        <w:rPr>
          <w:lang w:val="es-PE"/>
        </w:rPr>
        <w:t>.</w:t>
      </w:r>
    </w:p>
    <w:p w14:paraId="0644ABCB" w14:textId="080CFF91" w:rsidR="004E48BE" w:rsidRPr="009414A1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El cliente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tiene_nicho</w:t>
      </w:r>
      <w:r w:rsidR="00DB36B3" w:rsidRPr="009414A1">
        <w:rPr>
          <w:lang w:val="es-PE"/>
        </w:rPr>
        <w:t>}</w:t>
      </w:r>
      <w:r w:rsidR="00A76A8B" w:rsidRPr="009414A1">
        <w:rPr>
          <w:lang w:val="es-PE"/>
        </w:rPr>
        <w:t xml:space="preserve"> </w:t>
      </w:r>
      <w:r w:rsidRPr="009414A1">
        <w:rPr>
          <w:lang w:val="es-PE"/>
        </w:rPr>
        <w:t>cuenta con nicho preparado</w:t>
      </w:r>
      <w:r w:rsidR="00A76A8B" w:rsidRPr="009414A1">
        <w:rPr>
          <w:lang w:val="es-PE"/>
        </w:rPr>
        <w:t xml:space="preserve"> en fachada</w:t>
      </w:r>
      <w:r w:rsidRPr="009414A1">
        <w:rPr>
          <w:lang w:val="es-PE"/>
        </w:rPr>
        <w:t>.</w:t>
      </w:r>
    </w:p>
    <w:p w14:paraId="11273D8A" w14:textId="77777777" w:rsidR="004E48BE" w:rsidRPr="009414A1" w:rsidRDefault="004E48BE" w:rsidP="00EA3D71">
      <w:pPr>
        <w:pStyle w:val="Ttulo1"/>
      </w:pPr>
      <w:bookmarkStart w:id="8" w:name="_Toc197291050"/>
      <w:r w:rsidRPr="009414A1">
        <w:t>Descripción del proyecto</w:t>
      </w:r>
      <w:bookmarkEnd w:id="8"/>
    </w:p>
    <w:p w14:paraId="29709F97" w14:textId="2738E5B0" w:rsidR="004E48BE" w:rsidRPr="009414A1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El proyecto comprende la extensión de redes de Baja Tensión (SDS), radio de la </w:t>
      </w:r>
      <w:r w:rsidR="00E67F2B" w:rsidRPr="009414A1">
        <w:rPr>
          <w:lang w:val="es-PE"/>
        </w:rPr>
        <w:t xml:space="preserve">Sed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sed</w:t>
      </w:r>
      <w:r w:rsidR="00DB36B3" w:rsidRPr="009414A1">
        <w:rPr>
          <w:lang w:val="es-PE"/>
        </w:rPr>
        <w:t xml:space="preserve">} </w:t>
      </w:r>
      <w:r w:rsidRPr="009414A1">
        <w:rPr>
          <w:lang w:val="es-PE"/>
        </w:rPr>
        <w:t>llave</w:t>
      </w:r>
      <w:r w:rsidR="00DB36B3" w:rsidRPr="009414A1">
        <w:rPr>
          <w:lang w:val="es-PE"/>
        </w:rPr>
        <w:t>-${</w:t>
      </w:r>
      <w:r w:rsidR="00DB36B3" w:rsidRPr="009414A1">
        <w:rPr>
          <w:highlight w:val="green"/>
          <w:lang w:val="es-PE"/>
        </w:rPr>
        <w:t>llave</w:t>
      </w:r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, a fin de atender </w:t>
      </w:r>
      <w:r w:rsidR="00F14F78" w:rsidRPr="009414A1">
        <w:rPr>
          <w:lang w:val="es-PE"/>
        </w:rPr>
        <w:t>${</w:t>
      </w:r>
      <w:r w:rsidR="00F14F78" w:rsidRPr="009414A1">
        <w:rPr>
          <w:highlight w:val="green"/>
          <w:lang w:val="es-PE"/>
        </w:rPr>
        <w:t>cantidad_suministros</w:t>
      </w:r>
      <w:r w:rsidR="00F14F78" w:rsidRPr="009414A1">
        <w:rPr>
          <w:lang w:val="es-PE"/>
        </w:rPr>
        <w:t xml:space="preserve">} </w:t>
      </w:r>
      <w:r w:rsidRPr="009414A1">
        <w:rPr>
          <w:lang w:val="es-PE"/>
        </w:rPr>
        <w:t xml:space="preserve">nuevo suministro de C.C: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cc</w:t>
      </w:r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 kW</w:t>
      </w:r>
    </w:p>
    <w:p w14:paraId="60A73021" w14:textId="77777777" w:rsidR="004E48BE" w:rsidRPr="009414A1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>Los trabajos a desarrollar son lo siguiente:</w:t>
      </w:r>
    </w:p>
    <w:p w14:paraId="08EE5EBF" w14:textId="77777777" w:rsidR="004E48BE" w:rsidRPr="009414A1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14EB2FA3" w:rsidR="004E48BE" w:rsidRPr="009414A1" w:rsidRDefault="004E48BE" w:rsidP="00EA3D71">
      <w:pPr>
        <w:pStyle w:val="Ttulo2"/>
      </w:pPr>
      <w:bookmarkStart w:id="9" w:name="_Toc197291051"/>
      <w:r w:rsidRPr="009414A1">
        <w:t xml:space="preserve">Distrito de </w:t>
      </w:r>
      <w:bookmarkEnd w:id="9"/>
      <w:r w:rsidR="00DB36B3" w:rsidRPr="009414A1">
        <w:t>${</w:t>
      </w:r>
      <w:r w:rsidR="00DB36B3" w:rsidRPr="009414A1">
        <w:rPr>
          <w:highlight w:val="green"/>
        </w:rPr>
        <w:t>distrito_nombre</w:t>
      </w:r>
      <w:r w:rsidR="00DB36B3" w:rsidRPr="009414A1">
        <w:t>}</w:t>
      </w:r>
    </w:p>
    <w:p w14:paraId="3E65CB60" w14:textId="644A9BAD" w:rsidR="004E48BE" w:rsidRPr="00A43A09" w:rsidRDefault="004E48BE" w:rsidP="00A43A09">
      <w:pPr>
        <w:pStyle w:val="Prrafodelista"/>
      </w:pPr>
      <w:r w:rsidRPr="009414A1">
        <w:rPr>
          <w:lang w:val="es-PE"/>
        </w:rPr>
        <w:t xml:space="preserve">La zona de trabajo se encuentra ubicada </w:t>
      </w:r>
      <w:r w:rsidR="00BF1669" w:rsidRPr="009414A1">
        <w:rPr>
          <w:lang w:val="es-PE"/>
        </w:rPr>
        <w:t xml:space="preserve">en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direccion_servicio_electrico</w:t>
      </w:r>
      <w:r w:rsidR="00DB36B3" w:rsidRPr="009414A1">
        <w:rPr>
          <w:lang w:val="es-PE"/>
        </w:rPr>
        <w:t>}.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10" w:name="_Toc197291052"/>
      <w:r w:rsidRPr="00BB2A7A">
        <w:t xml:space="preserve">Instalación de redes </w:t>
      </w:r>
      <w:r>
        <w:t>Aéreas</w:t>
      </w:r>
      <w:bookmarkEnd w:id="10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36A7DFB7" w:rsidR="004E48BE" w:rsidRPr="0023514B" w:rsidRDefault="00BF1669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45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5+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P Autosop.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FE50EF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B665E36" w:rsidR="004E48BE" w:rsidRPr="00694F9D" w:rsidRDefault="00BF1669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31.4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5+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P Autosop</w:t>
            </w:r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1" w:name="_Toc197291053"/>
      <w:r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398853A" w:rsidR="004E48BE" w:rsidRPr="00BB2A7A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48C28852" w:rsidR="004E48BE" w:rsidRPr="00E12E1E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241" w:type="pct"/>
            <w:vAlign w:val="center"/>
          </w:tcPr>
          <w:p w14:paraId="3E45742A" w14:textId="49239AE4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</w:t>
            </w:r>
            <w:r w:rsidR="00BF166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3 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2" w:name="_Toc197291054"/>
      <w:r>
        <w:t>Trabajos complementarios</w:t>
      </w:r>
      <w:bookmarkEnd w:id="12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0A303066" w14:textId="77777777" w:rsidR="004E48BE" w:rsidRPr="00BB2A7A" w:rsidRDefault="004E48BE" w:rsidP="00EA3D71">
      <w:pPr>
        <w:pStyle w:val="Ttulo2"/>
      </w:pPr>
      <w:bookmarkStart w:id="13" w:name="_Toc197291055"/>
      <w:r>
        <w:lastRenderedPageBreak/>
        <w:t>P</w:t>
      </w:r>
      <w:r w:rsidRPr="00BB2A7A">
        <w:t>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DUV           (PROVIAS)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PMA              (MC)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RUTAS CONCESIONADAS            (PROTRANSPORTE,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ANA         (MINAGRI)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4" w:name="_Toc197291056"/>
      <w:r w:rsidRPr="00BB2A7A">
        <w:t>Especificaciones técnicas redes aéreas</w:t>
      </w:r>
      <w:bookmarkEnd w:id="14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5" w:name="_Toc197291057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5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6" w:name="_Toc197291058"/>
      <w:r w:rsidRPr="00BB2A7A">
        <w:t>Cimentación normalizada para postes de concreto 7/200, 8/200 y 9/200 sin retenidas</w:t>
      </w:r>
      <w:bookmarkEnd w:id="16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(f'c'=100kg/cm2),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7" w:name="_Toc197291059"/>
      <w:r w:rsidRPr="00BB2A7A">
        <w:t>Cimentación normalizada para postes de concreto 7/200 8/200 9/200 con retenidas</w:t>
      </w:r>
      <w:bookmarkEnd w:id="17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8" w:name="_Toc197291060"/>
      <w:r w:rsidRPr="00BB2A7A">
        <w:lastRenderedPageBreak/>
        <w:t>Cimentación normalizada para poste de concreto 8/400</w:t>
      </w:r>
      <w:bookmarkEnd w:id="18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9" w:name="_Toc197291061"/>
      <w:r w:rsidRPr="00BB2A7A">
        <w:t>Recomendaciones generales para cimentaciones</w:t>
      </w:r>
      <w:bookmarkEnd w:id="19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7291062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20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7291063"/>
      <w:r w:rsidRPr="00BB2A7A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 :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Resistencia de concreto:     f’c =  140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:     (0.1L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2" w:name="_Toc197291064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   :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Resistencia de concreto:     f’c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 :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3" w:name="_Toc197291065"/>
      <w:r w:rsidRPr="00BB2A7A">
        <w:lastRenderedPageBreak/>
        <w:t>Recomendaciones generales para cimentaciones</w:t>
      </w:r>
      <w:bookmarkEnd w:id="23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(f’c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24" w:name="_Toc197291066"/>
      <w:r w:rsidRPr="00BA2519">
        <w:t>Planos del proyecto:</w:t>
      </w:r>
      <w:bookmarkEnd w:id="24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</w:t>
      </w:r>
      <w:r w:rsidRPr="00F30FD1">
        <w:rPr>
          <w:rFonts w:ascii="Tahoma" w:hAnsi="Tahoma" w:cs="Tahoma"/>
          <w:sz w:val="20"/>
          <w:szCs w:val="20"/>
          <w:lang w:val="es-PE"/>
        </w:rPr>
        <w:t>comprendido</w:t>
      </w:r>
      <w:r w:rsidRPr="003429E9">
        <w:rPr>
          <w:rFonts w:ascii="Tahoma" w:hAnsi="Tahoma" w:cs="Tahoma"/>
          <w:sz w:val="20"/>
          <w:szCs w:val="20"/>
          <w:lang w:val="es-PE"/>
        </w:rPr>
        <w:t xml:space="preserve">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0C28BD5B" w14:textId="43A7C772" w:rsidR="00F30FD1" w:rsidRPr="00F30FD1" w:rsidRDefault="00BF1669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BF1669">
        <w:rPr>
          <w:szCs w:val="20"/>
          <w:lang w:val="es-PE"/>
        </w:rPr>
        <w:t>0215770</w:t>
      </w:r>
      <w:r w:rsidRPr="009414A1">
        <w:rPr>
          <w:szCs w:val="20"/>
          <w:lang w:val="es-PE"/>
        </w:rPr>
        <w:t>-</w:t>
      </w:r>
      <w:r w:rsidR="00DB36B3" w:rsidRPr="009414A1">
        <w:rPr>
          <w:szCs w:val="20"/>
          <w:lang w:val="es-PE"/>
        </w:rPr>
        <w:t>${</w:t>
      </w:r>
      <w:r w:rsidR="00DB36B3" w:rsidRPr="009414A1">
        <w:rPr>
          <w:szCs w:val="20"/>
          <w:highlight w:val="green"/>
          <w:lang w:val="es-PE"/>
        </w:rPr>
        <w:t>lcl</w:t>
      </w:r>
      <w:r w:rsidR="00DB36B3" w:rsidRPr="009414A1">
        <w:rPr>
          <w:szCs w:val="20"/>
          <w:lang w:val="es-PE"/>
        </w:rPr>
        <w:t>}</w:t>
      </w:r>
      <w:r w:rsidRPr="00BF1669">
        <w:rPr>
          <w:szCs w:val="20"/>
          <w:lang w:val="es-PE"/>
        </w:rPr>
        <w:t>A-A3</w:t>
      </w:r>
    </w:p>
    <w:p w14:paraId="127AA89A" w14:textId="2D14A5C8" w:rsidR="004E48BE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197291067"/>
      <w:r w:rsidRPr="00BB2A7A">
        <w:lastRenderedPageBreak/>
        <w:t>Anexo: Registro fotográfico</w:t>
      </w:r>
      <w:bookmarkEnd w:id="25"/>
    </w:p>
    <w:p w14:paraId="1AED209B" w14:textId="096EC194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DB36B3" w:rsidRPr="009414A1">
        <w:rPr>
          <w:szCs w:val="20"/>
          <w:lang w:val="es-PE"/>
        </w:rPr>
        <w:t>${</w:t>
      </w:r>
      <w:r w:rsidR="00DB36B3" w:rsidRPr="009414A1">
        <w:rPr>
          <w:szCs w:val="20"/>
          <w:highlight w:val="green"/>
          <w:lang w:val="es-PE"/>
        </w:rPr>
        <w:t>lcl</w:t>
      </w:r>
      <w:r w:rsidR="00DB36B3" w:rsidRPr="009414A1">
        <w:rPr>
          <w:szCs w:val="20"/>
          <w:lang w:val="es-PE"/>
        </w:rPr>
        <w:t>}</w:t>
      </w:r>
      <w:r w:rsidRPr="004E48BE">
        <w:rPr>
          <w:szCs w:val="20"/>
          <w:lang w:val="es-PE"/>
        </w:rPr>
        <w:t xml:space="preserve"> </w:t>
      </w:r>
      <w:r>
        <w:t>-FOT</w:t>
      </w:r>
    </w:p>
    <w:p w14:paraId="3CB1A1C2" w14:textId="673C01D8" w:rsidR="004E48BE" w:rsidRDefault="004E48BE" w:rsidP="004E3870"/>
    <w:p w14:paraId="05975CCE" w14:textId="2C6F7A37" w:rsidR="004E48BE" w:rsidRDefault="00267150" w:rsidP="004E3870">
      <w:pPr>
        <w:jc w:val="center"/>
      </w:pPr>
      <w:r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30CB748A">
                <wp:simplePos x="0" y="0"/>
                <wp:positionH relativeFrom="margin">
                  <wp:posOffset>3753086</wp:posOffset>
                </wp:positionH>
                <wp:positionV relativeFrom="paragraph">
                  <wp:posOffset>753376</wp:posOffset>
                </wp:positionV>
                <wp:extent cx="828675" cy="457200"/>
                <wp:effectExtent l="285750" t="0" r="28575" b="85725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1960"/>
                            <a:gd name="adj2" fmla="val 2293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295.5pt;margin-top:59.3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" adj="-6903,60337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E48BE">
        <w:rPr>
          <w:noProof/>
        </w:rPr>
        <w:t xml:space="preserve"> </w:t>
      </w:r>
      <w:r w:rsidRPr="00267150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4D8153D9" wp14:editId="3D28D62D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Default="004E48BE" w:rsidP="004E3870">
      <w:pPr>
        <w:jc w:val="center"/>
      </w:pPr>
      <w:r>
        <w:t>VIST</w:t>
      </w:r>
      <w:r w:rsidR="00353739">
        <w:t>A</w:t>
      </w:r>
      <w:r>
        <w:t xml:space="preserve"> DEL CLIENTE</w:t>
      </w:r>
    </w:p>
    <w:p w14:paraId="3AF6F6BB" w14:textId="543C8164" w:rsidR="004E48BE" w:rsidRDefault="004E48BE" w:rsidP="004E3870">
      <w:pPr>
        <w:jc w:val="center"/>
      </w:pPr>
    </w:p>
    <w:bookmarkStart w:id="26" w:name="_Hlk197030975"/>
    <w:p w14:paraId="2F644052" w14:textId="0DB810CE" w:rsidR="004E48BE" w:rsidRDefault="00BA1E3B" w:rsidP="004E3870">
      <w:pPr>
        <w:jc w:val="center"/>
      </w:pPr>
      <w:r w:rsidRPr="00267150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69703F" wp14:editId="47644DC4">
                <wp:simplePos x="0" y="0"/>
                <wp:positionH relativeFrom="margin">
                  <wp:posOffset>4382622</wp:posOffset>
                </wp:positionH>
                <wp:positionV relativeFrom="paragraph">
                  <wp:posOffset>783487</wp:posOffset>
                </wp:positionV>
                <wp:extent cx="828675" cy="457200"/>
                <wp:effectExtent l="323850" t="0" r="28575" b="1009650"/>
                <wp:wrapNone/>
                <wp:docPr id="41672387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8375"/>
                            <a:gd name="adj2" fmla="val 2642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1B80E" w14:textId="77777777" w:rsidR="00BA1E3B" w:rsidRPr="005D26F9" w:rsidRDefault="00BA1E3B" w:rsidP="00BA1E3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703F" id="_x0000_s1032" type="#_x0000_t62" style="position:absolute;left:0;text-align:left;margin-left:345.1pt;margin-top:61.7pt;width:65.25pt;height:3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" adj="-8289,67872" fillcolor="#ffc000" strokecolor="white [3212]" strokeweight="1.5pt">
                <v:textbox>
                  <w:txbxContent>
                    <w:p w14:paraId="2D71B80E" w14:textId="77777777" w:rsidR="00BA1E3B" w:rsidRPr="005D26F9" w:rsidRDefault="00BA1E3B" w:rsidP="00BA1E3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0FD1"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58CCEE6A">
                <wp:simplePos x="0" y="0"/>
                <wp:positionH relativeFrom="margin">
                  <wp:posOffset>1222537</wp:posOffset>
                </wp:positionH>
                <wp:positionV relativeFrom="paragraph">
                  <wp:posOffset>879180</wp:posOffset>
                </wp:positionV>
                <wp:extent cx="1066800" cy="781050"/>
                <wp:effectExtent l="0" t="0" r="723900" b="110490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115033"/>
                            <a:gd name="adj2" fmla="val 18684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3" type="#_x0000_t62" style="position:absolute;left:0;text-align:left;margin-left:96.25pt;margin-top:69.2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" adj="35647,51159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317907">
        <w:rPr>
          <w:noProof/>
        </w:rPr>
        <w:t xml:space="preserve"> </w:t>
      </w:r>
      <w:r w:rsidR="005D26F9" w:rsidRPr="005D26F9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7FEEEB15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34046235" w14:textId="6A367B92" w:rsidR="004E48BE" w:rsidRDefault="00CC71B3" w:rsidP="00FF6562">
      <w:pPr>
        <w:jc w:val="center"/>
      </w:pPr>
      <w:r>
        <w:t xml:space="preserve">UBICACIÓN DEL </w:t>
      </w:r>
      <w:r w:rsidR="004E48BE">
        <w:t xml:space="preserve">NICHO </w:t>
      </w:r>
      <w:r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p w14:paraId="2F5FCFEA" w14:textId="77777777" w:rsidR="005D26F9" w:rsidRDefault="005D26F9" w:rsidP="005D26F9"/>
    <w:p w14:paraId="182DCC7F" w14:textId="74D6B03D" w:rsidR="007172CA" w:rsidRDefault="00D43028" w:rsidP="007172CA">
      <w:pPr>
        <w:tabs>
          <w:tab w:val="left" w:pos="6240"/>
        </w:tabs>
        <w:jc w:val="center"/>
        <w:rPr>
          <w:noProof/>
        </w:rPr>
      </w:pPr>
      <w:r>
        <w:rPr>
          <w:noProof/>
        </w:rPr>
        <w:t>${foto}</w:t>
      </w:r>
    </w:p>
    <w:p w14:paraId="3D4E5009" w14:textId="46FF6E81" w:rsidR="007172CA" w:rsidRDefault="007172CA">
      <w:pPr>
        <w:rPr>
          <w:noProof/>
        </w:rPr>
      </w:pPr>
      <w:r>
        <w:rPr>
          <w:noProof/>
        </w:rPr>
        <w:br w:type="page"/>
      </w:r>
    </w:p>
    <w:p w14:paraId="42E8F01F" w14:textId="164ED800" w:rsidR="007172CA" w:rsidRPr="007172CA" w:rsidRDefault="007172CA" w:rsidP="00C76389">
      <w:pPr>
        <w:tabs>
          <w:tab w:val="left" w:pos="6240"/>
        </w:tabs>
        <w:jc w:val="center"/>
        <w:rPr>
          <w:lang w:val="es-CL"/>
        </w:rPr>
      </w:pPr>
    </w:p>
    <w:sectPr w:rsidR="007172CA" w:rsidRPr="007172CA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E43357" w14:textId="77777777" w:rsidR="000B7F4D" w:rsidRDefault="000B7F4D" w:rsidP="001E6DC4">
      <w:r>
        <w:separator/>
      </w:r>
    </w:p>
    <w:p w14:paraId="31925371" w14:textId="77777777" w:rsidR="000B7F4D" w:rsidRDefault="000B7F4D"/>
  </w:endnote>
  <w:endnote w:type="continuationSeparator" w:id="0">
    <w:p w14:paraId="40FD4DF3" w14:textId="77777777" w:rsidR="000B7F4D" w:rsidRDefault="000B7F4D" w:rsidP="001E6DC4">
      <w:r>
        <w:continuationSeparator/>
      </w:r>
    </w:p>
    <w:p w14:paraId="50A43194" w14:textId="77777777" w:rsidR="000B7F4D" w:rsidRDefault="000B7F4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 Norcontrol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0090A8B8" w:rsidR="00C3083E" w:rsidRPr="009414A1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Supervisor PLUZ:</w:t>
          </w:r>
          <w:r w:rsidRPr="009414A1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EE25A2"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r w:rsidR="00EE25A2" w:rsidRPr="009414A1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r w:rsidR="00EE25A2"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0ACF8F6C" w:rsidR="00C3083E" w:rsidRPr="009414A1" w:rsidRDefault="00C3083E" w:rsidP="006204F5">
          <w:pPr>
            <w:rPr>
              <w:lang w:val="es-PE"/>
            </w:rPr>
          </w:pPr>
          <w:r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17EB0"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r w:rsidR="00417EB0" w:rsidRPr="009414A1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r w:rsidR="00417EB0"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CA8D5B" w14:textId="77777777" w:rsidR="000B7F4D" w:rsidRDefault="000B7F4D" w:rsidP="001E6DC4">
      <w:r>
        <w:separator/>
      </w:r>
    </w:p>
    <w:p w14:paraId="2E9DA245" w14:textId="77777777" w:rsidR="000B7F4D" w:rsidRDefault="000B7F4D"/>
  </w:footnote>
  <w:footnote w:type="continuationSeparator" w:id="0">
    <w:p w14:paraId="377CCD1B" w14:textId="77777777" w:rsidR="000B7F4D" w:rsidRDefault="000B7F4D" w:rsidP="001E6DC4">
      <w:r>
        <w:continuationSeparator/>
      </w:r>
    </w:p>
    <w:p w14:paraId="49D5640B" w14:textId="77777777" w:rsidR="000B7F4D" w:rsidRDefault="000B7F4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4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5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6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7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5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38A9"/>
    <w:rsid w:val="00096468"/>
    <w:rsid w:val="000973F5"/>
    <w:rsid w:val="000978C7"/>
    <w:rsid w:val="000A00FB"/>
    <w:rsid w:val="000A04F8"/>
    <w:rsid w:val="000A248C"/>
    <w:rsid w:val="000A58C6"/>
    <w:rsid w:val="000A5D69"/>
    <w:rsid w:val="000A7F6B"/>
    <w:rsid w:val="000B188F"/>
    <w:rsid w:val="000B30F5"/>
    <w:rsid w:val="000B53D8"/>
    <w:rsid w:val="000B7F4D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39B3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2191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4471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4C3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1173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11D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148F1"/>
    <w:rsid w:val="00417EB0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B1CE0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AD4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172CA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0116"/>
    <w:rsid w:val="00891192"/>
    <w:rsid w:val="00891C51"/>
    <w:rsid w:val="008931CE"/>
    <w:rsid w:val="008974D2"/>
    <w:rsid w:val="00897704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1944"/>
    <w:rsid w:val="00932517"/>
    <w:rsid w:val="00933689"/>
    <w:rsid w:val="009337FE"/>
    <w:rsid w:val="009358B9"/>
    <w:rsid w:val="00937BEE"/>
    <w:rsid w:val="009414A1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84F07"/>
    <w:rsid w:val="00993418"/>
    <w:rsid w:val="009959A2"/>
    <w:rsid w:val="009A0D23"/>
    <w:rsid w:val="009A351B"/>
    <w:rsid w:val="009A4106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16A8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2036"/>
    <w:rsid w:val="00AE46C2"/>
    <w:rsid w:val="00AE797F"/>
    <w:rsid w:val="00AF36E6"/>
    <w:rsid w:val="00B0079E"/>
    <w:rsid w:val="00B01776"/>
    <w:rsid w:val="00B0199A"/>
    <w:rsid w:val="00B0251B"/>
    <w:rsid w:val="00B02885"/>
    <w:rsid w:val="00B031EB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76C82"/>
    <w:rsid w:val="00B8166B"/>
    <w:rsid w:val="00B8199A"/>
    <w:rsid w:val="00B82DE8"/>
    <w:rsid w:val="00B84018"/>
    <w:rsid w:val="00B91187"/>
    <w:rsid w:val="00B94B4D"/>
    <w:rsid w:val="00BA1205"/>
    <w:rsid w:val="00BA1665"/>
    <w:rsid w:val="00BA1B3E"/>
    <w:rsid w:val="00BA1E3B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669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67EE6"/>
    <w:rsid w:val="00C713EB"/>
    <w:rsid w:val="00C726C5"/>
    <w:rsid w:val="00C740C1"/>
    <w:rsid w:val="00C76389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97B5B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2094"/>
    <w:rsid w:val="00D43028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36B3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2E9F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25A2"/>
    <w:rsid w:val="00EE3E2F"/>
    <w:rsid w:val="00EE5A3E"/>
    <w:rsid w:val="00EE6208"/>
    <w:rsid w:val="00EE6776"/>
    <w:rsid w:val="00EF0DE4"/>
    <w:rsid w:val="00EF1B0E"/>
    <w:rsid w:val="00EF1B26"/>
    <w:rsid w:val="00EF2E5F"/>
    <w:rsid w:val="00EF645E"/>
    <w:rsid w:val="00EF6AC4"/>
    <w:rsid w:val="00F041CF"/>
    <w:rsid w:val="00F0497C"/>
    <w:rsid w:val="00F05163"/>
    <w:rsid w:val="00F069EC"/>
    <w:rsid w:val="00F105C6"/>
    <w:rsid w:val="00F13126"/>
    <w:rsid w:val="00F14F78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53E0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492</TotalTime>
  <Pages>14</Pages>
  <Words>1708</Words>
  <Characters>9394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47</cp:revision>
  <cp:lastPrinted>2025-05-05T03:44:00Z</cp:lastPrinted>
  <dcterms:created xsi:type="dcterms:W3CDTF">2025-03-29T03:05:00Z</dcterms:created>
  <dcterms:modified xsi:type="dcterms:W3CDTF">2025-09-21T07:24:00Z</dcterms:modified>
</cp:coreProperties>
</file>
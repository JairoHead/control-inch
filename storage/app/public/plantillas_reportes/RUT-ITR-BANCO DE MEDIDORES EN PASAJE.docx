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B39CF6F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5507B" w:rsidRPr="0005507B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PE"/>
              </w:rPr>
              <w:t>${cliente_nombre}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6699254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4E6E1667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05507B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6EAD0780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FF96059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5507B" w:rsidRPr="0005507B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7286CEA9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70C33058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F52B3E1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2EF2EE58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09524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5244" w:rsidRPr="0009524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44" w:rsidRPr="0009524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5244" w:rsidRPr="0009524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2C46E7" w:rsidRPr="002C46E7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A10B28C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09524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524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4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9524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2C46E7" w:rsidRPr="002C46E7">
              <w:rPr>
                <w:rFonts w:ascii="Tahoma" w:hAnsi="Tahoma" w:cs="Tahoma"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C6242DE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79BFF44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5F19151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591C5B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591C5B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591C5B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591C5B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2C46E7" w:rsidRPr="002C46E7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569B8281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0C20F7A6" w14:textId="513B3552" w:rsidR="002C46E7" w:rsidRPr="00D169FA" w:rsidRDefault="002C46E7" w:rsidP="002C46E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2C46E7">
              <w:rPr>
                <w:rFonts w:ascii="Tahoma" w:hAnsi="Tahoma" w:cs="Tahoma"/>
                <w:sz w:val="20"/>
                <w:szCs w:val="20"/>
                <w:highlight w:val="magenta"/>
                <w:lang w:val="es-PE"/>
              </w:rPr>
              <w:t>Ing. Andrés Agurto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04DEDDCC" w14:textId="77777777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72AE9669" w:rsidR="002C46E7" w:rsidRPr="00364196" w:rsidRDefault="002C46E7" w:rsidP="002C46E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2C46E7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</w:p>
        </w:tc>
      </w:tr>
      <w:tr w:rsidR="004627F1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26A83417" w:rsidR="004627F1" w:rsidRPr="00D057EA" w:rsidRDefault="004627F1" w:rsidP="004627F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2C46E7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16C421B2" w:rsidR="004627F1" w:rsidRPr="00D057EA" w:rsidRDefault="004627F1" w:rsidP="004627F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1DC6EB0F" w:rsidR="004627F1" w:rsidRPr="00D057EA" w:rsidRDefault="004627F1" w:rsidP="004627F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2C46E7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2C46E7" w:rsidRPr="00695BF4" w14:paraId="69C2AFAA" w14:textId="77777777" w:rsidTr="002C46E7">
        <w:tc>
          <w:tcPr>
            <w:tcW w:w="931" w:type="pct"/>
            <w:vAlign w:val="center"/>
          </w:tcPr>
          <w:p w14:paraId="3B3E0604" w14:textId="12654B04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 xml:space="preserve">Pinza </w:t>
            </w:r>
            <w:proofErr w:type="spellStart"/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16BB4C12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C44CD04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4BC7494F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35ECD16A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55DD5F6C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701070EB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5507B" w:rsidRPr="0005507B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05507B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5507B" w:rsidRPr="0005507B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1F9CDF0D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05507B" w:rsidRPr="0005507B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102EBF5" w14:textId="5727857D" w:rsidR="002C46E7" w:rsidRPr="004627F1" w:rsidRDefault="002C46E7" w:rsidP="002C46E7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4627F1">
        <w:rPr>
          <w:lang w:val="es-PE"/>
        </w:rPr>
        <w:t xml:space="preserve">Se coordino desde campo vía telefónica </w:t>
      </w:r>
      <w:r w:rsidR="004627F1" w:rsidRPr="004627F1">
        <w:rPr>
          <w:lang w:val="es-PE"/>
        </w:rPr>
        <w:t>${</w:t>
      </w:r>
      <w:proofErr w:type="spellStart"/>
      <w:r w:rsidR="004627F1" w:rsidRPr="004627F1">
        <w:rPr>
          <w:lang w:val="es-PE"/>
        </w:rPr>
        <w:t>detalle_contacto</w:t>
      </w:r>
      <w:proofErr w:type="spellEnd"/>
      <w:r w:rsidR="004627F1" w:rsidRPr="004627F1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B902200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</w:t>
      </w:r>
      <w:r w:rsidR="0005507B">
        <w:rPr>
          <w:rFonts w:ascii="Arial" w:hAnsi="Arial" w:cs="Arial"/>
          <w:sz w:val="22"/>
          <w:szCs w:val="22"/>
        </w:rPr>
        <w:t>ó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A50AEF">
        <w:rPr>
          <w:rFonts w:ascii="Arial" w:hAnsi="Arial" w:cs="Arial"/>
          <w:sz w:val="22"/>
          <w:szCs w:val="22"/>
        </w:rPr>
        <w:t>en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50AEF">
        <w:rPr>
          <w:rFonts w:ascii="Arial" w:hAnsi="Arial" w:cs="Arial"/>
          <w:sz w:val="22"/>
          <w:szCs w:val="22"/>
        </w:rPr>
        <w:t>el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banco de </w:t>
      </w:r>
      <w:proofErr w:type="spellStart"/>
      <w:r w:rsidR="00A50AEF">
        <w:rPr>
          <w:rFonts w:ascii="Arial" w:hAnsi="Arial" w:cs="Arial"/>
          <w:sz w:val="22"/>
          <w:szCs w:val="22"/>
        </w:rPr>
        <w:t>medidores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1ED58D6B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05507B" w:rsidRPr="0005507B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el banco de medidores.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64D55E25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675A3">
        <w:rPr>
          <w:rFonts w:ascii="Tahoma" w:hAnsi="Tahoma" w:cs="Tahoma"/>
          <w:iCs/>
          <w:noProof/>
          <w:sz w:val="22"/>
          <w:szCs w:val="22"/>
          <w:lang w:val="es-PE"/>
        </w:rPr>
        <w:t>16</w:t>
      </w:r>
      <w:r w:rsidRPr="008F0365">
        <w:rPr>
          <w:rFonts w:ascii="Tahoma" w:hAnsi="Tahoma" w:cs="Tahoma"/>
          <w:iCs/>
          <w:noProof/>
          <w:sz w:val="22"/>
          <w:szCs w:val="22"/>
          <w:lang w:val="es-PE"/>
        </w:rPr>
        <w:t>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05507B" w:rsidRPr="0005507B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19EFCDE1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265E9392" w14:textId="230421C9" w:rsidR="002C46E7" w:rsidRPr="004627F1" w:rsidRDefault="004627F1" w:rsidP="002C46E7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descripcion_trabajo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45E07C13" w:rsidR="00B163B8" w:rsidRDefault="002C46E7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57F90DD" wp14:editId="2D44D0A0">
                <wp:simplePos x="0" y="0"/>
                <wp:positionH relativeFrom="column">
                  <wp:posOffset>337820</wp:posOffset>
                </wp:positionH>
                <wp:positionV relativeFrom="paragraph">
                  <wp:posOffset>3216275</wp:posOffset>
                </wp:positionV>
                <wp:extent cx="1213485" cy="285115"/>
                <wp:effectExtent l="0" t="0" r="653415" b="400685"/>
                <wp:wrapNone/>
                <wp:docPr id="1690910606" name="Globo: línea doblad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13485" cy="2851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9064"/>
                            <a:gd name="adj6" fmla="val -4712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E56A4B" w14:textId="70400FAD" w:rsid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7F90DD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2" o:spid="_x0000_s1026" type="#_x0000_t48" style="position:absolute;margin-left:26.6pt;margin-top:253.25pt;width:95.55pt;height:22.4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" adj="-10178,47318" fillcolor="white [3212]" strokecolor="#ed7d31 [3205]" strokeweight="1.5pt">
                <v:stroke startarrow="open"/>
                <v:textbox>
                  <w:txbxContent>
                    <w:p w14:paraId="39E56A4B" w14:textId="70400FAD" w:rsid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CC123D">
                        <w:rPr>
                          <w:color w:val="FF0000"/>
                          <w:lang w:val="es-ES"/>
                        </w:rPr>
                        <w:t>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D014607" wp14:editId="1FD9350F">
                <wp:simplePos x="0" y="0"/>
                <wp:positionH relativeFrom="column">
                  <wp:posOffset>1709420</wp:posOffset>
                </wp:positionH>
                <wp:positionV relativeFrom="paragraph">
                  <wp:posOffset>1425575</wp:posOffset>
                </wp:positionV>
                <wp:extent cx="1086485" cy="303530"/>
                <wp:effectExtent l="0" t="0" r="494665" b="572770"/>
                <wp:wrapNone/>
                <wp:docPr id="829870744" name="Globo: línea doblad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86485" cy="30353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71461"/>
                            <a:gd name="adj6" fmla="val -3860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85582" w14:textId="27E88A75" w:rsidR="00364607" w:rsidRP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14607" id="Globo: línea doblada 33" o:spid="_x0000_s1027" type="#_x0000_t48" style="position:absolute;margin-left:134.6pt;margin-top:112.25pt;width:85.55pt;height:23.9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" adj="-8338,58636" fillcolor="white [3212]" strokecolor="#ed7d31 [3205]" strokeweight="1.5pt">
                <v:stroke startarrow="open"/>
                <v:textbox>
                  <w:txbxContent>
                    <w:p w14:paraId="24E85582" w14:textId="27E88A75" w:rsidR="00364607" w:rsidRP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CC123D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775F750" wp14:editId="6667E9C1">
                <wp:simplePos x="0" y="0"/>
                <wp:positionH relativeFrom="column">
                  <wp:posOffset>3920134</wp:posOffset>
                </wp:positionH>
                <wp:positionV relativeFrom="paragraph">
                  <wp:posOffset>3093263</wp:posOffset>
                </wp:positionV>
                <wp:extent cx="1485900" cy="504825"/>
                <wp:effectExtent l="1200150" t="209550" r="19050" b="28575"/>
                <wp:wrapNone/>
                <wp:docPr id="1127524011" name="Globo: línea doblad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7576"/>
                            <a:gd name="adj6" fmla="val -788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9D96EB" w14:textId="54B479E1" w:rsid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5F750" id="Globo: línea doblada 31" o:spid="_x0000_s1028" type="#_x0000_t48" style="position:absolute;margin-left:308.65pt;margin-top:243.55pt;width:117pt;height:39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" adj="-17033,-5956" fillcolor="white [3212]" strokecolor="#ed7d31 [3205]" strokeweight="1.5pt">
                <v:stroke startarrow="open"/>
                <v:textbox>
                  <w:txbxContent>
                    <w:p w14:paraId="639D96EB" w14:textId="54B479E1" w:rsid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autosoportado </w:t>
                      </w:r>
                      <w:r w:rsidR="00CC123D">
                        <w:rPr>
                          <w:color w:val="FF0000"/>
                          <w:lang w:val="es-ES"/>
                        </w:rPr>
                        <w:t>${cable_matriz}</w:t>
                      </w:r>
                    </w:p>
                  </w:txbxContent>
                </v:textbox>
              </v:shape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6E9D3776">
                <wp:simplePos x="0" y="0"/>
                <wp:positionH relativeFrom="column">
                  <wp:posOffset>1875141</wp:posOffset>
                </wp:positionH>
                <wp:positionV relativeFrom="paragraph">
                  <wp:posOffset>3799797</wp:posOffset>
                </wp:positionV>
                <wp:extent cx="144219" cy="71683"/>
                <wp:effectExtent l="36513" t="1587" r="44767" b="25718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01485">
                          <a:off x="0" y="0"/>
                          <a:ext cx="144219" cy="7168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DB28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147.65pt;margin-top:299.2pt;width:11.35pt;height:5.65pt;rotation:-3493631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" adj="16232" fillcolor="red" strokecolor="red" strokeweight="1pt"/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E36ADE" wp14:editId="593FFD0C">
                <wp:simplePos x="0" y="0"/>
                <wp:positionH relativeFrom="column">
                  <wp:posOffset>1836263</wp:posOffset>
                </wp:positionH>
                <wp:positionV relativeFrom="paragraph">
                  <wp:posOffset>3909429</wp:posOffset>
                </wp:positionV>
                <wp:extent cx="71974" cy="98152"/>
                <wp:effectExtent l="38100" t="57150" r="0" b="35560"/>
                <wp:wrapNone/>
                <wp:docPr id="1348752279" name="Triángulo 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0455">
                          <a:off x="0" y="0"/>
                          <a:ext cx="71974" cy="98152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4C3AA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9" o:spid="_x0000_s1026" type="#_x0000_t6" style="position:absolute;margin-left:144.6pt;margin-top:307.85pt;width:5.65pt;height:7.75pt;rotation:2239644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" fillcolor="red" strokecolor="red" strokeweight="1pt"/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0A39925B">
                <wp:simplePos x="0" y="0"/>
                <wp:positionH relativeFrom="column">
                  <wp:posOffset>1839537</wp:posOffset>
                </wp:positionH>
                <wp:positionV relativeFrom="paragraph">
                  <wp:posOffset>3887445</wp:posOffset>
                </wp:positionV>
                <wp:extent cx="71635" cy="123267"/>
                <wp:effectExtent l="57150" t="38100" r="43180" b="2921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3591">
                          <a:off x="0" y="0"/>
                          <a:ext cx="71635" cy="1232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A401" id="Rectángulo 28" o:spid="_x0000_s1026" style="position:absolute;margin-left:144.85pt;margin-top:306.1pt;width:5.65pt;height:9.7pt;rotation:2188456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" fillcolor="white [3212]" strokecolor="red" strokeweight="1pt"/>
            </w:pict>
          </mc:Fallback>
        </mc:AlternateContent>
      </w:r>
      <w:r w:rsidR="00364607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59E142AC">
                <wp:simplePos x="0" y="0"/>
                <wp:positionH relativeFrom="column">
                  <wp:posOffset>3535570</wp:posOffset>
                </wp:positionH>
                <wp:positionV relativeFrom="paragraph">
                  <wp:posOffset>4082995</wp:posOffset>
                </wp:positionV>
                <wp:extent cx="1622425" cy="619760"/>
                <wp:effectExtent l="1543050" t="171450" r="15875" b="27940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425" cy="6197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6417"/>
                            <a:gd name="adj6" fmla="val -932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6CDDA4C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29" type="#_x0000_t48" style="position:absolute;margin-left:278.4pt;margin-top:321.5pt;width:127.75pt;height:48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" adj="-20142,-3546" fillcolor="white [3212]" strokecolor="#ed7d31 [3205]" strokeweight="1.5pt">
                <v:stroke startarrow="open"/>
                <v:textbox>
                  <w:txbxContent>
                    <w:p w14:paraId="0D4EE62C" w14:textId="6CDDA4C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nicho del nuevo suministro en banco de medidores</w:t>
                      </w:r>
                    </w:p>
                  </w:txbxContent>
                </v:textbox>
              </v:shape>
            </w:pict>
          </mc:Fallback>
        </mc:AlternateContent>
      </w:r>
      <w:r w:rsidR="00364607"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6AA97377">
                <wp:simplePos x="0" y="0"/>
                <wp:positionH relativeFrom="column">
                  <wp:posOffset>2908245</wp:posOffset>
                </wp:positionH>
                <wp:positionV relativeFrom="paragraph">
                  <wp:posOffset>83489</wp:posOffset>
                </wp:positionV>
                <wp:extent cx="711835" cy="440055"/>
                <wp:effectExtent l="0" t="0" r="1021715" b="1714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11835" cy="4400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3123"/>
                            <a:gd name="adj6" fmla="val -13571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7F034C54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4627F1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30" type="#_x0000_t48" style="position:absolute;margin-left:229pt;margin-top:6.55pt;width:56.05pt;height:34.6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" adj="-29313,13635" fillcolor="white [3212]" strokecolor="#ed7d31 [3205]" strokeweight="1.5pt">
                <v:stroke startarrow="open"/>
                <v:textbox>
                  <w:txbxContent>
                    <w:p w14:paraId="1314986A" w14:textId="7F034C54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4627F1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4702344E">
                <wp:simplePos x="0" y="0"/>
                <wp:positionH relativeFrom="column">
                  <wp:posOffset>650074</wp:posOffset>
                </wp:positionH>
                <wp:positionV relativeFrom="paragraph">
                  <wp:posOffset>1649896</wp:posOffset>
                </wp:positionV>
                <wp:extent cx="868045" cy="504825"/>
                <wp:effectExtent l="0" t="0" r="541655" b="69532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04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0929"/>
                            <a:gd name="adj6" fmla="val -5349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Globo: línea doblada 3" o:spid="_x0000_s1031" type="#_x0000_t48" style="position:absolute;margin-left:51.2pt;margin-top:129.9pt;width:68.35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" adj="-11555,47721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DC2172D">
                <wp:simplePos x="0" y="0"/>
                <wp:positionH relativeFrom="column">
                  <wp:posOffset>1815699</wp:posOffset>
                </wp:positionH>
                <wp:positionV relativeFrom="paragraph">
                  <wp:posOffset>2906520</wp:posOffset>
                </wp:positionV>
                <wp:extent cx="350385" cy="209550"/>
                <wp:effectExtent l="89218" t="44132" r="101282" b="44133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94625">
                          <a:off x="0" y="0"/>
                          <a:ext cx="350385" cy="209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4F7A89" id="Rectángulo 27" o:spid="_x0000_s1026" style="position:absolute;margin-left:142.95pt;margin-top:228.85pt;width:27.6pt;height:16.5pt;rotation:-3828804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4E957FBC">
            <wp:extent cx="5474487" cy="4858922"/>
            <wp:effectExtent l="19050" t="19050" r="12065" b="1841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487" cy="4858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D3382B8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5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J6t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v4lWkbJBqr9HQ7NpvZ5J68aatC18OFOIO0CCWm/wy39tIGu5DCe&#10;OKsBf70nj/Y0oqTlrKPdKrn/uRWoODPfLA3v6Ww+j8uYLvPFl4Iu+FKzeamx2/YCqHGzlF06Rvtg&#10;DkeN0D7SM7COUUklrKTYJZcBD5eLMOw8PSRSrdfJjBbQiXBt752M4JHnOIAP/aNAN05poPG+gcMe&#10;iuWrYR1so6eF9TaAbtIkP/M6doCWN43S+NDE1+HlPVk9P4er3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Dv3J6t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6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2AP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n4SLaNkA9X+DodmU/u8k1cNNeha+HAnkHaBhLTf4ZZ+2kBXchhP&#10;nNWAv96TR3saUdJy1tFuldz/3ApUnJlvlob3dDafx2VMl/niS0EXfKnZvNTYbXsB1LhZyi4do30w&#10;h6NGaB/pGVjHqKQSVlLsksuAh8tFGHaeHhKp1utkRgvoRLi2905G8MhzHMCH/lGgG6c00HjfwGEP&#10;xfLVsA620dPCehtAN2mSn3kdO0DLm0ZpfGji6/Dynqyen8PVb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B5/2AP&#10;fwIAAFY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7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11D8D8CF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8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P9dnudfAgAAEQ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611C7E6D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042DDB97" w:rsidR="00B163B8" w:rsidRDefault="00B163B8" w:rsidP="004F5F97">
      <w:pPr>
        <w:rPr>
          <w:sz w:val="18"/>
          <w:szCs w:val="18"/>
          <w:lang w:val="es-PE"/>
        </w:rPr>
      </w:pPr>
    </w:p>
    <w:p w14:paraId="4FCCFDA5" w14:textId="5BAE5B51" w:rsidR="00B163B8" w:rsidRDefault="00B163B8" w:rsidP="005318EA">
      <w:pPr>
        <w:jc w:val="center"/>
        <w:rPr>
          <w:sz w:val="18"/>
          <w:szCs w:val="18"/>
        </w:rPr>
      </w:pPr>
    </w:p>
    <w:p w14:paraId="062B730B" w14:textId="5B46BC80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72F12FCC">
                <wp:simplePos x="0" y="0"/>
                <wp:positionH relativeFrom="column">
                  <wp:posOffset>2895193</wp:posOffset>
                </wp:positionH>
                <wp:positionV relativeFrom="paragraph">
                  <wp:posOffset>1736437</wp:posOffset>
                </wp:positionV>
                <wp:extent cx="836295" cy="504825"/>
                <wp:effectExtent l="0" t="0" r="401955" b="39052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629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1663"/>
                            <a:gd name="adj6" fmla="val -385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9" type="#_x0000_t48" style="position:absolute;margin-left:227.95pt;margin-top:136.75pt;width:65.85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" adj="-8317,34919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0C7538A9">
            <wp:extent cx="5985996" cy="4008223"/>
            <wp:effectExtent l="19050" t="19050" r="15240" b="1143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996" cy="40082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4FA7A81" w:rsidR="009B623F" w:rsidRDefault="0073430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3C22236C">
                <wp:simplePos x="0" y="0"/>
                <wp:positionH relativeFrom="column">
                  <wp:posOffset>4431030</wp:posOffset>
                </wp:positionH>
                <wp:positionV relativeFrom="paragraph">
                  <wp:posOffset>2037080</wp:posOffset>
                </wp:positionV>
                <wp:extent cx="1348105" cy="504825"/>
                <wp:effectExtent l="514350" t="6667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3411"/>
                            <a:gd name="adj6" fmla="val -341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0" type="#_x0000_t48" style="position:absolute;margin-left:348.9pt;margin-top:160.4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" adj="-7373,-26657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Límite de concesión de Pluz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158F535">
                <wp:simplePos x="0" y="0"/>
                <wp:positionH relativeFrom="column">
                  <wp:posOffset>1661973</wp:posOffset>
                </wp:positionH>
                <wp:positionV relativeFrom="paragraph">
                  <wp:posOffset>2581123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41" type="#_x0000_t202" style="position:absolute;margin-left:130.85pt;margin-top:203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083A855A">
                <wp:simplePos x="0" y="0"/>
                <wp:positionH relativeFrom="column">
                  <wp:posOffset>1908582</wp:posOffset>
                </wp:positionH>
                <wp:positionV relativeFrom="paragraph">
                  <wp:posOffset>1684071</wp:posOffset>
                </wp:positionV>
                <wp:extent cx="836295" cy="504825"/>
                <wp:effectExtent l="647700" t="0" r="20955" b="20002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5778"/>
                            <a:gd name="adj6" fmla="val -7254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2" type="#_x0000_t48" style="position:absolute;margin-left:150.3pt;margin-top:132.6pt;width:65.85pt;height:39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" adj="-15670,27168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5EA6CE3">
            <wp:extent cx="5988510" cy="5534051"/>
            <wp:effectExtent l="19050" t="19050" r="12700" b="952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510" cy="5534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70B99C82" w14:textId="2A859626" w:rsidR="002C46E7" w:rsidRPr="00FD18B6" w:rsidRDefault="00FD18B6" w:rsidP="002C46E7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descripcion_trabajo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7929AFFE" w14:textId="1491EF9A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Predio se ubica a </w:t>
      </w:r>
      <w:r w:rsidRPr="002C46E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45m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 del punto de venta.</w:t>
      </w:r>
    </w:p>
    <w:p w14:paraId="7B325877" w14:textId="1C7C754A" w:rsidR="0073430B" w:rsidRPr="002660B4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Pr="002C46E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215.2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y cerca a la Sed</w:t>
      </w:r>
      <w:r w:rsidR="000550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obtuvo una medición de </w:t>
      </w:r>
      <w:r w:rsidRPr="002C46E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216.7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 ambos mediciones fuera punta.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lastRenderedPageBreak/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47B5DBF2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26C3B72C">
                <wp:simplePos x="0" y="0"/>
                <wp:positionH relativeFrom="column">
                  <wp:posOffset>3428952</wp:posOffset>
                </wp:positionH>
                <wp:positionV relativeFrom="paragraph">
                  <wp:posOffset>346039</wp:posOffset>
                </wp:positionV>
                <wp:extent cx="949960" cy="504825"/>
                <wp:effectExtent l="438150" t="0" r="21590" b="6762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9518"/>
                            <a:gd name="adj6" fmla="val -4118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3" type="#_x0000_t48" style="position:absolute;left:0;text-align:left;margin-left:270pt;margin-top:27.25pt;width:74.8pt;height:39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" adj="-8896,47416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42E8E723">
            <wp:extent cx="4022443" cy="3016832"/>
            <wp:effectExtent l="26670" t="11430" r="24130" b="241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22443" cy="30168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2569FB8E" w:rsidR="00B163B8" w:rsidRDefault="0092487B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51000DEF">
                <wp:simplePos x="0" y="0"/>
                <wp:positionH relativeFrom="column">
                  <wp:posOffset>3326513</wp:posOffset>
                </wp:positionH>
                <wp:positionV relativeFrom="paragraph">
                  <wp:posOffset>2754354</wp:posOffset>
                </wp:positionV>
                <wp:extent cx="1095375" cy="810260"/>
                <wp:effectExtent l="0" t="1009650" r="1209675" b="27940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95375" cy="8102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19437"/>
                            <a:gd name="adj6" fmla="val -1027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3368C134" w:rsidR="00672F5B" w:rsidRPr="00672F5B" w:rsidRDefault="0092487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Medidor con tensión de </w:t>
                            </w:r>
                            <w:r w:rsidRPr="002C46E7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215.2V. a las 10:10 am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44" type="#_x0000_t48" style="position:absolute;left:0;text-align:left;margin-left:261.95pt;margin-top:216.9pt;width:86.25pt;height:63.8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" adj="-22184,-25798" fillcolor="white [3212]" strokecolor="#ed7d31 [3205]" strokeweight="1.5pt">
                <v:stroke startarrow="open"/>
                <v:textbox>
                  <w:txbxContent>
                    <w:p w14:paraId="6B2AC9F2" w14:textId="3368C134" w:rsidR="00672F5B" w:rsidRPr="00672F5B" w:rsidRDefault="0092487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Medidor con tensión de </w:t>
                      </w:r>
                      <w:r w:rsidRPr="002C46E7">
                        <w:rPr>
                          <w:color w:val="FF0000"/>
                          <w:highlight w:val="yellow"/>
                          <w:lang w:val="es-ES"/>
                        </w:rPr>
                        <w:t>215.2V. a las 10:10 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323B3468">
                <wp:simplePos x="0" y="0"/>
                <wp:positionH relativeFrom="column">
                  <wp:posOffset>1229959</wp:posOffset>
                </wp:positionH>
                <wp:positionV relativeFrom="paragraph">
                  <wp:posOffset>397845</wp:posOffset>
                </wp:positionV>
                <wp:extent cx="1295400" cy="504825"/>
                <wp:effectExtent l="0" t="0" r="914400" b="904875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5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62193"/>
                            <a:gd name="adj6" fmla="val -6576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5B692A02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45" type="#_x0000_t48" style="position:absolute;left:0;text-align:left;margin-left:96.85pt;margin-top:31.35pt;width:102pt;height:39.7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" adj="-14205,56634" fillcolor="white [3212]" strokecolor="#ed7d31 [3205]" strokeweight="1.5pt">
                <v:stroke startarrow="open"/>
                <v:textbox>
                  <w:txbxContent>
                    <w:p w14:paraId="7ADCB5FB" w14:textId="5B692A02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22236510">
            <wp:extent cx="5765226" cy="4323920"/>
            <wp:effectExtent l="19050" t="19050" r="26035" b="196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226" cy="43239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4979376A" w:rsidR="00B163B8" w:rsidRDefault="002C46E7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D2DD37" wp14:editId="5428A9F4">
                <wp:simplePos x="0" y="0"/>
                <wp:positionH relativeFrom="column">
                  <wp:posOffset>4519295</wp:posOffset>
                </wp:positionH>
                <wp:positionV relativeFrom="paragraph">
                  <wp:posOffset>1582420</wp:posOffset>
                </wp:positionV>
                <wp:extent cx="1181100" cy="504825"/>
                <wp:effectExtent l="819150" t="0" r="19050" b="28575"/>
                <wp:wrapNone/>
                <wp:docPr id="155319882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81474"/>
                            <a:gd name="adj6" fmla="val -6598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D2A20" w14:textId="3C934AE6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DD37" id="Globo: línea doblada 15" o:spid="_x0000_s1046" type="#_x0000_t48" style="position:absolute;left:0;text-align:left;margin-left:355.85pt;margin-top:124.6pt;width:93pt;height:3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" adj="-14253,17598" fillcolor="white [3212]" strokecolor="#ed7d31 [3205]" strokeweight="1.5pt">
                <v:stroke startarrow="open"/>
                <v:textbox>
                  <w:txbxContent>
                    <w:p w14:paraId="117D2A20" w14:textId="3C934AE6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CC3A3B">
                        <w:rPr>
                          <w:color w:val="FF0000"/>
                          <w:lang w:val="es-ES"/>
                        </w:rPr>
                        <w:t>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B3E8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0BE721" wp14:editId="09259DF1">
                <wp:simplePos x="0" y="0"/>
                <wp:positionH relativeFrom="column">
                  <wp:posOffset>4011522</wp:posOffset>
                </wp:positionH>
                <wp:positionV relativeFrom="paragraph">
                  <wp:posOffset>326522</wp:posOffset>
                </wp:positionV>
                <wp:extent cx="1485900" cy="640715"/>
                <wp:effectExtent l="800100" t="0" r="19050" b="292735"/>
                <wp:wrapNone/>
                <wp:docPr id="105913094" name="Globo: línea dobla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407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34879"/>
                            <a:gd name="adj6" fmla="val -5168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AECECF" w14:textId="039028CA" w:rsid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  <w:p w14:paraId="749025CD" w14:textId="08BFAF61" w:rsidR="006B3E81" w:rsidRPr="00672F5B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  <w:p w14:paraId="154C38BF" w14:textId="77777777" w:rsid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BE721" id="Globo: línea doblada 36" o:spid="_x0000_s1047" type="#_x0000_t48" style="position:absolute;left:0;text-align:left;margin-left:315.85pt;margin-top:25.7pt;width:117pt;height:50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" adj="-11165,29134" fillcolor="white [3212]" strokecolor="#ed7d31 [3205]" strokeweight="1.5pt">
                <v:stroke startarrow="open"/>
                <v:textbox>
                  <w:txbxContent>
                    <w:p w14:paraId="13AECECF" w14:textId="039028CA" w:rsid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autosoportado </w:t>
                      </w:r>
                      <w:r w:rsidR="00FD18B6">
                        <w:rPr>
                          <w:color w:val="FF0000"/>
                          <w:lang w:val="es-ES"/>
                        </w:rPr>
                        <w:t>${cable_matriz}</w:t>
                      </w:r>
                    </w:p>
                    <w:p w14:paraId="749025CD" w14:textId="08BFAF61" w:rsidR="006B3E81" w:rsidRPr="00672F5B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FD18B6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  <w:p w14:paraId="154C38BF" w14:textId="77777777" w:rsid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B3E8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8A75967" wp14:editId="2C1FAF41">
                <wp:simplePos x="0" y="0"/>
                <wp:positionH relativeFrom="column">
                  <wp:posOffset>5003273</wp:posOffset>
                </wp:positionH>
                <wp:positionV relativeFrom="paragraph">
                  <wp:posOffset>3362517</wp:posOffset>
                </wp:positionV>
                <wp:extent cx="864235" cy="504825"/>
                <wp:effectExtent l="590550" t="666750" r="12065" b="28575"/>
                <wp:wrapNone/>
                <wp:docPr id="461891119" name="Globo: línea dobla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3705"/>
                            <a:gd name="adj6" fmla="val -6362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D85E7" w14:textId="70D5F361" w:rsidR="006B3E81" w:rsidRP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75967" id="Globo: línea doblada 37" o:spid="_x0000_s1048" type="#_x0000_t48" style="position:absolute;left:0;text-align:left;margin-left:393.95pt;margin-top:264.75pt;width:68.05pt;height:39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" adj="-13743,-26720" fillcolor="white [3212]" strokecolor="#ed7d31 [3205]" strokeweight="1.5pt">
                <v:stroke startarrow="open"/>
                <v:textbox>
                  <w:txbxContent>
                    <w:p w14:paraId="671D85E7" w14:textId="70D5F361" w:rsidR="006B3E81" w:rsidRP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CC3A3B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</v:shape>
            </w:pict>
          </mc:Fallback>
        </mc:AlternateContent>
      </w:r>
      <w:r w:rsidR="009248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4C7E39" wp14:editId="526F6196">
                <wp:simplePos x="0" y="0"/>
                <wp:positionH relativeFrom="column">
                  <wp:posOffset>117487</wp:posOffset>
                </wp:positionH>
                <wp:positionV relativeFrom="paragraph">
                  <wp:posOffset>235441</wp:posOffset>
                </wp:positionV>
                <wp:extent cx="1520825" cy="1127760"/>
                <wp:effectExtent l="0" t="0" r="288925" b="1482090"/>
                <wp:wrapNone/>
                <wp:docPr id="1185947327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20825" cy="11277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7092"/>
                            <a:gd name="adj6" fmla="val -8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305D5" w14:textId="3053E79F" w:rsidR="00672F5B" w:rsidRPr="0092487B" w:rsidRDefault="0092487B" w:rsidP="00672F5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C7E39" id="Globo: línea doblada 14" o:spid="_x0000_s1049" type="#_x0000_t48" style="position:absolute;left:0;text-align:left;margin-left:9.25pt;margin-top:18.55pt;width:119.75pt;height:88.8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" adj="-188,49052" fillcolor="white [3212]" strokecolor="#ed7d31 [3205]" strokeweight="1.5pt">
                <v:stroke startarrow="open"/>
                <v:textbox>
                  <w:txbxContent>
                    <w:p w14:paraId="4A9305D5" w14:textId="3053E79F" w:rsidR="00672F5B" w:rsidRPr="0092487B" w:rsidRDefault="0092487B" w:rsidP="00672F5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09C68C1">
            <wp:extent cx="6013090" cy="4509818"/>
            <wp:effectExtent l="19050" t="19050" r="26035" b="2413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DF6CA1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>DEL BANCO DE MEDIDORES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4B381D94" w:rsidR="009F2E82" w:rsidRDefault="000276F1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373876" wp14:editId="106450EA">
                <wp:simplePos x="0" y="0"/>
                <wp:positionH relativeFrom="column">
                  <wp:posOffset>23495</wp:posOffset>
                </wp:positionH>
                <wp:positionV relativeFrom="paragraph">
                  <wp:posOffset>3211195</wp:posOffset>
                </wp:positionV>
                <wp:extent cx="1206500" cy="504825"/>
                <wp:effectExtent l="0" t="762000" r="488950" b="28575"/>
                <wp:wrapNone/>
                <wp:docPr id="21659551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65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40838"/>
                            <a:gd name="adj6" fmla="val -3559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63A0" w14:textId="58F15BA9" w:rsidR="009F2E82" w:rsidRPr="00672F5B" w:rsidRDefault="009F2E82" w:rsidP="009F2E8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73876" id="_x0000_s1050" type="#_x0000_t48" style="position:absolute;left:0;text-align:left;margin-left:1.85pt;margin-top:252.85pt;width:95pt;height:39.7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" adj="-7688,-30421" fillcolor="white [3212]" strokecolor="#ed7d31 [3205]" strokeweight="1.5pt">
                <v:stroke startarrow="open"/>
                <v:textbox>
                  <w:txbxContent>
                    <w:p w14:paraId="470663A0" w14:textId="58F15BA9" w:rsidR="009F2E82" w:rsidRPr="00672F5B" w:rsidRDefault="009F2E82" w:rsidP="009F2E8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CC3A3B">
                        <w:rPr>
                          <w:color w:val="FF0000"/>
                          <w:lang w:val="es-ES"/>
                        </w:rPr>
                        <w:t>${num_poste}</w:t>
                      </w:r>
                    </w:p>
                  </w:txbxContent>
                </v:textbox>
              </v:shape>
            </w:pict>
          </mc:Fallback>
        </mc:AlternateContent>
      </w:r>
      <w:r w:rsidR="006B3E8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0F0BE1" wp14:editId="56CE5680">
                <wp:simplePos x="0" y="0"/>
                <wp:positionH relativeFrom="column">
                  <wp:posOffset>1700794</wp:posOffset>
                </wp:positionH>
                <wp:positionV relativeFrom="paragraph">
                  <wp:posOffset>244068</wp:posOffset>
                </wp:positionV>
                <wp:extent cx="1816735" cy="747395"/>
                <wp:effectExtent l="381000" t="0" r="12065" b="1538605"/>
                <wp:wrapNone/>
                <wp:docPr id="251908062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735" cy="7473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99806"/>
                            <a:gd name="adj6" fmla="val -1645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8C7BE" w14:textId="77777777" w:rsidR="009F2E82" w:rsidRPr="0092487B" w:rsidRDefault="009F2E82" w:rsidP="009F2E82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0BE1" id="_x0000_s1051" type="#_x0000_t48" style="position:absolute;left:0;text-align:left;margin-left:133.9pt;margin-top:19.2pt;width:143.05pt;height:58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" adj="-3555,64758" fillcolor="white [3212]" strokecolor="#ed7d31 [3205]" strokeweight="1.5pt">
                <v:stroke startarrow="open"/>
                <v:textbox>
                  <w:txbxContent>
                    <w:p w14:paraId="5B28C7BE" w14:textId="77777777" w:rsidR="009F2E82" w:rsidRPr="0092487B" w:rsidRDefault="009F2E82" w:rsidP="009F2E82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BBB74F3" wp14:editId="2C318C70">
                <wp:simplePos x="0" y="0"/>
                <wp:positionH relativeFrom="column">
                  <wp:posOffset>4214435</wp:posOffset>
                </wp:positionH>
                <wp:positionV relativeFrom="paragraph">
                  <wp:posOffset>2621280</wp:posOffset>
                </wp:positionV>
                <wp:extent cx="672080" cy="322748"/>
                <wp:effectExtent l="0" t="19050" r="0" b="20320"/>
                <wp:wrapNone/>
                <wp:docPr id="694891521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4156">
                          <a:off x="0" y="0"/>
                          <a:ext cx="672080" cy="3227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2EC2C8" w14:textId="0A9830A0" w:rsidR="009F2E82" w:rsidRPr="009F2E82" w:rsidRDefault="006B3E81">
                            <w:pPr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0.95</w:t>
                            </w:r>
                            <w:r w:rsidR="009F2E82" w:rsidRPr="009F2E82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74F3" id="Cuadro de texto 35" o:spid="_x0000_s1052" type="#_x0000_t202" style="position:absolute;left:0;text-align:left;margin-left:331.85pt;margin-top:206.4pt;width:52.9pt;height:25.4pt;rotation:354065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" filled="f" stroked="f" strokeweight=".5pt">
                <v:textbox>
                  <w:txbxContent>
                    <w:p w14:paraId="402EC2C8" w14:textId="0A9830A0" w:rsidR="009F2E82" w:rsidRPr="009F2E82" w:rsidRDefault="006B3E81">
                      <w:pPr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0.95</w:t>
                      </w:r>
                      <w:r w:rsidR="009F2E82" w:rsidRPr="009F2E82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83D712E" wp14:editId="10184166">
                <wp:simplePos x="0" y="0"/>
                <wp:positionH relativeFrom="column">
                  <wp:posOffset>4258166</wp:posOffset>
                </wp:positionH>
                <wp:positionV relativeFrom="paragraph">
                  <wp:posOffset>2875124</wp:posOffset>
                </wp:positionV>
                <wp:extent cx="537905" cy="67574"/>
                <wp:effectExtent l="0" t="57150" r="71755" b="85090"/>
                <wp:wrapNone/>
                <wp:docPr id="119404173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905" cy="675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3E58F" id="Conector recto de flecha 34" o:spid="_x0000_s1026" type="#_x0000_t32" style="position:absolute;margin-left:335.3pt;margin-top:226.4pt;width:42.35pt;height:5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" strokecolor="yellow" strokeweight=".5pt">
                <v:stroke startarrow="block" endarrow="block" joinstyle="miter"/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06B143B" wp14:editId="64E3F168">
                <wp:simplePos x="0" y="0"/>
                <wp:positionH relativeFrom="column">
                  <wp:posOffset>1454581</wp:posOffset>
                </wp:positionH>
                <wp:positionV relativeFrom="paragraph">
                  <wp:posOffset>3650064</wp:posOffset>
                </wp:positionV>
                <wp:extent cx="1586865" cy="668655"/>
                <wp:effectExtent l="0" t="419100" r="1632585" b="17145"/>
                <wp:wrapNone/>
                <wp:docPr id="35837583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86865" cy="6686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4843"/>
                            <a:gd name="adj6" fmla="val -1040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9BDD4" w14:textId="686A3009" w:rsidR="009F2E82" w:rsidRPr="00672F5B" w:rsidRDefault="009F2E82" w:rsidP="009F2E8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Predio se encuentra en el interior del pasaje </w:t>
                            </w:r>
                            <w:r w:rsidRPr="000276F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común a 19 m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143B" id="_x0000_s1053" type="#_x0000_t48" style="position:absolute;left:0;text-align:left;margin-left:114.55pt;margin-top:287.4pt;width:124.95pt;height:52.6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" adj="-22477,-11846" fillcolor="white [3212]" strokecolor="#ed7d31 [3205]" strokeweight="1.5pt">
                <v:stroke startarrow="open"/>
                <v:textbox>
                  <w:txbxContent>
                    <w:p w14:paraId="3FF9BDD4" w14:textId="686A3009" w:rsidR="009F2E82" w:rsidRPr="00672F5B" w:rsidRDefault="009F2E82" w:rsidP="009F2E8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Predio se encuentra en el interior del pasaje </w:t>
                      </w:r>
                      <w:r w:rsidRPr="000276F1">
                        <w:rPr>
                          <w:color w:val="FF0000"/>
                          <w:highlight w:val="yellow"/>
                          <w:lang w:val="es-ES"/>
                        </w:rPr>
                        <w:t>común a 19 m</w:t>
                      </w:r>
                      <w:r>
                        <w:rPr>
                          <w:color w:val="FF0000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F2E82">
        <w:rPr>
          <w:noProof/>
        </w:rPr>
        <w:drawing>
          <wp:inline distT="0" distB="0" distL="0" distR="0" wp14:anchorId="32A16B90" wp14:editId="31E353EE">
            <wp:extent cx="6023202" cy="4517401"/>
            <wp:effectExtent l="19050" t="19050" r="15875" b="16510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79BC2851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BC7E8DF" wp14:editId="1B9FCC7F">
                <wp:simplePos x="0" y="0"/>
                <wp:positionH relativeFrom="column">
                  <wp:posOffset>56707</wp:posOffset>
                </wp:positionH>
                <wp:positionV relativeFrom="paragraph">
                  <wp:posOffset>2673817</wp:posOffset>
                </wp:positionV>
                <wp:extent cx="906780" cy="443865"/>
                <wp:effectExtent l="0" t="971550" r="655320" b="13335"/>
                <wp:wrapNone/>
                <wp:docPr id="87632853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6780" cy="44386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2536"/>
                            <a:gd name="adj6" fmla="val -6480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FF1B9E" w14:textId="38C2A377" w:rsidR="004F3A4C" w:rsidRDefault="004F3A4C" w:rsidP="004F3A4C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Suministro</w:t>
                            </w:r>
                          </w:p>
                          <w:p w14:paraId="645AC692" w14:textId="04CA6F8E" w:rsidR="004F3A4C" w:rsidRPr="00672F5B" w:rsidRDefault="004F3A4C" w:rsidP="004F3A4C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0276F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2834241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7E8DF" id="_x0000_s1054" type="#_x0000_t48" style="position:absolute;left:0;text-align:left;margin-left:4.45pt;margin-top:210.55pt;width:71.4pt;height:34.9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" adj="-13998,-45908" fillcolor="white [3212]" strokecolor="#ed7d31 [3205]" strokeweight="1.5pt">
                <v:stroke startarrow="open"/>
                <v:textbox>
                  <w:txbxContent>
                    <w:p w14:paraId="4BFF1B9E" w14:textId="38C2A377" w:rsidR="004F3A4C" w:rsidRDefault="004F3A4C" w:rsidP="004F3A4C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Suministro</w:t>
                      </w:r>
                    </w:p>
                    <w:p w14:paraId="645AC692" w14:textId="04CA6F8E" w:rsidR="004F3A4C" w:rsidRPr="00672F5B" w:rsidRDefault="004F3A4C" w:rsidP="004F3A4C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0276F1">
                        <w:rPr>
                          <w:color w:val="FF0000"/>
                          <w:highlight w:val="yellow"/>
                          <w:lang w:val="es-ES"/>
                        </w:rPr>
                        <w:t>2834241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CC4634" wp14:editId="7D31A3F5">
            <wp:extent cx="3748188" cy="2811140"/>
            <wp:effectExtent l="11430" t="26670" r="16510" b="1651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8113" cy="28185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58C5F086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Cerca al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7DDA0001" wp14:editId="5675B871">
            <wp:extent cx="3758112" cy="2818584"/>
            <wp:effectExtent l="12700" t="25400" r="26670" b="26670"/>
            <wp:docPr id="1412252406" name="Imagen 141225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52406" name="Imagen 141225240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8112" cy="28185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58848" w14:textId="77477BD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Cerca de la Sed </w:t>
      </w:r>
      <w:r w:rsidR="005C2FFD" w:rsidRPr="005C2FFD">
        <w:rPr>
          <w:rFonts w:ascii="Arial" w:hAnsi="Arial" w:cs="Arial"/>
          <w:sz w:val="22"/>
          <w:szCs w:val="22"/>
          <w:highlight w:val="green"/>
          <w:lang w:val="es-PE" w:eastAsia="es-PE"/>
        </w:rPr>
        <w:t>${sed}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5FD64E82" w:rsidR="009D1C16" w:rsidRDefault="009D1C16">
      <w:pPr>
        <w:rPr>
          <w:lang w:val="es-PE"/>
        </w:rPr>
      </w:pPr>
      <w:r>
        <w:rPr>
          <w:lang w:val="es-PE"/>
        </w:rPr>
        <w:br w:type="page"/>
      </w:r>
    </w:p>
    <w:p w14:paraId="6E0DA9F2" w14:textId="77777777" w:rsidR="009D1C16" w:rsidRDefault="009D1C16" w:rsidP="009D1C16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lastRenderedPageBreak/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1D3DA1A0" w14:textId="77777777" w:rsidR="009D1C16" w:rsidRPr="003044C3" w:rsidRDefault="009D1C16" w:rsidP="009D1C16">
      <w:pPr>
        <w:tabs>
          <w:tab w:val="left" w:pos="6240"/>
        </w:tabs>
        <w:jc w:val="center"/>
        <w:rPr>
          <w:lang w:val="es-CL"/>
        </w:rPr>
      </w:pPr>
    </w:p>
    <w:p w14:paraId="606E4293" w14:textId="77777777" w:rsidR="009D1C16" w:rsidRDefault="009D1C16" w:rsidP="009D1C16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00FCFE3D" w14:textId="77777777" w:rsidR="009D1C16" w:rsidRDefault="009D1C16" w:rsidP="009D1C16">
      <w:pPr>
        <w:tabs>
          <w:tab w:val="left" w:pos="6240"/>
        </w:tabs>
        <w:jc w:val="center"/>
        <w:rPr>
          <w:noProof/>
        </w:rPr>
      </w:pPr>
    </w:p>
    <w:p w14:paraId="04B20ECE" w14:textId="77777777" w:rsidR="009D1C16" w:rsidRPr="007172CA" w:rsidRDefault="009D1C16" w:rsidP="009D1C16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3DEEA17F" w14:textId="77777777" w:rsidR="009D1C16" w:rsidRPr="005D26F9" w:rsidRDefault="009D1C16" w:rsidP="009D1C16">
      <w:pPr>
        <w:jc w:val="center"/>
      </w:pPr>
    </w:p>
    <w:p w14:paraId="3B8EC943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4F20C0" w14:textId="77777777" w:rsidR="006802F4" w:rsidRDefault="006802F4">
      <w:r>
        <w:separator/>
      </w:r>
    </w:p>
  </w:endnote>
  <w:endnote w:type="continuationSeparator" w:id="0">
    <w:p w14:paraId="2A66918A" w14:textId="77777777" w:rsidR="006802F4" w:rsidRDefault="006802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61872B3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4627F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4627F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4627F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0276F1" w:rsidRPr="000276F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EB99A9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4627F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627F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4627F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0276F1" w:rsidRPr="000276F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95F10A" w14:textId="77777777" w:rsidR="006802F4" w:rsidRDefault="006802F4">
      <w:r>
        <w:separator/>
      </w:r>
    </w:p>
  </w:footnote>
  <w:footnote w:type="continuationSeparator" w:id="0">
    <w:p w14:paraId="5A6D9DA0" w14:textId="77777777" w:rsidR="006802F4" w:rsidRDefault="006802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33" type="#_x0000_t75" style="width:931.9pt;height:593.6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756708749">
    <w:abstractNumId w:val="1"/>
  </w:num>
  <w:num w:numId="35" w16cid:durableId="7671933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276F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507B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44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6E7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27F1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C5B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2FFD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02F4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1C16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E81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123D"/>
    <w:rsid w:val="00CC2C8C"/>
    <w:rsid w:val="00CC327A"/>
    <w:rsid w:val="00CC3A3B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7159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18B6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F3A4C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2C46E7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2C46E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274</TotalTime>
  <Pages>12</Pages>
  <Words>591</Words>
  <Characters>3482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21</cp:revision>
  <cp:lastPrinted>2025-04-06T21:00:00Z</cp:lastPrinted>
  <dcterms:created xsi:type="dcterms:W3CDTF">2025-03-27T15:46:00Z</dcterms:created>
  <dcterms:modified xsi:type="dcterms:W3CDTF">2025-09-17T15:59:00Z</dcterms:modified>
</cp:coreProperties>
</file>
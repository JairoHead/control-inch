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315FE9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480E06FA" w:rsidR="004E48BE" w:rsidRPr="00315FE9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315FE9">
        <w:t xml:space="preserve"> 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662D7D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315FE9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315FE9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0584321C" w:rsidR="004E48BE" w:rsidRPr="00315FE9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EXTENSIÓN DE REDES AÉREAS SDS, RADIO DE LA 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662D7D" w:rsidRPr="00315FE9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A FIN DE ATENDER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123A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315FE9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4C4DB202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315FE9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07FBFF4A" w:rsidR="004E48BE" w:rsidRPr="00315FE9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DISTRITO:</w:t>
      </w:r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 ${</w:t>
      </w:r>
      <w:proofErr w:type="spellStart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proofErr w:type="spellEnd"/>
      <w:r w:rsidR="00662D7D" w:rsidRPr="00315FE9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315FE9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315FE9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315FE9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315FE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315FE9">
            <w:t>Indice</w:t>
          </w:r>
          <w:proofErr w:type="spellEnd"/>
        </w:p>
        <w:p w14:paraId="13248C0E" w14:textId="760CACDF" w:rsidR="00B1330E" w:rsidRPr="00315FE9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315FE9">
            <w:fldChar w:fldCharType="begin"/>
          </w:r>
          <w:r w:rsidRPr="00315FE9">
            <w:instrText xml:space="preserve"> TOC \o "1-3" \h \z \u </w:instrText>
          </w:r>
          <w:r w:rsidRPr="00315FE9">
            <w:fldChar w:fldCharType="separate"/>
          </w:r>
          <w:hyperlink w:anchor="_Toc198011004" w:history="1">
            <w:r w:rsidR="00B1330E" w:rsidRPr="00315FE9">
              <w:rPr>
                <w:rStyle w:val="Hipervnculo"/>
                <w:noProof/>
              </w:rPr>
              <w:t>1.</w:t>
            </w:r>
            <w:r w:rsidR="00B1330E"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B1330E" w:rsidRPr="00315FE9">
              <w:rPr>
                <w:rStyle w:val="Hipervnculo"/>
                <w:noProof/>
              </w:rPr>
              <w:t>Objetivo</w:t>
            </w:r>
            <w:r w:rsidR="00B1330E" w:rsidRPr="00315FE9">
              <w:rPr>
                <w:noProof/>
                <w:webHidden/>
              </w:rPr>
              <w:tab/>
            </w:r>
            <w:r w:rsidR="00B1330E" w:rsidRPr="00315FE9">
              <w:rPr>
                <w:noProof/>
                <w:webHidden/>
              </w:rPr>
              <w:fldChar w:fldCharType="begin"/>
            </w:r>
            <w:r w:rsidR="00B1330E" w:rsidRPr="00315FE9">
              <w:rPr>
                <w:noProof/>
                <w:webHidden/>
              </w:rPr>
              <w:instrText xml:space="preserve"> PAGEREF _Toc198011004 \h </w:instrText>
            </w:r>
            <w:r w:rsidR="00B1330E" w:rsidRPr="00315FE9">
              <w:rPr>
                <w:noProof/>
                <w:webHidden/>
              </w:rPr>
            </w:r>
            <w:r w:rsidR="00B1330E"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="00B1330E" w:rsidRPr="00315FE9">
              <w:rPr>
                <w:noProof/>
                <w:webHidden/>
              </w:rPr>
              <w:fldChar w:fldCharType="end"/>
            </w:r>
          </w:hyperlink>
        </w:p>
        <w:p w14:paraId="7C1DA2DD" w14:textId="2E0092C6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5" w:history="1">
            <w:r w:rsidRPr="00315FE9">
              <w:rPr>
                <w:rStyle w:val="Hipervnculo"/>
                <w:noProof/>
              </w:rPr>
              <w:t>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Antecedentes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7FDF7D1" w14:textId="3FF95CDD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6" w:history="1">
            <w:r w:rsidRPr="00315FE9">
              <w:rPr>
                <w:rStyle w:val="Hipervnculo"/>
                <w:noProof/>
              </w:rPr>
              <w:t>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Alcance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518C666" w14:textId="422AD540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7" w:history="1">
            <w:r w:rsidRPr="00315FE9">
              <w:rPr>
                <w:rStyle w:val="Hipervnculo"/>
                <w:noProof/>
              </w:rPr>
              <w:t>4.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Requerimiento de Maniobra: NO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227FF6BF" w14:textId="440517DB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8" w:history="1">
            <w:r w:rsidRPr="00315FE9">
              <w:rPr>
                <w:rStyle w:val="Hipervnculo"/>
                <w:noProof/>
              </w:rPr>
              <w:t>5.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Normas y Reglamentos de Aplicación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2229C000" w14:textId="15EF8D07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09" w:history="1">
            <w:r w:rsidRPr="00315FE9">
              <w:rPr>
                <w:rStyle w:val="Hipervnculo"/>
                <w:noProof/>
              </w:rPr>
              <w:t>6.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Zona de trabajo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_Toc198011009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6B785D6" w14:textId="4383E66A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0" w:history="1">
            <w:r w:rsidRPr="00315FE9">
              <w:rPr>
                <w:rStyle w:val="Hipervnculo"/>
                <w:noProof/>
              </w:rPr>
              <w:t>6.1.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Distrito de Huaral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996214F" w14:textId="37CFB2FC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1" w:history="1">
            <w:r w:rsidRPr="00315FE9">
              <w:rPr>
                <w:rStyle w:val="Hipervnculo"/>
                <w:noProof/>
              </w:rPr>
              <w:t>7.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Descripción del proyecto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F88A0E0" w14:textId="7585FB6E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2" w:history="1">
            <w:r w:rsidRPr="00315FE9">
              <w:rPr>
                <w:rStyle w:val="Hipervnculo"/>
                <w:noProof/>
              </w:rPr>
              <w:t>7.1.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Distrito de Huaral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7908EA9" w14:textId="46A1AAD2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3" w:history="1">
            <w:r w:rsidRPr="00315FE9">
              <w:rPr>
                <w:rStyle w:val="Hipervnculo"/>
                <w:noProof/>
              </w:rPr>
              <w:t>7.1.1.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Instalación de redes Aéreas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FBDC8B5" w14:textId="341B63E9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4" w:history="1">
            <w:r w:rsidRPr="00315FE9">
              <w:rPr>
                <w:rStyle w:val="Hipervnculo"/>
                <w:noProof/>
              </w:rPr>
              <w:t>7.1.2.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Instalación de Postes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EC97D06" w14:textId="106E7E21" w:rsidR="00B1330E" w:rsidRPr="00315FE9" w:rsidRDefault="00B1330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5" w:history="1">
            <w:r w:rsidRPr="00315FE9">
              <w:rPr>
                <w:rStyle w:val="Hipervnculo"/>
                <w:noProof/>
              </w:rPr>
              <w:t>7.1.3.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Trabajos complementarios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2CE5501" w14:textId="0AA167D9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6" w:history="1">
            <w:r w:rsidRPr="00315FE9">
              <w:rPr>
                <w:rStyle w:val="Hipervnculo"/>
                <w:noProof/>
              </w:rPr>
              <w:t>7.2.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Permisos especiales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09FCABA" w14:textId="095079C2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7" w:history="1">
            <w:r w:rsidRPr="00315FE9">
              <w:rPr>
                <w:rStyle w:val="Hipervnculo"/>
                <w:noProof/>
              </w:rPr>
              <w:t>8.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Especificaciones técnicas redes aéreas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D31005C" w14:textId="2C95FA86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8" w:history="1">
            <w:r w:rsidRPr="00315FE9">
              <w:rPr>
                <w:rStyle w:val="Hipervnculo"/>
                <w:noProof/>
              </w:rPr>
              <w:t>8.1.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de estructuras de baja tensión: norma de PLUZ LD-7-350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3BE7AB81" w14:textId="15D93861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19" w:history="1">
            <w:r w:rsidRPr="00315FE9">
              <w:rPr>
                <w:rStyle w:val="Hipervnculo"/>
                <w:noProof/>
              </w:rPr>
              <w:t>8.2.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_Toc198011019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6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1AB44C9" w14:textId="4BD74DCB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0" w:history="1">
            <w:r w:rsidRPr="00315FE9">
              <w:rPr>
                <w:rStyle w:val="Hipervnculo"/>
                <w:noProof/>
              </w:rPr>
              <w:t>8.3.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7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27AB373" w14:textId="5703E8ED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1" w:history="1">
            <w:r w:rsidRPr="00315FE9">
              <w:rPr>
                <w:rStyle w:val="Hipervnculo"/>
                <w:noProof/>
              </w:rPr>
              <w:t>8.4.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 de concreto 8/400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8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8433A37" w14:textId="754E80D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2" w:history="1">
            <w:r w:rsidRPr="00315FE9">
              <w:rPr>
                <w:rStyle w:val="Hipervnculo"/>
                <w:noProof/>
              </w:rPr>
              <w:t>8.5.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Recomendaciones generales para cimentaciones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8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61D17FC" w14:textId="3EC20E6A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3" w:history="1">
            <w:r w:rsidRPr="00315FE9">
              <w:rPr>
                <w:rStyle w:val="Hipervnculo"/>
                <w:noProof/>
              </w:rPr>
              <w:t>8.6.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9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052E0DBF" w14:textId="33D52123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4" w:history="1">
            <w:r w:rsidRPr="00315FE9">
              <w:rPr>
                <w:rStyle w:val="Hipervnculo"/>
                <w:noProof/>
              </w:rPr>
              <w:t>8.7.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9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2D1FAC7" w14:textId="486C379D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5" w:history="1">
            <w:r w:rsidRPr="00315FE9">
              <w:rPr>
                <w:rStyle w:val="Hipervnculo"/>
                <w:noProof/>
              </w:rPr>
              <w:t>8.8.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10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5C8E8C71" w14:textId="2A5C7959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6" w:history="1">
            <w:r w:rsidRPr="00315FE9">
              <w:rPr>
                <w:rStyle w:val="Hipervnculo"/>
                <w:noProof/>
              </w:rPr>
              <w:t>8.9.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Recomendaciones generales para cimentaciones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3AEB752" w14:textId="229EBD94" w:rsidR="00B1330E" w:rsidRPr="00315FE9" w:rsidRDefault="00B1330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7" w:history="1">
            <w:r w:rsidRPr="00315FE9">
              <w:rPr>
                <w:rStyle w:val="Hipervnculo"/>
                <w:noProof/>
              </w:rPr>
              <w:t>9.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PROCEDIMIENTO CONSTRUCTIVO: Trabajo a realizar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_Toc198011027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0BBB0B0" w14:textId="0747BEB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8" w:history="1">
            <w:r w:rsidRPr="00315FE9">
              <w:rPr>
                <w:rStyle w:val="Hipervnculo"/>
                <w:noProof/>
              </w:rPr>
              <w:t>9.1.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Objetivo: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_Toc198011028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B7618FD" w14:textId="60601E00" w:rsidR="00B1330E" w:rsidRPr="00315FE9" w:rsidRDefault="00B1330E">
          <w:pPr>
            <w:pStyle w:val="TDC3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29" w:history="1">
            <w:r w:rsidRPr="00315FE9">
              <w:rPr>
                <w:rStyle w:val="Hipervnculo"/>
                <w:noProof/>
                <w:lang w:eastAsia="es-PE"/>
              </w:rPr>
              <w:t>Establecer los lineamientos generales en el desarrollo de las actividades del tendido de cable eléctrico correspondiente a la red eléctrica de baja y media tensión asociados al proyecto a ejecutar.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_Toc198011029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CA9A5EE" w14:textId="5AAB6CC7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0" w:history="1">
            <w:r w:rsidRPr="00315FE9">
              <w:rPr>
                <w:rStyle w:val="Hipervnculo"/>
                <w:noProof/>
              </w:rPr>
              <w:t>9.2.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Para el tendido de cable Aéreo: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_Toc198011030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11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134F9DC4" w14:textId="225CF2CD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1" w:history="1">
            <w:r w:rsidRPr="00315FE9">
              <w:rPr>
                <w:rStyle w:val="Hipervnculo"/>
                <w:noProof/>
              </w:rPr>
              <w:t>Trabajos en vías públicas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_Toc198011031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12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06416E1" w14:textId="1720730D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2" w:history="1">
            <w:r w:rsidRPr="00315FE9">
              <w:rPr>
                <w:rStyle w:val="Hipervnculo"/>
                <w:noProof/>
              </w:rPr>
              <w:t>Trabajos en estructuras o postes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_Toc198011032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12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ACEBC29" w14:textId="077A430C" w:rsidR="00B1330E" w:rsidRPr="00315FE9" w:rsidRDefault="00B1330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3" w:history="1">
            <w:r w:rsidRPr="00315FE9">
              <w:rPr>
                <w:rStyle w:val="Hipervnculo"/>
                <w:noProof/>
              </w:rPr>
              <w:t>9.3.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METRADO DEL PROYECTO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_Toc198011033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81545A3" w14:textId="351FA8A8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4" w:history="1">
            <w:r w:rsidRPr="00315FE9">
              <w:rPr>
                <w:rStyle w:val="Hipervnculo"/>
                <w:noProof/>
              </w:rPr>
              <w:t>COORDENADAS DE LA ZONA DE TRABAJO Y ESTRUCTURAS PROY.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_Toc198011034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13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631D68C3" w14:textId="09D0D22B" w:rsidR="00B1330E" w:rsidRPr="00315FE9" w:rsidRDefault="00B1330E">
          <w:pPr>
            <w:pStyle w:val="TDC1"/>
            <w:tabs>
              <w:tab w:val="left" w:pos="72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5" w:history="1">
            <w:r w:rsidRPr="00315FE9">
              <w:rPr>
                <w:rStyle w:val="Hipervnculo"/>
                <w:noProof/>
              </w:rPr>
              <w:t>10.</w:t>
            </w:r>
            <w:r w:rsidRPr="00315FE9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315FE9">
              <w:rPr>
                <w:rStyle w:val="Hipervnculo"/>
                <w:noProof/>
              </w:rPr>
              <w:t>Planos del proyecto: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_Toc198011035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14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7A48E611" w14:textId="59B7FEC4" w:rsidR="00B1330E" w:rsidRPr="00315FE9" w:rsidRDefault="00B1330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8011036" w:history="1">
            <w:r w:rsidRPr="00315FE9">
              <w:rPr>
                <w:rStyle w:val="Hipervnculo"/>
                <w:noProof/>
              </w:rPr>
              <w:t>Anexo: Registro fotográfico</w:t>
            </w:r>
            <w:r w:rsidRPr="00315FE9">
              <w:rPr>
                <w:noProof/>
                <w:webHidden/>
              </w:rPr>
              <w:tab/>
            </w:r>
            <w:r w:rsidRPr="00315FE9">
              <w:rPr>
                <w:noProof/>
                <w:webHidden/>
              </w:rPr>
              <w:fldChar w:fldCharType="begin"/>
            </w:r>
            <w:r w:rsidRPr="00315FE9">
              <w:rPr>
                <w:noProof/>
                <w:webHidden/>
              </w:rPr>
              <w:instrText xml:space="preserve"> PAGEREF _Toc198011036 \h </w:instrText>
            </w:r>
            <w:r w:rsidRPr="00315FE9">
              <w:rPr>
                <w:noProof/>
                <w:webHidden/>
              </w:rPr>
            </w:r>
            <w:r w:rsidRPr="00315FE9">
              <w:rPr>
                <w:noProof/>
                <w:webHidden/>
              </w:rPr>
              <w:fldChar w:fldCharType="separate"/>
            </w:r>
            <w:r w:rsidR="00560BF9" w:rsidRPr="00315FE9">
              <w:rPr>
                <w:noProof/>
                <w:webHidden/>
              </w:rPr>
              <w:t>15</w:t>
            </w:r>
            <w:r w:rsidRPr="00315FE9">
              <w:rPr>
                <w:noProof/>
                <w:webHidden/>
              </w:rPr>
              <w:fldChar w:fldCharType="end"/>
            </w:r>
          </w:hyperlink>
        </w:p>
        <w:p w14:paraId="4EFDA6B4" w14:textId="59AF0339" w:rsidR="00353739" w:rsidRPr="00315FE9" w:rsidRDefault="00353739">
          <w:r w:rsidRPr="00315FE9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315FE9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315FE9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315FE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315FE9" w:rsidRDefault="004E48BE" w:rsidP="000447F5">
      <w:pPr>
        <w:pStyle w:val="ApplusTITULO"/>
        <w:rPr>
          <w:lang w:val="es-PE"/>
        </w:rPr>
      </w:pPr>
      <w:r w:rsidRPr="00315FE9">
        <w:rPr>
          <w:lang w:val="es-PE"/>
        </w:rPr>
        <w:lastRenderedPageBreak/>
        <w:t>MEMORIA DESCRIPTIVA</w:t>
      </w:r>
    </w:p>
    <w:p w14:paraId="64A109C6" w14:textId="77777777" w:rsidR="004E48BE" w:rsidRPr="00315FE9" w:rsidRDefault="004E48BE" w:rsidP="00EA3D71">
      <w:pPr>
        <w:pStyle w:val="Ttulo1"/>
      </w:pPr>
      <w:bookmarkStart w:id="0" w:name="_Toc198011004"/>
      <w:r w:rsidRPr="00315FE9">
        <w:t>Objetivo</w:t>
      </w:r>
      <w:bookmarkEnd w:id="0"/>
    </w:p>
    <w:p w14:paraId="1100E84B" w14:textId="46BDB3E3" w:rsidR="004E48BE" w:rsidRPr="00315FE9" w:rsidRDefault="004E48BE" w:rsidP="004A4474">
      <w:pPr>
        <w:pStyle w:val="Prrafodelista"/>
        <w:rPr>
          <w:lang w:val="es-PE"/>
        </w:rPr>
      </w:pPr>
      <w:r w:rsidRPr="00315FE9">
        <w:rPr>
          <w:lang w:val="es-PE"/>
        </w:rPr>
        <w:t>Este expediente tiene como objetivo presentar el Informe del Estudio de ingeniería correspondiente al trabajo con código LCL-</w:t>
      </w:r>
      <w:r w:rsidR="00317907" w:rsidRPr="00315FE9">
        <w:t xml:space="preserve"> </w:t>
      </w:r>
      <w:r w:rsidR="00662D7D" w:rsidRPr="00315FE9">
        <w:rPr>
          <w:noProof/>
          <w:lang w:val="es-PE"/>
        </w:rPr>
        <w:t>${</w:t>
      </w:r>
      <w:r w:rsidR="00662D7D" w:rsidRPr="00315FE9">
        <w:rPr>
          <w:noProof/>
          <w:highlight w:val="green"/>
          <w:lang w:val="es-PE"/>
        </w:rPr>
        <w:t>lcl</w:t>
      </w:r>
      <w:r w:rsidR="00662D7D" w:rsidRPr="00315FE9">
        <w:rPr>
          <w:noProof/>
          <w:lang w:val="es-PE"/>
        </w:rPr>
        <w:t>}</w:t>
      </w:r>
      <w:r w:rsidRPr="00315FE9">
        <w:rPr>
          <w:lang w:val="es-PE"/>
        </w:rPr>
        <w:t>.</w:t>
      </w:r>
    </w:p>
    <w:p w14:paraId="6ADC4648" w14:textId="77777777" w:rsidR="004E48BE" w:rsidRPr="00315FE9" w:rsidRDefault="004E48BE" w:rsidP="004A4474">
      <w:pPr>
        <w:pStyle w:val="Prrafodelista"/>
        <w:rPr>
          <w:lang w:val="es-PE"/>
        </w:rPr>
      </w:pPr>
      <w:r w:rsidRPr="00315FE9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315FE9" w:rsidRDefault="004E48BE" w:rsidP="00781686">
      <w:pPr>
        <w:pStyle w:val="Ttulo1"/>
      </w:pPr>
      <w:bookmarkStart w:id="1" w:name="_Toc198011005"/>
      <w:r w:rsidRPr="00315FE9">
        <w:t>Antecedentes</w:t>
      </w:r>
      <w:bookmarkEnd w:id="1"/>
    </w:p>
    <w:p w14:paraId="396D896A" w14:textId="77777777" w:rsidR="004E48BE" w:rsidRPr="00315FE9" w:rsidRDefault="004E48BE" w:rsidP="00E03156">
      <w:pPr>
        <w:pStyle w:val="Prrafodelista"/>
      </w:pPr>
      <w:r w:rsidRPr="00315FE9">
        <w:rPr>
          <w:lang w:val="es-PE"/>
        </w:rPr>
        <w:t>No tiene</w:t>
      </w:r>
      <w:r w:rsidRPr="00315FE9">
        <w:t>.</w:t>
      </w:r>
    </w:p>
    <w:p w14:paraId="3A3D73C9" w14:textId="77777777" w:rsidR="004E48BE" w:rsidRPr="00315FE9" w:rsidRDefault="004E48BE" w:rsidP="00EA3D71">
      <w:pPr>
        <w:pStyle w:val="Ttulo1"/>
      </w:pPr>
      <w:bookmarkStart w:id="2" w:name="_Toc198011006"/>
      <w:r w:rsidRPr="00315FE9">
        <w:t>Alcance</w:t>
      </w:r>
      <w:bookmarkEnd w:id="2"/>
    </w:p>
    <w:p w14:paraId="628FBC69" w14:textId="77F34CAA" w:rsidR="004E48BE" w:rsidRPr="00315FE9" w:rsidRDefault="004E48BE" w:rsidP="00EC5A3C">
      <w:pPr>
        <w:pStyle w:val="Prrafodelista"/>
        <w:rPr>
          <w:lang w:val="es-PE"/>
        </w:rPr>
      </w:pPr>
      <w:r w:rsidRPr="00315FE9">
        <w:rPr>
          <w:lang w:val="es-PE"/>
        </w:rPr>
        <w:t xml:space="preserve">El alcance del trabajo abarca el distrito de </w:t>
      </w:r>
      <w:r w:rsidR="00662D7D" w:rsidRPr="00315FE9">
        <w:rPr>
          <w:noProof/>
          <w:lang w:val="es-PE"/>
        </w:rPr>
        <w:t>${</w:t>
      </w:r>
      <w:r w:rsidR="00662D7D" w:rsidRPr="00315FE9">
        <w:rPr>
          <w:noProof/>
          <w:highlight w:val="green"/>
          <w:lang w:val="es-PE"/>
        </w:rPr>
        <w:t>distrito_nombre</w:t>
      </w:r>
      <w:r w:rsidR="00662D7D" w:rsidRPr="00315FE9">
        <w:rPr>
          <w:noProof/>
          <w:lang w:val="es-PE"/>
        </w:rPr>
        <w:t>}</w:t>
      </w:r>
      <w:r w:rsidRPr="00315FE9">
        <w:rPr>
          <w:lang w:val="es-PE"/>
        </w:rPr>
        <w:t xml:space="preserve">, provincia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provincia_nombre</w:t>
      </w:r>
      <w:proofErr w:type="spellEnd"/>
      <w:r w:rsidR="00662D7D" w:rsidRPr="00315FE9">
        <w:rPr>
          <w:lang w:val="es-PE"/>
        </w:rPr>
        <w:t>}</w:t>
      </w:r>
      <w:r w:rsidR="008A276F" w:rsidRPr="00315FE9">
        <w:rPr>
          <w:lang w:val="es-PE"/>
        </w:rPr>
        <w:t xml:space="preserve"> </w:t>
      </w:r>
      <w:r w:rsidRPr="00315FE9">
        <w:rPr>
          <w:lang w:val="es-PE"/>
        </w:rPr>
        <w:t xml:space="preserve">y departamento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departamento_nombre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.</w:t>
      </w:r>
    </w:p>
    <w:p w14:paraId="3F3BF28B" w14:textId="77777777" w:rsidR="004E48BE" w:rsidRPr="00315FE9" w:rsidRDefault="004E48BE" w:rsidP="00EC5A3C">
      <w:pPr>
        <w:pStyle w:val="Prrafodelista"/>
        <w:rPr>
          <w:lang w:val="es-PE"/>
        </w:rPr>
      </w:pPr>
      <w:r w:rsidRPr="00315FE9">
        <w:rPr>
          <w:lang w:val="es-PE"/>
        </w:rPr>
        <w:t>La atención de los suministros será:</w:t>
      </w:r>
    </w:p>
    <w:p w14:paraId="79D495A2" w14:textId="3A97735A" w:rsidR="004E48BE" w:rsidRPr="00315FE9" w:rsidRDefault="00315FE9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 w:rsidRPr="00315FE9">
        <w:rPr>
          <w:noProof/>
          <w:sz w:val="22"/>
          <w:szCs w:val="22"/>
        </w:rPr>
        <w:t>${</w:t>
      </w:r>
      <w:r w:rsidRPr="00315FE9">
        <w:rPr>
          <w:noProof/>
          <w:sz w:val="22"/>
          <w:szCs w:val="22"/>
          <w:highlight w:val="green"/>
        </w:rPr>
        <w:t>descripcion_trabajo</w:t>
      </w:r>
      <w:r w:rsidRPr="00315FE9">
        <w:rPr>
          <w:noProof/>
          <w:sz w:val="22"/>
          <w:szCs w:val="22"/>
        </w:rPr>
        <w:t>}</w:t>
      </w:r>
    </w:p>
    <w:p w14:paraId="53E0B147" w14:textId="77777777" w:rsidR="004E48BE" w:rsidRPr="00315FE9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315FE9">
        <w:rPr>
          <w:sz w:val="22"/>
          <w:szCs w:val="22"/>
        </w:rPr>
        <w:t>Si cliente varia la carga solicitada, la orden quedara sin efecto.</w:t>
      </w:r>
    </w:p>
    <w:p w14:paraId="6DFDC66F" w14:textId="77777777" w:rsidR="004E48BE" w:rsidRPr="00315FE9" w:rsidRDefault="004E48BE" w:rsidP="005B5E09">
      <w:pPr>
        <w:pStyle w:val="Ttulo1"/>
      </w:pPr>
      <w:bookmarkStart w:id="3" w:name="_Toc198011007"/>
      <w:r w:rsidRPr="00315FE9">
        <w:t xml:space="preserve">Requerimiento de Maniobra: </w:t>
      </w:r>
      <w:r w:rsidRPr="00315FE9">
        <w:rPr>
          <w:color w:val="000000" w:themeColor="text1"/>
        </w:rPr>
        <w:t>NO</w:t>
      </w:r>
      <w:bookmarkEnd w:id="3"/>
    </w:p>
    <w:p w14:paraId="3BB281C4" w14:textId="77777777" w:rsidR="004E48BE" w:rsidRPr="00315FE9" w:rsidRDefault="004E48BE" w:rsidP="00EA3D71">
      <w:pPr>
        <w:pStyle w:val="Ttulo1"/>
      </w:pPr>
      <w:bookmarkStart w:id="4" w:name="_Toc198011008"/>
      <w:r w:rsidRPr="00315FE9">
        <w:t>Normas y Reglamentos de Aplicación</w:t>
      </w:r>
      <w:bookmarkEnd w:id="4"/>
      <w:r w:rsidRPr="00315FE9">
        <w:t xml:space="preserve"> </w:t>
      </w:r>
    </w:p>
    <w:p w14:paraId="4A291657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Código Nacional de Electricidad Suministro 2011 (R.M. N° 214-2011-MEM/DM)</w:t>
      </w:r>
    </w:p>
    <w:p w14:paraId="254AF527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315FE9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Reglamento Nacional de Edificaciones (RNE)</w:t>
      </w:r>
    </w:p>
    <w:p w14:paraId="1E7582A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D.L. 25844 Ley de Concesiones Eléctricas y su Reglamento.</w:t>
      </w:r>
    </w:p>
    <w:p w14:paraId="1D211828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Norma Técnica de Calidad de los Servicios Eléctricos.</w:t>
      </w:r>
    </w:p>
    <w:p w14:paraId="19A87CD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315FE9">
        <w:rPr>
          <w:lang w:val="es-PE"/>
        </w:rPr>
        <w:t>Nº</w:t>
      </w:r>
      <w:proofErr w:type="spellEnd"/>
      <w:r w:rsidRPr="00315FE9">
        <w:rPr>
          <w:lang w:val="es-PE"/>
        </w:rPr>
        <w:t xml:space="preserve"> 018-2002-EM/DGE.</w:t>
      </w:r>
    </w:p>
    <w:p w14:paraId="6FC91FEF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315FE9">
        <w:rPr>
          <w:lang w:val="es-PE"/>
        </w:rPr>
        <w:t>Nº</w:t>
      </w:r>
      <w:proofErr w:type="spellEnd"/>
      <w:r w:rsidRPr="00315FE9">
        <w:rPr>
          <w:lang w:val="es-PE"/>
        </w:rPr>
        <w:t xml:space="preserve"> 013-2003-EM/DM.</w:t>
      </w:r>
    </w:p>
    <w:p w14:paraId="11DB1501" w14:textId="77777777" w:rsidR="004E48BE" w:rsidRPr="00315FE9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315FE9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315FE9" w:rsidRDefault="004E48BE" w:rsidP="00EA3D71">
      <w:pPr>
        <w:pStyle w:val="Ttulo1"/>
      </w:pPr>
      <w:bookmarkStart w:id="5" w:name="_Toc198011009"/>
      <w:r w:rsidRPr="00315FE9">
        <w:t>Zona de trabajo</w:t>
      </w:r>
      <w:bookmarkEnd w:id="5"/>
    </w:p>
    <w:p w14:paraId="57BF2A5F" w14:textId="6CF4596C" w:rsidR="004E48BE" w:rsidRPr="00315FE9" w:rsidRDefault="004E48BE" w:rsidP="00EA3D71">
      <w:pPr>
        <w:pStyle w:val="Ttulo2"/>
      </w:pPr>
      <w:bookmarkStart w:id="6" w:name="_Toc198011010"/>
      <w:r w:rsidRPr="00315FE9">
        <w:t xml:space="preserve">Distrito de </w:t>
      </w:r>
      <w:bookmarkEnd w:id="6"/>
      <w:r w:rsidR="00662D7D" w:rsidRPr="00315FE9">
        <w:t>${</w:t>
      </w:r>
      <w:proofErr w:type="spellStart"/>
      <w:r w:rsidR="00662D7D" w:rsidRPr="00315FE9">
        <w:rPr>
          <w:highlight w:val="green"/>
        </w:rPr>
        <w:t>distrito_nombre</w:t>
      </w:r>
      <w:proofErr w:type="spellEnd"/>
      <w:r w:rsidR="00662D7D" w:rsidRPr="00315FE9">
        <w:t>}</w:t>
      </w:r>
    </w:p>
    <w:p w14:paraId="5BC96935" w14:textId="640AAD49" w:rsidR="004E48BE" w:rsidRPr="00315FE9" w:rsidRDefault="004E48BE" w:rsidP="00560C56">
      <w:pPr>
        <w:pStyle w:val="Prrafodelista"/>
        <w:rPr>
          <w:lang w:val="es-PE"/>
        </w:rPr>
      </w:pPr>
      <w:r w:rsidRPr="00315FE9">
        <w:rPr>
          <w:lang w:val="es-PE"/>
        </w:rPr>
        <w:t xml:space="preserve">La zona de trabajo se encuentra ubicada en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direccion_servicio_electrico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, en el distrito de</w:t>
      </w:r>
      <w:r w:rsidR="00662D7D" w:rsidRPr="00315FE9">
        <w:rPr>
          <w:lang w:val="es-PE"/>
        </w:rPr>
        <w:t xml:space="preserve"> ${</w:t>
      </w:r>
      <w:proofErr w:type="spellStart"/>
      <w:r w:rsidR="00662D7D" w:rsidRPr="00315FE9">
        <w:rPr>
          <w:highlight w:val="green"/>
          <w:lang w:val="es-PE"/>
        </w:rPr>
        <w:t>distrito_nombre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 xml:space="preserve">, provincia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provincia_nombre</w:t>
      </w:r>
      <w:proofErr w:type="spellEnd"/>
      <w:r w:rsidR="00662D7D" w:rsidRPr="00315FE9">
        <w:rPr>
          <w:lang w:val="es-PE"/>
        </w:rPr>
        <w:t xml:space="preserve">} </w:t>
      </w:r>
      <w:r w:rsidRPr="00315FE9">
        <w:rPr>
          <w:lang w:val="es-PE"/>
        </w:rPr>
        <w:t xml:space="preserve">y departamento de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departamento_nombre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:</w:t>
      </w:r>
      <w:bookmarkStart w:id="7" w:name="_Hlk197030896"/>
    </w:p>
    <w:p w14:paraId="58D60945" w14:textId="4F33319D" w:rsidR="004E48BE" w:rsidRPr="00315FE9" w:rsidRDefault="00D562D5" w:rsidP="00A516A4">
      <w:pPr>
        <w:pStyle w:val="Prrafodelista"/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C467B09">
                <wp:simplePos x="0" y="0"/>
                <wp:positionH relativeFrom="margin">
                  <wp:posOffset>2671445</wp:posOffset>
                </wp:positionH>
                <wp:positionV relativeFrom="paragraph">
                  <wp:posOffset>118110</wp:posOffset>
                </wp:positionV>
                <wp:extent cx="605790" cy="381000"/>
                <wp:effectExtent l="0" t="0" r="994410" b="190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206646"/>
                            <a:gd name="adj2" fmla="val -3224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E5298AA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A2191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157</w:t>
                            </w:r>
                            <w:r w:rsidR="00BF1669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210.35pt;margin-top:9.3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" adj="55436,3834" fillcolor="#ffc000" strokecolor="white [3212]" strokeweight="1.5pt">
                <v:textbox>
                  <w:txbxContent>
                    <w:p w14:paraId="42093EFC" w14:textId="0E5298AA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A2191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157</w:t>
                      </w:r>
                      <w:r w:rsidR="00BF1669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4C8EFA9">
                <wp:simplePos x="0" y="0"/>
                <wp:positionH relativeFrom="margin">
                  <wp:posOffset>2785745</wp:posOffset>
                </wp:positionH>
                <wp:positionV relativeFrom="paragraph">
                  <wp:posOffset>2927985</wp:posOffset>
                </wp:positionV>
                <wp:extent cx="647700" cy="476250"/>
                <wp:effectExtent l="895350" t="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-187623"/>
                            <a:gd name="adj2" fmla="val 598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219.35pt;margin-top:230.5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" adj="-29727,12094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23DE8C40">
                <wp:simplePos x="0" y="0"/>
                <wp:positionH relativeFrom="margin">
                  <wp:posOffset>1757045</wp:posOffset>
                </wp:positionH>
                <wp:positionV relativeFrom="paragraph">
                  <wp:posOffset>1784985</wp:posOffset>
                </wp:positionV>
                <wp:extent cx="723900" cy="419100"/>
                <wp:effectExtent l="133350" t="0" r="19050" b="74295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67152"/>
                            <a:gd name="adj2" fmla="val 21877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0DF36B89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95352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  <w:r w:rsidR="00D562D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7.6</w:t>
                            </w:r>
                            <w:r w:rsidR="0095352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8" type="#_x0000_t62" style="position:absolute;left:0;text-align:left;margin-left:138.35pt;margin-top:140.55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" adj="-3705,58054" fillcolor="#ffc000" strokecolor="white [3212]" strokeweight="1.5pt">
                <v:textbox>
                  <w:txbxContent>
                    <w:p w14:paraId="2972189E" w14:textId="0DF36B89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95352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  <w:r w:rsidR="00D562D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7.6</w:t>
                      </w:r>
                      <w:r w:rsidR="0095352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1EFB0381">
                <wp:simplePos x="0" y="0"/>
                <wp:positionH relativeFrom="column">
                  <wp:posOffset>1348521</wp:posOffset>
                </wp:positionH>
                <wp:positionV relativeFrom="paragraph">
                  <wp:posOffset>2838900</wp:posOffset>
                </wp:positionV>
                <wp:extent cx="470801" cy="516311"/>
                <wp:effectExtent l="114300" t="76200" r="81915" b="131445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8563">
                          <a:off x="0" y="0"/>
                          <a:ext cx="470801" cy="5163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5CFA12" id="Rectángulo: esquinas redondeadas 7" o:spid="_x0000_s1026" style="position:absolute;margin-left:106.2pt;margin-top:223.55pt;width:37.05pt;height:40.65pt;rotation:-126859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" filled="f" strokecolor="#7030a0">
                <v:shadow on="t" color="black" opacity="22937f" origin=",.5" offset="0,.63889mm"/>
              </v:roundrect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4C09BDBA">
                <wp:simplePos x="0" y="0"/>
                <wp:positionH relativeFrom="margin">
                  <wp:posOffset>2347595</wp:posOffset>
                </wp:positionH>
                <wp:positionV relativeFrom="paragraph">
                  <wp:posOffset>3547110</wp:posOffset>
                </wp:positionV>
                <wp:extent cx="771525" cy="409575"/>
                <wp:effectExtent l="495300" t="7620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12657"/>
                            <a:gd name="adj2" fmla="val -680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29" type="#_x0000_t62" style="position:absolute;left:0;text-align:left;margin-left:184.85pt;margin-top:279.3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" adj="-13534,-3901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B50AEC" wp14:editId="08E591CE">
                <wp:simplePos x="0" y="0"/>
                <wp:positionH relativeFrom="column">
                  <wp:posOffset>1528445</wp:posOffset>
                </wp:positionH>
                <wp:positionV relativeFrom="paragraph">
                  <wp:posOffset>3185160</wp:posOffset>
                </wp:positionV>
                <wp:extent cx="285750" cy="438150"/>
                <wp:effectExtent l="57150" t="19050" r="57150" b="95250"/>
                <wp:wrapNone/>
                <wp:docPr id="1365579027" name="Forma libre: form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38150"/>
                        </a:xfrm>
                        <a:custGeom>
                          <a:avLst/>
                          <a:gdLst>
                            <a:gd name="connsiteX0" fmla="*/ 0 w 285750"/>
                            <a:gd name="connsiteY0" fmla="*/ 133350 h 438150"/>
                            <a:gd name="connsiteX1" fmla="*/ 57150 w 285750"/>
                            <a:gd name="connsiteY1" fmla="*/ 28575 h 438150"/>
                            <a:gd name="connsiteX2" fmla="*/ 190500 w 285750"/>
                            <a:gd name="connsiteY2" fmla="*/ 0 h 438150"/>
                            <a:gd name="connsiteX3" fmla="*/ 285750 w 285750"/>
                            <a:gd name="connsiteY3" fmla="*/ 400050 h 438150"/>
                            <a:gd name="connsiteX4" fmla="*/ 85725 w 285750"/>
                            <a:gd name="connsiteY4" fmla="*/ 438150 h 438150"/>
                            <a:gd name="connsiteX5" fmla="*/ 0 w 285750"/>
                            <a:gd name="connsiteY5" fmla="*/ 133350 h 438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85750" h="438150">
                              <a:moveTo>
                                <a:pt x="0" y="133350"/>
                              </a:moveTo>
                              <a:lnTo>
                                <a:pt x="57150" y="28575"/>
                              </a:lnTo>
                              <a:lnTo>
                                <a:pt x="190500" y="0"/>
                              </a:lnTo>
                              <a:lnTo>
                                <a:pt x="285750" y="400050"/>
                              </a:lnTo>
                              <a:lnTo>
                                <a:pt x="85725" y="438150"/>
                              </a:lnTo>
                              <a:lnTo>
                                <a:pt x="0" y="13335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BD1D4" id="Forma libre: forma 14" o:spid="_x0000_s1026" style="position:absolute;margin-left:120.35pt;margin-top:250.8pt;width:22.5pt;height:34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750,43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" path="m,133350l57150,28575,190500,r95250,400050l85725,438150,,133350xe" fillcolor="white [3212]" strokecolor="red">
                <v:shadow on="t" color="black" opacity="22937f" origin=",.5" offset="0,.63889mm"/>
                <v:path arrowok="t" o:connecttype="custom" o:connectlocs="0,133350;57150,28575;190500,0;285750,400050;85725,438150;0,133350" o:connectangles="0,0,0,0,0,0"/>
              </v:shape>
            </w:pict>
          </mc:Fallback>
        </mc:AlternateContent>
      </w:r>
      <w:r w:rsidR="00DC2AA6" w:rsidRPr="00315FE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315FE9">
        <w:rPr>
          <w:lang w:val="es-ES_tradnl"/>
        </w:rPr>
        <w:t xml:space="preserve"> </w:t>
      </w:r>
      <w:r w:rsidR="00891C51" w:rsidRPr="00315FE9">
        <w:rPr>
          <w:noProof/>
          <w:lang w:val="es-ES_tradnl"/>
        </w:rPr>
        <w:t xml:space="preserve"> </w:t>
      </w:r>
      <w:r w:rsidR="0076548D" w:rsidRPr="00315FE9">
        <w:rPr>
          <w:noProof/>
          <w:lang w:val="es-ES_tradnl"/>
        </w:rPr>
        <w:t xml:space="preserve"> </w:t>
      </w:r>
      <w:r w:rsidR="004E48BE" w:rsidRPr="00315FE9">
        <w:rPr>
          <w:noProof/>
        </w:rPr>
        <w:drawing>
          <wp:inline distT="0" distB="0" distL="0" distR="0" wp14:anchorId="75725C2A" wp14:editId="522C4CB5">
            <wp:extent cx="4450169" cy="4233475"/>
            <wp:effectExtent l="19050" t="19050" r="26670" b="152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0169" cy="4233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Pr="00315FE9" w:rsidRDefault="004E48BE" w:rsidP="00E463FC">
      <w:pPr>
        <w:pStyle w:val="Prrafodelista"/>
        <w:jc w:val="center"/>
        <w:rPr>
          <w:lang w:val="es-PE"/>
        </w:rPr>
      </w:pPr>
      <w:r w:rsidRPr="00315FE9">
        <w:rPr>
          <w:lang w:val="es-PE"/>
        </w:rPr>
        <w:t xml:space="preserve">Figura 5.1 – 1: Zona de trabajo – Fuente: </w:t>
      </w:r>
      <w:proofErr w:type="spellStart"/>
      <w:r w:rsidRPr="00315FE9">
        <w:rPr>
          <w:lang w:val="es-PE"/>
        </w:rPr>
        <w:t>Geoapps</w:t>
      </w:r>
      <w:proofErr w:type="spellEnd"/>
    </w:p>
    <w:p w14:paraId="6F091F91" w14:textId="77777777" w:rsidR="00B1290D" w:rsidRPr="00315FE9" w:rsidRDefault="00B1290D" w:rsidP="00E463FC">
      <w:pPr>
        <w:pStyle w:val="Prrafodelista"/>
        <w:jc w:val="center"/>
        <w:rPr>
          <w:lang w:val="es-PE"/>
        </w:rPr>
      </w:pPr>
    </w:p>
    <w:p w14:paraId="5E62C2FB" w14:textId="3C6E5FB6" w:rsidR="004E48BE" w:rsidRPr="00315FE9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315FE9">
        <w:rPr>
          <w:b/>
          <w:lang w:val="es-PE"/>
        </w:rPr>
        <w:t>Cliente solicita</w:t>
      </w:r>
      <w:r w:rsidR="00315FE9" w:rsidRPr="00315FE9">
        <w:rPr>
          <w:b/>
          <w:lang w:val="es-PE"/>
        </w:rPr>
        <w:t xml:space="preserve"> ${</w:t>
      </w:r>
      <w:proofErr w:type="spellStart"/>
      <w:r w:rsidR="00315FE9" w:rsidRPr="00315FE9">
        <w:rPr>
          <w:b/>
          <w:highlight w:val="green"/>
          <w:lang w:val="es-PE"/>
        </w:rPr>
        <w:t>cantidad_suministros</w:t>
      </w:r>
      <w:proofErr w:type="spellEnd"/>
      <w:r w:rsidR="00315FE9" w:rsidRPr="00315FE9">
        <w:rPr>
          <w:b/>
          <w:lang w:val="es-PE"/>
        </w:rPr>
        <w:t>}</w:t>
      </w:r>
      <w:r w:rsidRPr="00315FE9">
        <w:rPr>
          <w:b/>
          <w:lang w:val="es-PE"/>
        </w:rPr>
        <w:t xml:space="preserve"> suministro </w:t>
      </w:r>
      <w:r w:rsidR="00662D7D" w:rsidRPr="00315FE9">
        <w:rPr>
          <w:b/>
          <w:lang w:val="es-PE"/>
        </w:rPr>
        <w:t>${</w:t>
      </w:r>
      <w:proofErr w:type="spellStart"/>
      <w:r w:rsidR="00662D7D" w:rsidRPr="00315FE9">
        <w:rPr>
          <w:b/>
          <w:highlight w:val="green"/>
          <w:lang w:val="es-PE"/>
        </w:rPr>
        <w:t>sistema_acometida</w:t>
      </w:r>
      <w:proofErr w:type="spellEnd"/>
      <w:r w:rsidR="00662D7D" w:rsidRPr="00315FE9">
        <w:rPr>
          <w:b/>
          <w:lang w:val="es-PE"/>
        </w:rPr>
        <w:t>} ø</w:t>
      </w:r>
      <w:r w:rsidRPr="00315FE9">
        <w:rPr>
          <w:b/>
          <w:lang w:val="es-PE"/>
        </w:rPr>
        <w:t xml:space="preserve"> desde</w:t>
      </w:r>
      <w:r w:rsidR="00662D7D" w:rsidRPr="00315FE9">
        <w:rPr>
          <w:b/>
          <w:lang w:val="es-PE"/>
        </w:rPr>
        <w:t xml:space="preserve"> ${</w:t>
      </w:r>
      <w:proofErr w:type="spellStart"/>
      <w:r w:rsidR="00662D7D" w:rsidRPr="00315FE9">
        <w:rPr>
          <w:b/>
          <w:highlight w:val="green"/>
          <w:lang w:val="es-PE"/>
        </w:rPr>
        <w:t>cc</w:t>
      </w:r>
      <w:proofErr w:type="spellEnd"/>
      <w:r w:rsidR="00662D7D" w:rsidRPr="00315FE9">
        <w:rPr>
          <w:b/>
          <w:lang w:val="es-PE"/>
        </w:rPr>
        <w:t>}</w:t>
      </w:r>
      <w:r w:rsidRPr="00315FE9">
        <w:rPr>
          <w:b/>
          <w:lang w:val="es-PE"/>
        </w:rPr>
        <w:t xml:space="preserve"> kW.</w:t>
      </w:r>
    </w:p>
    <w:p w14:paraId="0DDEF034" w14:textId="421A8D8D" w:rsidR="004E48BE" w:rsidRPr="00315FE9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La carga solicitada por el cliente será destinada para</w:t>
      </w:r>
      <w:r w:rsidR="00B1290D" w:rsidRPr="00315FE9">
        <w:rPr>
          <w:lang w:val="es-PE"/>
        </w:rPr>
        <w:t xml:space="preserve"> uso</w:t>
      </w:r>
      <w:r w:rsidRPr="00315FE9">
        <w:rPr>
          <w:lang w:val="es-PE"/>
        </w:rPr>
        <w:t xml:space="preserve">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uso_servicio</w:t>
      </w:r>
      <w:proofErr w:type="spellEnd"/>
      <w:r w:rsidR="00662D7D" w:rsidRPr="00315FE9">
        <w:rPr>
          <w:lang w:val="es-PE"/>
        </w:rPr>
        <w:t>}</w:t>
      </w:r>
      <w:r w:rsidRPr="00315FE9">
        <w:rPr>
          <w:lang w:val="es-PE"/>
        </w:rPr>
        <w:t>.</w:t>
      </w:r>
    </w:p>
    <w:p w14:paraId="3CB1A646" w14:textId="2A6EDEC0" w:rsidR="004E48BE" w:rsidRPr="00315FE9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lastRenderedPageBreak/>
        <w:t xml:space="preserve">Se coordino </w:t>
      </w:r>
      <w:r w:rsidR="00315FE9" w:rsidRPr="00315FE9">
        <w:rPr>
          <w:lang w:val="es-PE"/>
        </w:rPr>
        <w:t>desde</w:t>
      </w:r>
      <w:r w:rsidR="0095352B" w:rsidRPr="00315FE9">
        <w:rPr>
          <w:lang w:val="es-PE"/>
        </w:rPr>
        <w:t xml:space="preserve"> </w:t>
      </w:r>
      <w:r w:rsidR="00891C51" w:rsidRPr="00315FE9">
        <w:rPr>
          <w:lang w:val="es-PE"/>
        </w:rPr>
        <w:t xml:space="preserve">campo </w:t>
      </w:r>
      <w:r w:rsidR="00315FE9" w:rsidRPr="00315FE9">
        <w:rPr>
          <w:lang w:val="es-PE"/>
        </w:rPr>
        <w:t xml:space="preserve">vía telefónica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detalle_contacto</w:t>
      </w:r>
      <w:proofErr w:type="spellEnd"/>
      <w:r w:rsidR="00662D7D" w:rsidRPr="00315FE9">
        <w:rPr>
          <w:lang w:val="es-PE"/>
        </w:rPr>
        <w:t>}.</w:t>
      </w:r>
    </w:p>
    <w:p w14:paraId="0644ABCB" w14:textId="154D3AE9" w:rsidR="004E48BE" w:rsidRPr="00315FE9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El cliente </w:t>
      </w:r>
      <w:r w:rsidR="00662D7D" w:rsidRPr="00315FE9">
        <w:rPr>
          <w:lang w:val="es-PE"/>
        </w:rPr>
        <w:t>${</w:t>
      </w:r>
      <w:proofErr w:type="spellStart"/>
      <w:r w:rsidR="00662D7D" w:rsidRPr="00315FE9">
        <w:rPr>
          <w:highlight w:val="green"/>
          <w:lang w:val="es-PE"/>
        </w:rPr>
        <w:t>tiene_nicho</w:t>
      </w:r>
      <w:proofErr w:type="spellEnd"/>
      <w:r w:rsidR="00662D7D" w:rsidRPr="00315FE9">
        <w:rPr>
          <w:lang w:val="es-PE"/>
        </w:rPr>
        <w:t>}</w:t>
      </w:r>
      <w:r w:rsidR="00A76A8B" w:rsidRPr="00315FE9">
        <w:rPr>
          <w:lang w:val="es-PE"/>
        </w:rPr>
        <w:t xml:space="preserve"> </w:t>
      </w:r>
      <w:r w:rsidRPr="00315FE9">
        <w:rPr>
          <w:lang w:val="es-PE"/>
        </w:rPr>
        <w:t>cuenta con nicho preparado</w:t>
      </w:r>
      <w:r w:rsidR="00A76A8B" w:rsidRPr="00315FE9">
        <w:rPr>
          <w:lang w:val="es-PE"/>
        </w:rPr>
        <w:t xml:space="preserve"> en fachada</w:t>
      </w:r>
      <w:r w:rsidRPr="00315FE9">
        <w:rPr>
          <w:lang w:val="es-PE"/>
        </w:rPr>
        <w:t>.</w:t>
      </w:r>
    </w:p>
    <w:p w14:paraId="11273D8A" w14:textId="77777777" w:rsidR="004E48BE" w:rsidRPr="00315FE9" w:rsidRDefault="004E48BE" w:rsidP="00EA3D71">
      <w:pPr>
        <w:pStyle w:val="Ttulo1"/>
      </w:pPr>
      <w:bookmarkStart w:id="8" w:name="_Toc198011011"/>
      <w:r w:rsidRPr="00315FE9">
        <w:t>Descripción del proyecto</w:t>
      </w:r>
      <w:bookmarkEnd w:id="8"/>
    </w:p>
    <w:p w14:paraId="29709F97" w14:textId="62713554" w:rsidR="004E48BE" w:rsidRPr="00315FE9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 xml:space="preserve">El proyecto comprende la extensión de redes de Baja Tensión (SDS), radio de la </w:t>
      </w:r>
      <w:r w:rsidR="00E67F2B" w:rsidRPr="00315FE9">
        <w:rPr>
          <w:lang w:val="es-PE"/>
        </w:rPr>
        <w:t xml:space="preserve">Sed </w:t>
      </w:r>
      <w:r w:rsidR="006E58A0" w:rsidRPr="00315FE9">
        <w:rPr>
          <w:lang w:val="es-PE"/>
        </w:rPr>
        <w:t>${</w:t>
      </w:r>
      <w:r w:rsidR="006E58A0" w:rsidRPr="00315FE9">
        <w:rPr>
          <w:highlight w:val="green"/>
          <w:lang w:val="es-PE"/>
        </w:rPr>
        <w:t>sed</w:t>
      </w:r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 llave</w:t>
      </w:r>
      <w:r w:rsidR="006E58A0" w:rsidRPr="00315FE9">
        <w:rPr>
          <w:lang w:val="es-PE"/>
        </w:rPr>
        <w:t>-${</w:t>
      </w:r>
      <w:r w:rsidR="006E58A0" w:rsidRPr="00315FE9">
        <w:rPr>
          <w:highlight w:val="green"/>
          <w:lang w:val="es-PE"/>
        </w:rPr>
        <w:t>llave</w:t>
      </w:r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, a fin de atender </w:t>
      </w:r>
      <w:r w:rsidR="00315FE9" w:rsidRPr="00315FE9">
        <w:rPr>
          <w:lang w:val="es-PE"/>
        </w:rPr>
        <w:t>${</w:t>
      </w:r>
      <w:proofErr w:type="spellStart"/>
      <w:r w:rsidR="00315FE9" w:rsidRPr="00315FE9">
        <w:rPr>
          <w:highlight w:val="green"/>
          <w:lang w:val="es-PE"/>
        </w:rPr>
        <w:t>cantidad_suministros</w:t>
      </w:r>
      <w:proofErr w:type="spellEnd"/>
      <w:r w:rsidR="00315FE9" w:rsidRPr="00315FE9">
        <w:rPr>
          <w:lang w:val="es-PE"/>
        </w:rPr>
        <w:t>}</w:t>
      </w:r>
      <w:r w:rsidRPr="00315FE9">
        <w:rPr>
          <w:lang w:val="es-PE"/>
        </w:rPr>
        <w:t xml:space="preserve"> nuevo suministro de C.C: </w:t>
      </w:r>
      <w:r w:rsidR="006E58A0" w:rsidRPr="00315FE9">
        <w:rPr>
          <w:lang w:val="es-PE"/>
        </w:rPr>
        <w:t>${</w:t>
      </w:r>
      <w:proofErr w:type="spellStart"/>
      <w:r w:rsidR="006E58A0" w:rsidRPr="00315FE9">
        <w:rPr>
          <w:highlight w:val="green"/>
          <w:lang w:val="es-PE"/>
        </w:rPr>
        <w:t>cc</w:t>
      </w:r>
      <w:proofErr w:type="spellEnd"/>
      <w:r w:rsidR="006E58A0" w:rsidRPr="00315FE9">
        <w:rPr>
          <w:lang w:val="es-PE"/>
        </w:rPr>
        <w:t>}</w:t>
      </w:r>
      <w:r w:rsidRPr="00315FE9">
        <w:rPr>
          <w:lang w:val="es-PE"/>
        </w:rPr>
        <w:t xml:space="preserve"> kW</w:t>
      </w:r>
    </w:p>
    <w:p w14:paraId="60A73021" w14:textId="77777777" w:rsidR="004E48BE" w:rsidRPr="00315FE9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315FE9">
        <w:rPr>
          <w:lang w:val="es-PE"/>
        </w:rPr>
        <w:t>Los trabajos a desarrollar son lo siguiente:</w:t>
      </w:r>
    </w:p>
    <w:p w14:paraId="08EE5EBF" w14:textId="77777777" w:rsidR="004E48BE" w:rsidRPr="00315FE9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6CA78C3A" w:rsidR="004E48BE" w:rsidRPr="00315FE9" w:rsidRDefault="004E48BE" w:rsidP="00EA3D71">
      <w:pPr>
        <w:pStyle w:val="Ttulo2"/>
      </w:pPr>
      <w:bookmarkStart w:id="9" w:name="_Toc198011012"/>
      <w:r w:rsidRPr="00315FE9">
        <w:t xml:space="preserve">Distrito de </w:t>
      </w:r>
      <w:bookmarkEnd w:id="9"/>
      <w:r w:rsidR="006E58A0" w:rsidRPr="00315FE9">
        <w:t>${</w:t>
      </w:r>
      <w:proofErr w:type="spellStart"/>
      <w:r w:rsidR="006E58A0" w:rsidRPr="00315FE9">
        <w:rPr>
          <w:highlight w:val="green"/>
        </w:rPr>
        <w:t>distrito_nombre</w:t>
      </w:r>
      <w:proofErr w:type="spellEnd"/>
      <w:r w:rsidR="006E58A0" w:rsidRPr="00315FE9">
        <w:t>}</w:t>
      </w:r>
    </w:p>
    <w:p w14:paraId="3E65CB60" w14:textId="6BEF9A86" w:rsidR="004E48BE" w:rsidRPr="00315FE9" w:rsidRDefault="004E48BE" w:rsidP="00A43A09">
      <w:pPr>
        <w:pStyle w:val="Prrafodelista"/>
      </w:pPr>
      <w:r w:rsidRPr="00315FE9">
        <w:rPr>
          <w:lang w:val="es-PE"/>
        </w:rPr>
        <w:t xml:space="preserve">La zona de trabajo se encuentra ubicada </w:t>
      </w:r>
      <w:r w:rsidR="00BF1669" w:rsidRPr="00315FE9">
        <w:rPr>
          <w:lang w:val="es-PE"/>
        </w:rPr>
        <w:t xml:space="preserve">en </w:t>
      </w:r>
      <w:r w:rsidR="006E58A0" w:rsidRPr="00315FE9">
        <w:rPr>
          <w:lang w:val="es-PE"/>
        </w:rPr>
        <w:t>${</w:t>
      </w:r>
      <w:proofErr w:type="spellStart"/>
      <w:r w:rsidR="006E58A0" w:rsidRPr="00315FE9">
        <w:rPr>
          <w:highlight w:val="green"/>
          <w:lang w:val="es-PE"/>
        </w:rPr>
        <w:t>direccion_servicio_electrico</w:t>
      </w:r>
      <w:proofErr w:type="spellEnd"/>
      <w:r w:rsidR="006E58A0" w:rsidRPr="00315FE9">
        <w:rPr>
          <w:lang w:val="es-PE"/>
        </w:rPr>
        <w:t>}</w:t>
      </w:r>
    </w:p>
    <w:p w14:paraId="6238053A" w14:textId="77777777" w:rsidR="004E48BE" w:rsidRPr="00315FE9" w:rsidRDefault="004E48BE" w:rsidP="00DA18A8">
      <w:pPr>
        <w:pStyle w:val="Ttulo3"/>
        <w:ind w:left="567" w:hanging="567"/>
      </w:pPr>
      <w:bookmarkStart w:id="10" w:name="_Toc198011013"/>
      <w:r w:rsidRPr="00315FE9">
        <w:t>Instalación de redes Aéreas</w:t>
      </w:r>
      <w:bookmarkEnd w:id="10"/>
    </w:p>
    <w:p w14:paraId="1A2D7CBB" w14:textId="77777777" w:rsidR="004E48BE" w:rsidRPr="00315FE9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315FE9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315FE9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315FE9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315FE9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315FE9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0EC2B23E" w:rsidR="004E48BE" w:rsidRPr="00315FE9" w:rsidRDefault="00E11B24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7.5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 metros de cable 3x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3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5+P </w:t>
            </w:r>
            <w:proofErr w:type="spellStart"/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0494E4FB" w:rsidR="004E48BE" w:rsidRPr="00315FE9" w:rsidRDefault="004E48BE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07D11308" w:rsidR="004E48BE" w:rsidRPr="00315FE9" w:rsidRDefault="00E11B24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</w:t>
            </w:r>
            <w:r w:rsidR="004E48BE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315FE9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315FE9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315FE9" w:rsidRDefault="004E48BE" w:rsidP="00FC6F34">
      <w:pPr>
        <w:pStyle w:val="ApplusParrafo"/>
      </w:pPr>
    </w:p>
    <w:p w14:paraId="3A2065DE" w14:textId="72104D18" w:rsidR="004E48BE" w:rsidRPr="00315FE9" w:rsidRDefault="004E48BE" w:rsidP="00831750">
      <w:pPr>
        <w:pStyle w:val="Ttulo3"/>
        <w:ind w:left="567" w:hanging="567"/>
      </w:pPr>
      <w:bookmarkStart w:id="11" w:name="_Toc198011014"/>
      <w:r w:rsidRPr="00315FE9"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315FE9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315FE9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315FE9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315FE9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315FE9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2FF7AFB8" w:rsidR="004E48BE" w:rsidRPr="00315FE9" w:rsidRDefault="0095352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Postes de C.A.C.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315FE9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2B704414" w:rsidR="004E48BE" w:rsidRPr="00315FE9" w:rsidRDefault="00E11B24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01- </w:t>
            </w:r>
            <w:r w:rsidR="0095352B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8/200</w:t>
            </w:r>
            <w:r w:rsidR="008A276F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0CF0797A" w:rsidR="004E48BE" w:rsidRPr="00315FE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95352B"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02 </w:t>
            </w:r>
            <w:r w:rsidRPr="00315FE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D5.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315FE9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315FE9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Pr="00315FE9" w:rsidRDefault="004E48BE" w:rsidP="00FC6F34">
      <w:pPr>
        <w:pStyle w:val="ApplusParrafo"/>
      </w:pPr>
    </w:p>
    <w:p w14:paraId="0F736D13" w14:textId="77777777" w:rsidR="004E48BE" w:rsidRPr="00315FE9" w:rsidRDefault="004E48BE" w:rsidP="0048651C">
      <w:pPr>
        <w:pStyle w:val="Ttulo3"/>
        <w:ind w:left="567" w:hanging="567"/>
      </w:pPr>
      <w:bookmarkStart w:id="12" w:name="_Toc198011015"/>
      <w:r w:rsidRPr="00315FE9">
        <w:t>Trabajos complementarios</w:t>
      </w:r>
      <w:bookmarkEnd w:id="12"/>
    </w:p>
    <w:p w14:paraId="5A2C2B4C" w14:textId="77777777" w:rsidR="004E48BE" w:rsidRPr="00315FE9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315FE9">
        <w:rPr>
          <w:szCs w:val="20"/>
          <w:lang w:val="es-PE"/>
        </w:rPr>
        <w:t>Limpieza de la zona de trabajo.</w:t>
      </w:r>
    </w:p>
    <w:p w14:paraId="0A303066" w14:textId="77777777" w:rsidR="004E48BE" w:rsidRPr="00315FE9" w:rsidRDefault="004E48BE" w:rsidP="00EA3D71">
      <w:pPr>
        <w:pStyle w:val="Ttulo2"/>
      </w:pPr>
      <w:bookmarkStart w:id="13" w:name="_Toc198011016"/>
      <w:r w:rsidRPr="00315FE9">
        <w:lastRenderedPageBreak/>
        <w:t>Permisos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315FE9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315FE9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315FE9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DUV           (PROVIAS)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315FE9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PMA              (MC)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RUTAS CONCESIONADAS            (PROTRANSPORTE,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315FE9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ANA         (MINAGRI)</w:t>
            </w:r>
          </w:p>
        </w:tc>
      </w:tr>
      <w:tr w:rsidR="004E48BE" w:rsidRPr="00315FE9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315FE9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315FE9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315FE9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315FE9" w:rsidRDefault="004E48BE" w:rsidP="00E51F30">
      <w:pPr>
        <w:pStyle w:val="Ttulo1"/>
        <w:ind w:left="567" w:hanging="567"/>
        <w:jc w:val="both"/>
      </w:pPr>
      <w:bookmarkStart w:id="14" w:name="_Toc198011017"/>
      <w:r w:rsidRPr="00315FE9">
        <w:t>Especificaciones técnicas redes aéreas</w:t>
      </w:r>
      <w:bookmarkEnd w:id="14"/>
    </w:p>
    <w:p w14:paraId="53911BB9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315FE9" w:rsidRDefault="004E48BE" w:rsidP="00E51F30">
      <w:pPr>
        <w:pStyle w:val="Ttulo2"/>
        <w:ind w:left="567" w:hanging="567"/>
        <w:jc w:val="both"/>
      </w:pPr>
      <w:bookmarkStart w:id="15" w:name="_Toc198011018"/>
      <w:r w:rsidRPr="00315FE9">
        <w:t>Cimentación de estructuras de baja tensión: norma de PLUZ LD-7-350</w:t>
      </w:r>
      <w:bookmarkEnd w:id="15"/>
    </w:p>
    <w:p w14:paraId="608F82A2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315FE9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315FE9" w:rsidRDefault="004E48BE" w:rsidP="001268FC">
      <w:pPr>
        <w:pStyle w:val="Ttulo2"/>
        <w:ind w:left="567" w:hanging="567"/>
        <w:jc w:val="both"/>
      </w:pPr>
      <w:r w:rsidRPr="00315FE9">
        <w:t xml:space="preserve"> </w:t>
      </w:r>
      <w:bookmarkStart w:id="16" w:name="_Toc198011019"/>
      <w:r w:rsidRPr="00315FE9">
        <w:t>Cimentación normalizada para postes de concreto 7/200, 8/200 y 9/200 sin retenidas</w:t>
      </w:r>
      <w:bookmarkEnd w:id="16"/>
    </w:p>
    <w:p w14:paraId="507AFE86" w14:textId="77777777" w:rsidR="004E48BE" w:rsidRPr="00315FE9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315FE9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315FE9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315FE9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315FE9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315FE9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315FE9" w:rsidRDefault="004E48BE" w:rsidP="00E51F30">
      <w:pPr>
        <w:pStyle w:val="Ttulo2"/>
        <w:ind w:left="567" w:hanging="567"/>
        <w:jc w:val="both"/>
      </w:pPr>
      <w:bookmarkStart w:id="17" w:name="_Toc198011020"/>
      <w:r w:rsidRPr="00315FE9">
        <w:t>Cimentación normalizada para postes de concreto 7/200 8/200 9/200 con retenidas</w:t>
      </w:r>
      <w:bookmarkEnd w:id="17"/>
    </w:p>
    <w:p w14:paraId="54289B0F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315FE9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315FE9" w:rsidRDefault="004E48BE" w:rsidP="00E51F30">
      <w:pPr>
        <w:pStyle w:val="Ttulo2"/>
        <w:ind w:left="567" w:hanging="567"/>
      </w:pPr>
      <w:bookmarkStart w:id="18" w:name="_Toc198011021"/>
      <w:r w:rsidRPr="00315FE9">
        <w:lastRenderedPageBreak/>
        <w:t>Cimentación normalizada para poste de concreto 8/400</w:t>
      </w:r>
      <w:bookmarkEnd w:id="18"/>
      <w:r w:rsidRPr="00315FE9">
        <w:t> </w:t>
      </w:r>
    </w:p>
    <w:p w14:paraId="79DCDDBB" w14:textId="77777777" w:rsidR="004E48BE" w:rsidRPr="00315FE9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5FE9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315FE9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315FE9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315FE9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315FE9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315FE9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315FE9" w:rsidRDefault="004E48BE" w:rsidP="00E51F30">
      <w:pPr>
        <w:pStyle w:val="Ttulo2"/>
        <w:ind w:left="567" w:hanging="567"/>
      </w:pPr>
      <w:bookmarkStart w:id="19" w:name="_Toc198011022"/>
      <w:r w:rsidRPr="00315FE9">
        <w:t>Recomendaciones generales para cimentaciones</w:t>
      </w:r>
      <w:bookmarkEnd w:id="19"/>
      <w:r w:rsidRPr="00315FE9">
        <w:t> </w:t>
      </w:r>
    </w:p>
    <w:p w14:paraId="4D56A74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315FE9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315FE9" w:rsidRDefault="004E48BE" w:rsidP="00E51F30">
      <w:pPr>
        <w:pStyle w:val="Ttulo2"/>
        <w:ind w:left="567" w:hanging="567"/>
        <w:jc w:val="both"/>
      </w:pPr>
      <w:bookmarkStart w:id="20" w:name="_Toc198011023"/>
      <w:r w:rsidRPr="00315FE9">
        <w:lastRenderedPageBreak/>
        <w:t>Cimentación de estructuras de fin de línea y anclaje para redes de baja y media tensión: norma de PLUZ LD-7-351</w:t>
      </w:r>
      <w:bookmarkEnd w:id="20"/>
    </w:p>
    <w:p w14:paraId="07459C2F" w14:textId="77777777" w:rsidR="004E48BE" w:rsidRPr="00315FE9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315FE9" w:rsidRDefault="004E48BE" w:rsidP="00E51F30">
      <w:pPr>
        <w:pStyle w:val="Ttulo2"/>
        <w:ind w:left="567" w:hanging="567"/>
        <w:jc w:val="both"/>
      </w:pPr>
      <w:bookmarkStart w:id="21" w:name="_Toc198011024"/>
      <w:r w:rsidRPr="00315FE9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 : </w:t>
      </w: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=  140 kg/cm2</w:t>
      </w:r>
    </w:p>
    <w:p w14:paraId="2326A917" w14:textId="77777777" w:rsidR="004E48BE" w:rsidRPr="00315FE9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:     (0.1L +0.5) m </w:t>
      </w:r>
    </w:p>
    <w:p w14:paraId="1D31A2D0" w14:textId="77777777" w:rsidR="004E48BE" w:rsidRPr="00315FE9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315FE9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315FE9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315FE9">
        <w:br w:type="page"/>
      </w:r>
    </w:p>
    <w:p w14:paraId="258E9AA6" w14:textId="77777777" w:rsidR="004E48BE" w:rsidRPr="00315FE9" w:rsidRDefault="004E48BE" w:rsidP="00E51F30">
      <w:pPr>
        <w:pStyle w:val="Ttulo2"/>
        <w:ind w:left="567" w:hanging="567"/>
        <w:jc w:val="both"/>
      </w:pPr>
      <w:bookmarkStart w:id="22" w:name="_Toc198011025"/>
      <w:r w:rsidRPr="00315FE9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   :   Circular de diámetro 1 m</w:t>
      </w:r>
    </w:p>
    <w:p w14:paraId="7D0FD89E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315FE9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  :   (0.1L +0.7) m </w:t>
      </w:r>
    </w:p>
    <w:p w14:paraId="770FDF9D" w14:textId="77777777" w:rsidR="004E48BE" w:rsidRPr="00315FE9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315FE9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315FE9">
        <w:br w:type="page"/>
      </w:r>
    </w:p>
    <w:p w14:paraId="78332FD5" w14:textId="77777777" w:rsidR="004E48BE" w:rsidRPr="00315FE9" w:rsidRDefault="004E48BE" w:rsidP="00E51F30">
      <w:pPr>
        <w:pStyle w:val="Ttulo2"/>
        <w:ind w:left="567" w:hanging="567"/>
      </w:pPr>
      <w:bookmarkStart w:id="23" w:name="_Toc198011026"/>
      <w:r w:rsidRPr="00315FE9">
        <w:lastRenderedPageBreak/>
        <w:t>Recomendaciones generales para cimentaciones</w:t>
      </w:r>
      <w:bookmarkEnd w:id="23"/>
      <w:r w:rsidRPr="00315FE9">
        <w:t> </w:t>
      </w:r>
    </w:p>
    <w:p w14:paraId="5EBEEE9F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315FE9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315FE9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315FE9" w14:paraId="2D532E3D" w14:textId="77777777" w:rsidTr="00C3083E">
        <w:tc>
          <w:tcPr>
            <w:tcW w:w="4106" w:type="dxa"/>
          </w:tcPr>
          <w:p w14:paraId="39C9AA51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315FE9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315FE9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315FE9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315FE9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315FE9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29F99CD9" w14:textId="77777777" w:rsidR="006403C0" w:rsidRPr="00315FE9" w:rsidRDefault="006403C0" w:rsidP="006403C0">
      <w:pPr>
        <w:pStyle w:val="Ttulo1"/>
      </w:pPr>
      <w:bookmarkStart w:id="24" w:name="_Toc197941212"/>
      <w:bookmarkStart w:id="25" w:name="_Toc197953766"/>
      <w:bookmarkStart w:id="26" w:name="_Toc198011027"/>
      <w:r w:rsidRPr="00315FE9">
        <w:t>PROCEDIMIENTO CONSTRUCTIVO: Trabajo a realizar</w:t>
      </w:r>
      <w:bookmarkEnd w:id="24"/>
      <w:bookmarkEnd w:id="25"/>
      <w:bookmarkEnd w:id="26"/>
    </w:p>
    <w:p w14:paraId="68030799" w14:textId="77777777" w:rsidR="006403C0" w:rsidRPr="00315FE9" w:rsidRDefault="006403C0" w:rsidP="006403C0">
      <w:pPr>
        <w:pStyle w:val="Ttulo2"/>
      </w:pPr>
      <w:r w:rsidRPr="00315FE9">
        <w:t xml:space="preserve"> </w:t>
      </w:r>
      <w:bookmarkStart w:id="27" w:name="_Toc197941213"/>
      <w:bookmarkStart w:id="28" w:name="_Toc197953767"/>
      <w:bookmarkStart w:id="29" w:name="_Toc198011028"/>
      <w:r w:rsidRPr="00315FE9">
        <w:t>Objetivo:</w:t>
      </w:r>
      <w:bookmarkEnd w:id="27"/>
      <w:bookmarkEnd w:id="28"/>
      <w:bookmarkEnd w:id="29"/>
    </w:p>
    <w:p w14:paraId="57475F75" w14:textId="77777777" w:rsidR="006403C0" w:rsidRPr="00315FE9" w:rsidRDefault="006403C0" w:rsidP="006403C0">
      <w:pPr>
        <w:pStyle w:val="Ttulo3"/>
        <w:numPr>
          <w:ilvl w:val="0"/>
          <w:numId w:val="0"/>
        </w:numPr>
        <w:ind w:left="1080"/>
      </w:pPr>
      <w:r w:rsidRPr="00315FE9">
        <w:t xml:space="preserve"> </w:t>
      </w:r>
      <w:bookmarkStart w:id="30" w:name="_Toc197941214"/>
      <w:bookmarkStart w:id="31" w:name="_Toc197953768"/>
      <w:bookmarkStart w:id="32" w:name="_Toc198011029"/>
      <w:r w:rsidRPr="00315FE9">
        <w:rPr>
          <w:b w:val="0"/>
          <w:iCs w:val="0"/>
          <w:color w:val="000000"/>
          <w:szCs w:val="20"/>
          <w:shd w:val="clear" w:color="auto" w:fill="auto"/>
          <w:lang w:eastAsia="es-PE"/>
        </w:rPr>
        <w:t>Establecer los lineamientos generales en el desarrollo de las actividades del tendido de cable eléctrico correspondiente a la red eléctrica de baja y media tensión asociados al proyecto a ejecutar.</w:t>
      </w:r>
      <w:bookmarkEnd w:id="30"/>
      <w:bookmarkEnd w:id="31"/>
      <w:bookmarkEnd w:id="32"/>
    </w:p>
    <w:p w14:paraId="6825F467" w14:textId="77777777" w:rsidR="006403C0" w:rsidRPr="00315FE9" w:rsidRDefault="006403C0" w:rsidP="006403C0">
      <w:pPr>
        <w:pStyle w:val="Ttulo2"/>
      </w:pPr>
      <w:bookmarkStart w:id="33" w:name="_Toc197941215"/>
      <w:bookmarkStart w:id="34" w:name="_Toc197953769"/>
      <w:bookmarkStart w:id="35" w:name="_Toc198011030"/>
      <w:r w:rsidRPr="00315FE9">
        <w:t>Para el tendido de cable Aéreo:</w:t>
      </w:r>
      <w:bookmarkEnd w:id="33"/>
      <w:bookmarkEnd w:id="34"/>
      <w:bookmarkEnd w:id="35"/>
    </w:p>
    <w:p w14:paraId="131DF8A6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b w:val="0"/>
          <w:iCs/>
          <w:color w:val="00000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Elaborar un plan de trabajo teniendo en cuenta la ley 29783 Ley de seguridad y salud en el trabajo y la Ley 30222 de SST. Modificada de la Ley 29783 de SST</w:t>
      </w:r>
      <w:r w:rsidRPr="00315FE9">
        <w:rPr>
          <w:b w:val="0"/>
          <w:iCs/>
          <w:color w:val="000000"/>
          <w:szCs w:val="20"/>
          <w:lang w:eastAsia="es-PE"/>
        </w:rPr>
        <w:t>.</w:t>
      </w:r>
    </w:p>
    <w:p w14:paraId="7FD8BAFD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lastRenderedPageBreak/>
        <w:t>Tener toda la documentación en regla</w:t>
      </w:r>
    </w:p>
    <w:p w14:paraId="388A6F13" w14:textId="77777777" w:rsidR="006403C0" w:rsidRPr="00315FE9" w:rsidRDefault="006403C0" w:rsidP="006403C0">
      <w:pPr>
        <w:pStyle w:val="SUBTITULO1"/>
        <w:numPr>
          <w:ilvl w:val="0"/>
          <w:numId w:val="21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Asignar responsable de la obra como: supervisores y/o residente de obra, supervisores de seguridad, capataces y personal que ejecutara la obra</w:t>
      </w:r>
    </w:p>
    <w:p w14:paraId="31D40CC9" w14:textId="77777777" w:rsidR="006403C0" w:rsidRPr="00315FE9" w:rsidRDefault="006403C0" w:rsidP="006403C0">
      <w:pPr>
        <w:pStyle w:val="SUBTITULO1"/>
        <w:numPr>
          <w:ilvl w:val="0"/>
          <w:numId w:val="21"/>
        </w:numPr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 xml:space="preserve">Las actividades ante y durante son: </w:t>
      </w:r>
    </w:p>
    <w:p w14:paraId="2EFB4F8A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Preparación de los trabajos</w:t>
      </w:r>
    </w:p>
    <w:p w14:paraId="7A2736C6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Coordinación e identificación</w:t>
      </w:r>
    </w:p>
    <w:p w14:paraId="4D6D3B5F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Ejecutar</w:t>
      </w:r>
    </w:p>
    <w:p w14:paraId="728B85A6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2844" w:firstLine="696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Culminación</w:t>
      </w:r>
    </w:p>
    <w:p w14:paraId="6D931ED9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40" w:lineRule="auto"/>
        <w:ind w:left="3192" w:firstLine="348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Retiro</w:t>
      </w:r>
    </w:p>
    <w:p w14:paraId="40135A40" w14:textId="77777777" w:rsidR="006403C0" w:rsidRPr="00315FE9" w:rsidRDefault="006403C0" w:rsidP="006403C0">
      <w:pPr>
        <w:pStyle w:val="Ttulo1"/>
        <w:numPr>
          <w:ilvl w:val="0"/>
          <w:numId w:val="0"/>
        </w:numPr>
        <w:ind w:left="720"/>
      </w:pPr>
      <w:bookmarkStart w:id="36" w:name="_Toc197941216"/>
      <w:bookmarkStart w:id="37" w:name="_Toc197953770"/>
      <w:bookmarkStart w:id="38" w:name="_Toc198011031"/>
      <w:r w:rsidRPr="00315FE9">
        <w:t>Trabajos en vías públicas</w:t>
      </w:r>
      <w:bookmarkEnd w:id="36"/>
      <w:bookmarkEnd w:id="37"/>
      <w:bookmarkEnd w:id="38"/>
    </w:p>
    <w:p w14:paraId="417A26FC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en vías públicas requieren el uso de las señales de seguridad de tránsito, los cuales advertirán del peligro a los peatones y conductores, Se colocará las señales en toda el área de trabajo, considerando un área de influencia para la protección de personas y propiedades.</w:t>
      </w:r>
    </w:p>
    <w:p w14:paraId="2DA2EB87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En caso de trabajos durante horas de la noche, deberá mantenerse la señalización con luces intermitentes o antorchas para prevenir a las personas y vehículos que transiten en los alrededores.</w:t>
      </w:r>
      <w:bookmarkStart w:id="39" w:name="_Toc197941217"/>
      <w:bookmarkStart w:id="40" w:name="_Toc197953771"/>
    </w:p>
    <w:p w14:paraId="7218973F" w14:textId="17478416" w:rsidR="006403C0" w:rsidRPr="00315FE9" w:rsidRDefault="006403C0" w:rsidP="006403C0">
      <w:pPr>
        <w:pStyle w:val="Ttulo1"/>
        <w:numPr>
          <w:ilvl w:val="0"/>
          <w:numId w:val="0"/>
        </w:numPr>
        <w:ind w:left="720"/>
        <w:rPr>
          <w:bCs/>
          <w:lang w:val="es-ES"/>
        </w:rPr>
      </w:pPr>
      <w:bookmarkStart w:id="41" w:name="_Toc198011032"/>
      <w:r w:rsidRPr="00315FE9">
        <w:t>Trabajos en estructuras o postes</w:t>
      </w:r>
      <w:bookmarkEnd w:id="39"/>
      <w:bookmarkEnd w:id="40"/>
      <w:bookmarkEnd w:id="41"/>
    </w:p>
    <w:p w14:paraId="346F2D98" w14:textId="77777777" w:rsidR="006403C0" w:rsidRPr="00315FE9" w:rsidRDefault="006403C0" w:rsidP="006403C0">
      <w:pPr>
        <w:pStyle w:val="SUBTITULO1"/>
        <w:numPr>
          <w:ilvl w:val="0"/>
          <w:numId w:val="0"/>
        </w:numPr>
        <w:ind w:left="708"/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Antes de iniciar cualquier trabajo en la estructura o poste, es obligatorio conocer el nivel de tensión de las líneas. Las líneas y equipos eléctricos se consideran y deberán ser tratados como energizados, aun cuando no lo estén.</w:t>
      </w:r>
    </w:p>
    <w:p w14:paraId="2834F4AA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  <w:r w:rsidRPr="00315FE9"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  <w:t>Los trabajos que se realizarán en este proyecto son netamente aéreos y cumplirán con todos los requerimientos de acuerdo a las normas y reglamentos de aplicación según indica el punto 4 de este documento.</w:t>
      </w:r>
    </w:p>
    <w:p w14:paraId="77BE3CD6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64273106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268B01DB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33B57B48" w14:textId="77777777" w:rsidR="006403C0" w:rsidRPr="00315FE9" w:rsidRDefault="006403C0" w:rsidP="006403C0">
      <w:pPr>
        <w:pStyle w:val="SUBTITULO1"/>
        <w:numPr>
          <w:ilvl w:val="0"/>
          <w:numId w:val="0"/>
        </w:numPr>
        <w:jc w:val="both"/>
        <w:rPr>
          <w:rFonts w:ascii="Tahoma" w:eastAsia="Times New Roman" w:hAnsi="Tahoma" w:cs="Tahoma"/>
          <w:b w:val="0"/>
          <w:color w:val="000000"/>
          <w:sz w:val="20"/>
          <w:szCs w:val="20"/>
          <w:lang w:eastAsia="es-PE"/>
        </w:rPr>
      </w:pPr>
    </w:p>
    <w:p w14:paraId="129AEC70" w14:textId="77777777" w:rsidR="006403C0" w:rsidRPr="00315FE9" w:rsidRDefault="006403C0" w:rsidP="006403C0">
      <w:pPr>
        <w:pStyle w:val="Ttulo2"/>
      </w:pPr>
      <w:bookmarkStart w:id="42" w:name="_Toc197941218"/>
      <w:bookmarkStart w:id="43" w:name="_Toc197953772"/>
      <w:bookmarkStart w:id="44" w:name="_Toc198011033"/>
      <w:r w:rsidRPr="00315FE9">
        <w:lastRenderedPageBreak/>
        <w:t>METRADO DEL PROYECTO</w:t>
      </w:r>
      <w:bookmarkEnd w:id="42"/>
      <w:bookmarkEnd w:id="43"/>
      <w:bookmarkEnd w:id="44"/>
    </w:p>
    <w:p w14:paraId="5C6D2D86" w14:textId="77777777" w:rsidR="006403C0" w:rsidRPr="00315FE9" w:rsidRDefault="006403C0" w:rsidP="006403C0">
      <w:pPr>
        <w:tabs>
          <w:tab w:val="left" w:pos="426"/>
        </w:tabs>
        <w:spacing w:line="360" w:lineRule="auto"/>
        <w:jc w:val="center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  <w:r w:rsidRPr="00315FE9">
        <w:rPr>
          <w:noProof/>
        </w:rPr>
        <w:drawing>
          <wp:inline distT="0" distB="0" distL="0" distR="0" wp14:anchorId="765F1DA0" wp14:editId="39E91D1D">
            <wp:extent cx="4020323" cy="2714057"/>
            <wp:effectExtent l="0" t="0" r="0" b="0"/>
            <wp:docPr id="9960275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7582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23" cy="27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45AD" w14:textId="77777777" w:rsidR="006403C0" w:rsidRPr="00315FE9" w:rsidRDefault="006403C0" w:rsidP="006403C0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1233D332" w14:textId="77777777" w:rsidR="006403C0" w:rsidRPr="00315FE9" w:rsidRDefault="006403C0" w:rsidP="006403C0">
      <w:pPr>
        <w:pStyle w:val="Ttulo1"/>
        <w:numPr>
          <w:ilvl w:val="0"/>
          <w:numId w:val="0"/>
        </w:numPr>
        <w:ind w:left="720"/>
        <w:jc w:val="center"/>
        <w:rPr>
          <w:sz w:val="22"/>
          <w:szCs w:val="22"/>
        </w:rPr>
      </w:pPr>
      <w:bookmarkStart w:id="45" w:name="_Toc197941219"/>
      <w:bookmarkStart w:id="46" w:name="_Toc197953773"/>
      <w:bookmarkStart w:id="47" w:name="_Toc198011034"/>
      <w:r w:rsidRPr="00315FE9">
        <w:rPr>
          <w:sz w:val="22"/>
          <w:szCs w:val="22"/>
        </w:rPr>
        <w:t>COORDENADAS DE LA ZONA DE TRABAJO Y ESTRUCTURAS PROY.</w:t>
      </w:r>
      <w:bookmarkEnd w:id="45"/>
      <w:bookmarkEnd w:id="46"/>
      <w:bookmarkEnd w:id="47"/>
    </w:p>
    <w:tbl>
      <w:tblPr>
        <w:tblStyle w:val="Tablaconcuadrcula"/>
        <w:tblW w:w="8364" w:type="dxa"/>
        <w:tblInd w:w="562" w:type="dxa"/>
        <w:tblLook w:val="04A0" w:firstRow="1" w:lastRow="0" w:firstColumn="1" w:lastColumn="0" w:noHBand="0" w:noVBand="1"/>
      </w:tblPr>
      <w:tblGrid>
        <w:gridCol w:w="2831"/>
        <w:gridCol w:w="2831"/>
        <w:gridCol w:w="2702"/>
      </w:tblGrid>
      <w:tr w:rsidR="006403C0" w:rsidRPr="00315FE9" w14:paraId="1B6834A2" w14:textId="77777777" w:rsidTr="00BE1637">
        <w:tc>
          <w:tcPr>
            <w:tcW w:w="2831" w:type="dxa"/>
            <w:vMerge w:val="restart"/>
          </w:tcPr>
          <w:p w14:paraId="6939D45E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bookmarkStart w:id="48" w:name="_Hlk197955404"/>
          </w:p>
          <w:p w14:paraId="6A95049F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PROY.</w:t>
            </w:r>
          </w:p>
        </w:tc>
        <w:tc>
          <w:tcPr>
            <w:tcW w:w="5533" w:type="dxa"/>
            <w:gridSpan w:val="2"/>
          </w:tcPr>
          <w:p w14:paraId="71DF25DE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18BCBB40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Poste Proyectado</w:t>
            </w:r>
          </w:p>
        </w:tc>
      </w:tr>
      <w:tr w:rsidR="006403C0" w:rsidRPr="00315FE9" w14:paraId="312C1075" w14:textId="77777777" w:rsidTr="00BE1637">
        <w:tc>
          <w:tcPr>
            <w:tcW w:w="2831" w:type="dxa"/>
            <w:vMerge/>
          </w:tcPr>
          <w:p w14:paraId="07B7EF0A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</w:p>
        </w:tc>
        <w:tc>
          <w:tcPr>
            <w:tcW w:w="2831" w:type="dxa"/>
          </w:tcPr>
          <w:p w14:paraId="365A1159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Norte</w:t>
            </w:r>
          </w:p>
        </w:tc>
        <w:tc>
          <w:tcPr>
            <w:tcW w:w="2702" w:type="dxa"/>
          </w:tcPr>
          <w:p w14:paraId="38585E72" w14:textId="77777777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Este</w:t>
            </w:r>
          </w:p>
        </w:tc>
      </w:tr>
      <w:tr w:rsidR="006403C0" w:rsidRPr="00315FE9" w14:paraId="3A490F25" w14:textId="77777777" w:rsidTr="00BE1637">
        <w:tc>
          <w:tcPr>
            <w:tcW w:w="2831" w:type="dxa"/>
          </w:tcPr>
          <w:p w14:paraId="02803891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#SP1</w:t>
            </w:r>
          </w:p>
        </w:tc>
        <w:tc>
          <w:tcPr>
            <w:tcW w:w="2831" w:type="dxa"/>
          </w:tcPr>
          <w:p w14:paraId="0C06C0E9" w14:textId="425B3F9D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257678</w:t>
            </w:r>
          </w:p>
        </w:tc>
        <w:tc>
          <w:tcPr>
            <w:tcW w:w="2702" w:type="dxa"/>
          </w:tcPr>
          <w:p w14:paraId="7A2360E4" w14:textId="413FB080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8727617</w:t>
            </w:r>
          </w:p>
        </w:tc>
      </w:tr>
      <w:bookmarkEnd w:id="48"/>
    </w:tbl>
    <w:p w14:paraId="1FD6C09B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6403C0" w:rsidRPr="00315FE9" w14:paraId="5F7CB4EE" w14:textId="77777777" w:rsidTr="00BE1637">
        <w:trPr>
          <w:trHeight w:val="495"/>
          <w:jc w:val="center"/>
        </w:trPr>
        <w:tc>
          <w:tcPr>
            <w:tcW w:w="3402" w:type="dxa"/>
          </w:tcPr>
          <w:p w14:paraId="0CA7BCB3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bookmarkStart w:id="49" w:name="_Hlk197955467"/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19FECFF5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(Inicio)</w:t>
            </w:r>
          </w:p>
        </w:tc>
      </w:tr>
      <w:tr w:rsidR="006403C0" w:rsidRPr="00315FE9" w14:paraId="08CC793B" w14:textId="77777777" w:rsidTr="00BE1637">
        <w:trPr>
          <w:trHeight w:val="482"/>
          <w:jc w:val="center"/>
        </w:trPr>
        <w:tc>
          <w:tcPr>
            <w:tcW w:w="3402" w:type="dxa"/>
          </w:tcPr>
          <w:p w14:paraId="4E3600E0" w14:textId="1C17DC7A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X: 257667</w:t>
            </w:r>
          </w:p>
        </w:tc>
      </w:tr>
      <w:tr w:rsidR="006403C0" w:rsidRPr="00315FE9" w14:paraId="47F4AF9C" w14:textId="77777777" w:rsidTr="00BE1637">
        <w:trPr>
          <w:trHeight w:val="477"/>
          <w:jc w:val="center"/>
        </w:trPr>
        <w:tc>
          <w:tcPr>
            <w:tcW w:w="3402" w:type="dxa"/>
          </w:tcPr>
          <w:p w14:paraId="27537678" w14:textId="10E6C454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Y: 8727611</w:t>
            </w:r>
          </w:p>
        </w:tc>
      </w:tr>
      <w:bookmarkEnd w:id="49"/>
    </w:tbl>
    <w:p w14:paraId="1101E198" w14:textId="77777777" w:rsidR="006403C0" w:rsidRPr="00315FE9" w:rsidRDefault="006403C0" w:rsidP="006403C0">
      <w:pPr>
        <w:pStyle w:val="SUBTITULO1"/>
        <w:numPr>
          <w:ilvl w:val="0"/>
          <w:numId w:val="0"/>
        </w:numPr>
        <w:spacing w:line="276" w:lineRule="auto"/>
        <w:jc w:val="center"/>
        <w:rPr>
          <w:bCs/>
          <w:color w:val="auto"/>
          <w:sz w:val="22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02"/>
      </w:tblGrid>
      <w:tr w:rsidR="006403C0" w:rsidRPr="00315FE9" w14:paraId="0EA18D81" w14:textId="77777777" w:rsidTr="00BE1637">
        <w:trPr>
          <w:trHeight w:val="495"/>
          <w:jc w:val="center"/>
        </w:trPr>
        <w:tc>
          <w:tcPr>
            <w:tcW w:w="3402" w:type="dxa"/>
          </w:tcPr>
          <w:p w14:paraId="1038499B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bookmarkStart w:id="50" w:name="_Hlk197955497"/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Coordenadas UTM-WGS84</w:t>
            </w:r>
          </w:p>
          <w:p w14:paraId="5A6C7A6D" w14:textId="77777777" w:rsidR="006403C0" w:rsidRPr="00315FE9" w:rsidRDefault="006403C0" w:rsidP="006403C0">
            <w:pPr>
              <w:spacing w:line="276" w:lineRule="auto"/>
              <w:jc w:val="center"/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b/>
                <w:bCs/>
                <w:sz w:val="22"/>
                <w:szCs w:val="22"/>
                <w:lang w:val="es-PE"/>
              </w:rPr>
              <w:t>Zona de Trabajo (Final)</w:t>
            </w:r>
          </w:p>
        </w:tc>
      </w:tr>
      <w:tr w:rsidR="006403C0" w:rsidRPr="00315FE9" w14:paraId="2C0B7636" w14:textId="77777777" w:rsidTr="00BE1637">
        <w:trPr>
          <w:trHeight w:val="514"/>
          <w:jc w:val="center"/>
        </w:trPr>
        <w:tc>
          <w:tcPr>
            <w:tcW w:w="3402" w:type="dxa"/>
          </w:tcPr>
          <w:p w14:paraId="66BE4289" w14:textId="15ACAE25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X: 257699</w:t>
            </w:r>
          </w:p>
        </w:tc>
      </w:tr>
      <w:tr w:rsidR="006403C0" w:rsidRPr="00315FE9" w14:paraId="1E6A7D8C" w14:textId="77777777" w:rsidTr="00BE1637">
        <w:trPr>
          <w:trHeight w:val="477"/>
          <w:jc w:val="center"/>
        </w:trPr>
        <w:tc>
          <w:tcPr>
            <w:tcW w:w="3402" w:type="dxa"/>
          </w:tcPr>
          <w:p w14:paraId="4EC2B36F" w14:textId="67991A62" w:rsidR="006403C0" w:rsidRPr="00315FE9" w:rsidRDefault="006403C0" w:rsidP="00BE1637">
            <w:pPr>
              <w:spacing w:line="360" w:lineRule="auto"/>
              <w:jc w:val="center"/>
              <w:rPr>
                <w:rFonts w:ascii="Tahoma" w:hAnsi="Tahoma" w:cs="Tahoma"/>
                <w:sz w:val="22"/>
                <w:szCs w:val="22"/>
                <w:lang w:val="es-PE"/>
              </w:rPr>
            </w:pPr>
            <w:r w:rsidRPr="00315FE9">
              <w:rPr>
                <w:rFonts w:ascii="Tahoma" w:hAnsi="Tahoma" w:cs="Tahoma"/>
                <w:sz w:val="22"/>
                <w:szCs w:val="22"/>
                <w:lang w:val="es-PE"/>
              </w:rPr>
              <w:t>Y: 8727638</w:t>
            </w:r>
          </w:p>
        </w:tc>
      </w:tr>
      <w:bookmarkEnd w:id="50"/>
    </w:tbl>
    <w:p w14:paraId="457E7F08" w14:textId="77777777" w:rsidR="006403C0" w:rsidRPr="00315FE9" w:rsidRDefault="006403C0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315FE9" w:rsidRDefault="004E48BE" w:rsidP="00BA2519">
      <w:pPr>
        <w:pStyle w:val="Ttulo1"/>
        <w:ind w:left="567" w:hanging="567"/>
      </w:pPr>
      <w:bookmarkStart w:id="51" w:name="_Toc198011035"/>
      <w:r w:rsidRPr="00315FE9">
        <w:lastRenderedPageBreak/>
        <w:t>Planos del proyecto:</w:t>
      </w:r>
      <w:bookmarkEnd w:id="51"/>
    </w:p>
    <w:p w14:paraId="5D229352" w14:textId="77777777" w:rsidR="004E48BE" w:rsidRPr="00315F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15FE9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38914C4A" w:rsidR="00F30FD1" w:rsidRPr="00315FE9" w:rsidRDefault="00E11B24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315FE9">
        <w:rPr>
          <w:szCs w:val="20"/>
          <w:lang w:val="es-PE"/>
        </w:rPr>
        <w:t>0257728-</w:t>
      </w:r>
      <w:r w:rsidR="006E58A0" w:rsidRPr="00315FE9">
        <w:rPr>
          <w:szCs w:val="20"/>
          <w:lang w:val="es-PE"/>
        </w:rPr>
        <w:t>${</w:t>
      </w:r>
      <w:proofErr w:type="spellStart"/>
      <w:r w:rsidR="006E58A0" w:rsidRPr="00315FE9">
        <w:rPr>
          <w:szCs w:val="20"/>
          <w:highlight w:val="green"/>
          <w:lang w:val="es-PE"/>
        </w:rPr>
        <w:t>lcl</w:t>
      </w:r>
      <w:proofErr w:type="spellEnd"/>
      <w:r w:rsidR="006E58A0" w:rsidRPr="00315FE9">
        <w:rPr>
          <w:szCs w:val="20"/>
          <w:lang w:val="es-PE"/>
        </w:rPr>
        <w:t>}</w:t>
      </w:r>
      <w:r w:rsidRPr="00315FE9">
        <w:rPr>
          <w:szCs w:val="20"/>
          <w:lang w:val="es-PE"/>
        </w:rPr>
        <w:t>A-A3</w:t>
      </w:r>
    </w:p>
    <w:p w14:paraId="127AA89A" w14:textId="2D14A5C8" w:rsidR="004E48BE" w:rsidRPr="00315FE9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315FE9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315FE9">
        <w:rPr>
          <w:szCs w:val="20"/>
          <w:lang w:val="es-PE"/>
        </w:rPr>
        <w:br w:type="page"/>
      </w:r>
    </w:p>
    <w:p w14:paraId="7B30D1CA" w14:textId="77777777" w:rsidR="004E48BE" w:rsidRPr="00315FE9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52" w:name="_Toc198011036"/>
      <w:r w:rsidRPr="00315FE9">
        <w:lastRenderedPageBreak/>
        <w:t>Anexo: Registro fotográfico</w:t>
      </w:r>
      <w:bookmarkEnd w:id="52"/>
    </w:p>
    <w:p w14:paraId="1AED209B" w14:textId="1E39A947" w:rsidR="004E48BE" w:rsidRPr="00315FE9" w:rsidRDefault="004E48BE" w:rsidP="001245D6">
      <w:pPr>
        <w:pStyle w:val="Prrafodelista"/>
        <w:numPr>
          <w:ilvl w:val="0"/>
          <w:numId w:val="10"/>
        </w:numPr>
        <w:jc w:val="left"/>
      </w:pPr>
      <w:r w:rsidRPr="00315FE9">
        <w:t>LCL-</w:t>
      </w:r>
      <w:r w:rsidR="00317907" w:rsidRPr="00315FE9">
        <w:t xml:space="preserve"> </w:t>
      </w:r>
      <w:r w:rsidR="006E58A0" w:rsidRPr="00315FE9">
        <w:rPr>
          <w:szCs w:val="20"/>
          <w:lang w:val="es-PE"/>
        </w:rPr>
        <w:t>${</w:t>
      </w:r>
      <w:proofErr w:type="spellStart"/>
      <w:r w:rsidR="006E58A0" w:rsidRPr="00315FE9">
        <w:rPr>
          <w:szCs w:val="20"/>
          <w:highlight w:val="green"/>
          <w:lang w:val="es-PE"/>
        </w:rPr>
        <w:t>lcl</w:t>
      </w:r>
      <w:proofErr w:type="spellEnd"/>
      <w:r w:rsidR="006E58A0" w:rsidRPr="00315FE9">
        <w:rPr>
          <w:szCs w:val="20"/>
          <w:lang w:val="es-PE"/>
        </w:rPr>
        <w:t>}</w:t>
      </w:r>
      <w:r w:rsidRPr="00315FE9">
        <w:rPr>
          <w:szCs w:val="20"/>
          <w:lang w:val="es-PE"/>
        </w:rPr>
        <w:t xml:space="preserve"> </w:t>
      </w:r>
      <w:r w:rsidRPr="00315FE9">
        <w:t>-FOT</w:t>
      </w:r>
    </w:p>
    <w:p w14:paraId="3CB1A1C2" w14:textId="673C01D8" w:rsidR="004E48BE" w:rsidRPr="00315FE9" w:rsidRDefault="004E48BE" w:rsidP="004E3870">
      <w:bookmarkStart w:id="53" w:name="_Hlk197381033"/>
    </w:p>
    <w:p w14:paraId="05975CCE" w14:textId="2C6F7A37" w:rsidR="004E48BE" w:rsidRPr="00315FE9" w:rsidRDefault="00267150" w:rsidP="004E3870">
      <w:pPr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2F7BB285">
                <wp:simplePos x="0" y="0"/>
                <wp:positionH relativeFrom="margin">
                  <wp:posOffset>3905250</wp:posOffset>
                </wp:positionH>
                <wp:positionV relativeFrom="paragraph">
                  <wp:posOffset>321310</wp:posOffset>
                </wp:positionV>
                <wp:extent cx="828675" cy="457200"/>
                <wp:effectExtent l="285750" t="0" r="28575" b="85725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1960"/>
                            <a:gd name="adj2" fmla="val 22933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0" type="#_x0000_t62" style="position:absolute;left:0;text-align:left;margin-left:307.5pt;margin-top:25.3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" adj="-6903,60337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315FE9">
        <w:rPr>
          <w:noProof/>
        </w:rPr>
        <w:t xml:space="preserve"> </w:t>
      </w:r>
      <w:r w:rsidRPr="00315FE9">
        <w:rPr>
          <w:noProof/>
        </w:rPr>
        <w:t xml:space="preserve"> </w:t>
      </w:r>
      <w:r w:rsidR="004E48BE" w:rsidRPr="00315FE9">
        <w:rPr>
          <w:noProof/>
        </w:rPr>
        <w:drawing>
          <wp:inline distT="0" distB="0" distL="0" distR="0" wp14:anchorId="4D8153D9" wp14:editId="251167D7">
            <wp:extent cx="4279645" cy="3209734"/>
            <wp:effectExtent l="19050" t="19050" r="26035" b="10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645" cy="32097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3"/>
    <w:p w14:paraId="1AD00FB3" w14:textId="3ED90159" w:rsidR="004E48BE" w:rsidRPr="00315FE9" w:rsidRDefault="004E48BE" w:rsidP="004E3870">
      <w:pPr>
        <w:jc w:val="center"/>
      </w:pPr>
      <w:r w:rsidRPr="00315FE9">
        <w:t>VIST</w:t>
      </w:r>
      <w:r w:rsidR="00353739" w:rsidRPr="00315FE9">
        <w:t>A</w:t>
      </w:r>
      <w:r w:rsidRPr="00315FE9">
        <w:t xml:space="preserve"> DEL CLIENTE</w:t>
      </w:r>
    </w:p>
    <w:p w14:paraId="3AF6F6BB" w14:textId="543C8164" w:rsidR="004E48BE" w:rsidRPr="00315FE9" w:rsidRDefault="004E48BE" w:rsidP="004E3870">
      <w:pPr>
        <w:jc w:val="center"/>
      </w:pPr>
    </w:p>
    <w:bookmarkStart w:id="54" w:name="_Hlk197030975"/>
    <w:p w14:paraId="2F644052" w14:textId="33AB438C" w:rsidR="004E48BE" w:rsidRPr="00315FE9" w:rsidRDefault="00E11B24" w:rsidP="004E3870">
      <w:pPr>
        <w:jc w:val="center"/>
      </w:pP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69703F" wp14:editId="06E3D961">
                <wp:simplePos x="0" y="0"/>
                <wp:positionH relativeFrom="margin">
                  <wp:posOffset>3261995</wp:posOffset>
                </wp:positionH>
                <wp:positionV relativeFrom="paragraph">
                  <wp:posOffset>94615</wp:posOffset>
                </wp:positionV>
                <wp:extent cx="828675" cy="457200"/>
                <wp:effectExtent l="133350" t="0" r="28575" b="723900"/>
                <wp:wrapNone/>
                <wp:docPr id="41672387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65514"/>
                            <a:gd name="adj2" fmla="val 20288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1B80E" w14:textId="77777777" w:rsidR="00BA1E3B" w:rsidRPr="005D26F9" w:rsidRDefault="00BA1E3B" w:rsidP="00BA1E3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703F" id="_x0000_s1031" type="#_x0000_t62" style="position:absolute;left:0;text-align:left;margin-left:256.85pt;margin-top:7.45pt;width:65.2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" adj="-3351,54622" fillcolor="#ffc000" strokecolor="white [3212]" strokeweight="1.5pt">
                <v:textbox>
                  <w:txbxContent>
                    <w:p w14:paraId="2D71B80E" w14:textId="77777777" w:rsidR="00BA1E3B" w:rsidRPr="005D26F9" w:rsidRDefault="00BA1E3B" w:rsidP="00BA1E3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5ECF1B7A">
                <wp:simplePos x="0" y="0"/>
                <wp:positionH relativeFrom="margin">
                  <wp:posOffset>414020</wp:posOffset>
                </wp:positionH>
                <wp:positionV relativeFrom="paragraph">
                  <wp:posOffset>551815</wp:posOffset>
                </wp:positionV>
                <wp:extent cx="1066800" cy="781050"/>
                <wp:effectExtent l="0" t="0" r="628650" b="34290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wedgeRoundRectCallout">
                          <a:avLst>
                            <a:gd name="adj1" fmla="val 106402"/>
                            <a:gd name="adj2" fmla="val 8982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5B7CB686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Nicho 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proyectado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32.6pt;margin-top:43.45pt;width:84pt;height:6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" adj="33783,30203" fillcolor="#ffc000" strokecolor="white [3212]" strokeweight="1.5pt">
                <v:textbox>
                  <w:txbxContent>
                    <w:p w14:paraId="226C6279" w14:textId="5B7CB686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Nicho 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proyectado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5FE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89057E" wp14:editId="4C4B1C0A">
                <wp:simplePos x="0" y="0"/>
                <wp:positionH relativeFrom="column">
                  <wp:posOffset>2061845</wp:posOffset>
                </wp:positionH>
                <wp:positionV relativeFrom="paragraph">
                  <wp:posOffset>1628140</wp:posOffset>
                </wp:positionV>
                <wp:extent cx="57150" cy="111760"/>
                <wp:effectExtent l="57150" t="19050" r="76200" b="97790"/>
                <wp:wrapNone/>
                <wp:docPr id="418934909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1117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6540C" id="Rectángulo 14" o:spid="_x0000_s1026" style="position:absolute;margin-left:162.35pt;margin-top:128.2pt;width:4.5pt;height:8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" fillcolor="red" strokecolor="red">
                <v:shadow on="t" color="black" opacity="22937f" origin=",.5" offset="0,.63889mm"/>
              </v:rect>
            </w:pict>
          </mc:Fallback>
        </mc:AlternateContent>
      </w:r>
      <w:r w:rsidR="00317907" w:rsidRPr="00315FE9">
        <w:rPr>
          <w:noProof/>
        </w:rPr>
        <w:t xml:space="preserve"> </w:t>
      </w:r>
      <w:r w:rsidR="005D26F9" w:rsidRPr="00315FE9">
        <w:rPr>
          <w:noProof/>
        </w:rPr>
        <w:t xml:space="preserve"> </w:t>
      </w:r>
      <w:r w:rsidR="004E48BE" w:rsidRPr="00315FE9">
        <w:rPr>
          <w:noProof/>
        </w:rPr>
        <w:drawing>
          <wp:inline distT="0" distB="0" distL="0" distR="0" wp14:anchorId="77DFCF3B" wp14:editId="68DD0D76">
            <wp:extent cx="3927656" cy="2945742"/>
            <wp:effectExtent l="19050" t="19050" r="15875" b="266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56" cy="29457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54"/>
    <w:p w14:paraId="34046235" w14:textId="0E0E5E8D" w:rsidR="00315FE9" w:rsidRDefault="00CC71B3" w:rsidP="00FF6562">
      <w:pPr>
        <w:jc w:val="center"/>
      </w:pPr>
      <w:r w:rsidRPr="00315FE9">
        <w:t xml:space="preserve">UBICACIÓN DEL </w:t>
      </w:r>
      <w:r w:rsidR="004E48BE" w:rsidRPr="00315FE9">
        <w:t xml:space="preserve">NICHO </w:t>
      </w:r>
      <w:r w:rsidRPr="00315FE9">
        <w:t>PROYECTADO PARA EL NUEVO SUMINISTRO</w:t>
      </w:r>
    </w:p>
    <w:p w14:paraId="584E0A35" w14:textId="77777777" w:rsidR="00315FE9" w:rsidRDefault="00315FE9">
      <w:r>
        <w:br w:type="page"/>
      </w:r>
    </w:p>
    <w:p w14:paraId="66BBF68E" w14:textId="77777777" w:rsidR="00315FE9" w:rsidRDefault="00315FE9" w:rsidP="00315FE9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lastRenderedPageBreak/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53EE80D9" w14:textId="77777777" w:rsidR="00315FE9" w:rsidRPr="003044C3" w:rsidRDefault="00315FE9" w:rsidP="00315FE9">
      <w:pPr>
        <w:tabs>
          <w:tab w:val="left" w:pos="6240"/>
        </w:tabs>
        <w:jc w:val="center"/>
        <w:rPr>
          <w:lang w:val="es-CL"/>
        </w:rPr>
      </w:pPr>
    </w:p>
    <w:p w14:paraId="7FD1E7CF" w14:textId="77777777" w:rsidR="00315FE9" w:rsidRDefault="00315FE9" w:rsidP="00315FE9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32B6EE61" w14:textId="77777777" w:rsidR="00315FE9" w:rsidRDefault="00315FE9" w:rsidP="00315FE9">
      <w:pPr>
        <w:tabs>
          <w:tab w:val="left" w:pos="6240"/>
        </w:tabs>
        <w:jc w:val="center"/>
        <w:rPr>
          <w:noProof/>
        </w:rPr>
      </w:pPr>
    </w:p>
    <w:p w14:paraId="2EE3D495" w14:textId="77777777" w:rsidR="00315FE9" w:rsidRPr="007172CA" w:rsidRDefault="00315FE9" w:rsidP="00315FE9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19DEA937" w14:textId="77777777" w:rsidR="004E48BE" w:rsidRDefault="004E48BE" w:rsidP="00FF6562">
      <w:pPr>
        <w:jc w:val="center"/>
      </w:pPr>
    </w:p>
    <w:p w14:paraId="3D4E5009" w14:textId="33BA4EA6" w:rsidR="004E48BE" w:rsidRPr="00C3216A" w:rsidRDefault="005D26F9" w:rsidP="005D26F9">
      <w:pPr>
        <w:tabs>
          <w:tab w:val="left" w:pos="6240"/>
        </w:tabs>
        <w:rPr>
          <w:lang w:val="es-CL"/>
        </w:rPr>
      </w:pPr>
      <w:r>
        <w:tab/>
      </w:r>
    </w:p>
    <w:sectPr w:rsidR="004E48BE" w:rsidRPr="00C3216A" w:rsidSect="004E48BE"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51A291" w14:textId="77777777" w:rsidR="00F47CFF" w:rsidRDefault="00F47CFF" w:rsidP="001E6DC4">
      <w:r>
        <w:separator/>
      </w:r>
    </w:p>
    <w:p w14:paraId="17D65EA2" w14:textId="77777777" w:rsidR="00F47CFF" w:rsidRDefault="00F47CFF"/>
  </w:endnote>
  <w:endnote w:type="continuationSeparator" w:id="0">
    <w:p w14:paraId="12F515B2" w14:textId="77777777" w:rsidR="00F47CFF" w:rsidRDefault="00F47CFF" w:rsidP="001E6DC4">
      <w:r>
        <w:continuationSeparator/>
      </w:r>
    </w:p>
    <w:p w14:paraId="5F4E1931" w14:textId="77777777" w:rsidR="00F47CFF" w:rsidRDefault="00F47C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03840FB7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315FE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315FE9" w:rsidRPr="00315FE9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315FE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61046BE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315FE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315FE9" w:rsidRPr="00315FE9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315FE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AE5E89" w14:textId="77777777" w:rsidR="00F47CFF" w:rsidRDefault="00F47CFF" w:rsidP="001E6DC4">
      <w:r>
        <w:separator/>
      </w:r>
    </w:p>
    <w:p w14:paraId="3A6D7447" w14:textId="77777777" w:rsidR="00F47CFF" w:rsidRDefault="00F47CFF"/>
  </w:footnote>
  <w:footnote w:type="continuationSeparator" w:id="0">
    <w:p w14:paraId="295F7A92" w14:textId="77777777" w:rsidR="00F47CFF" w:rsidRDefault="00F47CFF" w:rsidP="001E6DC4">
      <w:r>
        <w:continuationSeparator/>
      </w:r>
    </w:p>
    <w:p w14:paraId="4EEDED55" w14:textId="77777777" w:rsidR="00F47CFF" w:rsidRDefault="00F47C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5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1326442A"/>
    <w:multiLevelType w:val="multilevel"/>
    <w:tmpl w:val="DEB0AA70"/>
    <w:numStyleLink w:val="MiEstilo2"/>
  </w:abstractNum>
  <w:abstractNum w:abstractNumId="5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36E776EF"/>
    <w:multiLevelType w:val="multilevel"/>
    <w:tmpl w:val="DEB0AA70"/>
    <w:styleLink w:val="MiEstilo2"/>
    <w:lvl w:ilvl="0">
      <w:start w:val="1"/>
      <w:numFmt w:val="decimal"/>
      <w:pStyle w:val="SUBTITULO1"/>
      <w:lvlText w:val="%1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1">
      <w:start w:val="1"/>
      <w:numFmt w:val="decimal"/>
      <w:pStyle w:val="Subttitulo2"/>
      <w:suff w:val="space"/>
      <w:lvlText w:val="%1.%2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2">
      <w:start w:val="1"/>
      <w:numFmt w:val="decimal"/>
      <w:pStyle w:val="SUBTITULO3"/>
      <w:suff w:val="space"/>
      <w:lvlText w:val="%1.%2.%3"/>
      <w:lvlJc w:val="left"/>
      <w:pPr>
        <w:ind w:left="360" w:hanging="360"/>
      </w:pPr>
      <w:rPr>
        <w:rFonts w:ascii="Arial" w:hAnsi="Arial" w:hint="default"/>
        <w:b/>
        <w:color w:val="92D05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49B23DA"/>
    <w:multiLevelType w:val="hybridMultilevel"/>
    <w:tmpl w:val="2814E0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11"/>
  </w:num>
  <w:num w:numId="2" w16cid:durableId="1845625810">
    <w:abstractNumId w:val="10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7"/>
  </w:num>
  <w:num w:numId="6" w16cid:durableId="2132091591">
    <w:abstractNumId w:val="2"/>
  </w:num>
  <w:num w:numId="7" w16cid:durableId="1445035571">
    <w:abstractNumId w:val="13"/>
  </w:num>
  <w:num w:numId="8" w16cid:durableId="866941725">
    <w:abstractNumId w:val="8"/>
  </w:num>
  <w:num w:numId="9" w16cid:durableId="919406091">
    <w:abstractNumId w:val="1"/>
  </w:num>
  <w:num w:numId="10" w16cid:durableId="425930575">
    <w:abstractNumId w:val="9"/>
  </w:num>
  <w:num w:numId="11" w16cid:durableId="253520560">
    <w:abstractNumId w:val="5"/>
  </w:num>
  <w:num w:numId="12" w16cid:durableId="1255822489">
    <w:abstractNumId w:val="7"/>
  </w:num>
  <w:num w:numId="13" w16cid:durableId="1485272897">
    <w:abstractNumId w:val="7"/>
  </w:num>
  <w:num w:numId="14" w16cid:durableId="1906335797">
    <w:abstractNumId w:val="7"/>
  </w:num>
  <w:num w:numId="15" w16cid:durableId="6789735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7"/>
  </w:num>
  <w:num w:numId="17" w16cid:durableId="773210519">
    <w:abstractNumId w:val="7"/>
  </w:num>
  <w:num w:numId="18" w16cid:durableId="1460757600">
    <w:abstractNumId w:val="7"/>
  </w:num>
  <w:num w:numId="19" w16cid:durableId="1220675383">
    <w:abstractNumId w:val="6"/>
  </w:num>
  <w:num w:numId="20" w16cid:durableId="1475678635">
    <w:abstractNumId w:val="4"/>
  </w:num>
  <w:num w:numId="21" w16cid:durableId="1041979951">
    <w:abstractNumId w:val="12"/>
  </w:num>
  <w:num w:numId="22" w16cid:durableId="2097287887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2637B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C50"/>
    <w:rsid w:val="00081D7F"/>
    <w:rsid w:val="0008204B"/>
    <w:rsid w:val="00084523"/>
    <w:rsid w:val="000938A9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39B3"/>
    <w:rsid w:val="00114F8D"/>
    <w:rsid w:val="00117937"/>
    <w:rsid w:val="00123A7D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41DD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51B"/>
    <w:rsid w:val="00186FA4"/>
    <w:rsid w:val="0019229D"/>
    <w:rsid w:val="00195661"/>
    <w:rsid w:val="001971C8"/>
    <w:rsid w:val="001A2191"/>
    <w:rsid w:val="001A35C2"/>
    <w:rsid w:val="001A391F"/>
    <w:rsid w:val="001A4BC0"/>
    <w:rsid w:val="001A5B6D"/>
    <w:rsid w:val="001A65E0"/>
    <w:rsid w:val="001B0F5F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79B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30AD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2DEA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5F5B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5FE9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6C4E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5B8F"/>
    <w:rsid w:val="004463D0"/>
    <w:rsid w:val="004518CE"/>
    <w:rsid w:val="00456F47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4474"/>
    <w:rsid w:val="004A740E"/>
    <w:rsid w:val="004B084F"/>
    <w:rsid w:val="004B1CE0"/>
    <w:rsid w:val="004C210B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510E0"/>
    <w:rsid w:val="00556658"/>
    <w:rsid w:val="00560BF9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40B7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3C0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2D7D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A66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094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E58A0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1848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8E6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1944"/>
    <w:rsid w:val="00932517"/>
    <w:rsid w:val="00933689"/>
    <w:rsid w:val="009337FE"/>
    <w:rsid w:val="009358B9"/>
    <w:rsid w:val="00937BEE"/>
    <w:rsid w:val="009428A2"/>
    <w:rsid w:val="009465A2"/>
    <w:rsid w:val="00950E4C"/>
    <w:rsid w:val="0095352B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6681E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751A"/>
    <w:rsid w:val="00B117E2"/>
    <w:rsid w:val="00B1290D"/>
    <w:rsid w:val="00B1330E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76C82"/>
    <w:rsid w:val="00B8166B"/>
    <w:rsid w:val="00B8199A"/>
    <w:rsid w:val="00B82DE8"/>
    <w:rsid w:val="00B84018"/>
    <w:rsid w:val="00B94B4D"/>
    <w:rsid w:val="00BA1205"/>
    <w:rsid w:val="00BA1665"/>
    <w:rsid w:val="00BA1B3E"/>
    <w:rsid w:val="00BA1E3B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669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562D5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8EB"/>
    <w:rsid w:val="00DF3F5F"/>
    <w:rsid w:val="00E03156"/>
    <w:rsid w:val="00E06E6A"/>
    <w:rsid w:val="00E11B24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AF0"/>
    <w:rsid w:val="00EF0DE4"/>
    <w:rsid w:val="00EF1B0E"/>
    <w:rsid w:val="00EF2E5F"/>
    <w:rsid w:val="00EF6AC4"/>
    <w:rsid w:val="00F041CF"/>
    <w:rsid w:val="00F0497C"/>
    <w:rsid w:val="00F05163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CFF"/>
    <w:rsid w:val="00F47FA1"/>
    <w:rsid w:val="00F542E2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ED"/>
    <w:rsid w:val="00F91001"/>
    <w:rsid w:val="00F92EF4"/>
    <w:rsid w:val="00F9314F"/>
    <w:rsid w:val="00F934B2"/>
    <w:rsid w:val="00F93CA9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5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  <w:style w:type="paragraph" w:customStyle="1" w:styleId="SUBTITULO1">
    <w:name w:val="SUBTITULO1"/>
    <w:basedOn w:val="Normal"/>
    <w:link w:val="SUBTITULO1Car"/>
    <w:qFormat/>
    <w:rsid w:val="006403C0"/>
    <w:pPr>
      <w:numPr>
        <w:numId w:val="20"/>
      </w:numPr>
      <w:spacing w:after="160" w:line="360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character" w:customStyle="1" w:styleId="SUBTITULO1Car">
    <w:name w:val="SUBTITULO1 Car"/>
    <w:basedOn w:val="Fuentedeprrafopredeter"/>
    <w:link w:val="SUBTITULO1"/>
    <w:rsid w:val="006403C0"/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titulo2">
    <w:name w:val="Subttitulo 2"/>
    <w:basedOn w:val="Normal"/>
    <w:qFormat/>
    <w:rsid w:val="006403C0"/>
    <w:pPr>
      <w:numPr>
        <w:ilvl w:val="1"/>
        <w:numId w:val="20"/>
      </w:numPr>
      <w:spacing w:after="160" w:line="259" w:lineRule="auto"/>
    </w:pPr>
    <w:rPr>
      <w:rFonts w:ascii="Arial" w:eastAsiaTheme="minorHAnsi" w:hAnsi="Arial"/>
      <w:b/>
      <w:color w:val="92D050"/>
      <w:szCs w:val="22"/>
      <w:lang w:val="es-PE" w:eastAsia="en-US"/>
    </w:rPr>
  </w:style>
  <w:style w:type="paragraph" w:customStyle="1" w:styleId="SUBTITULO3">
    <w:name w:val="SUBTITULO 3"/>
    <w:basedOn w:val="Subttitulo2"/>
    <w:qFormat/>
    <w:rsid w:val="006403C0"/>
    <w:pPr>
      <w:numPr>
        <w:ilvl w:val="2"/>
      </w:numPr>
      <w:tabs>
        <w:tab w:val="num" w:pos="360"/>
      </w:tabs>
      <w:ind w:left="2160"/>
    </w:pPr>
  </w:style>
  <w:style w:type="numbering" w:customStyle="1" w:styleId="MiEstilo2">
    <w:name w:val="Mi Estilo2"/>
    <w:uiPriority w:val="99"/>
    <w:rsid w:val="006403C0"/>
    <w:pPr>
      <w:numPr>
        <w:numId w:val="1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1.jpeg"/><Relationship Id="rId1" Type="http://schemas.openxmlformats.org/officeDocument/2006/relationships/image" Target="media/image14.png"/><Relationship Id="rId4" Type="http://schemas.openxmlformats.org/officeDocument/2006/relationships/image" Target="media/image1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505</TotalTime>
  <Pages>16</Pages>
  <Words>2164</Words>
  <Characters>11903</Characters>
  <Application>Microsoft Office Word</Application>
  <DocSecurity>0</DocSecurity>
  <Lines>99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44</cp:revision>
  <cp:lastPrinted>2025-05-13T11:45:00Z</cp:lastPrinted>
  <dcterms:created xsi:type="dcterms:W3CDTF">2025-03-29T03:05:00Z</dcterms:created>
  <dcterms:modified xsi:type="dcterms:W3CDTF">2025-08-27T06:52:00Z</dcterms:modified>
</cp:coreProperties>
</file>
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66AF2A" w14:textId="77777777" w:rsidR="004E48BE" w:rsidRPr="00612C00" w:rsidRDefault="004E48BE" w:rsidP="00E463FC">
      <w:pPr>
        <w:spacing w:line="360" w:lineRule="auto"/>
        <w:jc w:val="center"/>
        <w:rPr>
          <w:rFonts w:ascii="Tahoma" w:eastAsia="Times New Roman" w:hAnsi="Tahoma" w:cs="Tahoma"/>
          <w:b/>
          <w:iCs/>
          <w:color w:val="FF6900"/>
          <w:sz w:val="36"/>
          <w:szCs w:val="36"/>
          <w:shd w:val="clear" w:color="auto" w:fill="FFFFFF"/>
          <w:lang w:val="es-PE" w:eastAsia="es-ES_tradnl"/>
        </w:rPr>
      </w:pPr>
      <w:r w:rsidRPr="00612C00">
        <w:rPr>
          <w:rFonts w:ascii="Tahoma" w:eastAsia="Times New Roman" w:hAnsi="Tahoma" w:cs="Tahoma"/>
          <w:b/>
          <w:iCs/>
          <w:color w:val="FF6900"/>
          <w:sz w:val="36"/>
          <w:szCs w:val="36"/>
          <w:shd w:val="clear" w:color="auto" w:fill="FFFFFF"/>
          <w:lang w:val="es-PE" w:eastAsia="es-ES_tradnl"/>
        </w:rPr>
        <w:t>MEMORIA DESCRIPTIVA</w:t>
      </w:r>
    </w:p>
    <w:p w14:paraId="455AC4FC" w14:textId="51F8796E" w:rsidR="004E48BE" w:rsidRPr="00612C00" w:rsidRDefault="004E48BE" w:rsidP="00E463FC">
      <w:pPr>
        <w:spacing w:line="360" w:lineRule="auto"/>
        <w:jc w:val="center"/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</w:pPr>
      <w:r w:rsidRPr="00612C00"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LCL-</w:t>
      </w:r>
      <w:r w:rsidR="00317907" w:rsidRPr="00612C00">
        <w:t xml:space="preserve"> </w:t>
      </w:r>
      <w:r w:rsidR="00E707D8" w:rsidRPr="00612C00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${</w:t>
      </w:r>
      <w:r w:rsidR="00E707D8" w:rsidRPr="00612C00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highlight w:val="green"/>
          <w:shd w:val="clear" w:color="auto" w:fill="FFFFFF"/>
          <w:lang w:val="es-PE" w:eastAsia="es-ES_tradnl"/>
        </w:rPr>
        <w:t>lcl</w:t>
      </w:r>
      <w:r w:rsidR="00E707D8" w:rsidRPr="00612C00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}</w:t>
      </w:r>
      <w:r w:rsidR="00317907" w:rsidRPr="00612C00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 xml:space="preserve"> </w:t>
      </w:r>
      <w:r w:rsidRPr="00612C00"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-MDE</w:t>
      </w:r>
    </w:p>
    <w:p w14:paraId="4643D296" w14:textId="72138B71" w:rsidR="004E48BE" w:rsidRPr="00612C00" w:rsidRDefault="00894106" w:rsidP="00F27D55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  <w:r w:rsidRPr="00612C00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REFORMA</w:t>
      </w:r>
      <w:r w:rsidR="004E48BE" w:rsidRPr="00612C00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 DE REDES AÉREAS SDS, RADIO DE LA </w:t>
      </w:r>
      <w:r w:rsidR="00E707D8" w:rsidRPr="00612C00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r w:rsidR="00E707D8" w:rsidRPr="00612C00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sed</w:t>
      </w:r>
      <w:r w:rsidR="00E707D8" w:rsidRPr="00612C00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>}</w:t>
      </w:r>
      <w:r w:rsidR="00B21041" w:rsidRPr="00612C00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 xml:space="preserve"> </w:t>
      </w:r>
      <w:r w:rsidR="004E48BE" w:rsidRPr="00612C00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A FIN DE ATENDER </w:t>
      </w:r>
      <w:r w:rsidR="00E707D8" w:rsidRPr="00612C00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proofErr w:type="spellStart"/>
      <w:r w:rsidR="00E707D8" w:rsidRPr="00612C00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cantidad_suministro</w:t>
      </w:r>
      <w:r w:rsidR="00A4058B" w:rsidRPr="00612C00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s</w:t>
      </w:r>
      <w:proofErr w:type="spellEnd"/>
      <w:r w:rsidR="00E707D8" w:rsidRPr="00612C00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}</w:t>
      </w:r>
      <w:r w:rsidR="004E48BE" w:rsidRPr="00612C00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 SUMINISTRO DE C.C.: </w:t>
      </w:r>
      <w:r w:rsidR="00E707D8" w:rsidRPr="00612C00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r w:rsidR="00E707D8" w:rsidRPr="00612C00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cc</w:t>
      </w:r>
      <w:r w:rsidR="00E707D8" w:rsidRPr="00612C00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 xml:space="preserve">} </w:t>
      </w:r>
      <w:r w:rsidR="004E48BE" w:rsidRPr="00612C00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kW</w:t>
      </w:r>
    </w:p>
    <w:p w14:paraId="32F29292" w14:textId="77777777" w:rsidR="004E48BE" w:rsidRPr="00612C00" w:rsidRDefault="004E48BE" w:rsidP="00F27D55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</w:p>
    <w:p w14:paraId="1EEDA8DB" w14:textId="786889BB" w:rsidR="004E48BE" w:rsidRPr="00612C00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  <w:r w:rsidRPr="00612C00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 xml:space="preserve">CLIENTE:   </w:t>
      </w:r>
      <w:r w:rsidR="00E707D8" w:rsidRPr="00612C00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${</w:t>
      </w:r>
      <w:proofErr w:type="spellStart"/>
      <w:r w:rsidR="00E707D8" w:rsidRPr="00612C00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 w:themeFill="background1"/>
          <w:lang w:val="es-PE" w:eastAsia="es-ES_tradnl"/>
        </w:rPr>
        <w:t>cliente_nombre</w:t>
      </w:r>
      <w:proofErr w:type="spellEnd"/>
      <w:r w:rsidR="00E707D8" w:rsidRPr="00612C00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}</w:t>
      </w:r>
      <w:r w:rsidRPr="00612C00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.</w:t>
      </w:r>
    </w:p>
    <w:p w14:paraId="1E73ADC8" w14:textId="77777777" w:rsidR="004E48BE" w:rsidRPr="00612C00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</w:p>
    <w:p w14:paraId="56DE8B6D" w14:textId="77777777" w:rsidR="004E48BE" w:rsidRPr="00612C00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</w:p>
    <w:p w14:paraId="3297B029" w14:textId="77777777" w:rsidR="004E48BE" w:rsidRPr="00612C00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  <w:r w:rsidRPr="00612C00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TIPO DE ATENCION:   DEMANDA</w:t>
      </w:r>
    </w:p>
    <w:p w14:paraId="004DED64" w14:textId="77777777" w:rsidR="004E48BE" w:rsidRPr="00612C00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</w:p>
    <w:p w14:paraId="4898B64C" w14:textId="067F40F6" w:rsidR="004E48BE" w:rsidRPr="00612C00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</w:pPr>
      <w:r w:rsidRPr="00612C00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DISTRITO:</w:t>
      </w:r>
      <w:r w:rsidR="00E707D8" w:rsidRPr="00612C00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 xml:space="preserve"> ${</w:t>
      </w:r>
      <w:proofErr w:type="spellStart"/>
      <w:r w:rsidR="00E707D8" w:rsidRPr="00612C00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 w:themeFill="background1"/>
          <w:lang w:val="es-PE" w:eastAsia="es-ES_tradnl"/>
        </w:rPr>
        <w:t>distrito_nombre</w:t>
      </w:r>
      <w:proofErr w:type="spellEnd"/>
      <w:r w:rsidR="00E707D8" w:rsidRPr="00612C00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}</w:t>
      </w:r>
      <w:r w:rsidRPr="00612C00">
        <w:rPr>
          <w:rFonts w:ascii="Tahoma" w:hAnsi="Tahoma" w:cs="Tahoma"/>
          <w:b/>
          <w:color w:val="515151"/>
          <w:sz w:val="20"/>
          <w:szCs w:val="20"/>
          <w:lang w:val="es-PE"/>
        </w:rPr>
        <w:t xml:space="preserve">  </w:t>
      </w:r>
      <w:r w:rsidRPr="00612C00">
        <w:rPr>
          <w:rFonts w:ascii="Tahoma" w:hAnsi="Tahoma" w:cs="Tahoma"/>
          <w:b/>
          <w:color w:val="515151"/>
          <w:sz w:val="20"/>
          <w:szCs w:val="20"/>
          <w:lang w:val="es-PE"/>
        </w:rPr>
        <w:br w:type="page"/>
      </w:r>
    </w:p>
    <w:p w14:paraId="48A56F45" w14:textId="6CDF37EE" w:rsidR="004E48BE" w:rsidRPr="00612C00" w:rsidRDefault="004E48BE">
      <w:pPr>
        <w:rPr>
          <w:rFonts w:ascii="Tahoma" w:eastAsia="Times New Roman" w:hAnsi="Tahoma" w:cs="Tahoma"/>
          <w:b/>
          <w:iCs/>
          <w:color w:val="FD6900"/>
          <w:sz w:val="22"/>
          <w:szCs w:val="28"/>
          <w:shd w:val="clear" w:color="auto" w:fill="FFFFFF"/>
          <w:lang w:val="es-PE" w:eastAsia="es-ES_tradnl"/>
        </w:rPr>
      </w:pPr>
    </w:p>
    <w:sdt>
      <w:sdtPr>
        <w:rPr>
          <w:rFonts w:asciiTheme="minorHAnsi" w:eastAsiaTheme="minorEastAsia" w:hAnsiTheme="minorHAnsi" w:cstheme="minorBidi"/>
          <w:color w:val="auto"/>
          <w:sz w:val="24"/>
          <w:szCs w:val="24"/>
          <w:lang w:val="es-ES_tradnl"/>
        </w:rPr>
        <w:id w:val="-172112534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6365F94" w14:textId="4E20833E" w:rsidR="00353739" w:rsidRPr="00612C00" w:rsidRDefault="00353739" w:rsidP="00353739">
          <w:pPr>
            <w:pStyle w:val="TtuloTDC"/>
            <w:numPr>
              <w:ilvl w:val="0"/>
              <w:numId w:val="0"/>
            </w:numPr>
            <w:ind w:left="360"/>
            <w:jc w:val="center"/>
          </w:pPr>
          <w:proofErr w:type="spellStart"/>
          <w:r w:rsidRPr="00612C00">
            <w:t>Indice</w:t>
          </w:r>
          <w:proofErr w:type="spellEnd"/>
        </w:p>
        <w:p w14:paraId="63F274A3" w14:textId="18E96366" w:rsidR="00780FFA" w:rsidRPr="00612C00" w:rsidRDefault="00353739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r w:rsidRPr="00612C00">
            <w:fldChar w:fldCharType="begin"/>
          </w:r>
          <w:r w:rsidRPr="00612C00">
            <w:instrText xml:space="preserve"> TOC \o "1-3" \h \z \u </w:instrText>
          </w:r>
          <w:r w:rsidRPr="00612C00">
            <w:fldChar w:fldCharType="separate"/>
          </w:r>
          <w:hyperlink w:anchor="_Toc201079972" w:history="1">
            <w:r w:rsidR="00780FFA" w:rsidRPr="00612C00">
              <w:rPr>
                <w:rStyle w:val="Hipervnculo"/>
                <w:noProof/>
              </w:rPr>
              <w:t>1.</w:t>
            </w:r>
            <w:r w:rsidR="00780FFA" w:rsidRPr="00612C00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="00780FFA" w:rsidRPr="00612C00">
              <w:rPr>
                <w:rStyle w:val="Hipervnculo"/>
                <w:noProof/>
              </w:rPr>
              <w:t>Objetivo</w:t>
            </w:r>
            <w:r w:rsidR="00780FFA" w:rsidRPr="00612C00">
              <w:rPr>
                <w:noProof/>
                <w:webHidden/>
              </w:rPr>
              <w:tab/>
            </w:r>
            <w:r w:rsidR="00780FFA" w:rsidRPr="00612C00">
              <w:rPr>
                <w:noProof/>
                <w:webHidden/>
              </w:rPr>
              <w:fldChar w:fldCharType="begin"/>
            </w:r>
            <w:r w:rsidR="00780FFA" w:rsidRPr="00612C00">
              <w:rPr>
                <w:noProof/>
                <w:webHidden/>
              </w:rPr>
              <w:instrText xml:space="preserve"> PAGEREF _Toc201079972 \h </w:instrText>
            </w:r>
            <w:r w:rsidR="00780FFA" w:rsidRPr="00612C00">
              <w:rPr>
                <w:noProof/>
                <w:webHidden/>
              </w:rPr>
            </w:r>
            <w:r w:rsidR="00780FFA" w:rsidRPr="00612C00">
              <w:rPr>
                <w:noProof/>
                <w:webHidden/>
              </w:rPr>
              <w:fldChar w:fldCharType="separate"/>
            </w:r>
            <w:r w:rsidR="00DB6800" w:rsidRPr="00612C00">
              <w:rPr>
                <w:noProof/>
                <w:webHidden/>
              </w:rPr>
              <w:t>3</w:t>
            </w:r>
            <w:r w:rsidR="00780FFA" w:rsidRPr="00612C00">
              <w:rPr>
                <w:noProof/>
                <w:webHidden/>
              </w:rPr>
              <w:fldChar w:fldCharType="end"/>
            </w:r>
          </w:hyperlink>
        </w:p>
        <w:p w14:paraId="677186A0" w14:textId="37D96F49" w:rsidR="00780FFA" w:rsidRPr="00612C00" w:rsidRDefault="00780FFA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201079973" w:history="1">
            <w:r w:rsidRPr="00612C00">
              <w:rPr>
                <w:rStyle w:val="Hipervnculo"/>
                <w:noProof/>
              </w:rPr>
              <w:t>2.</w:t>
            </w:r>
            <w:r w:rsidRPr="00612C00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12C00">
              <w:rPr>
                <w:rStyle w:val="Hipervnculo"/>
                <w:noProof/>
              </w:rPr>
              <w:t>Antecedentes</w:t>
            </w:r>
            <w:r w:rsidRPr="00612C00">
              <w:rPr>
                <w:noProof/>
                <w:webHidden/>
              </w:rPr>
              <w:tab/>
            </w:r>
            <w:r w:rsidRPr="00612C00">
              <w:rPr>
                <w:noProof/>
                <w:webHidden/>
              </w:rPr>
              <w:fldChar w:fldCharType="begin"/>
            </w:r>
            <w:r w:rsidRPr="00612C00">
              <w:rPr>
                <w:noProof/>
                <w:webHidden/>
              </w:rPr>
              <w:instrText xml:space="preserve"> PAGEREF _Toc201079973 \h </w:instrText>
            </w:r>
            <w:r w:rsidRPr="00612C00">
              <w:rPr>
                <w:noProof/>
                <w:webHidden/>
              </w:rPr>
            </w:r>
            <w:r w:rsidRPr="00612C00">
              <w:rPr>
                <w:noProof/>
                <w:webHidden/>
              </w:rPr>
              <w:fldChar w:fldCharType="separate"/>
            </w:r>
            <w:r w:rsidR="00DB6800" w:rsidRPr="00612C00">
              <w:rPr>
                <w:noProof/>
                <w:webHidden/>
              </w:rPr>
              <w:t>3</w:t>
            </w:r>
            <w:r w:rsidRPr="00612C00">
              <w:rPr>
                <w:noProof/>
                <w:webHidden/>
              </w:rPr>
              <w:fldChar w:fldCharType="end"/>
            </w:r>
          </w:hyperlink>
        </w:p>
        <w:p w14:paraId="09469A2B" w14:textId="2D6318B7" w:rsidR="00780FFA" w:rsidRPr="00612C00" w:rsidRDefault="00780FFA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201079974" w:history="1">
            <w:r w:rsidRPr="00612C00">
              <w:rPr>
                <w:rStyle w:val="Hipervnculo"/>
                <w:noProof/>
              </w:rPr>
              <w:t>3.</w:t>
            </w:r>
            <w:r w:rsidRPr="00612C00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12C00">
              <w:rPr>
                <w:rStyle w:val="Hipervnculo"/>
                <w:noProof/>
              </w:rPr>
              <w:t>Alcance</w:t>
            </w:r>
            <w:r w:rsidRPr="00612C00">
              <w:rPr>
                <w:noProof/>
                <w:webHidden/>
              </w:rPr>
              <w:tab/>
            </w:r>
            <w:r w:rsidRPr="00612C00">
              <w:rPr>
                <w:noProof/>
                <w:webHidden/>
              </w:rPr>
              <w:fldChar w:fldCharType="begin"/>
            </w:r>
            <w:r w:rsidRPr="00612C00">
              <w:rPr>
                <w:noProof/>
                <w:webHidden/>
              </w:rPr>
              <w:instrText xml:space="preserve"> PAGEREF _Toc201079974 \h </w:instrText>
            </w:r>
            <w:r w:rsidRPr="00612C00">
              <w:rPr>
                <w:noProof/>
                <w:webHidden/>
              </w:rPr>
            </w:r>
            <w:r w:rsidRPr="00612C00">
              <w:rPr>
                <w:noProof/>
                <w:webHidden/>
              </w:rPr>
              <w:fldChar w:fldCharType="separate"/>
            </w:r>
            <w:r w:rsidR="00DB6800" w:rsidRPr="00612C00">
              <w:rPr>
                <w:noProof/>
                <w:webHidden/>
              </w:rPr>
              <w:t>3</w:t>
            </w:r>
            <w:r w:rsidRPr="00612C00">
              <w:rPr>
                <w:noProof/>
                <w:webHidden/>
              </w:rPr>
              <w:fldChar w:fldCharType="end"/>
            </w:r>
          </w:hyperlink>
        </w:p>
        <w:p w14:paraId="749528A1" w14:textId="23F8403E" w:rsidR="00780FFA" w:rsidRPr="00612C00" w:rsidRDefault="00780FFA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201079975" w:history="1">
            <w:r w:rsidRPr="00612C00">
              <w:rPr>
                <w:rStyle w:val="Hipervnculo"/>
                <w:noProof/>
              </w:rPr>
              <w:t>4.</w:t>
            </w:r>
            <w:r w:rsidRPr="00612C00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12C00">
              <w:rPr>
                <w:rStyle w:val="Hipervnculo"/>
                <w:noProof/>
              </w:rPr>
              <w:t>Requerimiento de Maniobra: NO</w:t>
            </w:r>
            <w:r w:rsidRPr="00612C00">
              <w:rPr>
                <w:noProof/>
                <w:webHidden/>
              </w:rPr>
              <w:tab/>
            </w:r>
            <w:r w:rsidRPr="00612C00">
              <w:rPr>
                <w:noProof/>
                <w:webHidden/>
              </w:rPr>
              <w:fldChar w:fldCharType="begin"/>
            </w:r>
            <w:r w:rsidRPr="00612C00">
              <w:rPr>
                <w:noProof/>
                <w:webHidden/>
              </w:rPr>
              <w:instrText xml:space="preserve"> PAGEREF _Toc201079975 \h </w:instrText>
            </w:r>
            <w:r w:rsidRPr="00612C00">
              <w:rPr>
                <w:noProof/>
                <w:webHidden/>
              </w:rPr>
            </w:r>
            <w:r w:rsidRPr="00612C00">
              <w:rPr>
                <w:noProof/>
                <w:webHidden/>
              </w:rPr>
              <w:fldChar w:fldCharType="separate"/>
            </w:r>
            <w:r w:rsidR="00DB6800" w:rsidRPr="00612C00">
              <w:rPr>
                <w:noProof/>
                <w:webHidden/>
              </w:rPr>
              <w:t>3</w:t>
            </w:r>
            <w:r w:rsidRPr="00612C00">
              <w:rPr>
                <w:noProof/>
                <w:webHidden/>
              </w:rPr>
              <w:fldChar w:fldCharType="end"/>
            </w:r>
          </w:hyperlink>
        </w:p>
        <w:p w14:paraId="19448D7F" w14:textId="7E18B2F1" w:rsidR="00780FFA" w:rsidRPr="00612C00" w:rsidRDefault="00780FFA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201079976" w:history="1">
            <w:r w:rsidRPr="00612C00">
              <w:rPr>
                <w:rStyle w:val="Hipervnculo"/>
                <w:noProof/>
              </w:rPr>
              <w:t>5.</w:t>
            </w:r>
            <w:r w:rsidRPr="00612C00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12C00">
              <w:rPr>
                <w:rStyle w:val="Hipervnculo"/>
                <w:noProof/>
              </w:rPr>
              <w:t>Normas y Reglamentos de Aplicación</w:t>
            </w:r>
            <w:r w:rsidRPr="00612C00">
              <w:rPr>
                <w:noProof/>
                <w:webHidden/>
              </w:rPr>
              <w:tab/>
            </w:r>
            <w:r w:rsidRPr="00612C00">
              <w:rPr>
                <w:noProof/>
                <w:webHidden/>
              </w:rPr>
              <w:fldChar w:fldCharType="begin"/>
            </w:r>
            <w:r w:rsidRPr="00612C00">
              <w:rPr>
                <w:noProof/>
                <w:webHidden/>
              </w:rPr>
              <w:instrText xml:space="preserve"> PAGEREF _Toc201079976 \h </w:instrText>
            </w:r>
            <w:r w:rsidRPr="00612C00">
              <w:rPr>
                <w:noProof/>
                <w:webHidden/>
              </w:rPr>
            </w:r>
            <w:r w:rsidRPr="00612C00">
              <w:rPr>
                <w:noProof/>
                <w:webHidden/>
              </w:rPr>
              <w:fldChar w:fldCharType="separate"/>
            </w:r>
            <w:r w:rsidR="00DB6800" w:rsidRPr="00612C00">
              <w:rPr>
                <w:noProof/>
                <w:webHidden/>
              </w:rPr>
              <w:t>3</w:t>
            </w:r>
            <w:r w:rsidRPr="00612C00">
              <w:rPr>
                <w:noProof/>
                <w:webHidden/>
              </w:rPr>
              <w:fldChar w:fldCharType="end"/>
            </w:r>
          </w:hyperlink>
        </w:p>
        <w:p w14:paraId="75F4EEEA" w14:textId="4E206B43" w:rsidR="00780FFA" w:rsidRPr="00612C00" w:rsidRDefault="00780FFA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201079977" w:history="1">
            <w:r w:rsidRPr="00612C00">
              <w:rPr>
                <w:rStyle w:val="Hipervnculo"/>
                <w:noProof/>
              </w:rPr>
              <w:t>6.</w:t>
            </w:r>
            <w:r w:rsidRPr="00612C00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12C00">
              <w:rPr>
                <w:rStyle w:val="Hipervnculo"/>
                <w:noProof/>
              </w:rPr>
              <w:t>Zona de trabajo</w:t>
            </w:r>
            <w:r w:rsidRPr="00612C00">
              <w:rPr>
                <w:noProof/>
                <w:webHidden/>
              </w:rPr>
              <w:tab/>
            </w:r>
            <w:r w:rsidRPr="00612C00">
              <w:rPr>
                <w:noProof/>
                <w:webHidden/>
              </w:rPr>
              <w:fldChar w:fldCharType="begin"/>
            </w:r>
            <w:r w:rsidRPr="00612C00">
              <w:rPr>
                <w:noProof/>
                <w:webHidden/>
              </w:rPr>
              <w:instrText xml:space="preserve"> PAGEREF _Toc201079977 \h </w:instrText>
            </w:r>
            <w:r w:rsidRPr="00612C00">
              <w:rPr>
                <w:noProof/>
                <w:webHidden/>
              </w:rPr>
            </w:r>
            <w:r w:rsidRPr="00612C00">
              <w:rPr>
                <w:noProof/>
                <w:webHidden/>
              </w:rPr>
              <w:fldChar w:fldCharType="separate"/>
            </w:r>
            <w:r w:rsidR="00DB6800" w:rsidRPr="00612C00">
              <w:rPr>
                <w:noProof/>
                <w:webHidden/>
              </w:rPr>
              <w:t>4</w:t>
            </w:r>
            <w:r w:rsidRPr="00612C00">
              <w:rPr>
                <w:noProof/>
                <w:webHidden/>
              </w:rPr>
              <w:fldChar w:fldCharType="end"/>
            </w:r>
          </w:hyperlink>
        </w:p>
        <w:p w14:paraId="507E8689" w14:textId="7236FE52" w:rsidR="00780FFA" w:rsidRPr="00612C00" w:rsidRDefault="00780FFA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201079978" w:history="1">
            <w:r w:rsidRPr="00612C00">
              <w:rPr>
                <w:rStyle w:val="Hipervnculo"/>
                <w:noProof/>
              </w:rPr>
              <w:t>6.1.</w:t>
            </w:r>
            <w:r w:rsidRPr="00612C00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12C00">
              <w:rPr>
                <w:rStyle w:val="Hipervnculo"/>
                <w:noProof/>
              </w:rPr>
              <w:t>Distrito de Supe</w:t>
            </w:r>
            <w:r w:rsidRPr="00612C00">
              <w:rPr>
                <w:noProof/>
                <w:webHidden/>
              </w:rPr>
              <w:tab/>
            </w:r>
            <w:r w:rsidRPr="00612C00">
              <w:rPr>
                <w:noProof/>
                <w:webHidden/>
              </w:rPr>
              <w:fldChar w:fldCharType="begin"/>
            </w:r>
            <w:r w:rsidRPr="00612C00">
              <w:rPr>
                <w:noProof/>
                <w:webHidden/>
              </w:rPr>
              <w:instrText xml:space="preserve"> PAGEREF _Toc201079978 \h </w:instrText>
            </w:r>
            <w:r w:rsidRPr="00612C00">
              <w:rPr>
                <w:noProof/>
                <w:webHidden/>
              </w:rPr>
            </w:r>
            <w:r w:rsidRPr="00612C00">
              <w:rPr>
                <w:noProof/>
                <w:webHidden/>
              </w:rPr>
              <w:fldChar w:fldCharType="separate"/>
            </w:r>
            <w:r w:rsidR="00DB6800" w:rsidRPr="00612C00">
              <w:rPr>
                <w:noProof/>
                <w:webHidden/>
              </w:rPr>
              <w:t>4</w:t>
            </w:r>
            <w:r w:rsidRPr="00612C00">
              <w:rPr>
                <w:noProof/>
                <w:webHidden/>
              </w:rPr>
              <w:fldChar w:fldCharType="end"/>
            </w:r>
          </w:hyperlink>
        </w:p>
        <w:p w14:paraId="20FC159B" w14:textId="7D44F115" w:rsidR="00780FFA" w:rsidRPr="00612C00" w:rsidRDefault="00780FFA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201079979" w:history="1">
            <w:r w:rsidRPr="00612C00">
              <w:rPr>
                <w:rStyle w:val="Hipervnculo"/>
                <w:noProof/>
              </w:rPr>
              <w:t>7.</w:t>
            </w:r>
            <w:r w:rsidRPr="00612C00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12C00">
              <w:rPr>
                <w:rStyle w:val="Hipervnculo"/>
                <w:noProof/>
              </w:rPr>
              <w:t>Descripción del proyecto</w:t>
            </w:r>
            <w:r w:rsidRPr="00612C00">
              <w:rPr>
                <w:noProof/>
                <w:webHidden/>
              </w:rPr>
              <w:tab/>
            </w:r>
            <w:r w:rsidRPr="00612C00">
              <w:rPr>
                <w:noProof/>
                <w:webHidden/>
              </w:rPr>
              <w:fldChar w:fldCharType="begin"/>
            </w:r>
            <w:r w:rsidRPr="00612C00">
              <w:rPr>
                <w:noProof/>
                <w:webHidden/>
              </w:rPr>
              <w:instrText xml:space="preserve"> PAGEREF _Toc201079979 \h </w:instrText>
            </w:r>
            <w:r w:rsidRPr="00612C00">
              <w:rPr>
                <w:noProof/>
                <w:webHidden/>
              </w:rPr>
            </w:r>
            <w:r w:rsidRPr="00612C00">
              <w:rPr>
                <w:noProof/>
                <w:webHidden/>
              </w:rPr>
              <w:fldChar w:fldCharType="separate"/>
            </w:r>
            <w:r w:rsidR="00DB6800" w:rsidRPr="00612C00">
              <w:rPr>
                <w:noProof/>
                <w:webHidden/>
              </w:rPr>
              <w:t>5</w:t>
            </w:r>
            <w:r w:rsidRPr="00612C00">
              <w:rPr>
                <w:noProof/>
                <w:webHidden/>
              </w:rPr>
              <w:fldChar w:fldCharType="end"/>
            </w:r>
          </w:hyperlink>
        </w:p>
        <w:p w14:paraId="01D59B00" w14:textId="65B605C7" w:rsidR="00780FFA" w:rsidRPr="00612C00" w:rsidRDefault="00780FFA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201079980" w:history="1">
            <w:r w:rsidRPr="00612C00">
              <w:rPr>
                <w:rStyle w:val="Hipervnculo"/>
                <w:noProof/>
              </w:rPr>
              <w:t>7.1.</w:t>
            </w:r>
            <w:r w:rsidRPr="00612C00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12C00">
              <w:rPr>
                <w:rStyle w:val="Hipervnculo"/>
                <w:noProof/>
              </w:rPr>
              <w:t>Distrito de Supe</w:t>
            </w:r>
            <w:r w:rsidRPr="00612C00">
              <w:rPr>
                <w:noProof/>
                <w:webHidden/>
              </w:rPr>
              <w:tab/>
            </w:r>
            <w:r w:rsidRPr="00612C00">
              <w:rPr>
                <w:noProof/>
                <w:webHidden/>
              </w:rPr>
              <w:fldChar w:fldCharType="begin"/>
            </w:r>
            <w:r w:rsidRPr="00612C00">
              <w:rPr>
                <w:noProof/>
                <w:webHidden/>
              </w:rPr>
              <w:instrText xml:space="preserve"> PAGEREF _Toc201079980 \h </w:instrText>
            </w:r>
            <w:r w:rsidRPr="00612C00">
              <w:rPr>
                <w:noProof/>
                <w:webHidden/>
              </w:rPr>
            </w:r>
            <w:r w:rsidRPr="00612C00">
              <w:rPr>
                <w:noProof/>
                <w:webHidden/>
              </w:rPr>
              <w:fldChar w:fldCharType="separate"/>
            </w:r>
            <w:r w:rsidR="00DB6800" w:rsidRPr="00612C00">
              <w:rPr>
                <w:noProof/>
                <w:webHidden/>
              </w:rPr>
              <w:t>5</w:t>
            </w:r>
            <w:r w:rsidRPr="00612C00">
              <w:rPr>
                <w:noProof/>
                <w:webHidden/>
              </w:rPr>
              <w:fldChar w:fldCharType="end"/>
            </w:r>
          </w:hyperlink>
        </w:p>
        <w:p w14:paraId="7AA8119C" w14:textId="48AF67C6" w:rsidR="00780FFA" w:rsidRPr="00612C00" w:rsidRDefault="00780FFA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201079981" w:history="1">
            <w:r w:rsidRPr="00612C00">
              <w:rPr>
                <w:rStyle w:val="Hipervnculo"/>
                <w:noProof/>
              </w:rPr>
              <w:t>7.1.1.</w:t>
            </w:r>
            <w:r w:rsidRPr="00612C00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12C00">
              <w:rPr>
                <w:rStyle w:val="Hipervnculo"/>
                <w:noProof/>
              </w:rPr>
              <w:t>Instalación de redes Aéreas</w:t>
            </w:r>
            <w:r w:rsidRPr="00612C00">
              <w:rPr>
                <w:noProof/>
                <w:webHidden/>
              </w:rPr>
              <w:tab/>
            </w:r>
            <w:r w:rsidRPr="00612C00">
              <w:rPr>
                <w:noProof/>
                <w:webHidden/>
              </w:rPr>
              <w:fldChar w:fldCharType="begin"/>
            </w:r>
            <w:r w:rsidRPr="00612C00">
              <w:rPr>
                <w:noProof/>
                <w:webHidden/>
              </w:rPr>
              <w:instrText xml:space="preserve"> PAGEREF _Toc201079981 \h </w:instrText>
            </w:r>
            <w:r w:rsidRPr="00612C00">
              <w:rPr>
                <w:noProof/>
                <w:webHidden/>
              </w:rPr>
            </w:r>
            <w:r w:rsidRPr="00612C00">
              <w:rPr>
                <w:noProof/>
                <w:webHidden/>
              </w:rPr>
              <w:fldChar w:fldCharType="separate"/>
            </w:r>
            <w:r w:rsidR="00DB6800" w:rsidRPr="00612C00">
              <w:rPr>
                <w:noProof/>
                <w:webHidden/>
              </w:rPr>
              <w:t>5</w:t>
            </w:r>
            <w:r w:rsidRPr="00612C00">
              <w:rPr>
                <w:noProof/>
                <w:webHidden/>
              </w:rPr>
              <w:fldChar w:fldCharType="end"/>
            </w:r>
          </w:hyperlink>
        </w:p>
        <w:p w14:paraId="1CB879E0" w14:textId="310F7EE8" w:rsidR="00780FFA" w:rsidRPr="00612C00" w:rsidRDefault="00780FFA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201079982" w:history="1">
            <w:r w:rsidRPr="00612C00">
              <w:rPr>
                <w:rStyle w:val="Hipervnculo"/>
                <w:noProof/>
              </w:rPr>
              <w:t>7.1.2.</w:t>
            </w:r>
            <w:r w:rsidRPr="00612C00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12C00">
              <w:rPr>
                <w:rStyle w:val="Hipervnculo"/>
                <w:noProof/>
              </w:rPr>
              <w:t>Instalación de Postes</w:t>
            </w:r>
            <w:r w:rsidRPr="00612C00">
              <w:rPr>
                <w:noProof/>
                <w:webHidden/>
              </w:rPr>
              <w:tab/>
            </w:r>
            <w:r w:rsidRPr="00612C00">
              <w:rPr>
                <w:noProof/>
                <w:webHidden/>
              </w:rPr>
              <w:fldChar w:fldCharType="begin"/>
            </w:r>
            <w:r w:rsidRPr="00612C00">
              <w:rPr>
                <w:noProof/>
                <w:webHidden/>
              </w:rPr>
              <w:instrText xml:space="preserve"> PAGEREF _Toc201079982 \h </w:instrText>
            </w:r>
            <w:r w:rsidRPr="00612C00">
              <w:rPr>
                <w:noProof/>
                <w:webHidden/>
              </w:rPr>
            </w:r>
            <w:r w:rsidRPr="00612C00">
              <w:rPr>
                <w:noProof/>
                <w:webHidden/>
              </w:rPr>
              <w:fldChar w:fldCharType="separate"/>
            </w:r>
            <w:r w:rsidR="00DB6800" w:rsidRPr="00612C00">
              <w:rPr>
                <w:noProof/>
                <w:webHidden/>
              </w:rPr>
              <w:t>5</w:t>
            </w:r>
            <w:r w:rsidRPr="00612C00">
              <w:rPr>
                <w:noProof/>
                <w:webHidden/>
              </w:rPr>
              <w:fldChar w:fldCharType="end"/>
            </w:r>
          </w:hyperlink>
        </w:p>
        <w:p w14:paraId="6C2835A7" w14:textId="01F98258" w:rsidR="00780FFA" w:rsidRPr="00612C00" w:rsidRDefault="00780FFA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201079983" w:history="1">
            <w:r w:rsidRPr="00612C00">
              <w:rPr>
                <w:rStyle w:val="Hipervnculo"/>
                <w:noProof/>
              </w:rPr>
              <w:t>7.1.3.</w:t>
            </w:r>
            <w:r w:rsidRPr="00612C00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12C00">
              <w:rPr>
                <w:rStyle w:val="Hipervnculo"/>
                <w:noProof/>
              </w:rPr>
              <w:t>Retiro de Postes</w:t>
            </w:r>
            <w:r w:rsidRPr="00612C00">
              <w:rPr>
                <w:noProof/>
                <w:webHidden/>
              </w:rPr>
              <w:tab/>
            </w:r>
            <w:r w:rsidRPr="00612C00">
              <w:rPr>
                <w:noProof/>
                <w:webHidden/>
              </w:rPr>
              <w:fldChar w:fldCharType="begin"/>
            </w:r>
            <w:r w:rsidRPr="00612C00">
              <w:rPr>
                <w:noProof/>
                <w:webHidden/>
              </w:rPr>
              <w:instrText xml:space="preserve"> PAGEREF _Toc201079983 \h </w:instrText>
            </w:r>
            <w:r w:rsidRPr="00612C00">
              <w:rPr>
                <w:noProof/>
                <w:webHidden/>
              </w:rPr>
            </w:r>
            <w:r w:rsidRPr="00612C00">
              <w:rPr>
                <w:noProof/>
                <w:webHidden/>
              </w:rPr>
              <w:fldChar w:fldCharType="separate"/>
            </w:r>
            <w:r w:rsidR="00DB6800" w:rsidRPr="00612C00">
              <w:rPr>
                <w:noProof/>
                <w:webHidden/>
              </w:rPr>
              <w:t>5</w:t>
            </w:r>
            <w:r w:rsidRPr="00612C00">
              <w:rPr>
                <w:noProof/>
                <w:webHidden/>
              </w:rPr>
              <w:fldChar w:fldCharType="end"/>
            </w:r>
          </w:hyperlink>
        </w:p>
        <w:p w14:paraId="5D9F391C" w14:textId="0D93B383" w:rsidR="00780FFA" w:rsidRPr="00612C00" w:rsidRDefault="00780FFA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201079984" w:history="1">
            <w:r w:rsidRPr="00612C00">
              <w:rPr>
                <w:rStyle w:val="Hipervnculo"/>
                <w:noProof/>
              </w:rPr>
              <w:t>7.1.4.</w:t>
            </w:r>
            <w:r w:rsidRPr="00612C00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12C00">
              <w:rPr>
                <w:rStyle w:val="Hipervnculo"/>
                <w:noProof/>
              </w:rPr>
              <w:t>Trabajos complementarios</w:t>
            </w:r>
            <w:r w:rsidRPr="00612C00">
              <w:rPr>
                <w:noProof/>
                <w:webHidden/>
              </w:rPr>
              <w:tab/>
            </w:r>
            <w:r w:rsidRPr="00612C00">
              <w:rPr>
                <w:noProof/>
                <w:webHidden/>
              </w:rPr>
              <w:fldChar w:fldCharType="begin"/>
            </w:r>
            <w:r w:rsidRPr="00612C00">
              <w:rPr>
                <w:noProof/>
                <w:webHidden/>
              </w:rPr>
              <w:instrText xml:space="preserve"> PAGEREF _Toc201079984 \h </w:instrText>
            </w:r>
            <w:r w:rsidRPr="00612C00">
              <w:rPr>
                <w:noProof/>
                <w:webHidden/>
              </w:rPr>
            </w:r>
            <w:r w:rsidRPr="00612C00">
              <w:rPr>
                <w:noProof/>
                <w:webHidden/>
              </w:rPr>
              <w:fldChar w:fldCharType="separate"/>
            </w:r>
            <w:r w:rsidR="00DB6800" w:rsidRPr="00612C00">
              <w:rPr>
                <w:noProof/>
                <w:webHidden/>
              </w:rPr>
              <w:t>6</w:t>
            </w:r>
            <w:r w:rsidRPr="00612C00">
              <w:rPr>
                <w:noProof/>
                <w:webHidden/>
              </w:rPr>
              <w:fldChar w:fldCharType="end"/>
            </w:r>
          </w:hyperlink>
        </w:p>
        <w:p w14:paraId="405EC150" w14:textId="02AA93F0" w:rsidR="00780FFA" w:rsidRPr="00612C00" w:rsidRDefault="00780FFA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201079985" w:history="1">
            <w:r w:rsidRPr="00612C00">
              <w:rPr>
                <w:rStyle w:val="Hipervnculo"/>
                <w:noProof/>
              </w:rPr>
              <w:t>7.2.</w:t>
            </w:r>
            <w:r w:rsidRPr="00612C00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12C00">
              <w:rPr>
                <w:rStyle w:val="Hipervnculo"/>
                <w:noProof/>
              </w:rPr>
              <w:t>Permisos especiales</w:t>
            </w:r>
            <w:r w:rsidRPr="00612C00">
              <w:rPr>
                <w:noProof/>
                <w:webHidden/>
              </w:rPr>
              <w:tab/>
            </w:r>
            <w:r w:rsidRPr="00612C00">
              <w:rPr>
                <w:noProof/>
                <w:webHidden/>
              </w:rPr>
              <w:fldChar w:fldCharType="begin"/>
            </w:r>
            <w:r w:rsidRPr="00612C00">
              <w:rPr>
                <w:noProof/>
                <w:webHidden/>
              </w:rPr>
              <w:instrText xml:space="preserve"> PAGEREF _Toc201079985 \h </w:instrText>
            </w:r>
            <w:r w:rsidRPr="00612C00">
              <w:rPr>
                <w:noProof/>
                <w:webHidden/>
              </w:rPr>
            </w:r>
            <w:r w:rsidRPr="00612C00">
              <w:rPr>
                <w:noProof/>
                <w:webHidden/>
              </w:rPr>
              <w:fldChar w:fldCharType="separate"/>
            </w:r>
            <w:r w:rsidR="00DB6800" w:rsidRPr="00612C00">
              <w:rPr>
                <w:noProof/>
                <w:webHidden/>
              </w:rPr>
              <w:t>6</w:t>
            </w:r>
            <w:r w:rsidRPr="00612C00">
              <w:rPr>
                <w:noProof/>
                <w:webHidden/>
              </w:rPr>
              <w:fldChar w:fldCharType="end"/>
            </w:r>
          </w:hyperlink>
        </w:p>
        <w:p w14:paraId="0E2AE13F" w14:textId="6AA0E01E" w:rsidR="00780FFA" w:rsidRPr="00612C00" w:rsidRDefault="00780FFA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201079986" w:history="1">
            <w:r w:rsidRPr="00612C00">
              <w:rPr>
                <w:rStyle w:val="Hipervnculo"/>
                <w:noProof/>
              </w:rPr>
              <w:t>8.</w:t>
            </w:r>
            <w:r w:rsidRPr="00612C00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12C00">
              <w:rPr>
                <w:rStyle w:val="Hipervnculo"/>
                <w:noProof/>
              </w:rPr>
              <w:t>Especificaciones técnicas redes aéreas</w:t>
            </w:r>
            <w:r w:rsidRPr="00612C00">
              <w:rPr>
                <w:noProof/>
                <w:webHidden/>
              </w:rPr>
              <w:tab/>
            </w:r>
            <w:r w:rsidRPr="00612C00">
              <w:rPr>
                <w:noProof/>
                <w:webHidden/>
              </w:rPr>
              <w:fldChar w:fldCharType="begin"/>
            </w:r>
            <w:r w:rsidRPr="00612C00">
              <w:rPr>
                <w:noProof/>
                <w:webHidden/>
              </w:rPr>
              <w:instrText xml:space="preserve"> PAGEREF _Toc201079986 \h </w:instrText>
            </w:r>
            <w:r w:rsidRPr="00612C00">
              <w:rPr>
                <w:noProof/>
                <w:webHidden/>
              </w:rPr>
            </w:r>
            <w:r w:rsidRPr="00612C00">
              <w:rPr>
                <w:noProof/>
                <w:webHidden/>
              </w:rPr>
              <w:fldChar w:fldCharType="separate"/>
            </w:r>
            <w:r w:rsidR="00DB6800" w:rsidRPr="00612C00">
              <w:rPr>
                <w:noProof/>
                <w:webHidden/>
              </w:rPr>
              <w:t>6</w:t>
            </w:r>
            <w:r w:rsidRPr="00612C00">
              <w:rPr>
                <w:noProof/>
                <w:webHidden/>
              </w:rPr>
              <w:fldChar w:fldCharType="end"/>
            </w:r>
          </w:hyperlink>
        </w:p>
        <w:p w14:paraId="1E0FF6CB" w14:textId="2377C257" w:rsidR="00780FFA" w:rsidRPr="00612C00" w:rsidRDefault="00780FFA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201079987" w:history="1">
            <w:r w:rsidRPr="00612C00">
              <w:rPr>
                <w:rStyle w:val="Hipervnculo"/>
                <w:noProof/>
              </w:rPr>
              <w:t>8.1.</w:t>
            </w:r>
            <w:r w:rsidRPr="00612C00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12C00">
              <w:rPr>
                <w:rStyle w:val="Hipervnculo"/>
                <w:noProof/>
              </w:rPr>
              <w:t>Cimentación de estructuras de baja tensión: norma de PLUZ LD-7-350</w:t>
            </w:r>
            <w:r w:rsidRPr="00612C00">
              <w:rPr>
                <w:noProof/>
                <w:webHidden/>
              </w:rPr>
              <w:tab/>
            </w:r>
            <w:r w:rsidRPr="00612C00">
              <w:rPr>
                <w:noProof/>
                <w:webHidden/>
              </w:rPr>
              <w:fldChar w:fldCharType="begin"/>
            </w:r>
            <w:r w:rsidRPr="00612C00">
              <w:rPr>
                <w:noProof/>
                <w:webHidden/>
              </w:rPr>
              <w:instrText xml:space="preserve"> PAGEREF _Toc201079987 \h </w:instrText>
            </w:r>
            <w:r w:rsidRPr="00612C00">
              <w:rPr>
                <w:noProof/>
                <w:webHidden/>
              </w:rPr>
            </w:r>
            <w:r w:rsidRPr="00612C00">
              <w:rPr>
                <w:noProof/>
                <w:webHidden/>
              </w:rPr>
              <w:fldChar w:fldCharType="separate"/>
            </w:r>
            <w:r w:rsidR="00DB6800" w:rsidRPr="00612C00">
              <w:rPr>
                <w:noProof/>
                <w:webHidden/>
              </w:rPr>
              <w:t>6</w:t>
            </w:r>
            <w:r w:rsidRPr="00612C00">
              <w:rPr>
                <w:noProof/>
                <w:webHidden/>
              </w:rPr>
              <w:fldChar w:fldCharType="end"/>
            </w:r>
          </w:hyperlink>
        </w:p>
        <w:p w14:paraId="657B9978" w14:textId="4900780C" w:rsidR="00780FFA" w:rsidRPr="00612C00" w:rsidRDefault="00780FFA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201079988" w:history="1">
            <w:r w:rsidRPr="00612C00">
              <w:rPr>
                <w:rStyle w:val="Hipervnculo"/>
                <w:noProof/>
              </w:rPr>
              <w:t>8.2.</w:t>
            </w:r>
            <w:r w:rsidRPr="00612C00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12C00">
              <w:rPr>
                <w:rStyle w:val="Hipervnculo"/>
                <w:noProof/>
              </w:rPr>
              <w:t>Cimentación normalizada para postes de concreto 7/200, 8/200 y 9/200 sin retenidas</w:t>
            </w:r>
            <w:r w:rsidRPr="00612C00">
              <w:rPr>
                <w:noProof/>
                <w:webHidden/>
              </w:rPr>
              <w:tab/>
            </w:r>
            <w:r w:rsidRPr="00612C00">
              <w:rPr>
                <w:noProof/>
                <w:webHidden/>
              </w:rPr>
              <w:fldChar w:fldCharType="begin"/>
            </w:r>
            <w:r w:rsidRPr="00612C00">
              <w:rPr>
                <w:noProof/>
                <w:webHidden/>
              </w:rPr>
              <w:instrText xml:space="preserve"> PAGEREF _Toc201079988 \h </w:instrText>
            </w:r>
            <w:r w:rsidRPr="00612C00">
              <w:rPr>
                <w:noProof/>
                <w:webHidden/>
              </w:rPr>
            </w:r>
            <w:r w:rsidRPr="00612C00">
              <w:rPr>
                <w:noProof/>
                <w:webHidden/>
              </w:rPr>
              <w:fldChar w:fldCharType="separate"/>
            </w:r>
            <w:r w:rsidR="00DB6800" w:rsidRPr="00612C00">
              <w:rPr>
                <w:noProof/>
                <w:webHidden/>
              </w:rPr>
              <w:t>6</w:t>
            </w:r>
            <w:r w:rsidRPr="00612C00">
              <w:rPr>
                <w:noProof/>
                <w:webHidden/>
              </w:rPr>
              <w:fldChar w:fldCharType="end"/>
            </w:r>
          </w:hyperlink>
        </w:p>
        <w:p w14:paraId="51BB749F" w14:textId="4F0C502C" w:rsidR="00780FFA" w:rsidRPr="00612C00" w:rsidRDefault="00780FFA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201079989" w:history="1">
            <w:r w:rsidRPr="00612C00">
              <w:rPr>
                <w:rStyle w:val="Hipervnculo"/>
                <w:noProof/>
              </w:rPr>
              <w:t>8.3.</w:t>
            </w:r>
            <w:r w:rsidRPr="00612C00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12C00">
              <w:rPr>
                <w:rStyle w:val="Hipervnculo"/>
                <w:noProof/>
              </w:rPr>
              <w:t>Cimentación normalizada para postes de concreto 7/200 8/200 9/200 con retenidas</w:t>
            </w:r>
            <w:r w:rsidRPr="00612C00">
              <w:rPr>
                <w:noProof/>
                <w:webHidden/>
              </w:rPr>
              <w:tab/>
            </w:r>
            <w:r w:rsidRPr="00612C00">
              <w:rPr>
                <w:noProof/>
                <w:webHidden/>
              </w:rPr>
              <w:fldChar w:fldCharType="begin"/>
            </w:r>
            <w:r w:rsidRPr="00612C00">
              <w:rPr>
                <w:noProof/>
                <w:webHidden/>
              </w:rPr>
              <w:instrText xml:space="preserve"> PAGEREF _Toc201079989 \h </w:instrText>
            </w:r>
            <w:r w:rsidRPr="00612C00">
              <w:rPr>
                <w:noProof/>
                <w:webHidden/>
              </w:rPr>
            </w:r>
            <w:r w:rsidRPr="00612C00">
              <w:rPr>
                <w:noProof/>
                <w:webHidden/>
              </w:rPr>
              <w:fldChar w:fldCharType="separate"/>
            </w:r>
            <w:r w:rsidR="00DB6800" w:rsidRPr="00612C00">
              <w:rPr>
                <w:noProof/>
                <w:webHidden/>
              </w:rPr>
              <w:t>7</w:t>
            </w:r>
            <w:r w:rsidRPr="00612C00">
              <w:rPr>
                <w:noProof/>
                <w:webHidden/>
              </w:rPr>
              <w:fldChar w:fldCharType="end"/>
            </w:r>
          </w:hyperlink>
        </w:p>
        <w:p w14:paraId="1F75E469" w14:textId="2BBA6D74" w:rsidR="00780FFA" w:rsidRPr="00612C00" w:rsidRDefault="00780FFA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201079990" w:history="1">
            <w:r w:rsidRPr="00612C00">
              <w:rPr>
                <w:rStyle w:val="Hipervnculo"/>
                <w:noProof/>
              </w:rPr>
              <w:t>8.4.</w:t>
            </w:r>
            <w:r w:rsidRPr="00612C00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12C00">
              <w:rPr>
                <w:rStyle w:val="Hipervnculo"/>
                <w:noProof/>
              </w:rPr>
              <w:t>Cimentación normalizada para poste de concreto 8/400</w:t>
            </w:r>
            <w:r w:rsidRPr="00612C00">
              <w:rPr>
                <w:noProof/>
                <w:webHidden/>
              </w:rPr>
              <w:tab/>
            </w:r>
            <w:r w:rsidRPr="00612C00">
              <w:rPr>
                <w:noProof/>
                <w:webHidden/>
              </w:rPr>
              <w:fldChar w:fldCharType="begin"/>
            </w:r>
            <w:r w:rsidRPr="00612C00">
              <w:rPr>
                <w:noProof/>
                <w:webHidden/>
              </w:rPr>
              <w:instrText xml:space="preserve"> PAGEREF _Toc201079990 \h </w:instrText>
            </w:r>
            <w:r w:rsidRPr="00612C00">
              <w:rPr>
                <w:noProof/>
                <w:webHidden/>
              </w:rPr>
            </w:r>
            <w:r w:rsidRPr="00612C00">
              <w:rPr>
                <w:noProof/>
                <w:webHidden/>
              </w:rPr>
              <w:fldChar w:fldCharType="separate"/>
            </w:r>
            <w:r w:rsidR="00DB6800" w:rsidRPr="00612C00">
              <w:rPr>
                <w:noProof/>
                <w:webHidden/>
              </w:rPr>
              <w:t>8</w:t>
            </w:r>
            <w:r w:rsidRPr="00612C00">
              <w:rPr>
                <w:noProof/>
                <w:webHidden/>
              </w:rPr>
              <w:fldChar w:fldCharType="end"/>
            </w:r>
          </w:hyperlink>
        </w:p>
        <w:p w14:paraId="08C85229" w14:textId="3D554C85" w:rsidR="00780FFA" w:rsidRPr="00612C00" w:rsidRDefault="00780FFA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201079991" w:history="1">
            <w:r w:rsidRPr="00612C00">
              <w:rPr>
                <w:rStyle w:val="Hipervnculo"/>
                <w:noProof/>
              </w:rPr>
              <w:t>8.5.</w:t>
            </w:r>
            <w:r w:rsidRPr="00612C00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12C00">
              <w:rPr>
                <w:rStyle w:val="Hipervnculo"/>
                <w:noProof/>
              </w:rPr>
              <w:t>Recomendaciones generales para cimentaciones</w:t>
            </w:r>
            <w:r w:rsidRPr="00612C00">
              <w:rPr>
                <w:noProof/>
                <w:webHidden/>
              </w:rPr>
              <w:tab/>
            </w:r>
            <w:r w:rsidRPr="00612C00">
              <w:rPr>
                <w:noProof/>
                <w:webHidden/>
              </w:rPr>
              <w:fldChar w:fldCharType="begin"/>
            </w:r>
            <w:r w:rsidRPr="00612C00">
              <w:rPr>
                <w:noProof/>
                <w:webHidden/>
              </w:rPr>
              <w:instrText xml:space="preserve"> PAGEREF _Toc201079991 \h </w:instrText>
            </w:r>
            <w:r w:rsidRPr="00612C00">
              <w:rPr>
                <w:noProof/>
                <w:webHidden/>
              </w:rPr>
            </w:r>
            <w:r w:rsidRPr="00612C00">
              <w:rPr>
                <w:noProof/>
                <w:webHidden/>
              </w:rPr>
              <w:fldChar w:fldCharType="separate"/>
            </w:r>
            <w:r w:rsidR="00DB6800" w:rsidRPr="00612C00">
              <w:rPr>
                <w:noProof/>
                <w:webHidden/>
              </w:rPr>
              <w:t>8</w:t>
            </w:r>
            <w:r w:rsidRPr="00612C00">
              <w:rPr>
                <w:noProof/>
                <w:webHidden/>
              </w:rPr>
              <w:fldChar w:fldCharType="end"/>
            </w:r>
          </w:hyperlink>
        </w:p>
        <w:p w14:paraId="0804A359" w14:textId="272AD671" w:rsidR="00780FFA" w:rsidRPr="00612C00" w:rsidRDefault="00780FFA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201079992" w:history="1">
            <w:r w:rsidRPr="00612C00">
              <w:rPr>
                <w:rStyle w:val="Hipervnculo"/>
                <w:noProof/>
              </w:rPr>
              <w:t>8.6.</w:t>
            </w:r>
            <w:r w:rsidRPr="00612C00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12C00">
              <w:rPr>
                <w:rStyle w:val="Hipervnculo"/>
                <w:noProof/>
              </w:rPr>
              <w:t>Cimentación de estructuras de fin de línea y anclaje para redes de baja y media tensión: norma de PLUZ LD-7-351</w:t>
            </w:r>
            <w:r w:rsidRPr="00612C00">
              <w:rPr>
                <w:noProof/>
                <w:webHidden/>
              </w:rPr>
              <w:tab/>
            </w:r>
            <w:r w:rsidRPr="00612C00">
              <w:rPr>
                <w:noProof/>
                <w:webHidden/>
              </w:rPr>
              <w:fldChar w:fldCharType="begin"/>
            </w:r>
            <w:r w:rsidRPr="00612C00">
              <w:rPr>
                <w:noProof/>
                <w:webHidden/>
              </w:rPr>
              <w:instrText xml:space="preserve"> PAGEREF _Toc201079992 \h </w:instrText>
            </w:r>
            <w:r w:rsidRPr="00612C00">
              <w:rPr>
                <w:noProof/>
                <w:webHidden/>
              </w:rPr>
            </w:r>
            <w:r w:rsidRPr="00612C00">
              <w:rPr>
                <w:noProof/>
                <w:webHidden/>
              </w:rPr>
              <w:fldChar w:fldCharType="separate"/>
            </w:r>
            <w:r w:rsidR="00DB6800" w:rsidRPr="00612C00">
              <w:rPr>
                <w:noProof/>
                <w:webHidden/>
              </w:rPr>
              <w:t>9</w:t>
            </w:r>
            <w:r w:rsidRPr="00612C00">
              <w:rPr>
                <w:noProof/>
                <w:webHidden/>
              </w:rPr>
              <w:fldChar w:fldCharType="end"/>
            </w:r>
          </w:hyperlink>
        </w:p>
        <w:p w14:paraId="34FB4681" w14:textId="665743CA" w:rsidR="00780FFA" w:rsidRPr="00612C00" w:rsidRDefault="00780FFA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201079993" w:history="1">
            <w:r w:rsidRPr="00612C00">
              <w:rPr>
                <w:rStyle w:val="Hipervnculo"/>
                <w:noProof/>
              </w:rPr>
              <w:t>8.7.</w:t>
            </w:r>
            <w:r w:rsidRPr="00612C00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12C00">
              <w:rPr>
                <w:rStyle w:val="Hipervnculo"/>
                <w:noProof/>
              </w:rPr>
              <w:t>Cimentación normalizada para postes de C.A.C y P.R.F.V 8/200, 9/200 y 11/200 con retenidas de uso de fin de línea o anclaje en redes de baja tensión.</w:t>
            </w:r>
            <w:r w:rsidRPr="00612C00">
              <w:rPr>
                <w:noProof/>
                <w:webHidden/>
              </w:rPr>
              <w:tab/>
            </w:r>
            <w:r w:rsidRPr="00612C00">
              <w:rPr>
                <w:noProof/>
                <w:webHidden/>
              </w:rPr>
              <w:fldChar w:fldCharType="begin"/>
            </w:r>
            <w:r w:rsidRPr="00612C00">
              <w:rPr>
                <w:noProof/>
                <w:webHidden/>
              </w:rPr>
              <w:instrText xml:space="preserve"> PAGEREF _Toc201079993 \h </w:instrText>
            </w:r>
            <w:r w:rsidRPr="00612C00">
              <w:rPr>
                <w:noProof/>
                <w:webHidden/>
              </w:rPr>
            </w:r>
            <w:r w:rsidRPr="00612C00">
              <w:rPr>
                <w:noProof/>
                <w:webHidden/>
              </w:rPr>
              <w:fldChar w:fldCharType="separate"/>
            </w:r>
            <w:r w:rsidR="00DB6800" w:rsidRPr="00612C00">
              <w:rPr>
                <w:noProof/>
                <w:webHidden/>
              </w:rPr>
              <w:t>9</w:t>
            </w:r>
            <w:r w:rsidRPr="00612C00">
              <w:rPr>
                <w:noProof/>
                <w:webHidden/>
              </w:rPr>
              <w:fldChar w:fldCharType="end"/>
            </w:r>
          </w:hyperlink>
        </w:p>
        <w:p w14:paraId="26CC8D0B" w14:textId="27A4343B" w:rsidR="00780FFA" w:rsidRPr="00612C00" w:rsidRDefault="00780FFA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201079994" w:history="1">
            <w:r w:rsidRPr="00612C00">
              <w:rPr>
                <w:rStyle w:val="Hipervnculo"/>
                <w:noProof/>
              </w:rPr>
              <w:t>8.8.</w:t>
            </w:r>
            <w:r w:rsidRPr="00612C00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12C00">
              <w:rPr>
                <w:rStyle w:val="Hipervnculo"/>
                <w:noProof/>
              </w:rPr>
              <w:t>Cimentación normalizada para postes de C.A.C 13/400 y 15/400 y postes P.R.F.V 12/400 y 13/400 con retenidas de uso de fin de línea o anclaje en redes de media tensión.</w:t>
            </w:r>
            <w:r w:rsidRPr="00612C00">
              <w:rPr>
                <w:noProof/>
                <w:webHidden/>
              </w:rPr>
              <w:tab/>
            </w:r>
            <w:r w:rsidRPr="00612C00">
              <w:rPr>
                <w:noProof/>
                <w:webHidden/>
              </w:rPr>
              <w:fldChar w:fldCharType="begin"/>
            </w:r>
            <w:r w:rsidRPr="00612C00">
              <w:rPr>
                <w:noProof/>
                <w:webHidden/>
              </w:rPr>
              <w:instrText xml:space="preserve"> PAGEREF _Toc201079994 \h </w:instrText>
            </w:r>
            <w:r w:rsidRPr="00612C00">
              <w:rPr>
                <w:noProof/>
                <w:webHidden/>
              </w:rPr>
            </w:r>
            <w:r w:rsidRPr="00612C00">
              <w:rPr>
                <w:noProof/>
                <w:webHidden/>
              </w:rPr>
              <w:fldChar w:fldCharType="separate"/>
            </w:r>
            <w:r w:rsidR="00DB6800" w:rsidRPr="00612C00">
              <w:rPr>
                <w:noProof/>
                <w:webHidden/>
              </w:rPr>
              <w:t>10</w:t>
            </w:r>
            <w:r w:rsidRPr="00612C00">
              <w:rPr>
                <w:noProof/>
                <w:webHidden/>
              </w:rPr>
              <w:fldChar w:fldCharType="end"/>
            </w:r>
          </w:hyperlink>
        </w:p>
        <w:p w14:paraId="104BB218" w14:textId="4C877E87" w:rsidR="00780FFA" w:rsidRPr="00612C00" w:rsidRDefault="00780FFA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201079995" w:history="1">
            <w:r w:rsidRPr="00612C00">
              <w:rPr>
                <w:rStyle w:val="Hipervnculo"/>
                <w:noProof/>
              </w:rPr>
              <w:t>8.9.</w:t>
            </w:r>
            <w:r w:rsidRPr="00612C00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12C00">
              <w:rPr>
                <w:rStyle w:val="Hipervnculo"/>
                <w:noProof/>
              </w:rPr>
              <w:t>Recomendaciones generales para cimentaciones</w:t>
            </w:r>
            <w:r w:rsidRPr="00612C00">
              <w:rPr>
                <w:noProof/>
                <w:webHidden/>
              </w:rPr>
              <w:tab/>
            </w:r>
            <w:r w:rsidRPr="00612C00">
              <w:rPr>
                <w:noProof/>
                <w:webHidden/>
              </w:rPr>
              <w:fldChar w:fldCharType="begin"/>
            </w:r>
            <w:r w:rsidRPr="00612C00">
              <w:rPr>
                <w:noProof/>
                <w:webHidden/>
              </w:rPr>
              <w:instrText xml:space="preserve"> PAGEREF _Toc201079995 \h </w:instrText>
            </w:r>
            <w:r w:rsidRPr="00612C00">
              <w:rPr>
                <w:noProof/>
                <w:webHidden/>
              </w:rPr>
            </w:r>
            <w:r w:rsidRPr="00612C00">
              <w:rPr>
                <w:noProof/>
                <w:webHidden/>
              </w:rPr>
              <w:fldChar w:fldCharType="separate"/>
            </w:r>
            <w:r w:rsidR="00DB6800" w:rsidRPr="00612C00">
              <w:rPr>
                <w:noProof/>
                <w:webHidden/>
              </w:rPr>
              <w:t>11</w:t>
            </w:r>
            <w:r w:rsidRPr="00612C00">
              <w:rPr>
                <w:noProof/>
                <w:webHidden/>
              </w:rPr>
              <w:fldChar w:fldCharType="end"/>
            </w:r>
          </w:hyperlink>
        </w:p>
        <w:p w14:paraId="42FC070E" w14:textId="02C05D2E" w:rsidR="00780FFA" w:rsidRPr="00612C00" w:rsidRDefault="00780FFA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201079996" w:history="1">
            <w:r w:rsidRPr="00612C00">
              <w:rPr>
                <w:rStyle w:val="Hipervnculo"/>
                <w:noProof/>
              </w:rPr>
              <w:t>9.</w:t>
            </w:r>
            <w:r w:rsidRPr="00612C00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12C00">
              <w:rPr>
                <w:rStyle w:val="Hipervnculo"/>
                <w:noProof/>
              </w:rPr>
              <w:t>Planos del proyecto:</w:t>
            </w:r>
            <w:r w:rsidRPr="00612C00">
              <w:rPr>
                <w:noProof/>
                <w:webHidden/>
              </w:rPr>
              <w:tab/>
            </w:r>
            <w:r w:rsidRPr="00612C00">
              <w:rPr>
                <w:noProof/>
                <w:webHidden/>
              </w:rPr>
              <w:fldChar w:fldCharType="begin"/>
            </w:r>
            <w:r w:rsidRPr="00612C00">
              <w:rPr>
                <w:noProof/>
                <w:webHidden/>
              </w:rPr>
              <w:instrText xml:space="preserve"> PAGEREF _Toc201079996 \h </w:instrText>
            </w:r>
            <w:r w:rsidRPr="00612C00">
              <w:rPr>
                <w:noProof/>
                <w:webHidden/>
              </w:rPr>
            </w:r>
            <w:r w:rsidRPr="00612C00">
              <w:rPr>
                <w:noProof/>
                <w:webHidden/>
              </w:rPr>
              <w:fldChar w:fldCharType="separate"/>
            </w:r>
            <w:r w:rsidR="00DB6800" w:rsidRPr="00612C00">
              <w:rPr>
                <w:noProof/>
                <w:webHidden/>
              </w:rPr>
              <w:t>11</w:t>
            </w:r>
            <w:r w:rsidRPr="00612C00">
              <w:rPr>
                <w:noProof/>
                <w:webHidden/>
              </w:rPr>
              <w:fldChar w:fldCharType="end"/>
            </w:r>
          </w:hyperlink>
        </w:p>
        <w:p w14:paraId="59A770BD" w14:textId="6815BB66" w:rsidR="00780FFA" w:rsidRPr="00612C00" w:rsidRDefault="00780FFA">
          <w:pPr>
            <w:pStyle w:val="TDC1"/>
            <w:tabs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201079997" w:history="1">
            <w:r w:rsidRPr="00612C00">
              <w:rPr>
                <w:rStyle w:val="Hipervnculo"/>
                <w:noProof/>
              </w:rPr>
              <w:t>Anexo: Registro fotográfico</w:t>
            </w:r>
            <w:r w:rsidRPr="00612C00">
              <w:rPr>
                <w:noProof/>
                <w:webHidden/>
              </w:rPr>
              <w:tab/>
            </w:r>
            <w:r w:rsidRPr="00612C00">
              <w:rPr>
                <w:noProof/>
                <w:webHidden/>
              </w:rPr>
              <w:fldChar w:fldCharType="begin"/>
            </w:r>
            <w:r w:rsidRPr="00612C00">
              <w:rPr>
                <w:noProof/>
                <w:webHidden/>
              </w:rPr>
              <w:instrText xml:space="preserve"> PAGEREF _Toc201079997 \h </w:instrText>
            </w:r>
            <w:r w:rsidRPr="00612C00">
              <w:rPr>
                <w:noProof/>
                <w:webHidden/>
              </w:rPr>
            </w:r>
            <w:r w:rsidRPr="00612C00">
              <w:rPr>
                <w:noProof/>
                <w:webHidden/>
              </w:rPr>
              <w:fldChar w:fldCharType="separate"/>
            </w:r>
            <w:r w:rsidR="00DB6800" w:rsidRPr="00612C00">
              <w:rPr>
                <w:noProof/>
                <w:webHidden/>
              </w:rPr>
              <w:t>12</w:t>
            </w:r>
            <w:r w:rsidRPr="00612C00">
              <w:rPr>
                <w:noProof/>
                <w:webHidden/>
              </w:rPr>
              <w:fldChar w:fldCharType="end"/>
            </w:r>
          </w:hyperlink>
        </w:p>
        <w:p w14:paraId="4EFDA6B4" w14:textId="079CD589" w:rsidR="00353739" w:rsidRPr="00612C00" w:rsidRDefault="00353739">
          <w:r w:rsidRPr="00612C00">
            <w:rPr>
              <w:b/>
              <w:bCs/>
            </w:rPr>
            <w:fldChar w:fldCharType="end"/>
          </w:r>
        </w:p>
      </w:sdtContent>
    </w:sdt>
    <w:p w14:paraId="03693A31" w14:textId="77777777" w:rsidR="00353739" w:rsidRPr="00612C00" w:rsidRDefault="00353739" w:rsidP="000447F5">
      <w:pPr>
        <w:pStyle w:val="ApplusTITULO"/>
        <w:rPr>
          <w:lang w:val="es-PE"/>
        </w:rPr>
      </w:pPr>
    </w:p>
    <w:p w14:paraId="5995BE41" w14:textId="77777777" w:rsidR="00353739" w:rsidRPr="00612C00" w:rsidRDefault="00353739" w:rsidP="000447F5">
      <w:pPr>
        <w:pStyle w:val="ApplusTITULO"/>
        <w:rPr>
          <w:lang w:val="es-PE"/>
        </w:rPr>
      </w:pPr>
    </w:p>
    <w:p w14:paraId="71E5E4B3" w14:textId="77777777" w:rsidR="00353739" w:rsidRPr="00612C00" w:rsidRDefault="00353739" w:rsidP="000447F5">
      <w:pPr>
        <w:pStyle w:val="ApplusTITULO"/>
        <w:rPr>
          <w:lang w:val="es-PE"/>
        </w:rPr>
      </w:pPr>
    </w:p>
    <w:p w14:paraId="220FD280" w14:textId="77777777" w:rsidR="00353739" w:rsidRPr="00612C00" w:rsidRDefault="00353739" w:rsidP="000447F5">
      <w:pPr>
        <w:pStyle w:val="ApplusTITULO"/>
        <w:rPr>
          <w:lang w:val="es-PE"/>
        </w:rPr>
      </w:pPr>
    </w:p>
    <w:p w14:paraId="4CF8F81A" w14:textId="77777777" w:rsidR="00353739" w:rsidRPr="00612C00" w:rsidRDefault="00353739" w:rsidP="000447F5">
      <w:pPr>
        <w:pStyle w:val="ApplusTITULO"/>
        <w:rPr>
          <w:lang w:val="es-PE"/>
        </w:rPr>
      </w:pPr>
    </w:p>
    <w:p w14:paraId="3447AF9D" w14:textId="77777777" w:rsidR="00353739" w:rsidRPr="00612C00" w:rsidRDefault="00353739" w:rsidP="000447F5">
      <w:pPr>
        <w:pStyle w:val="ApplusTITULO"/>
        <w:rPr>
          <w:lang w:val="es-PE"/>
        </w:rPr>
      </w:pPr>
    </w:p>
    <w:p w14:paraId="65745D50" w14:textId="77777777" w:rsidR="00353739" w:rsidRPr="00612C00" w:rsidRDefault="00353739" w:rsidP="000447F5">
      <w:pPr>
        <w:pStyle w:val="ApplusTITULO"/>
        <w:rPr>
          <w:lang w:val="es-PE"/>
        </w:rPr>
      </w:pPr>
    </w:p>
    <w:p w14:paraId="0DAA984A" w14:textId="3C2CC60A" w:rsidR="004E48BE" w:rsidRPr="00612C00" w:rsidRDefault="004E48BE" w:rsidP="000447F5">
      <w:pPr>
        <w:pStyle w:val="ApplusTITULO"/>
        <w:rPr>
          <w:lang w:val="es-PE"/>
        </w:rPr>
      </w:pPr>
      <w:r w:rsidRPr="00612C00">
        <w:rPr>
          <w:lang w:val="es-PE"/>
        </w:rPr>
        <w:lastRenderedPageBreak/>
        <w:t>MEMORIA DESCRIPTIVA</w:t>
      </w:r>
    </w:p>
    <w:p w14:paraId="64A109C6" w14:textId="77777777" w:rsidR="004E48BE" w:rsidRPr="00612C00" w:rsidRDefault="004E48BE" w:rsidP="00EA3D71">
      <w:pPr>
        <w:pStyle w:val="Ttulo1"/>
      </w:pPr>
      <w:bookmarkStart w:id="0" w:name="_Toc201079972"/>
      <w:r w:rsidRPr="00612C00">
        <w:t>Objetivo</w:t>
      </w:r>
      <w:bookmarkEnd w:id="0"/>
    </w:p>
    <w:p w14:paraId="1100E84B" w14:textId="28AE9834" w:rsidR="004E48BE" w:rsidRPr="00612C00" w:rsidRDefault="004E48BE" w:rsidP="004A4474">
      <w:pPr>
        <w:pStyle w:val="Prrafodelista"/>
        <w:rPr>
          <w:lang w:val="es-PE"/>
        </w:rPr>
      </w:pPr>
      <w:r w:rsidRPr="00612C00">
        <w:rPr>
          <w:lang w:val="es-PE"/>
        </w:rPr>
        <w:t>Este expediente tiene como objetivo presentar el Informe del Estudio de ingeniería correspondiente al trabajo con código LCL-</w:t>
      </w:r>
      <w:r w:rsidR="00317907" w:rsidRPr="00612C00">
        <w:t xml:space="preserve"> </w:t>
      </w:r>
      <w:r w:rsidR="00E707D8" w:rsidRPr="00612C00">
        <w:rPr>
          <w:noProof/>
          <w:lang w:val="es-PE"/>
        </w:rPr>
        <w:t>${</w:t>
      </w:r>
      <w:r w:rsidR="00E707D8" w:rsidRPr="00612C00">
        <w:rPr>
          <w:noProof/>
          <w:highlight w:val="green"/>
          <w:lang w:val="es-PE"/>
        </w:rPr>
        <w:t>lcl</w:t>
      </w:r>
      <w:r w:rsidR="00E707D8" w:rsidRPr="00612C00">
        <w:rPr>
          <w:noProof/>
          <w:lang w:val="es-PE"/>
        </w:rPr>
        <w:t>}</w:t>
      </w:r>
      <w:r w:rsidRPr="00612C00">
        <w:rPr>
          <w:lang w:val="es-PE"/>
        </w:rPr>
        <w:t>.</w:t>
      </w:r>
    </w:p>
    <w:p w14:paraId="6ADC4648" w14:textId="77777777" w:rsidR="004E48BE" w:rsidRPr="00612C00" w:rsidRDefault="004E48BE" w:rsidP="004A4474">
      <w:pPr>
        <w:pStyle w:val="Prrafodelista"/>
        <w:rPr>
          <w:lang w:val="es-PE"/>
        </w:rPr>
      </w:pPr>
      <w:r w:rsidRPr="00612C00">
        <w:rPr>
          <w:lang w:val="es-PE"/>
        </w:rPr>
        <w:t>La documentación técnica que conforma la ingeniería del presente proyecto tiene por finalidad definir las características técnicas y cantidades requeridas, tanto de suministro de materiales menores como de obras a ejecutar necesarias para la construcción.</w:t>
      </w:r>
    </w:p>
    <w:p w14:paraId="1F812B79" w14:textId="77777777" w:rsidR="004E48BE" w:rsidRPr="00612C00" w:rsidRDefault="004E48BE" w:rsidP="00781686">
      <w:pPr>
        <w:pStyle w:val="Ttulo1"/>
      </w:pPr>
      <w:bookmarkStart w:id="1" w:name="_Toc201079973"/>
      <w:r w:rsidRPr="00612C00">
        <w:t>Antecedentes</w:t>
      </w:r>
      <w:bookmarkEnd w:id="1"/>
    </w:p>
    <w:p w14:paraId="396D896A" w14:textId="77777777" w:rsidR="004E48BE" w:rsidRPr="00612C00" w:rsidRDefault="004E48BE" w:rsidP="00E03156">
      <w:pPr>
        <w:pStyle w:val="Prrafodelista"/>
      </w:pPr>
      <w:r w:rsidRPr="00612C00">
        <w:rPr>
          <w:lang w:val="es-PE"/>
        </w:rPr>
        <w:t>No tiene</w:t>
      </w:r>
      <w:r w:rsidRPr="00612C00">
        <w:t>.</w:t>
      </w:r>
    </w:p>
    <w:p w14:paraId="3A3D73C9" w14:textId="77777777" w:rsidR="004E48BE" w:rsidRPr="00612C00" w:rsidRDefault="004E48BE" w:rsidP="00EA3D71">
      <w:pPr>
        <w:pStyle w:val="Ttulo1"/>
      </w:pPr>
      <w:bookmarkStart w:id="2" w:name="_Toc201079974"/>
      <w:r w:rsidRPr="00612C00">
        <w:t>Alcance</w:t>
      </w:r>
      <w:bookmarkEnd w:id="2"/>
    </w:p>
    <w:p w14:paraId="628FBC69" w14:textId="2F0A64E7" w:rsidR="004E48BE" w:rsidRPr="00612C00" w:rsidRDefault="004E48BE" w:rsidP="00EC5A3C">
      <w:pPr>
        <w:pStyle w:val="Prrafodelista"/>
        <w:rPr>
          <w:lang w:val="es-PE"/>
        </w:rPr>
      </w:pPr>
      <w:r w:rsidRPr="00612C00">
        <w:rPr>
          <w:lang w:val="es-PE"/>
        </w:rPr>
        <w:t xml:space="preserve">El alcance del trabajo abarca el distrito de </w:t>
      </w:r>
      <w:r w:rsidR="00E707D8" w:rsidRPr="00612C00">
        <w:rPr>
          <w:noProof/>
          <w:lang w:val="es-PE"/>
        </w:rPr>
        <w:t>${</w:t>
      </w:r>
      <w:r w:rsidR="00E707D8" w:rsidRPr="00612C00">
        <w:rPr>
          <w:noProof/>
          <w:highlight w:val="green"/>
          <w:lang w:val="es-PE"/>
        </w:rPr>
        <w:t>distrito_nombre</w:t>
      </w:r>
      <w:r w:rsidR="00E707D8" w:rsidRPr="00612C00">
        <w:rPr>
          <w:noProof/>
          <w:lang w:val="es-PE"/>
        </w:rPr>
        <w:t>}</w:t>
      </w:r>
      <w:r w:rsidRPr="00612C00">
        <w:rPr>
          <w:lang w:val="es-PE"/>
        </w:rPr>
        <w:t xml:space="preserve">, provincia de </w:t>
      </w:r>
      <w:r w:rsidR="00E707D8" w:rsidRPr="00612C00">
        <w:rPr>
          <w:noProof/>
          <w:lang w:val="es-PE"/>
        </w:rPr>
        <w:t>${</w:t>
      </w:r>
      <w:r w:rsidR="00E707D8" w:rsidRPr="00612C00">
        <w:rPr>
          <w:noProof/>
          <w:highlight w:val="green"/>
          <w:lang w:val="es-PE"/>
        </w:rPr>
        <w:t>provincia_nombre</w:t>
      </w:r>
      <w:r w:rsidR="00E707D8" w:rsidRPr="00612C00">
        <w:rPr>
          <w:noProof/>
          <w:lang w:val="es-PE"/>
        </w:rPr>
        <w:t>}</w:t>
      </w:r>
      <w:r w:rsidRPr="00612C00">
        <w:rPr>
          <w:lang w:val="es-PE"/>
        </w:rPr>
        <w:t xml:space="preserve"> y departamento de </w:t>
      </w:r>
      <w:r w:rsidR="00E707D8" w:rsidRPr="00612C00">
        <w:rPr>
          <w:lang w:val="es-PE"/>
        </w:rPr>
        <w:t>${</w:t>
      </w:r>
      <w:proofErr w:type="spellStart"/>
      <w:r w:rsidR="00E707D8" w:rsidRPr="00612C00">
        <w:rPr>
          <w:highlight w:val="green"/>
          <w:lang w:val="es-PE"/>
        </w:rPr>
        <w:t>departamento_nombre</w:t>
      </w:r>
      <w:proofErr w:type="spellEnd"/>
      <w:r w:rsidR="00E707D8" w:rsidRPr="00612C00">
        <w:rPr>
          <w:lang w:val="es-PE"/>
        </w:rPr>
        <w:t>}</w:t>
      </w:r>
      <w:r w:rsidRPr="00612C00">
        <w:rPr>
          <w:lang w:val="es-PE"/>
        </w:rPr>
        <w:t>.</w:t>
      </w:r>
    </w:p>
    <w:p w14:paraId="3F3BF28B" w14:textId="77777777" w:rsidR="004E48BE" w:rsidRPr="00612C00" w:rsidRDefault="004E48BE" w:rsidP="00EC5A3C">
      <w:pPr>
        <w:pStyle w:val="Prrafodelista"/>
        <w:rPr>
          <w:lang w:val="es-PE"/>
        </w:rPr>
      </w:pPr>
      <w:r w:rsidRPr="00612C00">
        <w:rPr>
          <w:lang w:val="es-PE"/>
        </w:rPr>
        <w:t>La atención de los suministros será:</w:t>
      </w:r>
    </w:p>
    <w:p w14:paraId="79D495A2" w14:textId="71EF1FCC" w:rsidR="004E48BE" w:rsidRPr="00612C00" w:rsidRDefault="00FA77F4" w:rsidP="00560C56">
      <w:pPr>
        <w:pStyle w:val="Default"/>
        <w:numPr>
          <w:ilvl w:val="0"/>
          <w:numId w:val="11"/>
        </w:numPr>
        <w:spacing w:line="360" w:lineRule="auto"/>
        <w:jc w:val="both"/>
        <w:rPr>
          <w:sz w:val="22"/>
          <w:szCs w:val="22"/>
        </w:rPr>
      </w:pPr>
      <w:r w:rsidRPr="00612C00">
        <w:rPr>
          <w:noProof/>
          <w:sz w:val="22"/>
          <w:szCs w:val="22"/>
        </w:rPr>
        <w:t>${</w:t>
      </w:r>
      <w:r w:rsidRPr="00612C00">
        <w:rPr>
          <w:noProof/>
          <w:sz w:val="22"/>
          <w:szCs w:val="22"/>
          <w:highlight w:val="green"/>
        </w:rPr>
        <w:t>descripcion_trabajo</w:t>
      </w:r>
      <w:r w:rsidRPr="00612C00">
        <w:rPr>
          <w:noProof/>
          <w:sz w:val="22"/>
          <w:szCs w:val="22"/>
        </w:rPr>
        <w:t>}</w:t>
      </w:r>
    </w:p>
    <w:p w14:paraId="53E0B147" w14:textId="77777777" w:rsidR="004E48BE" w:rsidRPr="00612C00" w:rsidRDefault="004E48BE" w:rsidP="001245D6">
      <w:pPr>
        <w:pStyle w:val="Default"/>
        <w:numPr>
          <w:ilvl w:val="0"/>
          <w:numId w:val="11"/>
        </w:numPr>
        <w:spacing w:line="360" w:lineRule="auto"/>
        <w:jc w:val="both"/>
        <w:rPr>
          <w:bCs/>
          <w:snapToGrid w:val="0"/>
          <w:color w:val="auto"/>
          <w:sz w:val="22"/>
          <w:szCs w:val="22"/>
          <w:lang w:eastAsia="en-US"/>
        </w:rPr>
      </w:pPr>
      <w:r w:rsidRPr="00612C00">
        <w:rPr>
          <w:sz w:val="22"/>
          <w:szCs w:val="22"/>
        </w:rPr>
        <w:t>Si cliente varia la carga solicitada, la orden quedara sin efecto.</w:t>
      </w:r>
    </w:p>
    <w:p w14:paraId="6DFDC66F" w14:textId="77777777" w:rsidR="004E48BE" w:rsidRPr="00612C00" w:rsidRDefault="004E48BE" w:rsidP="005B5E09">
      <w:pPr>
        <w:pStyle w:val="Ttulo1"/>
      </w:pPr>
      <w:bookmarkStart w:id="3" w:name="_Toc201079975"/>
      <w:r w:rsidRPr="00612C00">
        <w:t xml:space="preserve">Requerimiento de Maniobra: </w:t>
      </w:r>
      <w:r w:rsidRPr="00612C00">
        <w:rPr>
          <w:color w:val="000000" w:themeColor="text1"/>
        </w:rPr>
        <w:t>NO</w:t>
      </w:r>
      <w:bookmarkEnd w:id="3"/>
    </w:p>
    <w:p w14:paraId="3BB281C4" w14:textId="77777777" w:rsidR="004E48BE" w:rsidRPr="00612C00" w:rsidRDefault="004E48BE" w:rsidP="00EA3D71">
      <w:pPr>
        <w:pStyle w:val="Ttulo1"/>
      </w:pPr>
      <w:bookmarkStart w:id="4" w:name="_Toc201079976"/>
      <w:r w:rsidRPr="00612C00">
        <w:t>Normas y Reglamentos de Aplicación</w:t>
      </w:r>
      <w:bookmarkEnd w:id="4"/>
      <w:r w:rsidRPr="00612C00">
        <w:t xml:space="preserve"> </w:t>
      </w:r>
    </w:p>
    <w:p w14:paraId="4A291657" w14:textId="77777777" w:rsidR="004E48BE" w:rsidRPr="00612C00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612C00">
        <w:rPr>
          <w:lang w:val="es-PE"/>
        </w:rPr>
        <w:t>Código Nacional de Electricidad Suministro 2011 (R.M. N° 214-2011-MEM/DM)</w:t>
      </w:r>
    </w:p>
    <w:p w14:paraId="254AF527" w14:textId="77777777" w:rsidR="004E48BE" w:rsidRPr="00612C00" w:rsidRDefault="004E48BE" w:rsidP="00904A9F">
      <w:pPr>
        <w:pStyle w:val="Prrafodelista"/>
        <w:numPr>
          <w:ilvl w:val="0"/>
          <w:numId w:val="4"/>
        </w:numPr>
        <w:rPr>
          <w:lang w:val="en-US"/>
        </w:rPr>
      </w:pPr>
      <w:r w:rsidRPr="00612C00">
        <w:rPr>
          <w:lang w:val="en-US"/>
        </w:rPr>
        <w:t>OSHA Occupational Safety and Health Administration, Construction Industry Standards, Title 29, Code of Federal Regulations, Part 1926, Safety and Health Regulation for Construction.</w:t>
      </w:r>
    </w:p>
    <w:p w14:paraId="47ABA213" w14:textId="77777777" w:rsidR="004E48BE" w:rsidRPr="00612C00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612C00">
        <w:rPr>
          <w:lang w:val="es-PE"/>
        </w:rPr>
        <w:t>Reglamento Nacional de Edificaciones (RNE)</w:t>
      </w:r>
    </w:p>
    <w:p w14:paraId="1E7582A1" w14:textId="77777777" w:rsidR="004E48BE" w:rsidRPr="00612C00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612C00">
        <w:rPr>
          <w:lang w:val="es-PE"/>
        </w:rPr>
        <w:t>D.L. 25844 Ley de Concesiones Eléctricas y su Reglamento.</w:t>
      </w:r>
    </w:p>
    <w:p w14:paraId="1D211828" w14:textId="77777777" w:rsidR="004E48BE" w:rsidRPr="00612C00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612C00">
        <w:rPr>
          <w:lang w:val="es-PE"/>
        </w:rPr>
        <w:t>Norma Técnica de Calidad de los Servicios Eléctricos.</w:t>
      </w:r>
    </w:p>
    <w:p w14:paraId="19A87CD1" w14:textId="77777777" w:rsidR="004E48BE" w:rsidRPr="00612C00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612C00">
        <w:rPr>
          <w:lang w:val="es-PE"/>
        </w:rPr>
        <w:t xml:space="preserve">Norma de procedimientos para la Elaboración de Proyectos y Ejecución de Obras en Sistemas de Distribución y Sistemas de Utilización en Media Tensión en zonas de Concesión de Distribución. R.D. </w:t>
      </w:r>
      <w:proofErr w:type="spellStart"/>
      <w:r w:rsidRPr="00612C00">
        <w:rPr>
          <w:lang w:val="es-PE"/>
        </w:rPr>
        <w:t>Nº</w:t>
      </w:r>
      <w:proofErr w:type="spellEnd"/>
      <w:r w:rsidRPr="00612C00">
        <w:rPr>
          <w:lang w:val="es-PE"/>
        </w:rPr>
        <w:t xml:space="preserve"> 018-2002-EM/DGE.</w:t>
      </w:r>
    </w:p>
    <w:p w14:paraId="6FC91FEF" w14:textId="77777777" w:rsidR="004E48BE" w:rsidRPr="00612C00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612C00">
        <w:rPr>
          <w:lang w:val="es-PE"/>
        </w:rPr>
        <w:t xml:space="preserve">Norma Técnica de Alumbrado de Vías Públicas en Zonas de Concesión de Distribución R.M. </w:t>
      </w:r>
      <w:proofErr w:type="spellStart"/>
      <w:r w:rsidRPr="00612C00">
        <w:rPr>
          <w:lang w:val="es-PE"/>
        </w:rPr>
        <w:t>Nº</w:t>
      </w:r>
      <w:proofErr w:type="spellEnd"/>
      <w:r w:rsidRPr="00612C00">
        <w:rPr>
          <w:lang w:val="es-PE"/>
        </w:rPr>
        <w:t xml:space="preserve"> 013-2003-EM/DM.</w:t>
      </w:r>
    </w:p>
    <w:p w14:paraId="11DB1501" w14:textId="77777777" w:rsidR="004E48BE" w:rsidRPr="00612C00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612C00">
        <w:rPr>
          <w:lang w:val="es-PE"/>
        </w:rPr>
        <w:lastRenderedPageBreak/>
        <w:t>Norma DGE “Calificación Eléctrica para la elaboración de Proyectos de Subsistemas de Distribución Secundarias”.</w:t>
      </w:r>
    </w:p>
    <w:p w14:paraId="1CC18089" w14:textId="77777777" w:rsidR="004E48BE" w:rsidRPr="00612C00" w:rsidRDefault="004E48BE" w:rsidP="00597671">
      <w:pPr>
        <w:pStyle w:val="Prrafodelista"/>
        <w:numPr>
          <w:ilvl w:val="0"/>
          <w:numId w:val="4"/>
        </w:numPr>
        <w:rPr>
          <w:lang w:val="es-PE"/>
        </w:rPr>
      </w:pPr>
      <w:r w:rsidRPr="00612C00">
        <w:rPr>
          <w:lang w:val="es-PE"/>
        </w:rPr>
        <w:t>Ordenanza N° 203MML Reglamento para la Ejecución de Obras en las áreas de Dominio público y su modificación Ordenanza N°244MML.</w:t>
      </w:r>
    </w:p>
    <w:p w14:paraId="466CD1F3" w14:textId="77777777" w:rsidR="004E48BE" w:rsidRPr="00612C00" w:rsidRDefault="004E48BE" w:rsidP="00EA3D71">
      <w:pPr>
        <w:pStyle w:val="Ttulo1"/>
      </w:pPr>
      <w:bookmarkStart w:id="5" w:name="_Toc201079977"/>
      <w:r w:rsidRPr="00612C00">
        <w:t>Zona de trabajo</w:t>
      </w:r>
      <w:bookmarkEnd w:id="5"/>
    </w:p>
    <w:p w14:paraId="57BF2A5F" w14:textId="6644B1E1" w:rsidR="004E48BE" w:rsidRPr="00612C00" w:rsidRDefault="004E48BE" w:rsidP="00EA3D71">
      <w:pPr>
        <w:pStyle w:val="Ttulo2"/>
      </w:pPr>
      <w:bookmarkStart w:id="6" w:name="_Toc201079978"/>
      <w:r w:rsidRPr="00612C00">
        <w:t xml:space="preserve">Distrito de </w:t>
      </w:r>
      <w:bookmarkEnd w:id="6"/>
      <w:r w:rsidR="00E707D8" w:rsidRPr="00612C00">
        <w:t>${</w:t>
      </w:r>
      <w:proofErr w:type="spellStart"/>
      <w:r w:rsidR="00E707D8" w:rsidRPr="00612C00">
        <w:rPr>
          <w:highlight w:val="green"/>
        </w:rPr>
        <w:t>distrito_nombre</w:t>
      </w:r>
      <w:proofErr w:type="spellEnd"/>
      <w:r w:rsidR="00E707D8" w:rsidRPr="00612C00">
        <w:t>}</w:t>
      </w:r>
    </w:p>
    <w:p w14:paraId="5BC96935" w14:textId="21D46A34" w:rsidR="004E48BE" w:rsidRPr="00612C00" w:rsidRDefault="004E48BE" w:rsidP="00B21041">
      <w:pPr>
        <w:jc w:val="both"/>
        <w:rPr>
          <w:lang w:val="es-PE"/>
        </w:rPr>
      </w:pPr>
      <w:r w:rsidRPr="00612C00">
        <w:rPr>
          <w:lang w:val="es-PE"/>
        </w:rPr>
        <w:t xml:space="preserve">La zona de trabajo se encuentra ubicada en </w:t>
      </w:r>
      <w:r w:rsidR="00E707D8" w:rsidRPr="00612C00">
        <w:rPr>
          <w:lang w:val="es-PE"/>
        </w:rPr>
        <w:t>${</w:t>
      </w:r>
      <w:proofErr w:type="spellStart"/>
      <w:r w:rsidR="00E707D8" w:rsidRPr="00612C00">
        <w:rPr>
          <w:highlight w:val="green"/>
          <w:lang w:val="es-PE"/>
        </w:rPr>
        <w:t>direccion_servicio_electrico</w:t>
      </w:r>
      <w:proofErr w:type="spellEnd"/>
      <w:r w:rsidR="00E707D8" w:rsidRPr="00612C00">
        <w:rPr>
          <w:lang w:val="es-PE"/>
        </w:rPr>
        <w:t>}</w:t>
      </w:r>
      <w:r w:rsidRPr="00612C00">
        <w:rPr>
          <w:lang w:val="es-PE"/>
        </w:rPr>
        <w:t xml:space="preserve">, en el distrito de </w:t>
      </w:r>
      <w:r w:rsidR="00E707D8" w:rsidRPr="00612C00">
        <w:rPr>
          <w:lang w:val="es-PE"/>
        </w:rPr>
        <w:t>${</w:t>
      </w:r>
      <w:proofErr w:type="spellStart"/>
      <w:r w:rsidR="00E707D8" w:rsidRPr="00612C00">
        <w:rPr>
          <w:highlight w:val="green"/>
          <w:lang w:val="es-PE"/>
        </w:rPr>
        <w:t>distrito_nombre</w:t>
      </w:r>
      <w:proofErr w:type="spellEnd"/>
      <w:r w:rsidR="00E707D8" w:rsidRPr="00612C00">
        <w:rPr>
          <w:lang w:val="es-PE"/>
        </w:rPr>
        <w:t>}</w:t>
      </w:r>
      <w:r w:rsidRPr="00612C00">
        <w:rPr>
          <w:lang w:val="es-PE"/>
        </w:rPr>
        <w:t xml:space="preserve">, provincia de </w:t>
      </w:r>
      <w:r w:rsidR="00E707D8" w:rsidRPr="00612C00">
        <w:rPr>
          <w:lang w:val="es-PE"/>
        </w:rPr>
        <w:t>${</w:t>
      </w:r>
      <w:proofErr w:type="spellStart"/>
      <w:r w:rsidR="00E707D8" w:rsidRPr="00612C00">
        <w:rPr>
          <w:highlight w:val="green"/>
          <w:lang w:val="es-PE"/>
        </w:rPr>
        <w:t>provincia_nombre</w:t>
      </w:r>
      <w:proofErr w:type="spellEnd"/>
      <w:r w:rsidR="00E707D8" w:rsidRPr="00612C00">
        <w:rPr>
          <w:lang w:val="es-PE"/>
        </w:rPr>
        <w:t>}</w:t>
      </w:r>
      <w:r w:rsidRPr="00612C00">
        <w:rPr>
          <w:lang w:val="es-PE"/>
        </w:rPr>
        <w:t xml:space="preserve"> y departamento de </w:t>
      </w:r>
      <w:r w:rsidR="00E707D8" w:rsidRPr="00612C00">
        <w:rPr>
          <w:lang w:val="es-PE"/>
        </w:rPr>
        <w:t>${</w:t>
      </w:r>
      <w:proofErr w:type="spellStart"/>
      <w:r w:rsidR="00E707D8" w:rsidRPr="00612C00">
        <w:rPr>
          <w:highlight w:val="green"/>
          <w:lang w:val="es-PE"/>
        </w:rPr>
        <w:t>departamento_nombre</w:t>
      </w:r>
      <w:proofErr w:type="spellEnd"/>
      <w:r w:rsidR="00E707D8" w:rsidRPr="00612C00">
        <w:rPr>
          <w:lang w:val="es-PE"/>
        </w:rPr>
        <w:t>}</w:t>
      </w:r>
      <w:r w:rsidRPr="00612C00">
        <w:rPr>
          <w:lang w:val="es-PE"/>
        </w:rPr>
        <w:t>:</w:t>
      </w:r>
    </w:p>
    <w:p w14:paraId="58D60945" w14:textId="5FB8CD0D" w:rsidR="004E48BE" w:rsidRPr="00612C00" w:rsidRDefault="00C61489" w:rsidP="00A516A4">
      <w:pPr>
        <w:pStyle w:val="Prrafodelista"/>
        <w:jc w:val="center"/>
      </w:pPr>
      <w:r w:rsidRPr="00612C00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831E980" wp14:editId="651E775E">
                <wp:simplePos x="0" y="0"/>
                <wp:positionH relativeFrom="margin">
                  <wp:posOffset>404495</wp:posOffset>
                </wp:positionH>
                <wp:positionV relativeFrom="paragraph">
                  <wp:posOffset>2179955</wp:posOffset>
                </wp:positionV>
                <wp:extent cx="752475" cy="219075"/>
                <wp:effectExtent l="57150" t="1047750" r="85725" b="104775"/>
                <wp:wrapNone/>
                <wp:docPr id="6" name="Bocadillo: rectá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219075"/>
                        </a:xfrm>
                        <a:prstGeom prst="wedgeRectCallout">
                          <a:avLst>
                            <a:gd name="adj1" fmla="val 12760"/>
                            <a:gd name="adj2" fmla="val -49278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1AFD91" w14:textId="589842BA" w:rsidR="004E48BE" w:rsidRPr="00767299" w:rsidRDefault="004E48BE" w:rsidP="00767299">
                            <w:pPr>
                              <w:jc w:val="center"/>
                              <w:rPr>
                                <w:color w:val="000000" w:themeColor="text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767299">
                              <w:rPr>
                                <w:color w:val="000000" w:themeColor="text1"/>
                                <w:sz w:val="16"/>
                                <w:szCs w:val="16"/>
                                <w:lang w:val="es-ES"/>
                              </w:rPr>
                              <w:t xml:space="preserve">SED </w:t>
                            </w:r>
                            <w:r w:rsidR="00C61489" w:rsidRPr="00C61489">
                              <w:rPr>
                                <w:color w:val="000000" w:themeColor="text1"/>
                                <w:sz w:val="16"/>
                                <w:szCs w:val="16"/>
                                <w:lang w:val="es-ES"/>
                              </w:rPr>
                              <w:t>13295A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831E980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Bocadillo: rectángulo 6" o:spid="_x0000_s1026" type="#_x0000_t61" style="position:absolute;left:0;text-align:left;margin-left:31.85pt;margin-top:171.65pt;width:59.25pt;height:17.2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" adj="13556,-95640" fillcolor="white [3212]" strokecolor="red">
                <v:shadow on="t" color="black" opacity="22937f" origin=",.5" offset="0,.63889mm"/>
                <v:textbox>
                  <w:txbxContent>
                    <w:p w14:paraId="6D1AFD91" w14:textId="589842BA" w:rsidR="004E48BE" w:rsidRPr="00767299" w:rsidRDefault="004E48BE" w:rsidP="00767299">
                      <w:pPr>
                        <w:jc w:val="center"/>
                        <w:rPr>
                          <w:color w:val="000000" w:themeColor="text1"/>
                          <w:sz w:val="16"/>
                          <w:szCs w:val="16"/>
                          <w:lang w:val="es-ES"/>
                        </w:rPr>
                      </w:pPr>
                      <w:r w:rsidRPr="00767299">
                        <w:rPr>
                          <w:color w:val="000000" w:themeColor="text1"/>
                          <w:sz w:val="16"/>
                          <w:szCs w:val="16"/>
                          <w:lang w:val="es-ES"/>
                        </w:rPr>
                        <w:t xml:space="preserve">SED </w:t>
                      </w:r>
                      <w:r w:rsidR="00C61489" w:rsidRPr="00C61489">
                        <w:rPr>
                          <w:color w:val="000000" w:themeColor="text1"/>
                          <w:sz w:val="16"/>
                          <w:szCs w:val="16"/>
                          <w:lang w:val="es-ES"/>
                        </w:rPr>
                        <w:t>13295A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12C00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F796583" wp14:editId="7B153100">
                <wp:simplePos x="0" y="0"/>
                <wp:positionH relativeFrom="margin">
                  <wp:posOffset>1928495</wp:posOffset>
                </wp:positionH>
                <wp:positionV relativeFrom="paragraph">
                  <wp:posOffset>2546985</wp:posOffset>
                </wp:positionV>
                <wp:extent cx="466725" cy="285750"/>
                <wp:effectExtent l="57150" t="381000" r="847725" b="95250"/>
                <wp:wrapNone/>
                <wp:docPr id="731145508" name="Bocadillo: rectángulo 731145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285750"/>
                        </a:xfrm>
                        <a:prstGeom prst="wedgeRectCallout">
                          <a:avLst>
                            <a:gd name="adj1" fmla="val 215710"/>
                            <a:gd name="adj2" fmla="val -17242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7EDD78" w14:textId="50C7AAAC" w:rsidR="00891C51" w:rsidRPr="00767299" w:rsidRDefault="00891C51" w:rsidP="00891C51">
                            <w:pPr>
                              <w:jc w:val="center"/>
                              <w:rPr>
                                <w:color w:val="000000" w:themeColor="text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s-ES"/>
                              </w:rPr>
                              <w:t>LL-0</w:t>
                            </w:r>
                            <w:r w:rsidR="00B21041">
                              <w:rPr>
                                <w:color w:val="000000" w:themeColor="text1"/>
                                <w:sz w:val="16"/>
                                <w:szCs w:val="16"/>
                                <w:lang w:val="es-E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96583" id="Bocadillo: rectángulo 731145508" o:spid="_x0000_s1027" type="#_x0000_t61" style="position:absolute;left:0;text-align:left;margin-left:151.85pt;margin-top:200.55pt;width:36.75pt;height:22.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" adj="57393,-26443" fillcolor="white [3212]" strokecolor="red">
                <v:shadow on="t" color="black" opacity="22937f" origin=",.5" offset="0,.63889mm"/>
                <v:textbox>
                  <w:txbxContent>
                    <w:p w14:paraId="647EDD78" w14:textId="50C7AAAC" w:rsidR="00891C51" w:rsidRPr="00767299" w:rsidRDefault="00891C51" w:rsidP="00891C51">
                      <w:pPr>
                        <w:jc w:val="center"/>
                        <w:rPr>
                          <w:color w:val="000000" w:themeColor="text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s-ES"/>
                        </w:rPr>
                        <w:t>LL-0</w:t>
                      </w:r>
                      <w:r w:rsidR="00B21041">
                        <w:rPr>
                          <w:color w:val="000000" w:themeColor="text1"/>
                          <w:sz w:val="16"/>
                          <w:szCs w:val="16"/>
                          <w:lang w:val="es-ES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12C00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4DA8018" wp14:editId="2748F53D">
                <wp:simplePos x="0" y="0"/>
                <wp:positionH relativeFrom="column">
                  <wp:posOffset>4766945</wp:posOffset>
                </wp:positionH>
                <wp:positionV relativeFrom="paragraph">
                  <wp:posOffset>1808480</wp:posOffset>
                </wp:positionV>
                <wp:extent cx="771525" cy="561975"/>
                <wp:effectExtent l="819150" t="0" r="28575" b="104775"/>
                <wp:wrapNone/>
                <wp:docPr id="820556802" name="Globo: línea doblad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5619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7702"/>
                            <a:gd name="adj6" fmla="val -100881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70CF1E" w14:textId="2052AA72" w:rsidR="00DC2AA6" w:rsidRPr="00DC2AA6" w:rsidRDefault="00DC2AA6" w:rsidP="00DC2AA6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Zona de Trabajo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DA8018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9" o:spid="_x0000_s1028" type="#_x0000_t48" style="position:absolute;left:0;text-align:left;margin-left:375.35pt;margin-top:142.4pt;width:60.75pt;height:44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" adj="-21790,23264" fillcolor="white [3212]" strokecolor="#c0504d [3205]" strokeweight="1.5pt">
                <v:stroke startarrow="open"/>
                <v:textbox>
                  <w:txbxContent>
                    <w:p w14:paraId="1D70CF1E" w14:textId="2052AA72" w:rsidR="00DC2AA6" w:rsidRPr="00DC2AA6" w:rsidRDefault="00DC2AA6" w:rsidP="00DC2AA6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Zona de Trabajo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612C00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061333A" wp14:editId="376FB042">
                <wp:simplePos x="0" y="0"/>
                <wp:positionH relativeFrom="margin">
                  <wp:posOffset>2738120</wp:posOffset>
                </wp:positionH>
                <wp:positionV relativeFrom="paragraph">
                  <wp:posOffset>798830</wp:posOffset>
                </wp:positionV>
                <wp:extent cx="601345" cy="222250"/>
                <wp:effectExtent l="57150" t="19050" r="332105" b="749300"/>
                <wp:wrapNone/>
                <wp:docPr id="7" name="Bocadillo: 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345" cy="222250"/>
                        </a:xfrm>
                        <a:prstGeom prst="wedgeRectCallout">
                          <a:avLst>
                            <a:gd name="adj1" fmla="val 92863"/>
                            <a:gd name="adj2" fmla="val 33176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6E1234" w14:textId="77777777" w:rsidR="004E48BE" w:rsidRPr="00767299" w:rsidRDefault="004E48BE" w:rsidP="00767299">
                            <w:pPr>
                              <w:jc w:val="center"/>
                              <w:rPr>
                                <w:color w:val="000000" w:themeColor="text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s-ES"/>
                              </w:rPr>
                              <w:t>CLIENTE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1333A" id="Bocadillo: rectángulo 7" o:spid="_x0000_s1029" type="#_x0000_t61" style="position:absolute;left:0;text-align:left;margin-left:215.6pt;margin-top:62.9pt;width:47.35pt;height:17.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" adj="30858,82462" fillcolor="white [3212]" strokecolor="red">
                <v:shadow on="t" color="black" opacity="22937f" origin=",.5" offset="0,.63889mm"/>
                <v:textbox>
                  <w:txbxContent>
                    <w:p w14:paraId="526E1234" w14:textId="77777777" w:rsidR="004E48BE" w:rsidRPr="00767299" w:rsidRDefault="004E48BE" w:rsidP="00767299">
                      <w:pPr>
                        <w:jc w:val="center"/>
                        <w:rPr>
                          <w:color w:val="000000" w:themeColor="text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s-ES"/>
                        </w:rPr>
                        <w:t>CLIENTE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12C00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8E5AB02" wp14:editId="29836B2A">
                <wp:simplePos x="0" y="0"/>
                <wp:positionH relativeFrom="column">
                  <wp:posOffset>3328670</wp:posOffset>
                </wp:positionH>
                <wp:positionV relativeFrom="paragraph">
                  <wp:posOffset>1541780</wp:posOffset>
                </wp:positionV>
                <wp:extent cx="638175" cy="723900"/>
                <wp:effectExtent l="38100" t="38100" r="66675" b="76200"/>
                <wp:wrapNone/>
                <wp:docPr id="1209879782" name="Conector rec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8175" cy="723900"/>
                        </a:xfrm>
                        <a:prstGeom prst="line">
                          <a:avLst/>
                        </a:prstGeom>
                        <a:ln w="6350"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936E91C" id="Conector recto 19" o:spid="_x0000_s1026" style="position:absolute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2.1pt,121.4pt" to="312.35pt,17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" strokecolor="#4f81bd [3204]" strokeweight=".5pt">
                <v:shadow on="t" color="black" opacity="24903f" origin=",.5" offset="0,.55556mm"/>
              </v:line>
            </w:pict>
          </mc:Fallback>
        </mc:AlternateContent>
      </w:r>
      <w:r w:rsidRPr="00612C00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6F27A28" wp14:editId="51A9E2CF">
                <wp:simplePos x="0" y="0"/>
                <wp:positionH relativeFrom="column">
                  <wp:posOffset>3281044</wp:posOffset>
                </wp:positionH>
                <wp:positionV relativeFrom="paragraph">
                  <wp:posOffset>1541780</wp:posOffset>
                </wp:positionV>
                <wp:extent cx="619125" cy="659765"/>
                <wp:effectExtent l="57150" t="19050" r="66675" b="83185"/>
                <wp:wrapNone/>
                <wp:docPr id="1394864867" name="Conector rec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19125" cy="659765"/>
                        </a:xfrm>
                        <a:prstGeom prst="line">
                          <a:avLst/>
                        </a:prstGeom>
                        <a:ln w="6350"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76B8BE" id="Conector recto 18" o:spid="_x0000_s1026" style="position:absolute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8.35pt,121.4pt" to="307.1pt,17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" strokecolor="#4f81bd [3204]" strokeweight=".5pt">
                <v:shadow on="t" color="black" opacity="24903f" origin=",.5" offset="0,.55556mm"/>
              </v:line>
            </w:pict>
          </mc:Fallback>
        </mc:AlternateContent>
      </w:r>
      <w:r w:rsidRPr="00612C00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D6F59E8" wp14:editId="618C7421">
                <wp:simplePos x="0" y="0"/>
                <wp:positionH relativeFrom="column">
                  <wp:posOffset>2623099</wp:posOffset>
                </wp:positionH>
                <wp:positionV relativeFrom="paragraph">
                  <wp:posOffset>2083282</wp:posOffset>
                </wp:positionV>
                <wp:extent cx="1629210" cy="529473"/>
                <wp:effectExtent l="0" t="438150" r="0" b="499745"/>
                <wp:wrapNone/>
                <wp:docPr id="2118575008" name="Rectángulo: esquinas redondeada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278179">
                          <a:off x="0" y="0"/>
                          <a:ext cx="1629210" cy="5294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3838D4" id="Rectángulo: esquinas redondeadas 7" o:spid="_x0000_s1026" style="position:absolute;margin-left:206.55pt;margin-top:164.05pt;width:128.3pt;height:41.7pt;rotation:2488379fd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" filled="f" strokecolor="#7030a0">
                <v:shadow on="t" color="black" opacity="22937f" origin=",.5" offset="0,.63889mm"/>
              </v:roundrect>
            </w:pict>
          </mc:Fallback>
        </mc:AlternateContent>
      </w:r>
      <w:r w:rsidRPr="00612C00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0629BAF" wp14:editId="3399672E">
                <wp:simplePos x="0" y="0"/>
                <wp:positionH relativeFrom="column">
                  <wp:posOffset>3466220</wp:posOffset>
                </wp:positionH>
                <wp:positionV relativeFrom="paragraph">
                  <wp:posOffset>1707831</wp:posOffset>
                </wp:positionV>
                <wp:extent cx="249125" cy="140801"/>
                <wp:effectExtent l="130492" t="60008" r="53023" b="91122"/>
                <wp:wrapNone/>
                <wp:docPr id="260715083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754636">
                          <a:off x="0" y="0"/>
                          <a:ext cx="249125" cy="14080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AD05F1" id="Rectángulo 15" o:spid="_x0000_s1026" style="position:absolute;margin-left:272.95pt;margin-top:134.45pt;width:19.6pt;height:11.1pt;rotation:-3107896fd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" fillcolor="white [3212]" strokecolor="red">
                <v:shadow on="t" color="black" opacity="22937f" origin=",.5" offset="0,.63889mm"/>
              </v:rect>
            </w:pict>
          </mc:Fallback>
        </mc:AlternateContent>
      </w:r>
      <w:r w:rsidR="00DC2AA6" w:rsidRPr="00612C00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="00DC2AA6" w:rsidRPr="00612C00">
        <w:rPr>
          <w:lang w:val="es-ES_tradnl"/>
        </w:rPr>
        <w:t xml:space="preserve"> </w:t>
      </w:r>
      <w:r w:rsidR="00891C51" w:rsidRPr="00612C00">
        <w:rPr>
          <w:noProof/>
          <w:lang w:val="es-ES_tradnl"/>
        </w:rPr>
        <w:t xml:space="preserve"> </w:t>
      </w:r>
      <w:r w:rsidR="004E48BE" w:rsidRPr="00612C00">
        <w:rPr>
          <w:noProof/>
        </w:rPr>
        <w:drawing>
          <wp:inline distT="0" distB="0" distL="0" distR="0" wp14:anchorId="75725C2A" wp14:editId="284542A8">
            <wp:extent cx="5310056" cy="4362450"/>
            <wp:effectExtent l="19050" t="19050" r="24130" b="190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25987" cy="437553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2E6EF0" w14:textId="1D6E399F" w:rsidR="004E48BE" w:rsidRPr="00612C00" w:rsidRDefault="004E48BE" w:rsidP="00E463FC">
      <w:pPr>
        <w:pStyle w:val="Prrafodelista"/>
        <w:jc w:val="center"/>
        <w:rPr>
          <w:lang w:val="es-PE"/>
        </w:rPr>
      </w:pPr>
      <w:r w:rsidRPr="00612C00">
        <w:rPr>
          <w:lang w:val="es-PE"/>
        </w:rPr>
        <w:t xml:space="preserve">Figura 5.1 – 1: Zona de trabajo – Fuente: </w:t>
      </w:r>
      <w:proofErr w:type="spellStart"/>
      <w:r w:rsidRPr="00612C00">
        <w:rPr>
          <w:lang w:val="es-PE"/>
        </w:rPr>
        <w:t>Geoapps</w:t>
      </w:r>
      <w:proofErr w:type="spellEnd"/>
    </w:p>
    <w:p w14:paraId="5E62C2FB" w14:textId="5128404D" w:rsidR="004E48BE" w:rsidRPr="00612C00" w:rsidRDefault="004E48BE" w:rsidP="00823B8F">
      <w:pPr>
        <w:pStyle w:val="Prrafodelista"/>
        <w:numPr>
          <w:ilvl w:val="0"/>
          <w:numId w:val="4"/>
        </w:numPr>
        <w:rPr>
          <w:b/>
          <w:lang w:val="es-PE"/>
        </w:rPr>
      </w:pPr>
      <w:r w:rsidRPr="00612C00">
        <w:rPr>
          <w:b/>
          <w:lang w:val="es-PE"/>
        </w:rPr>
        <w:t>Cliente solicita</w:t>
      </w:r>
      <w:r w:rsidR="00FA77F4" w:rsidRPr="00612C00">
        <w:rPr>
          <w:b/>
          <w:lang w:val="es-PE"/>
        </w:rPr>
        <w:t xml:space="preserve"> ${</w:t>
      </w:r>
      <w:proofErr w:type="spellStart"/>
      <w:r w:rsidR="00FA77F4" w:rsidRPr="00612C00">
        <w:rPr>
          <w:b/>
          <w:highlight w:val="green"/>
          <w:lang w:val="es-PE"/>
        </w:rPr>
        <w:t>cantidad_suministros</w:t>
      </w:r>
      <w:proofErr w:type="spellEnd"/>
      <w:r w:rsidR="00FA77F4" w:rsidRPr="00612C00">
        <w:rPr>
          <w:b/>
          <w:lang w:val="es-PE"/>
        </w:rPr>
        <w:t>}</w:t>
      </w:r>
      <w:r w:rsidRPr="00612C00">
        <w:rPr>
          <w:b/>
          <w:lang w:val="es-PE"/>
        </w:rPr>
        <w:t xml:space="preserve"> suministro </w:t>
      </w:r>
      <w:r w:rsidR="00E707D8" w:rsidRPr="00612C00">
        <w:rPr>
          <w:b/>
          <w:lang w:val="es-PE"/>
        </w:rPr>
        <w:t>${</w:t>
      </w:r>
      <w:proofErr w:type="spellStart"/>
      <w:r w:rsidR="00E707D8" w:rsidRPr="00612C00">
        <w:rPr>
          <w:b/>
          <w:highlight w:val="green"/>
          <w:lang w:val="es-PE"/>
        </w:rPr>
        <w:t>sistema_acometida</w:t>
      </w:r>
      <w:proofErr w:type="spellEnd"/>
      <w:r w:rsidR="00E707D8" w:rsidRPr="00612C00">
        <w:rPr>
          <w:b/>
          <w:lang w:val="es-PE"/>
        </w:rPr>
        <w:t xml:space="preserve">} </w:t>
      </w:r>
      <w:r w:rsidRPr="00612C00">
        <w:rPr>
          <w:b/>
          <w:lang w:val="es-PE"/>
        </w:rPr>
        <w:t xml:space="preserve">ø desde </w:t>
      </w:r>
      <w:r w:rsidR="00E707D8" w:rsidRPr="00612C00">
        <w:rPr>
          <w:b/>
          <w:lang w:val="es-PE"/>
        </w:rPr>
        <w:t>${</w:t>
      </w:r>
      <w:proofErr w:type="spellStart"/>
      <w:r w:rsidR="00E707D8" w:rsidRPr="00612C00">
        <w:rPr>
          <w:b/>
          <w:highlight w:val="green"/>
          <w:lang w:val="es-PE"/>
        </w:rPr>
        <w:t>cc</w:t>
      </w:r>
      <w:proofErr w:type="spellEnd"/>
      <w:r w:rsidR="00E707D8" w:rsidRPr="00612C00">
        <w:rPr>
          <w:b/>
          <w:lang w:val="es-PE"/>
        </w:rPr>
        <w:t>}</w:t>
      </w:r>
      <w:r w:rsidRPr="00612C00">
        <w:rPr>
          <w:b/>
          <w:lang w:val="es-PE"/>
        </w:rPr>
        <w:t xml:space="preserve"> kW.</w:t>
      </w:r>
    </w:p>
    <w:p w14:paraId="0DDEF034" w14:textId="1C84725D" w:rsidR="004E48BE" w:rsidRPr="00612C00" w:rsidRDefault="004E48BE" w:rsidP="00823B8F">
      <w:pPr>
        <w:pStyle w:val="Prrafodelista"/>
        <w:numPr>
          <w:ilvl w:val="0"/>
          <w:numId w:val="4"/>
        </w:numPr>
        <w:rPr>
          <w:lang w:val="es-PE"/>
        </w:rPr>
      </w:pPr>
      <w:r w:rsidRPr="00612C00">
        <w:rPr>
          <w:lang w:val="es-PE"/>
        </w:rPr>
        <w:t xml:space="preserve">La carga solicitada por el cliente será destinada para </w:t>
      </w:r>
      <w:r w:rsidR="00E707D8" w:rsidRPr="00612C00">
        <w:rPr>
          <w:lang w:val="es-PE"/>
        </w:rPr>
        <w:t>uso ${</w:t>
      </w:r>
      <w:proofErr w:type="spellStart"/>
      <w:r w:rsidR="00E707D8" w:rsidRPr="00612C00">
        <w:rPr>
          <w:highlight w:val="green"/>
          <w:lang w:val="es-PE"/>
        </w:rPr>
        <w:t>uso_servicio</w:t>
      </w:r>
      <w:proofErr w:type="spellEnd"/>
      <w:r w:rsidR="00E707D8" w:rsidRPr="00612C00">
        <w:rPr>
          <w:lang w:val="es-PE"/>
        </w:rPr>
        <w:t>}</w:t>
      </w:r>
      <w:r w:rsidRPr="00612C00">
        <w:rPr>
          <w:lang w:val="es-PE"/>
        </w:rPr>
        <w:t>.</w:t>
      </w:r>
    </w:p>
    <w:p w14:paraId="3CB1A646" w14:textId="2BB22C89" w:rsidR="004E48BE" w:rsidRPr="00612C00" w:rsidRDefault="004E48BE" w:rsidP="00BE380B">
      <w:pPr>
        <w:pStyle w:val="Prrafodelista"/>
        <w:numPr>
          <w:ilvl w:val="0"/>
          <w:numId w:val="4"/>
        </w:numPr>
        <w:rPr>
          <w:lang w:val="es-PE"/>
        </w:rPr>
      </w:pPr>
      <w:r w:rsidRPr="00612C00">
        <w:rPr>
          <w:lang w:val="es-PE"/>
        </w:rPr>
        <w:lastRenderedPageBreak/>
        <w:t xml:space="preserve">Se coordino </w:t>
      </w:r>
      <w:r w:rsidR="00612C00" w:rsidRPr="00612C00">
        <w:rPr>
          <w:lang w:val="es-PE"/>
        </w:rPr>
        <w:t>desde</w:t>
      </w:r>
      <w:r w:rsidR="00891C51" w:rsidRPr="00612C00">
        <w:rPr>
          <w:lang w:val="es-PE"/>
        </w:rPr>
        <w:t xml:space="preserve"> campo </w:t>
      </w:r>
      <w:r w:rsidR="00612C00" w:rsidRPr="00612C00">
        <w:rPr>
          <w:lang w:val="es-PE"/>
        </w:rPr>
        <w:t xml:space="preserve">vía telefónica </w:t>
      </w:r>
      <w:r w:rsidR="00E707D8" w:rsidRPr="00612C00">
        <w:rPr>
          <w:lang w:val="es-PE"/>
        </w:rPr>
        <w:t>${</w:t>
      </w:r>
      <w:proofErr w:type="spellStart"/>
      <w:r w:rsidR="00E707D8" w:rsidRPr="00612C00">
        <w:rPr>
          <w:highlight w:val="green"/>
          <w:lang w:val="es-PE"/>
        </w:rPr>
        <w:t>detalle_contacto</w:t>
      </w:r>
      <w:proofErr w:type="spellEnd"/>
      <w:r w:rsidR="00E707D8" w:rsidRPr="00612C00">
        <w:rPr>
          <w:lang w:val="es-PE"/>
        </w:rPr>
        <w:t>}</w:t>
      </w:r>
      <w:r w:rsidR="005E0FAD" w:rsidRPr="00612C00">
        <w:rPr>
          <w:lang w:val="es-PE"/>
        </w:rPr>
        <w:t>.</w:t>
      </w:r>
    </w:p>
    <w:p w14:paraId="0644ABCB" w14:textId="51461002" w:rsidR="004E48BE" w:rsidRPr="00612C00" w:rsidRDefault="004E48BE" w:rsidP="00BE380B">
      <w:pPr>
        <w:pStyle w:val="Prrafodelista"/>
        <w:numPr>
          <w:ilvl w:val="0"/>
          <w:numId w:val="4"/>
        </w:numPr>
        <w:rPr>
          <w:lang w:val="es-PE"/>
        </w:rPr>
      </w:pPr>
      <w:r w:rsidRPr="00612C00">
        <w:rPr>
          <w:lang w:val="es-PE"/>
        </w:rPr>
        <w:t xml:space="preserve">El cliente </w:t>
      </w:r>
      <w:r w:rsidR="00E707D8" w:rsidRPr="00612C00">
        <w:rPr>
          <w:lang w:val="es-PE"/>
        </w:rPr>
        <w:t>${</w:t>
      </w:r>
      <w:proofErr w:type="spellStart"/>
      <w:r w:rsidR="00E707D8" w:rsidRPr="00612C00">
        <w:rPr>
          <w:highlight w:val="green"/>
          <w:lang w:val="es-PE"/>
        </w:rPr>
        <w:t>tiene_nicho</w:t>
      </w:r>
      <w:proofErr w:type="spellEnd"/>
      <w:r w:rsidR="00E707D8" w:rsidRPr="00612C00">
        <w:rPr>
          <w:lang w:val="es-PE"/>
        </w:rPr>
        <w:t>}</w:t>
      </w:r>
      <w:r w:rsidR="00C61489" w:rsidRPr="00612C00">
        <w:rPr>
          <w:lang w:val="es-PE"/>
        </w:rPr>
        <w:t xml:space="preserve"> </w:t>
      </w:r>
      <w:r w:rsidRPr="00612C00">
        <w:rPr>
          <w:lang w:val="es-PE"/>
        </w:rPr>
        <w:t xml:space="preserve">cuenta con nicho preparado </w:t>
      </w:r>
      <w:r w:rsidR="00C61489" w:rsidRPr="00612C00">
        <w:rPr>
          <w:lang w:val="es-PE"/>
        </w:rPr>
        <w:t>en murete</w:t>
      </w:r>
      <w:r w:rsidRPr="00612C00">
        <w:rPr>
          <w:lang w:val="es-PE"/>
        </w:rPr>
        <w:t>.</w:t>
      </w:r>
    </w:p>
    <w:p w14:paraId="11273D8A" w14:textId="77777777" w:rsidR="004E48BE" w:rsidRPr="00612C00" w:rsidRDefault="004E48BE" w:rsidP="00EA3D71">
      <w:pPr>
        <w:pStyle w:val="Ttulo1"/>
      </w:pPr>
      <w:bookmarkStart w:id="7" w:name="_Toc201079979"/>
      <w:r w:rsidRPr="00612C00">
        <w:t>Descripción del proyecto</w:t>
      </w:r>
      <w:bookmarkEnd w:id="7"/>
    </w:p>
    <w:p w14:paraId="29709F97" w14:textId="4823926E" w:rsidR="004E48BE" w:rsidRPr="00612C00" w:rsidRDefault="004E48BE" w:rsidP="00767299">
      <w:pPr>
        <w:pStyle w:val="Prrafodelista"/>
        <w:numPr>
          <w:ilvl w:val="0"/>
          <w:numId w:val="4"/>
        </w:numPr>
        <w:rPr>
          <w:lang w:val="es-PE"/>
        </w:rPr>
      </w:pPr>
      <w:r w:rsidRPr="00612C00">
        <w:rPr>
          <w:lang w:val="es-PE"/>
        </w:rPr>
        <w:t xml:space="preserve">El proyecto comprende la </w:t>
      </w:r>
      <w:r w:rsidR="00C61489" w:rsidRPr="00612C00">
        <w:rPr>
          <w:lang w:val="es-PE"/>
        </w:rPr>
        <w:t>reforma</w:t>
      </w:r>
      <w:r w:rsidRPr="00612C00">
        <w:rPr>
          <w:lang w:val="es-PE"/>
        </w:rPr>
        <w:t xml:space="preserve"> de redes de Baja Tensión (SDS), radio de la </w:t>
      </w:r>
      <w:r w:rsidR="00E707D8" w:rsidRPr="00612C00">
        <w:rPr>
          <w:lang w:val="es-PE"/>
        </w:rPr>
        <w:t>${</w:t>
      </w:r>
      <w:r w:rsidR="00E707D8" w:rsidRPr="00612C00">
        <w:rPr>
          <w:highlight w:val="green"/>
          <w:lang w:val="es-PE"/>
        </w:rPr>
        <w:t>sed</w:t>
      </w:r>
      <w:r w:rsidR="00E707D8" w:rsidRPr="00612C00">
        <w:rPr>
          <w:lang w:val="es-PE"/>
        </w:rPr>
        <w:t>}</w:t>
      </w:r>
      <w:r w:rsidR="00C61489" w:rsidRPr="00612C00">
        <w:rPr>
          <w:lang w:val="es-PE"/>
        </w:rPr>
        <w:t xml:space="preserve"> </w:t>
      </w:r>
      <w:r w:rsidRPr="00612C00">
        <w:rPr>
          <w:lang w:val="es-PE"/>
        </w:rPr>
        <w:t>llave</w:t>
      </w:r>
      <w:r w:rsidR="00E707D8" w:rsidRPr="00612C00">
        <w:rPr>
          <w:lang w:val="es-PE"/>
        </w:rPr>
        <w:t>-${</w:t>
      </w:r>
      <w:r w:rsidR="00E707D8" w:rsidRPr="00612C00">
        <w:rPr>
          <w:highlight w:val="green"/>
          <w:lang w:val="es-PE"/>
        </w:rPr>
        <w:t>llave</w:t>
      </w:r>
      <w:r w:rsidR="00E707D8" w:rsidRPr="00612C00">
        <w:rPr>
          <w:lang w:val="es-PE"/>
        </w:rPr>
        <w:t>}</w:t>
      </w:r>
      <w:r w:rsidRPr="00612C00">
        <w:rPr>
          <w:lang w:val="es-PE"/>
        </w:rPr>
        <w:t xml:space="preserve">, a fin de atender </w:t>
      </w:r>
      <w:r w:rsidR="00612C00" w:rsidRPr="00612C00">
        <w:rPr>
          <w:lang w:val="es-PE"/>
        </w:rPr>
        <w:t>${</w:t>
      </w:r>
      <w:proofErr w:type="spellStart"/>
      <w:r w:rsidR="00612C00" w:rsidRPr="00612C00">
        <w:rPr>
          <w:highlight w:val="green"/>
          <w:lang w:val="es-PE"/>
        </w:rPr>
        <w:t>cantidad_suministros</w:t>
      </w:r>
      <w:proofErr w:type="spellEnd"/>
      <w:r w:rsidR="00612C00" w:rsidRPr="00612C00">
        <w:rPr>
          <w:lang w:val="es-PE"/>
        </w:rPr>
        <w:t>}</w:t>
      </w:r>
      <w:r w:rsidRPr="00612C00">
        <w:rPr>
          <w:lang w:val="es-PE"/>
        </w:rPr>
        <w:t xml:space="preserve"> nuevo suministro de C.C: </w:t>
      </w:r>
      <w:r w:rsidR="00E707D8" w:rsidRPr="00612C00">
        <w:rPr>
          <w:lang w:val="es-PE"/>
        </w:rPr>
        <w:t>${</w:t>
      </w:r>
      <w:proofErr w:type="spellStart"/>
      <w:r w:rsidR="00E707D8" w:rsidRPr="00612C00">
        <w:rPr>
          <w:highlight w:val="green"/>
          <w:lang w:val="es-PE"/>
        </w:rPr>
        <w:t>cc</w:t>
      </w:r>
      <w:proofErr w:type="spellEnd"/>
      <w:r w:rsidR="00E707D8" w:rsidRPr="00612C00">
        <w:rPr>
          <w:lang w:val="es-PE"/>
        </w:rPr>
        <w:t>}</w:t>
      </w:r>
      <w:r w:rsidRPr="00612C00">
        <w:rPr>
          <w:lang w:val="es-PE"/>
        </w:rPr>
        <w:t xml:space="preserve"> kW</w:t>
      </w:r>
    </w:p>
    <w:p w14:paraId="60A73021" w14:textId="77777777" w:rsidR="004E48BE" w:rsidRPr="00612C00" w:rsidRDefault="004E48BE" w:rsidP="00767299">
      <w:pPr>
        <w:pStyle w:val="Prrafodelista"/>
        <w:numPr>
          <w:ilvl w:val="0"/>
          <w:numId w:val="4"/>
        </w:numPr>
        <w:rPr>
          <w:lang w:val="es-PE"/>
        </w:rPr>
      </w:pPr>
      <w:r w:rsidRPr="00612C00">
        <w:rPr>
          <w:lang w:val="es-PE"/>
        </w:rPr>
        <w:t>Los trabajos a desarrollar son lo siguiente:</w:t>
      </w:r>
    </w:p>
    <w:p w14:paraId="3BB5896C" w14:textId="2B6832C6" w:rsidR="004E48BE" w:rsidRPr="00612C00" w:rsidRDefault="004E48BE" w:rsidP="00EA3D71">
      <w:pPr>
        <w:pStyle w:val="Ttulo2"/>
      </w:pPr>
      <w:bookmarkStart w:id="8" w:name="_Toc201079980"/>
      <w:r w:rsidRPr="00612C00">
        <w:t xml:space="preserve">Distrito de </w:t>
      </w:r>
      <w:bookmarkEnd w:id="8"/>
      <w:r w:rsidR="00E707D8" w:rsidRPr="00612C00">
        <w:t>${</w:t>
      </w:r>
      <w:proofErr w:type="spellStart"/>
      <w:r w:rsidR="00E707D8" w:rsidRPr="00612C00">
        <w:rPr>
          <w:highlight w:val="green"/>
        </w:rPr>
        <w:t>distrito_nombre</w:t>
      </w:r>
      <w:proofErr w:type="spellEnd"/>
      <w:r w:rsidR="00E707D8" w:rsidRPr="00612C00">
        <w:t>}</w:t>
      </w:r>
    </w:p>
    <w:p w14:paraId="3E65CB60" w14:textId="7E03C462" w:rsidR="004E48BE" w:rsidRPr="00612C00" w:rsidRDefault="004E48BE" w:rsidP="00A43A09">
      <w:pPr>
        <w:pStyle w:val="Prrafodelista"/>
      </w:pPr>
      <w:r w:rsidRPr="00612C00">
        <w:rPr>
          <w:lang w:val="es-PE"/>
        </w:rPr>
        <w:t xml:space="preserve">La zona de trabajo se encuentra ubicada en </w:t>
      </w:r>
      <w:r w:rsidR="00E707D8" w:rsidRPr="00612C00">
        <w:rPr>
          <w:lang w:val="es-PE"/>
        </w:rPr>
        <w:t>${</w:t>
      </w:r>
      <w:proofErr w:type="spellStart"/>
      <w:r w:rsidR="00E707D8" w:rsidRPr="00612C00">
        <w:rPr>
          <w:highlight w:val="green"/>
          <w:lang w:val="es-PE"/>
        </w:rPr>
        <w:t>direccion_servicio_electrico</w:t>
      </w:r>
      <w:proofErr w:type="spellEnd"/>
      <w:r w:rsidR="00E707D8" w:rsidRPr="00612C00">
        <w:rPr>
          <w:lang w:val="es-PE"/>
        </w:rPr>
        <w:t>}</w:t>
      </w:r>
      <w:r w:rsidRPr="00612C00">
        <w:rPr>
          <w:lang w:val="es-PE"/>
        </w:rPr>
        <w:t>.</w:t>
      </w:r>
    </w:p>
    <w:p w14:paraId="6238053A" w14:textId="77777777" w:rsidR="004E48BE" w:rsidRPr="00612C00" w:rsidRDefault="004E48BE" w:rsidP="00DA18A8">
      <w:pPr>
        <w:pStyle w:val="Ttulo3"/>
        <w:ind w:left="567" w:hanging="567"/>
      </w:pPr>
      <w:bookmarkStart w:id="9" w:name="_Toc201079981"/>
      <w:r w:rsidRPr="00612C00">
        <w:t>Instalación de redes Aéreas</w:t>
      </w:r>
      <w:bookmarkEnd w:id="9"/>
    </w:p>
    <w:tbl>
      <w:tblPr>
        <w:tblStyle w:val="Tablaconcuadrcula3"/>
        <w:tblW w:w="5251" w:type="pct"/>
        <w:tblLook w:val="04A0" w:firstRow="1" w:lastRow="0" w:firstColumn="1" w:lastColumn="0" w:noHBand="0" w:noVBand="1"/>
      </w:tblPr>
      <w:tblGrid>
        <w:gridCol w:w="984"/>
        <w:gridCol w:w="1189"/>
        <w:gridCol w:w="1692"/>
        <w:gridCol w:w="1684"/>
        <w:gridCol w:w="1789"/>
        <w:gridCol w:w="2177"/>
      </w:tblGrid>
      <w:tr w:rsidR="004E48BE" w:rsidRPr="00612C00" w14:paraId="31577AD7" w14:textId="77777777" w:rsidTr="003422F9">
        <w:trPr>
          <w:trHeight w:val="741"/>
        </w:trPr>
        <w:tc>
          <w:tcPr>
            <w:tcW w:w="517" w:type="pct"/>
            <w:shd w:val="clear" w:color="auto" w:fill="F2F2F2" w:themeFill="background1" w:themeFillShade="F2"/>
            <w:vAlign w:val="center"/>
          </w:tcPr>
          <w:p w14:paraId="5E16D2AC" w14:textId="77777777" w:rsidR="004E48BE" w:rsidRPr="00612C00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612C00">
              <w:rPr>
                <w:rFonts w:ascii="Tahoma" w:hAnsi="Tahoma" w:cs="Tahoma"/>
                <w:b/>
                <w:sz w:val="18"/>
                <w:szCs w:val="18"/>
              </w:rPr>
              <w:t>Nivel de Tensión</w:t>
            </w:r>
          </w:p>
        </w:tc>
        <w:tc>
          <w:tcPr>
            <w:tcW w:w="625" w:type="pct"/>
            <w:shd w:val="clear" w:color="auto" w:fill="F2F2F2" w:themeFill="background1" w:themeFillShade="F2"/>
            <w:vAlign w:val="center"/>
          </w:tcPr>
          <w:p w14:paraId="2C9CE7ED" w14:textId="77777777" w:rsidR="004E48BE" w:rsidRPr="00612C00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612C00">
              <w:rPr>
                <w:rFonts w:ascii="Tahoma" w:hAnsi="Tahoma" w:cs="Tahoma"/>
                <w:b/>
                <w:sz w:val="18"/>
                <w:szCs w:val="18"/>
              </w:rPr>
              <w:t>Tipo de Red</w:t>
            </w:r>
          </w:p>
        </w:tc>
        <w:tc>
          <w:tcPr>
            <w:tcW w:w="889" w:type="pct"/>
            <w:shd w:val="clear" w:color="auto" w:fill="F2F2F2" w:themeFill="background1" w:themeFillShade="F2"/>
            <w:vAlign w:val="center"/>
          </w:tcPr>
          <w:p w14:paraId="1A7A47F7" w14:textId="77777777" w:rsidR="004E48BE" w:rsidRPr="00612C00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612C00">
              <w:rPr>
                <w:rFonts w:ascii="Tahoma" w:hAnsi="Tahoma" w:cs="Tahoma"/>
                <w:b/>
                <w:sz w:val="18"/>
                <w:szCs w:val="18"/>
              </w:rPr>
              <w:t>Extensión</w:t>
            </w:r>
          </w:p>
        </w:tc>
        <w:tc>
          <w:tcPr>
            <w:tcW w:w="885" w:type="pct"/>
            <w:shd w:val="clear" w:color="auto" w:fill="F2F2F2" w:themeFill="background1" w:themeFillShade="F2"/>
            <w:vAlign w:val="center"/>
          </w:tcPr>
          <w:p w14:paraId="6027928A" w14:textId="77777777" w:rsidR="004E48BE" w:rsidRPr="00612C00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612C00">
              <w:rPr>
                <w:rFonts w:ascii="Tahoma" w:hAnsi="Tahoma" w:cs="Tahoma"/>
                <w:b/>
                <w:sz w:val="18"/>
                <w:szCs w:val="18"/>
              </w:rPr>
              <w:t>Renovación</w:t>
            </w:r>
          </w:p>
        </w:tc>
        <w:tc>
          <w:tcPr>
            <w:tcW w:w="940" w:type="pct"/>
            <w:shd w:val="clear" w:color="auto" w:fill="F2F2F2" w:themeFill="background1" w:themeFillShade="F2"/>
            <w:vAlign w:val="center"/>
          </w:tcPr>
          <w:p w14:paraId="692DA0BB" w14:textId="77777777" w:rsidR="004E48BE" w:rsidRPr="00612C00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612C00">
              <w:rPr>
                <w:rFonts w:ascii="Tahoma" w:hAnsi="Tahoma" w:cs="Tahoma"/>
                <w:b/>
                <w:sz w:val="18"/>
                <w:szCs w:val="18"/>
              </w:rPr>
              <w:t>Retiro</w:t>
            </w:r>
          </w:p>
        </w:tc>
        <w:tc>
          <w:tcPr>
            <w:tcW w:w="1144" w:type="pct"/>
            <w:shd w:val="clear" w:color="auto" w:fill="F2F2F2" w:themeFill="background1" w:themeFillShade="F2"/>
            <w:vAlign w:val="center"/>
          </w:tcPr>
          <w:p w14:paraId="167C15A8" w14:textId="77777777" w:rsidR="004E48BE" w:rsidRPr="00612C00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612C00">
              <w:rPr>
                <w:rFonts w:ascii="Tahoma" w:hAnsi="Tahoma" w:cs="Tahoma"/>
                <w:b/>
                <w:sz w:val="18"/>
                <w:szCs w:val="18"/>
              </w:rPr>
              <w:t>Trabajos complementarios</w:t>
            </w:r>
          </w:p>
        </w:tc>
      </w:tr>
      <w:tr w:rsidR="004E48BE" w:rsidRPr="00612C00" w14:paraId="6C67C5FA" w14:textId="77777777" w:rsidTr="003422F9">
        <w:trPr>
          <w:trHeight w:val="1381"/>
        </w:trPr>
        <w:tc>
          <w:tcPr>
            <w:tcW w:w="517" w:type="pct"/>
            <w:vAlign w:val="center"/>
          </w:tcPr>
          <w:p w14:paraId="0410556A" w14:textId="77777777" w:rsidR="004E48BE" w:rsidRPr="00612C00" w:rsidRDefault="004E48BE" w:rsidP="00AB3E84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612C00">
              <w:rPr>
                <w:rFonts w:ascii="Tahoma" w:hAnsi="Tahoma" w:cs="Tahoma"/>
                <w:sz w:val="18"/>
                <w:szCs w:val="18"/>
              </w:rPr>
              <w:t>BT</w:t>
            </w:r>
          </w:p>
        </w:tc>
        <w:tc>
          <w:tcPr>
            <w:tcW w:w="625" w:type="pct"/>
            <w:vAlign w:val="center"/>
          </w:tcPr>
          <w:p w14:paraId="01A965AE" w14:textId="77777777" w:rsidR="004E48BE" w:rsidRPr="00612C00" w:rsidRDefault="004E48BE" w:rsidP="00AB3E84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612C00">
              <w:rPr>
                <w:rFonts w:ascii="Tahoma" w:hAnsi="Tahoma" w:cs="Tahoma"/>
                <w:sz w:val="18"/>
                <w:szCs w:val="18"/>
              </w:rPr>
              <w:t>Aéreo</w:t>
            </w:r>
          </w:p>
        </w:tc>
        <w:tc>
          <w:tcPr>
            <w:tcW w:w="889" w:type="pct"/>
            <w:vAlign w:val="center"/>
          </w:tcPr>
          <w:p w14:paraId="5AAE7117" w14:textId="4135B7C4" w:rsidR="004E48BE" w:rsidRPr="00612C00" w:rsidRDefault="00C61489" w:rsidP="0023514B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vertAlign w:val="superscript"/>
                <w:lang w:eastAsia="es-ES_tradnl"/>
              </w:rPr>
            </w:pPr>
            <w:r w:rsidRPr="00612C00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No aplica</w:t>
            </w:r>
            <w:r w:rsidR="004E48BE" w:rsidRPr="00612C00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.</w:t>
            </w:r>
          </w:p>
        </w:tc>
        <w:tc>
          <w:tcPr>
            <w:tcW w:w="885" w:type="pct"/>
            <w:vAlign w:val="center"/>
          </w:tcPr>
          <w:p w14:paraId="713577FD" w14:textId="709E2BC9" w:rsidR="004E48BE" w:rsidRPr="00612C00" w:rsidRDefault="00C61489" w:rsidP="00FE50EF">
            <w:pPr>
              <w:numPr>
                <w:ilvl w:val="0"/>
                <w:numId w:val="6"/>
              </w:numPr>
              <w:spacing w:line="360" w:lineRule="auto"/>
              <w:ind w:left="17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612C00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 xml:space="preserve">35.10 metros de cable 3x95+2x16+P </w:t>
            </w:r>
            <w:proofErr w:type="spellStart"/>
            <w:r w:rsidRPr="00612C00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Autosop</w:t>
            </w:r>
            <w:proofErr w:type="spellEnd"/>
            <w:r w:rsidR="004E48BE" w:rsidRPr="00612C00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940" w:type="pct"/>
            <w:vAlign w:val="center"/>
          </w:tcPr>
          <w:p w14:paraId="2B491B26" w14:textId="5BA3B534" w:rsidR="004E48BE" w:rsidRPr="00612C00" w:rsidRDefault="00C61489" w:rsidP="00694F9D">
            <w:pPr>
              <w:numPr>
                <w:ilvl w:val="0"/>
                <w:numId w:val="6"/>
              </w:numPr>
              <w:spacing w:line="360" w:lineRule="auto"/>
              <w:ind w:left="17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612C00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 xml:space="preserve">32.8 metros de cable 3x70+2x16+P </w:t>
            </w:r>
            <w:proofErr w:type="spellStart"/>
            <w:r w:rsidRPr="00612C00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Autosop</w:t>
            </w:r>
            <w:proofErr w:type="spellEnd"/>
            <w:r w:rsidR="004E48BE" w:rsidRPr="00612C00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1144" w:type="pct"/>
            <w:vAlign w:val="center"/>
          </w:tcPr>
          <w:p w14:paraId="2EA34C8F" w14:textId="77777777" w:rsidR="004E48BE" w:rsidRPr="00612C00" w:rsidRDefault="004E48BE" w:rsidP="00A46AE9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612C00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Limpieza de la zona.</w:t>
            </w:r>
          </w:p>
          <w:p w14:paraId="49BCD5ED" w14:textId="77777777" w:rsidR="004E48BE" w:rsidRPr="00612C00" w:rsidRDefault="004E48BE" w:rsidP="00967523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612C00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Empalme.</w:t>
            </w:r>
          </w:p>
        </w:tc>
      </w:tr>
    </w:tbl>
    <w:p w14:paraId="3A2065DE" w14:textId="72104D18" w:rsidR="004E48BE" w:rsidRPr="00612C00" w:rsidRDefault="004E48BE" w:rsidP="00831750">
      <w:pPr>
        <w:pStyle w:val="Ttulo3"/>
        <w:ind w:left="567" w:hanging="567"/>
      </w:pPr>
      <w:bookmarkStart w:id="10" w:name="_Toc201079982"/>
      <w:r w:rsidRPr="00612C00">
        <w:t>Instalación de Postes</w:t>
      </w:r>
      <w:bookmarkEnd w:id="10"/>
    </w:p>
    <w:tbl>
      <w:tblPr>
        <w:tblStyle w:val="Tablaconcuadrcula3"/>
        <w:tblW w:w="5249" w:type="pct"/>
        <w:tblLook w:val="04A0" w:firstRow="1" w:lastRow="0" w:firstColumn="1" w:lastColumn="0" w:noHBand="0" w:noVBand="1"/>
      </w:tblPr>
      <w:tblGrid>
        <w:gridCol w:w="1190"/>
        <w:gridCol w:w="1644"/>
        <w:gridCol w:w="1942"/>
        <w:gridCol w:w="2361"/>
        <w:gridCol w:w="2374"/>
      </w:tblGrid>
      <w:tr w:rsidR="004E48BE" w:rsidRPr="00612C00" w14:paraId="12FC241D" w14:textId="77777777" w:rsidTr="00831750">
        <w:trPr>
          <w:trHeight w:val="704"/>
        </w:trPr>
        <w:tc>
          <w:tcPr>
            <w:tcW w:w="626" w:type="pct"/>
            <w:shd w:val="clear" w:color="auto" w:fill="F2F2F2" w:themeFill="background1" w:themeFillShade="F2"/>
            <w:vAlign w:val="center"/>
          </w:tcPr>
          <w:p w14:paraId="07F0BA5D" w14:textId="77777777" w:rsidR="004E48BE" w:rsidRPr="00612C00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612C00">
              <w:rPr>
                <w:rFonts w:ascii="Tahoma" w:hAnsi="Tahoma" w:cs="Tahoma"/>
                <w:b/>
                <w:sz w:val="18"/>
                <w:szCs w:val="18"/>
              </w:rPr>
              <w:t>Nivel de Tensión</w:t>
            </w:r>
          </w:p>
        </w:tc>
        <w:tc>
          <w:tcPr>
            <w:tcW w:w="864" w:type="pct"/>
            <w:shd w:val="clear" w:color="auto" w:fill="F2F2F2" w:themeFill="background1" w:themeFillShade="F2"/>
            <w:vAlign w:val="center"/>
          </w:tcPr>
          <w:p w14:paraId="392A248D" w14:textId="77777777" w:rsidR="004E48BE" w:rsidRPr="00612C00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612C00">
              <w:rPr>
                <w:rFonts w:ascii="Tahoma" w:hAnsi="Tahoma" w:cs="Tahoma"/>
                <w:b/>
                <w:sz w:val="18"/>
                <w:szCs w:val="18"/>
              </w:rPr>
              <w:t xml:space="preserve">Tipo </w:t>
            </w:r>
          </w:p>
        </w:tc>
        <w:tc>
          <w:tcPr>
            <w:tcW w:w="1021" w:type="pct"/>
            <w:shd w:val="clear" w:color="auto" w:fill="F2F2F2" w:themeFill="background1" w:themeFillShade="F2"/>
            <w:vAlign w:val="center"/>
          </w:tcPr>
          <w:p w14:paraId="20C919DB" w14:textId="77777777" w:rsidR="004E48BE" w:rsidRPr="00612C00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612C00">
              <w:rPr>
                <w:rFonts w:ascii="Tahoma" w:hAnsi="Tahoma" w:cs="Tahoma"/>
                <w:b/>
                <w:sz w:val="18"/>
                <w:szCs w:val="18"/>
              </w:rPr>
              <w:t>Cantidad y característica</w:t>
            </w:r>
          </w:p>
        </w:tc>
        <w:tc>
          <w:tcPr>
            <w:tcW w:w="1241" w:type="pct"/>
            <w:shd w:val="clear" w:color="auto" w:fill="F2F2F2" w:themeFill="background1" w:themeFillShade="F2"/>
            <w:vAlign w:val="center"/>
          </w:tcPr>
          <w:p w14:paraId="5DF197DC" w14:textId="77777777" w:rsidR="004E48BE" w:rsidRPr="00612C00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612C00">
              <w:rPr>
                <w:rFonts w:ascii="Tahoma" w:hAnsi="Tahoma" w:cs="Tahoma"/>
                <w:b/>
                <w:sz w:val="18"/>
                <w:szCs w:val="18"/>
              </w:rPr>
              <w:t>Tipo de Armado</w:t>
            </w:r>
          </w:p>
        </w:tc>
        <w:tc>
          <w:tcPr>
            <w:tcW w:w="1248" w:type="pct"/>
            <w:shd w:val="clear" w:color="auto" w:fill="F2F2F2" w:themeFill="background1" w:themeFillShade="F2"/>
            <w:vAlign w:val="center"/>
          </w:tcPr>
          <w:p w14:paraId="185BC0B2" w14:textId="77777777" w:rsidR="004E48BE" w:rsidRPr="00612C00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612C00">
              <w:rPr>
                <w:rFonts w:ascii="Tahoma" w:hAnsi="Tahoma" w:cs="Tahoma"/>
                <w:b/>
                <w:sz w:val="18"/>
                <w:szCs w:val="18"/>
              </w:rPr>
              <w:t>Material complementario</w:t>
            </w:r>
          </w:p>
        </w:tc>
      </w:tr>
      <w:tr w:rsidR="004E48BE" w:rsidRPr="00612C00" w14:paraId="7DAF6CC5" w14:textId="77777777" w:rsidTr="00831750">
        <w:trPr>
          <w:trHeight w:val="1311"/>
        </w:trPr>
        <w:tc>
          <w:tcPr>
            <w:tcW w:w="626" w:type="pct"/>
            <w:tcBorders>
              <w:bottom w:val="single" w:sz="4" w:space="0" w:color="auto"/>
            </w:tcBorders>
            <w:vAlign w:val="center"/>
          </w:tcPr>
          <w:p w14:paraId="6E022FE5" w14:textId="77777777" w:rsidR="004E48BE" w:rsidRPr="00612C00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612C00">
              <w:rPr>
                <w:rFonts w:ascii="Tahoma" w:hAnsi="Tahoma" w:cs="Tahoma"/>
                <w:sz w:val="18"/>
                <w:szCs w:val="18"/>
              </w:rPr>
              <w:t>BT</w:t>
            </w:r>
          </w:p>
        </w:tc>
        <w:tc>
          <w:tcPr>
            <w:tcW w:w="864" w:type="pct"/>
            <w:vAlign w:val="center"/>
          </w:tcPr>
          <w:p w14:paraId="64F44958" w14:textId="77777777" w:rsidR="004E48BE" w:rsidRPr="00612C00" w:rsidRDefault="004E48BE" w:rsidP="00C3083E">
            <w:pPr>
              <w:spacing w:line="360" w:lineRule="auto"/>
              <w:ind w:left="174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</w:p>
          <w:p w14:paraId="66EB5E62" w14:textId="37EC1AA8" w:rsidR="004E48BE" w:rsidRPr="00612C00" w:rsidRDefault="00C61489" w:rsidP="00831750">
            <w:pPr>
              <w:numPr>
                <w:ilvl w:val="0"/>
                <w:numId w:val="6"/>
              </w:numPr>
              <w:spacing w:line="360" w:lineRule="auto"/>
              <w:ind w:left="174" w:hanging="282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612C00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C.A.C.</w:t>
            </w:r>
          </w:p>
        </w:tc>
        <w:tc>
          <w:tcPr>
            <w:tcW w:w="1021" w:type="pct"/>
            <w:vAlign w:val="center"/>
          </w:tcPr>
          <w:p w14:paraId="6E90D427" w14:textId="77777777" w:rsidR="004E48BE" w:rsidRPr="00612C00" w:rsidRDefault="004E48BE" w:rsidP="00C3083E">
            <w:pPr>
              <w:spacing w:line="360" w:lineRule="auto"/>
              <w:ind w:left="174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</w:p>
          <w:p w14:paraId="240A6806" w14:textId="75BB4641" w:rsidR="004E48BE" w:rsidRPr="00612C00" w:rsidRDefault="00C61489" w:rsidP="00831750">
            <w:pPr>
              <w:numPr>
                <w:ilvl w:val="0"/>
                <w:numId w:val="6"/>
              </w:numPr>
              <w:spacing w:line="360" w:lineRule="auto"/>
              <w:ind w:left="174" w:hanging="28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612C00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01 8/200</w:t>
            </w:r>
            <w:r w:rsidR="004E48BE" w:rsidRPr="00612C00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1241" w:type="pct"/>
            <w:vAlign w:val="center"/>
          </w:tcPr>
          <w:p w14:paraId="3E45742A" w14:textId="1EDBE7A8" w:rsidR="004E48BE" w:rsidRPr="00612C00" w:rsidRDefault="007824CF" w:rsidP="00E95696">
            <w:pPr>
              <w:numPr>
                <w:ilvl w:val="0"/>
                <w:numId w:val="6"/>
              </w:numPr>
              <w:spacing w:line="360" w:lineRule="auto"/>
              <w:ind w:left="174" w:hanging="234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612C00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No aplica</w:t>
            </w:r>
            <w:r w:rsidR="004E48BE" w:rsidRPr="00612C00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1248" w:type="pct"/>
            <w:vAlign w:val="center"/>
          </w:tcPr>
          <w:p w14:paraId="09863BC3" w14:textId="77777777" w:rsidR="004E48BE" w:rsidRPr="00612C00" w:rsidRDefault="004E48BE" w:rsidP="00E51F30">
            <w:pPr>
              <w:pStyle w:val="Prrafodelista"/>
              <w:numPr>
                <w:ilvl w:val="0"/>
                <w:numId w:val="6"/>
              </w:numPr>
              <w:spacing w:line="360" w:lineRule="auto"/>
              <w:ind w:left="266"/>
              <w:jc w:val="center"/>
              <w:rPr>
                <w:rFonts w:eastAsia="Calibri"/>
                <w:b/>
                <w:sz w:val="18"/>
                <w:szCs w:val="18"/>
                <w:lang w:val="es-PE"/>
              </w:rPr>
            </w:pPr>
            <w:r w:rsidRPr="00612C00">
              <w:rPr>
                <w:sz w:val="18"/>
                <w:szCs w:val="18"/>
                <w:lang w:val="es-PE" w:eastAsia="es-ES_tradnl"/>
              </w:rPr>
              <w:t>No aplica.</w:t>
            </w:r>
          </w:p>
        </w:tc>
      </w:tr>
    </w:tbl>
    <w:p w14:paraId="78ED1234" w14:textId="21A482B2" w:rsidR="003603A9" w:rsidRPr="00612C00" w:rsidRDefault="003603A9" w:rsidP="003603A9">
      <w:pPr>
        <w:pStyle w:val="Ttulo3"/>
        <w:ind w:left="567" w:hanging="567"/>
      </w:pPr>
      <w:bookmarkStart w:id="11" w:name="_Toc201079983"/>
      <w:r w:rsidRPr="00612C00">
        <w:t>Retiro de Postes</w:t>
      </w:r>
      <w:bookmarkEnd w:id="11"/>
    </w:p>
    <w:tbl>
      <w:tblPr>
        <w:tblStyle w:val="Tablaconcuadrcula3"/>
        <w:tblW w:w="5249" w:type="pct"/>
        <w:tblLook w:val="04A0" w:firstRow="1" w:lastRow="0" w:firstColumn="1" w:lastColumn="0" w:noHBand="0" w:noVBand="1"/>
      </w:tblPr>
      <w:tblGrid>
        <w:gridCol w:w="1190"/>
        <w:gridCol w:w="1644"/>
        <w:gridCol w:w="1942"/>
        <w:gridCol w:w="2361"/>
        <w:gridCol w:w="2374"/>
      </w:tblGrid>
      <w:tr w:rsidR="003603A9" w:rsidRPr="00612C00" w14:paraId="430E240C" w14:textId="77777777" w:rsidTr="002561D6">
        <w:trPr>
          <w:trHeight w:val="704"/>
        </w:trPr>
        <w:tc>
          <w:tcPr>
            <w:tcW w:w="626" w:type="pct"/>
            <w:shd w:val="clear" w:color="auto" w:fill="F2F2F2" w:themeFill="background1" w:themeFillShade="F2"/>
            <w:vAlign w:val="center"/>
          </w:tcPr>
          <w:p w14:paraId="39E057A4" w14:textId="77777777" w:rsidR="003603A9" w:rsidRPr="00612C00" w:rsidRDefault="003603A9" w:rsidP="003603A9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612C00">
              <w:rPr>
                <w:rFonts w:ascii="Tahoma" w:hAnsi="Tahoma" w:cs="Tahoma"/>
                <w:b/>
                <w:sz w:val="18"/>
                <w:szCs w:val="18"/>
              </w:rPr>
              <w:t>Nivel de Tensión</w:t>
            </w:r>
          </w:p>
        </w:tc>
        <w:tc>
          <w:tcPr>
            <w:tcW w:w="864" w:type="pct"/>
            <w:shd w:val="clear" w:color="auto" w:fill="F2F2F2" w:themeFill="background1" w:themeFillShade="F2"/>
            <w:vAlign w:val="center"/>
          </w:tcPr>
          <w:p w14:paraId="6E8F0711" w14:textId="6F5D9B2F" w:rsidR="003603A9" w:rsidRPr="00612C00" w:rsidRDefault="003603A9" w:rsidP="003603A9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612C00">
              <w:rPr>
                <w:rFonts w:ascii="Tahoma" w:hAnsi="Tahoma" w:cs="Tahoma"/>
                <w:b/>
                <w:sz w:val="18"/>
                <w:szCs w:val="18"/>
              </w:rPr>
              <w:t xml:space="preserve">Código </w:t>
            </w:r>
          </w:p>
        </w:tc>
        <w:tc>
          <w:tcPr>
            <w:tcW w:w="1021" w:type="pct"/>
            <w:shd w:val="clear" w:color="auto" w:fill="F2F2F2" w:themeFill="background1" w:themeFillShade="F2"/>
            <w:vAlign w:val="center"/>
          </w:tcPr>
          <w:p w14:paraId="000F04E0" w14:textId="7AAC4740" w:rsidR="003603A9" w:rsidRPr="00612C00" w:rsidRDefault="003603A9" w:rsidP="003603A9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612C00">
              <w:rPr>
                <w:rFonts w:ascii="Tahoma" w:hAnsi="Tahoma" w:cs="Tahoma"/>
                <w:b/>
                <w:sz w:val="18"/>
                <w:szCs w:val="18"/>
              </w:rPr>
              <w:t xml:space="preserve">Tipo </w:t>
            </w:r>
          </w:p>
        </w:tc>
        <w:tc>
          <w:tcPr>
            <w:tcW w:w="1241" w:type="pct"/>
            <w:shd w:val="clear" w:color="auto" w:fill="F2F2F2" w:themeFill="background1" w:themeFillShade="F2"/>
            <w:vAlign w:val="center"/>
          </w:tcPr>
          <w:p w14:paraId="5B3AB5DA" w14:textId="7CE4E994" w:rsidR="003603A9" w:rsidRPr="00612C00" w:rsidRDefault="002C3C07" w:rsidP="003603A9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612C00">
              <w:rPr>
                <w:rFonts w:ascii="Tahoma" w:hAnsi="Tahoma" w:cs="Tahoma"/>
                <w:b/>
                <w:sz w:val="18"/>
                <w:szCs w:val="18"/>
              </w:rPr>
              <w:t>C</w:t>
            </w:r>
            <w:r w:rsidR="003603A9" w:rsidRPr="00612C00">
              <w:rPr>
                <w:rFonts w:ascii="Tahoma" w:hAnsi="Tahoma" w:cs="Tahoma"/>
                <w:b/>
                <w:sz w:val="18"/>
                <w:szCs w:val="18"/>
              </w:rPr>
              <w:t>aracterística</w:t>
            </w:r>
          </w:p>
        </w:tc>
        <w:tc>
          <w:tcPr>
            <w:tcW w:w="1248" w:type="pct"/>
            <w:shd w:val="clear" w:color="auto" w:fill="F2F2F2" w:themeFill="background1" w:themeFillShade="F2"/>
            <w:vAlign w:val="center"/>
          </w:tcPr>
          <w:p w14:paraId="765F5A0A" w14:textId="369FAD57" w:rsidR="003603A9" w:rsidRPr="00612C00" w:rsidRDefault="002C3C07" w:rsidP="003603A9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612C00">
              <w:rPr>
                <w:rFonts w:ascii="Tahoma" w:hAnsi="Tahoma" w:cs="Tahoma"/>
                <w:b/>
                <w:sz w:val="18"/>
                <w:szCs w:val="18"/>
              </w:rPr>
              <w:t>Observación</w:t>
            </w:r>
          </w:p>
        </w:tc>
      </w:tr>
      <w:tr w:rsidR="003603A9" w:rsidRPr="00612C00" w14:paraId="19B52E36" w14:textId="77777777" w:rsidTr="002561D6">
        <w:trPr>
          <w:trHeight w:val="1311"/>
        </w:trPr>
        <w:tc>
          <w:tcPr>
            <w:tcW w:w="626" w:type="pct"/>
            <w:tcBorders>
              <w:bottom w:val="single" w:sz="4" w:space="0" w:color="auto"/>
            </w:tcBorders>
            <w:vAlign w:val="center"/>
          </w:tcPr>
          <w:p w14:paraId="1089C84A" w14:textId="77777777" w:rsidR="003603A9" w:rsidRPr="00612C00" w:rsidRDefault="003603A9" w:rsidP="003603A9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612C00">
              <w:rPr>
                <w:rFonts w:ascii="Tahoma" w:hAnsi="Tahoma" w:cs="Tahoma"/>
                <w:sz w:val="18"/>
                <w:szCs w:val="18"/>
              </w:rPr>
              <w:lastRenderedPageBreak/>
              <w:t>BT</w:t>
            </w:r>
          </w:p>
        </w:tc>
        <w:tc>
          <w:tcPr>
            <w:tcW w:w="864" w:type="pct"/>
            <w:vAlign w:val="center"/>
          </w:tcPr>
          <w:p w14:paraId="6732295C" w14:textId="03363756" w:rsidR="003603A9" w:rsidRPr="00612C00" w:rsidRDefault="003603A9" w:rsidP="003603A9">
            <w:pPr>
              <w:numPr>
                <w:ilvl w:val="0"/>
                <w:numId w:val="6"/>
              </w:numPr>
              <w:spacing w:line="360" w:lineRule="auto"/>
              <w:ind w:left="174" w:hanging="282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612C00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#</w:t>
            </w:r>
            <w:r w:rsidR="002C3C07" w:rsidRPr="00612C00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639511</w:t>
            </w:r>
          </w:p>
        </w:tc>
        <w:tc>
          <w:tcPr>
            <w:tcW w:w="1021" w:type="pct"/>
            <w:vAlign w:val="center"/>
          </w:tcPr>
          <w:p w14:paraId="10AE00B5" w14:textId="2DF441A4" w:rsidR="003603A9" w:rsidRPr="00612C00" w:rsidRDefault="003603A9" w:rsidP="003603A9">
            <w:pPr>
              <w:numPr>
                <w:ilvl w:val="0"/>
                <w:numId w:val="6"/>
              </w:numPr>
              <w:spacing w:line="360" w:lineRule="auto"/>
              <w:ind w:left="174" w:hanging="28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612C00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C.A.C.</w:t>
            </w:r>
          </w:p>
        </w:tc>
        <w:tc>
          <w:tcPr>
            <w:tcW w:w="1241" w:type="pct"/>
            <w:vAlign w:val="center"/>
          </w:tcPr>
          <w:p w14:paraId="7E5DECA0" w14:textId="2AF49D31" w:rsidR="003603A9" w:rsidRPr="00612C00" w:rsidRDefault="003603A9" w:rsidP="003603A9">
            <w:pPr>
              <w:numPr>
                <w:ilvl w:val="0"/>
                <w:numId w:val="6"/>
              </w:numPr>
              <w:spacing w:line="360" w:lineRule="auto"/>
              <w:ind w:left="174" w:hanging="234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612C00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8/200.</w:t>
            </w:r>
          </w:p>
        </w:tc>
        <w:tc>
          <w:tcPr>
            <w:tcW w:w="1248" w:type="pct"/>
            <w:vAlign w:val="center"/>
          </w:tcPr>
          <w:p w14:paraId="744BC443" w14:textId="32D08539" w:rsidR="003603A9" w:rsidRPr="00612C00" w:rsidRDefault="002C3C07" w:rsidP="003603A9">
            <w:pPr>
              <w:pStyle w:val="Prrafodelista"/>
              <w:numPr>
                <w:ilvl w:val="0"/>
                <w:numId w:val="6"/>
              </w:numPr>
              <w:spacing w:line="360" w:lineRule="auto"/>
              <w:ind w:left="266"/>
              <w:jc w:val="center"/>
              <w:rPr>
                <w:rFonts w:eastAsia="Calibri"/>
                <w:b/>
                <w:sz w:val="18"/>
                <w:szCs w:val="18"/>
                <w:lang w:val="es-PE"/>
              </w:rPr>
            </w:pPr>
            <w:r w:rsidRPr="00612C00">
              <w:rPr>
                <w:sz w:val="18"/>
                <w:szCs w:val="18"/>
                <w:lang w:val="es-PE" w:eastAsia="es-ES_tradnl"/>
              </w:rPr>
              <w:t>Frente a puerta</w:t>
            </w:r>
            <w:r w:rsidR="003603A9" w:rsidRPr="00612C00">
              <w:rPr>
                <w:sz w:val="18"/>
                <w:szCs w:val="18"/>
                <w:lang w:val="es-PE" w:eastAsia="es-ES_tradnl"/>
              </w:rPr>
              <w:t>.</w:t>
            </w:r>
          </w:p>
        </w:tc>
      </w:tr>
    </w:tbl>
    <w:p w14:paraId="1113F099" w14:textId="77777777" w:rsidR="00831750" w:rsidRPr="00612C00" w:rsidRDefault="00831750" w:rsidP="00FC6F34">
      <w:pPr>
        <w:pStyle w:val="ApplusParrafo"/>
      </w:pPr>
    </w:p>
    <w:p w14:paraId="0F736D13" w14:textId="77777777" w:rsidR="004E48BE" w:rsidRPr="00612C00" w:rsidRDefault="004E48BE" w:rsidP="0048651C">
      <w:pPr>
        <w:pStyle w:val="Ttulo3"/>
        <w:ind w:left="567" w:hanging="567"/>
      </w:pPr>
      <w:bookmarkStart w:id="12" w:name="_Toc201079984"/>
      <w:r w:rsidRPr="00612C00">
        <w:t>Trabajos complementarios</w:t>
      </w:r>
      <w:bookmarkEnd w:id="12"/>
    </w:p>
    <w:p w14:paraId="5A2C2B4C" w14:textId="77777777" w:rsidR="004E48BE" w:rsidRPr="00612C00" w:rsidRDefault="004E48BE" w:rsidP="001245D6">
      <w:pPr>
        <w:pStyle w:val="Prrafodelista"/>
        <w:numPr>
          <w:ilvl w:val="0"/>
          <w:numId w:val="7"/>
        </w:numPr>
        <w:spacing w:line="360" w:lineRule="auto"/>
        <w:rPr>
          <w:szCs w:val="20"/>
          <w:lang w:val="es-PE"/>
        </w:rPr>
      </w:pPr>
      <w:r w:rsidRPr="00612C00">
        <w:rPr>
          <w:szCs w:val="20"/>
          <w:lang w:val="es-PE"/>
        </w:rPr>
        <w:t>Limpieza de la zona de trabajo.</w:t>
      </w:r>
    </w:p>
    <w:p w14:paraId="0A303066" w14:textId="77777777" w:rsidR="004E48BE" w:rsidRPr="00612C00" w:rsidRDefault="004E48BE" w:rsidP="00EA3D71">
      <w:pPr>
        <w:pStyle w:val="Ttulo2"/>
      </w:pPr>
      <w:bookmarkStart w:id="13" w:name="_Toc201079985"/>
      <w:r w:rsidRPr="00612C00">
        <w:t>Permisos especiales</w:t>
      </w:r>
      <w:bookmarkEnd w:id="13"/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1"/>
        <w:gridCol w:w="1595"/>
        <w:gridCol w:w="1042"/>
        <w:gridCol w:w="1446"/>
        <w:gridCol w:w="2272"/>
        <w:gridCol w:w="1294"/>
      </w:tblGrid>
      <w:tr w:rsidR="004E48BE" w:rsidRPr="00612C00" w14:paraId="01AB500B" w14:textId="77777777" w:rsidTr="00EE6776">
        <w:trPr>
          <w:trHeight w:val="423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75BD7E83" w14:textId="77777777" w:rsidR="004E48BE" w:rsidRPr="00612C00" w:rsidRDefault="004E48BE" w:rsidP="00EA3D71">
            <w:pPr>
              <w:jc w:val="center"/>
              <w:rPr>
                <w:rFonts w:ascii="Tahoma" w:hAnsi="Tahoma" w:cs="Tahoma"/>
                <w:b/>
                <w:bCs/>
                <w:color w:val="000000"/>
                <w:sz w:val="18"/>
                <w:szCs w:val="18"/>
                <w:lang w:val="es-PE" w:eastAsia="es-PE"/>
              </w:rPr>
            </w:pPr>
            <w:r w:rsidRPr="00612C00">
              <w:rPr>
                <w:rFonts w:ascii="Tahoma" w:hAnsi="Tahoma" w:cs="Tahoma"/>
                <w:b/>
                <w:bCs/>
                <w:color w:val="000000"/>
                <w:sz w:val="18"/>
                <w:szCs w:val="18"/>
                <w:lang w:val="es-PE"/>
              </w:rPr>
              <w:t>PERMISOS ESPECIALES</w:t>
            </w:r>
          </w:p>
        </w:tc>
      </w:tr>
      <w:tr w:rsidR="004E48BE" w:rsidRPr="00612C00" w14:paraId="4129FC06" w14:textId="77777777" w:rsidTr="00EE6776">
        <w:trPr>
          <w:trHeight w:val="1563"/>
        </w:trPr>
        <w:tc>
          <w:tcPr>
            <w:tcW w:w="7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42A7191" w14:textId="77777777" w:rsidR="004E48BE" w:rsidRPr="00612C00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612C00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DUV        </w:t>
            </w:r>
            <w:proofErr w:type="gramStart"/>
            <w:r w:rsidRPr="00612C00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612C00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PROVIAS)</w:t>
            </w:r>
          </w:p>
        </w:tc>
        <w:tc>
          <w:tcPr>
            <w:tcW w:w="8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B538AAB" w14:textId="77777777" w:rsidR="004E48BE" w:rsidRPr="00612C00" w:rsidRDefault="004E48BE" w:rsidP="00EA3D71">
            <w:pPr>
              <w:jc w:val="both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612C00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DPHI (DIRECCION DE PATRIMONIO HISTORICO INMUEBLE)</w:t>
            </w:r>
          </w:p>
        </w:tc>
        <w:tc>
          <w:tcPr>
            <w:tcW w:w="5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1EFB7513" w14:textId="77777777" w:rsidR="004E48BE" w:rsidRPr="00612C00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612C00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PMA           </w:t>
            </w:r>
            <w:proofErr w:type="gramStart"/>
            <w:r w:rsidRPr="00612C00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612C00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MC)</w:t>
            </w:r>
          </w:p>
        </w:tc>
        <w:tc>
          <w:tcPr>
            <w:tcW w:w="7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FC72129" w14:textId="77777777" w:rsidR="004E48BE" w:rsidRPr="00612C00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612C00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FERROVIAS (GYM/MTC)</w:t>
            </w:r>
          </w:p>
        </w:tc>
        <w:tc>
          <w:tcPr>
            <w:tcW w:w="12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54FF1C6" w14:textId="77777777" w:rsidR="004E48BE" w:rsidRPr="00612C00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612C00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RUTAS CONCESIONADAS         </w:t>
            </w:r>
            <w:proofErr w:type="gramStart"/>
            <w:r w:rsidRPr="00612C00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612C00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PROTRANSPORTE, LAMSAC, Rutas de lima)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6FADE2B" w14:textId="77777777" w:rsidR="004E48BE" w:rsidRPr="00612C00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612C00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ANA      </w:t>
            </w:r>
            <w:proofErr w:type="gramStart"/>
            <w:r w:rsidRPr="00612C00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612C00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MINAGRI)</w:t>
            </w:r>
          </w:p>
        </w:tc>
      </w:tr>
      <w:tr w:rsidR="004E48BE" w:rsidRPr="00612C00" w14:paraId="110AD292" w14:textId="77777777" w:rsidTr="001C1FC7">
        <w:trPr>
          <w:trHeight w:val="359"/>
        </w:trPr>
        <w:tc>
          <w:tcPr>
            <w:tcW w:w="7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B65B4F" w14:textId="77777777" w:rsidR="004E48BE" w:rsidRPr="00612C00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612C00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8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8D9931C" w14:textId="77777777" w:rsidR="004E48BE" w:rsidRPr="00612C00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612C00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5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DED4F7F" w14:textId="77777777" w:rsidR="004E48BE" w:rsidRPr="00612C00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612C00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7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40FA010" w14:textId="77777777" w:rsidR="004E48BE" w:rsidRPr="00612C00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612C00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12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67C7959" w14:textId="77777777" w:rsidR="004E48BE" w:rsidRPr="00612C00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612C00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0484EFC" w14:textId="77777777" w:rsidR="004E48BE" w:rsidRPr="00612C00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612C00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</w:tr>
    </w:tbl>
    <w:p w14:paraId="673CE748" w14:textId="77777777" w:rsidR="004E48BE" w:rsidRPr="00612C00" w:rsidRDefault="004E48BE">
      <w:pPr>
        <w:rPr>
          <w:rFonts w:ascii="Tahoma" w:eastAsia="Times New Roman" w:hAnsi="Tahoma" w:cs="Tahoma"/>
          <w:b/>
          <w:iCs/>
          <w:color w:val="FD6900"/>
          <w:shd w:val="clear" w:color="auto" w:fill="FFFFFF"/>
          <w:lang w:val="es-PE" w:eastAsia="es-ES_tradnl"/>
        </w:rPr>
      </w:pPr>
    </w:p>
    <w:p w14:paraId="2681907F" w14:textId="77777777" w:rsidR="004E48BE" w:rsidRPr="00612C00" w:rsidRDefault="004E48BE" w:rsidP="00E51F30">
      <w:pPr>
        <w:pStyle w:val="Ttulo1"/>
        <w:ind w:left="567" w:hanging="567"/>
        <w:jc w:val="both"/>
      </w:pPr>
      <w:bookmarkStart w:id="14" w:name="_Toc201079986"/>
      <w:r w:rsidRPr="00612C00">
        <w:t>Especificaciones técnicas redes aéreas</w:t>
      </w:r>
      <w:bookmarkEnd w:id="14"/>
    </w:p>
    <w:p w14:paraId="53911BB9" w14:textId="77777777" w:rsidR="004E48BE" w:rsidRPr="00612C00" w:rsidRDefault="004E48BE" w:rsidP="00E51F30">
      <w:pPr>
        <w:spacing w:line="360" w:lineRule="auto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Todos los materiales a utilizarse en la ejecución de las obras del proyecto, deberán estar comprendidos en la Lista de Materiales de Media y Baja Tensión técnicamente vigentes y aceptadas por PLUZ.</w:t>
      </w:r>
    </w:p>
    <w:p w14:paraId="00E15BE8" w14:textId="77777777" w:rsidR="004E48BE" w:rsidRPr="00612C00" w:rsidRDefault="004E48BE" w:rsidP="00E51F30">
      <w:pPr>
        <w:pStyle w:val="Ttulo2"/>
        <w:ind w:left="567" w:hanging="567"/>
        <w:jc w:val="both"/>
      </w:pPr>
      <w:bookmarkStart w:id="15" w:name="_Toc201079987"/>
      <w:r w:rsidRPr="00612C00">
        <w:t>Cimentación de estructuras de baja tensión: norma de PLUZ LD-7-350</w:t>
      </w:r>
      <w:bookmarkEnd w:id="15"/>
    </w:p>
    <w:p w14:paraId="608F82A2" w14:textId="77777777" w:rsidR="004E48BE" w:rsidRPr="00612C00" w:rsidRDefault="004E48BE" w:rsidP="00E51F30">
      <w:pPr>
        <w:spacing w:line="360" w:lineRule="auto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norma establece los criterios y requerimientos a cumplirse para la cimentación de postes de concreto usados en líneas aéreas de distribución de baja tensión.</w:t>
      </w:r>
    </w:p>
    <w:p w14:paraId="3AFCBB9D" w14:textId="77777777" w:rsidR="001268FC" w:rsidRPr="00612C00" w:rsidRDefault="001268FC" w:rsidP="001268FC">
      <w:pPr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</w:p>
    <w:p w14:paraId="409FE0AC" w14:textId="06991D11" w:rsidR="004E48BE" w:rsidRPr="00612C00" w:rsidRDefault="004E48BE" w:rsidP="001268FC">
      <w:pPr>
        <w:pStyle w:val="Ttulo2"/>
        <w:ind w:left="567" w:hanging="567"/>
        <w:jc w:val="both"/>
      </w:pPr>
      <w:r w:rsidRPr="00612C00">
        <w:t xml:space="preserve"> </w:t>
      </w:r>
      <w:bookmarkStart w:id="16" w:name="_Toc201079988"/>
      <w:r w:rsidRPr="00612C00">
        <w:t>Cimentación normalizada para postes de concreto 7/200, 8/200 y 9/200 sin retenidas</w:t>
      </w:r>
      <w:bookmarkEnd w:id="16"/>
    </w:p>
    <w:p w14:paraId="507AFE86" w14:textId="77777777" w:rsidR="004E48BE" w:rsidRPr="00612C00" w:rsidRDefault="004E48BE" w:rsidP="00E51F30">
      <w:pPr>
        <w:numPr>
          <w:ilvl w:val="0"/>
          <w:numId w:val="8"/>
        </w:numPr>
        <w:spacing w:before="180" w:after="180" w:line="360" w:lineRule="auto"/>
        <w:textAlignment w:val="baseline"/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</w:pPr>
      <w:r w:rsidRPr="00612C00"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  <w:t>Longitudes de empotramiento</w:t>
      </w:r>
    </w:p>
    <w:p w14:paraId="198344EE" w14:textId="77777777" w:rsidR="004E48BE" w:rsidRPr="00612C00" w:rsidRDefault="004E48BE" w:rsidP="00E51F30">
      <w:pPr>
        <w:spacing w:after="120" w:line="360" w:lineRule="auto"/>
        <w:ind w:left="567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Se normaliza la longitud de empotramiento del poste, Le:</w:t>
      </w:r>
    </w:p>
    <w:p w14:paraId="5BF827AA" w14:textId="77777777" w:rsidR="004E48BE" w:rsidRPr="00612C00" w:rsidRDefault="004E48BE" w:rsidP="00E51F30">
      <w:pPr>
        <w:spacing w:before="36" w:after="36" w:line="360" w:lineRule="auto"/>
        <w:ind w:left="567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 = (0,1L); con cimiento de concreto.</w:t>
      </w:r>
    </w:p>
    <w:p w14:paraId="5A16905B" w14:textId="77777777" w:rsidR="004E48BE" w:rsidRPr="00612C00" w:rsidRDefault="004E48BE" w:rsidP="00E51F30">
      <w:pPr>
        <w:numPr>
          <w:ilvl w:val="0"/>
          <w:numId w:val="8"/>
        </w:numPr>
        <w:spacing w:before="180" w:after="180" w:line="360" w:lineRule="auto"/>
        <w:textAlignment w:val="baseline"/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</w:pPr>
      <w:r w:rsidRPr="00612C00"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  <w:lastRenderedPageBreak/>
        <w:t>Características normalizadas para cimentación típica con concreto</w:t>
      </w:r>
    </w:p>
    <w:p w14:paraId="2EACC69B" w14:textId="77777777" w:rsidR="004E48BE" w:rsidRPr="00612C00" w:rsidRDefault="004E48BE" w:rsidP="00E51F30">
      <w:pPr>
        <w:spacing w:after="120" w:line="360" w:lineRule="auto"/>
        <w:ind w:left="567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postes de concreto, se utilizará un solado y cimiento de concreto (</w:t>
      </w:r>
      <w:proofErr w:type="spellStart"/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f'c</w:t>
      </w:r>
      <w:proofErr w:type="spellEnd"/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'=100kg/cm2), como se indica a continuación.</w:t>
      </w:r>
    </w:p>
    <w:p w14:paraId="354BF017" w14:textId="77777777" w:rsidR="004E48BE" w:rsidRPr="00612C00" w:rsidRDefault="004E48BE" w:rsidP="00E51F30">
      <w:pPr>
        <w:spacing w:after="120" w:line="360" w:lineRule="auto"/>
        <w:ind w:left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12C00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145579EF" wp14:editId="2E338238">
            <wp:extent cx="4167963" cy="2997874"/>
            <wp:effectExtent l="0" t="0" r="444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9089" cy="300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7CA5" w14:textId="77777777" w:rsidR="004E48BE" w:rsidRPr="00612C00" w:rsidRDefault="004E48BE" w:rsidP="00E51F30">
      <w:pPr>
        <w:pStyle w:val="Ttulo2"/>
        <w:ind w:left="567" w:hanging="567"/>
        <w:jc w:val="both"/>
      </w:pPr>
      <w:bookmarkStart w:id="17" w:name="_Toc201079989"/>
      <w:r w:rsidRPr="00612C00">
        <w:t>Cimentación normalizada para postes de concreto 7/200 8/200 9/200 con retenidas</w:t>
      </w:r>
      <w:bookmarkEnd w:id="17"/>
    </w:p>
    <w:p w14:paraId="54289B0F" w14:textId="77777777" w:rsidR="004E48BE" w:rsidRPr="00612C00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cimentación será circular de 0,7 m de diámetro, y el detalle será similar al mostrado   en la fig. 1 </w:t>
      </w:r>
    </w:p>
    <w:p w14:paraId="34D1757A" w14:textId="77777777" w:rsidR="004E48BE" w:rsidRPr="00612C00" w:rsidRDefault="004E48BE" w:rsidP="00E51F30">
      <w:pPr>
        <w:spacing w:after="120" w:line="360" w:lineRule="auto"/>
        <w:ind w:left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12C00">
        <w:rPr>
          <w:rFonts w:ascii="Tahoma" w:hAnsi="Tahoma" w:cs="Tahoma"/>
          <w:noProof/>
          <w:sz w:val="20"/>
          <w:szCs w:val="20"/>
          <w:lang w:val="es-PE" w:eastAsia="es-PE"/>
        </w:rPr>
        <w:lastRenderedPageBreak/>
        <w:drawing>
          <wp:inline distT="0" distB="0" distL="0" distR="0" wp14:anchorId="09176142" wp14:editId="60FADC51">
            <wp:extent cx="3242931" cy="3384251"/>
            <wp:effectExtent l="0" t="0" r="0" b="698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661" cy="339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99CB" w14:textId="77777777" w:rsidR="004E48BE" w:rsidRPr="00612C00" w:rsidRDefault="004E48BE" w:rsidP="00E51F30">
      <w:pPr>
        <w:pStyle w:val="Ttulo2"/>
        <w:ind w:left="567" w:hanging="567"/>
      </w:pPr>
      <w:bookmarkStart w:id="18" w:name="_Toc201079990"/>
      <w:r w:rsidRPr="00612C00">
        <w:t>Cimentación normalizada para poste de concreto 8/400</w:t>
      </w:r>
      <w:bookmarkEnd w:id="18"/>
      <w:r w:rsidRPr="00612C00">
        <w:t> </w:t>
      </w:r>
    </w:p>
    <w:p w14:paraId="79DCDDBB" w14:textId="77777777" w:rsidR="004E48BE" w:rsidRPr="00612C00" w:rsidRDefault="004E48BE" w:rsidP="00E51F30">
      <w:pPr>
        <w:pStyle w:val="Prrafodelista"/>
        <w:numPr>
          <w:ilvl w:val="0"/>
          <w:numId w:val="9"/>
        </w:numPr>
        <w:spacing w:before="180" w:after="180" w:line="360" w:lineRule="auto"/>
        <w:textAlignment w:val="baseline"/>
        <w:rPr>
          <w:bCs/>
          <w:iCs/>
          <w:color w:val="000000"/>
          <w:szCs w:val="20"/>
          <w:lang w:val="es-PE" w:eastAsia="es-PE"/>
        </w:rPr>
      </w:pPr>
      <w:r w:rsidRPr="00612C00">
        <w:rPr>
          <w:bCs/>
          <w:iCs/>
          <w:color w:val="000000"/>
          <w:szCs w:val="20"/>
          <w:lang w:val="es-PE" w:eastAsia="es-PE"/>
        </w:rPr>
        <w:t>Longitud de empotramiento </w:t>
      </w:r>
    </w:p>
    <w:p w14:paraId="293338BC" w14:textId="77777777" w:rsidR="004E48BE" w:rsidRPr="00612C00" w:rsidRDefault="004E48BE" w:rsidP="00E51F30">
      <w:pPr>
        <w:spacing w:after="120" w:line="360" w:lineRule="auto"/>
        <w:ind w:left="142" w:firstLine="218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Se normaliza la longitud de empotramiento del poste, Le:</w:t>
      </w:r>
    </w:p>
    <w:p w14:paraId="2D144A0E" w14:textId="77777777" w:rsidR="004E48BE" w:rsidRPr="00612C00" w:rsidRDefault="004E48BE" w:rsidP="00E51F30">
      <w:pPr>
        <w:spacing w:before="36" w:after="36" w:line="360" w:lineRule="auto"/>
        <w:ind w:left="142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 = 1 m con cimiento de concreto </w:t>
      </w:r>
    </w:p>
    <w:p w14:paraId="7E69D90B" w14:textId="77777777" w:rsidR="004E48BE" w:rsidRPr="00612C00" w:rsidRDefault="004E48BE" w:rsidP="00E51F30">
      <w:pPr>
        <w:pStyle w:val="Prrafodelista"/>
        <w:numPr>
          <w:ilvl w:val="0"/>
          <w:numId w:val="9"/>
        </w:numPr>
        <w:spacing w:before="180" w:after="180" w:line="360" w:lineRule="auto"/>
        <w:textAlignment w:val="baseline"/>
        <w:rPr>
          <w:bCs/>
          <w:iCs/>
          <w:color w:val="000000"/>
          <w:szCs w:val="20"/>
          <w:lang w:val="es-PE" w:eastAsia="es-PE"/>
        </w:rPr>
      </w:pPr>
      <w:r w:rsidRPr="00612C00">
        <w:rPr>
          <w:bCs/>
          <w:iCs/>
          <w:color w:val="000000"/>
          <w:szCs w:val="20"/>
          <w:lang w:val="es-PE" w:eastAsia="es-PE"/>
        </w:rPr>
        <w:t>Características normalizadas para cimentación típica con concreto </w:t>
      </w:r>
    </w:p>
    <w:p w14:paraId="3DB872A8" w14:textId="77777777" w:rsidR="004E48BE" w:rsidRPr="00612C00" w:rsidRDefault="004E48BE" w:rsidP="00E51F30">
      <w:pPr>
        <w:spacing w:after="120" w:line="360" w:lineRule="auto"/>
        <w:ind w:left="142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12C00">
        <w:rPr>
          <w:rFonts w:ascii="Tahoma" w:hAnsi="Tahoma" w:cs="Tahoma"/>
          <w:noProof/>
          <w:sz w:val="20"/>
          <w:szCs w:val="20"/>
          <w:lang w:val="es-PE" w:eastAsia="es-PE"/>
        </w:rPr>
        <w:lastRenderedPageBreak/>
        <w:drawing>
          <wp:inline distT="0" distB="0" distL="0" distR="0" wp14:anchorId="12E30A3C" wp14:editId="2B0C6E79">
            <wp:extent cx="3603465" cy="259185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905" cy="260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7404" w14:textId="77777777" w:rsidR="004E48BE" w:rsidRPr="00612C00" w:rsidRDefault="004E48BE" w:rsidP="00E51F30">
      <w:pPr>
        <w:pStyle w:val="Ttulo2"/>
        <w:ind w:left="567" w:hanging="567"/>
      </w:pPr>
      <w:bookmarkStart w:id="19" w:name="_Toc201079991"/>
      <w:r w:rsidRPr="00612C00">
        <w:t>Recomendaciones generales para cimentaciones</w:t>
      </w:r>
      <w:bookmarkEnd w:id="19"/>
      <w:r w:rsidRPr="00612C00">
        <w:t> </w:t>
      </w:r>
    </w:p>
    <w:p w14:paraId="4D56A740" w14:textId="77777777" w:rsidR="004E48BE" w:rsidRPr="00612C00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El macizo se formará solamente con concreto, sin la utilización de varillas de fierro. Para cimentaciones muy cercanas o dentro de taludes, cuestas o zonas de inundaciones, deben adaptarse obras de reforzamiento para asegurar una estabilidad adecuada; tal es el caso de terrenos donde el viento desplaza la arena de un lugar a otro. Para casos de estructuras con cables de subida y/o de línea de puesta a tierra, se utilizará en el cimiento tubería de PVC para posibilitar el paso de dichos conductores.</w:t>
      </w:r>
    </w:p>
    <w:p w14:paraId="105B2E60" w14:textId="77777777" w:rsidR="004E48BE" w:rsidRPr="00612C00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También considerar lo siguiente: </w:t>
      </w:r>
    </w:p>
    <w:p w14:paraId="150ED07A" w14:textId="77777777" w:rsidR="004E48BE" w:rsidRPr="00612C00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Mezcla de concreto por m3</w:t>
      </w: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:                       3,67 Bolsas de cemento </w:t>
      </w:r>
    </w:p>
    <w:p w14:paraId="74608340" w14:textId="77777777" w:rsidR="004E48BE" w:rsidRPr="00612C00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(Mezcla mínima 1:8 + 25% </w:t>
      </w: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</w: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</w: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 xml:space="preserve"> 0,88 m3 hormigón</w:t>
      </w:r>
    </w:p>
    <w:p w14:paraId="35983186" w14:textId="77777777" w:rsidR="004E48BE" w:rsidRPr="00612C00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de piedra mediana)</w:t>
      </w: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                                    0,37 m3 Piedra mediana ciclópea 3”     </w:t>
      </w:r>
    </w:p>
    <w:p w14:paraId="2AB0C483" w14:textId="77777777" w:rsidR="004E48BE" w:rsidRPr="00612C00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                                                                       160 I agua (aprox.) </w:t>
      </w:r>
    </w:p>
    <w:p w14:paraId="5A6F9F78" w14:textId="77777777" w:rsidR="004E48BE" w:rsidRPr="00612C00" w:rsidRDefault="004E48BE" w:rsidP="00E51F30">
      <w:pPr>
        <w:pStyle w:val="Ttulo2"/>
        <w:ind w:left="567" w:hanging="567"/>
        <w:jc w:val="both"/>
      </w:pPr>
      <w:bookmarkStart w:id="20" w:name="_Toc201079992"/>
      <w:r w:rsidRPr="00612C00">
        <w:t>Cimentación de estructuras de fin de línea y anclaje para redes de baja y media tensión: norma de PLUZ LD-7-351</w:t>
      </w:r>
      <w:bookmarkEnd w:id="20"/>
    </w:p>
    <w:p w14:paraId="07459C2F" w14:textId="77777777" w:rsidR="004E48BE" w:rsidRPr="00612C00" w:rsidRDefault="004E48BE" w:rsidP="00E51F30">
      <w:pPr>
        <w:spacing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norma establece los criterios y requerimientos a cumplirse para la cimentación de postes de C.A.C y P.R.F.V usados en líneas aéreas de distribución de baja y media tensión en los armados anclaje y   de línea.</w:t>
      </w:r>
    </w:p>
    <w:p w14:paraId="14856588" w14:textId="77777777" w:rsidR="004E48BE" w:rsidRPr="00612C00" w:rsidRDefault="004E48BE" w:rsidP="00E51F30">
      <w:pPr>
        <w:pStyle w:val="Ttulo2"/>
        <w:ind w:left="567" w:hanging="567"/>
        <w:jc w:val="both"/>
      </w:pPr>
      <w:bookmarkStart w:id="21" w:name="_Toc201079993"/>
      <w:r w:rsidRPr="00612C00">
        <w:lastRenderedPageBreak/>
        <w:t>Cimentación normalizada para postes de C.A.C y P.R.F.V 8/200, 9/200 y 11/200 con retenidas de uso de fin de línea o anclaje en redes de baja tensión.</w:t>
      </w:r>
      <w:bookmarkEnd w:id="21"/>
    </w:p>
    <w:p w14:paraId="5C94DD8F" w14:textId="77777777" w:rsidR="004E48BE" w:rsidRPr="00612C00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Dimensiones:</w:t>
      </w:r>
    </w:p>
    <w:p w14:paraId="560497E8" w14:textId="77777777" w:rsidR="004E48BE" w:rsidRPr="00612C00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Cimentación                </w:t>
      </w:r>
      <w:proofErr w:type="gramStart"/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 :</w:t>
      </w:r>
      <w:proofErr w:type="gramEnd"/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</w:t>
      </w: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Circular de diámetro 0.7 m</w:t>
      </w:r>
    </w:p>
    <w:p w14:paraId="09447AC6" w14:textId="77777777" w:rsidR="004E48BE" w:rsidRPr="00612C00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Resistencia de concreto:     </w:t>
      </w:r>
      <w:proofErr w:type="spellStart"/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f’c</w:t>
      </w:r>
      <w:proofErr w:type="spellEnd"/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</w:t>
      </w:r>
      <w:proofErr w:type="gramStart"/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=  140</w:t>
      </w:r>
      <w:proofErr w:type="gramEnd"/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kg/cm2</w:t>
      </w:r>
    </w:p>
    <w:p w14:paraId="2326A917" w14:textId="77777777" w:rsidR="004E48BE" w:rsidRPr="00612C00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                                 </w:t>
      </w:r>
      <w:proofErr w:type="gramStart"/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 :</w:t>
      </w:r>
      <w:proofErr w:type="gramEnd"/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</w:t>
      </w:r>
      <w:proofErr w:type="gramStart"/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(</w:t>
      </w:r>
      <w:proofErr w:type="gramEnd"/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0.1L +0.5) m </w:t>
      </w:r>
    </w:p>
    <w:p w14:paraId="1D31A2D0" w14:textId="77777777" w:rsidR="004E48BE" w:rsidRPr="00612C00" w:rsidRDefault="004E48BE" w:rsidP="00E51F30">
      <w:pPr>
        <w:spacing w:line="360" w:lineRule="auto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12C00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16F6E729" wp14:editId="190EC326">
            <wp:extent cx="5018567" cy="3782220"/>
            <wp:effectExtent l="0" t="0" r="0" b="889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479" cy="37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B5AB" w14:textId="77777777" w:rsidR="004E48BE" w:rsidRPr="00612C00" w:rsidRDefault="004E48BE" w:rsidP="00E51F30">
      <w:pPr>
        <w:spacing w:line="360" w:lineRule="auto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</w:p>
    <w:p w14:paraId="6B292C1F" w14:textId="77777777" w:rsidR="004E48BE" w:rsidRPr="00612C00" w:rsidRDefault="004E48BE" w:rsidP="00E51F30">
      <w:pPr>
        <w:rPr>
          <w:rFonts w:ascii="Tahoma" w:eastAsia="Times New Roman" w:hAnsi="Tahoma" w:cs="Tahoma"/>
          <w:b/>
          <w:iCs/>
          <w:color w:val="FD6900"/>
          <w:sz w:val="22"/>
          <w:szCs w:val="22"/>
          <w:shd w:val="clear" w:color="auto" w:fill="FFFFFF"/>
          <w:lang w:val="es-PE" w:eastAsia="es-ES_tradnl"/>
        </w:rPr>
      </w:pPr>
      <w:r w:rsidRPr="00612C00">
        <w:br w:type="page"/>
      </w:r>
    </w:p>
    <w:p w14:paraId="258E9AA6" w14:textId="77777777" w:rsidR="004E48BE" w:rsidRPr="00612C00" w:rsidRDefault="004E48BE" w:rsidP="00E51F30">
      <w:pPr>
        <w:pStyle w:val="Ttulo2"/>
        <w:ind w:left="567" w:hanging="567"/>
        <w:jc w:val="both"/>
      </w:pPr>
      <w:bookmarkStart w:id="22" w:name="_Toc201079994"/>
      <w:r w:rsidRPr="00612C00">
        <w:lastRenderedPageBreak/>
        <w:t>Cimentación normalizada para postes de C.A.C 13/400 y 15/400 y postes P.R.F.V 12/400 y 13/400 con retenidas de uso de fin de línea o anclaje en redes de media tensión.</w:t>
      </w:r>
      <w:bookmarkEnd w:id="22"/>
    </w:p>
    <w:p w14:paraId="6ACF8FAB" w14:textId="77777777" w:rsidR="004E48BE" w:rsidRPr="00612C00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Dimensiones:</w:t>
      </w:r>
    </w:p>
    <w:p w14:paraId="37C78A42" w14:textId="77777777" w:rsidR="004E48BE" w:rsidRPr="00612C00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Cimentación                 </w:t>
      </w:r>
      <w:proofErr w:type="gramStart"/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  :</w:t>
      </w:r>
      <w:proofErr w:type="gramEnd"/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Circular de diámetro 1 m</w:t>
      </w:r>
    </w:p>
    <w:p w14:paraId="7D0FD89E" w14:textId="77777777" w:rsidR="004E48BE" w:rsidRPr="00612C00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Resistencia de concreto:     </w:t>
      </w:r>
      <w:proofErr w:type="spellStart"/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f’c</w:t>
      </w:r>
      <w:proofErr w:type="spellEnd"/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140 kg/cm2</w:t>
      </w:r>
    </w:p>
    <w:p w14:paraId="63F63303" w14:textId="77777777" w:rsidR="004E48BE" w:rsidRPr="00612C00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Le                                  </w:t>
      </w:r>
      <w:proofErr w:type="gramStart"/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  :</w:t>
      </w:r>
      <w:proofErr w:type="gramEnd"/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(0.1L +0.7) m </w:t>
      </w:r>
    </w:p>
    <w:p w14:paraId="770FDF9D" w14:textId="77777777" w:rsidR="004E48BE" w:rsidRPr="00612C00" w:rsidRDefault="004E48BE" w:rsidP="00E51F30">
      <w:pPr>
        <w:spacing w:line="360" w:lineRule="auto"/>
        <w:ind w:hanging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12C00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66614592" wp14:editId="3CB6D7CB">
            <wp:extent cx="5205730" cy="3646574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10915" cy="3650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28EF5" w14:textId="77777777" w:rsidR="004E48BE" w:rsidRPr="00612C00" w:rsidRDefault="004E48BE" w:rsidP="00E51F30">
      <w:pPr>
        <w:rPr>
          <w:rFonts w:ascii="Tahoma" w:eastAsia="Times New Roman" w:hAnsi="Tahoma" w:cs="Tahoma"/>
          <w:b/>
          <w:iCs/>
          <w:color w:val="FD6900"/>
          <w:sz w:val="22"/>
          <w:szCs w:val="22"/>
          <w:shd w:val="clear" w:color="auto" w:fill="FFFFFF"/>
          <w:lang w:val="es-PE" w:eastAsia="es-ES_tradnl"/>
        </w:rPr>
      </w:pPr>
      <w:r w:rsidRPr="00612C00">
        <w:br w:type="page"/>
      </w:r>
    </w:p>
    <w:p w14:paraId="78332FD5" w14:textId="77777777" w:rsidR="004E48BE" w:rsidRPr="00612C00" w:rsidRDefault="004E48BE" w:rsidP="00E51F30">
      <w:pPr>
        <w:pStyle w:val="Ttulo2"/>
        <w:ind w:left="567" w:hanging="567"/>
      </w:pPr>
      <w:bookmarkStart w:id="23" w:name="_Toc201079995"/>
      <w:r w:rsidRPr="00612C00">
        <w:lastRenderedPageBreak/>
        <w:t>Recomendaciones generales para cimentaciones</w:t>
      </w:r>
      <w:bookmarkEnd w:id="23"/>
      <w:r w:rsidRPr="00612C00">
        <w:t> </w:t>
      </w:r>
    </w:p>
    <w:p w14:paraId="5EBEEE9F" w14:textId="77777777" w:rsidR="004E48BE" w:rsidRPr="00612C00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el solado se verterá la mezcla de concreto a una altura aproximada de 10 cm.</w:t>
      </w:r>
    </w:p>
    <w:p w14:paraId="5DD5277F" w14:textId="77777777" w:rsidR="004E48BE" w:rsidRPr="00612C00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Instalar el poste de C.S.C o P.R.F.V. asegurándose en todo momento su verticalidad.</w:t>
      </w:r>
    </w:p>
    <w:p w14:paraId="555915E4" w14:textId="77777777" w:rsidR="004E48BE" w:rsidRPr="00612C00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Verter la mezcla de concreto en la excavación, pudiendo añadir piedras ciclópeas hasta un tamaño máximo de 8 pulgadas, luego verter nuevamente el concreto asegurándose que queden totalmente embebidas.</w:t>
      </w:r>
    </w:p>
    <w:p w14:paraId="55A9B51A" w14:textId="77777777" w:rsidR="004E48BE" w:rsidRPr="00612C00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El macizo se formará solamente con concreto, sin la utilización de varillas de fierro. Para casos de estructuras con cables de subida y/o de línea de puesta a tierra, se utilizará en el cimiento tubería de PVC para posibilitar el paso de dichos conductores.</w:t>
      </w:r>
    </w:p>
    <w:p w14:paraId="6A958826" w14:textId="77777777" w:rsidR="004E48BE" w:rsidRPr="00612C00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Los detalles de retenida tendrán como base la norma de distribución LI-7-505.</w:t>
      </w:r>
    </w:p>
    <w:p w14:paraId="0595149E" w14:textId="77777777" w:rsidR="004E48BE" w:rsidRPr="00612C00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alcanzar una resistencia de (</w:t>
      </w:r>
      <w:proofErr w:type="spellStart"/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f’c</w:t>
      </w:r>
      <w:proofErr w:type="spellEnd"/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140 kg/cm2) se deben respetar las siguientes proporciones:</w:t>
      </w:r>
    </w:p>
    <w:p w14:paraId="434499B6" w14:textId="77777777" w:rsidR="004E48BE" w:rsidRPr="00612C00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</w:p>
    <w:tbl>
      <w:tblPr>
        <w:tblStyle w:val="Tablaconcuadrcula"/>
        <w:tblW w:w="0" w:type="auto"/>
        <w:tblInd w:w="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6"/>
        <w:gridCol w:w="352"/>
        <w:gridCol w:w="4460"/>
      </w:tblGrid>
      <w:tr w:rsidR="004E48BE" w:rsidRPr="00612C00" w14:paraId="2D532E3D" w14:textId="77777777" w:rsidTr="00C3083E">
        <w:tc>
          <w:tcPr>
            <w:tcW w:w="4106" w:type="dxa"/>
          </w:tcPr>
          <w:p w14:paraId="39C9AA51" w14:textId="77777777" w:rsidR="004E48BE" w:rsidRPr="00612C00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612C00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Mezcla de concreto por m3 (Mezcla mínima 1:8 + 25% de piedra mediana) 3”</w:t>
            </w:r>
          </w:p>
        </w:tc>
        <w:tc>
          <w:tcPr>
            <w:tcW w:w="352" w:type="dxa"/>
          </w:tcPr>
          <w:p w14:paraId="0897BF0B" w14:textId="77777777" w:rsidR="004E48BE" w:rsidRPr="00612C00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612C00"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  <w:t>:</w:t>
            </w:r>
          </w:p>
        </w:tc>
        <w:tc>
          <w:tcPr>
            <w:tcW w:w="4460" w:type="dxa"/>
          </w:tcPr>
          <w:p w14:paraId="4088C5C3" w14:textId="77777777" w:rsidR="004E48BE" w:rsidRPr="00612C00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612C00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0.083 m3 (3,67 Bolsas de cemento)</w:t>
            </w:r>
          </w:p>
          <w:p w14:paraId="5A17AF97" w14:textId="77777777" w:rsidR="004E48BE" w:rsidRPr="00612C00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612C00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0,387 m3 Hormigón </w:t>
            </w:r>
          </w:p>
          <w:p w14:paraId="59B82752" w14:textId="77777777" w:rsidR="004E48BE" w:rsidRPr="00612C00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612C00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0,37 m3 Piedra mediana ciclópea</w:t>
            </w:r>
          </w:p>
          <w:p w14:paraId="08C94B1C" w14:textId="77777777" w:rsidR="004E48BE" w:rsidRPr="00612C00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612C00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160 I Agua (aprox.) </w:t>
            </w:r>
            <w:r w:rsidRPr="00612C00">
              <w:rPr>
                <w:rFonts w:ascii="Tahoma" w:eastAsia="Times New Roman" w:hAnsi="Tahoma" w:cs="Tahoma"/>
                <w:b/>
                <w:bCs/>
                <w:color w:val="000000"/>
                <w:sz w:val="20"/>
                <w:szCs w:val="20"/>
                <w:lang w:val="es-PE" w:eastAsia="es-PE"/>
              </w:rPr>
              <w:t> </w:t>
            </w:r>
          </w:p>
        </w:tc>
      </w:tr>
    </w:tbl>
    <w:p w14:paraId="6B21B56C" w14:textId="77777777" w:rsidR="004E48BE" w:rsidRPr="00612C00" w:rsidRDefault="004E48BE" w:rsidP="00F36456">
      <w:pPr>
        <w:tabs>
          <w:tab w:val="left" w:pos="-1440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0739D338" w14:textId="77777777" w:rsidR="004E48BE" w:rsidRPr="00612C00" w:rsidRDefault="004E48BE" w:rsidP="00F069EC">
      <w:pPr>
        <w:tabs>
          <w:tab w:val="left" w:pos="426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5068BCDF" w14:textId="77777777" w:rsidR="004E48BE" w:rsidRPr="00612C00" w:rsidRDefault="004E48BE" w:rsidP="00BA2519">
      <w:pPr>
        <w:pStyle w:val="Ttulo1"/>
        <w:ind w:left="567" w:hanging="567"/>
      </w:pPr>
      <w:bookmarkStart w:id="24" w:name="_Toc201079996"/>
      <w:r w:rsidRPr="00612C00">
        <w:t>Planos del proyecto:</w:t>
      </w:r>
      <w:bookmarkEnd w:id="24"/>
    </w:p>
    <w:p w14:paraId="5D229352" w14:textId="77777777" w:rsidR="004E48BE" w:rsidRPr="00612C00" w:rsidRDefault="004E48BE" w:rsidP="00EA3D71">
      <w:pPr>
        <w:spacing w:line="360" w:lineRule="auto"/>
        <w:rPr>
          <w:rFonts w:ascii="Tahoma" w:hAnsi="Tahoma" w:cs="Tahoma"/>
          <w:sz w:val="20"/>
          <w:szCs w:val="20"/>
          <w:lang w:val="es-PE"/>
        </w:rPr>
      </w:pPr>
      <w:r w:rsidRPr="00612C00">
        <w:rPr>
          <w:rFonts w:ascii="Tahoma" w:hAnsi="Tahoma" w:cs="Tahoma"/>
          <w:sz w:val="20"/>
          <w:szCs w:val="20"/>
          <w:lang w:val="es-PE"/>
        </w:rPr>
        <w:t>El proyecto está comprendido por el plano:</w:t>
      </w:r>
    </w:p>
    <w:p w14:paraId="127AA89A" w14:textId="56317D2B" w:rsidR="004E48BE" w:rsidRPr="00612C00" w:rsidRDefault="00C61489" w:rsidP="001245D6">
      <w:pPr>
        <w:pStyle w:val="Prrafodelista"/>
        <w:numPr>
          <w:ilvl w:val="0"/>
          <w:numId w:val="10"/>
        </w:numPr>
        <w:rPr>
          <w:szCs w:val="20"/>
          <w:lang w:val="es-PE"/>
        </w:rPr>
      </w:pPr>
      <w:r w:rsidRPr="00612C00">
        <w:rPr>
          <w:szCs w:val="20"/>
          <w:lang w:val="es-PE"/>
        </w:rPr>
        <w:t>0203802-</w:t>
      </w:r>
      <w:r w:rsidR="00E707D8" w:rsidRPr="00612C00">
        <w:rPr>
          <w:szCs w:val="20"/>
          <w:lang w:val="es-PE"/>
        </w:rPr>
        <w:t>${</w:t>
      </w:r>
      <w:proofErr w:type="spellStart"/>
      <w:r w:rsidR="00E707D8" w:rsidRPr="00612C00">
        <w:rPr>
          <w:szCs w:val="20"/>
          <w:highlight w:val="green"/>
          <w:lang w:val="es-PE"/>
        </w:rPr>
        <w:t>lcl</w:t>
      </w:r>
      <w:proofErr w:type="spellEnd"/>
      <w:r w:rsidR="00E707D8" w:rsidRPr="00612C00">
        <w:rPr>
          <w:szCs w:val="20"/>
          <w:lang w:val="es-PE"/>
        </w:rPr>
        <w:t>}</w:t>
      </w:r>
      <w:r w:rsidRPr="00612C00">
        <w:rPr>
          <w:szCs w:val="20"/>
          <w:lang w:val="es-PE"/>
        </w:rPr>
        <w:t>A-A3</w:t>
      </w:r>
    </w:p>
    <w:p w14:paraId="06A2E06F" w14:textId="77777777" w:rsidR="004E48BE" w:rsidRPr="00612C00" w:rsidRDefault="004E48BE">
      <w:pPr>
        <w:rPr>
          <w:rFonts w:ascii="Tahoma" w:eastAsia="Times New Roman" w:hAnsi="Tahoma" w:cs="Tahoma"/>
          <w:sz w:val="20"/>
          <w:szCs w:val="20"/>
          <w:lang w:val="es-PE"/>
        </w:rPr>
      </w:pPr>
      <w:r w:rsidRPr="00612C00">
        <w:rPr>
          <w:szCs w:val="20"/>
          <w:lang w:val="es-PE"/>
        </w:rPr>
        <w:br w:type="page"/>
      </w:r>
    </w:p>
    <w:p w14:paraId="7B30D1CA" w14:textId="77777777" w:rsidR="004E48BE" w:rsidRPr="00612C00" w:rsidRDefault="004E48BE" w:rsidP="00207C3D">
      <w:pPr>
        <w:pStyle w:val="Ttulo1"/>
        <w:numPr>
          <w:ilvl w:val="0"/>
          <w:numId w:val="0"/>
        </w:numPr>
        <w:ind w:left="567" w:hanging="567"/>
      </w:pPr>
      <w:bookmarkStart w:id="25" w:name="_Toc201079997"/>
      <w:r w:rsidRPr="00612C00">
        <w:lastRenderedPageBreak/>
        <w:t>Anexo: Registro fotográfico</w:t>
      </w:r>
      <w:bookmarkEnd w:id="25"/>
    </w:p>
    <w:p w14:paraId="1AED209B" w14:textId="363BC84B" w:rsidR="004E48BE" w:rsidRPr="00612C00" w:rsidRDefault="004E48BE" w:rsidP="001245D6">
      <w:pPr>
        <w:pStyle w:val="Prrafodelista"/>
        <w:numPr>
          <w:ilvl w:val="0"/>
          <w:numId w:val="10"/>
        </w:numPr>
        <w:jc w:val="left"/>
      </w:pPr>
      <w:r w:rsidRPr="00612C00">
        <w:t>LCL-</w:t>
      </w:r>
      <w:r w:rsidR="00317907" w:rsidRPr="00612C00">
        <w:t xml:space="preserve"> </w:t>
      </w:r>
      <w:r w:rsidR="00E707D8" w:rsidRPr="00612C00">
        <w:rPr>
          <w:szCs w:val="20"/>
          <w:lang w:val="es-PE"/>
        </w:rPr>
        <w:t>${</w:t>
      </w:r>
      <w:proofErr w:type="spellStart"/>
      <w:r w:rsidR="00E707D8" w:rsidRPr="00612C00">
        <w:rPr>
          <w:szCs w:val="20"/>
          <w:highlight w:val="green"/>
          <w:lang w:val="es-PE"/>
        </w:rPr>
        <w:t>lcl</w:t>
      </w:r>
      <w:proofErr w:type="spellEnd"/>
      <w:r w:rsidR="00E707D8" w:rsidRPr="00612C00">
        <w:rPr>
          <w:szCs w:val="20"/>
          <w:lang w:val="es-PE"/>
        </w:rPr>
        <w:t>}</w:t>
      </w:r>
      <w:r w:rsidRPr="00612C00">
        <w:rPr>
          <w:szCs w:val="20"/>
          <w:lang w:val="es-PE"/>
        </w:rPr>
        <w:t xml:space="preserve"> </w:t>
      </w:r>
      <w:r w:rsidRPr="00612C00">
        <w:t>-FOT</w:t>
      </w:r>
    </w:p>
    <w:p w14:paraId="3CB1A1C2" w14:textId="673C01D8" w:rsidR="004E48BE" w:rsidRPr="00612C00" w:rsidRDefault="004E48BE" w:rsidP="004E3870"/>
    <w:bookmarkStart w:id="26" w:name="_Hlk200923852"/>
    <w:p w14:paraId="05975CCE" w14:textId="110ADBCD" w:rsidR="004E48BE" w:rsidRPr="00612C00" w:rsidRDefault="004E48BE" w:rsidP="004E3870">
      <w:pPr>
        <w:jc w:val="center"/>
      </w:pPr>
      <w:r w:rsidRPr="00612C00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C6E30F8" wp14:editId="0D4571ED">
                <wp:simplePos x="0" y="0"/>
                <wp:positionH relativeFrom="column">
                  <wp:posOffset>4147820</wp:posOffset>
                </wp:positionH>
                <wp:positionV relativeFrom="paragraph">
                  <wp:posOffset>175895</wp:posOffset>
                </wp:positionV>
                <wp:extent cx="914400" cy="504825"/>
                <wp:effectExtent l="1295400" t="0" r="19050" b="1000125"/>
                <wp:wrapNone/>
                <wp:docPr id="289423605" name="Globo: línea doblad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82311"/>
                            <a:gd name="adj6" fmla="val -137534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5960FB" w14:textId="77777777" w:rsidR="004E48BE" w:rsidRDefault="004E48BE" w:rsidP="004E48BE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E30F8" id="Globo: línea doblada 2" o:spid="_x0000_s1030" type="#_x0000_t48" style="position:absolute;left:0;text-align:left;margin-left:326.6pt;margin-top:13.85pt;width:1in;height:39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" adj="-29707,60979" fillcolor="white [3212]" strokecolor="#c0504d [3205]" strokeweight="1.5pt">
                <v:stroke startarrow="open"/>
                <v:textbox>
                  <w:txbxContent>
                    <w:p w14:paraId="1A5960FB" w14:textId="77777777" w:rsidR="004E48BE" w:rsidRDefault="004E48BE" w:rsidP="004E48BE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Predio del solicitante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612C00">
        <w:rPr>
          <w:noProof/>
        </w:rPr>
        <w:t xml:space="preserve"> </w:t>
      </w:r>
      <w:r w:rsidRPr="00612C00">
        <w:rPr>
          <w:noProof/>
        </w:rPr>
        <w:drawing>
          <wp:inline distT="0" distB="0" distL="0" distR="0" wp14:anchorId="4D8153D9" wp14:editId="78A613F4">
            <wp:extent cx="4345942" cy="3259455"/>
            <wp:effectExtent l="9842" t="28258" r="26353" b="26352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48598" cy="326144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26"/>
    <w:p w14:paraId="1AD00FB3" w14:textId="3ED90159" w:rsidR="004E48BE" w:rsidRPr="00612C00" w:rsidRDefault="004E48BE" w:rsidP="004E3870">
      <w:pPr>
        <w:jc w:val="center"/>
      </w:pPr>
      <w:r w:rsidRPr="00612C00">
        <w:t>VIST</w:t>
      </w:r>
      <w:r w:rsidR="00353739" w:rsidRPr="00612C00">
        <w:t>A</w:t>
      </w:r>
      <w:r w:rsidRPr="00612C00">
        <w:t xml:space="preserve"> DEL CLIENTE</w:t>
      </w:r>
    </w:p>
    <w:p w14:paraId="3AF6F6BB" w14:textId="77777777" w:rsidR="004E48BE" w:rsidRPr="00612C00" w:rsidRDefault="004E48BE" w:rsidP="004E3870">
      <w:pPr>
        <w:jc w:val="center"/>
      </w:pPr>
    </w:p>
    <w:bookmarkStart w:id="27" w:name="_Hlk200923873"/>
    <w:p w14:paraId="2F644052" w14:textId="0515F453" w:rsidR="004E48BE" w:rsidRPr="00612C00" w:rsidRDefault="00317907" w:rsidP="004E3870">
      <w:pPr>
        <w:jc w:val="center"/>
      </w:pPr>
      <w:r w:rsidRPr="00612C00"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8D68660" wp14:editId="22B21F8F">
                <wp:simplePos x="0" y="0"/>
                <wp:positionH relativeFrom="column">
                  <wp:posOffset>461645</wp:posOffset>
                </wp:positionH>
                <wp:positionV relativeFrom="paragraph">
                  <wp:posOffset>438150</wp:posOffset>
                </wp:positionV>
                <wp:extent cx="1417955" cy="723900"/>
                <wp:effectExtent l="0" t="0" r="1515745" b="685800"/>
                <wp:wrapNone/>
                <wp:docPr id="59999685" name="Globo: línea doblad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417955" cy="72390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86457"/>
                            <a:gd name="adj6" fmla="val -102572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EDD761" w14:textId="320C2076" w:rsidR="00317907" w:rsidRPr="00317907" w:rsidRDefault="00C61489" w:rsidP="00317907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Aquí deberá esta ubicado el murete proyectado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68660" id="Globo: línea doblada 15" o:spid="_x0000_s1031" type="#_x0000_t48" style="position:absolute;left:0;text-align:left;margin-left:36.35pt;margin-top:34.5pt;width:111.65pt;height:57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" adj="-22156,40275" fillcolor="white [3212]" strokecolor="#c0504d [3205]" strokeweight="1.5pt">
                <v:stroke startarrow="open"/>
                <v:textbox>
                  <w:txbxContent>
                    <w:p w14:paraId="78EDD761" w14:textId="320C2076" w:rsidR="00317907" w:rsidRPr="00317907" w:rsidRDefault="00C61489" w:rsidP="00317907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Aquí deberá esta ubicado el murete proyectado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612C00">
        <w:rPr>
          <w:noProof/>
        </w:rPr>
        <w:t xml:space="preserve"> </w:t>
      </w:r>
      <w:r w:rsidR="004E48BE" w:rsidRPr="00612C00">
        <w:rPr>
          <w:noProof/>
        </w:rPr>
        <w:drawing>
          <wp:inline distT="0" distB="0" distL="0" distR="0" wp14:anchorId="77DFCF3B" wp14:editId="20F01A0A">
            <wp:extent cx="4525327" cy="3393995"/>
            <wp:effectExtent l="13335" t="24765" r="22225" b="222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37050" cy="340278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27"/>
    <w:p w14:paraId="34046235" w14:textId="77777777" w:rsidR="004E48BE" w:rsidRPr="00612C00" w:rsidRDefault="004E48BE" w:rsidP="00FF6562">
      <w:pPr>
        <w:jc w:val="center"/>
      </w:pPr>
      <w:r w:rsidRPr="00612C00">
        <w:t>NICHO PREPARADO</w:t>
      </w:r>
    </w:p>
    <w:p w14:paraId="27384B9F" w14:textId="6DF2578F" w:rsidR="004E48BE" w:rsidRPr="00612C00" w:rsidRDefault="004E48BE" w:rsidP="00FF6562">
      <w:pPr>
        <w:jc w:val="center"/>
      </w:pPr>
    </w:p>
    <w:p w14:paraId="35B9C75D" w14:textId="77777777" w:rsidR="004E48BE" w:rsidRPr="00612C00" w:rsidRDefault="004E48BE">
      <w:r w:rsidRPr="00612C00">
        <w:br w:type="page"/>
      </w:r>
    </w:p>
    <w:bookmarkStart w:id="28" w:name="_Hlk200923937"/>
    <w:p w14:paraId="332201E5" w14:textId="70836A04" w:rsidR="004E48BE" w:rsidRPr="00612C00" w:rsidRDefault="008D6A47" w:rsidP="00FF6562">
      <w:pPr>
        <w:jc w:val="center"/>
        <w:rPr>
          <w:rFonts w:ascii="Tahoma" w:eastAsia="Times New Roman" w:hAnsi="Tahoma" w:cs="Tahoma"/>
          <w:sz w:val="20"/>
          <w:szCs w:val="20"/>
          <w:lang w:val="es-PE"/>
        </w:rPr>
      </w:pPr>
      <w:r w:rsidRPr="00612C00"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C870553" wp14:editId="1E2142C9">
                <wp:simplePos x="0" y="0"/>
                <wp:positionH relativeFrom="column">
                  <wp:posOffset>3776345</wp:posOffset>
                </wp:positionH>
                <wp:positionV relativeFrom="paragraph">
                  <wp:posOffset>4200525</wp:posOffset>
                </wp:positionV>
                <wp:extent cx="1047750" cy="523875"/>
                <wp:effectExtent l="209550" t="609600" r="76200" b="104775"/>
                <wp:wrapNone/>
                <wp:docPr id="1471760939" name="Bocadillo: rectángulo con esquinas redondeada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523875"/>
                        </a:xfrm>
                        <a:prstGeom prst="wedgeRoundRectCallout">
                          <a:avLst>
                            <a:gd name="adj1" fmla="val -64882"/>
                            <a:gd name="adj2" fmla="val -157559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AA9D70" w14:textId="409DF556" w:rsidR="008D6A47" w:rsidRPr="008D6A47" w:rsidRDefault="008D6A47" w:rsidP="008D6A47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Poste frente a puerta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870553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20" o:spid="_x0000_s1032" type="#_x0000_t62" style="position:absolute;left:0;text-align:left;margin-left:297.35pt;margin-top:330.75pt;width:82.5pt;height:41.2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" adj="-3215,-23233" fillcolor="#ffc000" strokecolor="white [3212]">
                <v:shadow on="t" color="black" opacity="22937f" origin=",.5" offset="0,.63889mm"/>
                <v:textbox>
                  <w:txbxContent>
                    <w:p w14:paraId="69AA9D70" w14:textId="409DF556" w:rsidR="008D6A47" w:rsidRPr="008D6A47" w:rsidRDefault="008D6A47" w:rsidP="008D6A47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lang w:val="es-ES"/>
                        </w:rPr>
                        <w:t>Poste frente a puerta</w:t>
                      </w:r>
                    </w:p>
                  </w:txbxContent>
                </v:textbox>
              </v:shape>
            </w:pict>
          </mc:Fallback>
        </mc:AlternateContent>
      </w:r>
      <w:r w:rsidR="00C152C2" w:rsidRPr="00612C00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213BEB6" wp14:editId="16130FE2">
                <wp:simplePos x="0" y="0"/>
                <wp:positionH relativeFrom="column">
                  <wp:posOffset>-90805</wp:posOffset>
                </wp:positionH>
                <wp:positionV relativeFrom="paragraph">
                  <wp:posOffset>4314825</wp:posOffset>
                </wp:positionV>
                <wp:extent cx="1724025" cy="904875"/>
                <wp:effectExtent l="57150" t="323850" r="485775" b="104775"/>
                <wp:wrapNone/>
                <wp:docPr id="1374382077" name="Bocadillo: rectángulo con esquinas redondeada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025" cy="904875"/>
                        </a:xfrm>
                        <a:prstGeom prst="wedgeRoundRectCallout">
                          <a:avLst>
                            <a:gd name="adj1" fmla="val 74651"/>
                            <a:gd name="adj2" fmla="val -81942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22A480" w14:textId="77777777" w:rsidR="00C152C2" w:rsidRPr="00C152C2" w:rsidRDefault="00C152C2" w:rsidP="00C152C2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C152C2">
                              <w:rPr>
                                <w:color w:val="FFFFFF" w:themeColor="background1"/>
                              </w:rPr>
                              <w:t xml:space="preserve">Predio del solicitante </w:t>
                            </w:r>
                            <w:proofErr w:type="gramStart"/>
                            <w:r w:rsidRPr="00C152C2">
                              <w:rPr>
                                <w:color w:val="FFFFFF" w:themeColor="background1"/>
                              </w:rPr>
                              <w:t>e</w:t>
                            </w:r>
                            <w:proofErr w:type="gramEnd"/>
                            <w:r w:rsidRPr="00C152C2">
                              <w:rPr>
                                <w:color w:val="FFFFFF" w:themeColor="background1"/>
                              </w:rPr>
                              <w:t xml:space="preserve"> encuentra en el interior del pasaje común</w:t>
                            </w:r>
                          </w:p>
                          <w:p w14:paraId="3580CA07" w14:textId="77777777" w:rsidR="00C152C2" w:rsidRDefault="00C152C2" w:rsidP="00C152C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3BEB6" id="_x0000_s1033" type="#_x0000_t62" style="position:absolute;left:0;text-align:left;margin-left:-7.15pt;margin-top:339.75pt;width:135.75pt;height:71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" adj="26925,-6899" fillcolor="#ffc000" strokecolor="white [3212]">
                <v:shadow on="t" color="black" opacity="22937f" origin=",.5" offset="0,.63889mm"/>
                <v:textbox>
                  <w:txbxContent>
                    <w:p w14:paraId="6322A480" w14:textId="77777777" w:rsidR="00C152C2" w:rsidRPr="00C152C2" w:rsidRDefault="00C152C2" w:rsidP="00C152C2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C152C2">
                        <w:rPr>
                          <w:color w:val="FFFFFF" w:themeColor="background1"/>
                        </w:rPr>
                        <w:t xml:space="preserve">Predio del solicitante </w:t>
                      </w:r>
                      <w:proofErr w:type="gramStart"/>
                      <w:r w:rsidRPr="00C152C2">
                        <w:rPr>
                          <w:color w:val="FFFFFF" w:themeColor="background1"/>
                        </w:rPr>
                        <w:t>e</w:t>
                      </w:r>
                      <w:proofErr w:type="gramEnd"/>
                      <w:r w:rsidRPr="00C152C2">
                        <w:rPr>
                          <w:color w:val="FFFFFF" w:themeColor="background1"/>
                        </w:rPr>
                        <w:t xml:space="preserve"> encuentra en el interior del pasaje común</w:t>
                      </w:r>
                    </w:p>
                    <w:p w14:paraId="3580CA07" w14:textId="77777777" w:rsidR="00C152C2" w:rsidRDefault="00C152C2" w:rsidP="00C152C2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7824CF" w:rsidRPr="00612C00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4171F02" wp14:editId="3899F5BA">
                <wp:simplePos x="0" y="0"/>
                <wp:positionH relativeFrom="column">
                  <wp:posOffset>1852295</wp:posOffset>
                </wp:positionH>
                <wp:positionV relativeFrom="paragraph">
                  <wp:posOffset>800100</wp:posOffset>
                </wp:positionV>
                <wp:extent cx="914400" cy="295275"/>
                <wp:effectExtent l="0" t="0" r="647700" b="390525"/>
                <wp:wrapNone/>
                <wp:docPr id="1030698304" name="Globo: línea doblad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14400" cy="2952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09152"/>
                            <a:gd name="adj6" fmla="val -61840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0D8B95" w14:textId="5C63B133" w:rsidR="004E48BE" w:rsidRDefault="004E48BE" w:rsidP="004E48BE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#</w:t>
                            </w:r>
                            <w:r w:rsidR="00C61489">
                              <w:rPr>
                                <w:color w:val="FF0000"/>
                                <w:lang w:val="es-ES"/>
                              </w:rPr>
                              <w:t>639511</w:t>
                            </w: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 w:rsidR="007824CF">
                              <w:rPr>
                                <w:color w:val="FF0000"/>
                                <w:lang w:val="es-ES"/>
                              </w:rPr>
                              <w:t>co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71F02" id="Globo: línea doblada 4" o:spid="_x0000_s1034" type="#_x0000_t48" style="position:absolute;left:0;text-align:left;margin-left:145.85pt;margin-top:63pt;width:1in;height:23.25pt;flip:x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" adj="-13357,45177" fillcolor="white [3212]" strokecolor="#c0504d [3205]" strokeweight="1.5pt">
                <v:stroke startarrow="open"/>
                <v:textbox>
                  <w:txbxContent>
                    <w:p w14:paraId="660D8B95" w14:textId="5C63B133" w:rsidR="004E48BE" w:rsidRDefault="004E48BE" w:rsidP="004E48BE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#</w:t>
                      </w:r>
                      <w:r w:rsidR="00C61489">
                        <w:rPr>
                          <w:color w:val="FF0000"/>
                          <w:lang w:val="es-ES"/>
                        </w:rPr>
                        <w:t>639511</w:t>
                      </w:r>
                      <w:r>
                        <w:rPr>
                          <w:color w:val="FF0000"/>
                          <w:lang w:val="es-ES"/>
                        </w:rPr>
                        <w:t xml:space="preserve"> </w:t>
                      </w:r>
                      <w:proofErr w:type="spellStart"/>
                      <w:r w:rsidR="007824CF">
                        <w:rPr>
                          <w:color w:val="FF0000"/>
                          <w:lang w:val="es-ES"/>
                        </w:rPr>
                        <w:t>co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4E48BE" w:rsidRPr="00612C00">
        <w:rPr>
          <w:noProof/>
        </w:rPr>
        <w:t xml:space="preserve">  </w:t>
      </w:r>
      <w:r w:rsidR="004E48BE" w:rsidRPr="00612C00">
        <w:rPr>
          <w:noProof/>
        </w:rPr>
        <w:drawing>
          <wp:inline distT="0" distB="0" distL="0" distR="0" wp14:anchorId="7BC45E5F" wp14:editId="22D4B0E6">
            <wp:extent cx="5216448" cy="3912336"/>
            <wp:effectExtent l="23177" t="14923" r="26988" b="26987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16448" cy="391233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28"/>
    <w:p w14:paraId="3AAF7021" w14:textId="30D43528" w:rsidR="004E48BE" w:rsidRPr="00143BA4" w:rsidRDefault="007824CF" w:rsidP="00FF6562">
      <w:pPr>
        <w:jc w:val="center"/>
      </w:pPr>
      <w:r w:rsidRPr="00612C00">
        <w:t xml:space="preserve">PUNTO DE </w:t>
      </w:r>
      <w:r w:rsidR="00C152C2" w:rsidRPr="00612C00">
        <w:t>REFORMA</w:t>
      </w:r>
      <w:r w:rsidRPr="00612C00">
        <w:t xml:space="preserve"> </w:t>
      </w:r>
      <w:r w:rsidR="004E48BE" w:rsidRPr="00612C00">
        <w:t xml:space="preserve">POSTE </w:t>
      </w:r>
      <w:r w:rsidR="001268FC" w:rsidRPr="00612C00">
        <w:t>#</w:t>
      </w:r>
      <w:r w:rsidR="00E707D8" w:rsidRPr="00612C00">
        <w:t>${</w:t>
      </w:r>
      <w:r w:rsidR="00E707D8" w:rsidRPr="00612C00">
        <w:rPr>
          <w:highlight w:val="green"/>
        </w:rPr>
        <w:t>num_poste</w:t>
      </w:r>
      <w:r w:rsidR="00E707D8" w:rsidRPr="00612C00">
        <w:t>}</w:t>
      </w:r>
    </w:p>
    <w:p w14:paraId="776D75D4" w14:textId="77777777" w:rsidR="004E48BE" w:rsidRDefault="004E48BE" w:rsidP="00C3216A">
      <w:pPr>
        <w:tabs>
          <w:tab w:val="left" w:pos="2085"/>
        </w:tabs>
        <w:rPr>
          <w:lang w:val="es-CL"/>
        </w:rPr>
        <w:sectPr w:rsidR="004E48BE" w:rsidSect="004E48BE">
          <w:headerReference w:type="default" r:id="rId17"/>
          <w:footerReference w:type="even" r:id="rId18"/>
          <w:footerReference w:type="default" r:id="rId19"/>
          <w:headerReference w:type="first" r:id="rId20"/>
          <w:footerReference w:type="first" r:id="rId21"/>
          <w:pgSz w:w="11906" w:h="16838" w:code="9"/>
          <w:pgMar w:top="2835" w:right="1418" w:bottom="1690" w:left="1418" w:header="0" w:footer="675" w:gutter="0"/>
          <w:pgNumType w:start="1"/>
          <w:cols w:space="708"/>
          <w:titlePg/>
          <w:docGrid w:linePitch="360"/>
        </w:sectPr>
      </w:pPr>
      <w:r>
        <w:rPr>
          <w:lang w:val="es-CL"/>
        </w:rPr>
        <w:tab/>
      </w:r>
    </w:p>
    <w:p w14:paraId="354E1C98" w14:textId="77777777" w:rsidR="00612C00" w:rsidRDefault="00612C00" w:rsidP="00612C00">
      <w:pPr>
        <w:tabs>
          <w:tab w:val="left" w:pos="6240"/>
        </w:tabs>
        <w:jc w:val="center"/>
        <w:rPr>
          <w:lang w:val="es-CL"/>
        </w:rPr>
      </w:pPr>
      <w:r w:rsidRPr="007172CA">
        <w:rPr>
          <w:lang w:val="es-CL"/>
        </w:rPr>
        <w:t>${</w:t>
      </w:r>
      <w:proofErr w:type="spellStart"/>
      <w:r w:rsidRPr="009414A1">
        <w:rPr>
          <w:highlight w:val="green"/>
          <w:lang w:val="es-CL"/>
        </w:rPr>
        <w:t>bloque_fotos</w:t>
      </w:r>
      <w:proofErr w:type="spellEnd"/>
      <w:r w:rsidRPr="007172CA">
        <w:rPr>
          <w:lang w:val="es-CL"/>
        </w:rPr>
        <w:t>}</w:t>
      </w:r>
    </w:p>
    <w:p w14:paraId="10ABBA54" w14:textId="77777777" w:rsidR="00612C00" w:rsidRPr="003044C3" w:rsidRDefault="00612C00" w:rsidP="00612C00">
      <w:pPr>
        <w:tabs>
          <w:tab w:val="left" w:pos="6240"/>
        </w:tabs>
        <w:jc w:val="center"/>
        <w:rPr>
          <w:lang w:val="es-CL"/>
        </w:rPr>
      </w:pPr>
    </w:p>
    <w:p w14:paraId="2717EA74" w14:textId="77777777" w:rsidR="00612C00" w:rsidRDefault="00612C00" w:rsidP="00612C00">
      <w:pPr>
        <w:tabs>
          <w:tab w:val="left" w:pos="6240"/>
        </w:tabs>
        <w:jc w:val="center"/>
        <w:rPr>
          <w:noProof/>
        </w:rPr>
      </w:pPr>
      <w:r w:rsidRPr="00897704">
        <w:rPr>
          <w:noProof/>
        </w:rPr>
        <w:t>${</w:t>
      </w:r>
      <w:r w:rsidRPr="009414A1">
        <w:rPr>
          <w:noProof/>
          <w:highlight w:val="green"/>
        </w:rPr>
        <w:t>foto</w:t>
      </w:r>
      <w:r w:rsidRPr="00897704">
        <w:rPr>
          <w:noProof/>
        </w:rPr>
        <w:t>}</w:t>
      </w:r>
    </w:p>
    <w:p w14:paraId="5B8A37FC" w14:textId="77777777" w:rsidR="00612C00" w:rsidRDefault="00612C00" w:rsidP="00612C00">
      <w:pPr>
        <w:tabs>
          <w:tab w:val="left" w:pos="6240"/>
        </w:tabs>
        <w:jc w:val="center"/>
        <w:rPr>
          <w:noProof/>
        </w:rPr>
      </w:pPr>
    </w:p>
    <w:p w14:paraId="6092A233" w14:textId="77777777" w:rsidR="00612C00" w:rsidRPr="007172CA" w:rsidRDefault="00612C00" w:rsidP="00612C00">
      <w:pPr>
        <w:tabs>
          <w:tab w:val="left" w:pos="1087"/>
        </w:tabs>
        <w:jc w:val="center"/>
        <w:rPr>
          <w:lang w:val="es-CL"/>
        </w:rPr>
      </w:pPr>
      <w:r w:rsidRPr="007172CA">
        <w:rPr>
          <w:lang w:val="es-CL"/>
        </w:rPr>
        <w:t>${/</w:t>
      </w:r>
      <w:proofErr w:type="spellStart"/>
      <w:r w:rsidRPr="009414A1">
        <w:rPr>
          <w:highlight w:val="green"/>
          <w:lang w:val="es-CL"/>
        </w:rPr>
        <w:t>bloque_fotos</w:t>
      </w:r>
      <w:proofErr w:type="spellEnd"/>
      <w:r w:rsidRPr="007172CA">
        <w:rPr>
          <w:lang w:val="es-CL"/>
        </w:rPr>
        <w:t>}</w:t>
      </w:r>
    </w:p>
    <w:p w14:paraId="3D4E5009" w14:textId="59995508" w:rsidR="004E48BE" w:rsidRPr="00C3216A" w:rsidRDefault="004E48BE" w:rsidP="00612C00">
      <w:pPr>
        <w:tabs>
          <w:tab w:val="left" w:pos="2085"/>
        </w:tabs>
        <w:jc w:val="center"/>
        <w:rPr>
          <w:lang w:val="es-CL"/>
        </w:rPr>
      </w:pPr>
    </w:p>
    <w:sectPr w:rsidR="004E48BE" w:rsidRPr="00C3216A" w:rsidSect="004E48BE">
      <w:headerReference w:type="default" r:id="rId22"/>
      <w:footerReference w:type="even" r:id="rId23"/>
      <w:footerReference w:type="default" r:id="rId24"/>
      <w:headerReference w:type="first" r:id="rId25"/>
      <w:footerReference w:type="first" r:id="rId26"/>
      <w:type w:val="continuous"/>
      <w:pgSz w:w="11906" w:h="16838" w:code="9"/>
      <w:pgMar w:top="2835" w:right="1418" w:bottom="1690" w:left="1418" w:header="0" w:footer="675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075AD0B" w14:textId="77777777" w:rsidR="00AF22FB" w:rsidRDefault="00AF22FB" w:rsidP="001E6DC4">
      <w:r>
        <w:separator/>
      </w:r>
    </w:p>
    <w:p w14:paraId="2D7C5E28" w14:textId="77777777" w:rsidR="00AF22FB" w:rsidRDefault="00AF22FB"/>
  </w:endnote>
  <w:endnote w:type="continuationSeparator" w:id="0">
    <w:p w14:paraId="653DA922" w14:textId="77777777" w:rsidR="00AF22FB" w:rsidRDefault="00AF22FB" w:rsidP="001E6DC4">
      <w:r>
        <w:continuationSeparator/>
      </w:r>
    </w:p>
    <w:p w14:paraId="098E662E" w14:textId="77777777" w:rsidR="00AF22FB" w:rsidRDefault="00AF22F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altName w:val="Arial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Segoe UI"/>
    <w:charset w:val="00"/>
    <w:family w:val="auto"/>
    <w:pitch w:val="variable"/>
    <w:sig w:usb0="E1000AEF" w:usb1="5000A1FF" w:usb2="00000000" w:usb3="00000000" w:csb0="000001BF" w:csb1="00000000"/>
  </w:font>
  <w:font w:name="Times-Roman">
    <w:altName w:val="Times New Roman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91F2C5" w14:textId="77777777" w:rsidR="004E48BE" w:rsidRDefault="004E48BE" w:rsidP="00851574">
    <w:pPr>
      <w:pStyle w:val="Piedepgina"/>
      <w:framePr w:wrap="none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1</w:t>
    </w:r>
    <w:r>
      <w:rPr>
        <w:rStyle w:val="Nmerodepgina"/>
      </w:rPr>
      <w:fldChar w:fldCharType="end"/>
    </w:r>
  </w:p>
  <w:p w14:paraId="011B503A" w14:textId="77777777" w:rsidR="004E48BE" w:rsidRDefault="004E48BE" w:rsidP="00A72C0E">
    <w:pPr>
      <w:pStyle w:val="Piedepgina"/>
      <w:ind w:right="360"/>
    </w:pPr>
  </w:p>
  <w:p w14:paraId="0FE180B0" w14:textId="77777777" w:rsidR="004E48BE" w:rsidRDefault="004E48BE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E77896" w14:textId="762646B5" w:rsidR="004E48BE" w:rsidRPr="004122BD" w:rsidRDefault="004E48BE" w:rsidP="0072011F">
    <w:pPr>
      <w:tabs>
        <w:tab w:val="left" w:pos="3540"/>
      </w:tabs>
      <w:ind w:right="48"/>
      <w:rPr>
        <w:sz w:val="16"/>
        <w:lang w:val="es-PE"/>
      </w:rPr>
    </w:pPr>
    <w:r>
      <w:rPr>
        <w:sz w:val="16"/>
        <w:lang w:val="es-PE"/>
      </w:rPr>
      <w:tab/>
    </w:r>
  </w:p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24"/>
      <w:gridCol w:w="3024"/>
      <w:gridCol w:w="3022"/>
    </w:tblGrid>
    <w:tr w:rsidR="004E48BE" w14:paraId="227E1BD7" w14:textId="77777777" w:rsidTr="00BD5619">
      <w:tc>
        <w:tcPr>
          <w:tcW w:w="1667" w:type="pct"/>
        </w:tcPr>
        <w:p w14:paraId="0009DF5F" w14:textId="77777777" w:rsidR="004E48BE" w:rsidRDefault="004E48BE" w:rsidP="001D2DE3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Ing. Leonardo Saavedra L.</w:t>
          </w:r>
        </w:p>
      </w:tc>
      <w:tc>
        <w:tcPr>
          <w:tcW w:w="1667" w:type="pct"/>
        </w:tcPr>
        <w:p w14:paraId="15CB00ED" w14:textId="77777777" w:rsidR="004E48BE" w:rsidRPr="00BD5619" w:rsidRDefault="004E48BE" w:rsidP="00BD5619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27EF4D88" w14:textId="77777777" w:rsidR="004E48BE" w:rsidRDefault="004E48BE" w:rsidP="00BD5619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4E48BE" w14:paraId="4FC52EB4" w14:textId="77777777" w:rsidTr="00BD5619">
      <w:tc>
        <w:tcPr>
          <w:tcW w:w="1667" w:type="pct"/>
        </w:tcPr>
        <w:p w14:paraId="5AFEC8AB" w14:textId="0F4A3943" w:rsidR="004E48BE" w:rsidRPr="00A903B4" w:rsidRDefault="004E48BE" w:rsidP="006204F5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A903B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A903B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Pr="00A903B4">
            <w:rPr>
              <w:rFonts w:ascii="Tahoma" w:hAnsi="Tahoma" w:cs="Tahoma"/>
              <w:color w:val="FF6900"/>
              <w:sz w:val="16"/>
              <w:szCs w:val="16"/>
              <w:lang w:val="en-US" w:eastAsia="es-ES_tradnl"/>
            </w:rPr>
            <w:t xml:space="preserve"> </w:t>
          </w:r>
          <w:r w:rsidR="00612C00" w:rsidRPr="00612C00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${</w:t>
          </w:r>
          <w:proofErr w:type="spellStart"/>
          <w:r w:rsidR="00612C00" w:rsidRPr="00612C00">
            <w:rPr>
              <w:rFonts w:ascii="Tahoma" w:hAnsi="Tahoma" w:cs="Tahoma"/>
              <w:color w:val="746661"/>
              <w:sz w:val="16"/>
              <w:szCs w:val="16"/>
              <w:highlight w:val="green"/>
              <w:lang w:val="en-US" w:eastAsia="es-ES_tradnl"/>
            </w:rPr>
            <w:t>inspector_nombre</w:t>
          </w:r>
          <w:proofErr w:type="spellEnd"/>
          <w:r w:rsidR="00612C00" w:rsidRPr="00612C00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</w:t>
          </w:r>
          <w: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</w:t>
          </w:r>
        </w:p>
      </w:tc>
      <w:tc>
        <w:tcPr>
          <w:tcW w:w="1667" w:type="pct"/>
        </w:tcPr>
        <w:p w14:paraId="7B651F7C" w14:textId="77777777" w:rsidR="004E48BE" w:rsidRPr="004122BD" w:rsidRDefault="004E48BE" w:rsidP="00BD5619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>
            <w:rPr>
              <w:rStyle w:val="Nmerodepgina"/>
              <w:rFonts w:ascii="Tahoma" w:hAnsi="Tahoma" w:cs="Tahoma"/>
              <w:noProof/>
              <w:color w:val="595959" w:themeColor="text1" w:themeTint="A6"/>
              <w:sz w:val="16"/>
              <w:szCs w:val="16"/>
              <w:lang w:val="es-PE"/>
            </w:rPr>
            <w:t>32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>
            <w:rPr>
              <w:rStyle w:val="Nmerodepgina"/>
              <w:rFonts w:ascii="Tahoma" w:hAnsi="Tahoma" w:cs="Tahoma"/>
              <w:noProof/>
              <w:color w:val="595959" w:themeColor="text1" w:themeTint="A6"/>
              <w:sz w:val="16"/>
              <w:szCs w:val="16"/>
              <w:lang w:val="es-PE"/>
            </w:rPr>
            <w:t>32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7175D04E" w14:textId="77777777" w:rsidR="004E48BE" w:rsidRPr="004122BD" w:rsidRDefault="004E48BE" w:rsidP="00BD5619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12C00" w14:paraId="7649FE7F" w14:textId="77777777" w:rsidTr="00BD5619">
      <w:tc>
        <w:tcPr>
          <w:tcW w:w="1667" w:type="pct"/>
        </w:tcPr>
        <w:p w14:paraId="154AC3EC" w14:textId="77777777" w:rsidR="00612C00" w:rsidRPr="00A903B4" w:rsidRDefault="00612C00" w:rsidP="006204F5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</w:p>
      </w:tc>
      <w:tc>
        <w:tcPr>
          <w:tcW w:w="1667" w:type="pct"/>
        </w:tcPr>
        <w:p w14:paraId="704B02E2" w14:textId="77777777" w:rsidR="00612C00" w:rsidRPr="004122BD" w:rsidRDefault="00612C00" w:rsidP="00BD5619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</w:p>
      </w:tc>
      <w:tc>
        <w:tcPr>
          <w:tcW w:w="1666" w:type="pct"/>
        </w:tcPr>
        <w:p w14:paraId="08BA8341" w14:textId="77777777" w:rsidR="00612C00" w:rsidRPr="004122BD" w:rsidRDefault="00612C00" w:rsidP="00BD5619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</w:p>
      </w:tc>
    </w:tr>
    <w:tr w:rsidR="004E48BE" w14:paraId="3D599BD2" w14:textId="77777777" w:rsidTr="00BD5619">
      <w:trPr>
        <w:trHeight w:val="202"/>
      </w:trPr>
      <w:tc>
        <w:tcPr>
          <w:tcW w:w="1667" w:type="pct"/>
        </w:tcPr>
        <w:p w14:paraId="5A9D9EA8" w14:textId="23945F9F" w:rsidR="004E48BE" w:rsidRDefault="004E48BE" w:rsidP="006204F5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Fecha: </w:t>
          </w:r>
          <w:r w:rsidR="00612C00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${</w:t>
          </w:r>
          <w:proofErr w:type="spellStart"/>
          <w:r w:rsidR="00612C00" w:rsidRPr="00612C00">
            <w:rPr>
              <w:rFonts w:ascii="Tahoma" w:hAnsi="Tahoma" w:cs="Tahoma"/>
              <w:color w:val="746661"/>
              <w:sz w:val="16"/>
              <w:szCs w:val="16"/>
              <w:highlight w:val="green"/>
              <w:lang w:val="es-PE" w:eastAsia="es-ES_tradnl"/>
            </w:rPr>
            <w:t>fecha_generacion</w:t>
          </w:r>
          <w:proofErr w:type="spellEnd"/>
          <w:r w:rsidR="00612C00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</w:p>
      </w:tc>
      <w:tc>
        <w:tcPr>
          <w:tcW w:w="1667" w:type="pct"/>
        </w:tcPr>
        <w:p w14:paraId="6BDC891E" w14:textId="77777777" w:rsidR="004E48BE" w:rsidRDefault="004E48BE">
          <w:pPr>
            <w:rPr>
              <w:lang w:val="es-PE"/>
            </w:rPr>
          </w:pPr>
        </w:p>
      </w:tc>
      <w:tc>
        <w:tcPr>
          <w:tcW w:w="1666" w:type="pct"/>
        </w:tcPr>
        <w:p w14:paraId="068527EE" w14:textId="77777777" w:rsidR="004E48BE" w:rsidRDefault="004E48BE">
          <w:pPr>
            <w:rPr>
              <w:lang w:val="es-PE"/>
            </w:rPr>
          </w:pPr>
        </w:p>
      </w:tc>
    </w:tr>
  </w:tbl>
  <w:p w14:paraId="31BB9045" w14:textId="77777777" w:rsidR="004E48BE" w:rsidRPr="004122BD" w:rsidRDefault="004E48BE">
    <w:pPr>
      <w:rPr>
        <w:lang w:val="es-PE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99D79E" w14:textId="77777777" w:rsidR="004E48BE" w:rsidRDefault="004E48BE" w:rsidP="00913D2B">
    <w:pPr>
      <w:pStyle w:val="Piedepgina"/>
      <w:tabs>
        <w:tab w:val="clear" w:pos="4252"/>
        <w:tab w:val="clear" w:pos="8504"/>
        <w:tab w:val="left" w:pos="1611"/>
      </w:tabs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D1F9AB" w14:textId="77777777" w:rsidR="00C3083E" w:rsidRDefault="00C3083E" w:rsidP="00851574">
    <w:pPr>
      <w:pStyle w:val="Piedepgina"/>
      <w:framePr w:wrap="none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7863E2D2" w14:textId="77777777" w:rsidR="00C3083E" w:rsidRDefault="00C3083E" w:rsidP="00A72C0E">
    <w:pPr>
      <w:pStyle w:val="Piedepgina"/>
      <w:ind w:right="360"/>
    </w:pPr>
  </w:p>
  <w:p w14:paraId="2B0179FE" w14:textId="77777777" w:rsidR="00C3083E" w:rsidRDefault="00C3083E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48558F" w14:textId="77777777" w:rsidR="00C3083E" w:rsidRPr="004122BD" w:rsidRDefault="0072011F" w:rsidP="0072011F">
    <w:pPr>
      <w:tabs>
        <w:tab w:val="left" w:pos="3540"/>
      </w:tabs>
      <w:ind w:right="48"/>
      <w:rPr>
        <w:sz w:val="16"/>
        <w:lang w:val="es-PE"/>
      </w:rPr>
    </w:pPr>
    <w:r>
      <w:rPr>
        <w:sz w:val="16"/>
        <w:lang w:val="es-PE"/>
      </w:rPr>
      <w:tab/>
    </w:r>
  </w:p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24"/>
      <w:gridCol w:w="3024"/>
      <w:gridCol w:w="3022"/>
    </w:tblGrid>
    <w:tr w:rsidR="00C3083E" w14:paraId="788DE472" w14:textId="77777777" w:rsidTr="00BD5619">
      <w:tc>
        <w:tcPr>
          <w:tcW w:w="1667" w:type="pct"/>
        </w:tcPr>
        <w:p w14:paraId="570715E8" w14:textId="77777777" w:rsidR="00C3083E" w:rsidRDefault="00C3083E" w:rsidP="001D2DE3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72011F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Ing. Leonardo Saavedra L.</w:t>
          </w:r>
        </w:p>
      </w:tc>
      <w:tc>
        <w:tcPr>
          <w:tcW w:w="1667" w:type="pct"/>
        </w:tcPr>
        <w:p w14:paraId="45E03FA5" w14:textId="77777777" w:rsidR="00C3083E" w:rsidRPr="00BD5619" w:rsidRDefault="00C3083E" w:rsidP="00BD5619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46F67907" w14:textId="77777777" w:rsidR="00C3083E" w:rsidRDefault="00C3083E" w:rsidP="00BD5619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C3083E" w14:paraId="7CF7ED30" w14:textId="77777777" w:rsidTr="00BD5619">
      <w:tc>
        <w:tcPr>
          <w:tcW w:w="1667" w:type="pct"/>
        </w:tcPr>
        <w:p w14:paraId="7681E09F" w14:textId="77777777" w:rsidR="00C3083E" w:rsidRPr="00A903B4" w:rsidRDefault="00C3083E" w:rsidP="006204F5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A903B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A903B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Pr="00A903B4">
            <w:rPr>
              <w:rFonts w:ascii="Tahoma" w:hAnsi="Tahoma" w:cs="Tahoma"/>
              <w:color w:val="FF6900"/>
              <w:sz w:val="16"/>
              <w:szCs w:val="16"/>
              <w:lang w:val="en-US" w:eastAsia="es-ES_tradnl"/>
            </w:rPr>
            <w:t xml:space="preserve"> </w:t>
          </w:r>
          <w:r w:rsidRPr="00A903B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Ing.</w:t>
          </w:r>
          <w: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</w:t>
          </w:r>
          <w:r w:rsidR="0072011F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Gustavo Vásquez</w:t>
          </w:r>
        </w:p>
      </w:tc>
      <w:tc>
        <w:tcPr>
          <w:tcW w:w="1667" w:type="pct"/>
        </w:tcPr>
        <w:p w14:paraId="6F9333A9" w14:textId="77777777" w:rsidR="00C3083E" w:rsidRPr="004122BD" w:rsidRDefault="00C3083E" w:rsidP="00BD5619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>
            <w:rPr>
              <w:rStyle w:val="Nmerodepgina"/>
              <w:rFonts w:ascii="Tahoma" w:hAnsi="Tahoma" w:cs="Tahoma"/>
              <w:noProof/>
              <w:color w:val="595959" w:themeColor="text1" w:themeTint="A6"/>
              <w:sz w:val="16"/>
              <w:szCs w:val="16"/>
              <w:lang w:val="es-PE"/>
            </w:rPr>
            <w:t>32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>
            <w:rPr>
              <w:rStyle w:val="Nmerodepgina"/>
              <w:rFonts w:ascii="Tahoma" w:hAnsi="Tahoma" w:cs="Tahoma"/>
              <w:noProof/>
              <w:color w:val="595959" w:themeColor="text1" w:themeTint="A6"/>
              <w:sz w:val="16"/>
              <w:szCs w:val="16"/>
              <w:lang w:val="es-PE"/>
            </w:rPr>
            <w:t>32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7D31DCFE" w14:textId="77777777" w:rsidR="00C3083E" w:rsidRPr="004122BD" w:rsidRDefault="00C3083E" w:rsidP="00BD5619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C3083E" w14:paraId="53059F44" w14:textId="77777777" w:rsidTr="00BD5619">
      <w:trPr>
        <w:trHeight w:val="202"/>
      </w:trPr>
      <w:tc>
        <w:tcPr>
          <w:tcW w:w="1667" w:type="pct"/>
        </w:tcPr>
        <w:p w14:paraId="4E534073" w14:textId="77777777" w:rsidR="00C3083E" w:rsidRDefault="00C3083E" w:rsidP="006204F5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Fecha: </w:t>
          </w:r>
          <w:r w:rsidR="0072011F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19.03.2025</w:t>
          </w:r>
        </w:p>
      </w:tc>
      <w:tc>
        <w:tcPr>
          <w:tcW w:w="1667" w:type="pct"/>
        </w:tcPr>
        <w:p w14:paraId="6ADC58E9" w14:textId="77777777" w:rsidR="00C3083E" w:rsidRDefault="00C3083E">
          <w:pPr>
            <w:rPr>
              <w:lang w:val="es-PE"/>
            </w:rPr>
          </w:pPr>
        </w:p>
      </w:tc>
      <w:tc>
        <w:tcPr>
          <w:tcW w:w="1666" w:type="pct"/>
        </w:tcPr>
        <w:p w14:paraId="224BDA62" w14:textId="77777777" w:rsidR="00C3083E" w:rsidRDefault="00C3083E">
          <w:pPr>
            <w:rPr>
              <w:lang w:val="es-PE"/>
            </w:rPr>
          </w:pPr>
        </w:p>
      </w:tc>
    </w:tr>
  </w:tbl>
  <w:p w14:paraId="19BBE05A" w14:textId="77777777" w:rsidR="00C3083E" w:rsidRPr="004122BD" w:rsidRDefault="00C3083E">
    <w:pPr>
      <w:rPr>
        <w:lang w:val="es-PE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ED33CC" w14:textId="77777777" w:rsidR="00C3083E" w:rsidRDefault="00C3083E" w:rsidP="00913D2B">
    <w:pPr>
      <w:pStyle w:val="Piedepgina"/>
      <w:tabs>
        <w:tab w:val="clear" w:pos="4252"/>
        <w:tab w:val="clear" w:pos="8504"/>
        <w:tab w:val="left" w:pos="1611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E46AD0B" w14:textId="77777777" w:rsidR="00AF22FB" w:rsidRDefault="00AF22FB" w:rsidP="001E6DC4">
      <w:r>
        <w:separator/>
      </w:r>
    </w:p>
    <w:p w14:paraId="18694DC0" w14:textId="77777777" w:rsidR="00AF22FB" w:rsidRDefault="00AF22FB"/>
  </w:footnote>
  <w:footnote w:type="continuationSeparator" w:id="0">
    <w:p w14:paraId="7C161313" w14:textId="77777777" w:rsidR="00AF22FB" w:rsidRDefault="00AF22FB" w:rsidP="001E6DC4">
      <w:r>
        <w:continuationSeparator/>
      </w:r>
    </w:p>
    <w:p w14:paraId="75E6C9C4" w14:textId="77777777" w:rsidR="00AF22FB" w:rsidRDefault="00AF22FB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0C52FC" w14:textId="77777777" w:rsidR="004E48BE" w:rsidRPr="00133E36" w:rsidRDefault="004E48BE" w:rsidP="00133E36">
    <w:pPr>
      <w:widowControl w:val="0"/>
      <w:autoSpaceDE w:val="0"/>
      <w:autoSpaceDN w:val="0"/>
      <w:adjustRightInd w:val="0"/>
      <w:outlineLvl w:val="0"/>
      <w:rPr>
        <w:rFonts w:ascii="Tahoma" w:hAnsi="Tahoma"/>
        <w:noProof/>
        <w:color w:val="66584E"/>
        <w:sz w:val="16"/>
        <w:szCs w:val="8"/>
      </w:rPr>
    </w:pPr>
    <w:r>
      <w:rPr>
        <w:noProof/>
      </w:rPr>
      <w:drawing>
        <wp:anchor distT="0" distB="0" distL="114300" distR="114300" simplePos="0" relativeHeight="251667456" behindDoc="0" locked="0" layoutInCell="1" allowOverlap="1" wp14:anchorId="0BA47A83" wp14:editId="3FFCA019">
          <wp:simplePos x="0" y="0"/>
          <wp:positionH relativeFrom="margin">
            <wp:align>right</wp:align>
          </wp:positionH>
          <wp:positionV relativeFrom="paragraph">
            <wp:posOffset>271221</wp:posOffset>
          </wp:positionV>
          <wp:extent cx="1452880" cy="817245"/>
          <wp:effectExtent l="0" t="0" r="0" b="1905"/>
          <wp:wrapSquare wrapText="bothSides"/>
          <wp:docPr id="820161327" name="Imagen 82016132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52880" cy="8172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Tahoma" w:eastAsia="Times New Roman" w:hAnsi="Tahoma" w:cs="Tahoma"/>
        <w:b/>
        <w:iCs/>
        <w:noProof/>
        <w:color w:val="515151"/>
        <w:sz w:val="72"/>
        <w:szCs w:val="72"/>
        <w:lang w:val="es-PE" w:eastAsia="es-PE"/>
      </w:rPr>
      <mc:AlternateContent>
        <mc:Choice Requires="wpg">
          <w:drawing>
            <wp:anchor distT="0" distB="0" distL="114300" distR="114300" simplePos="0" relativeHeight="251666432" behindDoc="1" locked="0" layoutInCell="1" allowOverlap="1" wp14:anchorId="5996C060" wp14:editId="075F0A94">
              <wp:simplePos x="0" y="0"/>
              <wp:positionH relativeFrom="column">
                <wp:posOffset>-900430</wp:posOffset>
              </wp:positionH>
              <wp:positionV relativeFrom="paragraph">
                <wp:posOffset>0</wp:posOffset>
              </wp:positionV>
              <wp:extent cx="7558405" cy="10690225"/>
              <wp:effectExtent l="0" t="0" r="4445" b="0"/>
              <wp:wrapNone/>
              <wp:docPr id="1694957736" name="Grupo 169495773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8405" cy="10690225"/>
                        <a:chOff x="0" y="0"/>
                        <a:chExt cx="7558405" cy="10690225"/>
                      </a:xfrm>
                    </wpg:grpSpPr>
                    <pic:pic xmlns:pic="http://schemas.openxmlformats.org/drawingml/2006/picture">
                      <pic:nvPicPr>
                        <pic:cNvPr id="889712439" name="Imagen 1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58405" cy="1069022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827009349" name="Rectángulo 25"/>
                      <wps:cNvSpPr/>
                      <wps:spPr>
                        <a:xfrm>
                          <a:off x="5076092" y="281354"/>
                          <a:ext cx="1546860" cy="74993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104266337" name="Imagen 1104266337" descr="C:\Users\avicentec\Desktop\Iconografía Applus\Applus+ Logo RGB White.png"/>
                        <pic:cNvPicPr>
                          <a:picLocks noChangeAspect="1"/>
                        </pic:cNvPicPr>
                      </pic:nvPicPr>
                      <pic:blipFill rotWithShape="1"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/>
                      </pic:blipFill>
                      <pic:spPr bwMode="auto">
                        <a:xfrm>
                          <a:off x="902677" y="321943"/>
                          <a:ext cx="1403553" cy="4680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59C7489A" id="Grupo 1694957736" o:spid="_x0000_s1026" style="position:absolute;margin-left:-70.9pt;margin-top:0;width:595.15pt;height:841.75pt;z-index:-251650048" coordsize="75584,1069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gdu1YAAAAAGCQv/Uw9hRH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PiiSwgAACAASURBV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DErh0LAAAAAAzytx7GnuII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IDYtWMBAAAAgEH+1sPYUxwB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hWM4NwAAIABJREFU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BC7diwAAAAAMMjfehh7iiM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GLXjgUAAAAABvlbD2NPcQQ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DbICGFAAAdYUlEQVQ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1" o:spid="_x0000_s1027" type="#_x0000_t75" style="position:absolute;width:75584;height:106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">
                <v:imagedata r:id="rId4" o:title=""/>
              </v:shape>
              <v:rect id="Rectángulo 25" o:spid="_x0000_s1028" style="position:absolute;left:50760;top:2813;width:15469;height:74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" fillcolor="white [3201]" stroked="f" strokeweight="2pt"/>
              <v:shape id="Imagen 1104266337" o:spid="_x0000_s1029" type="#_x0000_t75" style="position:absolute;left:9026;top:3219;width:14036;height:4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">
                <v:imagedata r:id="rId5" o:title="Applus+ Logo RGB White"/>
              </v:shape>
            </v:group>
          </w:pict>
        </mc:Fallback>
      </mc:AlternateContent>
    </w:r>
    <w:r w:rsidRPr="00882433">
      <w:rPr>
        <w:rFonts w:ascii="Tahoma" w:eastAsia="Times New Roman" w:hAnsi="Tahoma" w:cs="Tahoma"/>
        <w:b/>
        <w:iCs/>
        <w:noProof/>
        <w:color w:val="515151"/>
        <w:sz w:val="72"/>
        <w:szCs w:val="72"/>
        <w:shd w:val="clear" w:color="auto" w:fill="FFFFFF"/>
        <w:lang w:val="es-PE" w:eastAsia="es-PE"/>
      </w:rPr>
      <mc:AlternateContent>
        <mc:Choice Requires="wps">
          <w:drawing>
            <wp:anchor distT="0" distB="0" distL="114300" distR="114300" simplePos="0" relativeHeight="251664384" behindDoc="1" locked="0" layoutInCell="1" allowOverlap="1" wp14:anchorId="6425923A" wp14:editId="10679955">
              <wp:simplePos x="0" y="0"/>
              <wp:positionH relativeFrom="column">
                <wp:posOffset>-91440</wp:posOffset>
              </wp:positionH>
              <wp:positionV relativeFrom="page">
                <wp:posOffset>731032</wp:posOffset>
              </wp:positionV>
              <wp:extent cx="1846385" cy="474785"/>
              <wp:effectExtent l="0" t="0" r="0" b="1905"/>
              <wp:wrapNone/>
              <wp:docPr id="354202113" name="Cuadro de texto 3542021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46385" cy="4747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txbx>
                      <w:txbxContent>
                        <w:p w14:paraId="0C8DC039" w14:textId="77777777" w:rsidR="004E48BE" w:rsidRPr="00F91001" w:rsidRDefault="004E48B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</w:pP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>Av. El Derby No. 254 – Oficina 901</w:t>
                          </w:r>
                        </w:p>
                        <w:p w14:paraId="35140E85" w14:textId="77777777" w:rsidR="004E48BE" w:rsidRPr="000367AB" w:rsidRDefault="004E48B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</w:pP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Lima </w:t>
                          </w:r>
                          <w:r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>–</w:t>
                          </w: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 Perú</w:t>
                          </w:r>
                          <w:r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, </w:t>
                          </w:r>
                          <w:r w:rsidRPr="000367AB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  <w:t>T + 511 200 3830</w:t>
                          </w:r>
                        </w:p>
                        <w:p w14:paraId="5D7DC68D" w14:textId="77777777" w:rsidR="004E48BE" w:rsidRPr="0081497A" w:rsidRDefault="004E48B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color w:val="746661"/>
                              <w:sz w:val="16"/>
                              <w:szCs w:val="8"/>
                            </w:rPr>
                          </w:pPr>
                          <w:r w:rsidRPr="000367AB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  <w:t>www.applus.com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425923A" id="_x0000_t202" coordsize="21600,21600" o:spt="202" path="m,l,21600r21600,l21600,xe">
              <v:stroke joinstyle="miter"/>
              <v:path gradientshapeok="t" o:connecttype="rect"/>
            </v:shapetype>
            <v:shape id="Cuadro de texto 354202113" o:spid="_x0000_s1035" type="#_x0000_t202" style="position:absolute;margin-left:-7.2pt;margin-top:57.55pt;width:145.4pt;height:37.4pt;z-index:-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" filled="f" stroked="f">
              <v:textbox>
                <w:txbxContent>
                  <w:p w14:paraId="0C8DC039" w14:textId="77777777" w:rsidR="004E48BE" w:rsidRPr="00F91001" w:rsidRDefault="004E48B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</w:pP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>Av. El Derby No. 254 – Oficina 901</w:t>
                    </w:r>
                  </w:p>
                  <w:p w14:paraId="35140E85" w14:textId="77777777" w:rsidR="004E48BE" w:rsidRPr="000367AB" w:rsidRDefault="004E48B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</w:pP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Lima </w:t>
                    </w:r>
                    <w:r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>–</w:t>
                    </w: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 Perú</w:t>
                    </w:r>
                    <w:r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, </w:t>
                    </w:r>
                    <w:r w:rsidRPr="000367AB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  <w:t>T + 511 200 3830</w:t>
                    </w:r>
                  </w:p>
                  <w:p w14:paraId="5D7DC68D" w14:textId="77777777" w:rsidR="004E48BE" w:rsidRPr="0081497A" w:rsidRDefault="004E48B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color w:val="746661"/>
                        <w:sz w:val="16"/>
                        <w:szCs w:val="8"/>
                      </w:rPr>
                    </w:pPr>
                    <w:r w:rsidRPr="000367AB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  <w:t>www.applus.com</w:t>
                    </w:r>
                  </w:p>
                </w:txbxContent>
              </v:textbox>
              <w10:wrap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D75B62" w14:textId="77777777" w:rsidR="004E48BE" w:rsidRDefault="004E48BE" w:rsidP="00133E36">
    <w:pPr>
      <w:widowControl w:val="0"/>
      <w:autoSpaceDE w:val="0"/>
      <w:autoSpaceDN w:val="0"/>
      <w:adjustRightInd w:val="0"/>
      <w:outlineLvl w:val="0"/>
    </w:pPr>
    <w:r>
      <w:rPr>
        <w:noProof/>
        <w:lang w:val="es-PE" w:eastAsia="es-PE"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717218AF" wp14:editId="4129E45D">
              <wp:simplePos x="0" y="0"/>
              <wp:positionH relativeFrom="column">
                <wp:posOffset>-900430</wp:posOffset>
              </wp:positionH>
              <wp:positionV relativeFrom="paragraph">
                <wp:posOffset>0</wp:posOffset>
              </wp:positionV>
              <wp:extent cx="7771130" cy="10056495"/>
              <wp:effectExtent l="0" t="0" r="1270" b="1905"/>
              <wp:wrapNone/>
              <wp:docPr id="1902556191" name="Grupo 190255619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1130" cy="10056495"/>
                        <a:chOff x="0" y="0"/>
                        <a:chExt cx="7771130" cy="10056495"/>
                      </a:xfrm>
                    </wpg:grpSpPr>
                    <pic:pic xmlns:pic="http://schemas.openxmlformats.org/drawingml/2006/picture">
                      <pic:nvPicPr>
                        <pic:cNvPr id="665400168" name="Imagen 5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71130" cy="1005649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83428044" name="Rectángulo 14"/>
                      <wps:cNvSpPr/>
                      <wps:spPr>
                        <a:xfrm>
                          <a:off x="5339862" y="386862"/>
                          <a:ext cx="1547446" cy="75027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DF36BA" w14:textId="77777777" w:rsidR="004E48BE" w:rsidRDefault="004E48BE" w:rsidP="00BD4D4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93F5E63" wp14:editId="7F14B788">
                                  <wp:extent cx="1359307" cy="764275"/>
                                  <wp:effectExtent l="0" t="0" r="0" b="0"/>
                                  <wp:docPr id="509811" name="Imagen 5098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69800" cy="7701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717218AF" id="Grupo 1902556191" o:spid="_x0000_s1036" style="position:absolute;margin-left:-70.9pt;margin-top:0;width:611.9pt;height:791.85pt;z-index:251665408" coordsize="77711,100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z6QSPhAAAgAElEQVQ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5" o:spid="_x0000_s1037" type="#_x0000_t75" style="position:absolute;width:77711;height:100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">
                <v:imagedata r:id="rId3" o:title=""/>
              </v:shape>
              <v:rect id="Rectángulo 14" o:spid="_x0000_s1038" style="position:absolute;left:53398;top:3868;width:15475;height:75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" fillcolor="white [3201]" stroked="f" strokeweight="2pt">
                <v:textbox>
                  <w:txbxContent>
                    <w:p w14:paraId="01DF36BA" w14:textId="77777777" w:rsidR="004E48BE" w:rsidRDefault="004E48BE" w:rsidP="00BD4D4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93F5E63" wp14:editId="7F14B788">
                            <wp:extent cx="1359307" cy="764275"/>
                            <wp:effectExtent l="0" t="0" r="0" b="0"/>
                            <wp:docPr id="509811" name="Imagen 5098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69800" cy="7701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F8B1B7" w14:textId="77777777" w:rsidR="00C3083E" w:rsidRPr="00133E36" w:rsidRDefault="00C3083E" w:rsidP="00133E36">
    <w:pPr>
      <w:widowControl w:val="0"/>
      <w:autoSpaceDE w:val="0"/>
      <w:autoSpaceDN w:val="0"/>
      <w:adjustRightInd w:val="0"/>
      <w:outlineLvl w:val="0"/>
      <w:rPr>
        <w:rFonts w:ascii="Tahoma" w:hAnsi="Tahoma"/>
        <w:noProof/>
        <w:color w:val="66584E"/>
        <w:sz w:val="16"/>
        <w:szCs w:val="8"/>
      </w:rPr>
    </w:pPr>
    <w:r>
      <w:rPr>
        <w:noProof/>
      </w:rPr>
      <w:drawing>
        <wp:anchor distT="0" distB="0" distL="114300" distR="114300" simplePos="0" relativeHeight="251662336" behindDoc="0" locked="0" layoutInCell="1" allowOverlap="1" wp14:anchorId="7F2AA81C" wp14:editId="228042B1">
          <wp:simplePos x="0" y="0"/>
          <wp:positionH relativeFrom="margin">
            <wp:align>right</wp:align>
          </wp:positionH>
          <wp:positionV relativeFrom="paragraph">
            <wp:posOffset>271221</wp:posOffset>
          </wp:positionV>
          <wp:extent cx="1452880" cy="817245"/>
          <wp:effectExtent l="0" t="0" r="0" b="1905"/>
          <wp:wrapSquare wrapText="bothSides"/>
          <wp:docPr id="8" name="Imagen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52880" cy="8172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Tahoma" w:eastAsia="Times New Roman" w:hAnsi="Tahoma" w:cs="Tahoma"/>
        <w:b/>
        <w:iCs/>
        <w:noProof/>
        <w:color w:val="515151"/>
        <w:sz w:val="72"/>
        <w:szCs w:val="72"/>
        <w:lang w:val="es-PE" w:eastAsia="es-PE"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2D8B5858" wp14:editId="55C8EBDA">
              <wp:simplePos x="0" y="0"/>
              <wp:positionH relativeFrom="column">
                <wp:posOffset>-900430</wp:posOffset>
              </wp:positionH>
              <wp:positionV relativeFrom="paragraph">
                <wp:posOffset>0</wp:posOffset>
              </wp:positionV>
              <wp:extent cx="7558405" cy="10690225"/>
              <wp:effectExtent l="0" t="0" r="4445" b="0"/>
              <wp:wrapNone/>
              <wp:docPr id="29" name="Grupo 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8405" cy="10690225"/>
                        <a:chOff x="0" y="0"/>
                        <a:chExt cx="7558405" cy="10690225"/>
                      </a:xfrm>
                    </wpg:grpSpPr>
                    <pic:pic xmlns:pic="http://schemas.openxmlformats.org/drawingml/2006/picture">
                      <pic:nvPicPr>
                        <pic:cNvPr id="3" name="Imagen 1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58405" cy="1069022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" name="Rectángulo 25"/>
                      <wps:cNvSpPr/>
                      <wps:spPr>
                        <a:xfrm>
                          <a:off x="5076092" y="281354"/>
                          <a:ext cx="1546860" cy="74993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3" name="Imagen 23" descr="C:\Users\avicentec\Desktop\Iconografía Applus\Applus+ Logo RGB White.png"/>
                        <pic:cNvPicPr>
                          <a:picLocks noChangeAspect="1"/>
                        </pic:cNvPicPr>
                      </pic:nvPicPr>
                      <pic:blipFill rotWithShape="1"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/>
                      </pic:blipFill>
                      <pic:spPr bwMode="auto">
                        <a:xfrm>
                          <a:off x="902677" y="321943"/>
                          <a:ext cx="1403553" cy="4680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3EC5B857" id="Grupo 29" o:spid="_x0000_s1026" style="position:absolute;margin-left:-70.9pt;margin-top:0;width:595.15pt;height:841.75pt;z-index:-251655168" coordsize="75584,1069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DmagLgrN6P9bUsy80SAAAA&#10;AAAAAF/ZLs+5mwH4FV5iAwAAAAAAAAAAILPOjBUAAAAAAAAAAABIeIk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+LBrxwIAAAAAg/yth7GnOAI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kMYg2wAAIABJREFU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IHbtWAAAAABgkL/1MPYURw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D4oksIAAAgAElEQVQ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xK4dCwAAAAAM8rcexp7iC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CA2LVjAQAAAIBB/tbD2FMcAQ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IVjODcAACAASURBV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Qu3YsAAAAADDI33oYe4oj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Bi144F&#10;AAAAAAb5Ww9jT3EE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2yAhhQAAHWFJREFU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EDt3bEN&#10;gDAQBMFHojC3QxWUjgN68CYzJVy80gE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u+ZNTPLFAAAAAAAAAAA&#10;AJx2zx+wvaYAAAAAAAAAAADgNHei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1" o:spid="_x0000_s1027" type="#_x0000_t75" style="position:absolute;width:75584;height:106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">
                <v:imagedata r:id="rId4" o:title=""/>
              </v:shape>
              <v:rect id="Rectángulo 25" o:spid="_x0000_s1028" style="position:absolute;left:50760;top:2813;width:15469;height:74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" fillcolor="white [3201]" stroked="f" strokeweight="2pt"/>
              <v:shape id="Imagen 23" o:spid="_x0000_s1029" type="#_x0000_t75" style="position:absolute;left:9026;top:3219;width:14036;height:4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">
                <v:imagedata r:id="rId5" o:title="Applus+ Logo RGB White"/>
              </v:shape>
            </v:group>
          </w:pict>
        </mc:Fallback>
      </mc:AlternateContent>
    </w:r>
    <w:r w:rsidRPr="00882433">
      <w:rPr>
        <w:rFonts w:ascii="Tahoma" w:eastAsia="Times New Roman" w:hAnsi="Tahoma" w:cs="Tahoma"/>
        <w:b/>
        <w:iCs/>
        <w:noProof/>
        <w:color w:val="515151"/>
        <w:sz w:val="72"/>
        <w:szCs w:val="72"/>
        <w:shd w:val="clear" w:color="auto" w:fill="FFFFFF"/>
        <w:lang w:val="es-PE" w:eastAsia="es-PE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180CF9C4" wp14:editId="44D69970">
              <wp:simplePos x="0" y="0"/>
              <wp:positionH relativeFrom="column">
                <wp:posOffset>-91440</wp:posOffset>
              </wp:positionH>
              <wp:positionV relativeFrom="page">
                <wp:posOffset>731032</wp:posOffset>
              </wp:positionV>
              <wp:extent cx="1846385" cy="474785"/>
              <wp:effectExtent l="0" t="0" r="0" b="1905"/>
              <wp:wrapNone/>
              <wp:docPr id="10" name="Cuadro de texto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46385" cy="4747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txbx>
                      <w:txbxContent>
                        <w:p w14:paraId="1E5FE3FF" w14:textId="77777777" w:rsidR="00C3083E" w:rsidRPr="00F91001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</w:pP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>Av. El Derby No. 254 – Oficina 901</w:t>
                          </w:r>
                        </w:p>
                        <w:p w14:paraId="5FBA5E6A" w14:textId="77777777" w:rsidR="00C3083E" w:rsidRPr="000367AB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</w:pP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Lima </w:t>
                          </w:r>
                          <w:r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>–</w:t>
                          </w: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 Perú</w:t>
                          </w:r>
                          <w:r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, </w:t>
                          </w:r>
                          <w:r w:rsidRPr="000367AB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  <w:t>T + 511 200 3830</w:t>
                          </w:r>
                        </w:p>
                        <w:p w14:paraId="0BC4EBDE" w14:textId="77777777" w:rsidR="00C3083E" w:rsidRPr="0081497A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color w:val="746661"/>
                              <w:sz w:val="16"/>
                              <w:szCs w:val="8"/>
                            </w:rPr>
                          </w:pPr>
                          <w:r w:rsidRPr="000367AB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  <w:t>www.applus.com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80CF9C4" id="_x0000_t202" coordsize="21600,21600" o:spt="202" path="m,l,21600r21600,l21600,xe">
              <v:stroke joinstyle="miter"/>
              <v:path gradientshapeok="t" o:connecttype="rect"/>
            </v:shapetype>
            <v:shape id="Cuadro de texto 10" o:spid="_x0000_s1039" type="#_x0000_t202" style="position:absolute;margin-left:-7.2pt;margin-top:57.55pt;width:145.4pt;height:37.4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" filled="f" stroked="f">
              <v:textbox>
                <w:txbxContent>
                  <w:p w14:paraId="1E5FE3FF" w14:textId="77777777" w:rsidR="00C3083E" w:rsidRPr="00F91001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</w:pP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>Av. El Derby No. 254 – Oficina 901</w:t>
                    </w:r>
                  </w:p>
                  <w:p w14:paraId="5FBA5E6A" w14:textId="77777777" w:rsidR="00C3083E" w:rsidRPr="000367AB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</w:pP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Lima </w:t>
                    </w:r>
                    <w:r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>–</w:t>
                    </w: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 Perú</w:t>
                    </w:r>
                    <w:r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, </w:t>
                    </w:r>
                    <w:r w:rsidRPr="000367AB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  <w:t>T + 511 200 3830</w:t>
                    </w:r>
                  </w:p>
                  <w:p w14:paraId="0BC4EBDE" w14:textId="77777777" w:rsidR="00C3083E" w:rsidRPr="0081497A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color w:val="746661"/>
                        <w:sz w:val="16"/>
                        <w:szCs w:val="8"/>
                      </w:rPr>
                    </w:pPr>
                    <w:r w:rsidRPr="000367AB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  <w:t>www.applus.com</w:t>
                    </w:r>
                  </w:p>
                </w:txbxContent>
              </v:textbox>
              <w10:wrap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C76091" w14:textId="77777777" w:rsidR="00C3083E" w:rsidRDefault="00C3083E" w:rsidP="00133E36">
    <w:pPr>
      <w:widowControl w:val="0"/>
      <w:autoSpaceDE w:val="0"/>
      <w:autoSpaceDN w:val="0"/>
      <w:adjustRightInd w:val="0"/>
      <w:outlineLvl w:val="0"/>
    </w:pPr>
    <w:r>
      <w:rPr>
        <w:noProof/>
        <w:lang w:val="es-PE" w:eastAsia="es-PE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77C9313B" wp14:editId="7C729293">
              <wp:simplePos x="0" y="0"/>
              <wp:positionH relativeFrom="column">
                <wp:posOffset>-900430</wp:posOffset>
              </wp:positionH>
              <wp:positionV relativeFrom="paragraph">
                <wp:posOffset>0</wp:posOffset>
              </wp:positionV>
              <wp:extent cx="7771130" cy="10056495"/>
              <wp:effectExtent l="0" t="0" r="1270" b="1905"/>
              <wp:wrapNone/>
              <wp:docPr id="16" name="Grupo 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1130" cy="10056495"/>
                        <a:chOff x="0" y="0"/>
                        <a:chExt cx="7771130" cy="10056495"/>
                      </a:xfrm>
                    </wpg:grpSpPr>
                    <pic:pic xmlns:pic="http://schemas.openxmlformats.org/drawingml/2006/picture">
                      <pic:nvPicPr>
                        <pic:cNvPr id="13" name="Imagen 5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71130" cy="1005649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" name="Rectángulo 14"/>
                      <wps:cNvSpPr/>
                      <wps:spPr>
                        <a:xfrm>
                          <a:off x="5339862" y="386862"/>
                          <a:ext cx="1547446" cy="75027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DB81DE" w14:textId="77777777" w:rsidR="00C3083E" w:rsidRDefault="00C3083E" w:rsidP="00BD4D4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63C395" wp14:editId="6D5321AA">
                                  <wp:extent cx="1359307" cy="764275"/>
                                  <wp:effectExtent l="0" t="0" r="0" b="0"/>
                                  <wp:docPr id="21" name="Imagen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69800" cy="7701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77C9313B" id="Grupo 16" o:spid="_x0000_s1040" style="position:absolute;margin-left:-70.9pt;margin-top:0;width:611.9pt;height:791.85pt;z-index:251660288" coordsize="77711,100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z6QSPhAAAgAElEQVQ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5" o:spid="_x0000_s1041" type="#_x0000_t75" style="position:absolute;width:77711;height:100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">
                <v:imagedata r:id="rId3" o:title=""/>
              </v:shape>
              <v:rect id="Rectángulo 14" o:spid="_x0000_s1042" style="position:absolute;left:53398;top:3868;width:15475;height:75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" fillcolor="white [3201]" stroked="f" strokeweight="2pt">
                <v:textbox>
                  <w:txbxContent>
                    <w:p w14:paraId="40DB81DE" w14:textId="77777777" w:rsidR="00C3083E" w:rsidRDefault="00C3083E" w:rsidP="00BD4D4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B63C395" wp14:editId="6D5321AA">
                            <wp:extent cx="1359307" cy="764275"/>
                            <wp:effectExtent l="0" t="0" r="0" b="0"/>
                            <wp:docPr id="21" name="Imagen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69800" cy="7701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9" type="#_x0000_t75" style="width:81.75pt;height:81.75pt;visibility:visible;mso-wrap-style:square" o:bullet="t">
        <v:imagedata r:id="rId1" o:title=""/>
      </v:shape>
    </w:pict>
  </w:numPicBullet>
  <w:abstractNum w:abstractNumId="0" w15:restartNumberingAfterBreak="1">
    <w:nsid w:val="06633BDE"/>
    <w:multiLevelType w:val="hybridMultilevel"/>
    <w:tmpl w:val="0658DB12"/>
    <w:lvl w:ilvl="0" w:tplc="B9800FA2">
      <w:start w:val="3"/>
      <w:numFmt w:val="bullet"/>
      <w:lvlText w:val="-"/>
      <w:lvlJc w:val="left"/>
      <w:pPr>
        <w:ind w:left="720" w:hanging="360"/>
      </w:pPr>
      <w:rPr>
        <w:rFonts w:ascii="Tahoma" w:hAnsi="Tahoma" w:hint="default"/>
        <w:b w:val="0"/>
        <w:i w:val="0"/>
        <w:caps w:val="0"/>
        <w:strike w:val="0"/>
        <w:dstrike w:val="0"/>
        <w:vanish w:val="0"/>
        <w:color w:val="auto"/>
        <w:sz w:val="20"/>
        <w:vertAlign w:val="baseline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1">
    <w:nsid w:val="089D10CC"/>
    <w:multiLevelType w:val="hybridMultilevel"/>
    <w:tmpl w:val="047415D4"/>
    <w:lvl w:ilvl="0" w:tplc="280A0019">
      <w:start w:val="1"/>
      <w:numFmt w:val="lowerLetter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1">
    <w:nsid w:val="0DE96724"/>
    <w:multiLevelType w:val="hybridMultilevel"/>
    <w:tmpl w:val="16007A8A"/>
    <w:lvl w:ilvl="0" w:tplc="6DA4CDFE">
      <w:start w:val="1"/>
      <w:numFmt w:val="bullet"/>
      <w:lvlText w:val=""/>
      <w:lvlJc w:val="left"/>
      <w:pPr>
        <w:ind w:left="754" w:hanging="360"/>
      </w:pPr>
      <w:rPr>
        <w:rFonts w:ascii="Symbol" w:hAnsi="Symbol" w:hint="default"/>
        <w:sz w:val="18"/>
      </w:rPr>
    </w:lvl>
    <w:lvl w:ilvl="1" w:tplc="280A0003" w:tentative="1">
      <w:start w:val="1"/>
      <w:numFmt w:val="bullet"/>
      <w:lvlText w:val="o"/>
      <w:lvlJc w:val="left"/>
      <w:pPr>
        <w:ind w:left="147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9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91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3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5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7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9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514" w:hanging="360"/>
      </w:pPr>
      <w:rPr>
        <w:rFonts w:ascii="Wingdings" w:hAnsi="Wingdings" w:hint="default"/>
      </w:rPr>
    </w:lvl>
  </w:abstractNum>
  <w:abstractNum w:abstractNumId="3" w15:restartNumberingAfterBreak="1">
    <w:nsid w:val="120C1CB8"/>
    <w:multiLevelType w:val="hybridMultilevel"/>
    <w:tmpl w:val="F4AA9D4C"/>
    <w:lvl w:ilvl="0" w:tplc="E4400BA4">
      <w:start w:val="1"/>
      <w:numFmt w:val="lowerRoman"/>
      <w:pStyle w:val="numerada"/>
      <w:lvlText w:val="%1."/>
      <w:lvlJc w:val="right"/>
      <w:pPr>
        <w:ind w:left="927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1">
    <w:nsid w:val="23D90520"/>
    <w:multiLevelType w:val="hybridMultilevel"/>
    <w:tmpl w:val="0E22AD18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1">
    <w:nsid w:val="40F0762D"/>
    <w:multiLevelType w:val="multilevel"/>
    <w:tmpl w:val="BBB0BE18"/>
    <w:lvl w:ilvl="0">
      <w:start w:val="1"/>
      <w:numFmt w:val="decimal"/>
      <w:pStyle w:val="Ttulo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Ttulo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Ttulo3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1">
    <w:nsid w:val="4D377790"/>
    <w:multiLevelType w:val="multilevel"/>
    <w:tmpl w:val="259AE5A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1">
    <w:nsid w:val="4FFE1C2F"/>
    <w:multiLevelType w:val="hybridMultilevel"/>
    <w:tmpl w:val="E65AA0B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1">
    <w:nsid w:val="5F18756A"/>
    <w:multiLevelType w:val="hybridMultilevel"/>
    <w:tmpl w:val="E278D11A"/>
    <w:lvl w:ilvl="0" w:tplc="AC2EEA42">
      <w:start w:val="1"/>
      <w:numFmt w:val="bullet"/>
      <w:pStyle w:val="nonumerada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5FA33831"/>
    <w:multiLevelType w:val="multilevel"/>
    <w:tmpl w:val="0C0A001D"/>
    <w:styleLink w:val="Titulillosorigue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1">
    <w:nsid w:val="784677D3"/>
    <w:multiLevelType w:val="hybridMultilevel"/>
    <w:tmpl w:val="43E074C4"/>
    <w:lvl w:ilvl="0" w:tplc="DF3A6564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75010466">
    <w:abstractNumId w:val="9"/>
  </w:num>
  <w:num w:numId="2" w16cid:durableId="1845625810">
    <w:abstractNumId w:val="8"/>
  </w:num>
  <w:num w:numId="3" w16cid:durableId="967056192">
    <w:abstractNumId w:val="3"/>
  </w:num>
  <w:num w:numId="4" w16cid:durableId="1957567208">
    <w:abstractNumId w:val="0"/>
  </w:num>
  <w:num w:numId="5" w16cid:durableId="1930503881">
    <w:abstractNumId w:val="5"/>
  </w:num>
  <w:num w:numId="6" w16cid:durableId="2132091591">
    <w:abstractNumId w:val="2"/>
  </w:num>
  <w:num w:numId="7" w16cid:durableId="1445035571">
    <w:abstractNumId w:val="10"/>
  </w:num>
  <w:num w:numId="8" w16cid:durableId="866941725">
    <w:abstractNumId w:val="6"/>
  </w:num>
  <w:num w:numId="9" w16cid:durableId="919406091">
    <w:abstractNumId w:val="1"/>
  </w:num>
  <w:num w:numId="10" w16cid:durableId="425930575">
    <w:abstractNumId w:val="7"/>
  </w:num>
  <w:num w:numId="11" w16cid:durableId="253520560">
    <w:abstractNumId w:val="4"/>
  </w:num>
  <w:num w:numId="12" w16cid:durableId="1255822489">
    <w:abstractNumId w:val="5"/>
  </w:num>
  <w:num w:numId="13" w16cid:durableId="1485272897">
    <w:abstractNumId w:val="5"/>
  </w:num>
  <w:num w:numId="14" w16cid:durableId="1906335797">
    <w:abstractNumId w:val="5"/>
  </w:num>
  <w:num w:numId="15" w16cid:durableId="67897352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659890359">
    <w:abstractNumId w:val="5"/>
  </w:num>
  <w:num w:numId="17" w16cid:durableId="773210519">
    <w:abstractNumId w:val="5"/>
  </w:num>
  <w:num w:numId="18" w16cid:durableId="1460757600">
    <w:abstractNumId w:val="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activeWritingStyle w:appName="MSWord" w:lang="pt-BR" w:vendorID="64" w:dllVersion="6" w:nlCheck="1" w:checkStyle="0"/>
  <w:activeWritingStyle w:appName="MSWord" w:lang="es-PE" w:vendorID="64" w:dllVersion="6" w:nlCheck="1" w:checkStyle="0"/>
  <w:activeWritingStyle w:appName="MSWord" w:lang="es-CL" w:vendorID="64" w:dllVersion="6" w:nlCheck="1" w:checkStyle="1"/>
  <w:activeWritingStyle w:appName="MSWord" w:lang="es-ES" w:vendorID="64" w:dllVersion="6" w:nlCheck="1" w:checkStyle="0"/>
  <w:activeWritingStyle w:appName="MSWord" w:lang="en-US" w:vendorID="64" w:dllVersion="6" w:nlCheck="1" w:checkStyle="0"/>
  <w:activeWritingStyle w:appName="MSWord" w:lang="en-GB" w:vendorID="64" w:dllVersion="6" w:nlCheck="1" w:checkStyle="0"/>
  <w:activeWritingStyle w:appName="MSWord" w:lang="es-ES_tradnl" w:vendorID="64" w:dllVersion="6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s-ES" w:vendorID="64" w:dllVersion="4096" w:nlCheck="1" w:checkStyle="0"/>
  <w:activeWritingStyle w:appName="MSWord" w:lang="es-ES_tradnl" w:vendorID="64" w:dllVersion="4096" w:nlCheck="1" w:checkStyle="0"/>
  <w:activeWritingStyle w:appName="MSWord" w:lang="es-MX" w:vendorID="64" w:dllVersion="4096" w:nlCheck="1" w:checkStyle="0"/>
  <w:activeWritingStyle w:appName="MSWord" w:lang="es-CL" w:vendorID="64" w:dllVersion="409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_tradnl" w:vendorID="64" w:dllVersion="0" w:nlCheck="1" w:checkStyle="0"/>
  <w:activeWritingStyle w:appName="MSWord" w:lang="es-CL" w:vendorID="64" w:dllVersion="0" w:nlCheck="1" w:checkStyle="0"/>
  <w:activeWritingStyle w:appName="MSWord" w:lang="es-ES" w:vendorID="64" w:dllVersion="0" w:nlCheck="1" w:checkStyle="0"/>
  <w:proofState w:spelling="clean" w:grammar="clean"/>
  <w:attachedTemplate r:id="rId1"/>
  <w:defaultTabStop w:val="709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2022"/>
    <w:rsid w:val="0000175E"/>
    <w:rsid w:val="00001BA7"/>
    <w:rsid w:val="00001D6B"/>
    <w:rsid w:val="0000248E"/>
    <w:rsid w:val="00004402"/>
    <w:rsid w:val="00005762"/>
    <w:rsid w:val="00007EB1"/>
    <w:rsid w:val="00013547"/>
    <w:rsid w:val="0001435E"/>
    <w:rsid w:val="000155A0"/>
    <w:rsid w:val="00016561"/>
    <w:rsid w:val="00020E04"/>
    <w:rsid w:val="00023F9E"/>
    <w:rsid w:val="00025F13"/>
    <w:rsid w:val="000331C2"/>
    <w:rsid w:val="000367AB"/>
    <w:rsid w:val="00037A70"/>
    <w:rsid w:val="00042D22"/>
    <w:rsid w:val="0004456F"/>
    <w:rsid w:val="000447F5"/>
    <w:rsid w:val="00044F5E"/>
    <w:rsid w:val="00047121"/>
    <w:rsid w:val="000505A0"/>
    <w:rsid w:val="000516D9"/>
    <w:rsid w:val="0006051D"/>
    <w:rsid w:val="000649BE"/>
    <w:rsid w:val="000649DD"/>
    <w:rsid w:val="00066F53"/>
    <w:rsid w:val="00067070"/>
    <w:rsid w:val="00070ACB"/>
    <w:rsid w:val="000714DE"/>
    <w:rsid w:val="00074C28"/>
    <w:rsid w:val="00074F77"/>
    <w:rsid w:val="00081212"/>
    <w:rsid w:val="000816A9"/>
    <w:rsid w:val="00081A07"/>
    <w:rsid w:val="00081D7F"/>
    <w:rsid w:val="0008204B"/>
    <w:rsid w:val="00084523"/>
    <w:rsid w:val="00096468"/>
    <w:rsid w:val="000973F5"/>
    <w:rsid w:val="000978C7"/>
    <w:rsid w:val="000A00FB"/>
    <w:rsid w:val="000A04F8"/>
    <w:rsid w:val="000A248C"/>
    <w:rsid w:val="000A58C6"/>
    <w:rsid w:val="000A7F6B"/>
    <w:rsid w:val="000B188F"/>
    <w:rsid w:val="000B30F5"/>
    <w:rsid w:val="000B53D8"/>
    <w:rsid w:val="000C03DE"/>
    <w:rsid w:val="000C21A7"/>
    <w:rsid w:val="000C6991"/>
    <w:rsid w:val="000C6ADF"/>
    <w:rsid w:val="000C6B81"/>
    <w:rsid w:val="000D776C"/>
    <w:rsid w:val="000E013F"/>
    <w:rsid w:val="000E0EE7"/>
    <w:rsid w:val="000E34A4"/>
    <w:rsid w:val="000E556C"/>
    <w:rsid w:val="000E5BE9"/>
    <w:rsid w:val="000E744C"/>
    <w:rsid w:val="000F0DB8"/>
    <w:rsid w:val="00102C43"/>
    <w:rsid w:val="001039E8"/>
    <w:rsid w:val="00107D33"/>
    <w:rsid w:val="00110720"/>
    <w:rsid w:val="001116E6"/>
    <w:rsid w:val="00112DD6"/>
    <w:rsid w:val="00114F8D"/>
    <w:rsid w:val="00117937"/>
    <w:rsid w:val="001245D6"/>
    <w:rsid w:val="001268FC"/>
    <w:rsid w:val="00130F0C"/>
    <w:rsid w:val="00132411"/>
    <w:rsid w:val="00133E36"/>
    <w:rsid w:val="001342AA"/>
    <w:rsid w:val="0013578F"/>
    <w:rsid w:val="00136B5E"/>
    <w:rsid w:val="001379CC"/>
    <w:rsid w:val="00140BC4"/>
    <w:rsid w:val="00143BA4"/>
    <w:rsid w:val="0014462B"/>
    <w:rsid w:val="00144743"/>
    <w:rsid w:val="0014486B"/>
    <w:rsid w:val="00145B6E"/>
    <w:rsid w:val="001528F9"/>
    <w:rsid w:val="001535E3"/>
    <w:rsid w:val="0016138F"/>
    <w:rsid w:val="00162DEC"/>
    <w:rsid w:val="00166DC8"/>
    <w:rsid w:val="0017530C"/>
    <w:rsid w:val="00175CB6"/>
    <w:rsid w:val="00180E45"/>
    <w:rsid w:val="00181667"/>
    <w:rsid w:val="00181AF7"/>
    <w:rsid w:val="001823C7"/>
    <w:rsid w:val="0018441C"/>
    <w:rsid w:val="00185169"/>
    <w:rsid w:val="00186FA4"/>
    <w:rsid w:val="0019229D"/>
    <w:rsid w:val="00192E95"/>
    <w:rsid w:val="00195661"/>
    <w:rsid w:val="001971C8"/>
    <w:rsid w:val="001A35C2"/>
    <w:rsid w:val="001A391F"/>
    <w:rsid w:val="001A4BC0"/>
    <w:rsid w:val="001A5B6D"/>
    <w:rsid w:val="001A65E0"/>
    <w:rsid w:val="001B32E3"/>
    <w:rsid w:val="001B7E4A"/>
    <w:rsid w:val="001C07B5"/>
    <w:rsid w:val="001C17F3"/>
    <w:rsid w:val="001C18AE"/>
    <w:rsid w:val="001C1FC7"/>
    <w:rsid w:val="001C28F3"/>
    <w:rsid w:val="001C5990"/>
    <w:rsid w:val="001C6CE1"/>
    <w:rsid w:val="001C75DF"/>
    <w:rsid w:val="001C7D5F"/>
    <w:rsid w:val="001D2DE3"/>
    <w:rsid w:val="001D2E9C"/>
    <w:rsid w:val="001D3DFA"/>
    <w:rsid w:val="001D77F7"/>
    <w:rsid w:val="001D781B"/>
    <w:rsid w:val="001E34C6"/>
    <w:rsid w:val="001E3796"/>
    <w:rsid w:val="001E4E80"/>
    <w:rsid w:val="001E5789"/>
    <w:rsid w:val="001E6AEA"/>
    <w:rsid w:val="001E6DC4"/>
    <w:rsid w:val="001E7849"/>
    <w:rsid w:val="001F2B80"/>
    <w:rsid w:val="001F355B"/>
    <w:rsid w:val="001F75A4"/>
    <w:rsid w:val="001F75F8"/>
    <w:rsid w:val="0020026A"/>
    <w:rsid w:val="00200C3B"/>
    <w:rsid w:val="00207C3D"/>
    <w:rsid w:val="0021077F"/>
    <w:rsid w:val="002109DA"/>
    <w:rsid w:val="00210FC9"/>
    <w:rsid w:val="00211EFA"/>
    <w:rsid w:val="00212B18"/>
    <w:rsid w:val="00212D08"/>
    <w:rsid w:val="00215BAC"/>
    <w:rsid w:val="00217EC5"/>
    <w:rsid w:val="00221687"/>
    <w:rsid w:val="00221EC6"/>
    <w:rsid w:val="002239C9"/>
    <w:rsid w:val="002343C4"/>
    <w:rsid w:val="0023514B"/>
    <w:rsid w:val="00235DCF"/>
    <w:rsid w:val="00235F90"/>
    <w:rsid w:val="00237C70"/>
    <w:rsid w:val="002509AE"/>
    <w:rsid w:val="002578B1"/>
    <w:rsid w:val="00257ECC"/>
    <w:rsid w:val="00260D3E"/>
    <w:rsid w:val="00264BD3"/>
    <w:rsid w:val="002678A8"/>
    <w:rsid w:val="00274252"/>
    <w:rsid w:val="00282B11"/>
    <w:rsid w:val="00285DF1"/>
    <w:rsid w:val="00286C12"/>
    <w:rsid w:val="0028705E"/>
    <w:rsid w:val="00291238"/>
    <w:rsid w:val="00295600"/>
    <w:rsid w:val="00297B7B"/>
    <w:rsid w:val="002A14B0"/>
    <w:rsid w:val="002A1860"/>
    <w:rsid w:val="002A1F8E"/>
    <w:rsid w:val="002A2D5F"/>
    <w:rsid w:val="002A569A"/>
    <w:rsid w:val="002B1D69"/>
    <w:rsid w:val="002B22C4"/>
    <w:rsid w:val="002C1390"/>
    <w:rsid w:val="002C1501"/>
    <w:rsid w:val="002C16C2"/>
    <w:rsid w:val="002C3C07"/>
    <w:rsid w:val="002C4022"/>
    <w:rsid w:val="002C78B7"/>
    <w:rsid w:val="002D15A2"/>
    <w:rsid w:val="002D1957"/>
    <w:rsid w:val="002D1FC2"/>
    <w:rsid w:val="002D4568"/>
    <w:rsid w:val="002D7725"/>
    <w:rsid w:val="002E2022"/>
    <w:rsid w:val="002E4BAC"/>
    <w:rsid w:val="002E7F4D"/>
    <w:rsid w:val="002F20C4"/>
    <w:rsid w:val="002F36A0"/>
    <w:rsid w:val="002F6104"/>
    <w:rsid w:val="00304E52"/>
    <w:rsid w:val="003103B3"/>
    <w:rsid w:val="00310421"/>
    <w:rsid w:val="00312494"/>
    <w:rsid w:val="00313954"/>
    <w:rsid w:val="00317907"/>
    <w:rsid w:val="00326C1C"/>
    <w:rsid w:val="003302F5"/>
    <w:rsid w:val="00336555"/>
    <w:rsid w:val="00337110"/>
    <w:rsid w:val="003405CC"/>
    <w:rsid w:val="003422F9"/>
    <w:rsid w:val="003429E9"/>
    <w:rsid w:val="00342D32"/>
    <w:rsid w:val="00343839"/>
    <w:rsid w:val="00344A24"/>
    <w:rsid w:val="00345D15"/>
    <w:rsid w:val="0035185E"/>
    <w:rsid w:val="00353721"/>
    <w:rsid w:val="00353739"/>
    <w:rsid w:val="00357425"/>
    <w:rsid w:val="003603A9"/>
    <w:rsid w:val="00360698"/>
    <w:rsid w:val="00362A91"/>
    <w:rsid w:val="00363071"/>
    <w:rsid w:val="00363CB2"/>
    <w:rsid w:val="0036413B"/>
    <w:rsid w:val="00367E65"/>
    <w:rsid w:val="0037005F"/>
    <w:rsid w:val="00370BC0"/>
    <w:rsid w:val="0037150B"/>
    <w:rsid w:val="00384DD0"/>
    <w:rsid w:val="0038683D"/>
    <w:rsid w:val="00390F87"/>
    <w:rsid w:val="00391298"/>
    <w:rsid w:val="003922FD"/>
    <w:rsid w:val="00392CBB"/>
    <w:rsid w:val="00395162"/>
    <w:rsid w:val="0039659B"/>
    <w:rsid w:val="003A4DAA"/>
    <w:rsid w:val="003A611B"/>
    <w:rsid w:val="003B2140"/>
    <w:rsid w:val="003B739D"/>
    <w:rsid w:val="003C317A"/>
    <w:rsid w:val="003C429B"/>
    <w:rsid w:val="003C6043"/>
    <w:rsid w:val="003D0A63"/>
    <w:rsid w:val="003D2335"/>
    <w:rsid w:val="003D41A5"/>
    <w:rsid w:val="003D545C"/>
    <w:rsid w:val="003D5F03"/>
    <w:rsid w:val="003E3871"/>
    <w:rsid w:val="003E3D14"/>
    <w:rsid w:val="003E571E"/>
    <w:rsid w:val="003E5B30"/>
    <w:rsid w:val="003E66C6"/>
    <w:rsid w:val="003F0AAD"/>
    <w:rsid w:val="003F16B0"/>
    <w:rsid w:val="003F3FCC"/>
    <w:rsid w:val="00401D1A"/>
    <w:rsid w:val="0040437C"/>
    <w:rsid w:val="00405510"/>
    <w:rsid w:val="004122BD"/>
    <w:rsid w:val="004131E7"/>
    <w:rsid w:val="0041393F"/>
    <w:rsid w:val="00413E3D"/>
    <w:rsid w:val="00420D97"/>
    <w:rsid w:val="00422E2F"/>
    <w:rsid w:val="00425812"/>
    <w:rsid w:val="0043015A"/>
    <w:rsid w:val="004321E2"/>
    <w:rsid w:val="004324A4"/>
    <w:rsid w:val="00434C6B"/>
    <w:rsid w:val="004367F6"/>
    <w:rsid w:val="00441027"/>
    <w:rsid w:val="0044213F"/>
    <w:rsid w:val="00444C0E"/>
    <w:rsid w:val="004463D0"/>
    <w:rsid w:val="004518CE"/>
    <w:rsid w:val="0046167E"/>
    <w:rsid w:val="004627A9"/>
    <w:rsid w:val="00463EAE"/>
    <w:rsid w:val="00465158"/>
    <w:rsid w:val="0046635D"/>
    <w:rsid w:val="00474DB9"/>
    <w:rsid w:val="004778AD"/>
    <w:rsid w:val="00480862"/>
    <w:rsid w:val="00481802"/>
    <w:rsid w:val="0048651C"/>
    <w:rsid w:val="00494864"/>
    <w:rsid w:val="00495ADB"/>
    <w:rsid w:val="00497A5C"/>
    <w:rsid w:val="004A0A0E"/>
    <w:rsid w:val="004A12E0"/>
    <w:rsid w:val="004A2264"/>
    <w:rsid w:val="004A4474"/>
    <w:rsid w:val="004B084F"/>
    <w:rsid w:val="004C210B"/>
    <w:rsid w:val="004C415B"/>
    <w:rsid w:val="004D150E"/>
    <w:rsid w:val="004D4981"/>
    <w:rsid w:val="004D5B34"/>
    <w:rsid w:val="004D6119"/>
    <w:rsid w:val="004D63ED"/>
    <w:rsid w:val="004D679A"/>
    <w:rsid w:val="004D6E49"/>
    <w:rsid w:val="004E26E3"/>
    <w:rsid w:val="004E3870"/>
    <w:rsid w:val="004E48BE"/>
    <w:rsid w:val="004E637E"/>
    <w:rsid w:val="004E65AA"/>
    <w:rsid w:val="004F0A2C"/>
    <w:rsid w:val="004F4DA0"/>
    <w:rsid w:val="0050378F"/>
    <w:rsid w:val="0052189E"/>
    <w:rsid w:val="00524782"/>
    <w:rsid w:val="00526243"/>
    <w:rsid w:val="00526FEB"/>
    <w:rsid w:val="005273D6"/>
    <w:rsid w:val="00532328"/>
    <w:rsid w:val="00541DD2"/>
    <w:rsid w:val="0054236C"/>
    <w:rsid w:val="005510E0"/>
    <w:rsid w:val="00556658"/>
    <w:rsid w:val="00560C56"/>
    <w:rsid w:val="00561DE4"/>
    <w:rsid w:val="005622D8"/>
    <w:rsid w:val="00562EC8"/>
    <w:rsid w:val="005632F0"/>
    <w:rsid w:val="0056429D"/>
    <w:rsid w:val="00567432"/>
    <w:rsid w:val="005714AF"/>
    <w:rsid w:val="005810BA"/>
    <w:rsid w:val="005865D9"/>
    <w:rsid w:val="0058779F"/>
    <w:rsid w:val="00594CBF"/>
    <w:rsid w:val="0059545D"/>
    <w:rsid w:val="00597671"/>
    <w:rsid w:val="005A0DBA"/>
    <w:rsid w:val="005A2650"/>
    <w:rsid w:val="005A5E24"/>
    <w:rsid w:val="005A6118"/>
    <w:rsid w:val="005B3F24"/>
    <w:rsid w:val="005B5917"/>
    <w:rsid w:val="005B5E09"/>
    <w:rsid w:val="005B60B9"/>
    <w:rsid w:val="005B6BB0"/>
    <w:rsid w:val="005C2772"/>
    <w:rsid w:val="005C4A5A"/>
    <w:rsid w:val="005C68AA"/>
    <w:rsid w:val="005C6AA5"/>
    <w:rsid w:val="005D4206"/>
    <w:rsid w:val="005D54F9"/>
    <w:rsid w:val="005E0FAD"/>
    <w:rsid w:val="005E50EC"/>
    <w:rsid w:val="005E6171"/>
    <w:rsid w:val="005F2184"/>
    <w:rsid w:val="005F752A"/>
    <w:rsid w:val="005F7C2B"/>
    <w:rsid w:val="005F7E8C"/>
    <w:rsid w:val="00601A7F"/>
    <w:rsid w:val="00606727"/>
    <w:rsid w:val="00610039"/>
    <w:rsid w:val="00612C00"/>
    <w:rsid w:val="00614B83"/>
    <w:rsid w:val="0061614F"/>
    <w:rsid w:val="006162C6"/>
    <w:rsid w:val="00620379"/>
    <w:rsid w:val="00620396"/>
    <w:rsid w:val="006204F5"/>
    <w:rsid w:val="00620691"/>
    <w:rsid w:val="0062294A"/>
    <w:rsid w:val="00625452"/>
    <w:rsid w:val="00626478"/>
    <w:rsid w:val="00627A96"/>
    <w:rsid w:val="006320D1"/>
    <w:rsid w:val="0063308E"/>
    <w:rsid w:val="00636373"/>
    <w:rsid w:val="00636EA1"/>
    <w:rsid w:val="006401FD"/>
    <w:rsid w:val="00640CD5"/>
    <w:rsid w:val="00642EA9"/>
    <w:rsid w:val="00651329"/>
    <w:rsid w:val="00651DB9"/>
    <w:rsid w:val="00652C26"/>
    <w:rsid w:val="00653469"/>
    <w:rsid w:val="00653B4A"/>
    <w:rsid w:val="00660CE1"/>
    <w:rsid w:val="00666E92"/>
    <w:rsid w:val="00673B50"/>
    <w:rsid w:val="00681861"/>
    <w:rsid w:val="00681DC4"/>
    <w:rsid w:val="00682E4B"/>
    <w:rsid w:val="006839D4"/>
    <w:rsid w:val="006853C3"/>
    <w:rsid w:val="00685C05"/>
    <w:rsid w:val="006863C5"/>
    <w:rsid w:val="00686B32"/>
    <w:rsid w:val="00687C5B"/>
    <w:rsid w:val="00692B3E"/>
    <w:rsid w:val="00693A61"/>
    <w:rsid w:val="00693F44"/>
    <w:rsid w:val="006948E1"/>
    <w:rsid w:val="00694F9D"/>
    <w:rsid w:val="00695DBD"/>
    <w:rsid w:val="006966B1"/>
    <w:rsid w:val="006A03B8"/>
    <w:rsid w:val="006A0D3D"/>
    <w:rsid w:val="006A1F6B"/>
    <w:rsid w:val="006A268D"/>
    <w:rsid w:val="006A2FE7"/>
    <w:rsid w:val="006A5849"/>
    <w:rsid w:val="006A5C80"/>
    <w:rsid w:val="006A61FF"/>
    <w:rsid w:val="006A6EC6"/>
    <w:rsid w:val="006B428C"/>
    <w:rsid w:val="006C4144"/>
    <w:rsid w:val="006C65E3"/>
    <w:rsid w:val="006D43D1"/>
    <w:rsid w:val="006D4539"/>
    <w:rsid w:val="006D55C2"/>
    <w:rsid w:val="006D5C3D"/>
    <w:rsid w:val="006D6558"/>
    <w:rsid w:val="006E2505"/>
    <w:rsid w:val="006E2E70"/>
    <w:rsid w:val="006E3052"/>
    <w:rsid w:val="006E3262"/>
    <w:rsid w:val="006E3B01"/>
    <w:rsid w:val="006F1919"/>
    <w:rsid w:val="006F2C91"/>
    <w:rsid w:val="006F4166"/>
    <w:rsid w:val="006F7999"/>
    <w:rsid w:val="00703A56"/>
    <w:rsid w:val="00703BAE"/>
    <w:rsid w:val="00704801"/>
    <w:rsid w:val="00704E56"/>
    <w:rsid w:val="00705EB7"/>
    <w:rsid w:val="007116B9"/>
    <w:rsid w:val="00711CC4"/>
    <w:rsid w:val="0072011F"/>
    <w:rsid w:val="00720E66"/>
    <w:rsid w:val="00720F41"/>
    <w:rsid w:val="007244E2"/>
    <w:rsid w:val="00727EC4"/>
    <w:rsid w:val="00732DE1"/>
    <w:rsid w:val="00733FE6"/>
    <w:rsid w:val="00733FF2"/>
    <w:rsid w:val="007346A2"/>
    <w:rsid w:val="007422AD"/>
    <w:rsid w:val="00747E98"/>
    <w:rsid w:val="00754A4A"/>
    <w:rsid w:val="007610EF"/>
    <w:rsid w:val="00762772"/>
    <w:rsid w:val="00763DF4"/>
    <w:rsid w:val="00767299"/>
    <w:rsid w:val="00770CCD"/>
    <w:rsid w:val="007735C1"/>
    <w:rsid w:val="00780F7E"/>
    <w:rsid w:val="00780FFA"/>
    <w:rsid w:val="00781686"/>
    <w:rsid w:val="007823F5"/>
    <w:rsid w:val="007824CF"/>
    <w:rsid w:val="007826FE"/>
    <w:rsid w:val="00783083"/>
    <w:rsid w:val="00785D2F"/>
    <w:rsid w:val="00791953"/>
    <w:rsid w:val="00792279"/>
    <w:rsid w:val="00795FB4"/>
    <w:rsid w:val="007C39A9"/>
    <w:rsid w:val="007C6228"/>
    <w:rsid w:val="007C6DFD"/>
    <w:rsid w:val="007D0CAD"/>
    <w:rsid w:val="007D1AB0"/>
    <w:rsid w:val="007D36CD"/>
    <w:rsid w:val="007D51C4"/>
    <w:rsid w:val="007E31AE"/>
    <w:rsid w:val="007E31B7"/>
    <w:rsid w:val="007E5383"/>
    <w:rsid w:val="007E66D8"/>
    <w:rsid w:val="007E697C"/>
    <w:rsid w:val="007F1086"/>
    <w:rsid w:val="007F1A24"/>
    <w:rsid w:val="007F1C37"/>
    <w:rsid w:val="007F362B"/>
    <w:rsid w:val="007F5D76"/>
    <w:rsid w:val="008000F2"/>
    <w:rsid w:val="00803F74"/>
    <w:rsid w:val="00804D58"/>
    <w:rsid w:val="00807273"/>
    <w:rsid w:val="008115F2"/>
    <w:rsid w:val="0081497A"/>
    <w:rsid w:val="008207DD"/>
    <w:rsid w:val="00820A5A"/>
    <w:rsid w:val="00820D85"/>
    <w:rsid w:val="00823B8F"/>
    <w:rsid w:val="008240FA"/>
    <w:rsid w:val="00827E24"/>
    <w:rsid w:val="00831750"/>
    <w:rsid w:val="008355B3"/>
    <w:rsid w:val="00845413"/>
    <w:rsid w:val="0084544E"/>
    <w:rsid w:val="00845CF7"/>
    <w:rsid w:val="00850980"/>
    <w:rsid w:val="00851574"/>
    <w:rsid w:val="00852C7C"/>
    <w:rsid w:val="00852E7E"/>
    <w:rsid w:val="0085442A"/>
    <w:rsid w:val="00855048"/>
    <w:rsid w:val="008605B6"/>
    <w:rsid w:val="00861785"/>
    <w:rsid w:val="00865BEF"/>
    <w:rsid w:val="00865FE3"/>
    <w:rsid w:val="0086731D"/>
    <w:rsid w:val="0087029A"/>
    <w:rsid w:val="00871443"/>
    <w:rsid w:val="00871A37"/>
    <w:rsid w:val="00874B7F"/>
    <w:rsid w:val="00875875"/>
    <w:rsid w:val="0087684F"/>
    <w:rsid w:val="0087710F"/>
    <w:rsid w:val="00877D94"/>
    <w:rsid w:val="00881B2B"/>
    <w:rsid w:val="00882433"/>
    <w:rsid w:val="008827D3"/>
    <w:rsid w:val="00885BFF"/>
    <w:rsid w:val="00886EE2"/>
    <w:rsid w:val="00891192"/>
    <w:rsid w:val="00891C51"/>
    <w:rsid w:val="008931CE"/>
    <w:rsid w:val="00894106"/>
    <w:rsid w:val="008974D2"/>
    <w:rsid w:val="008A0854"/>
    <w:rsid w:val="008A4A09"/>
    <w:rsid w:val="008A6168"/>
    <w:rsid w:val="008A7A4B"/>
    <w:rsid w:val="008A7FB6"/>
    <w:rsid w:val="008B122E"/>
    <w:rsid w:val="008B182D"/>
    <w:rsid w:val="008B2C32"/>
    <w:rsid w:val="008B5A34"/>
    <w:rsid w:val="008C3743"/>
    <w:rsid w:val="008C57EC"/>
    <w:rsid w:val="008C5B5F"/>
    <w:rsid w:val="008C6500"/>
    <w:rsid w:val="008C6797"/>
    <w:rsid w:val="008D26DE"/>
    <w:rsid w:val="008D3973"/>
    <w:rsid w:val="008D6A47"/>
    <w:rsid w:val="008D6A49"/>
    <w:rsid w:val="008E0140"/>
    <w:rsid w:val="008E02BA"/>
    <w:rsid w:val="008E0337"/>
    <w:rsid w:val="008E06E3"/>
    <w:rsid w:val="008E16D5"/>
    <w:rsid w:val="008E38E7"/>
    <w:rsid w:val="008E3DF1"/>
    <w:rsid w:val="008E7BED"/>
    <w:rsid w:val="008F23D9"/>
    <w:rsid w:val="008F7AD4"/>
    <w:rsid w:val="0090019E"/>
    <w:rsid w:val="00903168"/>
    <w:rsid w:val="00903B8D"/>
    <w:rsid w:val="00904A9F"/>
    <w:rsid w:val="009057F5"/>
    <w:rsid w:val="009061F7"/>
    <w:rsid w:val="009107B4"/>
    <w:rsid w:val="00911FC5"/>
    <w:rsid w:val="00913D2B"/>
    <w:rsid w:val="0091627E"/>
    <w:rsid w:val="0092205A"/>
    <w:rsid w:val="00922150"/>
    <w:rsid w:val="00924C28"/>
    <w:rsid w:val="00926BF5"/>
    <w:rsid w:val="009270E9"/>
    <w:rsid w:val="00927707"/>
    <w:rsid w:val="00932517"/>
    <w:rsid w:val="00933689"/>
    <w:rsid w:val="009337FE"/>
    <w:rsid w:val="009358B9"/>
    <w:rsid w:val="00937BEE"/>
    <w:rsid w:val="009428A2"/>
    <w:rsid w:val="009465A2"/>
    <w:rsid w:val="00950E4C"/>
    <w:rsid w:val="00953E37"/>
    <w:rsid w:val="00960953"/>
    <w:rsid w:val="00961B1F"/>
    <w:rsid w:val="00962224"/>
    <w:rsid w:val="0096392A"/>
    <w:rsid w:val="00967523"/>
    <w:rsid w:val="009733E2"/>
    <w:rsid w:val="00975EBF"/>
    <w:rsid w:val="009808F3"/>
    <w:rsid w:val="0098170A"/>
    <w:rsid w:val="00993418"/>
    <w:rsid w:val="009959A2"/>
    <w:rsid w:val="009A0D23"/>
    <w:rsid w:val="009A351B"/>
    <w:rsid w:val="009B2BFB"/>
    <w:rsid w:val="009B4C34"/>
    <w:rsid w:val="009B6186"/>
    <w:rsid w:val="009B7B03"/>
    <w:rsid w:val="009C2464"/>
    <w:rsid w:val="009D1424"/>
    <w:rsid w:val="009D37AA"/>
    <w:rsid w:val="009D3D0B"/>
    <w:rsid w:val="009D4B0F"/>
    <w:rsid w:val="009D4D0C"/>
    <w:rsid w:val="009D67B6"/>
    <w:rsid w:val="009D72E4"/>
    <w:rsid w:val="009E01E5"/>
    <w:rsid w:val="009E2AE0"/>
    <w:rsid w:val="009E3B1F"/>
    <w:rsid w:val="009F39D2"/>
    <w:rsid w:val="009F6024"/>
    <w:rsid w:val="009F67D1"/>
    <w:rsid w:val="00A050E3"/>
    <w:rsid w:val="00A06F7F"/>
    <w:rsid w:val="00A07B3F"/>
    <w:rsid w:val="00A14992"/>
    <w:rsid w:val="00A262A3"/>
    <w:rsid w:val="00A26F04"/>
    <w:rsid w:val="00A31753"/>
    <w:rsid w:val="00A31807"/>
    <w:rsid w:val="00A36684"/>
    <w:rsid w:val="00A36C4C"/>
    <w:rsid w:val="00A4058B"/>
    <w:rsid w:val="00A406CD"/>
    <w:rsid w:val="00A40A3E"/>
    <w:rsid w:val="00A40D89"/>
    <w:rsid w:val="00A42F2B"/>
    <w:rsid w:val="00A43A09"/>
    <w:rsid w:val="00A46AE9"/>
    <w:rsid w:val="00A50533"/>
    <w:rsid w:val="00A516A4"/>
    <w:rsid w:val="00A53F77"/>
    <w:rsid w:val="00A55F8E"/>
    <w:rsid w:val="00A56C3E"/>
    <w:rsid w:val="00A620AE"/>
    <w:rsid w:val="00A665EB"/>
    <w:rsid w:val="00A72C0E"/>
    <w:rsid w:val="00A776FA"/>
    <w:rsid w:val="00A77DE8"/>
    <w:rsid w:val="00A82554"/>
    <w:rsid w:val="00A831F9"/>
    <w:rsid w:val="00A83F7F"/>
    <w:rsid w:val="00A85B23"/>
    <w:rsid w:val="00A87938"/>
    <w:rsid w:val="00A903B4"/>
    <w:rsid w:val="00A94030"/>
    <w:rsid w:val="00A9495B"/>
    <w:rsid w:val="00AA0261"/>
    <w:rsid w:val="00AA2308"/>
    <w:rsid w:val="00AA64F4"/>
    <w:rsid w:val="00AA6A69"/>
    <w:rsid w:val="00AA7B60"/>
    <w:rsid w:val="00AB0856"/>
    <w:rsid w:val="00AB0C73"/>
    <w:rsid w:val="00AB24E1"/>
    <w:rsid w:val="00AB3CFB"/>
    <w:rsid w:val="00AB3E84"/>
    <w:rsid w:val="00AB3ECA"/>
    <w:rsid w:val="00AB5D63"/>
    <w:rsid w:val="00AB5FF9"/>
    <w:rsid w:val="00AC1E6F"/>
    <w:rsid w:val="00AC6E0B"/>
    <w:rsid w:val="00AC7313"/>
    <w:rsid w:val="00AC778B"/>
    <w:rsid w:val="00AD107D"/>
    <w:rsid w:val="00AD1587"/>
    <w:rsid w:val="00AD3B54"/>
    <w:rsid w:val="00AD3C29"/>
    <w:rsid w:val="00AD3EB9"/>
    <w:rsid w:val="00AD65C4"/>
    <w:rsid w:val="00AE46C2"/>
    <w:rsid w:val="00AE797F"/>
    <w:rsid w:val="00AF22FB"/>
    <w:rsid w:val="00AF36E6"/>
    <w:rsid w:val="00B01776"/>
    <w:rsid w:val="00B0199A"/>
    <w:rsid w:val="00B0251B"/>
    <w:rsid w:val="00B02885"/>
    <w:rsid w:val="00B031EB"/>
    <w:rsid w:val="00B0751A"/>
    <w:rsid w:val="00B117E2"/>
    <w:rsid w:val="00B142AC"/>
    <w:rsid w:val="00B21041"/>
    <w:rsid w:val="00B225CA"/>
    <w:rsid w:val="00B23383"/>
    <w:rsid w:val="00B2523E"/>
    <w:rsid w:val="00B26FAA"/>
    <w:rsid w:val="00B306BB"/>
    <w:rsid w:val="00B32DD6"/>
    <w:rsid w:val="00B33D5A"/>
    <w:rsid w:val="00B36849"/>
    <w:rsid w:val="00B44D35"/>
    <w:rsid w:val="00B4626F"/>
    <w:rsid w:val="00B47106"/>
    <w:rsid w:val="00B47D57"/>
    <w:rsid w:val="00B535F6"/>
    <w:rsid w:val="00B53AA4"/>
    <w:rsid w:val="00B546F4"/>
    <w:rsid w:val="00B57345"/>
    <w:rsid w:val="00B61E26"/>
    <w:rsid w:val="00B634F5"/>
    <w:rsid w:val="00B708B6"/>
    <w:rsid w:val="00B73E0C"/>
    <w:rsid w:val="00B8166B"/>
    <w:rsid w:val="00B8199A"/>
    <w:rsid w:val="00B82DE8"/>
    <w:rsid w:val="00B84018"/>
    <w:rsid w:val="00B94B4D"/>
    <w:rsid w:val="00BA1205"/>
    <w:rsid w:val="00BA1665"/>
    <w:rsid w:val="00BA2519"/>
    <w:rsid w:val="00BA57AA"/>
    <w:rsid w:val="00BA74E6"/>
    <w:rsid w:val="00BA788B"/>
    <w:rsid w:val="00BB1ED3"/>
    <w:rsid w:val="00BB2A7A"/>
    <w:rsid w:val="00BB3267"/>
    <w:rsid w:val="00BB32FA"/>
    <w:rsid w:val="00BB48B1"/>
    <w:rsid w:val="00BC4041"/>
    <w:rsid w:val="00BC7649"/>
    <w:rsid w:val="00BD0EDD"/>
    <w:rsid w:val="00BD1334"/>
    <w:rsid w:val="00BD4D42"/>
    <w:rsid w:val="00BD5619"/>
    <w:rsid w:val="00BE01AB"/>
    <w:rsid w:val="00BE380B"/>
    <w:rsid w:val="00BE5103"/>
    <w:rsid w:val="00BE5D38"/>
    <w:rsid w:val="00BF1554"/>
    <w:rsid w:val="00BF1A6A"/>
    <w:rsid w:val="00BF3D8C"/>
    <w:rsid w:val="00C00944"/>
    <w:rsid w:val="00C026A6"/>
    <w:rsid w:val="00C02FAD"/>
    <w:rsid w:val="00C0700C"/>
    <w:rsid w:val="00C12F4D"/>
    <w:rsid w:val="00C152C2"/>
    <w:rsid w:val="00C16183"/>
    <w:rsid w:val="00C2356B"/>
    <w:rsid w:val="00C3083E"/>
    <w:rsid w:val="00C31714"/>
    <w:rsid w:val="00C32137"/>
    <w:rsid w:val="00C3216A"/>
    <w:rsid w:val="00C32F2B"/>
    <w:rsid w:val="00C33557"/>
    <w:rsid w:val="00C34394"/>
    <w:rsid w:val="00C34979"/>
    <w:rsid w:val="00C354F5"/>
    <w:rsid w:val="00C3656E"/>
    <w:rsid w:val="00C378EF"/>
    <w:rsid w:val="00C40AC5"/>
    <w:rsid w:val="00C44E88"/>
    <w:rsid w:val="00C45587"/>
    <w:rsid w:val="00C50621"/>
    <w:rsid w:val="00C508A2"/>
    <w:rsid w:val="00C540A3"/>
    <w:rsid w:val="00C54390"/>
    <w:rsid w:val="00C55153"/>
    <w:rsid w:val="00C56A86"/>
    <w:rsid w:val="00C601FB"/>
    <w:rsid w:val="00C60556"/>
    <w:rsid w:val="00C61489"/>
    <w:rsid w:val="00C659A4"/>
    <w:rsid w:val="00C65C98"/>
    <w:rsid w:val="00C713EB"/>
    <w:rsid w:val="00C726C5"/>
    <w:rsid w:val="00C740C1"/>
    <w:rsid w:val="00C76A5D"/>
    <w:rsid w:val="00C80F7C"/>
    <w:rsid w:val="00C82460"/>
    <w:rsid w:val="00C864D1"/>
    <w:rsid w:val="00C86C76"/>
    <w:rsid w:val="00C906B7"/>
    <w:rsid w:val="00C91F05"/>
    <w:rsid w:val="00C94F2E"/>
    <w:rsid w:val="00C96016"/>
    <w:rsid w:val="00C96409"/>
    <w:rsid w:val="00CA648D"/>
    <w:rsid w:val="00CA707F"/>
    <w:rsid w:val="00CB0847"/>
    <w:rsid w:val="00CB309E"/>
    <w:rsid w:val="00CB3ED1"/>
    <w:rsid w:val="00CC2878"/>
    <w:rsid w:val="00CD09C7"/>
    <w:rsid w:val="00CD2C0F"/>
    <w:rsid w:val="00CD39EE"/>
    <w:rsid w:val="00CD7E44"/>
    <w:rsid w:val="00CE4B4B"/>
    <w:rsid w:val="00CE4BB6"/>
    <w:rsid w:val="00CE79A4"/>
    <w:rsid w:val="00CF0DC9"/>
    <w:rsid w:val="00CF313F"/>
    <w:rsid w:val="00CF491A"/>
    <w:rsid w:val="00D03A95"/>
    <w:rsid w:val="00D0425A"/>
    <w:rsid w:val="00D04E0D"/>
    <w:rsid w:val="00D07ED5"/>
    <w:rsid w:val="00D11F4D"/>
    <w:rsid w:val="00D1226A"/>
    <w:rsid w:val="00D12D91"/>
    <w:rsid w:val="00D13D89"/>
    <w:rsid w:val="00D21134"/>
    <w:rsid w:val="00D226D7"/>
    <w:rsid w:val="00D22C63"/>
    <w:rsid w:val="00D2462F"/>
    <w:rsid w:val="00D246B2"/>
    <w:rsid w:val="00D247B7"/>
    <w:rsid w:val="00D3024D"/>
    <w:rsid w:val="00D302AB"/>
    <w:rsid w:val="00D31C85"/>
    <w:rsid w:val="00D35915"/>
    <w:rsid w:val="00D361FC"/>
    <w:rsid w:val="00D36388"/>
    <w:rsid w:val="00D40A5D"/>
    <w:rsid w:val="00D434D5"/>
    <w:rsid w:val="00D502D4"/>
    <w:rsid w:val="00D507D4"/>
    <w:rsid w:val="00D50E74"/>
    <w:rsid w:val="00D511B1"/>
    <w:rsid w:val="00D53E76"/>
    <w:rsid w:val="00D541BC"/>
    <w:rsid w:val="00D60509"/>
    <w:rsid w:val="00D61A00"/>
    <w:rsid w:val="00D61D2D"/>
    <w:rsid w:val="00D6257E"/>
    <w:rsid w:val="00D631C1"/>
    <w:rsid w:val="00D6371B"/>
    <w:rsid w:val="00D648C7"/>
    <w:rsid w:val="00D66CBE"/>
    <w:rsid w:val="00D71973"/>
    <w:rsid w:val="00D726EC"/>
    <w:rsid w:val="00D80A4E"/>
    <w:rsid w:val="00D81623"/>
    <w:rsid w:val="00D9210E"/>
    <w:rsid w:val="00DA03C8"/>
    <w:rsid w:val="00DA18A8"/>
    <w:rsid w:val="00DA3DF8"/>
    <w:rsid w:val="00DA45E6"/>
    <w:rsid w:val="00DA6843"/>
    <w:rsid w:val="00DB15E2"/>
    <w:rsid w:val="00DB4F57"/>
    <w:rsid w:val="00DB5707"/>
    <w:rsid w:val="00DB6800"/>
    <w:rsid w:val="00DB694A"/>
    <w:rsid w:val="00DB6C84"/>
    <w:rsid w:val="00DB7786"/>
    <w:rsid w:val="00DC1961"/>
    <w:rsid w:val="00DC2AA6"/>
    <w:rsid w:val="00DD606F"/>
    <w:rsid w:val="00DD62FF"/>
    <w:rsid w:val="00DD639F"/>
    <w:rsid w:val="00DE3E46"/>
    <w:rsid w:val="00DE4862"/>
    <w:rsid w:val="00DE4B5A"/>
    <w:rsid w:val="00DE526B"/>
    <w:rsid w:val="00DE76DE"/>
    <w:rsid w:val="00DF38EB"/>
    <w:rsid w:val="00DF3F5F"/>
    <w:rsid w:val="00E03156"/>
    <w:rsid w:val="00E06E6A"/>
    <w:rsid w:val="00E1213C"/>
    <w:rsid w:val="00E12E1E"/>
    <w:rsid w:val="00E21CCE"/>
    <w:rsid w:val="00E24DA8"/>
    <w:rsid w:val="00E279F2"/>
    <w:rsid w:val="00E32FA3"/>
    <w:rsid w:val="00E33944"/>
    <w:rsid w:val="00E3560A"/>
    <w:rsid w:val="00E35DC4"/>
    <w:rsid w:val="00E36505"/>
    <w:rsid w:val="00E41B70"/>
    <w:rsid w:val="00E4292C"/>
    <w:rsid w:val="00E42FE0"/>
    <w:rsid w:val="00E463FC"/>
    <w:rsid w:val="00E51F30"/>
    <w:rsid w:val="00E52A9A"/>
    <w:rsid w:val="00E53DBD"/>
    <w:rsid w:val="00E53DF9"/>
    <w:rsid w:val="00E566F3"/>
    <w:rsid w:val="00E56775"/>
    <w:rsid w:val="00E575B4"/>
    <w:rsid w:val="00E62A56"/>
    <w:rsid w:val="00E63796"/>
    <w:rsid w:val="00E639C6"/>
    <w:rsid w:val="00E707D8"/>
    <w:rsid w:val="00E72AE8"/>
    <w:rsid w:val="00E72C22"/>
    <w:rsid w:val="00E73551"/>
    <w:rsid w:val="00E75533"/>
    <w:rsid w:val="00E76F18"/>
    <w:rsid w:val="00E77DE5"/>
    <w:rsid w:val="00E811EB"/>
    <w:rsid w:val="00E81A0C"/>
    <w:rsid w:val="00E82F3E"/>
    <w:rsid w:val="00E866B6"/>
    <w:rsid w:val="00E90EB2"/>
    <w:rsid w:val="00E919E9"/>
    <w:rsid w:val="00E92228"/>
    <w:rsid w:val="00E939EF"/>
    <w:rsid w:val="00E93FA4"/>
    <w:rsid w:val="00E9566F"/>
    <w:rsid w:val="00E95696"/>
    <w:rsid w:val="00EA3D71"/>
    <w:rsid w:val="00EA7A6E"/>
    <w:rsid w:val="00EB2CFB"/>
    <w:rsid w:val="00EB7155"/>
    <w:rsid w:val="00EC1441"/>
    <w:rsid w:val="00EC2A7D"/>
    <w:rsid w:val="00EC3825"/>
    <w:rsid w:val="00EC3EC8"/>
    <w:rsid w:val="00EC5A3C"/>
    <w:rsid w:val="00EC61AB"/>
    <w:rsid w:val="00EC73F5"/>
    <w:rsid w:val="00ED081A"/>
    <w:rsid w:val="00ED3DBE"/>
    <w:rsid w:val="00EE3E2F"/>
    <w:rsid w:val="00EE5A3E"/>
    <w:rsid w:val="00EE6208"/>
    <w:rsid w:val="00EE6776"/>
    <w:rsid w:val="00EF0DE4"/>
    <w:rsid w:val="00EF1B0E"/>
    <w:rsid w:val="00EF2E5F"/>
    <w:rsid w:val="00EF322F"/>
    <w:rsid w:val="00EF6AC4"/>
    <w:rsid w:val="00F041CF"/>
    <w:rsid w:val="00F0497C"/>
    <w:rsid w:val="00F05163"/>
    <w:rsid w:val="00F069EC"/>
    <w:rsid w:val="00F105C6"/>
    <w:rsid w:val="00F13126"/>
    <w:rsid w:val="00F151C5"/>
    <w:rsid w:val="00F17D2D"/>
    <w:rsid w:val="00F20901"/>
    <w:rsid w:val="00F22B6D"/>
    <w:rsid w:val="00F23B9F"/>
    <w:rsid w:val="00F26042"/>
    <w:rsid w:val="00F27D55"/>
    <w:rsid w:val="00F34A3D"/>
    <w:rsid w:val="00F36456"/>
    <w:rsid w:val="00F37C98"/>
    <w:rsid w:val="00F417E4"/>
    <w:rsid w:val="00F42404"/>
    <w:rsid w:val="00F42581"/>
    <w:rsid w:val="00F431FD"/>
    <w:rsid w:val="00F4586E"/>
    <w:rsid w:val="00F45917"/>
    <w:rsid w:val="00F47FA1"/>
    <w:rsid w:val="00F542E2"/>
    <w:rsid w:val="00F558BF"/>
    <w:rsid w:val="00F616EF"/>
    <w:rsid w:val="00F66036"/>
    <w:rsid w:val="00F66363"/>
    <w:rsid w:val="00F67545"/>
    <w:rsid w:val="00F7010C"/>
    <w:rsid w:val="00F705BE"/>
    <w:rsid w:val="00F70EBF"/>
    <w:rsid w:val="00F82FFA"/>
    <w:rsid w:val="00F83D5F"/>
    <w:rsid w:val="00F8554B"/>
    <w:rsid w:val="00F8561B"/>
    <w:rsid w:val="00F87995"/>
    <w:rsid w:val="00F90337"/>
    <w:rsid w:val="00F90FED"/>
    <w:rsid w:val="00F91001"/>
    <w:rsid w:val="00F9314F"/>
    <w:rsid w:val="00F934B2"/>
    <w:rsid w:val="00FA03F0"/>
    <w:rsid w:val="00FA05CC"/>
    <w:rsid w:val="00FA0F81"/>
    <w:rsid w:val="00FA4767"/>
    <w:rsid w:val="00FA77F4"/>
    <w:rsid w:val="00FB058A"/>
    <w:rsid w:val="00FB6D46"/>
    <w:rsid w:val="00FC25B2"/>
    <w:rsid w:val="00FC3B12"/>
    <w:rsid w:val="00FC46A2"/>
    <w:rsid w:val="00FC6F34"/>
    <w:rsid w:val="00FC75BC"/>
    <w:rsid w:val="00FD26E6"/>
    <w:rsid w:val="00FD484D"/>
    <w:rsid w:val="00FD57BB"/>
    <w:rsid w:val="00FD7121"/>
    <w:rsid w:val="00FE23C6"/>
    <w:rsid w:val="00FE50EF"/>
    <w:rsid w:val="00FE6554"/>
    <w:rsid w:val="00FE676C"/>
    <w:rsid w:val="00FF1F97"/>
    <w:rsid w:val="00FF65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;"/>
  <w14:docId w14:val="029C65F1"/>
  <w15:docId w15:val="{DB134F09-BF55-4F0D-A671-7A1190BED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3603A9"/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rsid w:val="00EA3D71"/>
    <w:pPr>
      <w:numPr>
        <w:numId w:val="5"/>
      </w:numPr>
      <w:spacing w:before="240" w:after="240" w:line="276" w:lineRule="auto"/>
      <w:outlineLvl w:val="0"/>
    </w:pPr>
    <w:rPr>
      <w:rFonts w:ascii="Tahoma" w:eastAsia="Times New Roman" w:hAnsi="Tahoma" w:cs="Tahoma"/>
      <w:b/>
      <w:iCs/>
      <w:color w:val="FD6900"/>
      <w:shd w:val="clear" w:color="auto" w:fill="FFFFFF"/>
      <w:lang w:val="es-PE" w:eastAsia="es-ES_tradnl"/>
    </w:rPr>
  </w:style>
  <w:style w:type="paragraph" w:styleId="Ttulo2">
    <w:name w:val="heading 2"/>
    <w:aliases w:val="Applus+ T2"/>
    <w:basedOn w:val="Normal"/>
    <w:next w:val="Normal"/>
    <w:link w:val="Ttulo2Car"/>
    <w:uiPriority w:val="9"/>
    <w:unhideWhenUsed/>
    <w:qFormat/>
    <w:rsid w:val="00EA3D71"/>
    <w:pPr>
      <w:numPr>
        <w:ilvl w:val="1"/>
        <w:numId w:val="5"/>
      </w:numPr>
      <w:spacing w:before="240" w:after="240" w:line="276" w:lineRule="auto"/>
      <w:outlineLvl w:val="1"/>
    </w:pPr>
    <w:rPr>
      <w:rFonts w:ascii="Tahoma" w:eastAsia="Times New Roman" w:hAnsi="Tahoma" w:cs="Tahoma"/>
      <w:b/>
      <w:iCs/>
      <w:color w:val="FD6900"/>
      <w:sz w:val="22"/>
      <w:szCs w:val="22"/>
      <w:shd w:val="clear" w:color="auto" w:fill="FFFFFF"/>
      <w:lang w:val="es-PE" w:eastAsia="es-ES_tradnl"/>
    </w:rPr>
  </w:style>
  <w:style w:type="paragraph" w:styleId="Ttulo3">
    <w:name w:val="heading 3"/>
    <w:aliases w:val="Applus+ T3"/>
    <w:basedOn w:val="Normal"/>
    <w:next w:val="Normal"/>
    <w:link w:val="Ttulo3Car"/>
    <w:uiPriority w:val="9"/>
    <w:unhideWhenUsed/>
    <w:qFormat/>
    <w:rsid w:val="00EA3D71"/>
    <w:pPr>
      <w:numPr>
        <w:ilvl w:val="2"/>
        <w:numId w:val="5"/>
      </w:numPr>
      <w:spacing w:before="240" w:after="240" w:line="276" w:lineRule="auto"/>
      <w:ind w:left="1080"/>
      <w:outlineLvl w:val="2"/>
    </w:pPr>
    <w:rPr>
      <w:rFonts w:ascii="Tahoma" w:eastAsia="Times New Roman" w:hAnsi="Tahoma" w:cs="Tahoma"/>
      <w:b/>
      <w:iCs/>
      <w:color w:val="FD6900"/>
      <w:sz w:val="20"/>
      <w:szCs w:val="28"/>
      <w:shd w:val="clear" w:color="auto" w:fill="FFFFFF"/>
      <w:lang w:val="es-PE" w:eastAsia="es-ES_tradnl"/>
    </w:rPr>
  </w:style>
  <w:style w:type="paragraph" w:styleId="Ttulo4">
    <w:name w:val="heading 4"/>
    <w:aliases w:val="Applus+ T4"/>
    <w:basedOn w:val="Ttulo3"/>
    <w:next w:val="Normal"/>
    <w:link w:val="Ttulo4Car"/>
    <w:uiPriority w:val="9"/>
    <w:unhideWhenUsed/>
    <w:qFormat/>
    <w:rsid w:val="00882433"/>
    <w:pPr>
      <w:outlineLvl w:val="3"/>
    </w:pPr>
  </w:style>
  <w:style w:type="paragraph" w:styleId="Ttulo5">
    <w:name w:val="heading 5"/>
    <w:aliases w:val="Applus+ T5"/>
    <w:basedOn w:val="Ttulo4"/>
    <w:next w:val="Normal"/>
    <w:link w:val="Ttulo5Car"/>
    <w:uiPriority w:val="9"/>
    <w:unhideWhenUsed/>
    <w:qFormat/>
    <w:rsid w:val="00882433"/>
    <w:pPr>
      <w:outlineLvl w:val="4"/>
    </w:pPr>
  </w:style>
  <w:style w:type="paragraph" w:styleId="Ttulo6">
    <w:name w:val="heading 6"/>
    <w:aliases w:val="Applus+ T6"/>
    <w:basedOn w:val="Ttulo5"/>
    <w:next w:val="Normal"/>
    <w:link w:val="Ttulo6Car"/>
    <w:uiPriority w:val="9"/>
    <w:unhideWhenUsed/>
    <w:qFormat/>
    <w:rsid w:val="00882433"/>
    <w:pPr>
      <w:outlineLvl w:val="5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numbering" w:customStyle="1" w:styleId="Titulillosorigue">
    <w:name w:val="Titulillo sorigue"/>
    <w:basedOn w:val="Sinlista"/>
    <w:uiPriority w:val="99"/>
    <w:rsid w:val="00924C28"/>
    <w:pPr>
      <w:numPr>
        <w:numId w:val="1"/>
      </w:numPr>
    </w:pPr>
  </w:style>
  <w:style w:type="paragraph" w:styleId="Encabezado">
    <w:name w:val="header"/>
    <w:aliases w:val="Encabezado1,HeaderPort"/>
    <w:basedOn w:val="Normal"/>
    <w:link w:val="EncabezadoCar"/>
    <w:unhideWhenUsed/>
    <w:rsid w:val="001E6DC4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aliases w:val="Encabezado1 Car,HeaderPort Car"/>
    <w:basedOn w:val="Fuentedeprrafopredeter"/>
    <w:link w:val="Encabezado"/>
    <w:rsid w:val="001E6DC4"/>
  </w:style>
  <w:style w:type="paragraph" w:styleId="Piedepgina">
    <w:name w:val="footer"/>
    <w:basedOn w:val="Normal"/>
    <w:link w:val="PiedepginaCar"/>
    <w:uiPriority w:val="99"/>
    <w:unhideWhenUsed/>
    <w:rsid w:val="001E6DC4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1E6DC4"/>
  </w:style>
  <w:style w:type="paragraph" w:styleId="Textodeglobo">
    <w:name w:val="Balloon Text"/>
    <w:basedOn w:val="Normal"/>
    <w:link w:val="TextodegloboCar"/>
    <w:uiPriority w:val="99"/>
    <w:semiHidden/>
    <w:unhideWhenUsed/>
    <w:rsid w:val="001E6DC4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E6DC4"/>
    <w:rPr>
      <w:rFonts w:ascii="Lucida Grande" w:hAnsi="Lucida Grande"/>
      <w:sz w:val="18"/>
      <w:szCs w:val="18"/>
    </w:rPr>
  </w:style>
  <w:style w:type="character" w:styleId="Hipervnculo">
    <w:name w:val="Hyperlink"/>
    <w:uiPriority w:val="99"/>
    <w:rsid w:val="00763DF4"/>
    <w:rPr>
      <w:color w:val="0000FF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763DF4"/>
    <w:rPr>
      <w:color w:val="800080" w:themeColor="followedHyperlink"/>
      <w:u w:val="single"/>
    </w:rPr>
  </w:style>
  <w:style w:type="paragraph" w:customStyle="1" w:styleId="Prrafobsico">
    <w:name w:val="[Párrafo básico]"/>
    <w:basedOn w:val="Normal"/>
    <w:rsid w:val="00763DF4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-Roman" w:eastAsia="Times New Roman" w:hAnsi="Times-Roman" w:cs="Times New Roman"/>
      <w:color w:val="000000"/>
      <w:lang w:eastAsia="es-ES_tradnl"/>
    </w:rPr>
  </w:style>
  <w:style w:type="paragraph" w:styleId="ndice1">
    <w:name w:val="index 1"/>
    <w:basedOn w:val="Normal"/>
    <w:next w:val="Normal"/>
    <w:autoRedefine/>
    <w:uiPriority w:val="99"/>
    <w:unhideWhenUsed/>
    <w:rsid w:val="00B57345"/>
    <w:pPr>
      <w:ind w:left="240" w:hanging="240"/>
    </w:pPr>
  </w:style>
  <w:style w:type="paragraph" w:styleId="ndice2">
    <w:name w:val="index 2"/>
    <w:basedOn w:val="Normal"/>
    <w:next w:val="Normal"/>
    <w:autoRedefine/>
    <w:uiPriority w:val="99"/>
    <w:unhideWhenUsed/>
    <w:rsid w:val="00B57345"/>
    <w:pPr>
      <w:ind w:left="480" w:hanging="240"/>
    </w:pPr>
  </w:style>
  <w:style w:type="paragraph" w:styleId="ndice3">
    <w:name w:val="index 3"/>
    <w:basedOn w:val="Normal"/>
    <w:next w:val="Normal"/>
    <w:autoRedefine/>
    <w:uiPriority w:val="99"/>
    <w:unhideWhenUsed/>
    <w:rsid w:val="00B57345"/>
    <w:pPr>
      <w:ind w:left="720" w:hanging="240"/>
    </w:pPr>
  </w:style>
  <w:style w:type="paragraph" w:styleId="ndice4">
    <w:name w:val="index 4"/>
    <w:basedOn w:val="Normal"/>
    <w:next w:val="Normal"/>
    <w:autoRedefine/>
    <w:uiPriority w:val="99"/>
    <w:unhideWhenUsed/>
    <w:rsid w:val="00B57345"/>
    <w:pPr>
      <w:ind w:left="960" w:hanging="240"/>
    </w:pPr>
  </w:style>
  <w:style w:type="paragraph" w:styleId="ndice5">
    <w:name w:val="index 5"/>
    <w:basedOn w:val="Normal"/>
    <w:next w:val="Normal"/>
    <w:autoRedefine/>
    <w:uiPriority w:val="99"/>
    <w:unhideWhenUsed/>
    <w:rsid w:val="00B57345"/>
    <w:pPr>
      <w:ind w:left="1200" w:hanging="240"/>
    </w:pPr>
  </w:style>
  <w:style w:type="paragraph" w:styleId="ndice6">
    <w:name w:val="index 6"/>
    <w:basedOn w:val="Normal"/>
    <w:next w:val="Normal"/>
    <w:autoRedefine/>
    <w:uiPriority w:val="99"/>
    <w:unhideWhenUsed/>
    <w:rsid w:val="00B57345"/>
    <w:pPr>
      <w:ind w:left="1440" w:hanging="240"/>
    </w:pPr>
  </w:style>
  <w:style w:type="paragraph" w:styleId="ndice7">
    <w:name w:val="index 7"/>
    <w:basedOn w:val="Normal"/>
    <w:next w:val="Normal"/>
    <w:autoRedefine/>
    <w:uiPriority w:val="99"/>
    <w:unhideWhenUsed/>
    <w:rsid w:val="00B57345"/>
    <w:pPr>
      <w:ind w:left="1680" w:hanging="240"/>
    </w:pPr>
  </w:style>
  <w:style w:type="paragraph" w:styleId="ndice8">
    <w:name w:val="index 8"/>
    <w:basedOn w:val="Normal"/>
    <w:next w:val="Normal"/>
    <w:autoRedefine/>
    <w:uiPriority w:val="99"/>
    <w:unhideWhenUsed/>
    <w:rsid w:val="00B57345"/>
    <w:pPr>
      <w:ind w:left="1920" w:hanging="240"/>
    </w:pPr>
  </w:style>
  <w:style w:type="paragraph" w:styleId="ndice9">
    <w:name w:val="index 9"/>
    <w:basedOn w:val="Normal"/>
    <w:next w:val="Normal"/>
    <w:autoRedefine/>
    <w:uiPriority w:val="99"/>
    <w:unhideWhenUsed/>
    <w:rsid w:val="00B57345"/>
    <w:pPr>
      <w:ind w:left="2160" w:hanging="240"/>
    </w:pPr>
  </w:style>
  <w:style w:type="paragraph" w:styleId="Ttulodendice">
    <w:name w:val="index heading"/>
    <w:basedOn w:val="Normal"/>
    <w:next w:val="ndice1"/>
    <w:uiPriority w:val="99"/>
    <w:unhideWhenUsed/>
    <w:rsid w:val="00B57345"/>
  </w:style>
  <w:style w:type="paragraph" w:styleId="TDC1">
    <w:name w:val="toc 1"/>
    <w:basedOn w:val="Normal"/>
    <w:next w:val="Normal"/>
    <w:autoRedefine/>
    <w:uiPriority w:val="39"/>
    <w:unhideWhenUsed/>
    <w:rsid w:val="001F355B"/>
    <w:rPr>
      <w:rFonts w:ascii="Tahoma" w:hAnsi="Tahoma"/>
      <w:sz w:val="20"/>
    </w:rPr>
  </w:style>
  <w:style w:type="paragraph" w:styleId="TDC2">
    <w:name w:val="toc 2"/>
    <w:basedOn w:val="Normal"/>
    <w:next w:val="Normal"/>
    <w:autoRedefine/>
    <w:uiPriority w:val="39"/>
    <w:unhideWhenUsed/>
    <w:rsid w:val="00217EC5"/>
    <w:pPr>
      <w:ind w:left="240"/>
    </w:pPr>
    <w:rPr>
      <w:rFonts w:ascii="Tahoma" w:hAnsi="Tahoma"/>
      <w:sz w:val="20"/>
    </w:rPr>
  </w:style>
  <w:style w:type="paragraph" w:styleId="TDC3">
    <w:name w:val="toc 3"/>
    <w:basedOn w:val="Normal"/>
    <w:next w:val="Normal"/>
    <w:autoRedefine/>
    <w:uiPriority w:val="39"/>
    <w:unhideWhenUsed/>
    <w:rsid w:val="00217EC5"/>
    <w:pPr>
      <w:ind w:left="480"/>
    </w:pPr>
    <w:rPr>
      <w:rFonts w:ascii="Tahoma" w:hAnsi="Tahoma"/>
      <w:sz w:val="20"/>
    </w:rPr>
  </w:style>
  <w:style w:type="paragraph" w:styleId="TDC4">
    <w:name w:val="toc 4"/>
    <w:basedOn w:val="Normal"/>
    <w:next w:val="Normal"/>
    <w:autoRedefine/>
    <w:uiPriority w:val="39"/>
    <w:unhideWhenUsed/>
    <w:rsid w:val="00217EC5"/>
    <w:pPr>
      <w:ind w:left="720"/>
    </w:pPr>
    <w:rPr>
      <w:rFonts w:ascii="Tahoma" w:hAnsi="Tahoma"/>
      <w:sz w:val="20"/>
    </w:rPr>
  </w:style>
  <w:style w:type="paragraph" w:styleId="TDC5">
    <w:name w:val="toc 5"/>
    <w:basedOn w:val="Normal"/>
    <w:next w:val="Normal"/>
    <w:autoRedefine/>
    <w:uiPriority w:val="39"/>
    <w:unhideWhenUsed/>
    <w:rsid w:val="00B57345"/>
    <w:pPr>
      <w:ind w:left="960"/>
    </w:pPr>
  </w:style>
  <w:style w:type="paragraph" w:styleId="TDC6">
    <w:name w:val="toc 6"/>
    <w:basedOn w:val="Normal"/>
    <w:next w:val="Normal"/>
    <w:autoRedefine/>
    <w:uiPriority w:val="39"/>
    <w:unhideWhenUsed/>
    <w:rsid w:val="00B57345"/>
    <w:pPr>
      <w:ind w:left="1200"/>
    </w:pPr>
  </w:style>
  <w:style w:type="paragraph" w:styleId="TDC7">
    <w:name w:val="toc 7"/>
    <w:basedOn w:val="Normal"/>
    <w:next w:val="Normal"/>
    <w:autoRedefine/>
    <w:uiPriority w:val="39"/>
    <w:unhideWhenUsed/>
    <w:rsid w:val="00B57345"/>
    <w:pPr>
      <w:ind w:left="1440"/>
    </w:pPr>
  </w:style>
  <w:style w:type="paragraph" w:styleId="TDC8">
    <w:name w:val="toc 8"/>
    <w:basedOn w:val="Normal"/>
    <w:next w:val="Normal"/>
    <w:autoRedefine/>
    <w:uiPriority w:val="39"/>
    <w:unhideWhenUsed/>
    <w:rsid w:val="00B57345"/>
    <w:pPr>
      <w:ind w:left="1680"/>
    </w:pPr>
  </w:style>
  <w:style w:type="paragraph" w:styleId="TDC9">
    <w:name w:val="toc 9"/>
    <w:basedOn w:val="Normal"/>
    <w:next w:val="Normal"/>
    <w:autoRedefine/>
    <w:uiPriority w:val="39"/>
    <w:unhideWhenUsed/>
    <w:rsid w:val="00B57345"/>
    <w:pPr>
      <w:ind w:left="1920"/>
    </w:pPr>
  </w:style>
  <w:style w:type="paragraph" w:styleId="NormalWeb">
    <w:name w:val="Normal (Web)"/>
    <w:basedOn w:val="Normal"/>
    <w:uiPriority w:val="99"/>
    <w:unhideWhenUsed/>
    <w:rsid w:val="000B53D8"/>
    <w:pPr>
      <w:spacing w:before="100" w:beforeAutospacing="1" w:after="100" w:afterAutospacing="1"/>
    </w:pPr>
    <w:rPr>
      <w:rFonts w:ascii="Times New Roman" w:hAnsi="Times New Roman" w:cs="Times New Roman"/>
      <w:lang w:eastAsia="es-ES_tradnl"/>
    </w:rPr>
  </w:style>
  <w:style w:type="paragraph" w:styleId="Sinespaciado">
    <w:name w:val="No Spacing"/>
    <w:uiPriority w:val="1"/>
    <w:qFormat/>
    <w:rsid w:val="00235DCF"/>
  </w:style>
  <w:style w:type="character" w:styleId="Nmerodepgina">
    <w:name w:val="page number"/>
    <w:basedOn w:val="Fuentedeprrafopredeter"/>
    <w:qFormat/>
    <w:rsid w:val="00DD62FF"/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EA3D71"/>
    <w:rPr>
      <w:rFonts w:ascii="Tahoma" w:eastAsia="Times New Roman" w:hAnsi="Tahoma" w:cs="Tahoma"/>
      <w:b/>
      <w:iCs/>
      <w:color w:val="FD6900"/>
      <w:lang w:val="es-PE" w:eastAsia="es-ES_tradnl"/>
    </w:rPr>
  </w:style>
  <w:style w:type="character" w:customStyle="1" w:styleId="Ttulo2Car">
    <w:name w:val="Título 2 Car"/>
    <w:aliases w:val="Applus+ T2 Car"/>
    <w:basedOn w:val="Fuentedeprrafopredeter"/>
    <w:link w:val="Ttulo2"/>
    <w:uiPriority w:val="9"/>
    <w:rsid w:val="00EA3D71"/>
    <w:rPr>
      <w:rFonts w:ascii="Tahoma" w:eastAsia="Times New Roman" w:hAnsi="Tahoma" w:cs="Tahoma"/>
      <w:b/>
      <w:iCs/>
      <w:color w:val="FD6900"/>
      <w:sz w:val="22"/>
      <w:szCs w:val="22"/>
      <w:lang w:val="es-PE" w:eastAsia="es-ES_tradnl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EC5A3C"/>
    <w:pPr>
      <w:tabs>
        <w:tab w:val="center" w:pos="4252"/>
        <w:tab w:val="right" w:pos="8504"/>
      </w:tabs>
      <w:spacing w:before="120" w:after="120" w:line="276" w:lineRule="auto"/>
      <w:jc w:val="both"/>
    </w:pPr>
    <w:rPr>
      <w:rFonts w:ascii="Tahoma" w:eastAsia="Times New Roman" w:hAnsi="Tahoma" w:cs="Tahoma"/>
      <w:sz w:val="20"/>
      <w:szCs w:val="22"/>
      <w:lang w:val="es-CL"/>
    </w:rPr>
  </w:style>
  <w:style w:type="character" w:customStyle="1" w:styleId="Ttulo3Car">
    <w:name w:val="Título 3 Car"/>
    <w:aliases w:val="Applus+ T3 Car"/>
    <w:basedOn w:val="Fuentedeprrafopredeter"/>
    <w:link w:val="Ttulo3"/>
    <w:uiPriority w:val="9"/>
    <w:rsid w:val="00EA3D71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4Car">
    <w:name w:val="Título 4 Car"/>
    <w:aliases w:val="Applus+ T4 Car"/>
    <w:basedOn w:val="Fuentedeprrafopredeter"/>
    <w:link w:val="Ttulo4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5Car">
    <w:name w:val="Título 5 Car"/>
    <w:aliases w:val="Applus+ T5 Car"/>
    <w:basedOn w:val="Fuentedeprrafopredeter"/>
    <w:link w:val="Ttulo5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6Car">
    <w:name w:val="Título 6 Car"/>
    <w:aliases w:val="Applus+ T6 Car"/>
    <w:basedOn w:val="Fuentedeprrafopredeter"/>
    <w:link w:val="Ttulo6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paragraph" w:styleId="TtuloTDC">
    <w:name w:val="TOC Heading"/>
    <w:basedOn w:val="Ttulo1"/>
    <w:next w:val="Normal"/>
    <w:uiPriority w:val="39"/>
    <w:unhideWhenUsed/>
    <w:qFormat/>
    <w:rsid w:val="00882433"/>
    <w:pPr>
      <w:keepNext/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iCs w:val="0"/>
      <w:color w:val="365F91" w:themeColor="accent1" w:themeShade="BF"/>
      <w:sz w:val="32"/>
      <w:szCs w:val="32"/>
      <w:shd w:val="clear" w:color="auto" w:fill="auto"/>
      <w:lang w:val="es-ES" w:eastAsia="es-ES"/>
    </w:rPr>
  </w:style>
  <w:style w:type="paragraph" w:customStyle="1" w:styleId="nonumerada">
    <w:name w:val="no numerada"/>
    <w:basedOn w:val="Normal"/>
    <w:rsid w:val="00D21134"/>
    <w:pPr>
      <w:numPr>
        <w:numId w:val="2"/>
      </w:numPr>
      <w:tabs>
        <w:tab w:val="center" w:pos="4252"/>
        <w:tab w:val="right" w:pos="8504"/>
      </w:tabs>
      <w:spacing w:line="360" w:lineRule="auto"/>
      <w:jc w:val="both"/>
    </w:pPr>
    <w:rPr>
      <w:rFonts w:ascii="Tahoma" w:eastAsia="Times New Roman" w:hAnsi="Tahoma" w:cs="Tahoma"/>
      <w:color w:val="746661"/>
      <w:sz w:val="20"/>
      <w:szCs w:val="22"/>
      <w:lang w:val="es-CL"/>
    </w:rPr>
  </w:style>
  <w:style w:type="paragraph" w:customStyle="1" w:styleId="numerada">
    <w:name w:val="numerada"/>
    <w:basedOn w:val="Prrafodelista"/>
    <w:rsid w:val="00D21134"/>
    <w:pPr>
      <w:numPr>
        <w:numId w:val="3"/>
      </w:numPr>
    </w:pPr>
  </w:style>
  <w:style w:type="table" w:styleId="Tablaconcuadrcula">
    <w:name w:val="Table Grid"/>
    <w:basedOn w:val="Tablanormal"/>
    <w:uiPriority w:val="39"/>
    <w:rsid w:val="00211EF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1">
    <w:name w:val="Tabla con cuadrícula1"/>
    <w:basedOn w:val="Tablanormal"/>
    <w:next w:val="Tablaconcuadrcula"/>
    <w:uiPriority w:val="59"/>
    <w:rsid w:val="00211EFA"/>
    <w:rPr>
      <w:rFonts w:ascii="Times New Roman" w:eastAsia="Times New Roman" w:hAnsi="Times New Roman" w:cs="Times New Roman"/>
      <w:sz w:val="20"/>
      <w:szCs w:val="20"/>
      <w:lang w:val="es-CL" w:eastAsia="es-C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exto-Normal">
    <w:name w:val="Texto - Normal"/>
    <w:basedOn w:val="Normal"/>
    <w:qFormat/>
    <w:rsid w:val="00211EFA"/>
    <w:pPr>
      <w:spacing w:after="120" w:line="360" w:lineRule="auto"/>
      <w:ind w:left="1440"/>
      <w:jc w:val="both"/>
    </w:pPr>
    <w:rPr>
      <w:rFonts w:ascii="Arial Narrow" w:eastAsiaTheme="minorHAnsi" w:hAnsi="Arial Narrow" w:cs="Times New Roman"/>
      <w:sz w:val="20"/>
      <w:szCs w:val="16"/>
      <w:lang w:val="en-CA" w:eastAsia="en-US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211EFA"/>
    <w:rPr>
      <w:rFonts w:ascii="Times New Roman" w:eastAsia="Times New Roman" w:hAnsi="Times New Roman" w:cs="Times New Roman"/>
      <w:sz w:val="20"/>
      <w:szCs w:val="20"/>
      <w:lang w:val="es-CL" w:eastAsia="es-C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pplusParrafo">
    <w:name w:val="Applus Parrafo"/>
    <w:basedOn w:val="Normal"/>
    <w:link w:val="ApplusParrafoCar"/>
    <w:qFormat/>
    <w:rsid w:val="0020026A"/>
    <w:pPr>
      <w:tabs>
        <w:tab w:val="center" w:pos="4252"/>
        <w:tab w:val="right" w:pos="8504"/>
      </w:tabs>
      <w:spacing w:line="360" w:lineRule="auto"/>
      <w:jc w:val="both"/>
    </w:pPr>
    <w:rPr>
      <w:rFonts w:ascii="Tahoma" w:eastAsia="Times New Roman" w:hAnsi="Tahoma" w:cs="Tahoma"/>
      <w:color w:val="746661"/>
      <w:sz w:val="20"/>
      <w:szCs w:val="22"/>
      <w:lang w:val="es-CL"/>
    </w:rPr>
  </w:style>
  <w:style w:type="character" w:customStyle="1" w:styleId="ApplusParrafoCar">
    <w:name w:val="Applus Parrafo Car"/>
    <w:basedOn w:val="Fuentedeprrafopredeter"/>
    <w:link w:val="ApplusParrafo"/>
    <w:rsid w:val="0020026A"/>
    <w:rPr>
      <w:rFonts w:ascii="Tahoma" w:eastAsia="Times New Roman" w:hAnsi="Tahoma" w:cs="Tahoma"/>
      <w:color w:val="746661"/>
      <w:sz w:val="20"/>
      <w:szCs w:val="22"/>
      <w:lang w:val="es-CL"/>
    </w:rPr>
  </w:style>
  <w:style w:type="character" w:customStyle="1" w:styleId="PrrafodelistaCar">
    <w:name w:val="Párrafo de lista Car"/>
    <w:aliases w:val="Applus+ P Car,Titulo1 Car"/>
    <w:link w:val="Prrafodelista"/>
    <w:uiPriority w:val="34"/>
    <w:rsid w:val="00EC5A3C"/>
    <w:rPr>
      <w:rFonts w:ascii="Tahoma" w:eastAsia="Times New Roman" w:hAnsi="Tahoma" w:cs="Tahoma"/>
      <w:sz w:val="20"/>
      <w:szCs w:val="22"/>
      <w:lang w:val="es-CL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1C5990"/>
    <w:pPr>
      <w:spacing w:before="120" w:after="120" w:line="288" w:lineRule="auto"/>
      <w:ind w:left="567"/>
      <w:jc w:val="both"/>
    </w:pPr>
    <w:rPr>
      <w:rFonts w:ascii="Arial" w:eastAsia="Calibri" w:hAnsi="Arial" w:cs="Times New Roman"/>
      <w:sz w:val="20"/>
      <w:szCs w:val="22"/>
      <w:lang w:val="es-PE"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1C5990"/>
    <w:rPr>
      <w:rFonts w:ascii="Arial" w:eastAsia="Calibri" w:hAnsi="Arial" w:cs="Times New Roman"/>
      <w:sz w:val="20"/>
      <w:szCs w:val="22"/>
      <w:lang w:val="es-PE" w:eastAsia="en-US"/>
    </w:rPr>
  </w:style>
  <w:style w:type="paragraph" w:customStyle="1" w:styleId="ApplusTITULO">
    <w:name w:val="Applus TITULO"/>
    <w:basedOn w:val="Prrafodelista"/>
    <w:link w:val="ApplusTITULOCar"/>
    <w:qFormat/>
    <w:rsid w:val="000447F5"/>
    <w:pPr>
      <w:jc w:val="center"/>
    </w:pPr>
    <w:rPr>
      <w:rFonts w:eastAsiaTheme="minorEastAsia"/>
      <w:b/>
      <w:color w:val="FF6600"/>
      <w:sz w:val="28"/>
      <w:szCs w:val="28"/>
    </w:rPr>
  </w:style>
  <w:style w:type="character" w:customStyle="1" w:styleId="ApplusTITULOCar">
    <w:name w:val="Applus TITULO Car"/>
    <w:basedOn w:val="PrrafodelistaCar"/>
    <w:link w:val="ApplusTITULO"/>
    <w:rsid w:val="000447F5"/>
    <w:rPr>
      <w:rFonts w:ascii="Tahoma" w:eastAsia="Times New Roman" w:hAnsi="Tahoma" w:cs="Tahoma"/>
      <w:b/>
      <w:color w:val="FF6600"/>
      <w:sz w:val="28"/>
      <w:szCs w:val="28"/>
      <w:lang w:val="es-CL"/>
    </w:rPr>
  </w:style>
  <w:style w:type="table" w:customStyle="1" w:styleId="Tablaconcuadrcula3">
    <w:name w:val="Tabla con cuadrícula3"/>
    <w:basedOn w:val="Tablanormal"/>
    <w:next w:val="Tablaconcuadrcula"/>
    <w:uiPriority w:val="39"/>
    <w:rsid w:val="00A516A4"/>
    <w:rPr>
      <w:rFonts w:eastAsia="Calibri"/>
      <w:sz w:val="22"/>
      <w:szCs w:val="22"/>
      <w:lang w:val="es-PE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EA3D71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EA3D71"/>
    <w:rPr>
      <w:sz w:val="16"/>
      <w:szCs w:val="16"/>
      <w:lang w:val="en-GB"/>
    </w:rPr>
  </w:style>
  <w:style w:type="paragraph" w:styleId="Textoindependiente2">
    <w:name w:val="Body Text 2"/>
    <w:basedOn w:val="Normal"/>
    <w:link w:val="Textoindependiente2Car"/>
    <w:uiPriority w:val="99"/>
    <w:semiHidden/>
    <w:unhideWhenUsed/>
    <w:rsid w:val="00EA3D71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semiHidden/>
    <w:rsid w:val="00EA3D71"/>
    <w:rPr>
      <w:lang w:val="en-GB"/>
    </w:rPr>
  </w:style>
  <w:style w:type="paragraph" w:styleId="Textosinformato">
    <w:name w:val="Plain Text"/>
    <w:basedOn w:val="Normal"/>
    <w:link w:val="TextosinformatoCar"/>
    <w:rsid w:val="00EA3D71"/>
    <w:pPr>
      <w:autoSpaceDE w:val="0"/>
      <w:autoSpaceDN w:val="0"/>
    </w:pPr>
    <w:rPr>
      <w:rFonts w:ascii="Courier New" w:eastAsia="MS Mincho" w:hAnsi="Courier New" w:cs="Courier New"/>
      <w:sz w:val="22"/>
      <w:szCs w:val="22"/>
      <w:lang w:val="es-ES"/>
    </w:rPr>
  </w:style>
  <w:style w:type="character" w:customStyle="1" w:styleId="TextosinformatoCar">
    <w:name w:val="Texto sin formato Car"/>
    <w:basedOn w:val="Fuentedeprrafopredeter"/>
    <w:link w:val="Textosinformato"/>
    <w:rsid w:val="00EA3D71"/>
    <w:rPr>
      <w:rFonts w:ascii="Courier New" w:eastAsia="MS Mincho" w:hAnsi="Courier New" w:cs="Courier New"/>
      <w:sz w:val="22"/>
      <w:szCs w:val="22"/>
      <w:lang w:val="es-ES"/>
    </w:rPr>
  </w:style>
  <w:style w:type="paragraph" w:customStyle="1" w:styleId="BodyText22">
    <w:name w:val="Body Text 22"/>
    <w:basedOn w:val="Normal"/>
    <w:rsid w:val="00EA3D71"/>
    <w:pPr>
      <w:ind w:left="709"/>
      <w:jc w:val="both"/>
    </w:pPr>
    <w:rPr>
      <w:rFonts w:ascii="Arial" w:eastAsia="Times New Roman" w:hAnsi="Arial" w:cs="Times New Roman"/>
      <w:snapToGrid w:val="0"/>
      <w:sz w:val="22"/>
    </w:rPr>
  </w:style>
  <w:style w:type="paragraph" w:customStyle="1" w:styleId="Default">
    <w:name w:val="Default"/>
    <w:rsid w:val="00EA3D71"/>
    <w:pPr>
      <w:autoSpaceDE w:val="0"/>
      <w:autoSpaceDN w:val="0"/>
      <w:adjustRightInd w:val="0"/>
    </w:pPr>
    <w:rPr>
      <w:rFonts w:ascii="Arial" w:eastAsia="Times New Roman" w:hAnsi="Arial" w:cs="Arial"/>
      <w:color w:val="000000"/>
      <w:lang w:val="es-PE" w:eastAsia="es-PE"/>
    </w:rPr>
  </w:style>
  <w:style w:type="character" w:styleId="Textoennegrita">
    <w:name w:val="Strong"/>
    <w:basedOn w:val="Fuentedeprrafopredeter"/>
    <w:uiPriority w:val="22"/>
    <w:qFormat/>
    <w:rsid w:val="00EA3D7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078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2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3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8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83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9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2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46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2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1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4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5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5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08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26" Type="http://schemas.openxmlformats.org/officeDocument/2006/relationships/footer" Target="footer6.xml"/><Relationship Id="rId3" Type="http://schemas.openxmlformats.org/officeDocument/2006/relationships/styles" Target="styles.xml"/><Relationship Id="rId21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5" Type="http://schemas.openxmlformats.org/officeDocument/2006/relationships/header" Target="header4.xml"/><Relationship Id="rId2" Type="http://schemas.openxmlformats.org/officeDocument/2006/relationships/numbering" Target="numbering.xml"/><Relationship Id="rId16" Type="http://schemas.openxmlformats.org/officeDocument/2006/relationships/image" Target="media/image10.jp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footer" Target="footer5.xml"/><Relationship Id="rId5" Type="http://schemas.openxmlformats.org/officeDocument/2006/relationships/webSettings" Target="webSettings.xml"/><Relationship Id="rId15" Type="http://schemas.openxmlformats.org/officeDocument/2006/relationships/image" Target="media/image9.jpg"/><Relationship Id="rId23" Type="http://schemas.openxmlformats.org/officeDocument/2006/relationships/footer" Target="footer4.xml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g"/><Relationship Id="rId22" Type="http://schemas.openxmlformats.org/officeDocument/2006/relationships/header" Target="header3.xml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3.png"/><Relationship Id="rId2" Type="http://schemas.openxmlformats.org/officeDocument/2006/relationships/image" Target="media/image12.png"/><Relationship Id="rId1" Type="http://schemas.openxmlformats.org/officeDocument/2006/relationships/image" Target="media/image11.jpeg"/><Relationship Id="rId5" Type="http://schemas.openxmlformats.org/officeDocument/2006/relationships/image" Target="media/image16.png"/><Relationship Id="rId4" Type="http://schemas.openxmlformats.org/officeDocument/2006/relationships/image" Target="media/image15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7.png"/><Relationship Id="rId2" Type="http://schemas.openxmlformats.org/officeDocument/2006/relationships/image" Target="media/image11.jpeg"/><Relationship Id="rId1" Type="http://schemas.openxmlformats.org/officeDocument/2006/relationships/image" Target="media/image14.png"/><Relationship Id="rId4" Type="http://schemas.openxmlformats.org/officeDocument/2006/relationships/image" Target="media/image110.jpe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image" Target="media/image13.png"/><Relationship Id="rId2" Type="http://schemas.openxmlformats.org/officeDocument/2006/relationships/image" Target="media/image12.png"/><Relationship Id="rId1" Type="http://schemas.openxmlformats.org/officeDocument/2006/relationships/image" Target="media/image11.jpeg"/><Relationship Id="rId5" Type="http://schemas.openxmlformats.org/officeDocument/2006/relationships/image" Target="media/image16.png"/><Relationship Id="rId4" Type="http://schemas.openxmlformats.org/officeDocument/2006/relationships/image" Target="media/image15.png"/></Relationships>
</file>

<file path=word/_rels/header4.xml.rels><?xml version="1.0" encoding="UTF-8" standalone="yes"?>
<Relationships xmlns="http://schemas.openxmlformats.org/package/2006/relationships"><Relationship Id="rId3" Type="http://schemas.openxmlformats.org/officeDocument/2006/relationships/image" Target="media/image18.png"/><Relationship Id="rId2" Type="http://schemas.openxmlformats.org/officeDocument/2006/relationships/image" Target="media/image11.jpeg"/><Relationship Id="rId1" Type="http://schemas.openxmlformats.org/officeDocument/2006/relationships/image" Target="media/image1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Proyectos%20-%20Ver%203.0-Pluz\PROY%20REFORMA%20A&#201;REA-FACHADA-MDE-APPLUS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45C01CB-4058-40EB-9069-965F990D5E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PROY REFORMA AÉREA-FACHADA-MDE-APPLUS.dotx</Template>
  <TotalTime>258</TotalTime>
  <Pages>15</Pages>
  <Words>1735</Words>
  <Characters>9543</Characters>
  <Application>Microsoft Office Word</Application>
  <DocSecurity>0</DocSecurity>
  <Lines>79</Lines>
  <Paragraphs>22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 Company</Company>
  <LinksUpToDate>false</LinksUpToDate>
  <CharactersWithSpaces>11256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Jairo Gamarra</cp:lastModifiedBy>
  <cp:revision>29</cp:revision>
  <cp:lastPrinted>2025-06-18T00:14:00Z</cp:lastPrinted>
  <dcterms:created xsi:type="dcterms:W3CDTF">2025-03-29T03:05:00Z</dcterms:created>
  <dcterms:modified xsi:type="dcterms:W3CDTF">2025-08-27T22:01:00Z</dcterms:modified>
</cp:coreProperties>
</file>
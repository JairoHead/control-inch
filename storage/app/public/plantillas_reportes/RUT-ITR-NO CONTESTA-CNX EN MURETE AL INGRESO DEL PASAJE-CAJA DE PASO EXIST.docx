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4577B77D" w:rsidR="00B163B8" w:rsidRPr="00B76835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DB4A21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DB4A21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DB4A21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3373B7F8" w:rsidR="00B163B8" w:rsidRPr="00AC65A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DB4A21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DB4A21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DB4A21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2B4E46F6" w:rsidR="00B163B8" w:rsidRPr="00254665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="00025DBD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025DBD">
              <w:rPr>
                <w:rFonts w:ascii="Tahoma" w:hAnsi="Tahoma" w:cs="Tahoma"/>
                <w:sz w:val="20"/>
                <w:szCs w:val="20"/>
                <w:lang w:val="es-ES"/>
              </w:rPr>
              <w:t>cantidad_suministros</w:t>
            </w:r>
            <w:proofErr w:type="spellEnd"/>
            <w:r w:rsidR="00025DBD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="009F0901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SUMINISTRO </w:t>
            </w:r>
            <w:r w:rsidR="00DB4A21" w:rsidRPr="00DB4A21">
              <w:rPr>
                <w:rFonts w:ascii="Tahoma" w:hAnsi="Tahoma" w:cs="Tahoma"/>
                <w:b/>
                <w:bCs/>
                <w:iCs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DB4A21" w:rsidRPr="00DB4A21">
              <w:rPr>
                <w:rFonts w:ascii="Tahoma" w:hAnsi="Tahoma" w:cs="Tahoma"/>
                <w:b/>
                <w:bCs/>
                <w:iCs/>
                <w:sz w:val="20"/>
                <w:szCs w:val="20"/>
                <w:highlight w:val="green"/>
                <w:lang w:val="es-PE"/>
              </w:rPr>
              <w:t>sistema_acometida</w:t>
            </w:r>
            <w:proofErr w:type="spellEnd"/>
            <w:r w:rsidR="00DB4A21" w:rsidRPr="00DB4A21">
              <w:rPr>
                <w:rFonts w:ascii="Tahoma" w:hAnsi="Tahoma" w:cs="Tahoma"/>
                <w:b/>
                <w:bCs/>
                <w:iCs/>
                <w:sz w:val="20"/>
                <w:szCs w:val="20"/>
                <w:highlight w:val="green"/>
                <w:lang w:val="es-PE"/>
              </w:rPr>
              <w:t>}</w:t>
            </w:r>
            <w:r w:rsidR="00DB4A21">
              <w:rPr>
                <w:rFonts w:ascii="Tahoma" w:hAnsi="Tahoma" w:cs="Tahoma"/>
                <w:b/>
                <w:bCs/>
                <w:iCs/>
                <w:sz w:val="20"/>
                <w:szCs w:val="20"/>
                <w:lang w:val="es-PE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2B40BE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2B40BE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2B40BE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591BC180" w:rsidR="00B163B8" w:rsidRPr="00D057EA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DB4A21" w:rsidRPr="00DB4A21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DB4A21" w:rsidRPr="00DB4A21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DB4A21" w:rsidRPr="00DB4A21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20347195" w:rsidR="00B163B8" w:rsidRPr="0034250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DB4A21" w:rsidRPr="00E7199D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36BC8C1E" w:rsidR="00B163B8" w:rsidRPr="006F561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DB4A21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DB4A21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DB4A21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6A98A3E2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DB4A21" w:rsidRPr="00DB4A21">
              <w:rPr>
                <w:rFonts w:ascii="Tahoma" w:hAnsi="Tahoma" w:cs="Tahoma"/>
                <w:noProof/>
                <w:sz w:val="20"/>
                <w:szCs w:val="20"/>
                <w:highlight w:val="green"/>
              </w:rPr>
              <w:t>${sed}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52017F7E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DB4A21" w:rsidRPr="00DB4A21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DB4A21" w:rsidRPr="00DB4A21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DB4A21" w:rsidRPr="00DB4A21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69D64DB8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2B40BE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2B40B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2B40B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2B40B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9F0901" w:rsidRPr="009F0901">
              <w:rPr>
                <w:rFonts w:ascii="Tahoma" w:hAnsi="Tahoma" w:cs="Tahoma"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42E18A38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18033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18033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18033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9F0901" w:rsidRPr="009F0901">
              <w:rPr>
                <w:rFonts w:ascii="Tahoma" w:hAnsi="Tahoma" w:cs="Tahoma"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4F476311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DB4A21" w:rsidRPr="00DB4A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DB4A21" w:rsidRPr="00DB4A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DB4A21" w:rsidRPr="00DB4A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5932BD94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DB4A21" w:rsidRPr="00DB4A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DB4A21" w:rsidRPr="00DB4A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DB4A21" w:rsidRPr="00DB4A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7E411A9B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 w:rsidR="0018033F"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 w:rsidR="0018033F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18033F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18033F">
              <w:rPr>
                <w:rFonts w:ascii="Tahoma" w:hAnsi="Tahoma" w:cs="Tahoma"/>
                <w:bCs/>
                <w:sz w:val="20"/>
                <w:szCs w:val="20"/>
              </w:rPr>
              <w:t>}.</w:t>
            </w:r>
            <w:r w:rsidR="009F0901" w:rsidRPr="009F0901">
              <w:rPr>
                <w:rFonts w:ascii="Tahoma" w:hAnsi="Tahoma" w:cs="Tahoma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6B8A57B5" w14:textId="77777777" w:rsidR="00CB65A0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2440F882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28003C1" w14:textId="77777777" w:rsidR="00CB65A0" w:rsidRDefault="00B163B8" w:rsidP="00CB65A0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20756645" w14:textId="0A18F456" w:rsidR="00B163B8" w:rsidRPr="00D169FA" w:rsidRDefault="00CB65A0" w:rsidP="00CB65A0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CB65A0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>Ing. Andrés Agurto</w:t>
            </w:r>
            <w:r w:rsidRPr="00CB65A0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.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6322130F" w14:textId="77777777" w:rsidR="00B163B8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54F65B49" w:rsidR="00CB65A0" w:rsidRPr="00364196" w:rsidRDefault="00CB65A0" w:rsidP="00CB65A0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CB65A0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>Ing. Andrés Agurto</w:t>
            </w:r>
            <w:r w:rsidRPr="00CB65A0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.</w:t>
            </w:r>
          </w:p>
        </w:tc>
      </w:tr>
      <w:tr w:rsidR="00F83123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467B9226" w:rsidR="00F83123" w:rsidRPr="00D057EA" w:rsidRDefault="00F83123" w:rsidP="00F83123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CB65A0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071B6E60" w:rsidR="00F83123" w:rsidRPr="00D057EA" w:rsidRDefault="00F83123" w:rsidP="00F83123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E46C23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E46C23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E46C23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E46C23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60CF2089" w:rsidR="00F83123" w:rsidRPr="00D057EA" w:rsidRDefault="00F83123" w:rsidP="00F83123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E46C23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E46C23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E46C23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E46C23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3B536B8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2B66C9">
              <w:rPr>
                <w:rFonts w:ascii="Tahoma" w:hAnsi="Tahoma" w:cs="Tahoma"/>
                <w:spacing w:val="-4"/>
                <w:sz w:val="18"/>
                <w:szCs w:val="18"/>
              </w:rPr>
              <w:t>Axel 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5426FA0A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0"/>
        <w:gridCol w:w="1564"/>
        <w:gridCol w:w="1332"/>
        <w:gridCol w:w="1317"/>
        <w:gridCol w:w="1645"/>
        <w:gridCol w:w="1453"/>
      </w:tblGrid>
      <w:tr w:rsidR="00B163B8" w:rsidRPr="00695BF4" w14:paraId="26F5B56E" w14:textId="77777777" w:rsidTr="00CB65A0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CB65A0" w:rsidRPr="00695BF4" w14:paraId="69C2AFAA" w14:textId="77777777" w:rsidTr="00CB65A0">
        <w:tc>
          <w:tcPr>
            <w:tcW w:w="931" w:type="pct"/>
            <w:vAlign w:val="center"/>
          </w:tcPr>
          <w:p w14:paraId="3B3E0604" w14:textId="392FF51C" w:rsidR="00CB65A0" w:rsidRPr="00695BF4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AMPERIMÉTRICA</w:t>
            </w:r>
          </w:p>
        </w:tc>
        <w:tc>
          <w:tcPr>
            <w:tcW w:w="872" w:type="pct"/>
            <w:vAlign w:val="center"/>
          </w:tcPr>
          <w:p w14:paraId="5579A51D" w14:textId="1304ACF4" w:rsidR="00CB65A0" w:rsidRPr="00695BF4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6C02553" w14:textId="01D88F06" w:rsidR="00CB65A0" w:rsidRPr="00695BF4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PX50160</w:t>
            </w:r>
          </w:p>
        </w:tc>
        <w:tc>
          <w:tcPr>
            <w:tcW w:w="735" w:type="pct"/>
            <w:vAlign w:val="center"/>
          </w:tcPr>
          <w:p w14:paraId="0464A830" w14:textId="77AD2E9E" w:rsidR="00CB65A0" w:rsidRPr="00695BF4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24/03/2025</w:t>
            </w:r>
          </w:p>
        </w:tc>
        <w:tc>
          <w:tcPr>
            <w:tcW w:w="916" w:type="pct"/>
            <w:vAlign w:val="center"/>
          </w:tcPr>
          <w:p w14:paraId="2494F468" w14:textId="0DD753E7" w:rsidR="00CB65A0" w:rsidRPr="00695BF4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17111C0" w14:textId="43E33549" w:rsidR="00CB65A0" w:rsidRPr="00695BF4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MT-8206-2025</w:t>
            </w:r>
          </w:p>
        </w:tc>
      </w:tr>
      <w:tr w:rsidR="00CB65A0" w:rsidRPr="00695BF4" w14:paraId="680354E6" w14:textId="77777777" w:rsidTr="00CB65A0">
        <w:tc>
          <w:tcPr>
            <w:tcW w:w="931" w:type="pct"/>
            <w:vAlign w:val="center"/>
          </w:tcPr>
          <w:p w14:paraId="38AB66F6" w14:textId="7E801AB7" w:rsidR="00CB65A0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2" w:type="pct"/>
            <w:vAlign w:val="center"/>
          </w:tcPr>
          <w:p w14:paraId="2299AEBB" w14:textId="138DDF96" w:rsidR="00CB65A0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35" w:type="pct"/>
            <w:vAlign w:val="center"/>
          </w:tcPr>
          <w:p w14:paraId="7CD0FAB8" w14:textId="44C72FC5" w:rsidR="00CB65A0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1023490108</w:t>
            </w:r>
          </w:p>
        </w:tc>
        <w:tc>
          <w:tcPr>
            <w:tcW w:w="735" w:type="pct"/>
            <w:vAlign w:val="center"/>
          </w:tcPr>
          <w:p w14:paraId="782F6D49" w14:textId="28806DD6" w:rsidR="00CB65A0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03/12/2024</w:t>
            </w:r>
          </w:p>
        </w:tc>
        <w:tc>
          <w:tcPr>
            <w:tcW w:w="916" w:type="pct"/>
            <w:vAlign w:val="center"/>
          </w:tcPr>
          <w:p w14:paraId="4E8080E1" w14:textId="62027957" w:rsidR="00CB65A0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03/12/2025</w:t>
            </w:r>
          </w:p>
        </w:tc>
        <w:tc>
          <w:tcPr>
            <w:tcW w:w="810" w:type="pct"/>
            <w:vAlign w:val="center"/>
          </w:tcPr>
          <w:p w14:paraId="32DD1F37" w14:textId="13F5ED34" w:rsidR="00CB65A0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2406278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78BF48B7" w:rsidR="00B163B8" w:rsidRPr="00FC4DA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 w:rsidR="008F2E0D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${</w:t>
      </w:r>
      <w:proofErr w:type="spellStart"/>
      <w:r w:rsidR="008F2E0D">
        <w:rPr>
          <w:rFonts w:ascii="Tahoma" w:hAnsi="Tahoma" w:cs="Tahoma"/>
          <w:b/>
          <w:bCs/>
          <w:iCs/>
          <w:sz w:val="22"/>
          <w:szCs w:val="22"/>
          <w:lang w:val="es-PE"/>
        </w:rPr>
        <w:t>cantidad_suministros</w:t>
      </w:r>
      <w:proofErr w:type="spellEnd"/>
      <w:r w:rsidR="008F2E0D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}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nuevo suministro de </w:t>
      </w:r>
      <w:r w:rsidR="000D11AC" w:rsidRPr="000D11AC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${</w:t>
      </w:r>
      <w:proofErr w:type="spellStart"/>
      <w:r w:rsidR="000D11AC" w:rsidRPr="000D11AC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sistema_acometida</w:t>
      </w:r>
      <w:proofErr w:type="spellEnd"/>
      <w:r w:rsidR="000D11AC" w:rsidRPr="000D11AC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}</w:t>
      </w:r>
      <w:r w:rsidR="000D11A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0D11AC" w:rsidRPr="000D11AC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790110D7" w:rsidR="00B163B8" w:rsidRPr="00FC4DAC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será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0D11AC" w:rsidRPr="000D11AC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48D02720" w14:textId="60E47BB6" w:rsidR="00B163B8" w:rsidRDefault="002B66C9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se logró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coordin</w:t>
      </w:r>
      <w:r>
        <w:rPr>
          <w:rFonts w:ascii="Tahoma" w:hAnsi="Tahoma" w:cs="Tahoma"/>
          <w:iCs/>
          <w:sz w:val="22"/>
          <w:szCs w:val="22"/>
          <w:lang w:val="es-PE"/>
        </w:rPr>
        <w:t>ar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>en campo</w:t>
      </w:r>
      <w:r w:rsidR="005368B3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con </w:t>
      </w:r>
      <w:r w:rsidR="00B163B8" w:rsidRPr="008F0365">
        <w:rPr>
          <w:rFonts w:ascii="Tahoma" w:hAnsi="Tahoma" w:cs="Tahoma"/>
          <w:iCs/>
          <w:noProof/>
          <w:sz w:val="22"/>
          <w:szCs w:val="22"/>
          <w:lang w:val="es-PE"/>
        </w:rPr>
        <w:t>el cliente</w:t>
      </w:r>
      <w:r w:rsidR="00B32F22">
        <w:rPr>
          <w:rFonts w:ascii="Tahoma" w:hAnsi="Tahoma" w:cs="Tahoma"/>
          <w:iCs/>
          <w:sz w:val="22"/>
          <w:szCs w:val="22"/>
          <w:lang w:val="es-PE"/>
        </w:rPr>
        <w:t xml:space="preserve"> ${</w:t>
      </w:r>
      <w:proofErr w:type="spellStart"/>
      <w:r w:rsidR="00B32F22">
        <w:rPr>
          <w:rFonts w:ascii="Tahoma" w:hAnsi="Tahoma" w:cs="Tahoma"/>
          <w:iCs/>
          <w:sz w:val="22"/>
          <w:szCs w:val="22"/>
          <w:lang w:val="es-PE"/>
        </w:rPr>
        <w:t>cliente_nombre</w:t>
      </w:r>
      <w:proofErr w:type="spellEnd"/>
      <w:r w:rsidR="00B32F22">
        <w:rPr>
          <w:rFonts w:ascii="Tahoma" w:hAnsi="Tahoma" w:cs="Tahoma"/>
          <w:iCs/>
          <w:sz w:val="22"/>
          <w:szCs w:val="22"/>
          <w:lang w:val="es-PE"/>
        </w:rPr>
        <w:t xml:space="preserve">} </w:t>
      </w:r>
      <w:r>
        <w:rPr>
          <w:rFonts w:ascii="Tahoma" w:hAnsi="Tahoma" w:cs="Tahoma"/>
          <w:iCs/>
          <w:noProof/>
          <w:sz w:val="22"/>
          <w:szCs w:val="22"/>
          <w:lang w:val="es-PE"/>
        </w:rPr>
        <w:t xml:space="preserve">llamada al 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cel.: </w:t>
      </w:r>
      <w:r w:rsidR="000D11AC" w:rsidRPr="000D11AC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${nro_celular}</w:t>
      </w:r>
      <w:r>
        <w:rPr>
          <w:rFonts w:ascii="Tahoma" w:hAnsi="Tahoma" w:cs="Tahoma"/>
          <w:iCs/>
          <w:noProof/>
          <w:sz w:val="22"/>
          <w:szCs w:val="22"/>
          <w:lang w:val="es-PE"/>
        </w:rPr>
        <w:t xml:space="preserve"> no fue contestada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solicitada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por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cliente</w:t>
      </w:r>
      <w:proofErr w:type="spellEnd"/>
      <w:r w:rsidRPr="00BF2D89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03C0C3D1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0D11AC" w:rsidRPr="000D11AC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${tiene_nicho}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en </w:t>
      </w:r>
      <w:r w:rsidR="002B66C9">
        <w:rPr>
          <w:rFonts w:ascii="Tahoma" w:hAnsi="Tahoma" w:cs="Tahoma"/>
          <w:iCs/>
          <w:sz w:val="22"/>
          <w:szCs w:val="22"/>
          <w:lang w:val="es-PE"/>
        </w:rPr>
        <w:t>murete al ingreso del pasaje común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79FBA0" w14:textId="77777777" w:rsidR="00B163B8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EB7145A" w14:textId="54DC46FC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C059CB" w:rsidRPr="0011232B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120</w:t>
      </w:r>
      <w:r w:rsidRPr="0011232B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SED </w:t>
      </w:r>
      <w:r w:rsidR="000D11AC" w:rsidRPr="000D11AC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40EA8CD2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 w:rsidR="00C059CB">
        <w:rPr>
          <w:rFonts w:ascii="Arial" w:hAnsi="Arial" w:cs="Arial"/>
          <w:sz w:val="22"/>
          <w:szCs w:val="22"/>
        </w:rPr>
        <w:t>logr</w:t>
      </w:r>
      <w:r w:rsidR="00181DB5">
        <w:rPr>
          <w:rFonts w:ascii="Arial" w:hAnsi="Arial" w:cs="Arial"/>
          <w:sz w:val="22"/>
          <w:szCs w:val="22"/>
        </w:rPr>
        <w:t>ó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con la </w:t>
      </w:r>
      <w:proofErr w:type="spellStart"/>
      <w:r w:rsidR="00C059CB">
        <w:rPr>
          <w:rFonts w:ascii="Arial" w:hAnsi="Arial" w:cs="Arial"/>
          <w:sz w:val="22"/>
          <w:szCs w:val="22"/>
        </w:rPr>
        <w:t>información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C059CB">
        <w:rPr>
          <w:rFonts w:ascii="Arial" w:hAnsi="Arial" w:cs="Arial"/>
          <w:sz w:val="22"/>
          <w:szCs w:val="22"/>
        </w:rPr>
        <w:t>alcanzada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para la </w:t>
      </w:r>
      <w:proofErr w:type="spellStart"/>
      <w:r w:rsidR="00C059CB">
        <w:rPr>
          <w:rFonts w:ascii="Arial" w:hAnsi="Arial" w:cs="Arial"/>
          <w:sz w:val="22"/>
          <w:szCs w:val="22"/>
        </w:rPr>
        <w:t>inspección</w:t>
      </w:r>
      <w:proofErr w:type="spellEnd"/>
      <w:r w:rsidR="00C059CB">
        <w:rPr>
          <w:rFonts w:ascii="Arial" w:hAnsi="Arial" w:cs="Arial"/>
          <w:sz w:val="22"/>
          <w:szCs w:val="22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</w:t>
      </w:r>
      <w:proofErr w:type="spellStart"/>
      <w:r w:rsidRPr="00AF0BB7">
        <w:rPr>
          <w:rFonts w:ascii="Arial" w:hAnsi="Arial" w:cs="Arial"/>
          <w:sz w:val="22"/>
          <w:szCs w:val="22"/>
        </w:rPr>
        <w:t>suministros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18E52EF0" w14:textId="035545C8" w:rsidR="0011232B" w:rsidRDefault="00B32F22" w:rsidP="0011232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>${descripcion_trabajo}</w:t>
      </w:r>
      <w:r w:rsidR="0011232B"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 xml:space="preserve"> 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7777777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30FD23F2" w:rsidR="00B163B8" w:rsidRDefault="00C059CB" w:rsidP="00CA546E">
      <w:pPr>
        <w:rPr>
          <w:lang w:val="es-PE"/>
        </w:rPr>
      </w:pPr>
      <w:r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58C085" wp14:editId="6A0D0CBD">
                <wp:simplePos x="0" y="0"/>
                <wp:positionH relativeFrom="column">
                  <wp:posOffset>709295</wp:posOffset>
                </wp:positionH>
                <wp:positionV relativeFrom="paragraph">
                  <wp:posOffset>2860675</wp:posOffset>
                </wp:positionV>
                <wp:extent cx="1138555" cy="285750"/>
                <wp:effectExtent l="0" t="38100" r="614045" b="19050"/>
                <wp:wrapNone/>
                <wp:docPr id="591408833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38555" cy="285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9736"/>
                            <a:gd name="adj6" fmla="val -52900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8F7364" w14:textId="71D865B8" w:rsidR="00C059CB" w:rsidRPr="00C059CB" w:rsidRDefault="00C059CB" w:rsidP="00C059C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LL-</w:t>
                            </w:r>
                            <w:r w:rsidR="004E5BB6">
                              <w:rPr>
                                <w:color w:val="FF0000"/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58C085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3" o:spid="_x0000_s1026" type="#_x0000_t48" style="position:absolute;margin-left:55.85pt;margin-top:225.25pt;width:89.65pt;height:2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" adj="-11426,4263" fillcolor="white [3212]" strokecolor="#ed7d31 [3205]" strokeweight="1.5pt">
                <v:stroke startarrow="open"/>
                <v:textbox>
                  <w:txbxContent>
                    <w:p w14:paraId="628F7364" w14:textId="71D865B8" w:rsidR="00C059CB" w:rsidRPr="00C059CB" w:rsidRDefault="00C059CB" w:rsidP="00C059C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LL-</w:t>
                      </w:r>
                      <w:r w:rsidR="004E5BB6">
                        <w:rPr>
                          <w:color w:val="FF0000"/>
                          <w:lang w:val="es-ES"/>
                        </w:rPr>
                        <w:t>${llave}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2B28C00" wp14:editId="5E795762">
                <wp:simplePos x="0" y="0"/>
                <wp:positionH relativeFrom="column">
                  <wp:posOffset>766445</wp:posOffset>
                </wp:positionH>
                <wp:positionV relativeFrom="paragraph">
                  <wp:posOffset>170815</wp:posOffset>
                </wp:positionV>
                <wp:extent cx="900430" cy="504825"/>
                <wp:effectExtent l="0" t="0" r="1099820" b="295275"/>
                <wp:wrapNone/>
                <wp:docPr id="1648550204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043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43259"/>
                            <a:gd name="adj6" fmla="val -11431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1B40B" w14:textId="77777777" w:rsidR="00B163B8" w:rsidRDefault="00B163B8" w:rsidP="00B163B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28C00" id="_x0000_s1027" type="#_x0000_t48" style="position:absolute;margin-left:60.35pt;margin-top:13.45pt;width:70.9pt;height:39.7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" adj="-24691,30944" fillcolor="white [3212]" strokecolor="#ed7d31 [3205]" strokeweight="1.5pt">
                <v:stroke startarrow="open"/>
                <v:textbox>
                  <w:txbxContent>
                    <w:p w14:paraId="06B1B40B" w14:textId="77777777" w:rsidR="00B163B8" w:rsidRDefault="00B163B8" w:rsidP="00B163B8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Predio del solicitante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288FD6A" wp14:editId="5F2A343C">
                <wp:simplePos x="0" y="0"/>
                <wp:positionH relativeFrom="column">
                  <wp:posOffset>2691043</wp:posOffset>
                </wp:positionH>
                <wp:positionV relativeFrom="paragraph">
                  <wp:posOffset>946103</wp:posOffset>
                </wp:positionV>
                <wp:extent cx="402520" cy="312826"/>
                <wp:effectExtent l="76200" t="114300" r="74295" b="106680"/>
                <wp:wrapNone/>
                <wp:docPr id="210524514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75729">
                          <a:off x="0" y="0"/>
                          <a:ext cx="402520" cy="3128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2F5A2" id="Rectángulo 27" o:spid="_x0000_s1026" style="position:absolute;margin-left:211.9pt;margin-top:74.5pt;width:31.7pt;height:24.65pt;rotation:2267250fd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" fillcolor="white [3212]" strokecolor="red" strokeweight="1pt"/>
            </w:pict>
          </mc:Fallback>
        </mc:AlternateContent>
      </w:r>
      <w:r w:rsidRPr="009B623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B54B40" wp14:editId="0026C40E">
                <wp:simplePos x="0" y="0"/>
                <wp:positionH relativeFrom="column">
                  <wp:posOffset>3252470</wp:posOffset>
                </wp:positionH>
                <wp:positionV relativeFrom="paragraph">
                  <wp:posOffset>4761865</wp:posOffset>
                </wp:positionV>
                <wp:extent cx="855980" cy="504825"/>
                <wp:effectExtent l="1200150" t="0" r="20320" b="28575"/>
                <wp:wrapNone/>
                <wp:docPr id="1439619262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8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64496"/>
                            <a:gd name="adj6" fmla="val -136436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14986A" w14:textId="702939E7" w:rsidR="009B623F" w:rsidRPr="009B623F" w:rsidRDefault="009B623F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SED </w:t>
                            </w:r>
                            <w:r w:rsidR="004E5BB6">
                              <w:rPr>
                                <w:color w:val="FF0000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54B40" id="Globo: línea doblada 7" o:spid="_x0000_s1028" type="#_x0000_t48" style="position:absolute;margin-left:256.1pt;margin-top:374.95pt;width:67.4pt;height:39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" adj="-29470,13931" fillcolor="white [3212]" strokecolor="#ed7d31 [3205]" strokeweight="1.5pt">
                <v:stroke startarrow="open"/>
                <v:textbox>
                  <w:txbxContent>
                    <w:p w14:paraId="1314986A" w14:textId="702939E7" w:rsidR="009B623F" w:rsidRPr="009B623F" w:rsidRDefault="009B623F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SED </w:t>
                      </w:r>
                      <w:r w:rsidR="004E5BB6">
                        <w:rPr>
                          <w:color w:val="FF0000"/>
                          <w:lang w:val="es-ES"/>
                        </w:rPr>
                        <w:t>${sed}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51A4ED3" wp14:editId="4381B69F">
                <wp:simplePos x="0" y="0"/>
                <wp:positionH relativeFrom="column">
                  <wp:posOffset>842645</wp:posOffset>
                </wp:positionH>
                <wp:positionV relativeFrom="paragraph">
                  <wp:posOffset>1570990</wp:posOffset>
                </wp:positionV>
                <wp:extent cx="1609725" cy="663575"/>
                <wp:effectExtent l="0" t="323850" r="1323975" b="22225"/>
                <wp:wrapNone/>
                <wp:docPr id="1915692465" name="Globo: línea doblad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09725" cy="6635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39829"/>
                            <a:gd name="adj6" fmla="val -82854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4EE62C" w14:textId="6CDDA4C4" w:rsidR="00B163B8" w:rsidRPr="00B163B8" w:rsidRDefault="00B163B8" w:rsidP="00B163B8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nicho del nuevo suministro en banco de medidores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A4ED3" id="Globo: línea doblada 5" o:spid="_x0000_s1029" type="#_x0000_t48" style="position:absolute;margin-left:66.35pt;margin-top:123.7pt;width:126.75pt;height:52.25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" adj="-17896,-8603" fillcolor="white [3212]" strokecolor="#ed7d31 [3205]" strokeweight="1.5pt">
                <v:stroke startarrow="open"/>
                <v:textbox>
                  <w:txbxContent>
                    <w:p w14:paraId="0D4EE62C" w14:textId="6CDDA4C4" w:rsidR="00B163B8" w:rsidRPr="00B163B8" w:rsidRDefault="00B163B8" w:rsidP="00B163B8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nicho del nuevo suministro en banco de medidores</w:t>
                      </w:r>
                    </w:p>
                  </w:txbxContent>
                </v:textbox>
              </v:shape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>
        <w:rPr>
          <w:noProof/>
        </w:rPr>
        <w:drawing>
          <wp:inline distT="0" distB="0" distL="0" distR="0" wp14:anchorId="7B418AF9" wp14:editId="07D9BEF5">
            <wp:extent cx="4773796" cy="5318177"/>
            <wp:effectExtent l="19050" t="19050" r="27305" b="1587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796" cy="53181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7D4476F5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11BA04DB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0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1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2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8A5EA9" wp14:editId="08661BFB">
                <wp:simplePos x="0" y="0"/>
                <wp:positionH relativeFrom="margin">
                  <wp:align>center</wp:align>
                </wp:positionH>
                <wp:positionV relativeFrom="paragraph">
                  <wp:posOffset>3636894</wp:posOffset>
                </wp:positionV>
                <wp:extent cx="580390" cy="305435"/>
                <wp:effectExtent l="0" t="0" r="0" b="18415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7F2B6C" w14:textId="77777777" w:rsidR="00B163B8" w:rsidRPr="00023BB8" w:rsidRDefault="00B163B8" w:rsidP="00B42066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A5EA9" id="Rectángulo 39" o:spid="_x0000_s1033" style="position:absolute;margin-left:0;margin-top:286.35pt;width:45.7pt;height:24.05pt;rotation:-332681fd;z-index:25168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39tfgIAAFY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" filled="f" stroked="f" strokeweight="1pt">
                <v:textbox>
                  <w:txbxContent>
                    <w:p w14:paraId="387F2B6C" w14:textId="77777777" w:rsidR="00B163B8" w:rsidRPr="00023BB8" w:rsidRDefault="00B163B8" w:rsidP="00B42066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19DF99" wp14:editId="29A3A9C1">
                <wp:simplePos x="0" y="0"/>
                <wp:positionH relativeFrom="margin">
                  <wp:posOffset>1424684</wp:posOffset>
                </wp:positionH>
                <wp:positionV relativeFrom="paragraph">
                  <wp:posOffset>3579495</wp:posOffset>
                </wp:positionV>
                <wp:extent cx="580390" cy="305435"/>
                <wp:effectExtent l="0" t="0" r="0" b="18415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93003B" w14:textId="77777777" w:rsidR="00B163B8" w:rsidRPr="00023BB8" w:rsidRDefault="00B163B8" w:rsidP="00B07B64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9DF99" id="Rectángulo 7" o:spid="_x0000_s1034" style="position:absolute;margin-left:112.2pt;margin-top:281.85pt;width:45.7pt;height:24.05pt;rotation:-332681fd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" filled="f" stroked="f" strokeweight="1pt">
                <v:textbox>
                  <w:txbxContent>
                    <w:p w14:paraId="1393003B" w14:textId="77777777" w:rsidR="00B163B8" w:rsidRPr="00023BB8" w:rsidRDefault="00B163B8" w:rsidP="00B07B64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B41B4C" wp14:editId="4687DF57">
                <wp:simplePos x="0" y="0"/>
                <wp:positionH relativeFrom="column">
                  <wp:posOffset>3104028</wp:posOffset>
                </wp:positionH>
                <wp:positionV relativeFrom="paragraph">
                  <wp:posOffset>3641428</wp:posOffset>
                </wp:positionV>
                <wp:extent cx="45719" cy="258783"/>
                <wp:effectExtent l="57150" t="38100" r="50165" b="65405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587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130F0" id="Conector recto de flecha 33" o:spid="_x0000_s1026" type="#_x0000_t32" style="position:absolute;margin-left:244.4pt;margin-top:286.75pt;width:3.6pt;height:20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58FF74D" wp14:editId="5F0F37FC">
                <wp:simplePos x="0" y="0"/>
                <wp:positionH relativeFrom="column">
                  <wp:posOffset>3196245</wp:posOffset>
                </wp:positionH>
                <wp:positionV relativeFrom="paragraph">
                  <wp:posOffset>3579041</wp:posOffset>
                </wp:positionV>
                <wp:extent cx="290946" cy="178130"/>
                <wp:effectExtent l="19050" t="19050" r="33020" b="31750"/>
                <wp:wrapNone/>
                <wp:docPr id="32" name="Flecha: a la der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63667">
                          <a:off x="0" y="0"/>
                          <a:ext cx="290946" cy="1781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9FB7B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2" o:spid="_x0000_s1026" type="#_x0000_t13" style="position:absolute;margin-left:251.65pt;margin-top:281.8pt;width:22.9pt;height:14.05pt;rotation:11319888fd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" adj="14988" fillcolor="#5b9bd5 [3204]" strokecolor="#1f4d78 [1604]" strokeweight="1pt"/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E3B7C7" wp14:editId="6D4E4159">
                <wp:simplePos x="0" y="0"/>
                <wp:positionH relativeFrom="margin">
                  <wp:posOffset>3702471</wp:posOffset>
                </wp:positionH>
                <wp:positionV relativeFrom="paragraph">
                  <wp:posOffset>3211632</wp:posOffset>
                </wp:positionV>
                <wp:extent cx="226088" cy="10048"/>
                <wp:effectExtent l="0" t="0" r="21590" b="28575"/>
                <wp:wrapNone/>
                <wp:docPr id="51" name="Conector rec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088" cy="10048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5A5E64" id="Conector recto 51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1.55pt,252.9pt" to="309.35pt,25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" strokecolor="black [3213]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2499CA" wp14:editId="6E2DE6A5">
                <wp:simplePos x="0" y="0"/>
                <wp:positionH relativeFrom="margin">
                  <wp:posOffset>3628653</wp:posOffset>
                </wp:positionH>
                <wp:positionV relativeFrom="paragraph">
                  <wp:posOffset>3193679</wp:posOffset>
                </wp:positionV>
                <wp:extent cx="398297" cy="294215"/>
                <wp:effectExtent l="0" t="0" r="0" b="10795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20346">
                          <a:off x="0" y="0"/>
                          <a:ext cx="398297" cy="294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62DB67" w14:textId="77777777" w:rsidR="00B163B8" w:rsidRPr="00C3692E" w:rsidRDefault="00B163B8" w:rsidP="00CD41B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4013D"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499CA" id="Rectángulo 52" o:spid="_x0000_s1035" style="position:absolute;margin-left:285.7pt;margin-top:251.45pt;width:31.35pt;height:23.15pt;rotation:-305457fd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" filled="f" stroked="f" strokeweight="1pt">
                <v:textbox>
                  <w:txbxContent>
                    <w:p w14:paraId="0962DB67" w14:textId="77777777" w:rsidR="00B163B8" w:rsidRPr="00C3692E" w:rsidRDefault="00B163B8" w:rsidP="00CD41B7">
                      <w:pPr>
                        <w:jc w:val="center"/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4013D"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940C35" wp14:editId="7AC4DC8F">
                <wp:simplePos x="0" y="0"/>
                <wp:positionH relativeFrom="margin">
                  <wp:posOffset>1670578</wp:posOffset>
                </wp:positionH>
                <wp:positionV relativeFrom="paragraph">
                  <wp:posOffset>2849740</wp:posOffset>
                </wp:positionV>
                <wp:extent cx="777875" cy="247015"/>
                <wp:effectExtent l="0" t="0" r="22225" b="191135"/>
                <wp:wrapNone/>
                <wp:docPr id="28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75" cy="247015"/>
                        </a:xfrm>
                        <a:prstGeom prst="wedgeRectCallout">
                          <a:avLst>
                            <a:gd name="adj1" fmla="val 30987"/>
                            <a:gd name="adj2" fmla="val 10826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9B3D0E" w14:textId="77777777" w:rsidR="00B163B8" w:rsidRPr="00063551" w:rsidRDefault="00B163B8" w:rsidP="002B0ED2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CLIENTE</w:t>
                            </w:r>
                          </w:p>
                          <w:p w14:paraId="618219D3" w14:textId="77777777" w:rsidR="00B163B8" w:rsidRPr="00AA171E" w:rsidRDefault="00B163B8" w:rsidP="002B0ED2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5725A864" w14:textId="77777777" w:rsidR="00B163B8" w:rsidRPr="00AA171E" w:rsidRDefault="00B163B8" w:rsidP="002B0ED2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940C3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36" type="#_x0000_t61" style="position:absolute;margin-left:131.55pt;margin-top:224.4pt;width:61.25pt;height:19.4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" adj="17493,34185" fillcolor="white [3212]" strokecolor="red" strokeweight="1pt">
                <v:textbox>
                  <w:txbxContent>
                    <w:p w14:paraId="5F9B3D0E" w14:textId="77777777" w:rsidR="00B163B8" w:rsidRPr="00063551" w:rsidRDefault="00B163B8" w:rsidP="002B0ED2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CLIENTE</w:t>
                      </w:r>
                    </w:p>
                    <w:p w14:paraId="618219D3" w14:textId="77777777" w:rsidR="00B163B8" w:rsidRPr="00AA171E" w:rsidRDefault="00B163B8" w:rsidP="002B0ED2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5725A864" w14:textId="77777777" w:rsidR="00B163B8" w:rsidRPr="00AA171E" w:rsidRDefault="00B163B8" w:rsidP="002B0ED2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31DF">
        <w:rPr>
          <w:rFonts w:ascii="Tahoma" w:hAnsi="Tahoma" w:cs="Tahoma"/>
          <w:iCs/>
          <w:noProof/>
          <w:sz w:val="20"/>
          <w:lang w:val="es-PE"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894485" wp14:editId="56AE60D0">
                <wp:simplePos x="0" y="0"/>
                <wp:positionH relativeFrom="margin">
                  <wp:posOffset>650066</wp:posOffset>
                </wp:positionH>
                <wp:positionV relativeFrom="paragraph">
                  <wp:posOffset>3600145</wp:posOffset>
                </wp:positionV>
                <wp:extent cx="840105" cy="617517"/>
                <wp:effectExtent l="0" t="0" r="17145" b="11430"/>
                <wp:wrapNone/>
                <wp:docPr id="167" name="Proces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617517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7298E" w14:textId="77777777" w:rsidR="00B163B8" w:rsidRPr="00F11FF2" w:rsidRDefault="00B163B8" w:rsidP="00536EB6">
                            <w:pPr>
                              <w:jc w:val="center"/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</w:pP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Va=</w:t>
                            </w:r>
                            <w:r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224.0</w:t>
                            </w: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</w:t>
                            </w:r>
                          </w:p>
                          <w:p w14:paraId="0751E7DC" w14:textId="77777777" w:rsidR="00B163B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Vp</w:t>
                            </w:r>
                            <w:proofErr w:type="spellEnd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223.8V</w:t>
                            </w:r>
                          </w:p>
                          <w:p w14:paraId="6C388A08" w14:textId="77777777" w:rsidR="00B163B8" w:rsidRPr="0097182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ΔVp</w:t>
                            </w:r>
                            <w:proofErr w:type="spellEnd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=6.5V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894485" id="_x0000_t109" coordsize="21600,21600" o:spt="109" path="m,l,21600r21600,l21600,xe">
                <v:stroke joinstyle="miter"/>
                <v:path gradientshapeok="t" o:connecttype="rect"/>
              </v:shapetype>
              <v:shape id="Proceso 35" o:spid="_x0000_s1037" type="#_x0000_t109" style="position:absolute;margin-left:51.2pt;margin-top:283.5pt;width:66.15pt;height:48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" fillcolor="white [3201]" strokecolor="#a5a5a5 [3206]" strokeweight="1pt">
                <v:textbox>
                  <w:txbxContent>
                    <w:p w14:paraId="2787298E" w14:textId="77777777" w:rsidR="00B163B8" w:rsidRPr="00F11FF2" w:rsidRDefault="00B163B8" w:rsidP="00536EB6">
                      <w:pPr>
                        <w:jc w:val="center"/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</w:pP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Va=</w:t>
                      </w:r>
                      <w:r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224.0</w:t>
                      </w: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</w:t>
                      </w:r>
                    </w:p>
                    <w:p w14:paraId="0751E7DC" w14:textId="77777777" w:rsidR="00B163B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Vp=</w:t>
                      </w:r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223.8V</w:t>
                      </w:r>
                    </w:p>
                    <w:p w14:paraId="6C388A08" w14:textId="77777777" w:rsidR="00B163B8" w:rsidRPr="0097182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ΔVp=6.5V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D91758" wp14:editId="6B61731E">
                <wp:simplePos x="0" y="0"/>
                <wp:positionH relativeFrom="column">
                  <wp:posOffset>1851182</wp:posOffset>
                </wp:positionH>
                <wp:positionV relativeFrom="paragraph">
                  <wp:posOffset>3338607</wp:posOffset>
                </wp:positionV>
                <wp:extent cx="86591" cy="697874"/>
                <wp:effectExtent l="38100" t="38100" r="66040" b="64135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591" cy="6978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5ADC7" id="Conector recto de flecha 37" o:spid="_x0000_s1026" type="#_x0000_t32" style="position:absolute;margin-left:145.75pt;margin-top:262.9pt;width:6.8pt;height:54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3B9B17B" wp14:editId="1BF9270B">
                <wp:simplePos x="0" y="0"/>
                <wp:positionH relativeFrom="margin">
                  <wp:posOffset>1967816</wp:posOffset>
                </wp:positionH>
                <wp:positionV relativeFrom="paragraph">
                  <wp:posOffset>3223623</wp:posOffset>
                </wp:positionV>
                <wp:extent cx="1541033" cy="731560"/>
                <wp:effectExtent l="57150" t="95250" r="59690" b="106680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14903">
                          <a:off x="0" y="0"/>
                          <a:ext cx="1541033" cy="731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EFF1E" id="Rectángulo 8" o:spid="_x0000_s1026" style="position:absolute;margin-left:154.95pt;margin-top:253.85pt;width:121.35pt;height:57.6pt;rotation:-420629fd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7D60A58" wp14:editId="59579DB8">
                <wp:simplePos x="0" y="0"/>
                <wp:positionH relativeFrom="margin">
                  <wp:posOffset>3612193</wp:posOffset>
                </wp:positionH>
                <wp:positionV relativeFrom="paragraph">
                  <wp:posOffset>2867058</wp:posOffset>
                </wp:positionV>
                <wp:extent cx="112816" cy="1475204"/>
                <wp:effectExtent l="0" t="0" r="20955" b="10795"/>
                <wp:wrapNone/>
                <wp:docPr id="31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816" cy="1475204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07ECBF" id="Conector recto 31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84.4pt,225.75pt" to="293.3pt,34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" strokecolor="#0070c0" strokeweight="1.5pt">
                <v:stroke joinstyle="miter"/>
                <w10:wrap anchorx="margin"/>
              </v:line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77777777" w:rsidR="00B163B8" w:rsidRPr="00E9592E" w:rsidRDefault="00B163B8" w:rsidP="00E4108A">
      <w:pPr>
        <w:rPr>
          <w:lang w:val="es-PE"/>
        </w:rPr>
      </w:pPr>
    </w:p>
    <w:p w14:paraId="271DB9A9" w14:textId="77777777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89E87AD" w:rsidR="00B163B8" w:rsidRDefault="00B163B8" w:rsidP="004F5F97">
      <w:pPr>
        <w:rPr>
          <w:sz w:val="18"/>
          <w:szCs w:val="18"/>
          <w:lang w:val="es-PE"/>
        </w:rPr>
      </w:pPr>
    </w:p>
    <w:p w14:paraId="4FCCFDA5" w14:textId="64C7CB3E" w:rsidR="00B163B8" w:rsidRDefault="00B163B8" w:rsidP="005318EA">
      <w:pPr>
        <w:jc w:val="center"/>
        <w:rPr>
          <w:sz w:val="18"/>
          <w:szCs w:val="18"/>
        </w:rPr>
      </w:pPr>
    </w:p>
    <w:p w14:paraId="062B730B" w14:textId="77777777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7ADC07B7" w:rsidR="009B623F" w:rsidRDefault="009B623F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45C2081" wp14:editId="12E8D345">
                <wp:simplePos x="0" y="0"/>
                <wp:positionH relativeFrom="column">
                  <wp:posOffset>3442970</wp:posOffset>
                </wp:positionH>
                <wp:positionV relativeFrom="paragraph">
                  <wp:posOffset>1906270</wp:posOffset>
                </wp:positionV>
                <wp:extent cx="868680" cy="504825"/>
                <wp:effectExtent l="0" t="0" r="712470" b="542925"/>
                <wp:wrapNone/>
                <wp:docPr id="1951206733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6868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91816"/>
                            <a:gd name="adj6" fmla="val -7364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57A292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C2081" id="Globo: línea doblada 8" o:spid="_x0000_s1038" type="#_x0000_t48" style="position:absolute;margin-left:271.1pt;margin-top:150.1pt;width:68.4pt;height:39.7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" adj="-15907,41432" fillcolor="white [3212]" strokecolor="#ffc000 [3207]" strokeweight="1.5pt">
                <v:stroke startarrow="open"/>
                <v:textbox>
                  <w:txbxContent>
                    <w:p w14:paraId="2D57A292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Predio del solicitante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B27D12" wp14:editId="29755229">
            <wp:extent cx="6019554" cy="3998565"/>
            <wp:effectExtent l="19050" t="19050" r="19685" b="2159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554" cy="3998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4A156D16" w:rsidR="009B623F" w:rsidRDefault="00DD1AE0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444CD1D3">
                <wp:simplePos x="0" y="0"/>
                <wp:positionH relativeFrom="column">
                  <wp:posOffset>1906270</wp:posOffset>
                </wp:positionH>
                <wp:positionV relativeFrom="paragraph">
                  <wp:posOffset>3324225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9" type="#_x0000_t202" style="position:absolute;margin-left:150.1pt;margin-top:261.75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377429" wp14:editId="38F6783E">
                <wp:simplePos x="0" y="0"/>
                <wp:positionH relativeFrom="column">
                  <wp:posOffset>1014095</wp:posOffset>
                </wp:positionH>
                <wp:positionV relativeFrom="paragraph">
                  <wp:posOffset>2115820</wp:posOffset>
                </wp:positionV>
                <wp:extent cx="838200" cy="504825"/>
                <wp:effectExtent l="0" t="0" r="419100" b="409575"/>
                <wp:wrapNone/>
                <wp:docPr id="1785533336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82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7287"/>
                            <a:gd name="adj6" fmla="val -4072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560E4C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77429" id="_x0000_s1040" type="#_x0000_t48" style="position:absolute;margin-left:79.85pt;margin-top:166.6pt;width:66pt;height:39.7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" adj="-8797,36134" fillcolor="white [3212]" strokecolor="#ffc000 [3207]" strokeweight="1.5pt">
                <v:stroke startarrow="open"/>
                <v:textbox>
                  <w:txbxContent>
                    <w:p w14:paraId="7B560E4C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Predio del solicitante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72F5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650D697A">
                <wp:simplePos x="0" y="0"/>
                <wp:positionH relativeFrom="column">
                  <wp:posOffset>4428622</wp:posOffset>
                </wp:positionH>
                <wp:positionV relativeFrom="paragraph">
                  <wp:posOffset>2037022</wp:posOffset>
                </wp:positionV>
                <wp:extent cx="1348105" cy="504825"/>
                <wp:effectExtent l="247650" t="5524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00226"/>
                            <a:gd name="adj6" fmla="val -266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48B59" id="Globo: línea doblada 9" o:spid="_x0000_s1041" type="#_x0000_t48" style="position:absolute;margin-left:348.7pt;margin-top:160.4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" adj="-575,-21649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Límite de concesión de Pluz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621EE5B5">
            <wp:extent cx="5990886" cy="5485422"/>
            <wp:effectExtent l="19050" t="19050" r="10160" b="20320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886" cy="54854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22DCB9AF" w14:textId="77777777" w:rsidR="00DD1AE0" w:rsidRDefault="00DD1AE0">
      <w:pPr>
        <w:rPr>
          <w:sz w:val="18"/>
          <w:szCs w:val="18"/>
        </w:rPr>
      </w:pPr>
    </w:p>
    <w:p w14:paraId="562A5A56" w14:textId="77777777" w:rsidR="00DD1AE0" w:rsidRDefault="00DD1AE0">
      <w:pPr>
        <w:rPr>
          <w:sz w:val="18"/>
          <w:szCs w:val="18"/>
        </w:rPr>
      </w:pPr>
    </w:p>
    <w:p w14:paraId="565E337B" w14:textId="77777777" w:rsidR="00DD1AE0" w:rsidRDefault="00DD1AE0">
      <w:pPr>
        <w:rPr>
          <w:sz w:val="18"/>
          <w:szCs w:val="18"/>
        </w:rPr>
      </w:pPr>
    </w:p>
    <w:p w14:paraId="0654909E" w14:textId="77777777" w:rsidR="00DD1AE0" w:rsidRDefault="00DD1AE0">
      <w:pPr>
        <w:rPr>
          <w:sz w:val="18"/>
          <w:szCs w:val="18"/>
        </w:rPr>
      </w:pPr>
    </w:p>
    <w:p w14:paraId="353A88F6" w14:textId="77777777" w:rsidR="00DD1AE0" w:rsidRDefault="00DD1AE0">
      <w:pPr>
        <w:rPr>
          <w:sz w:val="18"/>
          <w:szCs w:val="18"/>
        </w:rPr>
      </w:pPr>
    </w:p>
    <w:p w14:paraId="546C1FCA" w14:textId="77777777" w:rsidR="00DD1AE0" w:rsidRDefault="00DD1AE0">
      <w:pPr>
        <w:rPr>
          <w:sz w:val="18"/>
          <w:szCs w:val="18"/>
        </w:rPr>
      </w:pPr>
    </w:p>
    <w:p w14:paraId="1FD89716" w14:textId="77777777" w:rsidR="00DD1AE0" w:rsidRDefault="00DD1AE0">
      <w:pPr>
        <w:rPr>
          <w:sz w:val="18"/>
          <w:szCs w:val="18"/>
        </w:rPr>
      </w:pPr>
    </w:p>
    <w:p w14:paraId="61467FC8" w14:textId="77777777" w:rsidR="00DD1AE0" w:rsidRDefault="00DD1AE0">
      <w:pPr>
        <w:rPr>
          <w:sz w:val="18"/>
          <w:szCs w:val="18"/>
        </w:rPr>
      </w:pPr>
    </w:p>
    <w:p w14:paraId="045DFF23" w14:textId="77777777" w:rsidR="00DD1AE0" w:rsidRDefault="00DD1AE0">
      <w:pPr>
        <w:rPr>
          <w:sz w:val="18"/>
          <w:szCs w:val="18"/>
        </w:rPr>
      </w:pPr>
    </w:p>
    <w:p w14:paraId="2E954A79" w14:textId="77777777" w:rsidR="00DD1AE0" w:rsidRDefault="00DD1AE0">
      <w:pPr>
        <w:rPr>
          <w:sz w:val="18"/>
          <w:szCs w:val="18"/>
        </w:rPr>
      </w:pPr>
    </w:p>
    <w:p w14:paraId="0F766D8F" w14:textId="77777777" w:rsidR="00DD1AE0" w:rsidRDefault="00DD1AE0">
      <w:pPr>
        <w:rPr>
          <w:sz w:val="18"/>
          <w:szCs w:val="18"/>
        </w:rPr>
      </w:pPr>
    </w:p>
    <w:p w14:paraId="70810F5E" w14:textId="77777777" w:rsidR="00DD1AE0" w:rsidRDefault="00DD1AE0">
      <w:pPr>
        <w:rPr>
          <w:sz w:val="18"/>
          <w:szCs w:val="18"/>
        </w:rPr>
      </w:pPr>
    </w:p>
    <w:p w14:paraId="42EB8980" w14:textId="77777777" w:rsidR="00DD1AE0" w:rsidRDefault="00DD1AE0">
      <w:pPr>
        <w:rPr>
          <w:sz w:val="18"/>
          <w:szCs w:val="18"/>
        </w:rPr>
      </w:pPr>
    </w:p>
    <w:p w14:paraId="5D6AAF7E" w14:textId="77777777" w:rsidR="00DD1AE0" w:rsidRDefault="00DD1AE0">
      <w:pPr>
        <w:rPr>
          <w:sz w:val="18"/>
          <w:szCs w:val="18"/>
        </w:rPr>
      </w:pPr>
    </w:p>
    <w:p w14:paraId="5877CDCD" w14:textId="77777777" w:rsidR="00DD1AE0" w:rsidRDefault="00DD1AE0">
      <w:pPr>
        <w:rPr>
          <w:sz w:val="18"/>
          <w:szCs w:val="18"/>
        </w:rPr>
      </w:pPr>
    </w:p>
    <w:p w14:paraId="4E5D9E16" w14:textId="77777777" w:rsidR="00DD1AE0" w:rsidRDefault="00DD1AE0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 xml:space="preserve">Conclusiones </w:t>
      </w:r>
    </w:p>
    <w:p w14:paraId="3C1D9A7A" w14:textId="00A67114" w:rsidR="0011232B" w:rsidRDefault="004E5BB6" w:rsidP="0011232B">
      <w:pPr>
        <w:pStyle w:val="Prrafodelista"/>
        <w:numPr>
          <w:ilvl w:val="0"/>
          <w:numId w:val="24"/>
        </w:numPr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>${descripcion_traba</w:t>
      </w:r>
      <w:r w:rsidR="00A21193"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>j</w:t>
      </w:r>
      <w:r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>o}</w:t>
      </w:r>
    </w:p>
    <w:p w14:paraId="392742C4" w14:textId="603F62D8" w:rsidR="00DD1AE0" w:rsidRDefault="00DD1AE0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Tensión en el punto de venta se obtuvo el valor de </w:t>
      </w:r>
      <w:r w:rsidRPr="0011232B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216.6V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 horas fuera punta, encontrandose dentro de lo normado.</w:t>
      </w:r>
    </w:p>
    <w:p w14:paraId="2CB489B5" w14:textId="7A8430B0" w:rsidR="00DD1AE0" w:rsidRPr="002660B4" w:rsidRDefault="00DD1AE0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11232B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En el murete construido en el banco de medidores se encuentra escrito el nombre del solicitante. Por lo que asumimos que es del solicitante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. 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1295129" w:rsidR="00B163B8" w:rsidRPr="008A42A2" w:rsidRDefault="00672F5B" w:rsidP="00886007">
      <w:pPr>
        <w:jc w:val="center"/>
        <w:rPr>
          <w:rFonts w:ascii="Arial" w:hAnsi="Arial" w:cs="Arial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40C1210C">
                <wp:simplePos x="0" y="0"/>
                <wp:positionH relativeFrom="column">
                  <wp:posOffset>575945</wp:posOffset>
                </wp:positionH>
                <wp:positionV relativeFrom="paragraph">
                  <wp:posOffset>170815</wp:posOffset>
                </wp:positionV>
                <wp:extent cx="859790" cy="457200"/>
                <wp:effectExtent l="0" t="0" r="759460" b="457200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9790" cy="457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7331"/>
                            <a:gd name="adj6" fmla="val -8110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42" type="#_x0000_t48" style="position:absolute;left:0;text-align:left;margin-left:45.35pt;margin-top:13.45pt;width:67.7pt;height:36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" adj="-17519,40463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Predio del solicitante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2387851C">
            <wp:extent cx="5363257" cy="4022443"/>
            <wp:effectExtent l="19050" t="19050" r="27940" b="165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57" cy="402244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F457C0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28E9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7780904B" w:rsidR="00B163B8" w:rsidRDefault="00727E17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EA6AC3F" wp14:editId="5C333149">
                <wp:simplePos x="0" y="0"/>
                <wp:positionH relativeFrom="column">
                  <wp:posOffset>2530844</wp:posOffset>
                </wp:positionH>
                <wp:positionV relativeFrom="paragraph">
                  <wp:posOffset>85573</wp:posOffset>
                </wp:positionV>
                <wp:extent cx="1154373" cy="545911"/>
                <wp:effectExtent l="933450" t="0" r="27305" b="64135"/>
                <wp:wrapNone/>
                <wp:docPr id="772657807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4373" cy="545911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9880"/>
                            <a:gd name="adj6" fmla="val -7754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2AC9F2" w14:textId="4C2F6D6D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BT </w:t>
                            </w:r>
                            <w:r w:rsidR="00A21193"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AC3F" id="Globo: línea doblada 13" o:spid="_x0000_s1043" type="#_x0000_t48" style="position:absolute;left:0;text-align:left;margin-left:199.3pt;margin-top:6.75pt;width:90.9pt;height:4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" adj="-16749,21574" fillcolor="white [3212]" strokecolor="#ed7d31 [3205]" strokeweight="1.5pt">
                <v:stroke startarrow="open"/>
                <v:textbox>
                  <w:txbxContent>
                    <w:p w14:paraId="6B2AC9F2" w14:textId="4C2F6D6D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BT </w:t>
                      </w:r>
                      <w:r w:rsidR="00A21193"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126A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40AF07D" wp14:editId="34458380">
                <wp:simplePos x="0" y="0"/>
                <wp:positionH relativeFrom="column">
                  <wp:posOffset>4585970</wp:posOffset>
                </wp:positionH>
                <wp:positionV relativeFrom="paragraph">
                  <wp:posOffset>3049270</wp:posOffset>
                </wp:positionV>
                <wp:extent cx="990600" cy="457200"/>
                <wp:effectExtent l="171450" t="514350" r="19050" b="19050"/>
                <wp:wrapNone/>
                <wp:docPr id="1400247381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457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07549"/>
                            <a:gd name="adj6" fmla="val -397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74F3B6" w14:textId="3B70BED5" w:rsidR="00DD1AE0" w:rsidRPr="00672F5B" w:rsidRDefault="00DD1AE0" w:rsidP="00DD1AE0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Caja de paso</w:t>
                            </w:r>
                            <w:r w:rsidR="006126A4">
                              <w:rPr>
                                <w:color w:val="FF0000"/>
                                <w:lang w:val="es-ES"/>
                              </w:rPr>
                              <w:t xml:space="preserve"> existente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F07D" id="_x0000_s1044" type="#_x0000_t48" style="position:absolute;left:0;text-align:left;margin-left:361.1pt;margin-top:240.1pt;width:78pt;height:3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" adj="-858,-23231" fillcolor="white [3212]" strokecolor="#ed7d31 [3205]" strokeweight="1.5pt">
                <v:stroke startarrow="open"/>
                <v:textbox>
                  <w:txbxContent>
                    <w:p w14:paraId="3D74F3B6" w14:textId="3B70BED5" w:rsidR="00DD1AE0" w:rsidRPr="00672F5B" w:rsidRDefault="00DD1AE0" w:rsidP="00DD1AE0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Caja de paso</w:t>
                      </w:r>
                      <w:r w:rsidR="006126A4">
                        <w:rPr>
                          <w:color w:val="FF0000"/>
                          <w:lang w:val="es-ES"/>
                        </w:rPr>
                        <w:t xml:space="preserve"> existente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6126A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C0ADEB" wp14:editId="093B2994">
                <wp:simplePos x="0" y="0"/>
                <wp:positionH relativeFrom="column">
                  <wp:posOffset>-65405</wp:posOffset>
                </wp:positionH>
                <wp:positionV relativeFrom="paragraph">
                  <wp:posOffset>772795</wp:posOffset>
                </wp:positionV>
                <wp:extent cx="1295400" cy="504825"/>
                <wp:effectExtent l="0" t="0" r="247650" b="828675"/>
                <wp:wrapNone/>
                <wp:docPr id="379504860" name="Globo: línea dobla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954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47099"/>
                            <a:gd name="adj6" fmla="val -841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DCB5FB" w14:textId="5B692A02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Nicho para el nuevo suministro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0ADEB" id="Globo: línea doblada 12" o:spid="_x0000_s1045" type="#_x0000_t48" style="position:absolute;left:0;text-align:left;margin-left:-5.15pt;margin-top:60.85pt;width:102pt;height:39.7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" adj="-1817,53373" fillcolor="white [3212]" strokecolor="#ed7d31 [3205]" strokeweight="1.5pt">
                <v:stroke startarrow="open"/>
                <v:textbox>
                  <w:txbxContent>
                    <w:p w14:paraId="7ADCB5FB" w14:textId="5B692A02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Nicho para el nuevo suministro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>
        <w:rPr>
          <w:noProof/>
        </w:rPr>
        <w:drawing>
          <wp:inline distT="0" distB="0" distL="0" distR="0" wp14:anchorId="7011D621" wp14:editId="16B705DE">
            <wp:extent cx="5905498" cy="4429125"/>
            <wp:effectExtent l="19050" t="19050" r="1968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098" cy="44708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C2483D" w14:textId="77777777" w:rsidR="006126A4" w:rsidRDefault="006126A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4C72C68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NICHO PREPARADO</w:t>
      </w:r>
    </w:p>
    <w:p w14:paraId="17FF94D5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37C89D61" w:rsidR="00B163B8" w:rsidRDefault="006126A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1D2DD37" wp14:editId="79C01137">
                <wp:simplePos x="0" y="0"/>
                <wp:positionH relativeFrom="column">
                  <wp:posOffset>3843019</wp:posOffset>
                </wp:positionH>
                <wp:positionV relativeFrom="paragraph">
                  <wp:posOffset>706120</wp:posOffset>
                </wp:positionV>
                <wp:extent cx="1038225" cy="504825"/>
                <wp:effectExtent l="609600" t="0" r="28575" b="333375"/>
                <wp:wrapNone/>
                <wp:docPr id="1553198825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0894"/>
                            <a:gd name="adj6" fmla="val -5529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7D2A20" w14:textId="21DF339C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BT </w:t>
                            </w:r>
                            <w:r w:rsidR="00A21193"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2DD37" id="Globo: línea doblada 15" o:spid="_x0000_s1046" type="#_x0000_t48" style="position:absolute;left:0;text-align:left;margin-left:302.6pt;margin-top:55.6pt;width:81.75pt;height:39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" adj="-11943,32593" fillcolor="white [3212]" strokecolor="#ed7d31 [3205]" strokeweight="1.5pt">
                <v:stroke startarrow="open"/>
                <v:textbox>
                  <w:txbxContent>
                    <w:p w14:paraId="117D2A20" w14:textId="21DF339C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BT </w:t>
                      </w:r>
                      <w:r w:rsidR="00A21193"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8E700E5" wp14:editId="75188E73">
                <wp:simplePos x="0" y="0"/>
                <wp:positionH relativeFrom="column">
                  <wp:posOffset>1095375</wp:posOffset>
                </wp:positionH>
                <wp:positionV relativeFrom="paragraph">
                  <wp:posOffset>5043170</wp:posOffset>
                </wp:positionV>
                <wp:extent cx="1290955" cy="504825"/>
                <wp:effectExtent l="0" t="742950" r="1033145" b="28575"/>
                <wp:wrapNone/>
                <wp:docPr id="160019270" name="Globo: línea dob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9095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37654"/>
                            <a:gd name="adj6" fmla="val -7513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1A3680" w14:textId="40B9490A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Nicho para el nuevo suministro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00E5" id="Globo: línea doblada 16" o:spid="_x0000_s1047" type="#_x0000_t48" style="position:absolute;left:0;text-align:left;margin-left:86.25pt;margin-top:397.1pt;width:101.65pt;height:39.7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" adj="-16230,-29733" fillcolor="white [3212]" strokecolor="#ed7d31 [3205]" strokeweight="1.5pt">
                <v:stroke startarrow="open"/>
                <v:textbox>
                  <w:txbxContent>
                    <w:p w14:paraId="011A3680" w14:textId="40B9490A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Nicho para el nuevo suministro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D4C7E39" wp14:editId="357BC251">
                <wp:simplePos x="0" y="0"/>
                <wp:positionH relativeFrom="column">
                  <wp:posOffset>1423670</wp:posOffset>
                </wp:positionH>
                <wp:positionV relativeFrom="paragraph">
                  <wp:posOffset>1210945</wp:posOffset>
                </wp:positionV>
                <wp:extent cx="917575" cy="466725"/>
                <wp:effectExtent l="190500" t="0" r="15875" b="1323975"/>
                <wp:wrapNone/>
                <wp:docPr id="1185947327" name="Globo: línea doblad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7575" cy="4667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64074"/>
                            <a:gd name="adj6" fmla="val -17014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9305D5" w14:textId="194D35DD" w:rsidR="00672F5B" w:rsidRPr="00672F5B" w:rsidRDefault="00672F5B" w:rsidP="00672F5B">
                            <w:pPr>
                              <w:jc w:val="center"/>
                            </w:pPr>
                            <w:proofErr w:type="spellStart"/>
                            <w:r w:rsidRPr="00672F5B">
                              <w:t>Predio</w:t>
                            </w:r>
                            <w:proofErr w:type="spellEnd"/>
                            <w:r w:rsidRPr="00672F5B">
                              <w:t xml:space="preserve"> del </w:t>
                            </w:r>
                            <w:proofErr w:type="spellStart"/>
                            <w:r w:rsidRPr="00672F5B">
                              <w:t>Solicitante</w:t>
                            </w:r>
                            <w:proofErr w:type="spellEnd"/>
                            <w:r w:rsidRPr="00672F5B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C7E39" id="Globo: línea doblada 14" o:spid="_x0000_s1048" type="#_x0000_t48" style="position:absolute;left:0;text-align:left;margin-left:112.1pt;margin-top:95.35pt;width:72.25pt;height:36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" adj="-3675,78640" fillcolor="white [3212]" strokecolor="#ed7d31 [3205]" strokeweight="1.5pt">
                <v:stroke startarrow="open"/>
                <v:textbox>
                  <w:txbxContent>
                    <w:p w14:paraId="4A9305D5" w14:textId="194D35DD" w:rsidR="00672F5B" w:rsidRPr="00672F5B" w:rsidRDefault="00672F5B" w:rsidP="00672F5B">
                      <w:pPr>
                        <w:jc w:val="center"/>
                      </w:pPr>
                      <w:r w:rsidRPr="00672F5B">
                        <w:t xml:space="preserve">Predio del Solicitante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>
        <w:rPr>
          <w:noProof/>
        </w:rPr>
        <w:drawing>
          <wp:inline distT="0" distB="0" distL="0" distR="0" wp14:anchorId="6C6D462A" wp14:editId="5B318B3A">
            <wp:extent cx="6720000" cy="5040000"/>
            <wp:effectExtent l="20637" t="17463" r="25718" b="25717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720000" cy="504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5DF6CA1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B2414">
        <w:rPr>
          <w:rFonts w:ascii="Arial" w:hAnsi="Arial" w:cs="Arial"/>
          <w:sz w:val="22"/>
          <w:szCs w:val="22"/>
          <w:lang w:val="es-PE" w:eastAsia="es-PE"/>
        </w:rPr>
        <w:t>DEL BANCO DE MEDIDORES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77777777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4D93865" w14:textId="77777777" w:rsidR="006126A4" w:rsidRDefault="006126A4" w:rsidP="00967D37">
      <w:pPr>
        <w:jc w:val="center"/>
        <w:rPr>
          <w:lang w:val="es-PE"/>
        </w:rPr>
      </w:pPr>
    </w:p>
    <w:p w14:paraId="5103124B" w14:textId="77777777" w:rsidR="006126A4" w:rsidRDefault="006126A4" w:rsidP="00967D37">
      <w:pPr>
        <w:jc w:val="center"/>
        <w:rPr>
          <w:lang w:val="es-PE"/>
        </w:rPr>
      </w:pPr>
    </w:p>
    <w:p w14:paraId="5401B9C2" w14:textId="77777777" w:rsidR="006126A4" w:rsidRDefault="006126A4" w:rsidP="00967D37">
      <w:pPr>
        <w:jc w:val="center"/>
        <w:rPr>
          <w:lang w:val="es-PE"/>
        </w:rPr>
      </w:pPr>
    </w:p>
    <w:p w14:paraId="75A9A251" w14:textId="77777777" w:rsidR="006126A4" w:rsidRDefault="006126A4" w:rsidP="00967D37">
      <w:pPr>
        <w:jc w:val="center"/>
        <w:rPr>
          <w:lang w:val="es-PE"/>
        </w:rPr>
      </w:pPr>
    </w:p>
    <w:p w14:paraId="2A9662FF" w14:textId="77777777" w:rsidR="006126A4" w:rsidRDefault="006126A4" w:rsidP="00967D37">
      <w:pPr>
        <w:jc w:val="center"/>
        <w:rPr>
          <w:lang w:val="es-PE"/>
        </w:rPr>
      </w:pPr>
    </w:p>
    <w:p w14:paraId="23429579" w14:textId="77777777" w:rsidR="006126A4" w:rsidRDefault="006126A4" w:rsidP="00967D37">
      <w:pPr>
        <w:jc w:val="center"/>
        <w:rPr>
          <w:lang w:val="es-PE"/>
        </w:rPr>
      </w:pPr>
    </w:p>
    <w:p w14:paraId="4C6CFC34" w14:textId="7F2BB68A" w:rsidR="006126A4" w:rsidRDefault="00727E17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C6C8EAE" wp14:editId="7F07D4ED">
                <wp:simplePos x="0" y="0"/>
                <wp:positionH relativeFrom="column">
                  <wp:posOffset>4528820</wp:posOffset>
                </wp:positionH>
                <wp:positionV relativeFrom="paragraph">
                  <wp:posOffset>1035685</wp:posOffset>
                </wp:positionV>
                <wp:extent cx="1133475" cy="381000"/>
                <wp:effectExtent l="723900" t="0" r="28575" b="285750"/>
                <wp:wrapNone/>
                <wp:docPr id="1940829539" name="Globo: línea dobla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3810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8254"/>
                            <a:gd name="adj6" fmla="val -59500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F45EA2" w14:textId="4D89DFC6" w:rsidR="006126A4" w:rsidRP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</w:t>
                            </w:r>
                            <w:r w:rsidR="00A21193">
                              <w:rPr>
                                <w:color w:val="FF0000"/>
                                <w:lang w:val="es-ES"/>
                              </w:rPr>
                              <w:t>-{llave}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8EAE" id="Globo: línea doblada 29" o:spid="_x0000_s1049" type="#_x0000_t48" style="position:absolute;left:0;text-align:left;margin-left:356.6pt;margin-top:81.55pt;width:89.25pt;height:30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" adj="-12852,34183" fillcolor="white [3212]" strokecolor="#ed7d31 [3205]" strokeweight="1.5pt">
                <v:stroke startarrow="open"/>
                <v:textbox>
                  <w:txbxContent>
                    <w:p w14:paraId="34F45EA2" w14:textId="4D89DFC6" w:rsidR="006126A4" w:rsidRP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</w:t>
                      </w:r>
                      <w:r w:rsidR="00A21193">
                        <w:rPr>
                          <w:color w:val="FF0000"/>
                          <w:lang w:val="es-ES"/>
                        </w:rPr>
                        <w:t>-{llave}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08C86EB" wp14:editId="655681E4">
                <wp:simplePos x="0" y="0"/>
                <wp:positionH relativeFrom="column">
                  <wp:posOffset>23495</wp:posOffset>
                </wp:positionH>
                <wp:positionV relativeFrom="paragraph">
                  <wp:posOffset>654685</wp:posOffset>
                </wp:positionV>
                <wp:extent cx="1000125" cy="504825"/>
                <wp:effectExtent l="0" t="0" r="447675" b="161925"/>
                <wp:wrapNone/>
                <wp:docPr id="829870744" name="Globo: línea dobla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0012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20047"/>
                            <a:gd name="adj6" fmla="val -3612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20E221" w14:textId="684069B8" w:rsidR="006126A4" w:rsidRP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</w:t>
                            </w:r>
                            <w:r w:rsidR="00A21193"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86EB" id="_x0000_s1050" type="#_x0000_t48" style="position:absolute;left:0;text-align:left;margin-left:1.85pt;margin-top:51.55pt;width:78.75pt;height:39.75pt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" adj="-7803,25930" fillcolor="white [3212]" strokecolor="#ed7d31 [3205]" strokeweight="1.5pt">
                <v:stroke startarrow="open"/>
                <v:textbox>
                  <w:txbxContent>
                    <w:p w14:paraId="0A20E221" w14:textId="684069B8" w:rsidR="006126A4" w:rsidRP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</w:t>
                      </w:r>
                      <w:r w:rsidR="00A21193"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126A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10647B2" wp14:editId="7ADB3E24">
                <wp:simplePos x="0" y="0"/>
                <wp:positionH relativeFrom="column">
                  <wp:posOffset>1528445</wp:posOffset>
                </wp:positionH>
                <wp:positionV relativeFrom="paragraph">
                  <wp:posOffset>2797810</wp:posOffset>
                </wp:positionV>
                <wp:extent cx="904875" cy="447675"/>
                <wp:effectExtent l="0" t="0" r="1628775" b="390525"/>
                <wp:wrapNone/>
                <wp:docPr id="1945195843" name="Globo: línea dobla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75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9105"/>
                            <a:gd name="adj6" fmla="val -16935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656CE4" w14:textId="18E27493" w:rsidR="006126A4" w:rsidRP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Murete del cliente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7B2" id="_x0000_s1051" type="#_x0000_t48" style="position:absolute;left:0;text-align:left;margin-left:120.35pt;margin-top:220.3pt;width:71.25pt;height:35.25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" adj="-36581,36527" fillcolor="white [3212]" strokecolor="#ed7d31 [3205]" strokeweight="1.5pt">
                <v:stroke startarrow="open"/>
                <v:textbox>
                  <w:txbxContent>
                    <w:p w14:paraId="3A656CE4" w14:textId="18E27493" w:rsidR="006126A4" w:rsidRP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Murete del cliente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126A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45074E4" wp14:editId="4A6B3E72">
                <wp:simplePos x="0" y="0"/>
                <wp:positionH relativeFrom="column">
                  <wp:posOffset>2919095</wp:posOffset>
                </wp:positionH>
                <wp:positionV relativeFrom="paragraph">
                  <wp:posOffset>626110</wp:posOffset>
                </wp:positionV>
                <wp:extent cx="866775" cy="504825"/>
                <wp:effectExtent l="552450" t="0" r="28575" b="1495425"/>
                <wp:wrapNone/>
                <wp:docPr id="1566777429" name="Globo: línea doblad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78537"/>
                            <a:gd name="adj6" fmla="val -57949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A12F08" w14:textId="77777777" w:rsidR="006126A4" w:rsidRDefault="006126A4" w:rsidP="006126A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074E4" id="Globo: línea doblada 30" o:spid="_x0000_s1052" type="#_x0000_t48" style="position:absolute;left:0;text-align:left;margin-left:229.85pt;margin-top:49.3pt;width:68.25pt;height:39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" adj="-12517,81764" fillcolor="white [3212]" strokecolor="#ed7d31 [3205]" strokeweight="1.5pt">
                <v:stroke startarrow="open"/>
                <v:textbox>
                  <w:txbxContent>
                    <w:p w14:paraId="7DA12F08" w14:textId="77777777" w:rsidR="006126A4" w:rsidRDefault="006126A4" w:rsidP="006126A4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Predio del solicitante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126A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EB761C1" wp14:editId="3CE45783">
                <wp:simplePos x="0" y="0"/>
                <wp:positionH relativeFrom="column">
                  <wp:posOffset>1699895</wp:posOffset>
                </wp:positionH>
                <wp:positionV relativeFrom="paragraph">
                  <wp:posOffset>3931285</wp:posOffset>
                </wp:positionV>
                <wp:extent cx="1371600" cy="504825"/>
                <wp:effectExtent l="0" t="342900" r="228600" b="28575"/>
                <wp:wrapNone/>
                <wp:docPr id="1310635231" name="Globo: línea doblad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716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59198"/>
                            <a:gd name="adj6" fmla="val 1636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D5A36B" w14:textId="53CACFD3" w:rsid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Predio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esta</w:t>
                            </w:r>
                            <w:proofErr w:type="spellEnd"/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 en el interior del pasaje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61C1" id="Globo: línea doblada 28" o:spid="_x0000_s1053" type="#_x0000_t48" style="position:absolute;left:0;text-align:left;margin-left:133.85pt;margin-top:309.55pt;width:108pt;height:39.75pt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" adj="3534,-12787" fillcolor="white [3212]" strokecolor="#ed7d31 [3205]" strokeweight="1.5pt">
                <v:stroke startarrow="open"/>
                <v:textbox>
                  <w:txbxContent>
                    <w:p w14:paraId="44D5A36B" w14:textId="53CACFD3" w:rsid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Predio esta en el interior del pasaje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6126A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C7C0B43" wp14:editId="657D58D3">
                <wp:simplePos x="0" y="0"/>
                <wp:positionH relativeFrom="column">
                  <wp:posOffset>4366895</wp:posOffset>
                </wp:positionH>
                <wp:positionV relativeFrom="paragraph">
                  <wp:posOffset>2359660</wp:posOffset>
                </wp:positionV>
                <wp:extent cx="1485900" cy="504825"/>
                <wp:effectExtent l="819150" t="704850" r="19050" b="28575"/>
                <wp:wrapNone/>
                <wp:docPr id="1127524011" name="Globo: línea doblad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29010"/>
                            <a:gd name="adj6" fmla="val -52270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C8EAAB" w14:textId="010E97A2" w:rsid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autosoportad</w:t>
                            </w:r>
                            <w:r w:rsidR="00A21193">
                              <w:rPr>
                                <w:color w:val="FF0000"/>
                                <w:lang w:val="es-ES"/>
                              </w:rPr>
                              <w:t>o</w:t>
                            </w:r>
                            <w:proofErr w:type="spellEnd"/>
                            <w:r w:rsidR="00A21193">
                              <w:rPr>
                                <w:color w:val="FF0000"/>
                                <w:lang w:val="es-ES"/>
                              </w:rPr>
                              <w:t xml:space="preserve"> ${</w:t>
                            </w:r>
                            <w:proofErr w:type="spellStart"/>
                            <w:r w:rsidR="00A21193">
                              <w:rPr>
                                <w:color w:val="FF0000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A21193">
                              <w:rPr>
                                <w:color w:val="FF0000"/>
                                <w:lang w:val="es-ES"/>
                              </w:rPr>
                              <w:t>}</w:t>
                            </w:r>
                            <w:r w:rsidR="00727E17" w:rsidRPr="00727E17">
                              <w:rPr>
                                <w:color w:val="FF0000"/>
                                <w:highlight w:val="magenta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0B43" id="_x0000_s1054" type="#_x0000_t48" style="position:absolute;left:0;text-align:left;margin-left:343.85pt;margin-top:185.8pt;width:117pt;height:39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" adj="-11290,-27866" fillcolor="white [3212]" strokecolor="#ed7d31 [3205]" strokeweight="1.5pt">
                <v:stroke startarrow="open"/>
                <v:textbox>
                  <w:txbxContent>
                    <w:p w14:paraId="6DC8EAAB" w14:textId="010E97A2" w:rsid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Cable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autosoportad</w:t>
                      </w:r>
                      <w:r w:rsidR="00A21193">
                        <w:rPr>
                          <w:color w:val="FF0000"/>
                          <w:lang w:val="es-ES"/>
                        </w:rPr>
                        <w:t>o</w:t>
                      </w:r>
                      <w:proofErr w:type="spellEnd"/>
                      <w:r w:rsidR="00A21193">
                        <w:rPr>
                          <w:color w:val="FF0000"/>
                          <w:lang w:val="es-ES"/>
                        </w:rPr>
                        <w:t xml:space="preserve"> ${</w:t>
                      </w:r>
                      <w:proofErr w:type="spellStart"/>
                      <w:r w:rsidR="00A21193">
                        <w:rPr>
                          <w:color w:val="FF0000"/>
                          <w:lang w:val="es-ES"/>
                        </w:rPr>
                        <w:t>cable_matriz</w:t>
                      </w:r>
                      <w:proofErr w:type="spellEnd"/>
                      <w:r w:rsidR="00A21193">
                        <w:rPr>
                          <w:color w:val="FF0000"/>
                          <w:lang w:val="es-ES"/>
                        </w:rPr>
                        <w:t>}</w:t>
                      </w:r>
                      <w:r w:rsidR="00727E17" w:rsidRPr="00727E17">
                        <w:rPr>
                          <w:color w:val="FF0000"/>
                          <w:highlight w:val="magenta"/>
                          <w:lang w:val="es-E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6126A4">
        <w:rPr>
          <w:noProof/>
        </w:rPr>
        <w:drawing>
          <wp:inline distT="0" distB="0" distL="0" distR="0" wp14:anchorId="7C50D69B" wp14:editId="7C1C0D27">
            <wp:extent cx="5892799" cy="4419600"/>
            <wp:effectExtent l="19050" t="19050" r="13335" b="19050"/>
            <wp:docPr id="663859387" name="Imagen 663859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59387" name="Imagen 66385938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869" cy="442940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14280B" w14:textId="55DBEC8F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INGRESO DEL PASAJE HACIA EL PREDIO DEL SOLICITANTE</w:t>
      </w:r>
    </w:p>
    <w:p w14:paraId="3044C35B" w14:textId="77777777" w:rsidR="006126A4" w:rsidRDefault="006126A4" w:rsidP="00967D37">
      <w:pPr>
        <w:jc w:val="center"/>
        <w:rPr>
          <w:lang w:val="es-PE"/>
        </w:rPr>
      </w:pPr>
    </w:p>
    <w:p w14:paraId="0A04E667" w14:textId="77777777" w:rsidR="006126A4" w:rsidRDefault="006126A4" w:rsidP="00967D37">
      <w:pPr>
        <w:jc w:val="center"/>
        <w:rPr>
          <w:lang w:val="es-PE"/>
        </w:rPr>
      </w:pPr>
    </w:p>
    <w:p w14:paraId="36175E81" w14:textId="77777777" w:rsidR="006126A4" w:rsidRDefault="006126A4" w:rsidP="00967D37">
      <w:pPr>
        <w:jc w:val="center"/>
        <w:rPr>
          <w:lang w:val="es-PE"/>
        </w:rPr>
      </w:pPr>
    </w:p>
    <w:p w14:paraId="40C0B55D" w14:textId="77777777" w:rsidR="006126A4" w:rsidRDefault="006126A4" w:rsidP="006126A4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9280E7D" w14:textId="77777777" w:rsidR="006126A4" w:rsidRDefault="006126A4" w:rsidP="00967D37">
      <w:pPr>
        <w:jc w:val="center"/>
        <w:rPr>
          <w:lang w:val="es-PE"/>
        </w:rPr>
      </w:pPr>
    </w:p>
    <w:p w14:paraId="157165D4" w14:textId="77777777" w:rsidR="006126A4" w:rsidRDefault="006126A4" w:rsidP="00967D37">
      <w:pPr>
        <w:jc w:val="center"/>
        <w:rPr>
          <w:lang w:val="es-PE"/>
        </w:rPr>
      </w:pPr>
    </w:p>
    <w:p w14:paraId="7C155F6D" w14:textId="77777777" w:rsidR="006126A4" w:rsidRDefault="006126A4" w:rsidP="00967D37">
      <w:pPr>
        <w:jc w:val="center"/>
        <w:rPr>
          <w:lang w:val="es-PE"/>
        </w:rPr>
      </w:pPr>
    </w:p>
    <w:p w14:paraId="6325902F" w14:textId="77777777" w:rsidR="006126A4" w:rsidRDefault="006126A4" w:rsidP="00967D37">
      <w:pPr>
        <w:jc w:val="center"/>
        <w:rPr>
          <w:lang w:val="es-PE"/>
        </w:rPr>
      </w:pPr>
    </w:p>
    <w:p w14:paraId="6D7F3398" w14:textId="77777777" w:rsidR="006126A4" w:rsidRDefault="006126A4" w:rsidP="00967D37">
      <w:pPr>
        <w:jc w:val="center"/>
        <w:rPr>
          <w:lang w:val="es-PE"/>
        </w:rPr>
      </w:pPr>
    </w:p>
    <w:p w14:paraId="329FD444" w14:textId="77777777" w:rsidR="006126A4" w:rsidRDefault="006126A4" w:rsidP="00967D37">
      <w:pPr>
        <w:jc w:val="center"/>
        <w:rPr>
          <w:lang w:val="es-PE"/>
        </w:rPr>
      </w:pPr>
    </w:p>
    <w:p w14:paraId="456305AE" w14:textId="77777777" w:rsidR="006126A4" w:rsidRDefault="006126A4" w:rsidP="00967D37">
      <w:pPr>
        <w:jc w:val="center"/>
        <w:rPr>
          <w:lang w:val="es-PE"/>
        </w:rPr>
      </w:pPr>
    </w:p>
    <w:p w14:paraId="12858B3B" w14:textId="77777777" w:rsidR="006126A4" w:rsidRDefault="006126A4" w:rsidP="00967D37">
      <w:pPr>
        <w:jc w:val="center"/>
        <w:rPr>
          <w:lang w:val="es-PE"/>
        </w:rPr>
      </w:pPr>
    </w:p>
    <w:p w14:paraId="7C8AB1B8" w14:textId="77777777" w:rsidR="006126A4" w:rsidRDefault="006126A4" w:rsidP="00967D37">
      <w:pPr>
        <w:jc w:val="center"/>
        <w:rPr>
          <w:lang w:val="es-PE"/>
        </w:rPr>
      </w:pPr>
    </w:p>
    <w:p w14:paraId="3CC26C00" w14:textId="77777777" w:rsidR="006126A4" w:rsidRDefault="006126A4" w:rsidP="00967D37">
      <w:pPr>
        <w:jc w:val="center"/>
        <w:rPr>
          <w:lang w:val="es-PE"/>
        </w:rPr>
      </w:pPr>
    </w:p>
    <w:p w14:paraId="2A3421FC" w14:textId="77777777" w:rsidR="006126A4" w:rsidRDefault="006126A4" w:rsidP="00967D37">
      <w:pPr>
        <w:jc w:val="center"/>
        <w:rPr>
          <w:lang w:val="es-PE"/>
        </w:rPr>
      </w:pPr>
    </w:p>
    <w:p w14:paraId="3C45EE97" w14:textId="77777777" w:rsidR="006126A4" w:rsidRDefault="006126A4" w:rsidP="00967D37">
      <w:pPr>
        <w:jc w:val="center"/>
        <w:rPr>
          <w:lang w:val="es-PE"/>
        </w:rPr>
      </w:pPr>
    </w:p>
    <w:p w14:paraId="3D43D6B0" w14:textId="77777777" w:rsidR="006126A4" w:rsidRDefault="006126A4" w:rsidP="00967D37">
      <w:pPr>
        <w:jc w:val="center"/>
        <w:rPr>
          <w:lang w:val="es-PE"/>
        </w:rPr>
      </w:pPr>
    </w:p>
    <w:p w14:paraId="21473FD1" w14:textId="77777777" w:rsidR="006126A4" w:rsidRDefault="006126A4" w:rsidP="00967D37">
      <w:pPr>
        <w:jc w:val="center"/>
        <w:rPr>
          <w:lang w:val="es-PE"/>
        </w:rPr>
      </w:pPr>
    </w:p>
    <w:p w14:paraId="3FDDF6FC" w14:textId="77777777" w:rsidR="006126A4" w:rsidRDefault="006126A4" w:rsidP="00967D37">
      <w:pPr>
        <w:jc w:val="center"/>
        <w:rPr>
          <w:lang w:val="es-PE"/>
        </w:rPr>
      </w:pPr>
    </w:p>
    <w:p w14:paraId="0D661A01" w14:textId="77777777" w:rsidR="006126A4" w:rsidRDefault="006126A4" w:rsidP="00967D37">
      <w:pPr>
        <w:jc w:val="center"/>
        <w:rPr>
          <w:lang w:val="es-PE"/>
        </w:rPr>
      </w:pPr>
    </w:p>
    <w:p w14:paraId="22285744" w14:textId="77777777" w:rsidR="006126A4" w:rsidRDefault="006126A4" w:rsidP="00967D37">
      <w:pPr>
        <w:jc w:val="center"/>
        <w:rPr>
          <w:lang w:val="es-PE"/>
        </w:rPr>
      </w:pPr>
    </w:p>
    <w:p w14:paraId="5B409817" w14:textId="77777777" w:rsidR="006126A4" w:rsidRDefault="006126A4" w:rsidP="00967D37">
      <w:pPr>
        <w:jc w:val="center"/>
        <w:rPr>
          <w:lang w:val="es-PE"/>
        </w:rPr>
      </w:pPr>
    </w:p>
    <w:p w14:paraId="18B8D4FE" w14:textId="77777777" w:rsidR="006126A4" w:rsidRDefault="006126A4" w:rsidP="00967D37">
      <w:pPr>
        <w:jc w:val="center"/>
        <w:rPr>
          <w:lang w:val="es-PE"/>
        </w:rPr>
      </w:pPr>
    </w:p>
    <w:p w14:paraId="121760EE" w14:textId="77777777" w:rsidR="006126A4" w:rsidRDefault="006126A4" w:rsidP="00967D37">
      <w:pPr>
        <w:jc w:val="center"/>
        <w:rPr>
          <w:lang w:val="es-PE"/>
        </w:rPr>
      </w:pPr>
    </w:p>
    <w:p w14:paraId="7BE160E2" w14:textId="43B8A86D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5AD29063" wp14:editId="724C81CA">
            <wp:extent cx="5027296" cy="3770472"/>
            <wp:effectExtent l="19050" t="19050" r="20955" b="20955"/>
            <wp:docPr id="1302667980" name="Imagen 1302667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67980" name="Imagen 130266798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38875" cy="377915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4EAD26" w14:textId="41B28AB1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TOMA DE TENSIÓN EN EL PUNTO DE VENTA.</w:t>
      </w:r>
    </w:p>
    <w:p w14:paraId="355545C6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36294E6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7F6F879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8A70748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ACF4061" w14:textId="77777777" w:rsidR="006126A4" w:rsidRDefault="006126A4" w:rsidP="006126A4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BE5A061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0BF46DE" w14:textId="77777777" w:rsidR="006126A4" w:rsidRDefault="006126A4" w:rsidP="00967D37">
      <w:pPr>
        <w:jc w:val="center"/>
        <w:rPr>
          <w:lang w:val="es-PE"/>
        </w:rPr>
      </w:pPr>
    </w:p>
    <w:p w14:paraId="195E9287" w14:textId="77777777" w:rsidR="006126A4" w:rsidRDefault="006126A4" w:rsidP="00967D37">
      <w:pPr>
        <w:jc w:val="center"/>
        <w:rPr>
          <w:lang w:val="es-PE"/>
        </w:rPr>
      </w:pPr>
    </w:p>
    <w:p w14:paraId="037BC33E" w14:textId="77777777" w:rsidR="006126A4" w:rsidRDefault="006126A4" w:rsidP="00967D37">
      <w:pPr>
        <w:jc w:val="center"/>
        <w:rPr>
          <w:lang w:val="es-PE"/>
        </w:rPr>
      </w:pPr>
    </w:p>
    <w:p w14:paraId="4FCCBC8E" w14:textId="77777777" w:rsidR="006126A4" w:rsidRDefault="006126A4" w:rsidP="00967D37">
      <w:pPr>
        <w:jc w:val="center"/>
        <w:rPr>
          <w:lang w:val="es-PE"/>
        </w:rPr>
      </w:pPr>
    </w:p>
    <w:p w14:paraId="1D83F747" w14:textId="77777777" w:rsidR="006126A4" w:rsidRDefault="006126A4" w:rsidP="00967D37">
      <w:pPr>
        <w:jc w:val="center"/>
        <w:rPr>
          <w:lang w:val="es-PE"/>
        </w:rPr>
      </w:pPr>
    </w:p>
    <w:p w14:paraId="4C17B6E0" w14:textId="77777777" w:rsidR="006126A4" w:rsidRDefault="006126A4" w:rsidP="00967D37">
      <w:pPr>
        <w:jc w:val="center"/>
        <w:rPr>
          <w:lang w:val="es-PE"/>
        </w:rPr>
      </w:pPr>
    </w:p>
    <w:p w14:paraId="6B427875" w14:textId="77777777" w:rsidR="006126A4" w:rsidRDefault="006126A4" w:rsidP="00967D37">
      <w:pPr>
        <w:jc w:val="center"/>
        <w:rPr>
          <w:lang w:val="es-PE"/>
        </w:rPr>
      </w:pPr>
    </w:p>
    <w:p w14:paraId="4CBF2DF4" w14:textId="77777777" w:rsidR="006126A4" w:rsidRDefault="006126A4" w:rsidP="00967D37">
      <w:pPr>
        <w:jc w:val="center"/>
        <w:rPr>
          <w:lang w:val="es-PE"/>
        </w:rPr>
      </w:pPr>
    </w:p>
    <w:p w14:paraId="4A02A44A" w14:textId="77777777" w:rsidR="006126A4" w:rsidRDefault="006126A4" w:rsidP="00967D37">
      <w:pPr>
        <w:jc w:val="center"/>
        <w:rPr>
          <w:lang w:val="es-PE"/>
        </w:rPr>
      </w:pPr>
    </w:p>
    <w:p w14:paraId="6A14D0B9" w14:textId="77777777" w:rsidR="006126A4" w:rsidRDefault="006126A4" w:rsidP="00967D37">
      <w:pPr>
        <w:jc w:val="center"/>
        <w:rPr>
          <w:lang w:val="es-PE"/>
        </w:rPr>
      </w:pPr>
    </w:p>
    <w:p w14:paraId="5B311F3B" w14:textId="77777777" w:rsidR="006126A4" w:rsidRDefault="006126A4" w:rsidP="00967D37">
      <w:pPr>
        <w:jc w:val="center"/>
        <w:rPr>
          <w:lang w:val="es-PE"/>
        </w:rPr>
      </w:pPr>
    </w:p>
    <w:p w14:paraId="2A6D9F30" w14:textId="77777777" w:rsidR="006126A4" w:rsidRDefault="006126A4" w:rsidP="00967D37">
      <w:pPr>
        <w:jc w:val="center"/>
        <w:rPr>
          <w:lang w:val="es-PE"/>
        </w:rPr>
      </w:pPr>
    </w:p>
    <w:p w14:paraId="4745F031" w14:textId="77777777" w:rsidR="006126A4" w:rsidRDefault="006126A4" w:rsidP="00967D37">
      <w:pPr>
        <w:jc w:val="center"/>
        <w:rPr>
          <w:lang w:val="es-PE"/>
        </w:rPr>
      </w:pPr>
    </w:p>
    <w:p w14:paraId="2254E335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1B7DCEE3" wp14:editId="002901F9">
            <wp:extent cx="2457450" cy="5479204"/>
            <wp:effectExtent l="19050" t="19050" r="19050" b="26670"/>
            <wp:docPr id="1775429876" name="Imagen 1775429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29876" name="Imagen 177542987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438" cy="550147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9D1CEE" w14:textId="5D5DCB48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HISTORIAL DE LLAMADA AL SOLICITANTE.</w:t>
      </w:r>
    </w:p>
    <w:p w14:paraId="7F6BA488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93FFF2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BCEE192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AB08524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0F08D85" w14:textId="77777777" w:rsidR="006126A4" w:rsidRDefault="006126A4" w:rsidP="006126A4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772002E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BB4C167" w14:textId="77777777" w:rsidR="006126A4" w:rsidRDefault="006126A4" w:rsidP="00967D37">
      <w:pPr>
        <w:jc w:val="center"/>
        <w:rPr>
          <w:lang w:val="es-PE"/>
        </w:rPr>
      </w:pPr>
    </w:p>
    <w:p w14:paraId="57E6D74E" w14:textId="77777777" w:rsidR="006126A4" w:rsidRDefault="006126A4" w:rsidP="00967D37">
      <w:pPr>
        <w:jc w:val="center"/>
        <w:rPr>
          <w:lang w:val="es-PE"/>
        </w:rPr>
      </w:pPr>
    </w:p>
    <w:p w14:paraId="0C9A2F1A" w14:textId="77777777" w:rsidR="00A21193" w:rsidRPr="00A21193" w:rsidRDefault="00A21193" w:rsidP="00A21193">
      <w:pPr>
        <w:jc w:val="center"/>
        <w:rPr>
          <w:lang w:val="es-CL"/>
        </w:rPr>
      </w:pPr>
      <w:r w:rsidRPr="00A21193">
        <w:rPr>
          <w:lang w:val="es-CL"/>
        </w:rPr>
        <w:t>${</w:t>
      </w:r>
      <w:proofErr w:type="spellStart"/>
      <w:r w:rsidRPr="00A21193">
        <w:rPr>
          <w:lang w:val="es-CL"/>
        </w:rPr>
        <w:t>bloque_fotos</w:t>
      </w:r>
      <w:proofErr w:type="spellEnd"/>
      <w:r w:rsidRPr="00A21193">
        <w:rPr>
          <w:lang w:val="es-CL"/>
        </w:rPr>
        <w:t>}</w:t>
      </w:r>
    </w:p>
    <w:p w14:paraId="120DAC4C" w14:textId="77777777" w:rsidR="00A21193" w:rsidRPr="00A21193" w:rsidRDefault="00A21193" w:rsidP="00A21193">
      <w:pPr>
        <w:jc w:val="center"/>
        <w:rPr>
          <w:lang w:val="es-CL"/>
        </w:rPr>
      </w:pPr>
    </w:p>
    <w:p w14:paraId="3197ADC3" w14:textId="77777777" w:rsidR="00A21193" w:rsidRPr="00A21193" w:rsidRDefault="00A21193" w:rsidP="00A21193">
      <w:pPr>
        <w:jc w:val="center"/>
        <w:rPr>
          <w:lang w:val="es-ES_tradnl"/>
        </w:rPr>
      </w:pPr>
      <w:r w:rsidRPr="00A21193">
        <w:rPr>
          <w:lang w:val="es-ES_tradnl"/>
        </w:rPr>
        <w:t>${foto}</w:t>
      </w:r>
    </w:p>
    <w:p w14:paraId="22F1D6A0" w14:textId="77777777" w:rsidR="00A21193" w:rsidRPr="00A21193" w:rsidRDefault="00A21193" w:rsidP="00A21193">
      <w:pPr>
        <w:jc w:val="center"/>
        <w:rPr>
          <w:lang w:val="es-ES_tradnl"/>
        </w:rPr>
      </w:pPr>
    </w:p>
    <w:p w14:paraId="32C38839" w14:textId="77777777" w:rsidR="00A21193" w:rsidRPr="00A21193" w:rsidRDefault="00A21193" w:rsidP="00A21193">
      <w:pPr>
        <w:jc w:val="center"/>
        <w:rPr>
          <w:lang w:val="es-CL"/>
        </w:rPr>
      </w:pPr>
      <w:r w:rsidRPr="00A21193">
        <w:rPr>
          <w:lang w:val="es-CL"/>
        </w:rPr>
        <w:t>${/</w:t>
      </w:r>
      <w:proofErr w:type="spellStart"/>
      <w:r w:rsidRPr="00A21193">
        <w:rPr>
          <w:lang w:val="es-CL"/>
        </w:rPr>
        <w:t>bloque_fotos</w:t>
      </w:r>
      <w:proofErr w:type="spellEnd"/>
      <w:r w:rsidRPr="00A21193">
        <w:rPr>
          <w:lang w:val="es-CL"/>
        </w:rPr>
        <w:t>}</w:t>
      </w:r>
    </w:p>
    <w:p w14:paraId="73453788" w14:textId="77777777" w:rsidR="006126A4" w:rsidRDefault="006126A4" w:rsidP="00967D37">
      <w:pPr>
        <w:jc w:val="center"/>
        <w:rPr>
          <w:lang w:val="es-PE"/>
        </w:rPr>
      </w:pPr>
    </w:p>
    <w:p w14:paraId="0B08A79A" w14:textId="77777777" w:rsidR="006126A4" w:rsidRDefault="006126A4" w:rsidP="00967D37">
      <w:pPr>
        <w:jc w:val="center"/>
        <w:rPr>
          <w:lang w:val="es-PE"/>
        </w:rPr>
      </w:pPr>
    </w:p>
    <w:p w14:paraId="6E34F9F6" w14:textId="77777777" w:rsidR="006126A4" w:rsidRDefault="006126A4" w:rsidP="00967D37">
      <w:pPr>
        <w:jc w:val="center"/>
        <w:rPr>
          <w:lang w:val="es-PE"/>
        </w:rPr>
      </w:pPr>
    </w:p>
    <w:p w14:paraId="3449D1D8" w14:textId="66127C3C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sectPr w:rsidR="00B163B8" w:rsidSect="00B163B8">
      <w:headerReference w:type="default" r:id="rId17"/>
      <w:footerReference w:type="default" r:id="rId18"/>
      <w:headerReference w:type="first" r:id="rId19"/>
      <w:footerReference w:type="first" r:id="rId20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204CF2" w14:textId="77777777" w:rsidR="00A60FC4" w:rsidRDefault="00A60FC4">
      <w:r>
        <w:separator/>
      </w:r>
    </w:p>
  </w:endnote>
  <w:endnote w:type="continuationSeparator" w:id="0">
    <w:p w14:paraId="09767669" w14:textId="77777777" w:rsidR="00A60FC4" w:rsidRDefault="00A60F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0F6E8308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F83123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F83123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F83123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}.</w:t>
          </w:r>
          <w:r w:rsidR="00727E17" w:rsidRPr="00727E17">
            <w:rPr>
              <w:rFonts w:ascii="Tahoma" w:hAnsi="Tahoma" w:cs="Tahoma"/>
              <w:color w:val="746661"/>
              <w:sz w:val="16"/>
              <w:szCs w:val="16"/>
              <w:highlight w:val="magenta"/>
              <w:lang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44C70046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8F2E0D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${</w:t>
          </w:r>
          <w:proofErr w:type="spellStart"/>
          <w:r w:rsidR="008F2E0D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fecha_inspeccion</w:t>
          </w:r>
          <w:proofErr w:type="spellEnd"/>
          <w:r w:rsidR="008F2E0D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727E17" w:rsidRPr="00727E17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 w:rsidP="008F2E0D">
    <w:pPr>
      <w:pStyle w:val="Piedepgina"/>
      <w:jc w:val="center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9B7AEA" w14:textId="77777777" w:rsidR="00A60FC4" w:rsidRDefault="00A60FC4">
      <w:r>
        <w:separator/>
      </w:r>
    </w:p>
  </w:footnote>
  <w:footnote w:type="continuationSeparator" w:id="0">
    <w:p w14:paraId="6E880FC4" w14:textId="77777777" w:rsidR="00A60FC4" w:rsidRDefault="00A60F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686" type="#_x0000_t75" style="width:929pt;height:597.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  <w:num w:numId="34" w16cid:durableId="18541519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4096" w:nlCheck="1" w:checkStyle="0"/>
  <w:activeWritingStyle w:appName="MSWord" w:lang="es-PE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30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5DBD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1A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32B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033F"/>
    <w:rsid w:val="00181543"/>
    <w:rsid w:val="00181550"/>
    <w:rsid w:val="00181DB5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B40BE"/>
    <w:rsid w:val="002B66C9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5B5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5BB6"/>
    <w:rsid w:val="004E6964"/>
    <w:rsid w:val="004E6B80"/>
    <w:rsid w:val="004E6E07"/>
    <w:rsid w:val="004F0667"/>
    <w:rsid w:val="004F112E"/>
    <w:rsid w:val="004F389A"/>
    <w:rsid w:val="004F47BC"/>
    <w:rsid w:val="004F4EC3"/>
    <w:rsid w:val="004F5E72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8B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031"/>
    <w:rsid w:val="0061027A"/>
    <w:rsid w:val="006126A4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1FC1"/>
    <w:rsid w:val="00724CB0"/>
    <w:rsid w:val="00726359"/>
    <w:rsid w:val="00727043"/>
    <w:rsid w:val="00727E17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4E8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E0D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85199"/>
    <w:rsid w:val="00985528"/>
    <w:rsid w:val="00986E05"/>
    <w:rsid w:val="00986F53"/>
    <w:rsid w:val="00993963"/>
    <w:rsid w:val="009942C9"/>
    <w:rsid w:val="0099441B"/>
    <w:rsid w:val="00994DF0"/>
    <w:rsid w:val="00995513"/>
    <w:rsid w:val="00996FCB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0901"/>
    <w:rsid w:val="009F11EF"/>
    <w:rsid w:val="009F249F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1193"/>
    <w:rsid w:val="00A239A5"/>
    <w:rsid w:val="00A259B0"/>
    <w:rsid w:val="00A25E2A"/>
    <w:rsid w:val="00A25EF8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60C0C"/>
    <w:rsid w:val="00A60FC4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2F22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538A"/>
    <w:rsid w:val="00C059CB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65A0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1A9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A21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1AE0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67D99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123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3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126A4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11232B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139</TotalTime>
  <Pages>12</Pages>
  <Words>630</Words>
  <Characters>3816</Characters>
  <Application>Microsoft Office Word</Application>
  <DocSecurity>0</DocSecurity>
  <Lines>31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22</cp:revision>
  <cp:lastPrinted>2025-04-07T04:13:00Z</cp:lastPrinted>
  <dcterms:created xsi:type="dcterms:W3CDTF">2025-03-27T15:46:00Z</dcterms:created>
  <dcterms:modified xsi:type="dcterms:W3CDTF">2025-09-17T18:53:00Z</dcterms:modified>
</cp:coreProperties>
</file>
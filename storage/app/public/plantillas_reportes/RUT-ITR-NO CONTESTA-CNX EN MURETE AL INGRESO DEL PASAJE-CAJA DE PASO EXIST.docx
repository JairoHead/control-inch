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W w:w="5000" w:type="pct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ook w:val="0000" w:firstRow="0" w:lastRow="0" w:firstColumn="0" w:lastColumn="0" w:noHBand="0" w:noVBand="0"/>
      </w:tblPr>
      <w:tblGrid>
        <w:gridCol w:w="1598"/>
        <w:gridCol w:w="655"/>
        <w:gridCol w:w="853"/>
        <w:gridCol w:w="989"/>
        <w:gridCol w:w="284"/>
        <w:gridCol w:w="284"/>
        <w:gridCol w:w="1418"/>
        <w:gridCol w:w="2960"/>
      </w:tblGrid>
      <w:tr w:rsidR="00B163B8" w:rsidRPr="00AC65A7" w14:paraId="3CDE9E79" w14:textId="77777777" w:rsidTr="007926BE">
        <w:trPr>
          <w:trHeight w:val="578"/>
        </w:trPr>
        <w:tc>
          <w:tcPr>
            <w:tcW w:w="2422" w:type="pct"/>
            <w:gridSpan w:val="5"/>
            <w:vAlign w:val="center"/>
          </w:tcPr>
          <w:p w14:paraId="743E77D2" w14:textId="4577B77D" w:rsidR="00B163B8" w:rsidRPr="00B76835" w:rsidRDefault="00B163B8" w:rsidP="00FC4DAC">
            <w:pPr>
              <w:tabs>
                <w:tab w:val="left" w:pos="1134"/>
              </w:tabs>
              <w:rPr>
                <w:rFonts w:ascii="Tahoma" w:hAnsi="Tahoma" w:cs="Tahoma"/>
                <w:sz w:val="20"/>
                <w:szCs w:val="20"/>
                <w:lang w:val="es-PE"/>
              </w:rPr>
            </w:pPr>
            <w:r w:rsidRPr="00364196">
              <w:rPr>
                <w:rFonts w:ascii="Tahoma" w:hAnsi="Tahoma" w:cs="Tahoma"/>
                <w:b/>
                <w:sz w:val="20"/>
                <w:szCs w:val="20"/>
                <w:lang w:val="es-ES"/>
              </w:rPr>
              <w:t>Cliente</w:t>
            </w:r>
            <w:r w:rsidRPr="00364196">
              <w:rPr>
                <w:rFonts w:ascii="Tahoma" w:hAnsi="Tahoma" w:cs="Tahoma"/>
                <w:sz w:val="20"/>
                <w:szCs w:val="20"/>
                <w:lang w:val="es-ES"/>
              </w:rPr>
              <w:t xml:space="preserve">: </w:t>
            </w:r>
            <w:r w:rsidR="00DB4A21" w:rsidRPr="00E7199D">
              <w:rPr>
                <w:rFonts w:ascii="Tahoma" w:hAnsi="Tahoma" w:cs="Tahoma"/>
                <w:sz w:val="20"/>
                <w:szCs w:val="20"/>
                <w:highlight w:val="green"/>
                <w:lang w:val="es-ES"/>
              </w:rPr>
              <w:t>${</w:t>
            </w:r>
            <w:proofErr w:type="spellStart"/>
            <w:r w:rsidR="00DB4A21" w:rsidRPr="00E7199D">
              <w:rPr>
                <w:rFonts w:ascii="Tahoma" w:hAnsi="Tahoma" w:cs="Tahoma"/>
                <w:sz w:val="20"/>
                <w:szCs w:val="20"/>
                <w:highlight w:val="green"/>
                <w:lang w:val="es-ES"/>
              </w:rPr>
              <w:t>cliente_nombre</w:t>
            </w:r>
            <w:proofErr w:type="spellEnd"/>
            <w:r w:rsidR="00DB4A21" w:rsidRPr="00E7199D">
              <w:rPr>
                <w:rFonts w:ascii="Tahoma" w:hAnsi="Tahoma" w:cs="Tahoma"/>
                <w:sz w:val="20"/>
                <w:szCs w:val="20"/>
                <w:highlight w:val="green"/>
                <w:lang w:val="es-ES"/>
              </w:rPr>
              <w:t>}</w:t>
            </w:r>
          </w:p>
        </w:tc>
        <w:tc>
          <w:tcPr>
            <w:tcW w:w="2578" w:type="pct"/>
            <w:gridSpan w:val="3"/>
            <w:vAlign w:val="center"/>
          </w:tcPr>
          <w:p w14:paraId="1B879EAA" w14:textId="3373B7F8" w:rsidR="00B163B8" w:rsidRPr="00AC65A7" w:rsidRDefault="00B163B8" w:rsidP="007926BE">
            <w:pPr>
              <w:tabs>
                <w:tab w:val="left" w:pos="1134"/>
                <w:tab w:val="left" w:pos="1235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pacing w:val="-4"/>
                <w:sz w:val="20"/>
                <w:szCs w:val="20"/>
                <w:lang w:val="es-PE"/>
              </w:rPr>
            </w:pPr>
            <w:r w:rsidRPr="00AC65A7">
              <w:rPr>
                <w:rFonts w:ascii="Tahoma" w:hAnsi="Tahoma" w:cs="Tahoma"/>
                <w:b/>
                <w:spacing w:val="-4"/>
                <w:sz w:val="20"/>
                <w:szCs w:val="20"/>
                <w:lang w:val="es-PE"/>
              </w:rPr>
              <w:t>Orden de venta:</w:t>
            </w:r>
            <w:r w:rsidRPr="00AC65A7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 xml:space="preserve"> </w:t>
            </w:r>
            <w:r w:rsidR="00DB4A21" w:rsidRPr="00E7199D">
              <w:rPr>
                <w:rFonts w:ascii="Tahoma" w:hAnsi="Tahoma" w:cs="Tahoma"/>
                <w:spacing w:val="-4"/>
                <w:sz w:val="20"/>
                <w:szCs w:val="20"/>
                <w:highlight w:val="green"/>
                <w:lang w:val="es-PE"/>
              </w:rPr>
              <w:t>${</w:t>
            </w:r>
            <w:proofErr w:type="spellStart"/>
            <w:r w:rsidR="00DB4A21" w:rsidRPr="00E7199D">
              <w:rPr>
                <w:rFonts w:ascii="Tahoma" w:hAnsi="Tahoma" w:cs="Tahoma"/>
                <w:spacing w:val="-4"/>
                <w:sz w:val="20"/>
                <w:szCs w:val="20"/>
                <w:highlight w:val="green"/>
                <w:lang w:val="es-PE"/>
              </w:rPr>
              <w:t>ov</w:t>
            </w:r>
            <w:proofErr w:type="spellEnd"/>
            <w:r w:rsidR="00DB4A21" w:rsidRPr="00E7199D">
              <w:rPr>
                <w:rFonts w:ascii="Tahoma" w:hAnsi="Tahoma" w:cs="Tahoma"/>
                <w:spacing w:val="-4"/>
                <w:sz w:val="20"/>
                <w:szCs w:val="20"/>
                <w:highlight w:val="green"/>
                <w:lang w:val="es-PE"/>
              </w:rPr>
              <w:t>}</w:t>
            </w:r>
          </w:p>
        </w:tc>
      </w:tr>
      <w:tr w:rsidR="00B163B8" w:rsidRPr="00D057EA" w14:paraId="02B7FA31" w14:textId="77777777" w:rsidTr="007926BE">
        <w:trPr>
          <w:trHeight w:val="578"/>
        </w:trPr>
        <w:tc>
          <w:tcPr>
            <w:tcW w:w="2422" w:type="pct"/>
            <w:gridSpan w:val="5"/>
            <w:vAlign w:val="center"/>
          </w:tcPr>
          <w:p w14:paraId="43726312" w14:textId="6DA7A6FB" w:rsidR="00B163B8" w:rsidRPr="00254665" w:rsidRDefault="00B163B8" w:rsidP="000349D5">
            <w:pPr>
              <w:tabs>
                <w:tab w:val="left" w:pos="1134"/>
                <w:tab w:val="left" w:pos="4691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z w:val="20"/>
                <w:szCs w:val="20"/>
                <w:lang w:val="es-ES"/>
              </w:rPr>
            </w:pPr>
            <w:r w:rsidRPr="00D057EA">
              <w:rPr>
                <w:rFonts w:ascii="Tahoma" w:hAnsi="Tahoma" w:cs="Tahoma"/>
                <w:b/>
                <w:sz w:val="20"/>
                <w:szCs w:val="20"/>
                <w:lang w:val="es-ES"/>
              </w:rPr>
              <w:t>Proyecto</w:t>
            </w:r>
            <w:r w:rsidRPr="00D057EA">
              <w:rPr>
                <w:rFonts w:ascii="Tahoma" w:hAnsi="Tahoma" w:cs="Tahoma"/>
                <w:sz w:val="20"/>
                <w:szCs w:val="20"/>
                <w:lang w:val="es-ES"/>
              </w:rPr>
              <w:t xml:space="preserve">: </w:t>
            </w:r>
            <w:r w:rsidRPr="007A3042">
              <w:rPr>
                <w:rFonts w:ascii="Tahoma" w:hAnsi="Tahoma" w:cs="Tahoma"/>
                <w:sz w:val="20"/>
                <w:szCs w:val="20"/>
                <w:lang w:val="es-ES"/>
              </w:rPr>
              <w:t>CLIENTE SOLICITA</w:t>
            </w:r>
            <w:r>
              <w:rPr>
                <w:rFonts w:ascii="Tahoma" w:hAnsi="Tahoma" w:cs="Tahoma"/>
                <w:sz w:val="20"/>
                <w:szCs w:val="20"/>
                <w:lang w:val="es-ES"/>
              </w:rPr>
              <w:t xml:space="preserve"> SUMINISTRO </w:t>
            </w:r>
            <w:r w:rsidR="00DB4A21" w:rsidRPr="00DB4A21">
              <w:rPr>
                <w:rFonts w:ascii="Tahoma" w:hAnsi="Tahoma" w:cs="Tahoma"/>
                <w:b/>
                <w:bCs/>
                <w:iCs/>
                <w:sz w:val="20"/>
                <w:szCs w:val="20"/>
                <w:highlight w:val="green"/>
                <w:lang w:val="es-PE"/>
              </w:rPr>
              <w:t>${</w:t>
            </w:r>
            <w:proofErr w:type="spellStart"/>
            <w:r w:rsidR="00DB4A21" w:rsidRPr="00DB4A21">
              <w:rPr>
                <w:rFonts w:ascii="Tahoma" w:hAnsi="Tahoma" w:cs="Tahoma"/>
                <w:b/>
                <w:bCs/>
                <w:iCs/>
                <w:sz w:val="20"/>
                <w:szCs w:val="20"/>
                <w:highlight w:val="green"/>
                <w:lang w:val="es-PE"/>
              </w:rPr>
              <w:t>sistema_acometida</w:t>
            </w:r>
            <w:proofErr w:type="spellEnd"/>
            <w:r w:rsidR="00DB4A21" w:rsidRPr="00DB4A21">
              <w:rPr>
                <w:rFonts w:ascii="Tahoma" w:hAnsi="Tahoma" w:cs="Tahoma"/>
                <w:b/>
                <w:bCs/>
                <w:iCs/>
                <w:sz w:val="20"/>
                <w:szCs w:val="20"/>
                <w:highlight w:val="green"/>
                <w:lang w:val="es-PE"/>
              </w:rPr>
              <w:t>}</w:t>
            </w:r>
            <w:r w:rsidR="00DB4A21">
              <w:rPr>
                <w:rFonts w:ascii="Tahoma" w:hAnsi="Tahoma" w:cs="Tahoma"/>
                <w:b/>
                <w:bCs/>
                <w:iCs/>
                <w:sz w:val="20"/>
                <w:szCs w:val="20"/>
                <w:lang w:val="es-PE"/>
              </w:rPr>
              <w:t xml:space="preserve"> </w:t>
            </w:r>
            <w:r w:rsidRPr="007A3042">
              <w:rPr>
                <w:rFonts w:ascii="Tahoma" w:hAnsi="Tahoma" w:cs="Tahoma"/>
                <w:sz w:val="20"/>
                <w:szCs w:val="20"/>
                <w:lang w:val="es-ES"/>
              </w:rPr>
              <w:t>Ø</w:t>
            </w:r>
            <w:r>
              <w:rPr>
                <w:rFonts w:ascii="Tahoma" w:hAnsi="Tahoma" w:cs="Tahoma"/>
                <w:sz w:val="20"/>
                <w:szCs w:val="20"/>
                <w:lang w:val="es-ES"/>
              </w:rPr>
              <w:t xml:space="preserve"> DE </w:t>
            </w:r>
            <w:r w:rsidR="002B66C9">
              <w:rPr>
                <w:rFonts w:ascii="Tahoma" w:hAnsi="Tahoma" w:cs="Tahoma"/>
                <w:sz w:val="20"/>
                <w:szCs w:val="20"/>
                <w:lang w:val="es-ES"/>
              </w:rPr>
              <w:t>9.9</w:t>
            </w:r>
            <w:r>
              <w:rPr>
                <w:rFonts w:ascii="Tahoma" w:hAnsi="Tahoma" w:cs="Tahoma"/>
                <w:sz w:val="20"/>
                <w:szCs w:val="20"/>
                <w:lang w:val="es-ES"/>
              </w:rPr>
              <w:t xml:space="preserve"> </w:t>
            </w:r>
            <w:r w:rsidRPr="007A3042">
              <w:rPr>
                <w:rFonts w:ascii="Tahoma" w:hAnsi="Tahoma" w:cs="Tahoma"/>
                <w:sz w:val="20"/>
                <w:szCs w:val="20"/>
                <w:lang w:val="es-ES"/>
              </w:rPr>
              <w:t>KW</w:t>
            </w:r>
            <w:r>
              <w:rPr>
                <w:rFonts w:ascii="Tahoma" w:hAnsi="Tahoma" w:cs="Tahoma"/>
                <w:sz w:val="20"/>
                <w:szCs w:val="20"/>
                <w:lang w:val="es-ES"/>
              </w:rPr>
              <w:t xml:space="preserve"> </w:t>
            </w:r>
            <w:r w:rsidRPr="007A3042">
              <w:rPr>
                <w:rFonts w:ascii="Tahoma" w:hAnsi="Tahoma" w:cs="Tahoma"/>
                <w:sz w:val="20"/>
                <w:szCs w:val="20"/>
                <w:lang w:val="es-ES"/>
              </w:rPr>
              <w:t>POTENCIA</w:t>
            </w:r>
            <w:r>
              <w:rPr>
                <w:rFonts w:ascii="Tahoma" w:hAnsi="Tahoma" w:cs="Tahoma"/>
                <w:sz w:val="20"/>
                <w:szCs w:val="20"/>
                <w:lang w:val="es-ES"/>
              </w:rPr>
              <w:t xml:space="preserve"> </w:t>
            </w:r>
          </w:p>
        </w:tc>
        <w:tc>
          <w:tcPr>
            <w:tcW w:w="2578" w:type="pct"/>
            <w:gridSpan w:val="3"/>
            <w:vAlign w:val="center"/>
          </w:tcPr>
          <w:p w14:paraId="164F7E96" w14:textId="591BC180" w:rsidR="00B163B8" w:rsidRPr="00D057EA" w:rsidRDefault="00B163B8" w:rsidP="007926BE">
            <w:pPr>
              <w:tabs>
                <w:tab w:val="left" w:pos="1134"/>
                <w:tab w:val="left" w:pos="4691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20"/>
                <w:szCs w:val="20"/>
              </w:rPr>
            </w:pPr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Código de </w:t>
            </w: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trabajo</w:t>
            </w:r>
            <w:proofErr w:type="spellEnd"/>
            <w:r w:rsidRPr="00D057EA">
              <w:rPr>
                <w:rFonts w:ascii="Tahoma" w:hAnsi="Tahoma" w:cs="Tahoma"/>
                <w:spacing w:val="-4"/>
                <w:sz w:val="20"/>
                <w:szCs w:val="20"/>
              </w:rPr>
              <w:t xml:space="preserve">: </w:t>
            </w:r>
            <w:r w:rsidRPr="00E313F4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LCL-</w:t>
            </w:r>
            <w:r w:rsidR="00DB4A21" w:rsidRPr="00DB4A21">
              <w:rPr>
                <w:rFonts w:ascii="Tahoma" w:hAnsi="Tahoma" w:cs="Tahoma"/>
                <w:noProof/>
                <w:spacing w:val="-4"/>
                <w:sz w:val="20"/>
                <w:szCs w:val="20"/>
                <w:highlight w:val="green"/>
                <w:lang w:val="es-ES"/>
              </w:rPr>
              <w:t>${</w:t>
            </w:r>
            <w:proofErr w:type="spellStart"/>
            <w:r w:rsidR="00DB4A21" w:rsidRPr="00DB4A21">
              <w:rPr>
                <w:rFonts w:ascii="Tahoma" w:hAnsi="Tahoma" w:cs="Tahoma"/>
                <w:noProof/>
                <w:spacing w:val="-4"/>
                <w:sz w:val="20"/>
                <w:szCs w:val="20"/>
                <w:highlight w:val="green"/>
                <w:lang w:val="es-ES"/>
              </w:rPr>
              <w:t>lcl</w:t>
            </w:r>
            <w:proofErr w:type="spellEnd"/>
            <w:r w:rsidR="00DB4A21" w:rsidRPr="00DB4A21">
              <w:rPr>
                <w:rFonts w:ascii="Tahoma" w:hAnsi="Tahoma" w:cs="Tahoma"/>
                <w:noProof/>
                <w:spacing w:val="-4"/>
                <w:sz w:val="20"/>
                <w:szCs w:val="20"/>
                <w:highlight w:val="green"/>
                <w:lang w:val="es-ES"/>
              </w:rPr>
              <w:t>}</w:t>
            </w:r>
          </w:p>
        </w:tc>
      </w:tr>
      <w:tr w:rsidR="00B163B8" w:rsidRPr="005924FF" w14:paraId="6184D746" w14:textId="77777777" w:rsidTr="007926BE">
        <w:trPr>
          <w:trHeight w:val="578"/>
        </w:trPr>
        <w:tc>
          <w:tcPr>
            <w:tcW w:w="2422" w:type="pct"/>
            <w:gridSpan w:val="5"/>
            <w:vAlign w:val="center"/>
          </w:tcPr>
          <w:p w14:paraId="6705D808" w14:textId="20347195" w:rsidR="00B163B8" w:rsidRPr="00342507" w:rsidRDefault="00B163B8" w:rsidP="000349D5">
            <w:pPr>
              <w:widowControl w:val="0"/>
              <w:tabs>
                <w:tab w:val="left" w:pos="1134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ahoma" w:hAnsi="Tahoma" w:cs="Tahoma"/>
                <w:sz w:val="20"/>
                <w:szCs w:val="20"/>
                <w:lang w:val="es-ES"/>
              </w:rPr>
            </w:pPr>
            <w:r w:rsidRPr="00364196">
              <w:rPr>
                <w:rFonts w:ascii="Tahoma" w:hAnsi="Tahoma" w:cs="Tahoma"/>
                <w:b/>
                <w:sz w:val="20"/>
                <w:szCs w:val="20"/>
                <w:lang w:val="es-ES"/>
              </w:rPr>
              <w:t>Dirección</w:t>
            </w:r>
            <w:r w:rsidRPr="00364196">
              <w:rPr>
                <w:rFonts w:ascii="Tahoma" w:hAnsi="Tahoma" w:cs="Tahoma"/>
                <w:sz w:val="20"/>
                <w:szCs w:val="20"/>
                <w:lang w:val="es-ES"/>
              </w:rPr>
              <w:t xml:space="preserve">: </w:t>
            </w:r>
            <w:r w:rsidR="00DB4A21" w:rsidRPr="00E7199D">
              <w:rPr>
                <w:rFonts w:ascii="Tahoma" w:hAnsi="Tahoma" w:cs="Tahoma"/>
                <w:noProof/>
                <w:sz w:val="20"/>
                <w:szCs w:val="20"/>
                <w:highlight w:val="green"/>
                <w:lang w:val="es-ES"/>
              </w:rPr>
              <w:t>${direccion_servicio_electrico}</w:t>
            </w:r>
          </w:p>
        </w:tc>
        <w:tc>
          <w:tcPr>
            <w:tcW w:w="2578" w:type="pct"/>
            <w:gridSpan w:val="3"/>
            <w:vAlign w:val="center"/>
          </w:tcPr>
          <w:p w14:paraId="663D8785" w14:textId="36BC8C1E" w:rsidR="00B163B8" w:rsidRPr="006F5614" w:rsidRDefault="00B163B8" w:rsidP="007926BE">
            <w:pPr>
              <w:tabs>
                <w:tab w:val="left" w:pos="1134"/>
                <w:tab w:val="left" w:pos="1197"/>
                <w:tab w:val="left" w:pos="6984"/>
                <w:tab w:val="left" w:pos="9031"/>
              </w:tabs>
              <w:suppressAutoHyphens/>
              <w:spacing w:before="120"/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</w:pPr>
            <w:r w:rsidRPr="006F5614">
              <w:rPr>
                <w:rFonts w:ascii="Tahoma" w:hAnsi="Tahoma" w:cs="Tahoma"/>
                <w:b/>
                <w:spacing w:val="-4"/>
                <w:sz w:val="20"/>
                <w:szCs w:val="20"/>
                <w:lang w:val="es-ES"/>
              </w:rPr>
              <w:t>Distrito</w:t>
            </w:r>
            <w:r w:rsidRPr="006F5614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:</w:t>
            </w:r>
            <w:r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 xml:space="preserve"> </w:t>
            </w:r>
            <w:r w:rsidR="00DB4A21" w:rsidRPr="00E7199D">
              <w:rPr>
                <w:rFonts w:ascii="Tahoma" w:hAnsi="Tahoma" w:cs="Tahoma"/>
                <w:spacing w:val="-4"/>
                <w:sz w:val="20"/>
                <w:szCs w:val="20"/>
                <w:highlight w:val="green"/>
                <w:lang w:val="es-ES"/>
              </w:rPr>
              <w:t>${</w:t>
            </w:r>
            <w:proofErr w:type="spellStart"/>
            <w:r w:rsidR="00DB4A21" w:rsidRPr="00E7199D">
              <w:rPr>
                <w:rFonts w:ascii="Tahoma" w:hAnsi="Tahoma" w:cs="Tahoma"/>
                <w:spacing w:val="-4"/>
                <w:sz w:val="20"/>
                <w:szCs w:val="20"/>
                <w:highlight w:val="green"/>
                <w:lang w:val="es-ES"/>
              </w:rPr>
              <w:t>distrito_nombre</w:t>
            </w:r>
            <w:proofErr w:type="spellEnd"/>
            <w:r w:rsidR="00DB4A21" w:rsidRPr="00E7199D">
              <w:rPr>
                <w:rFonts w:ascii="Tahoma" w:hAnsi="Tahoma" w:cs="Tahoma"/>
                <w:spacing w:val="-4"/>
                <w:sz w:val="20"/>
                <w:szCs w:val="20"/>
                <w:highlight w:val="green"/>
                <w:lang w:val="es-ES"/>
              </w:rPr>
              <w:t>}</w:t>
            </w:r>
          </w:p>
        </w:tc>
      </w:tr>
      <w:tr w:rsidR="00B163B8" w:rsidRPr="00D057EA" w14:paraId="2219D689" w14:textId="77777777" w:rsidTr="007926BE">
        <w:trPr>
          <w:trHeight w:val="578"/>
        </w:trPr>
        <w:tc>
          <w:tcPr>
            <w:tcW w:w="2422" w:type="pct"/>
            <w:gridSpan w:val="5"/>
            <w:vAlign w:val="center"/>
          </w:tcPr>
          <w:p w14:paraId="40439017" w14:textId="6A98A3E2" w:rsidR="00B163B8" w:rsidRPr="00D057EA" w:rsidRDefault="00B163B8" w:rsidP="007926BE">
            <w:pPr>
              <w:widowControl w:val="0"/>
              <w:tabs>
                <w:tab w:val="left" w:pos="1134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ahoma" w:hAnsi="Tahoma" w:cs="Tahoma"/>
                <w:sz w:val="20"/>
                <w:szCs w:val="20"/>
              </w:rPr>
            </w:pPr>
            <w:r w:rsidRPr="00D057EA">
              <w:rPr>
                <w:rFonts w:ascii="Tahoma" w:hAnsi="Tahoma" w:cs="Tahoma"/>
                <w:b/>
                <w:sz w:val="20"/>
                <w:szCs w:val="20"/>
              </w:rPr>
              <w:t>SED:</w:t>
            </w:r>
            <w:r w:rsidRPr="00D057EA">
              <w:rPr>
                <w:rFonts w:ascii="Tahoma" w:hAnsi="Tahoma" w:cs="Tahoma"/>
                <w:sz w:val="20"/>
                <w:szCs w:val="20"/>
              </w:rPr>
              <w:t xml:space="preserve"> </w:t>
            </w:r>
            <w:r w:rsidR="00DB4A21" w:rsidRPr="00DB4A21">
              <w:rPr>
                <w:rFonts w:ascii="Tahoma" w:hAnsi="Tahoma" w:cs="Tahoma"/>
                <w:noProof/>
                <w:sz w:val="20"/>
                <w:szCs w:val="20"/>
                <w:highlight w:val="green"/>
              </w:rPr>
              <w:t>${sed}</w:t>
            </w:r>
          </w:p>
        </w:tc>
        <w:tc>
          <w:tcPr>
            <w:tcW w:w="2578" w:type="pct"/>
            <w:gridSpan w:val="3"/>
            <w:vAlign w:val="center"/>
          </w:tcPr>
          <w:p w14:paraId="7AFB9F43" w14:textId="52017F7E" w:rsidR="00B163B8" w:rsidRPr="00D057EA" w:rsidRDefault="00B163B8" w:rsidP="007926BE">
            <w:pPr>
              <w:tabs>
                <w:tab w:val="left" w:pos="1134"/>
                <w:tab w:val="left" w:pos="1260"/>
                <w:tab w:val="left" w:pos="6984"/>
                <w:tab w:val="left" w:pos="9031"/>
              </w:tabs>
              <w:suppressAutoHyphens/>
              <w:spacing w:before="120"/>
              <w:rPr>
                <w:rFonts w:ascii="Tahoma" w:hAnsi="Tahoma" w:cs="Tahoma"/>
                <w:spacing w:val="-4"/>
                <w:sz w:val="20"/>
                <w:szCs w:val="20"/>
              </w:rPr>
            </w:pP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Alimentador</w:t>
            </w:r>
            <w:proofErr w:type="spellEnd"/>
            <w:r w:rsidRPr="00D057EA">
              <w:rPr>
                <w:rFonts w:ascii="Tahoma" w:hAnsi="Tahoma" w:cs="Tahoma"/>
                <w:spacing w:val="-4"/>
                <w:sz w:val="20"/>
                <w:szCs w:val="20"/>
              </w:rPr>
              <w:t xml:space="preserve">: </w:t>
            </w:r>
            <w:r w:rsidR="00DB4A21" w:rsidRPr="00DB4A21">
              <w:rPr>
                <w:rFonts w:ascii="Tahoma" w:hAnsi="Tahoma" w:cs="Tahoma"/>
                <w:spacing w:val="-4"/>
                <w:sz w:val="20"/>
                <w:szCs w:val="20"/>
                <w:highlight w:val="green"/>
              </w:rPr>
              <w:t>${</w:t>
            </w:r>
            <w:proofErr w:type="spellStart"/>
            <w:r w:rsidR="00DB4A21" w:rsidRPr="00DB4A21">
              <w:rPr>
                <w:rFonts w:ascii="Tahoma" w:hAnsi="Tahoma" w:cs="Tahoma"/>
                <w:spacing w:val="-4"/>
                <w:sz w:val="20"/>
                <w:szCs w:val="20"/>
                <w:highlight w:val="green"/>
              </w:rPr>
              <w:t>alimentador</w:t>
            </w:r>
            <w:proofErr w:type="spellEnd"/>
            <w:r w:rsidR="00DB4A21" w:rsidRPr="00DB4A21">
              <w:rPr>
                <w:rFonts w:ascii="Tahoma" w:hAnsi="Tahoma" w:cs="Tahoma"/>
                <w:spacing w:val="-4"/>
                <w:sz w:val="20"/>
                <w:szCs w:val="20"/>
                <w:highlight w:val="green"/>
              </w:rPr>
              <w:t>}</w:t>
            </w:r>
          </w:p>
        </w:tc>
      </w:tr>
      <w:tr w:rsidR="00B163B8" w:rsidRPr="00D057EA" w14:paraId="10DFD98A" w14:textId="77777777" w:rsidTr="007926BE">
        <w:trPr>
          <w:trHeight w:val="578"/>
        </w:trPr>
        <w:tc>
          <w:tcPr>
            <w:tcW w:w="2422" w:type="pct"/>
            <w:gridSpan w:val="5"/>
            <w:vAlign w:val="center"/>
          </w:tcPr>
          <w:p w14:paraId="54480FB9" w14:textId="77777777" w:rsidR="00B163B8" w:rsidRPr="00D057EA" w:rsidRDefault="00B163B8" w:rsidP="007926BE">
            <w:pPr>
              <w:widowControl w:val="0"/>
              <w:tabs>
                <w:tab w:val="left" w:pos="1134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ahoma" w:hAnsi="Tahoma" w:cs="Tahoma"/>
                <w:b/>
                <w:sz w:val="20"/>
                <w:szCs w:val="20"/>
              </w:rPr>
            </w:pPr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N° DE SUMINISTRO DERECHO: </w:t>
            </w:r>
            <w:r>
              <w:rPr>
                <w:rFonts w:ascii="Tahoma" w:hAnsi="Tahoma" w:cs="Tahoma"/>
                <w:b/>
                <w:spacing w:val="-4"/>
                <w:sz w:val="20"/>
                <w:szCs w:val="20"/>
              </w:rPr>
              <w:t>-</w:t>
            </w:r>
          </w:p>
        </w:tc>
        <w:tc>
          <w:tcPr>
            <w:tcW w:w="2578" w:type="pct"/>
            <w:gridSpan w:val="3"/>
            <w:vAlign w:val="center"/>
          </w:tcPr>
          <w:p w14:paraId="6B9010C2" w14:textId="77777777" w:rsidR="00B163B8" w:rsidRPr="00D057EA" w:rsidRDefault="00B163B8" w:rsidP="007926BE">
            <w:pPr>
              <w:tabs>
                <w:tab w:val="left" w:pos="1134"/>
                <w:tab w:val="left" w:pos="1260"/>
                <w:tab w:val="left" w:pos="6984"/>
                <w:tab w:val="left" w:pos="9031"/>
              </w:tabs>
              <w:suppressAutoHyphens/>
              <w:spacing w:before="120"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N° DE SUMINISTRO IZQUIERDO: </w:t>
            </w:r>
            <w:r>
              <w:rPr>
                <w:rFonts w:ascii="Tahoma" w:hAnsi="Tahoma" w:cs="Tahoma"/>
                <w:bCs/>
                <w:spacing w:val="-4"/>
                <w:sz w:val="20"/>
                <w:szCs w:val="20"/>
              </w:rPr>
              <w:t>-</w:t>
            </w:r>
          </w:p>
        </w:tc>
      </w:tr>
      <w:tr w:rsidR="00B163B8" w:rsidRPr="00D057EA" w14:paraId="6CF6CA26" w14:textId="77777777" w:rsidTr="007926BE">
        <w:trPr>
          <w:trHeight w:val="578"/>
        </w:trPr>
        <w:tc>
          <w:tcPr>
            <w:tcW w:w="2422" w:type="pct"/>
            <w:gridSpan w:val="5"/>
            <w:vAlign w:val="center"/>
          </w:tcPr>
          <w:p w14:paraId="76A94EBC" w14:textId="4F476311" w:rsidR="00B163B8" w:rsidRPr="00D057EA" w:rsidRDefault="00B163B8" w:rsidP="007926BE">
            <w:pPr>
              <w:widowControl w:val="0"/>
              <w:tabs>
                <w:tab w:val="left" w:pos="1134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ahoma" w:hAnsi="Tahoma" w:cs="Tahoma"/>
                <w:sz w:val="20"/>
                <w:szCs w:val="20"/>
                <w:lang w:val="es-ES"/>
              </w:rPr>
            </w:pPr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  <w:lang w:val="es-ES"/>
              </w:rPr>
              <w:t>Código de Informe</w:t>
            </w:r>
            <w:r>
              <w:rPr>
                <w:rFonts w:ascii="Tahoma" w:hAnsi="Tahoma" w:cs="Tahoma"/>
                <w:b/>
                <w:spacing w:val="-4"/>
                <w:sz w:val="20"/>
                <w:szCs w:val="20"/>
                <w:lang w:val="es-ES"/>
              </w:rPr>
              <w:t>:</w:t>
            </w:r>
            <w:r w:rsidRPr="003056CF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 xml:space="preserve">  </w:t>
            </w:r>
            <w:r w:rsidRPr="002F7C2F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LCL-</w:t>
            </w:r>
            <w:r w:rsidR="00DB4A21" w:rsidRPr="00DB4A21">
              <w:rPr>
                <w:rFonts w:ascii="Tahoma" w:hAnsi="Tahoma" w:cs="Tahoma"/>
                <w:spacing w:val="-4"/>
                <w:sz w:val="20"/>
                <w:szCs w:val="20"/>
                <w:highlight w:val="green"/>
                <w:lang w:val="es-ES"/>
              </w:rPr>
              <w:t>${</w:t>
            </w:r>
            <w:proofErr w:type="spellStart"/>
            <w:r w:rsidR="00DB4A21" w:rsidRPr="00DB4A21">
              <w:rPr>
                <w:rFonts w:ascii="Tahoma" w:hAnsi="Tahoma" w:cs="Tahoma"/>
                <w:spacing w:val="-4"/>
                <w:sz w:val="20"/>
                <w:szCs w:val="20"/>
                <w:highlight w:val="green"/>
                <w:lang w:val="es-ES"/>
              </w:rPr>
              <w:t>lcl</w:t>
            </w:r>
            <w:proofErr w:type="spellEnd"/>
            <w:r w:rsidR="00DB4A21" w:rsidRPr="00DB4A21">
              <w:rPr>
                <w:rFonts w:ascii="Tahoma" w:hAnsi="Tahoma" w:cs="Tahoma"/>
                <w:spacing w:val="-4"/>
                <w:sz w:val="20"/>
                <w:szCs w:val="20"/>
                <w:highlight w:val="green"/>
                <w:lang w:val="es-ES"/>
              </w:rPr>
              <w:t>}</w:t>
            </w:r>
            <w:r w:rsidRPr="002F7C2F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-</w:t>
            </w:r>
            <w:r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ITR</w:t>
            </w:r>
          </w:p>
        </w:tc>
        <w:tc>
          <w:tcPr>
            <w:tcW w:w="2578" w:type="pct"/>
            <w:gridSpan w:val="3"/>
            <w:vAlign w:val="center"/>
          </w:tcPr>
          <w:p w14:paraId="583E66B3" w14:textId="5932BD94" w:rsidR="00B163B8" w:rsidRPr="00D057EA" w:rsidRDefault="00B163B8" w:rsidP="007926BE">
            <w:pPr>
              <w:tabs>
                <w:tab w:val="left" w:pos="1134"/>
                <w:tab w:val="left" w:pos="1269"/>
                <w:tab w:val="left" w:pos="6984"/>
                <w:tab w:val="left" w:pos="9031"/>
              </w:tabs>
              <w:suppressAutoHyphens/>
              <w:spacing w:before="120"/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</w:pPr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  <w:lang w:val="es-ES"/>
              </w:rPr>
              <w:t>Fecha de Visita</w:t>
            </w:r>
            <w:r w:rsidRPr="00D057EA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:</w:t>
            </w:r>
            <w:r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 xml:space="preserve"> </w:t>
            </w:r>
            <w:r w:rsidR="00DB4A21" w:rsidRPr="00DB4A21">
              <w:rPr>
                <w:rFonts w:ascii="Tahoma" w:hAnsi="Tahoma" w:cs="Tahoma"/>
                <w:spacing w:val="-4"/>
                <w:sz w:val="20"/>
                <w:szCs w:val="20"/>
                <w:highlight w:val="green"/>
                <w:lang w:val="es-ES"/>
              </w:rPr>
              <w:t>${</w:t>
            </w:r>
            <w:proofErr w:type="spellStart"/>
            <w:r w:rsidR="00DB4A21" w:rsidRPr="00DB4A21">
              <w:rPr>
                <w:rFonts w:ascii="Tahoma" w:hAnsi="Tahoma" w:cs="Tahoma"/>
                <w:spacing w:val="-4"/>
                <w:sz w:val="20"/>
                <w:szCs w:val="20"/>
                <w:highlight w:val="green"/>
                <w:lang w:val="es-ES"/>
              </w:rPr>
              <w:t>fecha_insp</w:t>
            </w:r>
            <w:proofErr w:type="spellEnd"/>
            <w:r w:rsidR="00DB4A21" w:rsidRPr="00DB4A21">
              <w:rPr>
                <w:rFonts w:ascii="Tahoma" w:hAnsi="Tahoma" w:cs="Tahoma"/>
                <w:spacing w:val="-4"/>
                <w:sz w:val="20"/>
                <w:szCs w:val="20"/>
                <w:highlight w:val="green"/>
                <w:lang w:val="es-ES"/>
              </w:rPr>
              <w:t>}</w:t>
            </w:r>
          </w:p>
        </w:tc>
      </w:tr>
      <w:tr w:rsidR="00B163B8" w:rsidRPr="00D057EA" w14:paraId="46CBFB0B" w14:textId="77777777" w:rsidTr="007926BE">
        <w:trPr>
          <w:trHeight w:val="578"/>
        </w:trPr>
        <w:tc>
          <w:tcPr>
            <w:tcW w:w="2422" w:type="pct"/>
            <w:gridSpan w:val="5"/>
            <w:tcBorders>
              <w:bottom w:val="single" w:sz="6" w:space="0" w:color="auto"/>
            </w:tcBorders>
            <w:vAlign w:val="center"/>
          </w:tcPr>
          <w:p w14:paraId="52B60DF0" w14:textId="77777777" w:rsidR="00B163B8" w:rsidRPr="00364196" w:rsidRDefault="00B163B8" w:rsidP="007926BE">
            <w:pPr>
              <w:widowControl w:val="0"/>
              <w:tabs>
                <w:tab w:val="left" w:pos="1134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ahoma" w:hAnsi="Tahoma" w:cs="Tahoma"/>
                <w:b/>
                <w:sz w:val="20"/>
                <w:szCs w:val="20"/>
                <w:lang w:val="es-ES"/>
              </w:rPr>
            </w:pPr>
            <w:r w:rsidRPr="00D169FA">
              <w:rPr>
                <w:rFonts w:ascii="Tahoma" w:hAnsi="Tahoma" w:cs="Tahoma"/>
                <w:b/>
                <w:sz w:val="20"/>
                <w:szCs w:val="20"/>
                <w:lang w:val="es-PE"/>
              </w:rPr>
              <w:t xml:space="preserve">Proyectista </w:t>
            </w:r>
            <w:proofErr w:type="spellStart"/>
            <w:r w:rsidRPr="00D169FA">
              <w:rPr>
                <w:rFonts w:ascii="Tahoma" w:hAnsi="Tahoma" w:cs="Tahoma"/>
                <w:b/>
                <w:sz w:val="20"/>
                <w:szCs w:val="20"/>
                <w:lang w:val="es-PE"/>
              </w:rPr>
              <w:t>Applus</w:t>
            </w:r>
            <w:proofErr w:type="spellEnd"/>
            <w:r w:rsidRPr="00D169FA">
              <w:rPr>
                <w:rFonts w:ascii="Tahoma" w:hAnsi="Tahoma" w:cs="Tahoma"/>
                <w:b/>
                <w:sz w:val="20"/>
                <w:szCs w:val="20"/>
                <w:lang w:val="es-PE"/>
              </w:rPr>
              <w:t>+</w:t>
            </w:r>
            <w:r w:rsidRPr="00D169FA">
              <w:rPr>
                <w:rFonts w:ascii="Tahoma" w:hAnsi="Tahoma" w:cs="Tahoma"/>
                <w:sz w:val="20"/>
                <w:szCs w:val="20"/>
                <w:lang w:val="es-PE"/>
              </w:rPr>
              <w:t xml:space="preserve">: Ing. </w:t>
            </w:r>
            <w:r>
              <w:rPr>
                <w:rFonts w:ascii="Tahoma" w:hAnsi="Tahoma" w:cs="Tahoma"/>
                <w:sz w:val="20"/>
                <w:szCs w:val="20"/>
                <w:lang w:val="es-PE"/>
              </w:rPr>
              <w:t>Leonardo Saavedra L.</w:t>
            </w:r>
          </w:p>
        </w:tc>
        <w:tc>
          <w:tcPr>
            <w:tcW w:w="2578" w:type="pct"/>
            <w:gridSpan w:val="3"/>
            <w:tcBorders>
              <w:bottom w:val="single" w:sz="6" w:space="0" w:color="auto"/>
            </w:tcBorders>
            <w:vAlign w:val="center"/>
          </w:tcPr>
          <w:p w14:paraId="2D418D06" w14:textId="77777777" w:rsidR="00B163B8" w:rsidRPr="00D057EA" w:rsidRDefault="00B163B8" w:rsidP="007926BE">
            <w:pPr>
              <w:tabs>
                <w:tab w:val="left" w:pos="1134"/>
                <w:tab w:val="left" w:pos="1269"/>
                <w:tab w:val="left" w:pos="6984"/>
                <w:tab w:val="left" w:pos="9031"/>
              </w:tabs>
              <w:suppressAutoHyphens/>
              <w:spacing w:before="120"/>
              <w:rPr>
                <w:rFonts w:ascii="Tahoma" w:hAnsi="Tahoma" w:cs="Tahoma"/>
                <w:spacing w:val="-4"/>
                <w:sz w:val="20"/>
                <w:szCs w:val="20"/>
              </w:rPr>
            </w:pPr>
            <w:r w:rsidRPr="00D057EA">
              <w:rPr>
                <w:rFonts w:ascii="Tahoma" w:hAnsi="Tahoma" w:cs="Tahoma"/>
                <w:b/>
                <w:sz w:val="20"/>
                <w:szCs w:val="20"/>
              </w:rPr>
              <w:t xml:space="preserve">Supervisor </w:t>
            </w:r>
            <w:r>
              <w:rPr>
                <w:rFonts w:ascii="Tahoma" w:hAnsi="Tahoma" w:cs="Tahoma"/>
                <w:b/>
                <w:sz w:val="20"/>
                <w:szCs w:val="20"/>
              </w:rPr>
              <w:t>PLUZ</w:t>
            </w:r>
            <w:r w:rsidRPr="00D057EA">
              <w:rPr>
                <w:rFonts w:ascii="Tahoma" w:hAnsi="Tahoma" w:cs="Tahoma"/>
                <w:b/>
                <w:sz w:val="20"/>
                <w:szCs w:val="20"/>
              </w:rPr>
              <w:t xml:space="preserve">: </w:t>
            </w:r>
            <w:r>
              <w:rPr>
                <w:rFonts w:ascii="Tahoma" w:hAnsi="Tahoma" w:cs="Tahoma"/>
                <w:sz w:val="20"/>
                <w:szCs w:val="20"/>
              </w:rPr>
              <w:t xml:space="preserve">Ing. </w:t>
            </w:r>
            <w:r w:rsidRPr="008F0365">
              <w:rPr>
                <w:rFonts w:ascii="Tahoma" w:hAnsi="Tahoma" w:cs="Tahoma"/>
                <w:noProof/>
                <w:sz w:val="20"/>
                <w:szCs w:val="20"/>
              </w:rPr>
              <w:t>Gustavo Vásquez</w:t>
            </w:r>
            <w:r>
              <w:rPr>
                <w:rFonts w:ascii="Tahoma" w:hAnsi="Tahoma" w:cs="Tahoma"/>
                <w:sz w:val="20"/>
                <w:szCs w:val="20"/>
              </w:rPr>
              <w:t>.</w:t>
            </w:r>
          </w:p>
        </w:tc>
      </w:tr>
      <w:tr w:rsidR="00B163B8" w:rsidRPr="00D057EA" w14:paraId="07FBEDDA" w14:textId="77777777" w:rsidTr="007926BE">
        <w:trPr>
          <w:trHeight w:val="513"/>
        </w:trPr>
        <w:tc>
          <w:tcPr>
            <w:tcW w:w="5000" w:type="pct"/>
            <w:gridSpan w:val="8"/>
            <w:tcBorders>
              <w:bottom w:val="single" w:sz="6" w:space="0" w:color="auto"/>
            </w:tcBorders>
            <w:shd w:val="clear" w:color="auto" w:fill="FF6600"/>
            <w:vAlign w:val="center"/>
          </w:tcPr>
          <w:p w14:paraId="1A6AA300" w14:textId="77777777" w:rsidR="00B163B8" w:rsidRPr="00D057EA" w:rsidRDefault="00B163B8" w:rsidP="007926BE">
            <w:pPr>
              <w:tabs>
                <w:tab w:val="left" w:pos="1134"/>
                <w:tab w:val="left" w:pos="126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z w:val="20"/>
                <w:szCs w:val="20"/>
              </w:rPr>
            </w:pP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Resultado</w:t>
            </w:r>
            <w:proofErr w:type="spellEnd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 de la </w:t>
            </w: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Inspección</w:t>
            </w:r>
            <w:proofErr w:type="spellEnd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:</w:t>
            </w:r>
          </w:p>
        </w:tc>
      </w:tr>
      <w:tr w:rsidR="00B163B8" w:rsidRPr="00D057EA" w14:paraId="4DF7D51C" w14:textId="77777777" w:rsidTr="007926BE">
        <w:trPr>
          <w:trHeight w:val="513"/>
        </w:trPr>
        <w:tc>
          <w:tcPr>
            <w:tcW w:w="884" w:type="pct"/>
            <w:tcBorders>
              <w:top w:val="single" w:sz="6" w:space="0" w:color="auto"/>
            </w:tcBorders>
            <w:vAlign w:val="center"/>
          </w:tcPr>
          <w:p w14:paraId="66E0762C" w14:textId="77777777" w:rsidR="00B163B8" w:rsidRPr="00D057EA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Completa</w:t>
            </w:r>
            <w:proofErr w:type="spellEnd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:</w:t>
            </w:r>
          </w:p>
        </w:tc>
        <w:tc>
          <w:tcPr>
            <w:tcW w:w="362" w:type="pct"/>
            <w:tcBorders>
              <w:top w:val="single" w:sz="6" w:space="0" w:color="auto"/>
            </w:tcBorders>
            <w:vAlign w:val="center"/>
          </w:tcPr>
          <w:p w14:paraId="4C2255BE" w14:textId="77777777" w:rsidR="00B163B8" w:rsidRPr="00D057EA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r>
              <w:rPr>
                <w:rFonts w:ascii="Tahoma" w:hAnsi="Tahoma" w:cs="Tahoma"/>
                <w:b/>
                <w:bCs/>
                <w:sz w:val="20"/>
                <w:szCs w:val="20"/>
              </w:rPr>
              <w:t>SI</w:t>
            </w:r>
          </w:p>
        </w:tc>
        <w:tc>
          <w:tcPr>
            <w:tcW w:w="1019" w:type="pct"/>
            <w:gridSpan w:val="2"/>
            <w:tcBorders>
              <w:top w:val="single" w:sz="6" w:space="0" w:color="auto"/>
            </w:tcBorders>
            <w:vAlign w:val="center"/>
          </w:tcPr>
          <w:p w14:paraId="5C40391B" w14:textId="77777777" w:rsidR="00B163B8" w:rsidRPr="00D057EA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Incompleta</w:t>
            </w:r>
            <w:proofErr w:type="spellEnd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:</w:t>
            </w:r>
          </w:p>
        </w:tc>
        <w:tc>
          <w:tcPr>
            <w:tcW w:w="314" w:type="pct"/>
            <w:gridSpan w:val="2"/>
            <w:tcBorders>
              <w:top w:val="single" w:sz="6" w:space="0" w:color="auto"/>
            </w:tcBorders>
            <w:vAlign w:val="center"/>
          </w:tcPr>
          <w:p w14:paraId="26DBADE8" w14:textId="77777777" w:rsidR="00B163B8" w:rsidRPr="00D057EA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r w:rsidRPr="00D057EA">
              <w:rPr>
                <w:rFonts w:ascii="Tahoma" w:hAnsi="Tahoma" w:cs="Tahoma"/>
                <w:b/>
                <w:bCs/>
                <w:sz w:val="20"/>
                <w:szCs w:val="20"/>
              </w:rPr>
              <w:fldChar w:fldCharType="begin">
                <w:ffData>
                  <w:name w:val="Check7"/>
                  <w:enabled/>
                  <w:calcOnExit w:val="0"/>
                  <w:statusText w:type="text" w:val="Click with mouse (or press spacebar, or type &quot;x&quot;) to select, otherwise press Enter"/>
                  <w:checkBox>
                    <w:sizeAuto/>
                    <w:default w:val="0"/>
                  </w:checkBox>
                </w:ffData>
              </w:fldChar>
            </w:r>
            <w:r w:rsidRPr="00D057EA">
              <w:rPr>
                <w:rFonts w:ascii="Tahoma" w:hAnsi="Tahoma" w:cs="Tahoma"/>
                <w:b/>
                <w:bCs/>
                <w:sz w:val="20"/>
                <w:szCs w:val="20"/>
              </w:rPr>
              <w:instrText xml:space="preserve"> FORMCHECKBOX </w:instrText>
            </w:r>
            <w:r w:rsidRPr="00D057EA">
              <w:rPr>
                <w:rFonts w:ascii="Tahoma" w:hAnsi="Tahoma" w:cs="Tahoma"/>
                <w:b/>
                <w:bCs/>
                <w:sz w:val="20"/>
                <w:szCs w:val="20"/>
              </w:rPr>
            </w:r>
            <w:r w:rsidRPr="00D057EA">
              <w:rPr>
                <w:rFonts w:ascii="Tahoma" w:hAnsi="Tahoma" w:cs="Tahoma"/>
                <w:b/>
                <w:bCs/>
                <w:sz w:val="20"/>
                <w:szCs w:val="20"/>
              </w:rPr>
              <w:fldChar w:fldCharType="separate"/>
            </w:r>
            <w:r w:rsidRPr="00D057EA">
              <w:rPr>
                <w:rFonts w:ascii="Tahoma" w:hAnsi="Tahoma" w:cs="Tahoma"/>
                <w:sz w:val="20"/>
                <w:szCs w:val="20"/>
              </w:rPr>
              <w:fldChar w:fldCharType="end"/>
            </w:r>
          </w:p>
        </w:tc>
        <w:tc>
          <w:tcPr>
            <w:tcW w:w="2421" w:type="pct"/>
            <w:gridSpan w:val="2"/>
            <w:tcBorders>
              <w:top w:val="single" w:sz="6" w:space="0" w:color="auto"/>
            </w:tcBorders>
            <w:vAlign w:val="center"/>
          </w:tcPr>
          <w:p w14:paraId="54AB62BD" w14:textId="77777777" w:rsidR="00B163B8" w:rsidRPr="00D057EA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Motivo</w:t>
            </w:r>
            <w:proofErr w:type="spellEnd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 de </w:t>
            </w: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Incompleta</w:t>
            </w:r>
            <w:proofErr w:type="spellEnd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: </w:t>
            </w:r>
          </w:p>
        </w:tc>
      </w:tr>
      <w:tr w:rsidR="00B163B8" w:rsidRPr="00D057EA" w14:paraId="70B004EB" w14:textId="77777777" w:rsidTr="007926BE">
        <w:trPr>
          <w:trHeight w:hRule="exact" w:val="4967"/>
        </w:trPr>
        <w:tc>
          <w:tcPr>
            <w:tcW w:w="5000" w:type="pct"/>
            <w:gridSpan w:val="8"/>
            <w:tcBorders>
              <w:bottom w:val="single" w:sz="6" w:space="0" w:color="auto"/>
            </w:tcBorders>
          </w:tcPr>
          <w:p w14:paraId="37B774F4" w14:textId="77777777" w:rsidR="00B163B8" w:rsidRDefault="00B163B8" w:rsidP="007926BE">
            <w:pPr>
              <w:tabs>
                <w:tab w:val="left" w:pos="1134"/>
              </w:tabs>
              <w:rPr>
                <w:rFonts w:ascii="Tahoma" w:hAnsi="Tahoma" w:cs="Tahoma"/>
                <w:caps/>
                <w:spacing w:val="-4"/>
                <w:sz w:val="20"/>
                <w:szCs w:val="20"/>
              </w:rPr>
            </w:pPr>
          </w:p>
          <w:p w14:paraId="140E900E" w14:textId="77777777" w:rsidR="00B163B8" w:rsidRPr="004D6D99" w:rsidRDefault="00B163B8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0DB933A5" w14:textId="77777777" w:rsidR="00B163B8" w:rsidRPr="004D6D99" w:rsidRDefault="00B163B8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14FEEA28" w14:textId="77777777" w:rsidR="00B163B8" w:rsidRPr="004D6D99" w:rsidRDefault="00B163B8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1269B044" w14:textId="77777777" w:rsidR="00B163B8" w:rsidRPr="004D6D99" w:rsidRDefault="00B163B8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7B9BC8DD" w14:textId="77777777" w:rsidR="00B163B8" w:rsidRPr="004D6D99" w:rsidRDefault="00B163B8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2275ADEA" w14:textId="77777777" w:rsidR="00B163B8" w:rsidRPr="004D6D99" w:rsidRDefault="00B163B8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179DA594" w14:textId="77777777" w:rsidR="00B163B8" w:rsidRPr="004D6D99" w:rsidRDefault="00B163B8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15E5E1C1" w14:textId="77777777" w:rsidR="00B163B8" w:rsidRDefault="00B163B8" w:rsidP="004D6D99">
            <w:pPr>
              <w:rPr>
                <w:rFonts w:ascii="Tahoma" w:hAnsi="Tahoma" w:cs="Tahoma"/>
                <w:caps/>
                <w:spacing w:val="-4"/>
                <w:sz w:val="20"/>
                <w:szCs w:val="20"/>
              </w:rPr>
            </w:pPr>
          </w:p>
          <w:p w14:paraId="7A53C18E" w14:textId="77777777" w:rsidR="00B163B8" w:rsidRDefault="00B163B8" w:rsidP="004D6D99">
            <w:pPr>
              <w:tabs>
                <w:tab w:val="left" w:pos="6426"/>
              </w:tabs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ab/>
            </w:r>
          </w:p>
          <w:p w14:paraId="6CD0120E" w14:textId="77777777" w:rsidR="00B163B8" w:rsidRPr="00B163B8" w:rsidRDefault="00B163B8" w:rsidP="00B163B8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28371C87" w14:textId="77777777" w:rsidR="00B163B8" w:rsidRPr="00B163B8" w:rsidRDefault="00B163B8" w:rsidP="00B163B8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03C32ACE" w14:textId="77777777" w:rsidR="00B163B8" w:rsidRDefault="00B163B8" w:rsidP="00B163B8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2F126B6D" w14:textId="714DE52B" w:rsidR="00B163B8" w:rsidRPr="00B163B8" w:rsidRDefault="00B163B8" w:rsidP="00B163B8">
            <w:pPr>
              <w:tabs>
                <w:tab w:val="left" w:pos="5895"/>
              </w:tabs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ab/>
            </w:r>
          </w:p>
        </w:tc>
      </w:tr>
      <w:tr w:rsidR="00B163B8" w:rsidRPr="00D057EA" w14:paraId="185C19E9" w14:textId="77777777" w:rsidTr="007926BE">
        <w:trPr>
          <w:trHeight w:val="75"/>
        </w:trPr>
        <w:tc>
          <w:tcPr>
            <w:tcW w:w="884" w:type="pct"/>
            <w:tcBorders>
              <w:top w:val="single" w:sz="6" w:space="0" w:color="auto"/>
              <w:bottom w:val="single" w:sz="12" w:space="0" w:color="auto"/>
            </w:tcBorders>
            <w:vAlign w:val="center"/>
          </w:tcPr>
          <w:p w14:paraId="2BB9A0C9" w14:textId="77777777" w:rsidR="00B163B8" w:rsidRPr="00D057EA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ind w:right="-103"/>
              <w:rPr>
                <w:rFonts w:ascii="Tahoma" w:hAnsi="Tahoma" w:cs="Tahoma"/>
                <w:spacing w:val="-4"/>
                <w:sz w:val="20"/>
                <w:szCs w:val="20"/>
              </w:rPr>
            </w:pPr>
            <w:proofErr w:type="spellStart"/>
            <w:r w:rsidRPr="00D057EA">
              <w:rPr>
                <w:rFonts w:ascii="Tahoma" w:hAnsi="Tahoma" w:cs="Tahoma"/>
                <w:spacing w:val="-4"/>
                <w:sz w:val="20"/>
                <w:szCs w:val="20"/>
              </w:rPr>
              <w:t>Adjuntos</w:t>
            </w:r>
            <w:proofErr w:type="spellEnd"/>
            <w:r w:rsidRPr="00D057EA">
              <w:rPr>
                <w:rFonts w:ascii="Tahoma" w:hAnsi="Tahoma" w:cs="Tahoma"/>
                <w:spacing w:val="-4"/>
                <w:sz w:val="20"/>
                <w:szCs w:val="20"/>
              </w:rPr>
              <w:t>:</w:t>
            </w:r>
          </w:p>
        </w:tc>
        <w:tc>
          <w:tcPr>
            <w:tcW w:w="4116" w:type="pct"/>
            <w:gridSpan w:val="7"/>
            <w:tcBorders>
              <w:top w:val="single" w:sz="6" w:space="0" w:color="auto"/>
              <w:bottom w:val="single" w:sz="12" w:space="0" w:color="auto"/>
            </w:tcBorders>
            <w:vAlign w:val="center"/>
          </w:tcPr>
          <w:p w14:paraId="0B5A0AC7" w14:textId="77777777" w:rsidR="00B163B8" w:rsidRPr="00D057EA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Cs/>
                <w:sz w:val="20"/>
                <w:szCs w:val="20"/>
              </w:rPr>
            </w:pPr>
            <w:r>
              <w:rPr>
                <w:rFonts w:ascii="Tahoma" w:hAnsi="Tahoma" w:cs="Tahoma"/>
                <w:bCs/>
                <w:sz w:val="20"/>
                <w:szCs w:val="20"/>
              </w:rPr>
              <w:t>-</w:t>
            </w:r>
          </w:p>
        </w:tc>
      </w:tr>
      <w:tr w:rsidR="00B163B8" w:rsidRPr="00D057EA" w14:paraId="53A4B1C7" w14:textId="77777777" w:rsidTr="007926BE">
        <w:trPr>
          <w:trHeight w:val="578"/>
        </w:trPr>
        <w:tc>
          <w:tcPr>
            <w:tcW w:w="5000" w:type="pct"/>
            <w:gridSpan w:val="8"/>
            <w:tcBorders>
              <w:top w:val="single" w:sz="12" w:space="0" w:color="auto"/>
              <w:bottom w:val="single" w:sz="6" w:space="0" w:color="auto"/>
            </w:tcBorders>
            <w:shd w:val="clear" w:color="auto" w:fill="FF6600"/>
            <w:vAlign w:val="center"/>
          </w:tcPr>
          <w:p w14:paraId="205ABA2A" w14:textId="77777777" w:rsidR="00B163B8" w:rsidRPr="00D057EA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Control de </w:t>
            </w: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Revisión</w:t>
            </w:r>
            <w:proofErr w:type="spellEnd"/>
          </w:p>
        </w:tc>
      </w:tr>
      <w:tr w:rsidR="00B163B8" w:rsidRPr="005924FF" w14:paraId="577E1892" w14:textId="77777777" w:rsidTr="007926BE">
        <w:trPr>
          <w:trHeight w:val="578"/>
        </w:trPr>
        <w:tc>
          <w:tcPr>
            <w:tcW w:w="1718" w:type="pct"/>
            <w:gridSpan w:val="3"/>
            <w:tcBorders>
              <w:top w:val="single" w:sz="6" w:space="0" w:color="auto"/>
              <w:bottom w:val="nil"/>
            </w:tcBorders>
          </w:tcPr>
          <w:p w14:paraId="7044F4EF" w14:textId="77777777" w:rsidR="00B163B8" w:rsidRPr="00364196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</w:pPr>
            <w:r w:rsidRPr="00D169FA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 xml:space="preserve">Elaborado por: </w:t>
            </w:r>
            <w:r w:rsidRPr="00D169FA">
              <w:rPr>
                <w:rFonts w:ascii="Tahoma" w:hAnsi="Tahoma" w:cs="Tahoma"/>
                <w:sz w:val="20"/>
                <w:szCs w:val="20"/>
                <w:lang w:val="es-PE"/>
              </w:rPr>
              <w:t xml:space="preserve">Ing. </w:t>
            </w:r>
            <w:r>
              <w:rPr>
                <w:rFonts w:ascii="Tahoma" w:hAnsi="Tahoma" w:cs="Tahoma"/>
                <w:sz w:val="20"/>
                <w:szCs w:val="20"/>
                <w:lang w:val="es-PE"/>
              </w:rPr>
              <w:t>Leonardo Saavedra L.</w:t>
            </w:r>
          </w:p>
        </w:tc>
        <w:tc>
          <w:tcPr>
            <w:tcW w:w="1645" w:type="pct"/>
            <w:gridSpan w:val="4"/>
            <w:tcBorders>
              <w:top w:val="single" w:sz="6" w:space="0" w:color="auto"/>
              <w:bottom w:val="nil"/>
            </w:tcBorders>
          </w:tcPr>
          <w:p w14:paraId="20756645" w14:textId="77777777" w:rsidR="00B163B8" w:rsidRPr="00D169FA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z w:val="20"/>
                <w:szCs w:val="20"/>
                <w:lang w:val="es-PE"/>
              </w:rPr>
            </w:pPr>
            <w:r w:rsidRPr="00D169FA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 xml:space="preserve">Revisado por: </w:t>
            </w:r>
            <w:r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>-</w:t>
            </w:r>
          </w:p>
          <w:p w14:paraId="52E118D7" w14:textId="77777777" w:rsidR="00B163B8" w:rsidRPr="00364196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z w:val="20"/>
                <w:szCs w:val="20"/>
                <w:lang w:val="es-ES"/>
              </w:rPr>
            </w:pPr>
          </w:p>
        </w:tc>
        <w:tc>
          <w:tcPr>
            <w:tcW w:w="1637" w:type="pct"/>
            <w:tcBorders>
              <w:top w:val="single" w:sz="6" w:space="0" w:color="auto"/>
              <w:bottom w:val="nil"/>
            </w:tcBorders>
          </w:tcPr>
          <w:p w14:paraId="2082DDA7" w14:textId="77777777" w:rsidR="00B163B8" w:rsidRPr="00364196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</w:pPr>
            <w:r w:rsidRPr="00D169FA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 xml:space="preserve">Aprobado por: </w:t>
            </w:r>
            <w:r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>-</w:t>
            </w:r>
          </w:p>
        </w:tc>
      </w:tr>
      <w:tr w:rsidR="00B163B8" w:rsidRPr="00D057EA" w14:paraId="18495E71" w14:textId="77777777" w:rsidTr="007926BE">
        <w:trPr>
          <w:trHeight w:val="614"/>
        </w:trPr>
        <w:tc>
          <w:tcPr>
            <w:tcW w:w="1718" w:type="pct"/>
            <w:gridSpan w:val="3"/>
            <w:tcBorders>
              <w:top w:val="nil"/>
              <w:bottom w:val="single" w:sz="12" w:space="0" w:color="auto"/>
            </w:tcBorders>
          </w:tcPr>
          <w:p w14:paraId="1B818F21" w14:textId="6B91E37B" w:rsidR="00B163B8" w:rsidRPr="00D057EA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</w:rPr>
            </w:pPr>
            <w:r w:rsidRPr="00D057EA">
              <w:rPr>
                <w:rFonts w:ascii="Tahoma" w:hAnsi="Tahoma" w:cs="Tahoma"/>
                <w:spacing w:val="-4"/>
                <w:sz w:val="20"/>
                <w:szCs w:val="20"/>
              </w:rPr>
              <w:t xml:space="preserve">Date: </w:t>
            </w:r>
            <w:r w:rsidR="002B66C9">
              <w:rPr>
                <w:rFonts w:ascii="Tahoma" w:hAnsi="Tahoma" w:cs="Tahoma"/>
                <w:spacing w:val="-4"/>
                <w:sz w:val="20"/>
                <w:szCs w:val="20"/>
              </w:rPr>
              <w:t>0</w:t>
            </w:r>
            <w:r>
              <w:rPr>
                <w:rFonts w:ascii="Tahoma" w:hAnsi="Tahoma" w:cs="Tahoma"/>
                <w:noProof/>
                <w:spacing w:val="-4"/>
                <w:sz w:val="20"/>
                <w:szCs w:val="20"/>
              </w:rPr>
              <w:t>6.0</w:t>
            </w:r>
            <w:r w:rsidR="002B66C9">
              <w:rPr>
                <w:rFonts w:ascii="Tahoma" w:hAnsi="Tahoma" w:cs="Tahoma"/>
                <w:noProof/>
                <w:spacing w:val="-4"/>
                <w:sz w:val="20"/>
                <w:szCs w:val="20"/>
              </w:rPr>
              <w:t>4</w:t>
            </w:r>
            <w:r>
              <w:rPr>
                <w:rFonts w:ascii="Tahoma" w:hAnsi="Tahoma" w:cs="Tahoma"/>
                <w:noProof/>
                <w:spacing w:val="-4"/>
                <w:sz w:val="20"/>
                <w:szCs w:val="20"/>
              </w:rPr>
              <w:t>.2025</w:t>
            </w:r>
          </w:p>
        </w:tc>
        <w:tc>
          <w:tcPr>
            <w:tcW w:w="1645" w:type="pct"/>
            <w:gridSpan w:val="4"/>
            <w:tcBorders>
              <w:top w:val="nil"/>
              <w:bottom w:val="single" w:sz="12" w:space="0" w:color="auto"/>
            </w:tcBorders>
          </w:tcPr>
          <w:p w14:paraId="545CA2A7" w14:textId="77777777" w:rsidR="00B163B8" w:rsidRPr="00D057EA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</w:rPr>
            </w:pPr>
            <w:r w:rsidRPr="00D057EA">
              <w:rPr>
                <w:rFonts w:ascii="Tahoma" w:hAnsi="Tahoma" w:cs="Tahoma"/>
                <w:spacing w:val="-4"/>
                <w:sz w:val="20"/>
                <w:szCs w:val="20"/>
              </w:rPr>
              <w:t xml:space="preserve">Date: </w:t>
            </w:r>
          </w:p>
        </w:tc>
        <w:tc>
          <w:tcPr>
            <w:tcW w:w="1637" w:type="pct"/>
            <w:tcBorders>
              <w:top w:val="nil"/>
              <w:bottom w:val="single" w:sz="12" w:space="0" w:color="auto"/>
            </w:tcBorders>
          </w:tcPr>
          <w:p w14:paraId="00D8CD51" w14:textId="77777777" w:rsidR="00B163B8" w:rsidRPr="00D057EA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</w:rPr>
            </w:pPr>
            <w:r w:rsidRPr="00D057EA">
              <w:rPr>
                <w:rFonts w:ascii="Tahoma" w:hAnsi="Tahoma" w:cs="Tahoma"/>
                <w:spacing w:val="-4"/>
                <w:sz w:val="20"/>
                <w:szCs w:val="20"/>
              </w:rPr>
              <w:t xml:space="preserve">Date: </w:t>
            </w:r>
          </w:p>
        </w:tc>
      </w:tr>
    </w:tbl>
    <w:p w14:paraId="51B8C980" w14:textId="77777777" w:rsidR="00B163B8" w:rsidRPr="000D1C0E" w:rsidRDefault="00B163B8" w:rsidP="00C234B6">
      <w:pPr>
        <w:widowControl w:val="0"/>
        <w:tabs>
          <w:tab w:val="left" w:pos="720"/>
          <w:tab w:val="left" w:pos="3150"/>
          <w:tab w:val="left" w:pos="9031"/>
        </w:tabs>
        <w:suppressAutoHyphens/>
        <w:ind w:right="415"/>
        <w:outlineLvl w:val="0"/>
        <w:rPr>
          <w:rFonts w:ascii="Tahoma" w:hAnsi="Tahoma" w:cs="Tahoma"/>
          <w:snapToGrid w:val="0"/>
          <w:sz w:val="22"/>
          <w:szCs w:val="22"/>
          <w:lang w:val="es-ES"/>
        </w:rPr>
      </w:pPr>
      <w:r w:rsidRPr="000D1C0E">
        <w:rPr>
          <w:rFonts w:ascii="Tahoma" w:hAnsi="Tahoma" w:cs="Tahoma"/>
          <w:lang w:val="es-ES"/>
        </w:rPr>
        <w:br w:type="page"/>
      </w:r>
    </w:p>
    <w:p w14:paraId="39171E89" w14:textId="77777777" w:rsidR="00B163B8" w:rsidRPr="00695BF4" w:rsidRDefault="00B163B8" w:rsidP="00C234B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 w:rsidRPr="00695BF4"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lastRenderedPageBreak/>
        <w:t>Personal presente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845"/>
        <w:gridCol w:w="5216"/>
      </w:tblGrid>
      <w:tr w:rsidR="00B163B8" w:rsidRPr="00695BF4" w14:paraId="74CE91C7" w14:textId="77777777" w:rsidTr="007926BE">
        <w:trPr>
          <w:trHeight w:val="90"/>
        </w:trPr>
        <w:tc>
          <w:tcPr>
            <w:tcW w:w="2122" w:type="pct"/>
            <w:shd w:val="clear" w:color="auto" w:fill="D9D9D9" w:themeFill="background1" w:themeFillShade="D9"/>
          </w:tcPr>
          <w:p w14:paraId="46FB46A2" w14:textId="77777777" w:rsidR="00B163B8" w:rsidRPr="00695BF4" w:rsidRDefault="00B163B8" w:rsidP="007926BE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pacing w:val="-4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spacing w:val="-4"/>
                <w:sz w:val="18"/>
                <w:szCs w:val="18"/>
              </w:rPr>
              <w:t>Nombre</w:t>
            </w:r>
          </w:p>
        </w:tc>
        <w:tc>
          <w:tcPr>
            <w:tcW w:w="2878" w:type="pct"/>
            <w:shd w:val="clear" w:color="auto" w:fill="D9D9D9" w:themeFill="background1" w:themeFillShade="D9"/>
          </w:tcPr>
          <w:p w14:paraId="30D19F07" w14:textId="77777777" w:rsidR="00B163B8" w:rsidRPr="00695BF4" w:rsidRDefault="00B163B8" w:rsidP="007926BE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pacing w:val="-4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spacing w:val="-4"/>
                <w:sz w:val="18"/>
                <w:szCs w:val="18"/>
              </w:rPr>
              <w:t>Cargo</w:t>
            </w:r>
          </w:p>
        </w:tc>
      </w:tr>
      <w:tr w:rsidR="00B163B8" w:rsidRPr="00695BF4" w14:paraId="376D4A84" w14:textId="77777777" w:rsidTr="00585B28">
        <w:trPr>
          <w:trHeight w:val="244"/>
        </w:trPr>
        <w:tc>
          <w:tcPr>
            <w:tcW w:w="2122" w:type="pct"/>
          </w:tcPr>
          <w:p w14:paraId="33BB6F03" w14:textId="77777777" w:rsidR="00B163B8" w:rsidRPr="00695BF4" w:rsidRDefault="00B163B8" w:rsidP="007926BE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18"/>
                <w:szCs w:val="18"/>
              </w:rPr>
            </w:pPr>
            <w:r>
              <w:rPr>
                <w:rFonts w:ascii="Tahoma" w:hAnsi="Tahoma" w:cs="Tahoma"/>
                <w:spacing w:val="-4"/>
                <w:sz w:val="18"/>
                <w:szCs w:val="18"/>
              </w:rPr>
              <w:t>Ing. Leonardo Saavedra L.</w:t>
            </w:r>
          </w:p>
        </w:tc>
        <w:tc>
          <w:tcPr>
            <w:tcW w:w="2878" w:type="pct"/>
          </w:tcPr>
          <w:p w14:paraId="389E9956" w14:textId="77777777" w:rsidR="00B163B8" w:rsidRPr="00695BF4" w:rsidRDefault="00B163B8" w:rsidP="007926BE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18"/>
                <w:szCs w:val="18"/>
              </w:rPr>
            </w:pPr>
            <w:proofErr w:type="spellStart"/>
            <w:r>
              <w:rPr>
                <w:rFonts w:ascii="Tahoma" w:hAnsi="Tahoma" w:cs="Tahoma"/>
                <w:spacing w:val="-4"/>
                <w:sz w:val="18"/>
                <w:szCs w:val="18"/>
              </w:rPr>
              <w:t>Proyectista</w:t>
            </w:r>
            <w:proofErr w:type="spellEnd"/>
          </w:p>
        </w:tc>
      </w:tr>
      <w:tr w:rsidR="00B163B8" w:rsidRPr="00695BF4" w14:paraId="29A39988" w14:textId="77777777" w:rsidTr="007926BE">
        <w:trPr>
          <w:trHeight w:val="90"/>
        </w:trPr>
        <w:tc>
          <w:tcPr>
            <w:tcW w:w="2122" w:type="pct"/>
          </w:tcPr>
          <w:p w14:paraId="76D06E5C" w14:textId="53B536B8" w:rsidR="00B163B8" w:rsidRPr="0073346F" w:rsidRDefault="00B163B8" w:rsidP="007926BE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18"/>
                <w:szCs w:val="18"/>
              </w:rPr>
            </w:pPr>
            <w:r w:rsidRPr="0073346F">
              <w:rPr>
                <w:rFonts w:ascii="Tahoma" w:hAnsi="Tahoma" w:cs="Tahoma"/>
                <w:spacing w:val="-4"/>
                <w:sz w:val="18"/>
                <w:szCs w:val="18"/>
              </w:rPr>
              <w:t xml:space="preserve">Tec. </w:t>
            </w:r>
            <w:r w:rsidR="002B66C9">
              <w:rPr>
                <w:rFonts w:ascii="Tahoma" w:hAnsi="Tahoma" w:cs="Tahoma"/>
                <w:spacing w:val="-4"/>
                <w:sz w:val="18"/>
                <w:szCs w:val="18"/>
              </w:rPr>
              <w:t>Axel Cruz</w:t>
            </w:r>
          </w:p>
        </w:tc>
        <w:tc>
          <w:tcPr>
            <w:tcW w:w="2878" w:type="pct"/>
          </w:tcPr>
          <w:p w14:paraId="3526B968" w14:textId="77777777" w:rsidR="00B163B8" w:rsidRPr="00695BF4" w:rsidRDefault="00B163B8" w:rsidP="007926BE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18"/>
                <w:szCs w:val="18"/>
              </w:rPr>
            </w:pPr>
            <w:proofErr w:type="spellStart"/>
            <w:r>
              <w:rPr>
                <w:rFonts w:ascii="Tahoma" w:hAnsi="Tahoma" w:cs="Tahoma"/>
                <w:spacing w:val="-4"/>
                <w:sz w:val="18"/>
                <w:szCs w:val="18"/>
              </w:rPr>
              <w:t>Tecnico</w:t>
            </w:r>
            <w:proofErr w:type="spellEnd"/>
            <w:r>
              <w:rPr>
                <w:rFonts w:ascii="Tahoma" w:hAnsi="Tahoma" w:cs="Tahoma"/>
                <w:spacing w:val="-4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Tahoma" w:hAnsi="Tahoma" w:cs="Tahoma"/>
                <w:spacing w:val="-4"/>
                <w:sz w:val="18"/>
                <w:szCs w:val="18"/>
              </w:rPr>
              <w:t>electricista</w:t>
            </w:r>
            <w:proofErr w:type="spellEnd"/>
          </w:p>
        </w:tc>
      </w:tr>
      <w:tr w:rsidR="00B163B8" w:rsidRPr="00695BF4" w14:paraId="39EA4CB2" w14:textId="77777777" w:rsidTr="007926BE">
        <w:trPr>
          <w:trHeight w:val="90"/>
        </w:trPr>
        <w:tc>
          <w:tcPr>
            <w:tcW w:w="2122" w:type="pct"/>
          </w:tcPr>
          <w:p w14:paraId="0445CC94" w14:textId="5426FA0A" w:rsidR="00B163B8" w:rsidRPr="0073346F" w:rsidRDefault="00B163B8" w:rsidP="00CA48C3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18"/>
                <w:szCs w:val="18"/>
              </w:rPr>
            </w:pPr>
            <w:r w:rsidRPr="0073346F">
              <w:rPr>
                <w:rFonts w:ascii="Tahoma" w:hAnsi="Tahoma" w:cs="Tahoma"/>
                <w:spacing w:val="-4"/>
                <w:sz w:val="18"/>
                <w:szCs w:val="18"/>
              </w:rPr>
              <w:t xml:space="preserve">Tec. </w:t>
            </w:r>
          </w:p>
        </w:tc>
        <w:tc>
          <w:tcPr>
            <w:tcW w:w="2878" w:type="pct"/>
          </w:tcPr>
          <w:p w14:paraId="04C5F8E6" w14:textId="77777777" w:rsidR="00B163B8" w:rsidRPr="00695BF4" w:rsidRDefault="00B163B8" w:rsidP="00CA48C3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18"/>
                <w:szCs w:val="18"/>
              </w:rPr>
            </w:pPr>
            <w:proofErr w:type="spellStart"/>
            <w:r>
              <w:rPr>
                <w:rFonts w:ascii="Tahoma" w:hAnsi="Tahoma" w:cs="Tahoma"/>
                <w:spacing w:val="-4"/>
                <w:sz w:val="18"/>
                <w:szCs w:val="18"/>
              </w:rPr>
              <w:t>Tecnico</w:t>
            </w:r>
            <w:proofErr w:type="spellEnd"/>
            <w:r>
              <w:rPr>
                <w:rFonts w:ascii="Tahoma" w:hAnsi="Tahoma" w:cs="Tahoma"/>
                <w:spacing w:val="-4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Tahoma" w:hAnsi="Tahoma" w:cs="Tahoma"/>
                <w:spacing w:val="-4"/>
                <w:sz w:val="18"/>
                <w:szCs w:val="18"/>
              </w:rPr>
              <w:t>electricista</w:t>
            </w:r>
            <w:proofErr w:type="spellEnd"/>
          </w:p>
        </w:tc>
      </w:tr>
    </w:tbl>
    <w:p w14:paraId="6C8D2AE5" w14:textId="77777777" w:rsidR="00B163B8" w:rsidRPr="00695BF4" w:rsidRDefault="00B163B8" w:rsidP="00C234B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>Equipos empleados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688"/>
        <w:gridCol w:w="1581"/>
        <w:gridCol w:w="1332"/>
        <w:gridCol w:w="1332"/>
        <w:gridCol w:w="1660"/>
        <w:gridCol w:w="1468"/>
      </w:tblGrid>
      <w:tr w:rsidR="00B163B8" w:rsidRPr="00695BF4" w14:paraId="26F5B56E" w14:textId="77777777" w:rsidTr="001B7843">
        <w:tc>
          <w:tcPr>
            <w:tcW w:w="934" w:type="pct"/>
            <w:shd w:val="clear" w:color="auto" w:fill="D9D9D9" w:themeFill="background1" w:themeFillShade="D9"/>
            <w:vAlign w:val="center"/>
          </w:tcPr>
          <w:p w14:paraId="7EB3720C" w14:textId="77777777" w:rsidR="00B163B8" w:rsidRPr="00695BF4" w:rsidRDefault="00B163B8" w:rsidP="00130E4C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  <w:t>Type of Equipment</w:t>
            </w:r>
          </w:p>
        </w:tc>
        <w:tc>
          <w:tcPr>
            <w:tcW w:w="875" w:type="pct"/>
            <w:shd w:val="clear" w:color="auto" w:fill="D9D9D9" w:themeFill="background1" w:themeFillShade="D9"/>
            <w:vAlign w:val="center"/>
          </w:tcPr>
          <w:p w14:paraId="452B3510" w14:textId="77777777" w:rsidR="00B163B8" w:rsidRPr="00695BF4" w:rsidRDefault="00B163B8" w:rsidP="00130E4C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  <w:t>Manufacturer</w:t>
            </w:r>
          </w:p>
        </w:tc>
        <w:tc>
          <w:tcPr>
            <w:tcW w:w="722" w:type="pct"/>
            <w:shd w:val="clear" w:color="auto" w:fill="D9D9D9" w:themeFill="background1" w:themeFillShade="D9"/>
            <w:vAlign w:val="center"/>
          </w:tcPr>
          <w:p w14:paraId="259F86A6" w14:textId="77777777" w:rsidR="00B163B8" w:rsidRPr="00695BF4" w:rsidRDefault="00B163B8" w:rsidP="00130E4C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  <w:t>Serial N°</w:t>
            </w:r>
          </w:p>
        </w:tc>
        <w:tc>
          <w:tcPr>
            <w:tcW w:w="738" w:type="pct"/>
            <w:shd w:val="clear" w:color="auto" w:fill="D9D9D9" w:themeFill="background1" w:themeFillShade="D9"/>
            <w:vAlign w:val="center"/>
          </w:tcPr>
          <w:p w14:paraId="73FD4DFE" w14:textId="77777777" w:rsidR="00B163B8" w:rsidRPr="00695BF4" w:rsidRDefault="00B163B8" w:rsidP="00130E4C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  <w:t>Date Last Calibrated</w:t>
            </w:r>
          </w:p>
        </w:tc>
        <w:tc>
          <w:tcPr>
            <w:tcW w:w="919" w:type="pct"/>
            <w:shd w:val="clear" w:color="auto" w:fill="D9D9D9" w:themeFill="background1" w:themeFillShade="D9"/>
            <w:vAlign w:val="center"/>
          </w:tcPr>
          <w:p w14:paraId="57A5F23F" w14:textId="77777777" w:rsidR="00B163B8" w:rsidRPr="00695BF4" w:rsidRDefault="00B163B8" w:rsidP="00130E4C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  <w:t>Current Calibration Expiry Date</w:t>
            </w:r>
          </w:p>
        </w:tc>
        <w:tc>
          <w:tcPr>
            <w:tcW w:w="812" w:type="pct"/>
            <w:shd w:val="clear" w:color="auto" w:fill="D9D9D9" w:themeFill="background1" w:themeFillShade="D9"/>
            <w:vAlign w:val="center"/>
          </w:tcPr>
          <w:p w14:paraId="144B4729" w14:textId="77777777" w:rsidR="00B163B8" w:rsidRPr="00695BF4" w:rsidRDefault="00B163B8" w:rsidP="00130E4C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  <w:t>Calibration Certificate N°</w:t>
            </w:r>
          </w:p>
        </w:tc>
      </w:tr>
      <w:tr w:rsidR="00B163B8" w:rsidRPr="00695BF4" w14:paraId="69C2AFAA" w14:textId="77777777" w:rsidTr="001B7843">
        <w:tc>
          <w:tcPr>
            <w:tcW w:w="934" w:type="pct"/>
            <w:vAlign w:val="center"/>
          </w:tcPr>
          <w:p w14:paraId="3B3E0604" w14:textId="77777777" w:rsidR="00B163B8" w:rsidRPr="00695BF4" w:rsidRDefault="00B163B8" w:rsidP="001B7843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Cs/>
                <w:snapToGrid w:val="0"/>
                <w:sz w:val="20"/>
                <w:szCs w:val="20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PINZA MULTIMETRICA</w:t>
            </w:r>
          </w:p>
        </w:tc>
        <w:tc>
          <w:tcPr>
            <w:tcW w:w="875" w:type="pct"/>
            <w:vAlign w:val="center"/>
          </w:tcPr>
          <w:p w14:paraId="5579A51D" w14:textId="77777777" w:rsidR="00B163B8" w:rsidRPr="00695BF4" w:rsidRDefault="00B163B8" w:rsidP="001B7843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Cs/>
                <w:snapToGrid w:val="0"/>
                <w:sz w:val="20"/>
                <w:szCs w:val="20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METREL</w:t>
            </w:r>
          </w:p>
        </w:tc>
        <w:tc>
          <w:tcPr>
            <w:tcW w:w="722" w:type="pct"/>
            <w:vAlign w:val="center"/>
          </w:tcPr>
          <w:p w14:paraId="36C02553" w14:textId="77777777" w:rsidR="00B163B8" w:rsidRPr="00695BF4" w:rsidRDefault="00B163B8" w:rsidP="001B7843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Cs/>
                <w:snapToGrid w:val="0"/>
                <w:sz w:val="20"/>
                <w:szCs w:val="20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1022030106</w:t>
            </w:r>
          </w:p>
        </w:tc>
        <w:tc>
          <w:tcPr>
            <w:tcW w:w="738" w:type="pct"/>
            <w:vAlign w:val="center"/>
          </w:tcPr>
          <w:p w14:paraId="0464A830" w14:textId="77777777" w:rsidR="00B163B8" w:rsidRPr="00695BF4" w:rsidRDefault="00B163B8" w:rsidP="001B7843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Cs/>
                <w:snapToGrid w:val="0"/>
                <w:sz w:val="20"/>
                <w:szCs w:val="20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21/05/2024</w:t>
            </w:r>
          </w:p>
        </w:tc>
        <w:tc>
          <w:tcPr>
            <w:tcW w:w="919" w:type="pct"/>
            <w:vAlign w:val="center"/>
          </w:tcPr>
          <w:p w14:paraId="2494F468" w14:textId="77777777" w:rsidR="00B163B8" w:rsidRPr="00695BF4" w:rsidRDefault="00B163B8" w:rsidP="001B7843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Cs/>
                <w:snapToGrid w:val="0"/>
                <w:sz w:val="20"/>
                <w:szCs w:val="20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21/05/2025</w:t>
            </w:r>
          </w:p>
        </w:tc>
        <w:tc>
          <w:tcPr>
            <w:tcW w:w="812" w:type="pct"/>
            <w:vAlign w:val="center"/>
          </w:tcPr>
          <w:p w14:paraId="017111C0" w14:textId="77777777" w:rsidR="00B163B8" w:rsidRPr="00695BF4" w:rsidRDefault="00B163B8" w:rsidP="001B7843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Cs/>
                <w:snapToGrid w:val="0"/>
                <w:sz w:val="20"/>
                <w:szCs w:val="20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2402538</w:t>
            </w:r>
          </w:p>
        </w:tc>
      </w:tr>
    </w:tbl>
    <w:p w14:paraId="6CDA0072" w14:textId="77777777" w:rsidR="00B163B8" w:rsidRDefault="00B163B8" w:rsidP="00C234B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>Antecedentes</w:t>
      </w:r>
    </w:p>
    <w:p w14:paraId="02500C1B" w14:textId="77777777" w:rsidR="00B163B8" w:rsidRDefault="00B163B8" w:rsidP="00996FCB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jc w:val="both"/>
        <w:rPr>
          <w:rFonts w:ascii="Tahoma" w:hAnsi="Tahoma" w:cs="Tahoma"/>
          <w:iCs/>
          <w:sz w:val="22"/>
          <w:szCs w:val="22"/>
          <w:lang w:val="es-PE"/>
        </w:rPr>
      </w:pPr>
      <w:r>
        <w:rPr>
          <w:rFonts w:ascii="Tahoma" w:hAnsi="Tahoma" w:cs="Tahoma"/>
          <w:iCs/>
          <w:sz w:val="22"/>
          <w:szCs w:val="22"/>
          <w:lang w:val="es-PE"/>
        </w:rPr>
        <w:t>No tiene.</w:t>
      </w:r>
    </w:p>
    <w:p w14:paraId="53ED107E" w14:textId="77777777" w:rsidR="00B163B8" w:rsidRPr="00695BF4" w:rsidRDefault="00B163B8" w:rsidP="00C234B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 w:rsidRPr="00695BF4"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>Detalles de la Inspección</w:t>
      </w:r>
    </w:p>
    <w:p w14:paraId="489EA3D1" w14:textId="18E18FC9" w:rsidR="00B163B8" w:rsidRPr="00FC4DAC" w:rsidRDefault="00B163B8" w:rsidP="00FC4DAC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rPr>
          <w:rFonts w:ascii="Tahoma" w:hAnsi="Tahoma" w:cs="Tahoma"/>
          <w:b/>
          <w:bCs/>
          <w:iCs/>
          <w:sz w:val="22"/>
          <w:szCs w:val="22"/>
          <w:lang w:val="es-PE"/>
        </w:rPr>
      </w:pPr>
      <w:r w:rsidRPr="00FC4DAC">
        <w:rPr>
          <w:rFonts w:ascii="Tahoma" w:hAnsi="Tahoma" w:cs="Tahoma"/>
          <w:b/>
          <w:bCs/>
          <w:iCs/>
          <w:sz w:val="22"/>
          <w:szCs w:val="22"/>
          <w:lang w:val="es-PE"/>
        </w:rPr>
        <w:t>Cliente solicita</w:t>
      </w:r>
      <w:r>
        <w:rPr>
          <w:rFonts w:ascii="Tahoma" w:hAnsi="Tahoma" w:cs="Tahoma"/>
          <w:b/>
          <w:bCs/>
          <w:iCs/>
          <w:sz w:val="22"/>
          <w:szCs w:val="22"/>
          <w:lang w:val="es-PE"/>
        </w:rPr>
        <w:t xml:space="preserve"> factibilidad de </w:t>
      </w:r>
      <w:proofErr w:type="spellStart"/>
      <w:r>
        <w:rPr>
          <w:rFonts w:ascii="Tahoma" w:hAnsi="Tahoma" w:cs="Tahoma"/>
          <w:b/>
          <w:bCs/>
          <w:iCs/>
          <w:sz w:val="22"/>
          <w:szCs w:val="22"/>
          <w:lang w:val="es-PE"/>
        </w:rPr>
        <w:t>Cnx</w:t>
      </w:r>
      <w:proofErr w:type="spellEnd"/>
      <w:r>
        <w:rPr>
          <w:rFonts w:ascii="Tahoma" w:hAnsi="Tahoma" w:cs="Tahoma"/>
          <w:b/>
          <w:bCs/>
          <w:iCs/>
          <w:sz w:val="22"/>
          <w:szCs w:val="22"/>
          <w:lang w:val="es-PE"/>
        </w:rPr>
        <w:t xml:space="preserve"> nuevo suministro de </w:t>
      </w:r>
      <w:r w:rsidR="000D11AC" w:rsidRPr="000D11AC">
        <w:rPr>
          <w:rFonts w:ascii="Tahoma" w:hAnsi="Tahoma" w:cs="Tahoma"/>
          <w:b/>
          <w:bCs/>
          <w:iCs/>
          <w:sz w:val="22"/>
          <w:szCs w:val="22"/>
          <w:highlight w:val="green"/>
          <w:lang w:val="es-PE"/>
        </w:rPr>
        <w:t>${</w:t>
      </w:r>
      <w:proofErr w:type="spellStart"/>
      <w:r w:rsidR="000D11AC" w:rsidRPr="000D11AC">
        <w:rPr>
          <w:rFonts w:ascii="Tahoma" w:hAnsi="Tahoma" w:cs="Tahoma"/>
          <w:b/>
          <w:bCs/>
          <w:iCs/>
          <w:sz w:val="22"/>
          <w:szCs w:val="22"/>
          <w:highlight w:val="green"/>
          <w:lang w:val="es-PE"/>
        </w:rPr>
        <w:t>sistema_acometida</w:t>
      </w:r>
      <w:proofErr w:type="spellEnd"/>
      <w:r w:rsidR="000D11AC" w:rsidRPr="000D11AC">
        <w:rPr>
          <w:rFonts w:ascii="Tahoma" w:hAnsi="Tahoma" w:cs="Tahoma"/>
          <w:b/>
          <w:bCs/>
          <w:iCs/>
          <w:sz w:val="22"/>
          <w:szCs w:val="22"/>
          <w:highlight w:val="green"/>
          <w:lang w:val="es-PE"/>
        </w:rPr>
        <w:t>}</w:t>
      </w:r>
      <w:r w:rsidR="000D11AC">
        <w:rPr>
          <w:rFonts w:ascii="Tahoma" w:hAnsi="Tahoma" w:cs="Tahoma"/>
          <w:b/>
          <w:bCs/>
          <w:iCs/>
          <w:sz w:val="22"/>
          <w:szCs w:val="22"/>
          <w:lang w:val="es-PE"/>
        </w:rPr>
        <w:t xml:space="preserve"> </w:t>
      </w:r>
      <w:r>
        <w:rPr>
          <w:rFonts w:ascii="Tahoma" w:hAnsi="Tahoma" w:cs="Tahoma"/>
          <w:b/>
          <w:bCs/>
          <w:iCs/>
          <w:sz w:val="22"/>
          <w:szCs w:val="22"/>
          <w:lang w:val="es-PE"/>
        </w:rPr>
        <w:t xml:space="preserve">Ø de </w:t>
      </w:r>
      <w:r w:rsidR="000D11AC" w:rsidRPr="000D11AC">
        <w:rPr>
          <w:rFonts w:ascii="Tahoma" w:hAnsi="Tahoma" w:cs="Tahoma"/>
          <w:b/>
          <w:bCs/>
          <w:iCs/>
          <w:noProof/>
          <w:sz w:val="22"/>
          <w:szCs w:val="22"/>
          <w:highlight w:val="green"/>
          <w:lang w:val="es-PE"/>
        </w:rPr>
        <w:t>${cc}</w:t>
      </w:r>
      <w:r>
        <w:rPr>
          <w:rFonts w:ascii="Tahoma" w:hAnsi="Tahoma" w:cs="Tahoma"/>
          <w:b/>
          <w:bCs/>
          <w:iCs/>
          <w:sz w:val="22"/>
          <w:szCs w:val="22"/>
          <w:lang w:val="es-PE"/>
        </w:rPr>
        <w:t xml:space="preserve"> kW de potencia.</w:t>
      </w:r>
    </w:p>
    <w:p w14:paraId="08FF64F1" w14:textId="790110D7" w:rsidR="00B163B8" w:rsidRPr="00FC4DAC" w:rsidRDefault="00B163B8" w:rsidP="006C1463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ind w:left="714" w:hanging="357"/>
        <w:jc w:val="both"/>
        <w:rPr>
          <w:rFonts w:ascii="Tahoma" w:hAnsi="Tahoma" w:cs="Tahoma"/>
          <w:iCs/>
          <w:sz w:val="22"/>
          <w:szCs w:val="22"/>
          <w:lang w:val="es-PE"/>
        </w:rPr>
      </w:pPr>
      <w:r w:rsidRPr="00FC4DAC">
        <w:rPr>
          <w:rFonts w:ascii="Tahoma" w:hAnsi="Tahoma" w:cs="Tahoma"/>
          <w:iCs/>
          <w:sz w:val="22"/>
          <w:szCs w:val="22"/>
          <w:lang w:val="es-PE"/>
        </w:rPr>
        <w:t>La carga solicitada por el cliente será destinada</w:t>
      </w:r>
      <w:r>
        <w:rPr>
          <w:rFonts w:ascii="Tahoma" w:hAnsi="Tahoma" w:cs="Tahoma"/>
          <w:iCs/>
          <w:sz w:val="22"/>
          <w:szCs w:val="22"/>
          <w:lang w:val="es-PE"/>
        </w:rPr>
        <w:t xml:space="preserve"> para</w:t>
      </w:r>
      <w:r w:rsidRPr="00FC4DAC">
        <w:rPr>
          <w:rFonts w:ascii="Tahoma" w:hAnsi="Tahoma" w:cs="Tahoma"/>
          <w:iCs/>
          <w:sz w:val="22"/>
          <w:szCs w:val="22"/>
          <w:lang w:val="es-PE"/>
        </w:rPr>
        <w:t xml:space="preserve"> </w:t>
      </w:r>
      <w:r>
        <w:rPr>
          <w:rFonts w:ascii="Tahoma" w:hAnsi="Tahoma" w:cs="Tahoma"/>
          <w:iCs/>
          <w:sz w:val="22"/>
          <w:szCs w:val="22"/>
          <w:lang w:val="es-PE"/>
        </w:rPr>
        <w:t xml:space="preserve">uso </w:t>
      </w:r>
      <w:r w:rsidR="000D11AC" w:rsidRPr="000D11AC">
        <w:rPr>
          <w:rFonts w:ascii="Tahoma" w:hAnsi="Tahoma" w:cs="Tahoma"/>
          <w:iCs/>
          <w:noProof/>
          <w:sz w:val="22"/>
          <w:szCs w:val="22"/>
          <w:highlight w:val="green"/>
          <w:lang w:val="es-PE"/>
        </w:rPr>
        <w:t>${uso_servicio}</w:t>
      </w:r>
      <w:r w:rsidRPr="00FC4DAC">
        <w:rPr>
          <w:rFonts w:ascii="Tahoma" w:hAnsi="Tahoma" w:cs="Tahoma"/>
          <w:iCs/>
          <w:sz w:val="22"/>
          <w:szCs w:val="22"/>
          <w:lang w:val="es-PE"/>
        </w:rPr>
        <w:t>.</w:t>
      </w:r>
    </w:p>
    <w:p w14:paraId="48D02720" w14:textId="5187A4C9" w:rsidR="00B163B8" w:rsidRDefault="002B66C9" w:rsidP="006C1463">
      <w:pPr>
        <w:pStyle w:val="Prrafodelista"/>
        <w:numPr>
          <w:ilvl w:val="0"/>
          <w:numId w:val="24"/>
        </w:numPr>
        <w:tabs>
          <w:tab w:val="left" w:pos="720"/>
          <w:tab w:val="left" w:pos="10800"/>
        </w:tabs>
        <w:ind w:left="714" w:hanging="357"/>
        <w:contextualSpacing w:val="0"/>
        <w:jc w:val="both"/>
        <w:rPr>
          <w:rFonts w:ascii="Tahoma" w:hAnsi="Tahoma" w:cs="Tahoma"/>
          <w:iCs/>
          <w:sz w:val="22"/>
          <w:szCs w:val="22"/>
          <w:lang w:val="es-PE"/>
        </w:rPr>
      </w:pPr>
      <w:r>
        <w:rPr>
          <w:rFonts w:ascii="Tahoma" w:hAnsi="Tahoma" w:cs="Tahoma"/>
          <w:iCs/>
          <w:sz w:val="22"/>
          <w:szCs w:val="22"/>
          <w:lang w:val="es-PE"/>
        </w:rPr>
        <w:t>No se logró</w:t>
      </w:r>
      <w:r w:rsidR="00B163B8" w:rsidRPr="006C1463">
        <w:rPr>
          <w:rFonts w:ascii="Tahoma" w:hAnsi="Tahoma" w:cs="Tahoma"/>
          <w:iCs/>
          <w:sz w:val="22"/>
          <w:szCs w:val="22"/>
          <w:lang w:val="es-PE"/>
        </w:rPr>
        <w:t xml:space="preserve"> coordin</w:t>
      </w:r>
      <w:r>
        <w:rPr>
          <w:rFonts w:ascii="Tahoma" w:hAnsi="Tahoma" w:cs="Tahoma"/>
          <w:iCs/>
          <w:sz w:val="22"/>
          <w:szCs w:val="22"/>
          <w:lang w:val="es-PE"/>
        </w:rPr>
        <w:t>ar</w:t>
      </w:r>
      <w:r w:rsidR="00B163B8" w:rsidRPr="006C1463">
        <w:rPr>
          <w:rFonts w:ascii="Tahoma" w:hAnsi="Tahoma" w:cs="Tahoma"/>
          <w:iCs/>
          <w:sz w:val="22"/>
          <w:szCs w:val="22"/>
          <w:lang w:val="es-PE"/>
        </w:rPr>
        <w:t xml:space="preserve"> </w:t>
      </w:r>
      <w:r>
        <w:rPr>
          <w:rFonts w:ascii="Tahoma" w:hAnsi="Tahoma" w:cs="Tahoma"/>
          <w:iCs/>
          <w:sz w:val="22"/>
          <w:szCs w:val="22"/>
          <w:lang w:val="es-PE"/>
        </w:rPr>
        <w:t>en campo</w:t>
      </w:r>
      <w:r w:rsidR="005368B3">
        <w:rPr>
          <w:rFonts w:ascii="Tahoma" w:hAnsi="Tahoma" w:cs="Tahoma"/>
          <w:iCs/>
          <w:sz w:val="22"/>
          <w:szCs w:val="22"/>
          <w:lang w:val="es-PE"/>
        </w:rPr>
        <w:t xml:space="preserve"> </w:t>
      </w:r>
      <w:r w:rsidR="00B163B8" w:rsidRPr="006C1463">
        <w:rPr>
          <w:rFonts w:ascii="Tahoma" w:hAnsi="Tahoma" w:cs="Tahoma"/>
          <w:iCs/>
          <w:sz w:val="22"/>
          <w:szCs w:val="22"/>
          <w:lang w:val="es-PE"/>
        </w:rPr>
        <w:t xml:space="preserve">con </w:t>
      </w:r>
      <w:r w:rsidR="00B163B8" w:rsidRPr="008F0365">
        <w:rPr>
          <w:rFonts w:ascii="Tahoma" w:hAnsi="Tahoma" w:cs="Tahoma"/>
          <w:iCs/>
          <w:noProof/>
          <w:sz w:val="22"/>
          <w:szCs w:val="22"/>
          <w:lang w:val="es-PE"/>
        </w:rPr>
        <w:t>el cliente</w:t>
      </w:r>
      <w:r w:rsidR="00B163B8" w:rsidRPr="006C1463">
        <w:rPr>
          <w:rFonts w:ascii="Tahoma" w:hAnsi="Tahoma" w:cs="Tahoma"/>
          <w:iCs/>
          <w:sz w:val="22"/>
          <w:szCs w:val="22"/>
          <w:lang w:val="es-PE"/>
        </w:rPr>
        <w:t xml:space="preserve"> (</w:t>
      </w:r>
      <w:r w:rsidR="000D11AC">
        <w:rPr>
          <w:rFonts w:ascii="Tahoma" w:hAnsi="Tahoma" w:cs="Tahoma"/>
          <w:iCs/>
          <w:noProof/>
          <w:sz w:val="22"/>
          <w:szCs w:val="22"/>
          <w:lang w:val="es-PE"/>
        </w:rPr>
        <w:t>${</w:t>
      </w:r>
      <w:proofErr w:type="spellStart"/>
      <w:r w:rsidR="000D11AC">
        <w:rPr>
          <w:rFonts w:ascii="Tahoma" w:hAnsi="Tahoma" w:cs="Tahoma"/>
          <w:iCs/>
          <w:noProof/>
          <w:sz w:val="22"/>
          <w:szCs w:val="22"/>
          <w:lang w:val="es-PE"/>
        </w:rPr>
        <w:t>cliente_nombre</w:t>
      </w:r>
      <w:proofErr w:type="spellEnd"/>
      <w:r w:rsidR="000D11AC">
        <w:rPr>
          <w:rFonts w:ascii="Tahoma" w:hAnsi="Tahoma" w:cs="Tahoma"/>
          <w:iCs/>
          <w:noProof/>
          <w:sz w:val="22"/>
          <w:szCs w:val="22"/>
          <w:lang w:val="es-PE"/>
        </w:rPr>
        <w:t>}</w:t>
      </w:r>
      <w:r>
        <w:rPr>
          <w:rFonts w:ascii="Tahoma" w:hAnsi="Tahoma" w:cs="Tahoma"/>
          <w:iCs/>
          <w:noProof/>
          <w:sz w:val="22"/>
          <w:szCs w:val="22"/>
          <w:lang w:val="es-PE"/>
        </w:rPr>
        <w:t xml:space="preserve">) llamada al </w:t>
      </w:r>
      <w:r w:rsidR="00B163B8" w:rsidRPr="006C1463">
        <w:rPr>
          <w:rFonts w:ascii="Tahoma" w:hAnsi="Tahoma" w:cs="Tahoma"/>
          <w:iCs/>
          <w:sz w:val="22"/>
          <w:szCs w:val="22"/>
          <w:lang w:val="es-PE"/>
        </w:rPr>
        <w:t xml:space="preserve">cel.: </w:t>
      </w:r>
      <w:r w:rsidR="000D11AC" w:rsidRPr="000D11AC">
        <w:rPr>
          <w:rFonts w:ascii="Tahoma" w:hAnsi="Tahoma" w:cs="Tahoma"/>
          <w:iCs/>
          <w:noProof/>
          <w:sz w:val="22"/>
          <w:szCs w:val="22"/>
          <w:highlight w:val="green"/>
          <w:lang w:val="es-PE"/>
        </w:rPr>
        <w:t>${nro_celular}</w:t>
      </w:r>
      <w:r>
        <w:rPr>
          <w:rFonts w:ascii="Tahoma" w:hAnsi="Tahoma" w:cs="Tahoma"/>
          <w:iCs/>
          <w:noProof/>
          <w:sz w:val="22"/>
          <w:szCs w:val="22"/>
          <w:lang w:val="es-PE"/>
        </w:rPr>
        <w:t xml:space="preserve"> no fue contestada</w:t>
      </w:r>
      <w:r w:rsidR="00B163B8" w:rsidRPr="006C1463">
        <w:rPr>
          <w:rFonts w:ascii="Tahoma" w:hAnsi="Tahoma" w:cs="Tahoma"/>
          <w:iCs/>
          <w:sz w:val="22"/>
          <w:szCs w:val="22"/>
          <w:lang w:val="es-PE"/>
        </w:rPr>
        <w:t>.</w:t>
      </w:r>
    </w:p>
    <w:p w14:paraId="7479CB97" w14:textId="77777777" w:rsidR="00B163B8" w:rsidRPr="00BF2D89" w:rsidRDefault="00B163B8" w:rsidP="006C1463">
      <w:pPr>
        <w:pStyle w:val="Prrafodelista"/>
        <w:numPr>
          <w:ilvl w:val="0"/>
          <w:numId w:val="24"/>
        </w:numPr>
        <w:tabs>
          <w:tab w:val="left" w:pos="720"/>
          <w:tab w:val="left" w:pos="10800"/>
        </w:tabs>
        <w:ind w:left="714" w:hanging="357"/>
        <w:contextualSpacing w:val="0"/>
        <w:jc w:val="both"/>
        <w:rPr>
          <w:rFonts w:ascii="Tahoma" w:hAnsi="Tahoma" w:cs="Tahoma"/>
          <w:iCs/>
          <w:sz w:val="22"/>
          <w:szCs w:val="22"/>
          <w:lang w:val="es-PE"/>
        </w:rPr>
      </w:pPr>
      <w:r w:rsidRPr="0082365D">
        <w:rPr>
          <w:rFonts w:ascii="Arial" w:hAnsi="Arial" w:cs="Arial"/>
          <w:sz w:val="22"/>
          <w:szCs w:val="22"/>
        </w:rPr>
        <w:t xml:space="preserve">Se </w:t>
      </w:r>
      <w:proofErr w:type="spellStart"/>
      <w:r w:rsidRPr="0082365D">
        <w:rPr>
          <w:rFonts w:ascii="Arial" w:hAnsi="Arial" w:cs="Arial"/>
          <w:sz w:val="22"/>
          <w:szCs w:val="22"/>
        </w:rPr>
        <w:t>realizó</w:t>
      </w:r>
      <w:proofErr w:type="spellEnd"/>
      <w:r w:rsidRPr="0082365D">
        <w:rPr>
          <w:rFonts w:ascii="Arial" w:hAnsi="Arial" w:cs="Arial"/>
          <w:sz w:val="22"/>
          <w:szCs w:val="22"/>
        </w:rPr>
        <w:t xml:space="preserve"> la </w:t>
      </w:r>
      <w:proofErr w:type="spellStart"/>
      <w:r w:rsidRPr="0082365D">
        <w:rPr>
          <w:rFonts w:ascii="Arial" w:hAnsi="Arial" w:cs="Arial"/>
          <w:sz w:val="22"/>
          <w:szCs w:val="22"/>
        </w:rPr>
        <w:t>inspección</w:t>
      </w:r>
      <w:proofErr w:type="spellEnd"/>
      <w:r w:rsidRPr="0082365D">
        <w:rPr>
          <w:rFonts w:ascii="Arial" w:hAnsi="Arial" w:cs="Arial"/>
          <w:sz w:val="22"/>
          <w:szCs w:val="22"/>
        </w:rPr>
        <w:t xml:space="preserve"> de </w:t>
      </w:r>
      <w:proofErr w:type="spellStart"/>
      <w:r w:rsidRPr="0082365D">
        <w:rPr>
          <w:rFonts w:ascii="Arial" w:hAnsi="Arial" w:cs="Arial"/>
          <w:sz w:val="22"/>
          <w:szCs w:val="22"/>
        </w:rPr>
        <w:t>acuerdo</w:t>
      </w:r>
      <w:proofErr w:type="spellEnd"/>
      <w:r w:rsidRPr="0082365D">
        <w:rPr>
          <w:rFonts w:ascii="Arial" w:hAnsi="Arial" w:cs="Arial"/>
          <w:sz w:val="22"/>
          <w:szCs w:val="22"/>
        </w:rPr>
        <w:t xml:space="preserve"> a la </w:t>
      </w:r>
      <w:proofErr w:type="spellStart"/>
      <w:r w:rsidRPr="0082365D">
        <w:rPr>
          <w:rFonts w:ascii="Arial" w:hAnsi="Arial" w:cs="Arial"/>
          <w:sz w:val="22"/>
          <w:szCs w:val="22"/>
        </w:rPr>
        <w:t>información</w:t>
      </w:r>
      <w:proofErr w:type="spellEnd"/>
      <w:r w:rsidRPr="0082365D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82365D">
        <w:rPr>
          <w:rFonts w:ascii="Arial" w:hAnsi="Arial" w:cs="Arial"/>
          <w:sz w:val="22"/>
          <w:szCs w:val="22"/>
        </w:rPr>
        <w:t>brindada</w:t>
      </w:r>
      <w:proofErr w:type="spellEnd"/>
      <w:r w:rsidRPr="0082365D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82365D">
        <w:rPr>
          <w:rFonts w:ascii="Arial" w:hAnsi="Arial" w:cs="Arial"/>
          <w:sz w:val="22"/>
          <w:szCs w:val="22"/>
        </w:rPr>
        <w:t>por</w:t>
      </w:r>
      <w:proofErr w:type="spellEnd"/>
      <w:r w:rsidRPr="0082365D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82365D">
        <w:rPr>
          <w:rFonts w:ascii="Arial" w:hAnsi="Arial" w:cs="Arial"/>
          <w:sz w:val="22"/>
          <w:szCs w:val="22"/>
        </w:rPr>
        <w:t>el</w:t>
      </w:r>
      <w:proofErr w:type="spellEnd"/>
      <w:r w:rsidRPr="0082365D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82365D">
        <w:rPr>
          <w:rFonts w:ascii="Arial" w:hAnsi="Arial" w:cs="Arial"/>
          <w:sz w:val="22"/>
          <w:szCs w:val="22"/>
        </w:rPr>
        <w:t>cliente</w:t>
      </w:r>
      <w:proofErr w:type="spellEnd"/>
      <w:r>
        <w:rPr>
          <w:rFonts w:ascii="Arial" w:hAnsi="Arial" w:cs="Arial"/>
          <w:sz w:val="22"/>
          <w:szCs w:val="22"/>
        </w:rPr>
        <w:t>.</w:t>
      </w:r>
    </w:p>
    <w:p w14:paraId="7F845F4E" w14:textId="77777777" w:rsidR="00B163B8" w:rsidRPr="00BF2D89" w:rsidRDefault="00B163B8" w:rsidP="00BF2D89">
      <w:pPr>
        <w:pStyle w:val="Prrafodelista"/>
        <w:numPr>
          <w:ilvl w:val="0"/>
          <w:numId w:val="24"/>
        </w:numPr>
        <w:ind w:left="714" w:hanging="357"/>
        <w:contextualSpacing w:val="0"/>
        <w:jc w:val="both"/>
        <w:rPr>
          <w:rFonts w:ascii="Tahoma" w:hAnsi="Tahoma" w:cs="Tahoma"/>
          <w:iCs/>
          <w:sz w:val="22"/>
          <w:szCs w:val="22"/>
          <w:lang w:val="es-PE"/>
        </w:rPr>
      </w:pPr>
      <w:r w:rsidRPr="00BF2D89">
        <w:rPr>
          <w:rFonts w:ascii="Arial" w:hAnsi="Arial" w:cs="Arial"/>
          <w:sz w:val="22"/>
          <w:szCs w:val="22"/>
        </w:rPr>
        <w:t xml:space="preserve">Se </w:t>
      </w:r>
      <w:proofErr w:type="spellStart"/>
      <w:r w:rsidRPr="00BF2D89">
        <w:rPr>
          <w:rFonts w:ascii="Arial" w:hAnsi="Arial" w:cs="Arial"/>
          <w:sz w:val="22"/>
          <w:szCs w:val="22"/>
        </w:rPr>
        <w:t>verifico</w:t>
      </w:r>
      <w:proofErr w:type="spellEnd"/>
      <w:r w:rsidRPr="00BF2D89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BF2D89">
        <w:rPr>
          <w:rFonts w:ascii="Arial" w:hAnsi="Arial" w:cs="Arial"/>
          <w:sz w:val="22"/>
          <w:szCs w:val="22"/>
        </w:rPr>
        <w:t>en</w:t>
      </w:r>
      <w:proofErr w:type="spellEnd"/>
      <w:r w:rsidRPr="00BF2D89">
        <w:rPr>
          <w:rFonts w:ascii="Arial" w:hAnsi="Arial" w:cs="Arial"/>
          <w:sz w:val="22"/>
          <w:szCs w:val="22"/>
        </w:rPr>
        <w:t xml:space="preserve"> campo que es </w:t>
      </w:r>
      <w:proofErr w:type="spellStart"/>
      <w:r w:rsidRPr="00BF2D89">
        <w:rPr>
          <w:rFonts w:ascii="Arial" w:hAnsi="Arial" w:cs="Arial"/>
          <w:sz w:val="22"/>
          <w:szCs w:val="22"/>
        </w:rPr>
        <w:t>técnicamente</w:t>
      </w:r>
      <w:proofErr w:type="spellEnd"/>
      <w:r w:rsidRPr="00BF2D89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BF2D89">
        <w:rPr>
          <w:rFonts w:ascii="Arial" w:hAnsi="Arial" w:cs="Arial"/>
          <w:sz w:val="22"/>
          <w:szCs w:val="22"/>
        </w:rPr>
        <w:t>factible</w:t>
      </w:r>
      <w:proofErr w:type="spellEnd"/>
      <w:r w:rsidRPr="00BF2D89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BF2D89">
        <w:rPr>
          <w:rFonts w:ascii="Arial" w:hAnsi="Arial" w:cs="Arial"/>
          <w:sz w:val="22"/>
          <w:szCs w:val="22"/>
        </w:rPr>
        <w:t>atender</w:t>
      </w:r>
      <w:proofErr w:type="spellEnd"/>
      <w:r w:rsidRPr="00BF2D89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BF2D89">
        <w:rPr>
          <w:rFonts w:ascii="Arial" w:hAnsi="Arial" w:cs="Arial"/>
          <w:sz w:val="22"/>
          <w:szCs w:val="22"/>
        </w:rPr>
        <w:t>el</w:t>
      </w:r>
      <w:proofErr w:type="spellEnd"/>
      <w:r w:rsidRPr="00BF2D89">
        <w:rPr>
          <w:rFonts w:ascii="Arial" w:hAnsi="Arial" w:cs="Arial"/>
          <w:sz w:val="22"/>
          <w:szCs w:val="22"/>
        </w:rPr>
        <w:t xml:space="preserve"> nuevo </w:t>
      </w:r>
      <w:proofErr w:type="spellStart"/>
      <w:r w:rsidRPr="00BF2D89">
        <w:rPr>
          <w:rFonts w:ascii="Arial" w:hAnsi="Arial" w:cs="Arial"/>
          <w:sz w:val="22"/>
          <w:szCs w:val="22"/>
        </w:rPr>
        <w:t>suministro</w:t>
      </w:r>
      <w:proofErr w:type="spellEnd"/>
      <w:r w:rsidRPr="00BF2D89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BF2D89">
        <w:rPr>
          <w:rFonts w:ascii="Arial" w:hAnsi="Arial" w:cs="Arial"/>
          <w:sz w:val="22"/>
          <w:szCs w:val="22"/>
        </w:rPr>
        <w:t>en</w:t>
      </w:r>
      <w:proofErr w:type="spellEnd"/>
      <w:r w:rsidRPr="00BF2D89">
        <w:rPr>
          <w:rFonts w:ascii="Arial" w:hAnsi="Arial" w:cs="Arial"/>
          <w:sz w:val="22"/>
          <w:szCs w:val="22"/>
        </w:rPr>
        <w:t xml:space="preserve"> la </w:t>
      </w:r>
      <w:proofErr w:type="spellStart"/>
      <w:r w:rsidRPr="00BF2D89">
        <w:rPr>
          <w:rFonts w:ascii="Arial" w:hAnsi="Arial" w:cs="Arial"/>
          <w:sz w:val="22"/>
          <w:szCs w:val="22"/>
        </w:rPr>
        <w:t>ubicación</w:t>
      </w:r>
      <w:proofErr w:type="spellEnd"/>
      <w:r w:rsidRPr="00BF2D89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BF2D89">
        <w:rPr>
          <w:rFonts w:ascii="Arial" w:hAnsi="Arial" w:cs="Arial"/>
          <w:sz w:val="22"/>
          <w:szCs w:val="22"/>
        </w:rPr>
        <w:t>solicitada</w:t>
      </w:r>
      <w:proofErr w:type="spellEnd"/>
      <w:r w:rsidRPr="00BF2D89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BF2D89">
        <w:rPr>
          <w:rFonts w:ascii="Arial" w:hAnsi="Arial" w:cs="Arial"/>
          <w:sz w:val="22"/>
          <w:szCs w:val="22"/>
        </w:rPr>
        <w:t>por</w:t>
      </w:r>
      <w:proofErr w:type="spellEnd"/>
      <w:r w:rsidRPr="00BF2D89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BF2D89">
        <w:rPr>
          <w:rFonts w:ascii="Arial" w:hAnsi="Arial" w:cs="Arial"/>
          <w:sz w:val="22"/>
          <w:szCs w:val="22"/>
        </w:rPr>
        <w:t>el</w:t>
      </w:r>
      <w:proofErr w:type="spellEnd"/>
      <w:r w:rsidRPr="00BF2D89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BF2D89">
        <w:rPr>
          <w:rFonts w:ascii="Arial" w:hAnsi="Arial" w:cs="Arial"/>
          <w:sz w:val="22"/>
          <w:szCs w:val="22"/>
        </w:rPr>
        <w:t>cliente</w:t>
      </w:r>
      <w:proofErr w:type="spellEnd"/>
      <w:r w:rsidRPr="00BF2D89">
        <w:rPr>
          <w:rFonts w:ascii="Arial" w:hAnsi="Arial" w:cs="Arial"/>
          <w:sz w:val="22"/>
          <w:szCs w:val="22"/>
        </w:rPr>
        <w:t>.</w:t>
      </w:r>
    </w:p>
    <w:p w14:paraId="1449327E" w14:textId="77777777" w:rsidR="00B163B8" w:rsidRPr="00BF2D89" w:rsidRDefault="00B163B8" w:rsidP="00BF2D89">
      <w:pPr>
        <w:pStyle w:val="Prrafodelista"/>
        <w:numPr>
          <w:ilvl w:val="0"/>
          <w:numId w:val="24"/>
        </w:numPr>
        <w:ind w:left="714" w:hanging="357"/>
        <w:contextualSpacing w:val="0"/>
        <w:jc w:val="both"/>
        <w:rPr>
          <w:rFonts w:ascii="Tahoma" w:hAnsi="Tahoma" w:cs="Tahoma"/>
          <w:iCs/>
          <w:sz w:val="22"/>
          <w:szCs w:val="22"/>
          <w:lang w:val="es-PE"/>
        </w:rPr>
      </w:pPr>
      <w:r>
        <w:rPr>
          <w:rFonts w:ascii="Arial" w:hAnsi="Arial" w:cs="Arial"/>
          <w:sz w:val="22"/>
          <w:szCs w:val="22"/>
        </w:rPr>
        <w:t xml:space="preserve">Para </w:t>
      </w:r>
      <w:proofErr w:type="spellStart"/>
      <w:r>
        <w:rPr>
          <w:rFonts w:ascii="Arial" w:hAnsi="Arial" w:cs="Arial"/>
          <w:sz w:val="22"/>
          <w:szCs w:val="22"/>
        </w:rPr>
        <w:t>el</w:t>
      </w:r>
      <w:proofErr w:type="spellEnd"/>
      <w:r>
        <w:rPr>
          <w:rFonts w:ascii="Arial" w:hAnsi="Arial" w:cs="Arial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sz w:val="22"/>
          <w:szCs w:val="22"/>
        </w:rPr>
        <w:t>análisis</w:t>
      </w:r>
      <w:proofErr w:type="spellEnd"/>
      <w:r>
        <w:rPr>
          <w:rFonts w:ascii="Arial" w:hAnsi="Arial" w:cs="Arial"/>
          <w:sz w:val="22"/>
          <w:szCs w:val="22"/>
        </w:rPr>
        <w:t xml:space="preserve"> se ha </w:t>
      </w:r>
      <w:proofErr w:type="spellStart"/>
      <w:r>
        <w:rPr>
          <w:rFonts w:ascii="Arial" w:hAnsi="Arial" w:cs="Arial"/>
          <w:sz w:val="22"/>
          <w:szCs w:val="22"/>
        </w:rPr>
        <w:t>considerado</w:t>
      </w:r>
      <w:proofErr w:type="spellEnd"/>
      <w:r>
        <w:rPr>
          <w:rFonts w:ascii="Arial" w:hAnsi="Arial" w:cs="Arial"/>
          <w:sz w:val="22"/>
          <w:szCs w:val="22"/>
        </w:rPr>
        <w:t xml:space="preserve"> el 100% de la </w:t>
      </w:r>
      <w:proofErr w:type="spellStart"/>
      <w:r>
        <w:rPr>
          <w:rFonts w:ascii="Arial" w:hAnsi="Arial" w:cs="Arial"/>
          <w:sz w:val="22"/>
          <w:szCs w:val="22"/>
        </w:rPr>
        <w:t>carga</w:t>
      </w:r>
      <w:proofErr w:type="spellEnd"/>
      <w:r>
        <w:rPr>
          <w:rFonts w:ascii="Arial" w:hAnsi="Arial" w:cs="Arial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sz w:val="22"/>
          <w:szCs w:val="22"/>
        </w:rPr>
        <w:t>solicitada</w:t>
      </w:r>
      <w:proofErr w:type="spellEnd"/>
      <w:r>
        <w:rPr>
          <w:rFonts w:ascii="Arial" w:hAnsi="Arial" w:cs="Arial"/>
          <w:sz w:val="22"/>
          <w:szCs w:val="22"/>
        </w:rPr>
        <w:t>.</w:t>
      </w:r>
    </w:p>
    <w:p w14:paraId="5722C8B0" w14:textId="03C0C3D1" w:rsidR="00B163B8" w:rsidRDefault="00B163B8" w:rsidP="00BF2D89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ind w:left="714" w:hanging="357"/>
        <w:jc w:val="both"/>
        <w:rPr>
          <w:rFonts w:ascii="Tahoma" w:hAnsi="Tahoma" w:cs="Tahoma"/>
          <w:iCs/>
          <w:sz w:val="22"/>
          <w:szCs w:val="22"/>
          <w:lang w:val="es-PE"/>
        </w:rPr>
      </w:pPr>
      <w:r>
        <w:rPr>
          <w:rFonts w:ascii="Tahoma" w:hAnsi="Tahoma" w:cs="Tahoma"/>
          <w:iCs/>
          <w:sz w:val="22"/>
          <w:szCs w:val="22"/>
          <w:lang w:val="es-PE"/>
        </w:rPr>
        <w:t xml:space="preserve">El cliente </w:t>
      </w:r>
      <w:r w:rsidR="000D11AC" w:rsidRPr="000D11AC">
        <w:rPr>
          <w:rFonts w:ascii="Tahoma" w:hAnsi="Tahoma" w:cs="Tahoma"/>
          <w:iCs/>
          <w:noProof/>
          <w:sz w:val="22"/>
          <w:szCs w:val="22"/>
          <w:highlight w:val="green"/>
          <w:lang w:val="es-PE"/>
        </w:rPr>
        <w:t>${tiene_nicho}</w:t>
      </w:r>
      <w:r>
        <w:rPr>
          <w:rFonts w:ascii="Tahoma" w:hAnsi="Tahoma" w:cs="Tahoma"/>
          <w:iCs/>
          <w:sz w:val="22"/>
          <w:szCs w:val="22"/>
          <w:lang w:val="es-PE"/>
        </w:rPr>
        <w:t xml:space="preserve"> cuenta con el nicho preparado para </w:t>
      </w:r>
      <w:r w:rsidR="00EB1AD7">
        <w:rPr>
          <w:rFonts w:ascii="Tahoma" w:hAnsi="Tahoma" w:cs="Tahoma"/>
          <w:iCs/>
          <w:sz w:val="22"/>
          <w:szCs w:val="22"/>
          <w:lang w:val="es-PE"/>
        </w:rPr>
        <w:t>el</w:t>
      </w:r>
      <w:r>
        <w:rPr>
          <w:rFonts w:ascii="Tahoma" w:hAnsi="Tahoma" w:cs="Tahoma"/>
          <w:iCs/>
          <w:sz w:val="22"/>
          <w:szCs w:val="22"/>
          <w:lang w:val="es-PE"/>
        </w:rPr>
        <w:t xml:space="preserve"> suministro solicitado en </w:t>
      </w:r>
      <w:r w:rsidR="002B66C9">
        <w:rPr>
          <w:rFonts w:ascii="Tahoma" w:hAnsi="Tahoma" w:cs="Tahoma"/>
          <w:iCs/>
          <w:sz w:val="22"/>
          <w:szCs w:val="22"/>
          <w:lang w:val="es-PE"/>
        </w:rPr>
        <w:t>murete al ingreso del pasaje común</w:t>
      </w:r>
      <w:r>
        <w:rPr>
          <w:rFonts w:ascii="Tahoma" w:hAnsi="Tahoma" w:cs="Tahoma"/>
          <w:iCs/>
          <w:sz w:val="22"/>
          <w:szCs w:val="22"/>
          <w:lang w:val="es-PE"/>
        </w:rPr>
        <w:t>.</w:t>
      </w:r>
    </w:p>
    <w:p w14:paraId="6C79FBA0" w14:textId="77777777" w:rsidR="00B163B8" w:rsidRDefault="00B163B8" w:rsidP="006C1463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ind w:left="714" w:hanging="357"/>
        <w:jc w:val="both"/>
        <w:rPr>
          <w:rFonts w:ascii="Tahoma" w:hAnsi="Tahoma" w:cs="Tahoma"/>
          <w:iCs/>
          <w:sz w:val="22"/>
          <w:szCs w:val="22"/>
          <w:lang w:val="es-PE"/>
        </w:rPr>
      </w:pPr>
      <w:r>
        <w:rPr>
          <w:rFonts w:ascii="Arial" w:hAnsi="Arial" w:cs="Arial"/>
          <w:sz w:val="22"/>
          <w:szCs w:val="22"/>
        </w:rPr>
        <w:t xml:space="preserve">Las redes </w:t>
      </w:r>
      <w:proofErr w:type="spellStart"/>
      <w:r>
        <w:rPr>
          <w:rFonts w:ascii="Arial" w:hAnsi="Arial" w:cs="Arial"/>
          <w:sz w:val="22"/>
          <w:szCs w:val="22"/>
        </w:rPr>
        <w:t>fueron</w:t>
      </w:r>
      <w:proofErr w:type="spellEnd"/>
      <w:r>
        <w:rPr>
          <w:rFonts w:ascii="Arial" w:hAnsi="Arial" w:cs="Arial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sz w:val="22"/>
          <w:szCs w:val="22"/>
        </w:rPr>
        <w:t>verificadas</w:t>
      </w:r>
      <w:proofErr w:type="spellEnd"/>
      <w:r>
        <w:rPr>
          <w:rFonts w:ascii="Arial" w:hAnsi="Arial" w:cs="Arial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sz w:val="22"/>
          <w:szCs w:val="22"/>
        </w:rPr>
        <w:t>en</w:t>
      </w:r>
      <w:proofErr w:type="spellEnd"/>
      <w:r>
        <w:rPr>
          <w:rFonts w:ascii="Arial" w:hAnsi="Arial" w:cs="Arial"/>
          <w:sz w:val="22"/>
          <w:szCs w:val="22"/>
        </w:rPr>
        <w:t xml:space="preserve"> campo, </w:t>
      </w:r>
      <w:proofErr w:type="spellStart"/>
      <w:r>
        <w:rPr>
          <w:rFonts w:ascii="Arial" w:hAnsi="Arial" w:cs="Arial"/>
          <w:sz w:val="22"/>
          <w:szCs w:val="22"/>
        </w:rPr>
        <w:t>Gisgrid</w:t>
      </w:r>
      <w:proofErr w:type="spellEnd"/>
      <w:r>
        <w:rPr>
          <w:rFonts w:ascii="Arial" w:hAnsi="Arial" w:cs="Arial"/>
          <w:sz w:val="22"/>
          <w:szCs w:val="22"/>
        </w:rPr>
        <w:t xml:space="preserve"> y </w:t>
      </w:r>
      <w:proofErr w:type="spellStart"/>
      <w:r>
        <w:rPr>
          <w:rFonts w:ascii="Arial" w:hAnsi="Arial" w:cs="Arial"/>
          <w:sz w:val="22"/>
          <w:szCs w:val="22"/>
        </w:rPr>
        <w:t>los</w:t>
      </w:r>
      <w:proofErr w:type="spellEnd"/>
      <w:r>
        <w:rPr>
          <w:rFonts w:ascii="Arial" w:hAnsi="Arial" w:cs="Arial"/>
          <w:sz w:val="22"/>
          <w:szCs w:val="22"/>
        </w:rPr>
        <w:t xml:space="preserve"> croquis </w:t>
      </w:r>
      <w:proofErr w:type="spellStart"/>
      <w:r>
        <w:rPr>
          <w:rFonts w:ascii="Arial" w:hAnsi="Arial" w:cs="Arial"/>
          <w:sz w:val="22"/>
          <w:szCs w:val="22"/>
        </w:rPr>
        <w:t>correspondientes</w:t>
      </w:r>
      <w:proofErr w:type="spellEnd"/>
      <w:r>
        <w:rPr>
          <w:rFonts w:ascii="Arial" w:hAnsi="Arial" w:cs="Arial"/>
          <w:sz w:val="22"/>
          <w:szCs w:val="22"/>
        </w:rPr>
        <w:t>.</w:t>
      </w:r>
    </w:p>
    <w:p w14:paraId="1EB7145A" w14:textId="54DC46FC" w:rsidR="00B163B8" w:rsidRDefault="00B163B8" w:rsidP="00254869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jc w:val="both"/>
        <w:rPr>
          <w:rFonts w:ascii="Tahoma" w:hAnsi="Tahoma" w:cs="Tahoma"/>
          <w:iCs/>
          <w:sz w:val="22"/>
          <w:szCs w:val="22"/>
          <w:lang w:val="es-PE"/>
        </w:rPr>
      </w:pPr>
      <w:r>
        <w:rPr>
          <w:rFonts w:ascii="Tahoma" w:hAnsi="Tahoma" w:cs="Tahoma"/>
          <w:iCs/>
          <w:sz w:val="22"/>
          <w:szCs w:val="22"/>
          <w:lang w:val="es-PE"/>
        </w:rPr>
        <w:t xml:space="preserve">El cliente se encuentra a unos </w:t>
      </w:r>
      <w:r w:rsidR="00C059CB">
        <w:rPr>
          <w:rFonts w:ascii="Tahoma" w:hAnsi="Tahoma" w:cs="Tahoma"/>
          <w:iCs/>
          <w:noProof/>
          <w:sz w:val="22"/>
          <w:szCs w:val="22"/>
          <w:lang w:val="es-PE"/>
        </w:rPr>
        <w:t>120</w:t>
      </w:r>
      <w:r>
        <w:rPr>
          <w:rFonts w:ascii="Tahoma" w:hAnsi="Tahoma" w:cs="Tahoma"/>
          <w:iCs/>
          <w:sz w:val="22"/>
          <w:szCs w:val="22"/>
          <w:lang w:val="es-PE"/>
        </w:rPr>
        <w:t xml:space="preserve">m aproximadamente de la SED </w:t>
      </w:r>
      <w:r w:rsidR="000D11AC" w:rsidRPr="000D11AC">
        <w:rPr>
          <w:rFonts w:ascii="Tahoma" w:hAnsi="Tahoma" w:cs="Tahoma"/>
          <w:iCs/>
          <w:noProof/>
          <w:sz w:val="22"/>
          <w:szCs w:val="22"/>
          <w:highlight w:val="green"/>
          <w:lang w:val="es-PE"/>
        </w:rPr>
        <w:t>${sed}</w:t>
      </w:r>
      <w:r>
        <w:rPr>
          <w:rFonts w:ascii="Tahoma" w:hAnsi="Tahoma" w:cs="Tahoma"/>
          <w:iCs/>
          <w:sz w:val="22"/>
          <w:szCs w:val="22"/>
          <w:lang w:val="es-PE"/>
        </w:rPr>
        <w:t>.</w:t>
      </w:r>
    </w:p>
    <w:p w14:paraId="70947179" w14:textId="40EA8CD2" w:rsidR="00B163B8" w:rsidRDefault="00B163B8" w:rsidP="00B2489A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jc w:val="both"/>
        <w:rPr>
          <w:rFonts w:ascii="Tahoma" w:hAnsi="Tahoma" w:cs="Tahoma"/>
          <w:iCs/>
          <w:sz w:val="22"/>
          <w:szCs w:val="22"/>
          <w:lang w:val="es-PE"/>
        </w:rPr>
      </w:pPr>
      <w:r>
        <w:rPr>
          <w:rFonts w:ascii="Arial" w:hAnsi="Arial" w:cs="Arial"/>
          <w:sz w:val="22"/>
          <w:szCs w:val="22"/>
        </w:rPr>
        <w:t xml:space="preserve">La </w:t>
      </w:r>
      <w:proofErr w:type="spellStart"/>
      <w:r>
        <w:rPr>
          <w:rFonts w:ascii="Arial" w:hAnsi="Arial" w:cs="Arial"/>
          <w:sz w:val="22"/>
          <w:szCs w:val="22"/>
        </w:rPr>
        <w:t>ubicación</w:t>
      </w:r>
      <w:proofErr w:type="spellEnd"/>
      <w:r>
        <w:rPr>
          <w:rFonts w:ascii="Arial" w:hAnsi="Arial" w:cs="Arial"/>
          <w:sz w:val="22"/>
          <w:szCs w:val="22"/>
        </w:rPr>
        <w:t xml:space="preserve"> del </w:t>
      </w:r>
      <w:proofErr w:type="spellStart"/>
      <w:r>
        <w:rPr>
          <w:rFonts w:ascii="Arial" w:hAnsi="Arial" w:cs="Arial"/>
          <w:sz w:val="22"/>
          <w:szCs w:val="22"/>
        </w:rPr>
        <w:t>predio</w:t>
      </w:r>
      <w:proofErr w:type="spellEnd"/>
      <w:r>
        <w:rPr>
          <w:rFonts w:ascii="Arial" w:hAnsi="Arial" w:cs="Arial"/>
          <w:sz w:val="22"/>
          <w:szCs w:val="22"/>
        </w:rPr>
        <w:t xml:space="preserve"> se </w:t>
      </w:r>
      <w:proofErr w:type="spellStart"/>
      <w:r w:rsidR="00C059CB">
        <w:rPr>
          <w:rFonts w:ascii="Arial" w:hAnsi="Arial" w:cs="Arial"/>
          <w:sz w:val="22"/>
          <w:szCs w:val="22"/>
        </w:rPr>
        <w:t>logr</w:t>
      </w:r>
      <w:r w:rsidR="00181DB5">
        <w:rPr>
          <w:rFonts w:ascii="Arial" w:hAnsi="Arial" w:cs="Arial"/>
          <w:sz w:val="22"/>
          <w:szCs w:val="22"/>
        </w:rPr>
        <w:t>ó</w:t>
      </w:r>
      <w:proofErr w:type="spellEnd"/>
      <w:r w:rsidR="00C059CB">
        <w:rPr>
          <w:rFonts w:ascii="Arial" w:hAnsi="Arial" w:cs="Arial"/>
          <w:sz w:val="22"/>
          <w:szCs w:val="22"/>
        </w:rPr>
        <w:t xml:space="preserve"> con la </w:t>
      </w:r>
      <w:proofErr w:type="spellStart"/>
      <w:r w:rsidR="00C059CB">
        <w:rPr>
          <w:rFonts w:ascii="Arial" w:hAnsi="Arial" w:cs="Arial"/>
          <w:sz w:val="22"/>
          <w:szCs w:val="22"/>
        </w:rPr>
        <w:t>información</w:t>
      </w:r>
      <w:proofErr w:type="spellEnd"/>
      <w:r w:rsidR="00C059CB">
        <w:rPr>
          <w:rFonts w:ascii="Arial" w:hAnsi="Arial" w:cs="Arial"/>
          <w:sz w:val="22"/>
          <w:szCs w:val="22"/>
        </w:rPr>
        <w:t xml:space="preserve"> </w:t>
      </w:r>
      <w:proofErr w:type="spellStart"/>
      <w:r w:rsidR="00C059CB">
        <w:rPr>
          <w:rFonts w:ascii="Arial" w:hAnsi="Arial" w:cs="Arial"/>
          <w:sz w:val="22"/>
          <w:szCs w:val="22"/>
        </w:rPr>
        <w:t>alcanzada</w:t>
      </w:r>
      <w:proofErr w:type="spellEnd"/>
      <w:r w:rsidR="00C059CB">
        <w:rPr>
          <w:rFonts w:ascii="Arial" w:hAnsi="Arial" w:cs="Arial"/>
          <w:sz w:val="22"/>
          <w:szCs w:val="22"/>
        </w:rPr>
        <w:t xml:space="preserve"> para la </w:t>
      </w:r>
      <w:proofErr w:type="spellStart"/>
      <w:r w:rsidR="00C059CB">
        <w:rPr>
          <w:rFonts w:ascii="Arial" w:hAnsi="Arial" w:cs="Arial"/>
          <w:sz w:val="22"/>
          <w:szCs w:val="22"/>
        </w:rPr>
        <w:t>inspección</w:t>
      </w:r>
      <w:proofErr w:type="spellEnd"/>
      <w:r w:rsidR="00C059CB">
        <w:rPr>
          <w:rFonts w:ascii="Arial" w:hAnsi="Arial" w:cs="Arial"/>
          <w:sz w:val="22"/>
          <w:szCs w:val="22"/>
        </w:rPr>
        <w:t>.</w:t>
      </w:r>
    </w:p>
    <w:p w14:paraId="09D21251" w14:textId="77777777" w:rsidR="00B163B8" w:rsidRPr="00695BF4" w:rsidRDefault="00B163B8" w:rsidP="00BF2D89">
      <w:pPr>
        <w:pStyle w:val="Ttulo1"/>
        <w:keepNext w:val="0"/>
        <w:numPr>
          <w:ilvl w:val="0"/>
          <w:numId w:val="23"/>
        </w:numPr>
        <w:tabs>
          <w:tab w:val="num" w:pos="831"/>
        </w:tabs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>Normas y Reglamentos</w:t>
      </w:r>
    </w:p>
    <w:p w14:paraId="5B155B81" w14:textId="77777777" w:rsidR="00B163B8" w:rsidRDefault="00B163B8" w:rsidP="00B43C5C">
      <w:pPr>
        <w:pStyle w:val="Prrafodelista"/>
        <w:numPr>
          <w:ilvl w:val="0"/>
          <w:numId w:val="24"/>
        </w:numPr>
        <w:ind w:left="714" w:hanging="357"/>
        <w:contextualSpacing w:val="0"/>
        <w:jc w:val="both"/>
        <w:rPr>
          <w:rFonts w:ascii="Arial" w:hAnsi="Arial" w:cs="Arial"/>
          <w:sz w:val="22"/>
          <w:szCs w:val="22"/>
        </w:rPr>
      </w:pPr>
      <w:r w:rsidRPr="007215D2">
        <w:rPr>
          <w:rFonts w:ascii="Arial" w:hAnsi="Arial" w:cs="Arial"/>
          <w:sz w:val="22"/>
          <w:szCs w:val="22"/>
        </w:rPr>
        <w:t xml:space="preserve">Código Nacional de </w:t>
      </w:r>
      <w:proofErr w:type="spellStart"/>
      <w:r w:rsidRPr="007215D2">
        <w:rPr>
          <w:rFonts w:ascii="Arial" w:hAnsi="Arial" w:cs="Arial"/>
          <w:sz w:val="22"/>
          <w:szCs w:val="22"/>
        </w:rPr>
        <w:t>Electricidad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Suministro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2011 (R.M. N° 214-2011-MEM/DM).</w:t>
      </w:r>
    </w:p>
    <w:p w14:paraId="5D6458E6" w14:textId="77777777" w:rsidR="00B163B8" w:rsidRDefault="00B163B8" w:rsidP="00B43C5C">
      <w:pPr>
        <w:pStyle w:val="Prrafodelista"/>
        <w:numPr>
          <w:ilvl w:val="0"/>
          <w:numId w:val="24"/>
        </w:numPr>
        <w:ind w:left="714" w:hanging="357"/>
        <w:contextualSpacing w:val="0"/>
        <w:jc w:val="both"/>
        <w:rPr>
          <w:rFonts w:ascii="Arial" w:hAnsi="Arial" w:cs="Arial"/>
          <w:sz w:val="22"/>
          <w:szCs w:val="22"/>
        </w:rPr>
      </w:pPr>
      <w:r w:rsidRPr="007215D2">
        <w:rPr>
          <w:rFonts w:ascii="Arial" w:hAnsi="Arial" w:cs="Arial"/>
          <w:sz w:val="22"/>
          <w:szCs w:val="22"/>
        </w:rPr>
        <w:t xml:space="preserve">D.L. 25844 Ley de </w:t>
      </w:r>
      <w:proofErr w:type="spellStart"/>
      <w:r w:rsidRPr="007215D2">
        <w:rPr>
          <w:rFonts w:ascii="Arial" w:hAnsi="Arial" w:cs="Arial"/>
          <w:sz w:val="22"/>
          <w:szCs w:val="22"/>
        </w:rPr>
        <w:t>Concesiones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Eléctricas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y </w:t>
      </w:r>
      <w:proofErr w:type="spellStart"/>
      <w:r w:rsidRPr="007215D2">
        <w:rPr>
          <w:rFonts w:ascii="Arial" w:hAnsi="Arial" w:cs="Arial"/>
          <w:sz w:val="22"/>
          <w:szCs w:val="22"/>
        </w:rPr>
        <w:t>su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Reglamento</w:t>
      </w:r>
      <w:proofErr w:type="spellEnd"/>
      <w:r w:rsidRPr="007215D2">
        <w:rPr>
          <w:rFonts w:ascii="Arial" w:hAnsi="Arial" w:cs="Arial"/>
          <w:sz w:val="22"/>
          <w:szCs w:val="22"/>
        </w:rPr>
        <w:t>.</w:t>
      </w:r>
    </w:p>
    <w:p w14:paraId="6DB3651D" w14:textId="77777777" w:rsidR="00B163B8" w:rsidRDefault="00B163B8" w:rsidP="00B43C5C">
      <w:pPr>
        <w:pStyle w:val="Prrafodelista"/>
        <w:numPr>
          <w:ilvl w:val="0"/>
          <w:numId w:val="24"/>
        </w:numPr>
        <w:ind w:left="714" w:hanging="357"/>
        <w:contextualSpacing w:val="0"/>
        <w:jc w:val="both"/>
        <w:rPr>
          <w:rFonts w:ascii="Arial" w:hAnsi="Arial" w:cs="Arial"/>
          <w:sz w:val="22"/>
          <w:szCs w:val="22"/>
        </w:rPr>
      </w:pPr>
      <w:r w:rsidRPr="007215D2">
        <w:rPr>
          <w:rFonts w:ascii="Arial" w:hAnsi="Arial" w:cs="Arial"/>
          <w:sz w:val="22"/>
          <w:szCs w:val="22"/>
        </w:rPr>
        <w:t xml:space="preserve">Norma Técnica de Calidad de </w:t>
      </w:r>
      <w:proofErr w:type="spellStart"/>
      <w:r w:rsidRPr="007215D2">
        <w:rPr>
          <w:rFonts w:ascii="Arial" w:hAnsi="Arial" w:cs="Arial"/>
          <w:sz w:val="22"/>
          <w:szCs w:val="22"/>
        </w:rPr>
        <w:t>los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Servicios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Eléctricos</w:t>
      </w:r>
      <w:proofErr w:type="spellEnd"/>
    </w:p>
    <w:p w14:paraId="163B0984" w14:textId="77777777" w:rsidR="00B163B8" w:rsidRDefault="00B163B8" w:rsidP="00B43C5C">
      <w:pPr>
        <w:pStyle w:val="Prrafodelista"/>
        <w:numPr>
          <w:ilvl w:val="0"/>
          <w:numId w:val="24"/>
        </w:numPr>
        <w:ind w:left="714" w:hanging="357"/>
        <w:contextualSpacing w:val="0"/>
        <w:jc w:val="both"/>
        <w:rPr>
          <w:rFonts w:ascii="Arial" w:hAnsi="Arial" w:cs="Arial"/>
          <w:sz w:val="22"/>
          <w:szCs w:val="22"/>
        </w:rPr>
      </w:pPr>
      <w:r w:rsidRPr="007215D2">
        <w:rPr>
          <w:rFonts w:ascii="Arial" w:hAnsi="Arial" w:cs="Arial"/>
          <w:sz w:val="22"/>
          <w:szCs w:val="22"/>
        </w:rPr>
        <w:t xml:space="preserve">Norma G.040 del </w:t>
      </w:r>
      <w:proofErr w:type="spellStart"/>
      <w:r w:rsidRPr="007215D2">
        <w:rPr>
          <w:rFonts w:ascii="Arial" w:hAnsi="Arial" w:cs="Arial"/>
          <w:sz w:val="22"/>
          <w:szCs w:val="22"/>
        </w:rPr>
        <w:t>Reglamento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Nacional de </w:t>
      </w:r>
      <w:proofErr w:type="spellStart"/>
      <w:r w:rsidRPr="007215D2">
        <w:rPr>
          <w:rFonts w:ascii="Arial" w:hAnsi="Arial" w:cs="Arial"/>
          <w:sz w:val="22"/>
          <w:szCs w:val="22"/>
        </w:rPr>
        <w:t>Edificaciones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debemos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entender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como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fachada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el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parámetro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exterior de </w:t>
      </w:r>
      <w:proofErr w:type="spellStart"/>
      <w:r w:rsidRPr="007215D2">
        <w:rPr>
          <w:rFonts w:ascii="Arial" w:hAnsi="Arial" w:cs="Arial"/>
          <w:sz w:val="22"/>
          <w:szCs w:val="22"/>
        </w:rPr>
        <w:t>una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edificación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. (Los </w:t>
      </w:r>
      <w:proofErr w:type="spellStart"/>
      <w:r w:rsidRPr="007215D2">
        <w:rPr>
          <w:rFonts w:ascii="Arial" w:hAnsi="Arial" w:cs="Arial"/>
          <w:sz w:val="22"/>
          <w:szCs w:val="22"/>
        </w:rPr>
        <w:t>medidores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deberán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ubicarse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en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la </w:t>
      </w:r>
      <w:proofErr w:type="spellStart"/>
      <w:r w:rsidRPr="007215D2">
        <w:rPr>
          <w:rFonts w:ascii="Arial" w:hAnsi="Arial" w:cs="Arial"/>
          <w:sz w:val="22"/>
          <w:szCs w:val="22"/>
        </w:rPr>
        <w:t>fachada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del </w:t>
      </w:r>
      <w:proofErr w:type="spellStart"/>
      <w:r w:rsidRPr="007215D2">
        <w:rPr>
          <w:rFonts w:ascii="Arial" w:hAnsi="Arial" w:cs="Arial"/>
          <w:sz w:val="22"/>
          <w:szCs w:val="22"/>
        </w:rPr>
        <w:t>predio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según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el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literal G.1.F.2 del Anexo G del Código Nacional de </w:t>
      </w:r>
      <w:proofErr w:type="spellStart"/>
      <w:r w:rsidRPr="007215D2">
        <w:rPr>
          <w:rFonts w:ascii="Arial" w:hAnsi="Arial" w:cs="Arial"/>
          <w:sz w:val="22"/>
          <w:szCs w:val="22"/>
        </w:rPr>
        <w:t>Electricidad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Utilización</w:t>
      </w:r>
      <w:proofErr w:type="spellEnd"/>
      <w:r w:rsidRPr="007215D2">
        <w:rPr>
          <w:rFonts w:ascii="Arial" w:hAnsi="Arial" w:cs="Arial"/>
          <w:sz w:val="22"/>
          <w:szCs w:val="22"/>
        </w:rPr>
        <w:t>.)</w:t>
      </w:r>
    </w:p>
    <w:p w14:paraId="71E8C9B8" w14:textId="77777777" w:rsidR="00B163B8" w:rsidRDefault="00B163B8" w:rsidP="00BF2D89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jc w:val="both"/>
        <w:rPr>
          <w:rFonts w:ascii="Arial" w:hAnsi="Arial" w:cs="Arial"/>
          <w:sz w:val="22"/>
          <w:szCs w:val="22"/>
        </w:rPr>
      </w:pPr>
      <w:r w:rsidRPr="00AF0BB7">
        <w:rPr>
          <w:rFonts w:ascii="Arial" w:hAnsi="Arial" w:cs="Arial"/>
          <w:sz w:val="22"/>
          <w:szCs w:val="22"/>
        </w:rPr>
        <w:t xml:space="preserve">Norma </w:t>
      </w:r>
      <w:proofErr w:type="spellStart"/>
      <w:r w:rsidRPr="00AF0BB7">
        <w:rPr>
          <w:rFonts w:ascii="Arial" w:hAnsi="Arial" w:cs="Arial"/>
          <w:sz w:val="22"/>
          <w:szCs w:val="22"/>
        </w:rPr>
        <w:t>sección</w:t>
      </w:r>
      <w:proofErr w:type="spellEnd"/>
      <w:r w:rsidRPr="00AF0BB7">
        <w:rPr>
          <w:rFonts w:ascii="Arial" w:hAnsi="Arial" w:cs="Arial"/>
          <w:sz w:val="22"/>
          <w:szCs w:val="22"/>
        </w:rPr>
        <w:t xml:space="preserve"> 20 </w:t>
      </w:r>
      <w:proofErr w:type="spellStart"/>
      <w:r w:rsidRPr="00AF0BB7">
        <w:rPr>
          <w:rFonts w:ascii="Arial" w:hAnsi="Arial" w:cs="Arial"/>
          <w:sz w:val="22"/>
          <w:szCs w:val="22"/>
        </w:rPr>
        <w:t>tabla</w:t>
      </w:r>
      <w:proofErr w:type="spellEnd"/>
      <w:r w:rsidRPr="00AF0BB7">
        <w:rPr>
          <w:rFonts w:ascii="Arial" w:hAnsi="Arial" w:cs="Arial"/>
          <w:sz w:val="22"/>
          <w:szCs w:val="22"/>
        </w:rPr>
        <w:t xml:space="preserve"> 232-1-5a, Código Nacional de suministros</w:t>
      </w:r>
      <w:r>
        <w:rPr>
          <w:rFonts w:ascii="Arial" w:hAnsi="Arial" w:cs="Arial"/>
          <w:sz w:val="22"/>
          <w:szCs w:val="22"/>
        </w:rPr>
        <w:t>.</w:t>
      </w:r>
    </w:p>
    <w:p w14:paraId="0A8F7D9A" w14:textId="77777777" w:rsidR="00B163B8" w:rsidRPr="007215D2" w:rsidRDefault="00B163B8" w:rsidP="00BF2D89">
      <w:pPr>
        <w:pStyle w:val="Prrafodelista"/>
        <w:jc w:val="both"/>
        <w:rPr>
          <w:rFonts w:ascii="Arial" w:hAnsi="Arial" w:cs="Arial"/>
          <w:sz w:val="22"/>
          <w:szCs w:val="22"/>
        </w:rPr>
      </w:pPr>
    </w:p>
    <w:p w14:paraId="3DD223D5" w14:textId="77777777" w:rsidR="00B163B8" w:rsidRDefault="00B163B8">
      <w:pPr>
        <w:rPr>
          <w:rFonts w:ascii="Tahoma" w:hAnsi="Tahoma" w:cs="Tahoma"/>
          <w:b/>
          <w:bCs/>
          <w:iCs/>
          <w:sz w:val="22"/>
          <w:szCs w:val="22"/>
          <w:lang w:val="es-PE"/>
        </w:rPr>
      </w:pPr>
      <w:r>
        <w:rPr>
          <w:rFonts w:ascii="Tahoma" w:hAnsi="Tahoma" w:cs="Tahoma"/>
          <w:b/>
          <w:bCs/>
          <w:iCs/>
          <w:sz w:val="22"/>
          <w:szCs w:val="22"/>
          <w:lang w:val="es-PE"/>
        </w:rPr>
        <w:br w:type="page"/>
      </w:r>
    </w:p>
    <w:p w14:paraId="41B586A2" w14:textId="77777777" w:rsidR="00B163B8" w:rsidRPr="00695BF4" w:rsidRDefault="00B163B8" w:rsidP="00C234B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lastRenderedPageBreak/>
        <w:t>Resultado de la Inspección</w:t>
      </w:r>
    </w:p>
    <w:p w14:paraId="6BFAD009" w14:textId="69575366" w:rsidR="00B163B8" w:rsidRDefault="00B163B8" w:rsidP="00C234B6">
      <w:pPr>
        <w:pStyle w:val="Prrafodelista"/>
        <w:numPr>
          <w:ilvl w:val="0"/>
          <w:numId w:val="24"/>
        </w:numPr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  <w:r w:rsidRPr="008F0365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Es factible atender lo solicitado/nuevo sum. </w:t>
      </w:r>
      <w:r w:rsidR="000D11AC" w:rsidRPr="000D11AC">
        <w:rPr>
          <w:rFonts w:ascii="Tahoma" w:hAnsi="Tahoma" w:cs="Tahoma"/>
          <w:b/>
          <w:bCs/>
          <w:iCs/>
          <w:noProof/>
          <w:snapToGrid w:val="0"/>
          <w:sz w:val="22"/>
          <w:szCs w:val="22"/>
          <w:highlight w:val="green"/>
          <w:lang w:val="es-PE"/>
        </w:rPr>
        <w:t>${sistema_acometida}</w:t>
      </w:r>
      <w:r w:rsidR="000D11AC">
        <w:rPr>
          <w:rFonts w:ascii="Tahoma" w:hAnsi="Tahoma" w:cs="Tahoma"/>
          <w:b/>
          <w:bCs/>
          <w:iCs/>
          <w:noProof/>
          <w:snapToGrid w:val="0"/>
          <w:sz w:val="22"/>
          <w:szCs w:val="22"/>
          <w:lang w:val="es-PE"/>
        </w:rPr>
        <w:t xml:space="preserve"> </w:t>
      </w:r>
      <w:r w:rsidRPr="008F0365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Ø c.c.= </w:t>
      </w:r>
      <w:r w:rsidR="000D11AC" w:rsidRPr="000D11AC">
        <w:rPr>
          <w:rFonts w:ascii="Tahoma" w:hAnsi="Tahoma" w:cs="Tahoma"/>
          <w:b/>
          <w:noProof/>
          <w:snapToGrid w:val="0"/>
          <w:sz w:val="22"/>
          <w:szCs w:val="22"/>
          <w:highlight w:val="green"/>
          <w:lang w:val="es-PE"/>
        </w:rPr>
        <w:t>${cc}</w:t>
      </w:r>
      <w:r w:rsidRPr="008F0365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 kW/sin reforma de red BT/Cnx desde caja </w:t>
      </w:r>
      <w:r w:rsidR="00C059CB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de paso </w:t>
      </w:r>
      <w:r w:rsidRPr="008F0365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existente en banco de medidores/</w:t>
      </w:r>
      <w:r w:rsidR="000D11AC" w:rsidRPr="000D11AC">
        <w:rPr>
          <w:rFonts w:ascii="Tahoma" w:hAnsi="Tahoma" w:cs="Tahoma"/>
          <w:b/>
          <w:noProof/>
          <w:snapToGrid w:val="0"/>
          <w:sz w:val="22"/>
          <w:szCs w:val="22"/>
          <w:highlight w:val="green"/>
          <w:lang w:val="es-PE"/>
        </w:rPr>
        <w:t>${sed}</w:t>
      </w:r>
      <w:r w:rsidRPr="008F0365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/Ll-</w:t>
      </w:r>
      <w:r w:rsidR="000D11AC" w:rsidRPr="000D11AC">
        <w:rPr>
          <w:rFonts w:ascii="Tahoma" w:hAnsi="Tahoma" w:cs="Tahoma"/>
          <w:b/>
          <w:noProof/>
          <w:snapToGrid w:val="0"/>
          <w:sz w:val="22"/>
          <w:szCs w:val="22"/>
          <w:highlight w:val="green"/>
          <w:lang w:val="es-PE"/>
        </w:rPr>
        <w:t>$</w:t>
      </w:r>
      <w:r w:rsidR="000D11AC">
        <w:rPr>
          <w:rFonts w:ascii="Tahoma" w:hAnsi="Tahoma" w:cs="Tahoma"/>
          <w:b/>
          <w:noProof/>
          <w:snapToGrid w:val="0"/>
          <w:sz w:val="22"/>
          <w:szCs w:val="22"/>
          <w:highlight w:val="green"/>
          <w:lang w:val="es-PE"/>
        </w:rPr>
        <w:t>{</w:t>
      </w:r>
      <w:r w:rsidR="000D11AC" w:rsidRPr="000D11AC">
        <w:rPr>
          <w:rFonts w:ascii="Tahoma" w:hAnsi="Tahoma" w:cs="Tahoma"/>
          <w:b/>
          <w:noProof/>
          <w:snapToGrid w:val="0"/>
          <w:sz w:val="22"/>
          <w:szCs w:val="22"/>
          <w:highlight w:val="green"/>
          <w:lang w:val="es-PE"/>
        </w:rPr>
        <w:t>llave}</w:t>
      </w:r>
      <w:r w:rsidRPr="008F0365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/Alim.:</w:t>
      </w:r>
      <w:r w:rsidR="000D11AC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 </w:t>
      </w:r>
      <w:r w:rsidR="000D11AC" w:rsidRPr="000D11AC">
        <w:rPr>
          <w:rFonts w:ascii="Tahoma" w:hAnsi="Tahoma" w:cs="Tahoma"/>
          <w:b/>
          <w:noProof/>
          <w:snapToGrid w:val="0"/>
          <w:sz w:val="22"/>
          <w:szCs w:val="22"/>
          <w:highlight w:val="green"/>
          <w:lang w:val="es-PE"/>
        </w:rPr>
        <w:t>${alimentador}</w:t>
      </w:r>
      <w:r w:rsidRPr="008F0365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.</w:t>
      </w:r>
    </w:p>
    <w:p w14:paraId="100BEBA6" w14:textId="77777777" w:rsidR="00B163B8" w:rsidRDefault="00B163B8" w:rsidP="00C234B6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  <w:r>
        <w:rPr>
          <w:rFonts w:ascii="Tahoma" w:hAnsi="Tahoma" w:cs="Tahoma"/>
          <w:bCs/>
          <w:snapToGrid w:val="0"/>
          <w:sz w:val="22"/>
          <w:szCs w:val="22"/>
          <w:lang w:val="es-PE"/>
        </w:rPr>
        <w:t xml:space="preserve">Se adjunta croquis de la zona con las redes y registro fotográfico. </w:t>
      </w:r>
    </w:p>
    <w:p w14:paraId="46CE30B5" w14:textId="77777777" w:rsidR="00B163B8" w:rsidRPr="00434C75" w:rsidRDefault="00B163B8" w:rsidP="00C234B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 w:rsidRPr="00434C75"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>CROQUIS DE LA ZONA</w:t>
      </w:r>
    </w:p>
    <w:p w14:paraId="6F2F68D7" w14:textId="30FD23F2" w:rsidR="00B163B8" w:rsidRDefault="00C059CB" w:rsidP="00CA546E">
      <w:pPr>
        <w:rPr>
          <w:lang w:val="es-PE"/>
        </w:rPr>
      </w:pPr>
      <w:r w:rsidRPr="00B163B8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7A58C085" wp14:editId="39A5AEE2">
                <wp:simplePos x="0" y="0"/>
                <wp:positionH relativeFrom="column">
                  <wp:posOffset>1256665</wp:posOffset>
                </wp:positionH>
                <wp:positionV relativeFrom="paragraph">
                  <wp:posOffset>2856865</wp:posOffset>
                </wp:positionV>
                <wp:extent cx="595630" cy="285750"/>
                <wp:effectExtent l="0" t="38100" r="623570" b="19050"/>
                <wp:wrapNone/>
                <wp:docPr id="591408833" name="Globo: línea doblada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595630" cy="285750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13070"/>
                            <a:gd name="adj6" fmla="val -99501"/>
                          </a:avLst>
                        </a:prstGeom>
                        <a:solidFill>
                          <a:schemeClr val="bg1"/>
                        </a:solidFill>
                        <a:ln w="19050"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28F7364" w14:textId="65CF3740" w:rsidR="00C059CB" w:rsidRPr="00C059CB" w:rsidRDefault="00C059CB" w:rsidP="00C059CB">
                            <w:pPr>
                              <w:jc w:val="center"/>
                              <w:rPr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color w:val="FF0000"/>
                                <w:lang w:val="es-ES"/>
                              </w:rPr>
                              <w:t>LL-01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A58C085" id="_x0000_t48" coordsize="21600,21600" o:spt="48" adj="-10080,24300,-3600,4050,-1800,4050" path="m@0@1l@2@3@4@5nfem,l21600,r,21600l,21600xe">
                <v:stroke joinstyle="miter"/>
                <v:formulas>
                  <v:f eqn="val #0"/>
                  <v:f eqn="val #1"/>
                  <v:f eqn="val #2"/>
                  <v:f eqn="val #3"/>
                  <v:f eqn="val #4"/>
                  <v:f eqn="val #5"/>
                </v:formulas>
                <v:path arrowok="t" o:extrusionok="f" gradientshapeok="t" o:connecttype="custom" o:connectlocs="@0,@1;10800,0;10800,21600;0,10800;21600,10800"/>
                <v:handles>
                  <v:h position="#0,#1"/>
                  <v:h position="#2,#3"/>
                  <v:h position="#4,#5"/>
                </v:handles>
                <o:callout v:ext="edit" on="t"/>
              </v:shapetype>
              <v:shape id="Globo: línea doblada 3" o:spid="_x0000_s1026" type="#_x0000_t48" style="position:absolute;margin-left:98.95pt;margin-top:224.95pt;width:46.9pt;height:22.5pt;flip:x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" adj="-21492,2823" fillcolor="white [3212]" strokecolor="#ed7d31 [3205]" strokeweight="1.5pt">
                <v:stroke startarrow="open"/>
                <v:textbox>
                  <w:txbxContent>
                    <w:p w14:paraId="628F7364" w14:textId="65CF3740" w:rsidR="00C059CB" w:rsidRPr="00C059CB" w:rsidRDefault="00C059CB" w:rsidP="00C059CB">
                      <w:pPr>
                        <w:jc w:val="center"/>
                        <w:rPr>
                          <w:color w:val="FF0000"/>
                          <w:lang w:val="es-ES"/>
                        </w:rPr>
                      </w:pPr>
                      <w:r>
                        <w:rPr>
                          <w:color w:val="FF0000"/>
                          <w:lang w:val="es-ES"/>
                        </w:rPr>
                        <w:t>LL-01</w:t>
                      </w:r>
                    </w:p>
                  </w:txbxContent>
                </v:textbox>
              </v:shape>
            </w:pict>
          </mc:Fallback>
        </mc:AlternateContent>
      </w:r>
      <w:r w:rsidRPr="00B163B8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32B28C00" wp14:editId="5E795762">
                <wp:simplePos x="0" y="0"/>
                <wp:positionH relativeFrom="column">
                  <wp:posOffset>766445</wp:posOffset>
                </wp:positionH>
                <wp:positionV relativeFrom="paragraph">
                  <wp:posOffset>170815</wp:posOffset>
                </wp:positionV>
                <wp:extent cx="900430" cy="504825"/>
                <wp:effectExtent l="0" t="0" r="1099820" b="295275"/>
                <wp:wrapNone/>
                <wp:docPr id="1648550204" name="Globo: línea doblada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900430" cy="504825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143259"/>
                            <a:gd name="adj6" fmla="val -114311"/>
                          </a:avLst>
                        </a:prstGeom>
                        <a:solidFill>
                          <a:schemeClr val="bg1"/>
                        </a:solidFill>
                        <a:ln w="19050"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6B1B40B" w14:textId="77777777" w:rsidR="00B163B8" w:rsidRDefault="00B163B8" w:rsidP="00B163B8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proofErr w:type="spellStart"/>
                            <w:r>
                              <w:rPr>
                                <w:color w:val="FF0000"/>
                              </w:rPr>
                              <w:t>Predio</w:t>
                            </w:r>
                            <w:proofErr w:type="spellEnd"/>
                            <w:r>
                              <w:rPr>
                                <w:color w:val="FF0000"/>
                              </w:rPr>
                              <w:t xml:space="preserve"> del </w:t>
                            </w:r>
                            <w:proofErr w:type="spellStart"/>
                            <w:r>
                              <w:rPr>
                                <w:color w:val="FF0000"/>
                              </w:rPr>
                              <w:t>solicitante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B28C00" id="_x0000_s1027" type="#_x0000_t48" style="position:absolute;margin-left:60.35pt;margin-top:13.45pt;width:70.9pt;height:39.75pt;flip:x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" adj="-24691,30944" fillcolor="white [3212]" strokecolor="#ed7d31 [3205]" strokeweight="1.5pt">
                <v:stroke startarrow="open"/>
                <v:textbox>
                  <w:txbxContent>
                    <w:p w14:paraId="06B1B40B" w14:textId="77777777" w:rsidR="00B163B8" w:rsidRDefault="00B163B8" w:rsidP="00B163B8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 xml:space="preserve">Predio del </w:t>
                      </w:r>
                      <w:proofErr w:type="spellStart"/>
                      <w:r>
                        <w:rPr>
                          <w:color w:val="FF0000"/>
                        </w:rPr>
                        <w:t>solicitante</w:t>
                      </w:r>
                      <w:proofErr w:type="spellEnd"/>
                    </w:p>
                  </w:txbxContent>
                </v:textbox>
                <o:callout v:ext="edit" minusy="t"/>
              </v:shape>
            </w:pict>
          </mc:Fallback>
        </mc:AlternateContent>
      </w:r>
      <w:r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6288FD6A" wp14:editId="5F2A343C">
                <wp:simplePos x="0" y="0"/>
                <wp:positionH relativeFrom="column">
                  <wp:posOffset>2691043</wp:posOffset>
                </wp:positionH>
                <wp:positionV relativeFrom="paragraph">
                  <wp:posOffset>946103</wp:posOffset>
                </wp:positionV>
                <wp:extent cx="402520" cy="312826"/>
                <wp:effectExtent l="76200" t="114300" r="74295" b="106680"/>
                <wp:wrapNone/>
                <wp:docPr id="210524514" name="Rectángulo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075729">
                          <a:off x="0" y="0"/>
                          <a:ext cx="402520" cy="312826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D52F5A2" id="Rectángulo 27" o:spid="_x0000_s1026" style="position:absolute;margin-left:211.9pt;margin-top:74.5pt;width:31.7pt;height:24.65pt;rotation:2267250fd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" fillcolor="white [3212]" strokecolor="red" strokeweight="1pt"/>
            </w:pict>
          </mc:Fallback>
        </mc:AlternateContent>
      </w:r>
      <w:r w:rsidRPr="009B623F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31B54B40" wp14:editId="0026C40E">
                <wp:simplePos x="0" y="0"/>
                <wp:positionH relativeFrom="column">
                  <wp:posOffset>3252470</wp:posOffset>
                </wp:positionH>
                <wp:positionV relativeFrom="paragraph">
                  <wp:posOffset>4761865</wp:posOffset>
                </wp:positionV>
                <wp:extent cx="855980" cy="504825"/>
                <wp:effectExtent l="1200150" t="0" r="20320" b="28575"/>
                <wp:wrapNone/>
                <wp:docPr id="1439619262" name="Globo: línea doblada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5980" cy="504825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64496"/>
                            <a:gd name="adj6" fmla="val -136436"/>
                          </a:avLst>
                        </a:prstGeom>
                        <a:solidFill>
                          <a:schemeClr val="bg1"/>
                        </a:solidFill>
                        <a:ln w="19050"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314986A" w14:textId="74CB301B" w:rsidR="009B623F" w:rsidRPr="009B623F" w:rsidRDefault="009B623F" w:rsidP="009B623F">
                            <w:pPr>
                              <w:jc w:val="center"/>
                              <w:rPr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color w:val="FF0000"/>
                                <w:lang w:val="es-ES"/>
                              </w:rPr>
                              <w:t xml:space="preserve">SED </w:t>
                            </w:r>
                            <w:r w:rsidR="00C059CB">
                              <w:rPr>
                                <w:color w:val="FF0000"/>
                                <w:lang w:val="es-ES"/>
                              </w:rPr>
                              <w:t>21035</w:t>
                            </w:r>
                            <w:r>
                              <w:rPr>
                                <w:color w:val="FF0000"/>
                                <w:lang w:val="es-ES"/>
                              </w:rPr>
                              <w:t>A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B54B40" id="Globo: línea doblada 7" o:spid="_x0000_s1028" type="#_x0000_t48" style="position:absolute;margin-left:256.1pt;margin-top:374.95pt;width:67.4pt;height:39.75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" adj="-29470,13931" fillcolor="white [3212]" strokecolor="#ed7d31 [3205]" strokeweight="1.5pt">
                <v:stroke startarrow="open"/>
                <v:textbox>
                  <w:txbxContent>
                    <w:p w14:paraId="1314986A" w14:textId="74CB301B" w:rsidR="009B623F" w:rsidRPr="009B623F" w:rsidRDefault="009B623F" w:rsidP="009B623F">
                      <w:pPr>
                        <w:jc w:val="center"/>
                        <w:rPr>
                          <w:color w:val="FF0000"/>
                          <w:lang w:val="es-ES"/>
                        </w:rPr>
                      </w:pPr>
                      <w:r>
                        <w:rPr>
                          <w:color w:val="FF0000"/>
                          <w:lang w:val="es-ES"/>
                        </w:rPr>
                        <w:t xml:space="preserve">SED </w:t>
                      </w:r>
                      <w:r w:rsidR="00C059CB">
                        <w:rPr>
                          <w:color w:val="FF0000"/>
                          <w:lang w:val="es-ES"/>
                        </w:rPr>
                        <w:t>21035</w:t>
                      </w:r>
                      <w:r>
                        <w:rPr>
                          <w:color w:val="FF0000"/>
                          <w:lang w:val="es-ES"/>
                        </w:rPr>
                        <w:t>A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Pr="00B163B8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751A4ED3" wp14:editId="4381B69F">
                <wp:simplePos x="0" y="0"/>
                <wp:positionH relativeFrom="column">
                  <wp:posOffset>842645</wp:posOffset>
                </wp:positionH>
                <wp:positionV relativeFrom="paragraph">
                  <wp:posOffset>1570990</wp:posOffset>
                </wp:positionV>
                <wp:extent cx="1609725" cy="663575"/>
                <wp:effectExtent l="0" t="323850" r="1323975" b="22225"/>
                <wp:wrapNone/>
                <wp:docPr id="1915692465" name="Globo: línea doblada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1609725" cy="663575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-39829"/>
                            <a:gd name="adj6" fmla="val -82854"/>
                          </a:avLst>
                        </a:prstGeom>
                        <a:solidFill>
                          <a:schemeClr val="bg1"/>
                        </a:solidFill>
                        <a:ln w="19050"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D4EE62C" w14:textId="6CDDA4C4" w:rsidR="00B163B8" w:rsidRPr="00B163B8" w:rsidRDefault="00B163B8" w:rsidP="00B163B8">
                            <w:pPr>
                              <w:jc w:val="center"/>
                              <w:rPr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color w:val="FF0000"/>
                                <w:lang w:val="es-ES"/>
                              </w:rPr>
                              <w:t>Ubicación del nicho del nuevo suministro en banco de medidores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1A4ED3" id="Globo: línea doblada 5" o:spid="_x0000_s1029" type="#_x0000_t48" style="position:absolute;margin-left:66.35pt;margin-top:123.7pt;width:126.75pt;height:52.25pt;flip:x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" adj="-17896,-8603" fillcolor="white [3212]" strokecolor="#ed7d31 [3205]" strokeweight="1.5pt">
                <v:stroke startarrow="open"/>
                <v:textbox>
                  <w:txbxContent>
                    <w:p w14:paraId="0D4EE62C" w14:textId="6CDDA4C4" w:rsidR="00B163B8" w:rsidRPr="00B163B8" w:rsidRDefault="00B163B8" w:rsidP="00B163B8">
                      <w:pPr>
                        <w:jc w:val="center"/>
                        <w:rPr>
                          <w:color w:val="FF0000"/>
                          <w:lang w:val="es-ES"/>
                        </w:rPr>
                      </w:pPr>
                      <w:r>
                        <w:rPr>
                          <w:color w:val="FF0000"/>
                          <w:lang w:val="es-ES"/>
                        </w:rPr>
                        <w:t>Ubicación del nicho del nuevo suministro en banco de medidores</w:t>
                      </w:r>
                    </w:p>
                  </w:txbxContent>
                </v:textbox>
              </v:shape>
            </w:pict>
          </mc:Fallback>
        </mc:AlternateContent>
      </w:r>
      <w:r w:rsidR="00B163B8" w:rsidRPr="004B039E">
        <w:t xml:space="preserve"> </w:t>
      </w:r>
      <w:r w:rsidR="00B163B8" w:rsidRPr="00B163B8">
        <w:rPr>
          <w:noProof/>
        </w:rPr>
        <w:t xml:space="preserve">  </w:t>
      </w:r>
      <w:r w:rsidR="009B623F" w:rsidRPr="009B623F">
        <w:rPr>
          <w:noProof/>
        </w:rPr>
        <w:t xml:space="preserve"> </w:t>
      </w:r>
      <w:r w:rsidR="00B163B8">
        <w:rPr>
          <w:noProof/>
        </w:rPr>
        <w:drawing>
          <wp:inline distT="0" distB="0" distL="0" distR="0" wp14:anchorId="7B418AF9" wp14:editId="07D9BEF5">
            <wp:extent cx="4773796" cy="5318177"/>
            <wp:effectExtent l="19050" t="19050" r="27305" b="15875"/>
            <wp:docPr id="187075549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755497" name="Imagen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3796" cy="531817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8D5FF30" w14:textId="7D4476F5" w:rsidR="00B163B8" w:rsidRDefault="00B163B8" w:rsidP="008B7A23">
      <w:pPr>
        <w:jc w:val="center"/>
        <w:rPr>
          <w:lang w:val="es-PE"/>
        </w:rPr>
      </w:pPr>
      <w:r>
        <w:rPr>
          <w:lang w:val="es-PE"/>
        </w:rPr>
        <w:t>CROQUIS DE LAS REDES BT EN LA ZONA</w:t>
      </w:r>
    </w:p>
    <w:p w14:paraId="14AB8A50" w14:textId="11BA04DB" w:rsidR="00B163B8" w:rsidRDefault="00B163B8" w:rsidP="00E4108A">
      <w:pPr>
        <w:rPr>
          <w:lang w:val="es-PE"/>
        </w:rPr>
      </w:pPr>
      <w:r>
        <w:rPr>
          <w:rFonts w:cs="Arial"/>
          <w:noProof/>
          <w:sz w:val="22"/>
          <w:szCs w:val="22"/>
          <w:lang w:val="es-PE" w:eastAsia="es-PE"/>
        </w:rPr>
        <mc:AlternateContent>
          <mc:Choice Requires="wpg">
            <w:drawing>
              <wp:anchor distT="0" distB="0" distL="114300" distR="114300" simplePos="0" relativeHeight="251682816" behindDoc="0" locked="0" layoutInCell="1" allowOverlap="1" wp14:anchorId="2EC1CD5C" wp14:editId="5BF01C8F">
                <wp:simplePos x="0" y="0"/>
                <wp:positionH relativeFrom="margin">
                  <wp:posOffset>3722559</wp:posOffset>
                </wp:positionH>
                <wp:positionV relativeFrom="paragraph">
                  <wp:posOffset>3666407</wp:posOffset>
                </wp:positionV>
                <wp:extent cx="1491724" cy="336640"/>
                <wp:effectExtent l="38100" t="0" r="13335" b="25400"/>
                <wp:wrapNone/>
                <wp:docPr id="40" name="Grupo 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91724" cy="336640"/>
                          <a:chOff x="-2510508" y="-4517899"/>
                          <a:chExt cx="2820769" cy="353296"/>
                        </a:xfrm>
                      </wpg:grpSpPr>
                      <wps:wsp>
                        <wps:cNvPr id="42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-1342817" y="-4517899"/>
                            <a:ext cx="1653078" cy="353296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70C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38D6957" w14:textId="77777777" w:rsidR="00B163B8" w:rsidRPr="00813642" w:rsidRDefault="00B163B8" w:rsidP="00B42066">
                              <w:pPr>
                                <w:jc w:val="center"/>
                                <w:rPr>
                                  <w:rFonts w:ascii="Arial" w:hAnsi="Arial" w:cs="Arial"/>
                                  <w:color w:val="0070C0"/>
                                  <w:sz w:val="16"/>
                                  <w:szCs w:val="16"/>
                                  <w:lang w:val="es-PE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0070C0"/>
                                  <w:sz w:val="16"/>
                                  <w:szCs w:val="16"/>
                                  <w:lang w:val="es-PE"/>
                                </w:rPr>
                                <w:t>3-1x120 NYY</w:t>
                              </w:r>
                            </w:p>
                            <w:p w14:paraId="030EEB87" w14:textId="77777777" w:rsidR="00B163B8" w:rsidRPr="00813642" w:rsidRDefault="00B163B8" w:rsidP="00B42066">
                              <w:pPr>
                                <w:jc w:val="center"/>
                                <w:rPr>
                                  <w:rFonts w:ascii="Arial" w:hAnsi="Arial" w:cs="Arial"/>
                                  <w:color w:val="0070C0"/>
                                  <w:sz w:val="16"/>
                                  <w:szCs w:val="16"/>
                                  <w:lang w:val="es-PE"/>
                                </w:rPr>
                              </w:pPr>
                              <w:r w:rsidRPr="00813642">
                                <w:rPr>
                                  <w:rFonts w:ascii="Arial" w:hAnsi="Arial" w:cs="Arial"/>
                                  <w:color w:val="0070C0"/>
                                  <w:sz w:val="16"/>
                                  <w:szCs w:val="16"/>
                                  <w:lang w:val="es-PE"/>
                                </w:rPr>
                                <w:t>Existente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43" name="Conector recto de flecha 43"/>
                        <wps:cNvCnPr/>
                        <wps:spPr>
                          <a:xfrm flipH="1">
                            <a:off x="-2510508" y="-4341251"/>
                            <a:ext cx="1167691" cy="97803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EC1CD5C" id="Grupo 40" o:spid="_x0000_s1029" style="position:absolute;margin-left:293.1pt;margin-top:288.7pt;width:117.45pt;height:26.5pt;z-index:251682816;mso-position-horizontal-relative:margin;mso-width-relative:margin;mso-height-relative:margin" coordorigin="-25105,-45178" coordsize="28207,35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Cuadro de texto 2" o:spid="_x0000_s1030" type="#_x0000_t202" style="position:absolute;left:-13428;top:-45178;width:16530;height:35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" strokecolor="#0070c0">
                  <v:textbox>
                    <w:txbxContent>
                      <w:p w14:paraId="238D6957" w14:textId="77777777" w:rsidR="00B163B8" w:rsidRPr="00813642" w:rsidRDefault="00B163B8" w:rsidP="00B42066">
                        <w:pPr>
                          <w:jc w:val="center"/>
                          <w:rPr>
                            <w:rFonts w:ascii="Arial" w:hAnsi="Arial" w:cs="Arial"/>
                            <w:color w:val="0070C0"/>
                            <w:sz w:val="16"/>
                            <w:szCs w:val="16"/>
                            <w:lang w:val="es-PE"/>
                          </w:rPr>
                        </w:pPr>
                        <w:r>
                          <w:rPr>
                            <w:rFonts w:ascii="Arial" w:hAnsi="Arial" w:cs="Arial"/>
                            <w:color w:val="0070C0"/>
                            <w:sz w:val="16"/>
                            <w:szCs w:val="16"/>
                            <w:lang w:val="es-PE"/>
                          </w:rPr>
                          <w:t>3-1x120 NYY</w:t>
                        </w:r>
                      </w:p>
                      <w:p w14:paraId="030EEB87" w14:textId="77777777" w:rsidR="00B163B8" w:rsidRPr="00813642" w:rsidRDefault="00B163B8" w:rsidP="00B42066">
                        <w:pPr>
                          <w:jc w:val="center"/>
                          <w:rPr>
                            <w:rFonts w:ascii="Arial" w:hAnsi="Arial" w:cs="Arial"/>
                            <w:color w:val="0070C0"/>
                            <w:sz w:val="16"/>
                            <w:szCs w:val="16"/>
                            <w:lang w:val="es-PE"/>
                          </w:rPr>
                        </w:pPr>
                        <w:r w:rsidRPr="00813642">
                          <w:rPr>
                            <w:rFonts w:ascii="Arial" w:hAnsi="Arial" w:cs="Arial"/>
                            <w:color w:val="0070C0"/>
                            <w:sz w:val="16"/>
                            <w:szCs w:val="16"/>
                            <w:lang w:val="es-PE"/>
                          </w:rPr>
                          <w:t>Existente</w:t>
                        </w:r>
                      </w:p>
                    </w:txbxContent>
                  </v:textbox>
                </v:shape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Conector recto de flecha 43" o:spid="_x0000_s1031" type="#_x0000_t32" style="position:absolute;left:-25105;top:-43412;width:11677;height:978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" strokecolor="#0070c0" strokeweight=".5pt">
                  <v:stroke endarrow="block" joinstyle="miter"/>
                </v:shape>
                <w10:wrap anchorx="margin"/>
              </v:group>
            </w:pict>
          </mc:Fallback>
        </mc:AlternateContent>
      </w:r>
      <w:r w:rsidRPr="00174E92">
        <w:rPr>
          <w:noProof/>
          <w:lang w:val="es-PE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298A5EA9" wp14:editId="08661BFB">
                <wp:simplePos x="0" y="0"/>
                <wp:positionH relativeFrom="margin">
                  <wp:align>center</wp:align>
                </wp:positionH>
                <wp:positionV relativeFrom="paragraph">
                  <wp:posOffset>3636894</wp:posOffset>
                </wp:positionV>
                <wp:extent cx="580390" cy="305435"/>
                <wp:effectExtent l="0" t="0" r="0" b="18415"/>
                <wp:wrapNone/>
                <wp:docPr id="39" name="Rectángulo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295421">
                          <a:off x="0" y="0"/>
                          <a:ext cx="580390" cy="3054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87F2B6C" w14:textId="77777777" w:rsidR="00B163B8" w:rsidRPr="00023BB8" w:rsidRDefault="00B163B8" w:rsidP="00B42066">
                            <w:pPr>
                              <w:jc w:val="center"/>
                              <w:rPr>
                                <w:rFonts w:ascii="Calibri" w:hAnsi="Calibri" w:cs="Calibri"/>
                                <w:b/>
                                <w:color w:val="000000" w:themeColor="text1"/>
                                <w:lang w:val="es-PE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b/>
                                <w:color w:val="000000" w:themeColor="text1"/>
                                <w:sz w:val="20"/>
                                <w:szCs w:val="20"/>
                                <w:lang w:val="es-PE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2.0 m</w:t>
                            </w:r>
                            <w:r w:rsidRPr="00023BB8">
                              <w:rPr>
                                <w:rFonts w:ascii="Calibri" w:hAnsi="Calibri" w:cs="Calibri"/>
                                <w:b/>
                                <w:color w:val="000000" w:themeColor="text1"/>
                                <w:lang w:val="es-PE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ab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8A5EA9" id="Rectángulo 39" o:spid="_x0000_s1032" style="position:absolute;margin-left:0;margin-top:286.35pt;width:45.7pt;height:24.05pt;rotation:-332681fd;z-index:25168179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" filled="f" stroked="f" strokeweight="1pt">
                <v:textbox>
                  <w:txbxContent>
                    <w:p w14:paraId="387F2B6C" w14:textId="77777777" w:rsidR="00B163B8" w:rsidRPr="00023BB8" w:rsidRDefault="00B163B8" w:rsidP="00B42066">
                      <w:pPr>
                        <w:jc w:val="center"/>
                        <w:rPr>
                          <w:rFonts w:ascii="Calibri" w:hAnsi="Calibri" w:cs="Calibri"/>
                          <w:b/>
                          <w:color w:val="000000" w:themeColor="text1"/>
                          <w:lang w:val="es-PE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Calibri" w:hAnsi="Calibri" w:cs="Calibri"/>
                          <w:b/>
                          <w:color w:val="000000" w:themeColor="text1"/>
                          <w:sz w:val="20"/>
                          <w:szCs w:val="20"/>
                          <w:lang w:val="es-PE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2.0 m</w:t>
                      </w:r>
                      <w:r w:rsidRPr="00023BB8">
                        <w:rPr>
                          <w:rFonts w:ascii="Calibri" w:hAnsi="Calibri" w:cs="Calibri"/>
                          <w:b/>
                          <w:color w:val="000000" w:themeColor="text1"/>
                          <w:lang w:val="es-PE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ab/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Pr="00174E92">
        <w:rPr>
          <w:noProof/>
          <w:lang w:val="es-PE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0619DF99" wp14:editId="29A3A9C1">
                <wp:simplePos x="0" y="0"/>
                <wp:positionH relativeFrom="margin">
                  <wp:posOffset>1424684</wp:posOffset>
                </wp:positionH>
                <wp:positionV relativeFrom="paragraph">
                  <wp:posOffset>3579495</wp:posOffset>
                </wp:positionV>
                <wp:extent cx="580390" cy="305435"/>
                <wp:effectExtent l="0" t="0" r="0" b="18415"/>
                <wp:wrapNone/>
                <wp:docPr id="7" name="Rectángulo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295421">
                          <a:off x="0" y="0"/>
                          <a:ext cx="580390" cy="3054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393003B" w14:textId="77777777" w:rsidR="00B163B8" w:rsidRPr="00023BB8" w:rsidRDefault="00B163B8" w:rsidP="00B07B64">
                            <w:pPr>
                              <w:jc w:val="center"/>
                              <w:rPr>
                                <w:rFonts w:ascii="Calibri" w:hAnsi="Calibri" w:cs="Calibri"/>
                                <w:b/>
                                <w:color w:val="000000" w:themeColor="text1"/>
                                <w:lang w:val="es-PE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b/>
                                <w:color w:val="000000" w:themeColor="text1"/>
                                <w:sz w:val="20"/>
                                <w:szCs w:val="20"/>
                                <w:lang w:val="es-PE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9.0 m</w:t>
                            </w:r>
                            <w:r w:rsidRPr="00023BB8">
                              <w:rPr>
                                <w:rFonts w:ascii="Calibri" w:hAnsi="Calibri" w:cs="Calibri"/>
                                <w:b/>
                                <w:color w:val="000000" w:themeColor="text1"/>
                                <w:lang w:val="es-PE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ab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619DF99" id="Rectángulo 7" o:spid="_x0000_s1033" style="position:absolute;margin-left:112.2pt;margin-top:281.85pt;width:45.7pt;height:24.05pt;rotation:-332681fd;z-index:25167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" filled="f" stroked="f" strokeweight="1pt">
                <v:textbox>
                  <w:txbxContent>
                    <w:p w14:paraId="1393003B" w14:textId="77777777" w:rsidR="00B163B8" w:rsidRPr="00023BB8" w:rsidRDefault="00B163B8" w:rsidP="00B07B64">
                      <w:pPr>
                        <w:jc w:val="center"/>
                        <w:rPr>
                          <w:rFonts w:ascii="Calibri" w:hAnsi="Calibri" w:cs="Calibri"/>
                          <w:b/>
                          <w:color w:val="000000" w:themeColor="text1"/>
                          <w:lang w:val="es-PE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Calibri" w:hAnsi="Calibri" w:cs="Calibri"/>
                          <w:b/>
                          <w:color w:val="000000" w:themeColor="text1"/>
                          <w:sz w:val="20"/>
                          <w:szCs w:val="20"/>
                          <w:lang w:val="es-PE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9.0 m</w:t>
                      </w:r>
                      <w:r w:rsidRPr="00023BB8">
                        <w:rPr>
                          <w:rFonts w:ascii="Calibri" w:hAnsi="Calibri" w:cs="Calibri"/>
                          <w:b/>
                          <w:color w:val="000000" w:themeColor="text1"/>
                          <w:lang w:val="es-PE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ab/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noProof/>
          <w:lang w:val="es-PE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06B41B4C" wp14:editId="4687DF57">
                <wp:simplePos x="0" y="0"/>
                <wp:positionH relativeFrom="column">
                  <wp:posOffset>3104028</wp:posOffset>
                </wp:positionH>
                <wp:positionV relativeFrom="paragraph">
                  <wp:posOffset>3641428</wp:posOffset>
                </wp:positionV>
                <wp:extent cx="45719" cy="258783"/>
                <wp:effectExtent l="57150" t="38100" r="50165" b="65405"/>
                <wp:wrapNone/>
                <wp:docPr id="33" name="Conector recto de flecha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19" cy="258783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0130F0" id="Conector recto de flecha 33" o:spid="_x0000_s1026" type="#_x0000_t32" style="position:absolute;margin-left:244.4pt;margin-top:286.75pt;width:3.6pt;height:20.4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" strokecolor="black [3213]" strokeweight=".5pt">
                <v:stroke startarrow="block" endarrow="block" joinstyle="miter"/>
              </v:shape>
            </w:pict>
          </mc:Fallback>
        </mc:AlternateContent>
      </w:r>
      <w:r>
        <w:rPr>
          <w:rFonts w:cs="Arial"/>
          <w:noProof/>
          <w:sz w:val="22"/>
          <w:szCs w:val="22"/>
          <w:lang w:val="es-PE" w:eastAsia="es-PE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658FF74D" wp14:editId="5F0F37FC">
                <wp:simplePos x="0" y="0"/>
                <wp:positionH relativeFrom="column">
                  <wp:posOffset>3196245</wp:posOffset>
                </wp:positionH>
                <wp:positionV relativeFrom="paragraph">
                  <wp:posOffset>3579041</wp:posOffset>
                </wp:positionV>
                <wp:extent cx="290946" cy="178130"/>
                <wp:effectExtent l="19050" t="19050" r="33020" b="31750"/>
                <wp:wrapNone/>
                <wp:docPr id="32" name="Flecha: a la derecha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363667">
                          <a:off x="0" y="0"/>
                          <a:ext cx="290946" cy="17813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2D9FB7B6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Flecha: a la derecha 32" o:spid="_x0000_s1026" type="#_x0000_t13" style="position:absolute;margin-left:251.65pt;margin-top:281.8pt;width:22.9pt;height:14.05pt;rotation:11319888fd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" adj="14988" fillcolor="#5b9bd5 [3204]" strokecolor="#1f4d78 [1604]" strokeweight="1pt"/>
            </w:pict>
          </mc:Fallback>
        </mc:AlternateContent>
      </w:r>
      <w:r>
        <w:rPr>
          <w:rFonts w:cs="Arial"/>
          <w:noProof/>
          <w:sz w:val="22"/>
          <w:szCs w:val="22"/>
          <w:lang w:val="es-PE" w:eastAsia="es-PE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5E3B7C7" wp14:editId="6D4E4159">
                <wp:simplePos x="0" y="0"/>
                <wp:positionH relativeFrom="margin">
                  <wp:posOffset>3702471</wp:posOffset>
                </wp:positionH>
                <wp:positionV relativeFrom="paragraph">
                  <wp:posOffset>3211632</wp:posOffset>
                </wp:positionV>
                <wp:extent cx="226088" cy="10048"/>
                <wp:effectExtent l="0" t="0" r="21590" b="28575"/>
                <wp:wrapNone/>
                <wp:docPr id="51" name="Conector recto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6088" cy="10048"/>
                        </a:xfrm>
                        <a:prstGeom prst="line">
                          <a:avLst/>
                        </a:prstGeom>
                        <a:ln w="1905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85A5E64" id="Conector recto 51" o:spid="_x0000_s1026" style="position:absolute;flip:x;z-index:251665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291.55pt,252.9pt" to="309.35pt,253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" strokecolor="black [3213]" strokeweight="1.5pt">
                <v:stroke joinstyle="miter"/>
                <w10:wrap anchorx="margin"/>
              </v:line>
            </w:pict>
          </mc:Fallback>
        </mc:AlternateContent>
      </w:r>
      <w:r>
        <w:rPr>
          <w:rFonts w:cs="Arial"/>
          <w:noProof/>
          <w:sz w:val="22"/>
          <w:szCs w:val="22"/>
          <w:lang w:val="es-PE" w:eastAsia="es-PE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7B2499CA" wp14:editId="6E2DE6A5">
                <wp:simplePos x="0" y="0"/>
                <wp:positionH relativeFrom="margin">
                  <wp:posOffset>3628653</wp:posOffset>
                </wp:positionH>
                <wp:positionV relativeFrom="paragraph">
                  <wp:posOffset>3193679</wp:posOffset>
                </wp:positionV>
                <wp:extent cx="398297" cy="294215"/>
                <wp:effectExtent l="0" t="0" r="0" b="10795"/>
                <wp:wrapNone/>
                <wp:docPr id="52" name="Rectángulo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20346">
                          <a:off x="0" y="0"/>
                          <a:ext cx="398297" cy="2942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962DB67" w14:textId="77777777" w:rsidR="00B163B8" w:rsidRPr="00C3692E" w:rsidRDefault="00B163B8" w:rsidP="00CD41B7">
                            <w:pPr>
                              <w:jc w:val="center"/>
                              <w:rPr>
                                <w:b/>
                                <w:color w:val="000000" w:themeColor="text1"/>
                                <w:lang w:val="es-PE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34013D">
                              <w:rPr>
                                <w:b/>
                                <w:color w:val="000000" w:themeColor="text1"/>
                                <w:lang w:val="es-PE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</w:t>
                            </w:r>
                            <w:r>
                              <w:rPr>
                                <w:b/>
                                <w:color w:val="000000" w:themeColor="text1"/>
                                <w:lang w:val="es-PE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ab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B2499CA" id="Rectángulo 52" o:spid="_x0000_s1034" style="position:absolute;margin-left:285.7pt;margin-top:251.45pt;width:31.35pt;height:23.15pt;rotation:-305457fd;z-index:25166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" filled="f" stroked="f" strokeweight="1pt">
                <v:textbox>
                  <w:txbxContent>
                    <w:p w14:paraId="0962DB67" w14:textId="77777777" w:rsidR="00B163B8" w:rsidRPr="00C3692E" w:rsidRDefault="00B163B8" w:rsidP="00CD41B7">
                      <w:pPr>
                        <w:jc w:val="center"/>
                        <w:rPr>
                          <w:b/>
                          <w:color w:val="000000" w:themeColor="text1"/>
                          <w:lang w:val="es-PE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34013D">
                        <w:rPr>
                          <w:b/>
                          <w:color w:val="000000" w:themeColor="text1"/>
                          <w:lang w:val="es-PE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</w:t>
                      </w:r>
                      <w:r>
                        <w:rPr>
                          <w:b/>
                          <w:color w:val="000000" w:themeColor="text1"/>
                          <w:lang w:val="es-PE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ab/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rFonts w:cs="Arial"/>
          <w:noProof/>
          <w:sz w:val="22"/>
          <w:szCs w:val="22"/>
          <w:lang w:val="es-PE" w:eastAsia="es-PE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40940C35" wp14:editId="7AC4DC8F">
                <wp:simplePos x="0" y="0"/>
                <wp:positionH relativeFrom="margin">
                  <wp:posOffset>1670578</wp:posOffset>
                </wp:positionH>
                <wp:positionV relativeFrom="paragraph">
                  <wp:posOffset>2849740</wp:posOffset>
                </wp:positionV>
                <wp:extent cx="777875" cy="247015"/>
                <wp:effectExtent l="0" t="0" r="22225" b="191135"/>
                <wp:wrapNone/>
                <wp:docPr id="28" name="Llamada rectangular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7875" cy="247015"/>
                        </a:xfrm>
                        <a:prstGeom prst="wedgeRectCallout">
                          <a:avLst>
                            <a:gd name="adj1" fmla="val 30987"/>
                            <a:gd name="adj2" fmla="val 108264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F9B3D0E" w14:textId="77777777" w:rsidR="00B163B8" w:rsidRPr="00063551" w:rsidRDefault="00B163B8" w:rsidP="002B0ED2">
                            <w:pPr>
                              <w:jc w:val="center"/>
                              <w:rPr>
                                <w:sz w:val="20"/>
                                <w:szCs w:val="20"/>
                                <w:lang w:val="es-PE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  <w:lang w:val="es-PE"/>
                              </w:rPr>
                              <w:t>CLIENTE</w:t>
                            </w:r>
                          </w:p>
                          <w:p w14:paraId="618219D3" w14:textId="77777777" w:rsidR="00B163B8" w:rsidRPr="00AA171E" w:rsidRDefault="00B163B8" w:rsidP="002B0ED2">
                            <w:pPr>
                              <w:jc w:val="center"/>
                              <w:rPr>
                                <w:rFonts w:ascii="Arial" w:hAnsi="Arial" w:cs="Arial"/>
                                <w:sz w:val="16"/>
                                <w:szCs w:val="16"/>
                                <w:lang w:val="es-PE"/>
                              </w:rPr>
                            </w:pPr>
                          </w:p>
                          <w:p w14:paraId="5725A864" w14:textId="77777777" w:rsidR="00B163B8" w:rsidRPr="00AA171E" w:rsidRDefault="00B163B8" w:rsidP="002B0ED2">
                            <w:pPr>
                              <w:jc w:val="center"/>
                              <w:rPr>
                                <w:rFonts w:ascii="Arial" w:hAnsi="Arial" w:cs="Arial"/>
                                <w:sz w:val="16"/>
                                <w:szCs w:val="16"/>
                                <w:lang w:val="es-PE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0940C35" id="_x0000_t61" coordsize="21600,21600" o:spt="61" adj="1350,25920" path="m,l0@8@12@24,0@9,,21600@6,21600@15@27@7,21600,21600,21600,21600@9@18@30,21600@8,21600,0@7,0@21@33@6,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/>
                <v:handles>
                  <v:h position="#0,#1"/>
                </v:handles>
              </v:shapetype>
              <v:shape id="Llamada rectangular 18" o:spid="_x0000_s1035" type="#_x0000_t61" style="position:absolute;margin-left:131.55pt;margin-top:224.4pt;width:61.25pt;height:19.45pt;z-index:25166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" adj="17493,34185" fillcolor="white [3212]" strokecolor="red" strokeweight="1pt">
                <v:textbox>
                  <w:txbxContent>
                    <w:p w14:paraId="5F9B3D0E" w14:textId="77777777" w:rsidR="00B163B8" w:rsidRPr="00063551" w:rsidRDefault="00B163B8" w:rsidP="002B0ED2">
                      <w:pPr>
                        <w:jc w:val="center"/>
                        <w:rPr>
                          <w:sz w:val="20"/>
                          <w:szCs w:val="20"/>
                          <w:lang w:val="es-PE"/>
                        </w:rPr>
                      </w:pPr>
                      <w:r>
                        <w:rPr>
                          <w:sz w:val="20"/>
                          <w:szCs w:val="20"/>
                          <w:lang w:val="es-PE"/>
                        </w:rPr>
                        <w:t>CLIENTE</w:t>
                      </w:r>
                    </w:p>
                    <w:p w14:paraId="618219D3" w14:textId="77777777" w:rsidR="00B163B8" w:rsidRPr="00AA171E" w:rsidRDefault="00B163B8" w:rsidP="002B0ED2">
                      <w:pPr>
                        <w:jc w:val="center"/>
                        <w:rPr>
                          <w:rFonts w:ascii="Arial" w:hAnsi="Arial" w:cs="Arial"/>
                          <w:sz w:val="16"/>
                          <w:szCs w:val="16"/>
                          <w:lang w:val="es-PE"/>
                        </w:rPr>
                      </w:pPr>
                    </w:p>
                    <w:p w14:paraId="5725A864" w14:textId="77777777" w:rsidR="00B163B8" w:rsidRPr="00AA171E" w:rsidRDefault="00B163B8" w:rsidP="002B0ED2">
                      <w:pPr>
                        <w:jc w:val="center"/>
                        <w:rPr>
                          <w:rFonts w:ascii="Arial" w:hAnsi="Arial" w:cs="Arial"/>
                          <w:sz w:val="16"/>
                          <w:szCs w:val="16"/>
                          <w:lang w:val="es-PE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Pr="003031DF">
        <w:rPr>
          <w:rFonts w:ascii="Tahoma" w:hAnsi="Tahoma" w:cs="Tahoma"/>
          <w:iCs/>
          <w:noProof/>
          <w:sz w:val="20"/>
          <w:lang w:val="es-PE" w:eastAsia="es-PE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B894485" wp14:editId="56AE60D0">
                <wp:simplePos x="0" y="0"/>
                <wp:positionH relativeFrom="margin">
                  <wp:posOffset>650066</wp:posOffset>
                </wp:positionH>
                <wp:positionV relativeFrom="paragraph">
                  <wp:posOffset>3600145</wp:posOffset>
                </wp:positionV>
                <wp:extent cx="840105" cy="617517"/>
                <wp:effectExtent l="0" t="0" r="17145" b="11430"/>
                <wp:wrapNone/>
                <wp:docPr id="167" name="Proceso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0105" cy="617517"/>
                        </a:xfrm>
                        <a:prstGeom prst="flowChartProcess">
                          <a:avLst/>
                        </a:prstGeom>
                        <a:ln/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787298E" w14:textId="77777777" w:rsidR="00B163B8" w:rsidRPr="00F11FF2" w:rsidRDefault="00B163B8" w:rsidP="00536EB6">
                            <w:pPr>
                              <w:jc w:val="center"/>
                              <w:rPr>
                                <w:color w:val="0070C0"/>
                                <w:sz w:val="20"/>
                                <w:szCs w:val="20"/>
                                <w:lang w:val="es-PE"/>
                              </w:rPr>
                            </w:pPr>
                            <w:r w:rsidRPr="00F11FF2">
                              <w:rPr>
                                <w:color w:val="0070C0"/>
                                <w:sz w:val="20"/>
                                <w:szCs w:val="20"/>
                                <w:lang w:val="es-PE"/>
                              </w:rPr>
                              <w:t>Va=</w:t>
                            </w:r>
                            <w:r>
                              <w:rPr>
                                <w:color w:val="0070C0"/>
                                <w:sz w:val="20"/>
                                <w:szCs w:val="20"/>
                                <w:lang w:val="es-PE"/>
                              </w:rPr>
                              <w:t>224.0</w:t>
                            </w:r>
                            <w:r w:rsidRPr="00F11FF2">
                              <w:rPr>
                                <w:color w:val="0070C0"/>
                                <w:sz w:val="20"/>
                                <w:szCs w:val="20"/>
                                <w:lang w:val="es-PE"/>
                              </w:rPr>
                              <w:t>V</w:t>
                            </w:r>
                          </w:p>
                          <w:p w14:paraId="0751E7DC" w14:textId="77777777" w:rsidR="00B163B8" w:rsidRDefault="00B163B8" w:rsidP="00536EB6">
                            <w:pPr>
                              <w:jc w:val="center"/>
                              <w:rPr>
                                <w:color w:val="FF0000"/>
                                <w:sz w:val="20"/>
                                <w:szCs w:val="20"/>
                                <w:lang w:val="es-PE"/>
                              </w:rPr>
                            </w:pPr>
                            <w:proofErr w:type="spellStart"/>
                            <w:r w:rsidRPr="00971828">
                              <w:rPr>
                                <w:color w:val="FF0000"/>
                                <w:sz w:val="20"/>
                                <w:szCs w:val="20"/>
                                <w:lang w:val="es-PE"/>
                              </w:rPr>
                              <w:t>Vp</w:t>
                            </w:r>
                            <w:proofErr w:type="spellEnd"/>
                            <w:r w:rsidRPr="00971828">
                              <w:rPr>
                                <w:color w:val="FF0000"/>
                                <w:sz w:val="20"/>
                                <w:szCs w:val="20"/>
                                <w:lang w:val="es-PE"/>
                              </w:rPr>
                              <w:t>=</w:t>
                            </w:r>
                            <w:r>
                              <w:rPr>
                                <w:color w:val="FF0000"/>
                                <w:sz w:val="20"/>
                                <w:szCs w:val="20"/>
                                <w:lang w:val="es-PE"/>
                              </w:rPr>
                              <w:t>223.8V</w:t>
                            </w:r>
                          </w:p>
                          <w:p w14:paraId="6C388A08" w14:textId="77777777" w:rsidR="00B163B8" w:rsidRPr="00971828" w:rsidRDefault="00B163B8" w:rsidP="00536EB6">
                            <w:pPr>
                              <w:jc w:val="center"/>
                              <w:rPr>
                                <w:color w:val="FF0000"/>
                                <w:sz w:val="20"/>
                                <w:szCs w:val="20"/>
                                <w:lang w:val="es-PE"/>
                              </w:rPr>
                            </w:pPr>
                            <w:proofErr w:type="spellStart"/>
                            <w:r>
                              <w:rPr>
                                <w:color w:val="FF0000"/>
                                <w:sz w:val="20"/>
                                <w:szCs w:val="20"/>
                                <w:lang w:val="es-PE"/>
                              </w:rPr>
                              <w:t>ΔVp</w:t>
                            </w:r>
                            <w:proofErr w:type="spellEnd"/>
                            <w:r>
                              <w:rPr>
                                <w:color w:val="FF0000"/>
                                <w:sz w:val="20"/>
                                <w:szCs w:val="20"/>
                                <w:lang w:val="es-PE"/>
                              </w:rPr>
                              <w:t>=6.5V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B894485" id="_x0000_t109" coordsize="21600,21600" o:spt="109" path="m,l,21600r21600,l21600,xe">
                <v:stroke joinstyle="miter"/>
                <v:path gradientshapeok="t" o:connecttype="rect"/>
              </v:shapetype>
              <v:shape id="Proceso 35" o:spid="_x0000_s1036" type="#_x0000_t109" style="position:absolute;margin-left:51.2pt;margin-top:283.5pt;width:66.15pt;height:48.6pt;z-index:25166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" fillcolor="white [3201]" strokecolor="#a5a5a5 [3206]" strokeweight="1pt">
                <v:textbox>
                  <w:txbxContent>
                    <w:p w14:paraId="2787298E" w14:textId="77777777" w:rsidR="00B163B8" w:rsidRPr="00F11FF2" w:rsidRDefault="00B163B8" w:rsidP="00536EB6">
                      <w:pPr>
                        <w:jc w:val="center"/>
                        <w:rPr>
                          <w:color w:val="0070C0"/>
                          <w:sz w:val="20"/>
                          <w:szCs w:val="20"/>
                          <w:lang w:val="es-PE"/>
                        </w:rPr>
                      </w:pPr>
                      <w:r w:rsidRPr="00F11FF2">
                        <w:rPr>
                          <w:color w:val="0070C0"/>
                          <w:sz w:val="20"/>
                          <w:szCs w:val="20"/>
                          <w:lang w:val="es-PE"/>
                        </w:rPr>
                        <w:t>Va=</w:t>
                      </w:r>
                      <w:r>
                        <w:rPr>
                          <w:color w:val="0070C0"/>
                          <w:sz w:val="20"/>
                          <w:szCs w:val="20"/>
                          <w:lang w:val="es-PE"/>
                        </w:rPr>
                        <w:t>224.0</w:t>
                      </w:r>
                      <w:r w:rsidRPr="00F11FF2">
                        <w:rPr>
                          <w:color w:val="0070C0"/>
                          <w:sz w:val="20"/>
                          <w:szCs w:val="20"/>
                          <w:lang w:val="es-PE"/>
                        </w:rPr>
                        <w:t>V</w:t>
                      </w:r>
                    </w:p>
                    <w:p w14:paraId="0751E7DC" w14:textId="77777777" w:rsidR="00B163B8" w:rsidRDefault="00B163B8" w:rsidP="00536EB6">
                      <w:pPr>
                        <w:jc w:val="center"/>
                        <w:rPr>
                          <w:color w:val="FF0000"/>
                          <w:sz w:val="20"/>
                          <w:szCs w:val="20"/>
                          <w:lang w:val="es-PE"/>
                        </w:rPr>
                      </w:pPr>
                      <w:r w:rsidRPr="00971828">
                        <w:rPr>
                          <w:color w:val="FF0000"/>
                          <w:sz w:val="20"/>
                          <w:szCs w:val="20"/>
                          <w:lang w:val="es-PE"/>
                        </w:rPr>
                        <w:t>Vp=</w:t>
                      </w:r>
                      <w:r>
                        <w:rPr>
                          <w:color w:val="FF0000"/>
                          <w:sz w:val="20"/>
                          <w:szCs w:val="20"/>
                          <w:lang w:val="es-PE"/>
                        </w:rPr>
                        <w:t>223.8V</w:t>
                      </w:r>
                    </w:p>
                    <w:p w14:paraId="6C388A08" w14:textId="77777777" w:rsidR="00B163B8" w:rsidRPr="00971828" w:rsidRDefault="00B163B8" w:rsidP="00536EB6">
                      <w:pPr>
                        <w:jc w:val="center"/>
                        <w:rPr>
                          <w:color w:val="FF0000"/>
                          <w:sz w:val="20"/>
                          <w:szCs w:val="20"/>
                          <w:lang w:val="es-PE"/>
                        </w:rPr>
                      </w:pPr>
                      <w:r>
                        <w:rPr>
                          <w:color w:val="FF0000"/>
                          <w:sz w:val="20"/>
                          <w:szCs w:val="20"/>
                          <w:lang w:val="es-PE"/>
                        </w:rPr>
                        <w:t>ΔVp=6.5V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s-PE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68D91758" wp14:editId="6B61731E">
                <wp:simplePos x="0" y="0"/>
                <wp:positionH relativeFrom="column">
                  <wp:posOffset>1851182</wp:posOffset>
                </wp:positionH>
                <wp:positionV relativeFrom="paragraph">
                  <wp:posOffset>3338607</wp:posOffset>
                </wp:positionV>
                <wp:extent cx="86591" cy="697874"/>
                <wp:effectExtent l="38100" t="38100" r="66040" b="64135"/>
                <wp:wrapNone/>
                <wp:docPr id="37" name="Conector recto de flecha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6591" cy="697874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95ADC7" id="Conector recto de flecha 37" o:spid="_x0000_s1026" type="#_x0000_t32" style="position:absolute;margin-left:145.75pt;margin-top:262.9pt;width:6.8pt;height:54.9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" strokecolor="black [3213]" strokeweight=".5pt">
                <v:stroke startarrow="block" endarrow="block" joinstyle="miter"/>
              </v:shape>
            </w:pict>
          </mc:Fallback>
        </mc:AlternateContent>
      </w:r>
      <w:r>
        <w:rPr>
          <w:noProof/>
          <w:lang w:val="es-PE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03B9B17B" wp14:editId="1BF9270B">
                <wp:simplePos x="0" y="0"/>
                <wp:positionH relativeFrom="margin">
                  <wp:posOffset>1967816</wp:posOffset>
                </wp:positionH>
                <wp:positionV relativeFrom="paragraph">
                  <wp:posOffset>3223623</wp:posOffset>
                </wp:positionV>
                <wp:extent cx="1541033" cy="731560"/>
                <wp:effectExtent l="57150" t="95250" r="59690" b="106680"/>
                <wp:wrapNone/>
                <wp:docPr id="8" name="Rectángul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214903">
                          <a:off x="0" y="0"/>
                          <a:ext cx="1541033" cy="7315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DBEFF1E" id="Rectángulo 8" o:spid="_x0000_s1026" style="position:absolute;margin-left:154.95pt;margin-top:253.85pt;width:121.35pt;height:57.6pt;rotation:-420629fd;z-index:25167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" filled="f" strokecolor="black [3213]" strokeweight="1pt">
                <w10:wrap anchorx="margin"/>
              </v:rect>
            </w:pict>
          </mc:Fallback>
        </mc:AlternateContent>
      </w:r>
      <w:r>
        <w:rPr>
          <w:noProof/>
          <w:lang w:val="es-PE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27D60A58" wp14:editId="59579DB8">
                <wp:simplePos x="0" y="0"/>
                <wp:positionH relativeFrom="margin">
                  <wp:posOffset>3612193</wp:posOffset>
                </wp:positionH>
                <wp:positionV relativeFrom="paragraph">
                  <wp:posOffset>2867058</wp:posOffset>
                </wp:positionV>
                <wp:extent cx="112816" cy="1475204"/>
                <wp:effectExtent l="0" t="0" r="20955" b="10795"/>
                <wp:wrapNone/>
                <wp:docPr id="31" name="Conector recto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12816" cy="1475204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0070C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807ECBF" id="Conector recto 31" o:spid="_x0000_s1026" style="position:absolute;flip:x y;z-index:25167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284.4pt,225.75pt" to="293.3pt,341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" strokecolor="#0070c0" strokeweight="1.5pt">
                <v:stroke joinstyle="miter"/>
                <w10:wrap anchorx="margin"/>
              </v:line>
            </w:pict>
          </mc:Fallback>
        </mc:AlternateContent>
      </w:r>
      <w:r w:rsidRPr="00E9592E">
        <w:rPr>
          <w:lang w:val="es-PE"/>
        </w:rPr>
        <w:t xml:space="preserve"> </w:t>
      </w:r>
    </w:p>
    <w:p w14:paraId="763D4219" w14:textId="77777777" w:rsidR="00B163B8" w:rsidRPr="00E9592E" w:rsidRDefault="00B163B8" w:rsidP="00E4108A">
      <w:pPr>
        <w:rPr>
          <w:lang w:val="es-PE"/>
        </w:rPr>
      </w:pPr>
    </w:p>
    <w:p w14:paraId="271DB9A9" w14:textId="77777777" w:rsidR="00B163B8" w:rsidRDefault="00B163B8" w:rsidP="004F5F97">
      <w:pPr>
        <w:rPr>
          <w:sz w:val="18"/>
          <w:szCs w:val="18"/>
          <w:lang w:val="es-PE"/>
        </w:rPr>
      </w:pPr>
      <w:r w:rsidRPr="00112795">
        <w:rPr>
          <w:sz w:val="18"/>
          <w:szCs w:val="18"/>
          <w:lang w:val="es-PE"/>
        </w:rPr>
        <w:t xml:space="preserve">Fuente </w:t>
      </w:r>
      <w:proofErr w:type="spellStart"/>
      <w:r w:rsidRPr="00112795">
        <w:rPr>
          <w:sz w:val="18"/>
          <w:szCs w:val="18"/>
          <w:lang w:val="es-PE"/>
        </w:rPr>
        <w:t>G</w:t>
      </w:r>
      <w:r>
        <w:rPr>
          <w:sz w:val="18"/>
          <w:szCs w:val="18"/>
          <w:lang w:val="es-PE"/>
        </w:rPr>
        <w:t>eoapp</w:t>
      </w:r>
      <w:proofErr w:type="spellEnd"/>
    </w:p>
    <w:p w14:paraId="3A68568C" w14:textId="289E87AD" w:rsidR="00B163B8" w:rsidRDefault="00B163B8" w:rsidP="004F5F97">
      <w:pPr>
        <w:rPr>
          <w:sz w:val="18"/>
          <w:szCs w:val="18"/>
          <w:lang w:val="es-PE"/>
        </w:rPr>
      </w:pPr>
    </w:p>
    <w:p w14:paraId="4FCCFDA5" w14:textId="64C7CB3E" w:rsidR="00B163B8" w:rsidRDefault="00B163B8" w:rsidP="005318EA">
      <w:pPr>
        <w:jc w:val="center"/>
        <w:rPr>
          <w:sz w:val="18"/>
          <w:szCs w:val="18"/>
        </w:rPr>
      </w:pPr>
    </w:p>
    <w:p w14:paraId="062B730B" w14:textId="77777777" w:rsidR="00B163B8" w:rsidRDefault="00B163B8">
      <w:pPr>
        <w:rPr>
          <w:sz w:val="18"/>
          <w:szCs w:val="18"/>
        </w:rPr>
      </w:pPr>
      <w:r>
        <w:rPr>
          <w:sz w:val="18"/>
          <w:szCs w:val="18"/>
        </w:rPr>
        <w:br w:type="page"/>
      </w:r>
    </w:p>
    <w:p w14:paraId="69D92EFE" w14:textId="7ADC07B7" w:rsidR="009B623F" w:rsidRDefault="009B623F" w:rsidP="009B623F">
      <w:pPr>
        <w:rPr>
          <w:lang w:val="es-PE"/>
        </w:rPr>
      </w:pPr>
      <w:r>
        <w:rPr>
          <w:noProof/>
          <w:lang w:val="es-ES" w:eastAsia="es-ES"/>
        </w:rPr>
        <w:lastRenderedPageBreak/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145C2081" wp14:editId="12E8D345">
                <wp:simplePos x="0" y="0"/>
                <wp:positionH relativeFrom="column">
                  <wp:posOffset>3442970</wp:posOffset>
                </wp:positionH>
                <wp:positionV relativeFrom="paragraph">
                  <wp:posOffset>1906270</wp:posOffset>
                </wp:positionV>
                <wp:extent cx="868680" cy="504825"/>
                <wp:effectExtent l="0" t="0" r="712470" b="542925"/>
                <wp:wrapNone/>
                <wp:docPr id="1951206733" name="Globo: línea doblada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868680" cy="504825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191816"/>
                            <a:gd name="adj6" fmla="val -73642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4"/>
                          </a:solidFill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D57A292" w14:textId="77777777" w:rsidR="009B623F" w:rsidRDefault="009B623F" w:rsidP="009B623F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proofErr w:type="spellStart"/>
                            <w:r>
                              <w:rPr>
                                <w:color w:val="FF0000"/>
                              </w:rPr>
                              <w:t>Predio</w:t>
                            </w:r>
                            <w:proofErr w:type="spellEnd"/>
                            <w:r>
                              <w:rPr>
                                <w:color w:val="FF0000"/>
                              </w:rPr>
                              <w:t xml:space="preserve"> del </w:t>
                            </w:r>
                            <w:proofErr w:type="spellStart"/>
                            <w:r>
                              <w:rPr>
                                <w:color w:val="FF0000"/>
                              </w:rPr>
                              <w:t>solicitante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5C2081" id="Globo: línea doblada 8" o:spid="_x0000_s1038" type="#_x0000_t48" style="position:absolute;margin-left:271.1pt;margin-top:150.1pt;width:68.4pt;height:39.75pt;flip:x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" adj="-15907,41432" fillcolor="white [3212]" strokecolor="#ffc000 [3207]" strokeweight="1.5pt">
                <v:stroke startarrow="open"/>
                <v:textbox>
                  <w:txbxContent>
                    <w:p w14:paraId="2D57A292" w14:textId="77777777" w:rsidR="009B623F" w:rsidRDefault="009B623F" w:rsidP="009B623F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 xml:space="preserve">Predio del </w:t>
                      </w:r>
                      <w:proofErr w:type="spellStart"/>
                      <w:r>
                        <w:rPr>
                          <w:color w:val="FF0000"/>
                        </w:rPr>
                        <w:t>solicitante</w:t>
                      </w:r>
                      <w:proofErr w:type="spellEnd"/>
                    </w:p>
                  </w:txbxContent>
                </v:textbox>
                <o:callout v:ext="edit" minusy="t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3B27D12" wp14:editId="29755229">
            <wp:extent cx="6019554" cy="3998565"/>
            <wp:effectExtent l="19050" t="19050" r="19685" b="21590"/>
            <wp:docPr id="151676878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768788" name="Imagen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9554" cy="399856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BECBA43" w14:textId="1E0CA71B" w:rsidR="009B623F" w:rsidRDefault="009B623F" w:rsidP="009B623F">
      <w:pPr>
        <w:jc w:val="center"/>
        <w:rPr>
          <w:lang w:val="es-PE"/>
        </w:rPr>
      </w:pPr>
      <w:r>
        <w:rPr>
          <w:lang w:val="es-PE"/>
        </w:rPr>
        <w:t>UBICACIÓN DEL PREDIO DEL SOLICITANTE RESPECTO A LAS ZONAS ARQUEOLÓGICAS</w:t>
      </w:r>
    </w:p>
    <w:p w14:paraId="5D561F09" w14:textId="77777777" w:rsidR="009B623F" w:rsidRDefault="009B623F">
      <w:pPr>
        <w:rPr>
          <w:sz w:val="18"/>
          <w:szCs w:val="18"/>
        </w:rPr>
      </w:pPr>
    </w:p>
    <w:p w14:paraId="42D4C216" w14:textId="1140A6CD" w:rsidR="009B623F" w:rsidRDefault="009B623F">
      <w:pPr>
        <w:rPr>
          <w:sz w:val="18"/>
          <w:szCs w:val="18"/>
        </w:rPr>
      </w:pPr>
      <w:r w:rsidRPr="00112795">
        <w:rPr>
          <w:sz w:val="18"/>
          <w:szCs w:val="18"/>
          <w:lang w:val="es-PE"/>
        </w:rPr>
        <w:t xml:space="preserve">Fuente </w:t>
      </w:r>
      <w:r>
        <w:rPr>
          <w:sz w:val="18"/>
          <w:szCs w:val="18"/>
          <w:lang w:val="es-PE"/>
        </w:rPr>
        <w:t>SIGDA</w:t>
      </w:r>
    </w:p>
    <w:p w14:paraId="21D6C8A5" w14:textId="77777777" w:rsidR="009B623F" w:rsidRDefault="009B623F">
      <w:pPr>
        <w:rPr>
          <w:sz w:val="18"/>
          <w:szCs w:val="18"/>
        </w:rPr>
      </w:pPr>
    </w:p>
    <w:p w14:paraId="64535754" w14:textId="77777777" w:rsidR="009B623F" w:rsidRDefault="009B623F">
      <w:pPr>
        <w:rPr>
          <w:sz w:val="18"/>
          <w:szCs w:val="18"/>
        </w:rPr>
      </w:pPr>
    </w:p>
    <w:p w14:paraId="2F6F70BF" w14:textId="4A156D16" w:rsidR="009B623F" w:rsidRDefault="00DD1AE0" w:rsidP="009B623F">
      <w:pPr>
        <w:rPr>
          <w:lang w:val="es-PE"/>
        </w:rPr>
      </w:pPr>
      <w:r>
        <w:rPr>
          <w:noProof/>
          <w:lang w:val="es-ES" w:eastAsia="es-ES"/>
        </w:rPr>
        <w:lastRenderedPageBreak/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63C619C8" wp14:editId="444CD1D3">
                <wp:simplePos x="0" y="0"/>
                <wp:positionH relativeFrom="column">
                  <wp:posOffset>1906270</wp:posOffset>
                </wp:positionH>
                <wp:positionV relativeFrom="paragraph">
                  <wp:posOffset>3324225</wp:posOffset>
                </wp:positionV>
                <wp:extent cx="2596550" cy="888521"/>
                <wp:effectExtent l="0" t="0" r="0" b="6985"/>
                <wp:wrapNone/>
                <wp:docPr id="1504206863" name="Cuadro de text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96550" cy="88852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48DB127" w14:textId="63EA71DE" w:rsidR="009B623F" w:rsidRPr="009B623F" w:rsidRDefault="009B623F" w:rsidP="009B623F">
                            <w:pPr>
                              <w:jc w:val="center"/>
                              <w:rPr>
                                <w:color w:val="FFFF00"/>
                                <w:sz w:val="36"/>
                                <w:szCs w:val="36"/>
                                <w:lang w:val="es-ES"/>
                              </w:rPr>
                            </w:pPr>
                            <w:r w:rsidRPr="009B623F">
                              <w:rPr>
                                <w:color w:val="FFFF00"/>
                                <w:sz w:val="36"/>
                                <w:szCs w:val="36"/>
                                <w:lang w:val="es-ES"/>
                              </w:rPr>
                              <w:t>ZONA DE CONCESIÓN PLUZ ENERGIA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63C619C8" id="_x0000_t202" coordsize="21600,21600" o:spt="202" path="m,l,21600r21600,l21600,xe">
                <v:stroke joinstyle="miter"/>
                <v:path gradientshapeok="t" o:connecttype="rect"/>
              </v:shapetype>
              <v:shape id="Cuadro de texto 10" o:spid="_x0000_s1039" type="#_x0000_t202" style="position:absolute;margin-left:150.1pt;margin-top:261.75pt;width:204.45pt;height:69.95pt;z-index:2516961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" filled="f" stroked="f" strokeweight=".5pt">
                <v:textbox>
                  <w:txbxContent>
                    <w:p w14:paraId="148DB127" w14:textId="63EA71DE" w:rsidR="009B623F" w:rsidRPr="009B623F" w:rsidRDefault="009B623F" w:rsidP="009B623F">
                      <w:pPr>
                        <w:jc w:val="center"/>
                        <w:rPr>
                          <w:color w:val="FFFF00"/>
                          <w:sz w:val="36"/>
                          <w:szCs w:val="36"/>
                          <w:lang w:val="es-ES"/>
                        </w:rPr>
                      </w:pPr>
                      <w:r w:rsidRPr="009B623F">
                        <w:rPr>
                          <w:color w:val="FFFF00"/>
                          <w:sz w:val="36"/>
                          <w:szCs w:val="36"/>
                          <w:lang w:val="es-ES"/>
                        </w:rPr>
                        <w:t>ZONA DE CONCESIÓN PLUZ ENERGIA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34377429" wp14:editId="38F6783E">
                <wp:simplePos x="0" y="0"/>
                <wp:positionH relativeFrom="column">
                  <wp:posOffset>1014095</wp:posOffset>
                </wp:positionH>
                <wp:positionV relativeFrom="paragraph">
                  <wp:posOffset>2115820</wp:posOffset>
                </wp:positionV>
                <wp:extent cx="838200" cy="504825"/>
                <wp:effectExtent l="0" t="0" r="419100" b="409575"/>
                <wp:wrapNone/>
                <wp:docPr id="1785533336" name="Globo: línea doblada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838200" cy="504825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167287"/>
                            <a:gd name="adj6" fmla="val -40727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4"/>
                          </a:solidFill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B560E4C" w14:textId="77777777" w:rsidR="009B623F" w:rsidRDefault="009B623F" w:rsidP="009B623F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proofErr w:type="spellStart"/>
                            <w:r>
                              <w:rPr>
                                <w:color w:val="FF0000"/>
                              </w:rPr>
                              <w:t>Predio</w:t>
                            </w:r>
                            <w:proofErr w:type="spellEnd"/>
                            <w:r>
                              <w:rPr>
                                <w:color w:val="FF0000"/>
                              </w:rPr>
                              <w:t xml:space="preserve"> del </w:t>
                            </w:r>
                            <w:proofErr w:type="spellStart"/>
                            <w:r>
                              <w:rPr>
                                <w:color w:val="FF0000"/>
                              </w:rPr>
                              <w:t>solicitante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377429" id="_x0000_s1040" type="#_x0000_t48" style="position:absolute;margin-left:79.85pt;margin-top:166.6pt;width:66pt;height:39.75pt;flip:x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" adj="-8797,36134" fillcolor="white [3212]" strokecolor="#ffc000 [3207]" strokeweight="1.5pt">
                <v:stroke startarrow="open"/>
                <v:textbox>
                  <w:txbxContent>
                    <w:p w14:paraId="7B560E4C" w14:textId="77777777" w:rsidR="009B623F" w:rsidRDefault="009B623F" w:rsidP="009B623F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 xml:space="preserve">Predio del </w:t>
                      </w:r>
                      <w:proofErr w:type="spellStart"/>
                      <w:r>
                        <w:rPr>
                          <w:color w:val="FF0000"/>
                        </w:rPr>
                        <w:t>solicitante</w:t>
                      </w:r>
                      <w:proofErr w:type="spellEnd"/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="00672F5B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17B48B59" wp14:editId="650D697A">
                <wp:simplePos x="0" y="0"/>
                <wp:positionH relativeFrom="column">
                  <wp:posOffset>4428622</wp:posOffset>
                </wp:positionH>
                <wp:positionV relativeFrom="paragraph">
                  <wp:posOffset>2037022</wp:posOffset>
                </wp:positionV>
                <wp:extent cx="1348105" cy="504825"/>
                <wp:effectExtent l="247650" t="552450" r="23495" b="28575"/>
                <wp:wrapNone/>
                <wp:docPr id="1701354816" name="Globo: línea doblada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8105" cy="504825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-100226"/>
                            <a:gd name="adj6" fmla="val -2661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4"/>
                          </a:solidFill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4529852" w14:textId="20D20C5B" w:rsidR="009B623F" w:rsidRPr="00672F5B" w:rsidRDefault="00672F5B" w:rsidP="009B623F">
                            <w:pPr>
                              <w:jc w:val="center"/>
                              <w:rPr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color w:val="FF0000"/>
                                <w:lang w:val="es-ES"/>
                              </w:rPr>
                              <w:t xml:space="preserve">Límite de concesión de </w:t>
                            </w:r>
                            <w:proofErr w:type="spellStart"/>
                            <w:r>
                              <w:rPr>
                                <w:color w:val="FF0000"/>
                                <w:lang w:val="es-ES"/>
                              </w:rPr>
                              <w:t>Pluz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48B59" id="Globo: línea doblada 9" o:spid="_x0000_s1041" type="#_x0000_t48" style="position:absolute;margin-left:348.7pt;margin-top:160.4pt;width:106.15pt;height:39.75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" adj="-575,-21649" fillcolor="white [3212]" strokecolor="#ffc000 [3207]" strokeweight="1.5pt">
                <v:stroke startarrow="open"/>
                <v:textbox>
                  <w:txbxContent>
                    <w:p w14:paraId="04529852" w14:textId="20D20C5B" w:rsidR="009B623F" w:rsidRPr="00672F5B" w:rsidRDefault="00672F5B" w:rsidP="009B623F">
                      <w:pPr>
                        <w:jc w:val="center"/>
                        <w:rPr>
                          <w:color w:val="FF0000"/>
                          <w:lang w:val="es-ES"/>
                        </w:rPr>
                      </w:pPr>
                      <w:r>
                        <w:rPr>
                          <w:color w:val="FF0000"/>
                          <w:lang w:val="es-ES"/>
                        </w:rPr>
                        <w:t xml:space="preserve">Límite de concesión de </w:t>
                      </w:r>
                      <w:proofErr w:type="spellStart"/>
                      <w:r>
                        <w:rPr>
                          <w:color w:val="FF0000"/>
                          <w:lang w:val="es-ES"/>
                        </w:rPr>
                        <w:t>Pluz</w:t>
                      </w:r>
                      <w:proofErr w:type="spellEnd"/>
                    </w:p>
                  </w:txbxContent>
                </v:textbox>
                <o:callout v:ext="edit" minusx="t"/>
              </v:shape>
            </w:pict>
          </mc:Fallback>
        </mc:AlternateContent>
      </w:r>
      <w:r w:rsidR="009B623F">
        <w:rPr>
          <w:noProof/>
        </w:rPr>
        <w:drawing>
          <wp:inline distT="0" distB="0" distL="0" distR="0" wp14:anchorId="3AEC4645" wp14:editId="621EE5B5">
            <wp:extent cx="5990886" cy="5485422"/>
            <wp:effectExtent l="19050" t="19050" r="10160" b="20320"/>
            <wp:docPr id="110592898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928980" name="Imagen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0886" cy="548542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1452208" w14:textId="1CCF80BE" w:rsidR="009B623F" w:rsidRDefault="009B623F" w:rsidP="009B623F">
      <w:pPr>
        <w:jc w:val="center"/>
        <w:rPr>
          <w:lang w:val="es-PE"/>
        </w:rPr>
      </w:pPr>
      <w:r>
        <w:rPr>
          <w:lang w:val="es-PE"/>
        </w:rPr>
        <w:t>UBICACIÓN DEL PREDIO DEL SOLICITANTE RESPECTO A LA ZONA DE CONCESIÓN DE PLUZ</w:t>
      </w:r>
    </w:p>
    <w:p w14:paraId="74DDF776" w14:textId="77777777" w:rsidR="009B623F" w:rsidRDefault="009B623F">
      <w:pPr>
        <w:rPr>
          <w:sz w:val="18"/>
          <w:szCs w:val="18"/>
        </w:rPr>
      </w:pPr>
    </w:p>
    <w:p w14:paraId="6DBA98F6" w14:textId="6DD71F0D" w:rsidR="009B623F" w:rsidRPr="009B623F" w:rsidRDefault="009B623F" w:rsidP="009B623F">
      <w:pPr>
        <w:rPr>
          <w:sz w:val="18"/>
          <w:szCs w:val="18"/>
          <w:lang w:val="es-PE"/>
        </w:rPr>
      </w:pPr>
      <w:r w:rsidRPr="009B623F">
        <w:rPr>
          <w:sz w:val="18"/>
          <w:szCs w:val="18"/>
          <w:lang w:val="es-PE"/>
        </w:rPr>
        <w:t xml:space="preserve">Fuente </w:t>
      </w:r>
      <w:r>
        <w:rPr>
          <w:sz w:val="18"/>
          <w:szCs w:val="18"/>
          <w:lang w:val="es-PE"/>
        </w:rPr>
        <w:t>PLUZ ENERGÍA</w:t>
      </w:r>
    </w:p>
    <w:p w14:paraId="6D698AF0" w14:textId="77777777" w:rsidR="009B623F" w:rsidRDefault="009B623F">
      <w:pPr>
        <w:rPr>
          <w:sz w:val="18"/>
          <w:szCs w:val="18"/>
        </w:rPr>
      </w:pPr>
    </w:p>
    <w:p w14:paraId="098597A0" w14:textId="77777777" w:rsidR="009B623F" w:rsidRDefault="009B623F">
      <w:pPr>
        <w:rPr>
          <w:sz w:val="18"/>
          <w:szCs w:val="18"/>
        </w:rPr>
      </w:pPr>
    </w:p>
    <w:p w14:paraId="22DCB9AF" w14:textId="77777777" w:rsidR="00DD1AE0" w:rsidRDefault="00DD1AE0">
      <w:pPr>
        <w:rPr>
          <w:sz w:val="18"/>
          <w:szCs w:val="18"/>
        </w:rPr>
      </w:pPr>
    </w:p>
    <w:p w14:paraId="562A5A56" w14:textId="77777777" w:rsidR="00DD1AE0" w:rsidRDefault="00DD1AE0">
      <w:pPr>
        <w:rPr>
          <w:sz w:val="18"/>
          <w:szCs w:val="18"/>
        </w:rPr>
      </w:pPr>
    </w:p>
    <w:p w14:paraId="565E337B" w14:textId="77777777" w:rsidR="00DD1AE0" w:rsidRDefault="00DD1AE0">
      <w:pPr>
        <w:rPr>
          <w:sz w:val="18"/>
          <w:szCs w:val="18"/>
        </w:rPr>
      </w:pPr>
    </w:p>
    <w:p w14:paraId="0654909E" w14:textId="77777777" w:rsidR="00DD1AE0" w:rsidRDefault="00DD1AE0">
      <w:pPr>
        <w:rPr>
          <w:sz w:val="18"/>
          <w:szCs w:val="18"/>
        </w:rPr>
      </w:pPr>
    </w:p>
    <w:p w14:paraId="353A88F6" w14:textId="77777777" w:rsidR="00DD1AE0" w:rsidRDefault="00DD1AE0">
      <w:pPr>
        <w:rPr>
          <w:sz w:val="18"/>
          <w:szCs w:val="18"/>
        </w:rPr>
      </w:pPr>
    </w:p>
    <w:p w14:paraId="546C1FCA" w14:textId="77777777" w:rsidR="00DD1AE0" w:rsidRDefault="00DD1AE0">
      <w:pPr>
        <w:rPr>
          <w:sz w:val="18"/>
          <w:szCs w:val="18"/>
        </w:rPr>
      </w:pPr>
    </w:p>
    <w:p w14:paraId="1FD89716" w14:textId="77777777" w:rsidR="00DD1AE0" w:rsidRDefault="00DD1AE0">
      <w:pPr>
        <w:rPr>
          <w:sz w:val="18"/>
          <w:szCs w:val="18"/>
        </w:rPr>
      </w:pPr>
    </w:p>
    <w:p w14:paraId="61467FC8" w14:textId="77777777" w:rsidR="00DD1AE0" w:rsidRDefault="00DD1AE0">
      <w:pPr>
        <w:rPr>
          <w:sz w:val="18"/>
          <w:szCs w:val="18"/>
        </w:rPr>
      </w:pPr>
    </w:p>
    <w:p w14:paraId="045DFF23" w14:textId="77777777" w:rsidR="00DD1AE0" w:rsidRDefault="00DD1AE0">
      <w:pPr>
        <w:rPr>
          <w:sz w:val="18"/>
          <w:szCs w:val="18"/>
        </w:rPr>
      </w:pPr>
    </w:p>
    <w:p w14:paraId="2E954A79" w14:textId="77777777" w:rsidR="00DD1AE0" w:rsidRDefault="00DD1AE0">
      <w:pPr>
        <w:rPr>
          <w:sz w:val="18"/>
          <w:szCs w:val="18"/>
        </w:rPr>
      </w:pPr>
    </w:p>
    <w:p w14:paraId="0F766D8F" w14:textId="77777777" w:rsidR="00DD1AE0" w:rsidRDefault="00DD1AE0">
      <w:pPr>
        <w:rPr>
          <w:sz w:val="18"/>
          <w:szCs w:val="18"/>
        </w:rPr>
      </w:pPr>
    </w:p>
    <w:p w14:paraId="70810F5E" w14:textId="77777777" w:rsidR="00DD1AE0" w:rsidRDefault="00DD1AE0">
      <w:pPr>
        <w:rPr>
          <w:sz w:val="18"/>
          <w:szCs w:val="18"/>
        </w:rPr>
      </w:pPr>
    </w:p>
    <w:p w14:paraId="42EB8980" w14:textId="77777777" w:rsidR="00DD1AE0" w:rsidRDefault="00DD1AE0">
      <w:pPr>
        <w:rPr>
          <w:sz w:val="18"/>
          <w:szCs w:val="18"/>
        </w:rPr>
      </w:pPr>
    </w:p>
    <w:p w14:paraId="5D6AAF7E" w14:textId="77777777" w:rsidR="00DD1AE0" w:rsidRDefault="00DD1AE0">
      <w:pPr>
        <w:rPr>
          <w:sz w:val="18"/>
          <w:szCs w:val="18"/>
        </w:rPr>
      </w:pPr>
    </w:p>
    <w:p w14:paraId="5877CDCD" w14:textId="77777777" w:rsidR="00DD1AE0" w:rsidRDefault="00DD1AE0">
      <w:pPr>
        <w:rPr>
          <w:sz w:val="18"/>
          <w:szCs w:val="18"/>
        </w:rPr>
      </w:pPr>
    </w:p>
    <w:p w14:paraId="4E5D9E16" w14:textId="77777777" w:rsidR="00DD1AE0" w:rsidRDefault="00DD1AE0">
      <w:pPr>
        <w:rPr>
          <w:sz w:val="18"/>
          <w:szCs w:val="18"/>
        </w:rPr>
      </w:pPr>
    </w:p>
    <w:p w14:paraId="4BE92724" w14:textId="77777777" w:rsidR="00B163B8" w:rsidRPr="00695BF4" w:rsidRDefault="00B163B8" w:rsidP="00424FF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hd w:val="clear" w:color="auto" w:fill="FFFFFF"/>
          <w:lang w:val="es-PE" w:eastAsia="es-ES_tradnl"/>
        </w:rPr>
      </w:pPr>
      <w:r w:rsidRPr="00424FF6"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lastRenderedPageBreak/>
        <w:t xml:space="preserve">Conclusiones </w:t>
      </w:r>
    </w:p>
    <w:p w14:paraId="4A8F681E" w14:textId="6BC08770" w:rsidR="00B163B8" w:rsidRDefault="00DD1AE0" w:rsidP="00886007">
      <w:pPr>
        <w:pStyle w:val="Prrafodelista"/>
        <w:numPr>
          <w:ilvl w:val="0"/>
          <w:numId w:val="24"/>
        </w:numPr>
        <w:rPr>
          <w:rFonts w:ascii="Tahoma" w:hAnsi="Tahoma" w:cs="Tahoma"/>
          <w:b/>
          <w:snapToGrid w:val="0"/>
          <w:sz w:val="22"/>
          <w:szCs w:val="22"/>
          <w:lang w:val="es-PE"/>
        </w:rPr>
      </w:pPr>
      <w:r w:rsidRPr="008F0365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Es factible atender lo solicitado/nuevo sum. </w:t>
      </w:r>
      <w:r w:rsidR="000D11AC" w:rsidRPr="000D11AC">
        <w:rPr>
          <w:rFonts w:ascii="Tahoma" w:hAnsi="Tahoma" w:cs="Tahoma"/>
          <w:b/>
          <w:bCs/>
          <w:iCs/>
          <w:noProof/>
          <w:snapToGrid w:val="0"/>
          <w:sz w:val="22"/>
          <w:szCs w:val="22"/>
          <w:highlight w:val="green"/>
          <w:lang w:val="es-PE"/>
        </w:rPr>
        <w:t>${sistema_acometida}</w:t>
      </w:r>
      <w:r w:rsidR="000D11AC">
        <w:rPr>
          <w:rFonts w:ascii="Tahoma" w:hAnsi="Tahoma" w:cs="Tahoma"/>
          <w:b/>
          <w:bCs/>
          <w:iCs/>
          <w:noProof/>
          <w:snapToGrid w:val="0"/>
          <w:sz w:val="22"/>
          <w:szCs w:val="22"/>
          <w:lang w:val="es-PE"/>
        </w:rPr>
        <w:t xml:space="preserve"> </w:t>
      </w:r>
      <w:r w:rsidRPr="008F0365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Ø c.c.= </w:t>
      </w:r>
      <w:r w:rsidR="000D11AC" w:rsidRPr="000D11AC">
        <w:rPr>
          <w:rFonts w:ascii="Tahoma" w:hAnsi="Tahoma" w:cs="Tahoma"/>
          <w:b/>
          <w:noProof/>
          <w:snapToGrid w:val="0"/>
          <w:sz w:val="22"/>
          <w:szCs w:val="22"/>
          <w:highlight w:val="green"/>
          <w:lang w:val="es-PE"/>
        </w:rPr>
        <w:t>${cc}</w:t>
      </w:r>
      <w:r w:rsidRPr="008F0365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 kW/sin reforma de red BT/Cnx desde caja </w:t>
      </w:r>
      <w:r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de paso </w:t>
      </w:r>
      <w:r w:rsidRPr="008F0365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existente en banco de medidores</w:t>
      </w:r>
      <w:r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 </w:t>
      </w:r>
      <w:r w:rsidRPr="008F0365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/</w:t>
      </w:r>
      <w:r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 </w:t>
      </w:r>
      <w:r w:rsidR="000D11AC" w:rsidRPr="000D11AC">
        <w:rPr>
          <w:rFonts w:ascii="Tahoma" w:hAnsi="Tahoma" w:cs="Tahoma"/>
          <w:b/>
          <w:noProof/>
          <w:snapToGrid w:val="0"/>
          <w:sz w:val="22"/>
          <w:szCs w:val="22"/>
          <w:highlight w:val="green"/>
          <w:lang w:val="es-PE"/>
        </w:rPr>
        <w:t>${sed}</w:t>
      </w:r>
      <w:r w:rsidRPr="008F0365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/Ll-</w:t>
      </w:r>
      <w:r w:rsidR="000D11AC" w:rsidRPr="000D11AC">
        <w:rPr>
          <w:rFonts w:ascii="Tahoma" w:hAnsi="Tahoma" w:cs="Tahoma"/>
          <w:b/>
          <w:noProof/>
          <w:snapToGrid w:val="0"/>
          <w:sz w:val="22"/>
          <w:szCs w:val="22"/>
          <w:highlight w:val="green"/>
          <w:lang w:val="es-PE"/>
        </w:rPr>
        <w:t>${llave}</w:t>
      </w:r>
      <w:r w:rsidRPr="008F0365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/Alim.:</w:t>
      </w:r>
      <w:r w:rsidR="000D11AC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 </w:t>
      </w:r>
      <w:r w:rsidR="000D11AC" w:rsidRPr="000D11AC">
        <w:rPr>
          <w:rFonts w:ascii="Tahoma" w:hAnsi="Tahoma" w:cs="Tahoma"/>
          <w:b/>
          <w:noProof/>
          <w:snapToGrid w:val="0"/>
          <w:sz w:val="22"/>
          <w:szCs w:val="22"/>
          <w:highlight w:val="green"/>
          <w:lang w:val="es-PE"/>
        </w:rPr>
        <w:t>${alimentador}</w:t>
      </w:r>
      <w:r w:rsidR="00B163B8" w:rsidRPr="008F0365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.</w:t>
      </w:r>
    </w:p>
    <w:p w14:paraId="392742C4" w14:textId="603F62D8" w:rsidR="00DD1AE0" w:rsidRDefault="00DD1AE0" w:rsidP="00886007">
      <w:pPr>
        <w:pStyle w:val="Prrafodelista"/>
        <w:numPr>
          <w:ilvl w:val="0"/>
          <w:numId w:val="24"/>
        </w:numPr>
        <w:rPr>
          <w:rFonts w:ascii="Tahoma" w:hAnsi="Tahoma" w:cs="Tahoma"/>
          <w:b/>
          <w:snapToGrid w:val="0"/>
          <w:sz w:val="22"/>
          <w:szCs w:val="22"/>
          <w:lang w:val="es-PE"/>
        </w:rPr>
      </w:pPr>
      <w:r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Tensión en el punto de venta se obtuvo el valor de 216.6V en horas fuera punta, encontrandose dentro de lo normado.</w:t>
      </w:r>
    </w:p>
    <w:p w14:paraId="2CB489B5" w14:textId="7A8430B0" w:rsidR="00DD1AE0" w:rsidRPr="002660B4" w:rsidRDefault="00DD1AE0" w:rsidP="00886007">
      <w:pPr>
        <w:pStyle w:val="Prrafodelista"/>
        <w:numPr>
          <w:ilvl w:val="0"/>
          <w:numId w:val="24"/>
        </w:numPr>
        <w:rPr>
          <w:rFonts w:ascii="Tahoma" w:hAnsi="Tahoma" w:cs="Tahoma"/>
          <w:b/>
          <w:snapToGrid w:val="0"/>
          <w:sz w:val="22"/>
          <w:szCs w:val="22"/>
          <w:lang w:val="es-PE"/>
        </w:rPr>
      </w:pPr>
      <w:r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En el murete construido en el banco de medidores se encuentra escrito el nombre del solicitante. Por lo que asumimos que es del solicitante. </w:t>
      </w:r>
    </w:p>
    <w:p w14:paraId="7A9A3125" w14:textId="77777777" w:rsidR="00B163B8" w:rsidRDefault="00B163B8" w:rsidP="00670EAD">
      <w:pPr>
        <w:pStyle w:val="Prrafodelista"/>
        <w:numPr>
          <w:ilvl w:val="0"/>
          <w:numId w:val="24"/>
        </w:numPr>
        <w:tabs>
          <w:tab w:val="left" w:pos="720"/>
          <w:tab w:val="left" w:pos="10800"/>
        </w:tabs>
        <w:spacing w:line="276" w:lineRule="auto"/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  <w:r>
        <w:rPr>
          <w:rFonts w:ascii="Tahoma" w:hAnsi="Tahoma" w:cs="Tahoma"/>
          <w:bCs/>
          <w:snapToGrid w:val="0"/>
          <w:sz w:val="22"/>
          <w:szCs w:val="22"/>
          <w:lang w:val="es-PE"/>
        </w:rPr>
        <w:t>Si cliente varia la carga solicitada, la orden quedara sin efecto.</w:t>
      </w:r>
    </w:p>
    <w:p w14:paraId="085C4803" w14:textId="77777777" w:rsidR="00B163B8" w:rsidRPr="00695BF4" w:rsidRDefault="00B163B8" w:rsidP="00394F62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>Recomendaciones</w:t>
      </w:r>
    </w:p>
    <w:p w14:paraId="57436066" w14:textId="77777777" w:rsidR="00B163B8" w:rsidRPr="006E4B5A" w:rsidRDefault="00B163B8" w:rsidP="00394F62">
      <w:pPr>
        <w:pStyle w:val="Prrafodelista"/>
        <w:numPr>
          <w:ilvl w:val="0"/>
          <w:numId w:val="24"/>
        </w:numPr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  <w:r>
        <w:rPr>
          <w:rFonts w:ascii="Tahoma" w:hAnsi="Tahoma" w:cs="Tahoma"/>
          <w:bCs/>
          <w:snapToGrid w:val="0"/>
          <w:sz w:val="22"/>
          <w:szCs w:val="22"/>
          <w:lang w:val="es-PE"/>
        </w:rPr>
        <w:t>E</w:t>
      </w:r>
      <w:r w:rsidRPr="006E4B5A">
        <w:rPr>
          <w:rFonts w:ascii="Tahoma" w:hAnsi="Tahoma" w:cs="Tahoma"/>
          <w:bCs/>
          <w:snapToGrid w:val="0"/>
          <w:sz w:val="22"/>
          <w:szCs w:val="22"/>
          <w:lang w:val="es-PE"/>
        </w:rPr>
        <w:t xml:space="preserve">l suministro deberá ser tradicional y cumplir con las medidas establecidas por </w:t>
      </w:r>
      <w:r>
        <w:rPr>
          <w:rFonts w:ascii="Tahoma" w:hAnsi="Tahoma" w:cs="Tahoma"/>
          <w:bCs/>
          <w:snapToGrid w:val="0"/>
          <w:sz w:val="22"/>
          <w:szCs w:val="22"/>
          <w:lang w:val="es-PE"/>
        </w:rPr>
        <w:t>PLUZ</w:t>
      </w:r>
      <w:r w:rsidRPr="006E4B5A">
        <w:rPr>
          <w:rFonts w:ascii="Tahoma" w:hAnsi="Tahoma" w:cs="Tahoma"/>
          <w:bCs/>
          <w:snapToGrid w:val="0"/>
          <w:sz w:val="22"/>
          <w:szCs w:val="22"/>
          <w:lang w:val="es-PE"/>
        </w:rPr>
        <w:t>.</w:t>
      </w:r>
    </w:p>
    <w:p w14:paraId="4ED60391" w14:textId="77777777" w:rsidR="00B163B8" w:rsidRPr="006E4B5A" w:rsidRDefault="00B163B8" w:rsidP="00394F62">
      <w:pPr>
        <w:pStyle w:val="Prrafodelista"/>
        <w:numPr>
          <w:ilvl w:val="0"/>
          <w:numId w:val="24"/>
        </w:numPr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  <w:r>
        <w:rPr>
          <w:rFonts w:ascii="Tahoma" w:hAnsi="Tahoma" w:cs="Tahoma"/>
          <w:bCs/>
          <w:snapToGrid w:val="0"/>
          <w:sz w:val="22"/>
          <w:szCs w:val="22"/>
          <w:lang w:val="es-PE"/>
        </w:rPr>
        <w:t>E</w:t>
      </w:r>
      <w:r w:rsidRPr="006E4B5A">
        <w:rPr>
          <w:rFonts w:ascii="Tahoma" w:hAnsi="Tahoma" w:cs="Tahoma"/>
          <w:bCs/>
          <w:snapToGrid w:val="0"/>
          <w:sz w:val="22"/>
          <w:szCs w:val="22"/>
          <w:lang w:val="es-PE"/>
        </w:rPr>
        <w:t>l suministro deberá de ubicarse aledaño a la vía pública.</w:t>
      </w:r>
    </w:p>
    <w:p w14:paraId="0353BBB4" w14:textId="77777777" w:rsidR="00B163B8" w:rsidRDefault="00B163B8" w:rsidP="00394F62">
      <w:pPr>
        <w:pStyle w:val="Prrafodelista"/>
        <w:numPr>
          <w:ilvl w:val="0"/>
          <w:numId w:val="24"/>
        </w:numPr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  <w:r>
        <w:rPr>
          <w:rFonts w:ascii="Tahoma" w:hAnsi="Tahoma" w:cs="Tahoma"/>
          <w:bCs/>
          <w:snapToGrid w:val="0"/>
          <w:sz w:val="22"/>
          <w:szCs w:val="22"/>
          <w:lang w:val="es-PE"/>
        </w:rPr>
        <w:t>E</w:t>
      </w:r>
      <w:r w:rsidRPr="006E4B5A">
        <w:rPr>
          <w:rFonts w:ascii="Tahoma" w:hAnsi="Tahoma" w:cs="Tahoma"/>
          <w:bCs/>
          <w:snapToGrid w:val="0"/>
          <w:sz w:val="22"/>
          <w:szCs w:val="22"/>
          <w:lang w:val="es-PE"/>
        </w:rPr>
        <w:t>l suministro deberá de cumplir las distancias mínimas de seguridad con respecto a otras</w:t>
      </w:r>
      <w:r>
        <w:rPr>
          <w:rFonts w:ascii="Tahoma" w:hAnsi="Tahoma" w:cs="Tahoma"/>
          <w:bCs/>
          <w:snapToGrid w:val="0"/>
          <w:sz w:val="22"/>
          <w:szCs w:val="22"/>
          <w:lang w:val="es-PE"/>
        </w:rPr>
        <w:t xml:space="preserve"> </w:t>
      </w:r>
      <w:r w:rsidRPr="006E4B5A">
        <w:rPr>
          <w:rFonts w:ascii="Tahoma" w:hAnsi="Tahoma" w:cs="Tahoma"/>
          <w:bCs/>
          <w:snapToGrid w:val="0"/>
          <w:sz w:val="22"/>
          <w:szCs w:val="22"/>
          <w:lang w:val="es-PE"/>
        </w:rPr>
        <w:t>redes de terceros como agua, desagüe, gas, etc.</w:t>
      </w:r>
    </w:p>
    <w:p w14:paraId="3E549CB1" w14:textId="77777777" w:rsidR="00B163B8" w:rsidRDefault="00B163B8">
      <w:pPr>
        <w:rPr>
          <w:rFonts w:ascii="Tahoma" w:hAnsi="Tahoma" w:cs="Tahoma"/>
          <w:bCs/>
          <w:snapToGrid w:val="0"/>
          <w:sz w:val="22"/>
          <w:szCs w:val="22"/>
          <w:lang w:val="es-PE"/>
        </w:rPr>
      </w:pPr>
      <w:r>
        <w:rPr>
          <w:rFonts w:ascii="Tahoma" w:hAnsi="Tahoma" w:cs="Tahoma"/>
          <w:bCs/>
          <w:snapToGrid w:val="0"/>
          <w:sz w:val="22"/>
          <w:szCs w:val="22"/>
          <w:lang w:val="es-PE"/>
        </w:rPr>
        <w:br w:type="page"/>
      </w:r>
    </w:p>
    <w:p w14:paraId="4F0C03E6" w14:textId="77777777" w:rsidR="00B163B8" w:rsidRDefault="00B163B8" w:rsidP="00695BF4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lastRenderedPageBreak/>
        <w:t>Panel Fotográfico</w:t>
      </w:r>
    </w:p>
    <w:p w14:paraId="1AFE77FB" w14:textId="51295129" w:rsidR="00B163B8" w:rsidRPr="008A42A2" w:rsidRDefault="00672F5B" w:rsidP="00886007">
      <w:pPr>
        <w:jc w:val="center"/>
        <w:rPr>
          <w:rFonts w:ascii="Arial" w:hAnsi="Arial" w:cs="Arial"/>
          <w:lang w:val="es-PE" w:eastAsia="es-PE"/>
        </w:rPr>
      </w:pP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6B371510" wp14:editId="40C1210C">
                <wp:simplePos x="0" y="0"/>
                <wp:positionH relativeFrom="column">
                  <wp:posOffset>575945</wp:posOffset>
                </wp:positionH>
                <wp:positionV relativeFrom="paragraph">
                  <wp:posOffset>170815</wp:posOffset>
                </wp:positionV>
                <wp:extent cx="859790" cy="457200"/>
                <wp:effectExtent l="0" t="0" r="759460" b="457200"/>
                <wp:wrapNone/>
                <wp:docPr id="425408633" name="Globo: línea doblada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859790" cy="457200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187331"/>
                            <a:gd name="adj6" fmla="val -81105"/>
                          </a:avLst>
                        </a:prstGeom>
                        <a:solidFill>
                          <a:schemeClr val="bg1"/>
                        </a:solidFill>
                        <a:ln w="19050"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B30006C" w14:textId="77777777" w:rsidR="00672F5B" w:rsidRDefault="00672F5B" w:rsidP="00672F5B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proofErr w:type="spellStart"/>
                            <w:r>
                              <w:rPr>
                                <w:color w:val="FF0000"/>
                              </w:rPr>
                              <w:t>Predio</w:t>
                            </w:r>
                            <w:proofErr w:type="spellEnd"/>
                            <w:r>
                              <w:rPr>
                                <w:color w:val="FF0000"/>
                              </w:rPr>
                              <w:t xml:space="preserve"> del </w:t>
                            </w:r>
                            <w:proofErr w:type="spellStart"/>
                            <w:r>
                              <w:rPr>
                                <w:color w:val="FF0000"/>
                              </w:rPr>
                              <w:t>solicitante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371510" id="Globo: línea doblada 11" o:spid="_x0000_s1042" type="#_x0000_t48" style="position:absolute;left:0;text-align:left;margin-left:45.35pt;margin-top:13.45pt;width:67.7pt;height:36pt;flip:x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" adj="-17519,40463" fillcolor="white [3212]" strokecolor="#ed7d31 [3205]" strokeweight="1.5pt">
                <v:stroke startarrow="open"/>
                <v:textbox>
                  <w:txbxContent>
                    <w:p w14:paraId="3B30006C" w14:textId="77777777" w:rsidR="00672F5B" w:rsidRDefault="00672F5B" w:rsidP="00672F5B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 xml:space="preserve">Predio del </w:t>
                      </w:r>
                      <w:proofErr w:type="spellStart"/>
                      <w:r>
                        <w:rPr>
                          <w:color w:val="FF0000"/>
                        </w:rPr>
                        <w:t>solicitante</w:t>
                      </w:r>
                      <w:proofErr w:type="spellEnd"/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="00B163B8" w:rsidRPr="00886007">
        <w:t xml:space="preserve"> </w:t>
      </w:r>
      <w:r w:rsidR="00B163B8">
        <w:rPr>
          <w:noProof/>
        </w:rPr>
        <w:drawing>
          <wp:inline distT="0" distB="0" distL="0" distR="0" wp14:anchorId="2BC284FC" wp14:editId="2387851C">
            <wp:extent cx="5363257" cy="4022443"/>
            <wp:effectExtent l="19050" t="19050" r="27940" b="1651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n 46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3257" cy="4022443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F4DA177" w14:textId="77777777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rFonts w:ascii="Arial" w:hAnsi="Arial" w:cs="Arial"/>
          <w:sz w:val="22"/>
          <w:szCs w:val="22"/>
          <w:lang w:val="es-PE" w:eastAsia="es-PE"/>
        </w:rPr>
        <w:t>VISTA DEL CLIENTE</w:t>
      </w:r>
    </w:p>
    <w:p w14:paraId="50381E6F" w14:textId="77777777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13F457C0" w14:textId="77777777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1FD728E9" w14:textId="77777777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1C49230D" w14:textId="77777777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3CD26A3D" w14:textId="77777777" w:rsidR="00B163B8" w:rsidRDefault="00B163B8" w:rsidP="00C007CC">
      <w:pPr>
        <w:rPr>
          <w:rFonts w:ascii="Arial" w:hAnsi="Arial" w:cs="Arial"/>
          <w:sz w:val="22"/>
          <w:szCs w:val="22"/>
          <w:lang w:val="es-PE" w:eastAsia="es-PE"/>
        </w:rPr>
      </w:pPr>
      <w:r w:rsidRPr="00012B70">
        <w:rPr>
          <w:rFonts w:ascii="Arial" w:hAnsi="Arial" w:cs="Arial"/>
          <w:sz w:val="22"/>
          <w:szCs w:val="22"/>
          <w:lang w:val="es-PE" w:eastAsia="es-PE"/>
        </w:rPr>
        <w:t>Fuente: Campo / propia</w:t>
      </w:r>
    </w:p>
    <w:p w14:paraId="6F4268B2" w14:textId="77777777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61B759E4" w14:textId="77777777" w:rsidR="00B163B8" w:rsidRDefault="00B163B8" w:rsidP="00B06772">
      <w:pPr>
        <w:jc w:val="center"/>
      </w:pPr>
    </w:p>
    <w:p w14:paraId="520068F4" w14:textId="6D54AABA" w:rsidR="00B163B8" w:rsidRDefault="006126A4" w:rsidP="00B0677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noProof/>
          <w:lang w:val="es-ES" w:eastAsia="es-ES"/>
        </w:rPr>
        <w:lastRenderedPageBreak/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040AF07D" wp14:editId="33486106">
                <wp:simplePos x="0" y="0"/>
                <wp:positionH relativeFrom="column">
                  <wp:posOffset>4585970</wp:posOffset>
                </wp:positionH>
                <wp:positionV relativeFrom="paragraph">
                  <wp:posOffset>3049270</wp:posOffset>
                </wp:positionV>
                <wp:extent cx="990600" cy="457200"/>
                <wp:effectExtent l="171450" t="514350" r="19050" b="19050"/>
                <wp:wrapNone/>
                <wp:docPr id="1400247381" name="Globo: línea doblada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0600" cy="457200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-107549"/>
                            <a:gd name="adj6" fmla="val -3973"/>
                          </a:avLst>
                        </a:prstGeom>
                        <a:solidFill>
                          <a:schemeClr val="bg1"/>
                        </a:solidFill>
                        <a:ln w="19050"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D74F3B6" w14:textId="3B70BED5" w:rsidR="00DD1AE0" w:rsidRPr="00672F5B" w:rsidRDefault="00DD1AE0" w:rsidP="00DD1AE0">
                            <w:pPr>
                              <w:jc w:val="center"/>
                              <w:rPr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color w:val="FF0000"/>
                                <w:lang w:val="es-ES"/>
                              </w:rPr>
                              <w:t>Caja de paso</w:t>
                            </w:r>
                            <w:r w:rsidR="006126A4">
                              <w:rPr>
                                <w:color w:val="FF0000"/>
                                <w:lang w:val="es-ES"/>
                              </w:rPr>
                              <w:t xml:space="preserve"> existente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0AF07D" id="Globo: línea doblada 13" o:spid="_x0000_s1043" type="#_x0000_t48" style="position:absolute;left:0;text-align:left;margin-left:361.1pt;margin-top:240.1pt;width:78pt;height:36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" adj="-858,-23231" fillcolor="white [3212]" strokecolor="#ed7d31 [3205]" strokeweight="1.5pt">
                <v:stroke startarrow="open"/>
                <v:textbox>
                  <w:txbxContent>
                    <w:p w14:paraId="3D74F3B6" w14:textId="3B70BED5" w:rsidR="00DD1AE0" w:rsidRPr="00672F5B" w:rsidRDefault="00DD1AE0" w:rsidP="00DD1AE0">
                      <w:pPr>
                        <w:jc w:val="center"/>
                        <w:rPr>
                          <w:color w:val="FF0000"/>
                          <w:lang w:val="es-ES"/>
                        </w:rPr>
                      </w:pPr>
                      <w:r>
                        <w:rPr>
                          <w:color w:val="FF0000"/>
                          <w:lang w:val="es-ES"/>
                        </w:rPr>
                        <w:t>Caja de paso</w:t>
                      </w:r>
                      <w:r w:rsidR="006126A4">
                        <w:rPr>
                          <w:color w:val="FF0000"/>
                          <w:lang w:val="es-ES"/>
                        </w:rPr>
                        <w:t xml:space="preserve"> existente</w:t>
                      </w:r>
                    </w:p>
                  </w:txbxContent>
                </v:textbox>
                <o:callout v:ext="edit" minusx="t"/>
              </v:shape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4EA6AC3F" wp14:editId="4A07F7EA">
                <wp:simplePos x="0" y="0"/>
                <wp:positionH relativeFrom="column">
                  <wp:posOffset>2528570</wp:posOffset>
                </wp:positionH>
                <wp:positionV relativeFrom="paragraph">
                  <wp:posOffset>86995</wp:posOffset>
                </wp:positionV>
                <wp:extent cx="819150" cy="504825"/>
                <wp:effectExtent l="666750" t="0" r="19050" b="66675"/>
                <wp:wrapNone/>
                <wp:docPr id="772657807" name="Globo: línea doblada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9150" cy="504825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99880"/>
                            <a:gd name="adj6" fmla="val -77541"/>
                          </a:avLst>
                        </a:prstGeom>
                        <a:solidFill>
                          <a:schemeClr val="bg1"/>
                        </a:solidFill>
                        <a:ln w="19050"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B2AC9F2" w14:textId="2DA6F337" w:rsidR="00672F5B" w:rsidRPr="00672F5B" w:rsidRDefault="00672F5B" w:rsidP="00672F5B">
                            <w:pPr>
                              <w:jc w:val="center"/>
                              <w:rPr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color w:val="FF0000"/>
                                <w:lang w:val="es-ES"/>
                              </w:rPr>
                              <w:t>Poste BT #</w:t>
                            </w:r>
                            <w:r w:rsidR="00DD1AE0">
                              <w:rPr>
                                <w:color w:val="FF0000"/>
                                <w:lang w:val="es-ES"/>
                              </w:rPr>
                              <w:t>633645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6AC3F" id="_x0000_s1044" type="#_x0000_t48" style="position:absolute;left:0;text-align:left;margin-left:199.1pt;margin-top:6.85pt;width:64.5pt;height:39.75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" adj="-16749,21574" fillcolor="white [3212]" strokecolor="#ed7d31 [3205]" strokeweight="1.5pt">
                <v:stroke startarrow="open"/>
                <v:textbox>
                  <w:txbxContent>
                    <w:p w14:paraId="6B2AC9F2" w14:textId="2DA6F337" w:rsidR="00672F5B" w:rsidRPr="00672F5B" w:rsidRDefault="00672F5B" w:rsidP="00672F5B">
                      <w:pPr>
                        <w:jc w:val="center"/>
                        <w:rPr>
                          <w:color w:val="FF0000"/>
                          <w:lang w:val="es-ES"/>
                        </w:rPr>
                      </w:pPr>
                      <w:r>
                        <w:rPr>
                          <w:color w:val="FF0000"/>
                          <w:lang w:val="es-ES"/>
                        </w:rPr>
                        <w:t>Poste BT #</w:t>
                      </w:r>
                      <w:r w:rsidR="00DD1AE0">
                        <w:rPr>
                          <w:color w:val="FF0000"/>
                          <w:lang w:val="es-ES"/>
                        </w:rPr>
                        <w:t>633645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00C0ADEB" wp14:editId="093B2994">
                <wp:simplePos x="0" y="0"/>
                <wp:positionH relativeFrom="column">
                  <wp:posOffset>-65405</wp:posOffset>
                </wp:positionH>
                <wp:positionV relativeFrom="paragraph">
                  <wp:posOffset>772795</wp:posOffset>
                </wp:positionV>
                <wp:extent cx="1295400" cy="504825"/>
                <wp:effectExtent l="0" t="0" r="247650" b="828675"/>
                <wp:wrapNone/>
                <wp:docPr id="379504860" name="Globo: línea doblada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1295400" cy="504825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247099"/>
                            <a:gd name="adj6" fmla="val -8413"/>
                          </a:avLst>
                        </a:prstGeom>
                        <a:solidFill>
                          <a:schemeClr val="bg1"/>
                        </a:solidFill>
                        <a:ln w="19050"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ADCB5FB" w14:textId="5B692A02" w:rsidR="00672F5B" w:rsidRPr="00672F5B" w:rsidRDefault="00672F5B" w:rsidP="00672F5B">
                            <w:pPr>
                              <w:jc w:val="center"/>
                              <w:rPr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color w:val="FF0000"/>
                                <w:lang w:val="es-ES"/>
                              </w:rPr>
                              <w:t>Nicho para el nuevo suministro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C0ADEB" id="Globo: línea doblada 12" o:spid="_x0000_s1045" type="#_x0000_t48" style="position:absolute;left:0;text-align:left;margin-left:-5.15pt;margin-top:60.85pt;width:102pt;height:39.75pt;flip:x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" adj="-1817,53373" fillcolor="white [3212]" strokecolor="#ed7d31 [3205]" strokeweight="1.5pt">
                <v:stroke startarrow="open"/>
                <v:textbox>
                  <w:txbxContent>
                    <w:p w14:paraId="7ADCB5FB" w14:textId="5B692A02" w:rsidR="00672F5B" w:rsidRPr="00672F5B" w:rsidRDefault="00672F5B" w:rsidP="00672F5B">
                      <w:pPr>
                        <w:jc w:val="center"/>
                        <w:rPr>
                          <w:color w:val="FF0000"/>
                          <w:lang w:val="es-ES"/>
                        </w:rPr>
                      </w:pPr>
                      <w:r>
                        <w:rPr>
                          <w:color w:val="FF0000"/>
                          <w:lang w:val="es-ES"/>
                        </w:rPr>
                        <w:t>Nicho para el nuevo suministro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="00B163B8">
        <w:rPr>
          <w:noProof/>
        </w:rPr>
        <w:drawing>
          <wp:inline distT="0" distB="0" distL="0" distR="0" wp14:anchorId="7011D621" wp14:editId="16B705DE">
            <wp:extent cx="5905498" cy="4429125"/>
            <wp:effectExtent l="19050" t="19050" r="19685" b="9525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n 48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1098" cy="4470825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5C2483D" w14:textId="77777777" w:rsidR="006126A4" w:rsidRDefault="006126A4" w:rsidP="00B0677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74C72C68" w14:textId="77777777" w:rsidR="00B163B8" w:rsidRDefault="00B163B8" w:rsidP="00B0677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rFonts w:ascii="Arial" w:hAnsi="Arial" w:cs="Arial"/>
          <w:sz w:val="22"/>
          <w:szCs w:val="22"/>
          <w:lang w:val="es-PE" w:eastAsia="es-PE"/>
        </w:rPr>
        <w:t>NICHO PREPARADO</w:t>
      </w:r>
    </w:p>
    <w:p w14:paraId="17FF94D5" w14:textId="77777777" w:rsidR="00B163B8" w:rsidRDefault="00B163B8" w:rsidP="00B0677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42FD7D61" w14:textId="77777777" w:rsidR="00B163B8" w:rsidRDefault="00B163B8" w:rsidP="00B0677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11BFCF74" w14:textId="77777777" w:rsidR="00B163B8" w:rsidRDefault="00B163B8" w:rsidP="00B0677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0686471F" w14:textId="77777777" w:rsidR="00B163B8" w:rsidRDefault="00B163B8" w:rsidP="00B0677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686329A8" w14:textId="77777777" w:rsidR="00B163B8" w:rsidRDefault="00B163B8" w:rsidP="00B06772">
      <w:pPr>
        <w:rPr>
          <w:rFonts w:ascii="Arial" w:hAnsi="Arial" w:cs="Arial"/>
          <w:sz w:val="22"/>
          <w:szCs w:val="22"/>
          <w:lang w:val="es-PE" w:eastAsia="es-PE"/>
        </w:rPr>
      </w:pPr>
      <w:r w:rsidRPr="00012B70">
        <w:rPr>
          <w:rFonts w:ascii="Arial" w:hAnsi="Arial" w:cs="Arial"/>
          <w:sz w:val="22"/>
          <w:szCs w:val="22"/>
          <w:lang w:val="es-PE" w:eastAsia="es-PE"/>
        </w:rPr>
        <w:t>Fuente: Campo / propia</w:t>
      </w:r>
    </w:p>
    <w:p w14:paraId="3F41F11E" w14:textId="77777777" w:rsidR="00B163B8" w:rsidRDefault="00B163B8" w:rsidP="00B0677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5FCBD2A1" w14:textId="37C89D61" w:rsidR="00B163B8" w:rsidRDefault="006126A4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noProof/>
          <w:lang w:val="es-ES" w:eastAsia="es-ES"/>
        </w:rPr>
        <w:lastRenderedPageBreak/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01D2DD37" wp14:editId="74A88423">
                <wp:simplePos x="0" y="0"/>
                <wp:positionH relativeFrom="column">
                  <wp:posOffset>3843020</wp:posOffset>
                </wp:positionH>
                <wp:positionV relativeFrom="paragraph">
                  <wp:posOffset>709930</wp:posOffset>
                </wp:positionV>
                <wp:extent cx="914400" cy="504825"/>
                <wp:effectExtent l="533400" t="0" r="19050" b="333375"/>
                <wp:wrapNone/>
                <wp:docPr id="1553198825" name="Globo: línea doblada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504825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150894"/>
                            <a:gd name="adj6" fmla="val -55291"/>
                          </a:avLst>
                        </a:prstGeom>
                        <a:solidFill>
                          <a:schemeClr val="bg1"/>
                        </a:solidFill>
                        <a:ln w="19050"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17D2A20" w14:textId="5D325ED2" w:rsidR="00672F5B" w:rsidRPr="00672F5B" w:rsidRDefault="00672F5B" w:rsidP="00672F5B">
                            <w:pPr>
                              <w:jc w:val="center"/>
                              <w:rPr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color w:val="FF0000"/>
                                <w:lang w:val="es-ES"/>
                              </w:rPr>
                              <w:t>Poste BT #</w:t>
                            </w:r>
                            <w:r w:rsidR="006126A4">
                              <w:rPr>
                                <w:color w:val="FF0000"/>
                                <w:lang w:val="es-ES"/>
                              </w:rPr>
                              <w:t>633645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D2DD37" id="Globo: línea doblada 15" o:spid="_x0000_s1046" type="#_x0000_t48" style="position:absolute;left:0;text-align:left;margin-left:302.6pt;margin-top:55.9pt;width:1in;height:39.75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" adj="-11943,32593" fillcolor="white [3212]" strokecolor="#ed7d31 [3205]" strokeweight="1.5pt">
                <v:stroke startarrow="open"/>
                <v:textbox>
                  <w:txbxContent>
                    <w:p w14:paraId="117D2A20" w14:textId="5D325ED2" w:rsidR="00672F5B" w:rsidRPr="00672F5B" w:rsidRDefault="00672F5B" w:rsidP="00672F5B">
                      <w:pPr>
                        <w:jc w:val="center"/>
                        <w:rPr>
                          <w:color w:val="FF0000"/>
                          <w:lang w:val="es-ES"/>
                        </w:rPr>
                      </w:pPr>
                      <w:r>
                        <w:rPr>
                          <w:color w:val="FF0000"/>
                          <w:lang w:val="es-ES"/>
                        </w:rPr>
                        <w:t>Poste BT #</w:t>
                      </w:r>
                      <w:r w:rsidR="006126A4">
                        <w:rPr>
                          <w:color w:val="FF0000"/>
                          <w:lang w:val="es-ES"/>
                        </w:rPr>
                        <w:t>633645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68E700E5" wp14:editId="75188E73">
                <wp:simplePos x="0" y="0"/>
                <wp:positionH relativeFrom="column">
                  <wp:posOffset>1095375</wp:posOffset>
                </wp:positionH>
                <wp:positionV relativeFrom="paragraph">
                  <wp:posOffset>5043170</wp:posOffset>
                </wp:positionV>
                <wp:extent cx="1290955" cy="504825"/>
                <wp:effectExtent l="0" t="742950" r="1033145" b="28575"/>
                <wp:wrapNone/>
                <wp:docPr id="160019270" name="Globo: línea doblada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1290955" cy="504825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-137654"/>
                            <a:gd name="adj6" fmla="val -75137"/>
                          </a:avLst>
                        </a:prstGeom>
                        <a:solidFill>
                          <a:schemeClr val="bg1"/>
                        </a:solidFill>
                        <a:ln w="19050"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11A3680" w14:textId="40B9490A" w:rsidR="00672F5B" w:rsidRPr="00672F5B" w:rsidRDefault="00672F5B" w:rsidP="00672F5B">
                            <w:pPr>
                              <w:jc w:val="center"/>
                              <w:rPr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color w:val="FF0000"/>
                                <w:lang w:val="es-ES"/>
                              </w:rPr>
                              <w:t>Nicho para el nuevo suministro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E700E5" id="Globo: línea doblada 16" o:spid="_x0000_s1047" type="#_x0000_t48" style="position:absolute;left:0;text-align:left;margin-left:86.25pt;margin-top:397.1pt;width:101.65pt;height:39.75pt;flip:x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" adj="-16230,-29733" fillcolor="white [3212]" strokecolor="#ed7d31 [3205]" strokeweight="1.5pt">
                <v:stroke startarrow="open"/>
                <v:textbox>
                  <w:txbxContent>
                    <w:p w14:paraId="011A3680" w14:textId="40B9490A" w:rsidR="00672F5B" w:rsidRPr="00672F5B" w:rsidRDefault="00672F5B" w:rsidP="00672F5B">
                      <w:pPr>
                        <w:jc w:val="center"/>
                        <w:rPr>
                          <w:color w:val="FF0000"/>
                          <w:lang w:val="es-ES"/>
                        </w:rPr>
                      </w:pPr>
                      <w:r>
                        <w:rPr>
                          <w:color w:val="FF0000"/>
                          <w:lang w:val="es-ES"/>
                        </w:rPr>
                        <w:t>Nicho para el nuevo suministro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0D4C7E39" wp14:editId="357BC251">
                <wp:simplePos x="0" y="0"/>
                <wp:positionH relativeFrom="column">
                  <wp:posOffset>1423670</wp:posOffset>
                </wp:positionH>
                <wp:positionV relativeFrom="paragraph">
                  <wp:posOffset>1210945</wp:posOffset>
                </wp:positionV>
                <wp:extent cx="917575" cy="466725"/>
                <wp:effectExtent l="190500" t="0" r="15875" b="1323975"/>
                <wp:wrapNone/>
                <wp:docPr id="1185947327" name="Globo: línea doblada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7575" cy="466725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364074"/>
                            <a:gd name="adj6" fmla="val -17014"/>
                          </a:avLst>
                        </a:prstGeom>
                        <a:solidFill>
                          <a:schemeClr val="bg1"/>
                        </a:solidFill>
                        <a:ln w="19050"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A9305D5" w14:textId="194D35DD" w:rsidR="00672F5B" w:rsidRPr="00672F5B" w:rsidRDefault="00672F5B" w:rsidP="00672F5B">
                            <w:pPr>
                              <w:jc w:val="center"/>
                            </w:pPr>
                            <w:r w:rsidRPr="00672F5B">
                              <w:t xml:space="preserve">Predio del Solicitante 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C7E39" id="Globo: línea doblada 14" o:spid="_x0000_s1048" type="#_x0000_t48" style="position:absolute;left:0;text-align:left;margin-left:112.1pt;margin-top:95.35pt;width:72.25pt;height:36.75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" adj="-3675,78640" fillcolor="white [3212]" strokecolor="#ed7d31 [3205]" strokeweight="1.5pt">
                <v:stroke startarrow="open"/>
                <v:textbox>
                  <w:txbxContent>
                    <w:p w14:paraId="4A9305D5" w14:textId="194D35DD" w:rsidR="00672F5B" w:rsidRPr="00672F5B" w:rsidRDefault="00672F5B" w:rsidP="00672F5B">
                      <w:pPr>
                        <w:jc w:val="center"/>
                      </w:pPr>
                      <w:r w:rsidRPr="00672F5B">
                        <w:t xml:space="preserve">Predio del Solicitante 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="00B163B8">
        <w:rPr>
          <w:noProof/>
        </w:rPr>
        <w:drawing>
          <wp:inline distT="0" distB="0" distL="0" distR="0" wp14:anchorId="6C6D462A" wp14:editId="5B318B3A">
            <wp:extent cx="6720000" cy="5040000"/>
            <wp:effectExtent l="20637" t="17463" r="25718" b="25717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n 4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6720000" cy="504000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95C5650" w14:textId="5DF6CA17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rFonts w:ascii="Arial" w:hAnsi="Arial" w:cs="Arial"/>
          <w:sz w:val="22"/>
          <w:szCs w:val="22"/>
          <w:lang w:val="es-PE" w:eastAsia="es-PE"/>
        </w:rPr>
        <w:t xml:space="preserve">VISTA </w:t>
      </w:r>
      <w:r w:rsidR="00CB2414">
        <w:rPr>
          <w:rFonts w:ascii="Arial" w:hAnsi="Arial" w:cs="Arial"/>
          <w:sz w:val="22"/>
          <w:szCs w:val="22"/>
          <w:lang w:val="es-PE" w:eastAsia="es-PE"/>
        </w:rPr>
        <w:t>DEL BANCO DE MEDIDORES</w:t>
      </w:r>
    </w:p>
    <w:p w14:paraId="5667FD26" w14:textId="77777777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6E677C95" w14:textId="77777777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132361E8" w14:textId="77777777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4F6FCBD6" w14:textId="77777777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0EEBA052" w14:textId="77777777" w:rsidR="00B163B8" w:rsidRDefault="00B163B8" w:rsidP="00004A58">
      <w:pPr>
        <w:rPr>
          <w:rFonts w:ascii="Arial" w:hAnsi="Arial" w:cs="Arial"/>
          <w:sz w:val="22"/>
          <w:szCs w:val="22"/>
          <w:lang w:val="es-PE" w:eastAsia="es-PE"/>
        </w:rPr>
      </w:pPr>
      <w:r w:rsidRPr="00012B70">
        <w:rPr>
          <w:rFonts w:ascii="Arial" w:hAnsi="Arial" w:cs="Arial"/>
          <w:sz w:val="22"/>
          <w:szCs w:val="22"/>
          <w:lang w:val="es-PE" w:eastAsia="es-PE"/>
        </w:rPr>
        <w:t>Fuente: Campo / propia</w:t>
      </w:r>
    </w:p>
    <w:p w14:paraId="00721986" w14:textId="77777777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44D93865" w14:textId="77777777" w:rsidR="006126A4" w:rsidRDefault="006126A4" w:rsidP="00967D37">
      <w:pPr>
        <w:jc w:val="center"/>
        <w:rPr>
          <w:lang w:val="es-PE"/>
        </w:rPr>
      </w:pPr>
    </w:p>
    <w:p w14:paraId="5103124B" w14:textId="77777777" w:rsidR="006126A4" w:rsidRDefault="006126A4" w:rsidP="00967D37">
      <w:pPr>
        <w:jc w:val="center"/>
        <w:rPr>
          <w:lang w:val="es-PE"/>
        </w:rPr>
      </w:pPr>
    </w:p>
    <w:p w14:paraId="5401B9C2" w14:textId="77777777" w:rsidR="006126A4" w:rsidRDefault="006126A4" w:rsidP="00967D37">
      <w:pPr>
        <w:jc w:val="center"/>
        <w:rPr>
          <w:lang w:val="es-PE"/>
        </w:rPr>
      </w:pPr>
    </w:p>
    <w:p w14:paraId="75A9A251" w14:textId="77777777" w:rsidR="006126A4" w:rsidRDefault="006126A4" w:rsidP="00967D37">
      <w:pPr>
        <w:jc w:val="center"/>
        <w:rPr>
          <w:lang w:val="es-PE"/>
        </w:rPr>
      </w:pPr>
    </w:p>
    <w:p w14:paraId="2A9662FF" w14:textId="77777777" w:rsidR="006126A4" w:rsidRDefault="006126A4" w:rsidP="00967D37">
      <w:pPr>
        <w:jc w:val="center"/>
        <w:rPr>
          <w:lang w:val="es-PE"/>
        </w:rPr>
      </w:pPr>
    </w:p>
    <w:p w14:paraId="23429579" w14:textId="77777777" w:rsidR="006126A4" w:rsidRDefault="006126A4" w:rsidP="00967D37">
      <w:pPr>
        <w:jc w:val="center"/>
        <w:rPr>
          <w:lang w:val="es-PE"/>
        </w:rPr>
      </w:pPr>
    </w:p>
    <w:p w14:paraId="4C6CFC34" w14:textId="42CC41D4" w:rsidR="006126A4" w:rsidRDefault="006126A4" w:rsidP="006126A4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310647B2" wp14:editId="7ADB3E24">
                <wp:simplePos x="0" y="0"/>
                <wp:positionH relativeFrom="column">
                  <wp:posOffset>1528445</wp:posOffset>
                </wp:positionH>
                <wp:positionV relativeFrom="paragraph">
                  <wp:posOffset>2797810</wp:posOffset>
                </wp:positionV>
                <wp:extent cx="904875" cy="447675"/>
                <wp:effectExtent l="0" t="0" r="1628775" b="390525"/>
                <wp:wrapNone/>
                <wp:docPr id="1945195843" name="Globo: línea doblada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904875" cy="447675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169105"/>
                            <a:gd name="adj6" fmla="val -169355"/>
                          </a:avLst>
                        </a:prstGeom>
                        <a:solidFill>
                          <a:schemeClr val="bg1"/>
                        </a:solidFill>
                        <a:ln w="19050"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A656CE4" w14:textId="18E27493" w:rsidR="006126A4" w:rsidRPr="006126A4" w:rsidRDefault="006126A4" w:rsidP="006126A4">
                            <w:pPr>
                              <w:jc w:val="center"/>
                              <w:rPr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color w:val="FF0000"/>
                                <w:lang w:val="es-ES"/>
                              </w:rPr>
                              <w:t>Murete del cliente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647B2" id="Globo: línea doblada 29" o:spid="_x0000_s1049" type="#_x0000_t48" style="position:absolute;left:0;text-align:left;margin-left:120.35pt;margin-top:220.3pt;width:71.25pt;height:35.25pt;flip:x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" adj="-36581,36527" fillcolor="white [3212]" strokecolor="#ed7d31 [3205]" strokeweight="1.5pt">
                <v:stroke startarrow="open"/>
                <v:textbox>
                  <w:txbxContent>
                    <w:p w14:paraId="3A656CE4" w14:textId="18E27493" w:rsidR="006126A4" w:rsidRPr="006126A4" w:rsidRDefault="006126A4" w:rsidP="006126A4">
                      <w:pPr>
                        <w:jc w:val="center"/>
                        <w:rPr>
                          <w:color w:val="FF0000"/>
                          <w:lang w:val="es-ES"/>
                        </w:rPr>
                      </w:pPr>
                      <w:r>
                        <w:rPr>
                          <w:color w:val="FF0000"/>
                          <w:lang w:val="es-ES"/>
                        </w:rPr>
                        <w:t>Murete del cliente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645074E4" wp14:editId="39AEE4FA">
                <wp:simplePos x="0" y="0"/>
                <wp:positionH relativeFrom="column">
                  <wp:posOffset>2919095</wp:posOffset>
                </wp:positionH>
                <wp:positionV relativeFrom="paragraph">
                  <wp:posOffset>626110</wp:posOffset>
                </wp:positionV>
                <wp:extent cx="866775" cy="504825"/>
                <wp:effectExtent l="552450" t="0" r="28575" b="1495425"/>
                <wp:wrapNone/>
                <wp:docPr id="1566777429" name="Globo: línea doblada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6775" cy="504825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378537"/>
                            <a:gd name="adj6" fmla="val -57949"/>
                          </a:avLst>
                        </a:prstGeom>
                        <a:solidFill>
                          <a:schemeClr val="bg1"/>
                        </a:solidFill>
                        <a:ln w="19050"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DA12F08" w14:textId="77777777" w:rsidR="006126A4" w:rsidRDefault="006126A4" w:rsidP="006126A4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proofErr w:type="spellStart"/>
                            <w:r>
                              <w:rPr>
                                <w:color w:val="FF0000"/>
                              </w:rPr>
                              <w:t>Predio</w:t>
                            </w:r>
                            <w:proofErr w:type="spellEnd"/>
                            <w:r>
                              <w:rPr>
                                <w:color w:val="FF0000"/>
                              </w:rPr>
                              <w:t xml:space="preserve"> del </w:t>
                            </w:r>
                            <w:proofErr w:type="spellStart"/>
                            <w:r>
                              <w:rPr>
                                <w:color w:val="FF0000"/>
                              </w:rPr>
                              <w:t>solicitante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5074E4" id="Globo: línea doblada 30" o:spid="_x0000_s1050" type="#_x0000_t48" style="position:absolute;left:0;text-align:left;margin-left:229.85pt;margin-top:49.3pt;width:68.25pt;height:39.75pt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" adj="-12517,81764" fillcolor="white [3212]" strokecolor="#ed7d31 [3205]" strokeweight="1.5pt">
                <v:stroke startarrow="open"/>
                <v:textbox>
                  <w:txbxContent>
                    <w:p w14:paraId="7DA12F08" w14:textId="77777777" w:rsidR="006126A4" w:rsidRDefault="006126A4" w:rsidP="006126A4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 xml:space="preserve">Predio del </w:t>
                      </w:r>
                      <w:proofErr w:type="spellStart"/>
                      <w:r>
                        <w:rPr>
                          <w:color w:val="FF0000"/>
                        </w:rPr>
                        <w:t>solicitante</w:t>
                      </w:r>
                      <w:proofErr w:type="spellEnd"/>
                    </w:p>
                  </w:txbxContent>
                </v:textbox>
                <o:callout v:ext="edit" minusy="t"/>
              </v:shape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6C6C8EAE" wp14:editId="58B1E899">
                <wp:simplePos x="0" y="0"/>
                <wp:positionH relativeFrom="column">
                  <wp:posOffset>4528820</wp:posOffset>
                </wp:positionH>
                <wp:positionV relativeFrom="paragraph">
                  <wp:posOffset>1035685</wp:posOffset>
                </wp:positionV>
                <wp:extent cx="638175" cy="381000"/>
                <wp:effectExtent l="552450" t="0" r="28575" b="266700"/>
                <wp:wrapNone/>
                <wp:docPr id="1940829539" name="Globo: línea doblada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8175" cy="381000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153254"/>
                            <a:gd name="adj6" fmla="val -78828"/>
                          </a:avLst>
                        </a:prstGeom>
                        <a:solidFill>
                          <a:schemeClr val="bg1"/>
                        </a:solidFill>
                        <a:ln w="19050"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4F45EA2" w14:textId="27B7856F" w:rsidR="006126A4" w:rsidRPr="006126A4" w:rsidRDefault="006126A4" w:rsidP="006126A4">
                            <w:pPr>
                              <w:jc w:val="center"/>
                              <w:rPr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color w:val="FF0000"/>
                                <w:lang w:val="es-ES"/>
                              </w:rPr>
                              <w:t>LL-01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6C8EAE" id="_x0000_s1051" type="#_x0000_t48" style="position:absolute;left:0;text-align:left;margin-left:356.6pt;margin-top:81.55pt;width:50.25pt;height:30pt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" adj="-17027,33103" fillcolor="white [3212]" strokecolor="#ed7d31 [3205]" strokeweight="1.5pt">
                <v:stroke startarrow="open"/>
                <v:textbox>
                  <w:txbxContent>
                    <w:p w14:paraId="34F45EA2" w14:textId="27B7856F" w:rsidR="006126A4" w:rsidRPr="006126A4" w:rsidRDefault="006126A4" w:rsidP="006126A4">
                      <w:pPr>
                        <w:jc w:val="center"/>
                        <w:rPr>
                          <w:color w:val="FF0000"/>
                          <w:lang w:val="es-ES"/>
                        </w:rPr>
                      </w:pPr>
                      <w:r>
                        <w:rPr>
                          <w:color w:val="FF0000"/>
                          <w:lang w:val="es-ES"/>
                        </w:rPr>
                        <w:t>LL-01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5EB761C1" wp14:editId="0F0FF99C">
                <wp:simplePos x="0" y="0"/>
                <wp:positionH relativeFrom="column">
                  <wp:posOffset>1699895</wp:posOffset>
                </wp:positionH>
                <wp:positionV relativeFrom="paragraph">
                  <wp:posOffset>3931285</wp:posOffset>
                </wp:positionV>
                <wp:extent cx="1371600" cy="504825"/>
                <wp:effectExtent l="0" t="342900" r="228600" b="28575"/>
                <wp:wrapNone/>
                <wp:docPr id="1310635231" name="Globo: línea doblada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1371600" cy="504825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-59198"/>
                            <a:gd name="adj6" fmla="val 16361"/>
                          </a:avLst>
                        </a:prstGeom>
                        <a:solidFill>
                          <a:schemeClr val="bg1"/>
                        </a:solidFill>
                        <a:ln w="19050"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4D5A36B" w14:textId="53CACFD3" w:rsidR="006126A4" w:rsidRDefault="006126A4" w:rsidP="006126A4">
                            <w:pPr>
                              <w:jc w:val="center"/>
                              <w:rPr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color w:val="FF0000"/>
                                <w:lang w:val="es-ES"/>
                              </w:rPr>
                              <w:t>Predio esta en el interior del pasaje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B761C1" id="Globo: línea doblada 28" o:spid="_x0000_s1052" type="#_x0000_t48" style="position:absolute;left:0;text-align:left;margin-left:133.85pt;margin-top:309.55pt;width:108pt;height:39.75pt;flip:x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" adj="3534,-12787" fillcolor="white [3212]" strokecolor="#ed7d31 [3205]" strokeweight="1.5pt">
                <v:stroke startarrow="open"/>
                <v:textbox>
                  <w:txbxContent>
                    <w:p w14:paraId="44D5A36B" w14:textId="53CACFD3" w:rsidR="006126A4" w:rsidRDefault="006126A4" w:rsidP="006126A4">
                      <w:pPr>
                        <w:jc w:val="center"/>
                        <w:rPr>
                          <w:color w:val="FF0000"/>
                          <w:lang w:val="es-ES"/>
                        </w:rPr>
                      </w:pPr>
                      <w:r>
                        <w:rPr>
                          <w:color w:val="FF0000"/>
                          <w:lang w:val="es-ES"/>
                        </w:rPr>
                        <w:t>Predio esta en el interior del pasaje</w:t>
                      </w:r>
                    </w:p>
                  </w:txbxContent>
                </v:textbox>
                <o:callout v:ext="edit" minusx="t"/>
              </v:shape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608C86EB" wp14:editId="47D5C497">
                <wp:simplePos x="0" y="0"/>
                <wp:positionH relativeFrom="column">
                  <wp:posOffset>23495</wp:posOffset>
                </wp:positionH>
                <wp:positionV relativeFrom="paragraph">
                  <wp:posOffset>654685</wp:posOffset>
                </wp:positionV>
                <wp:extent cx="781050" cy="504825"/>
                <wp:effectExtent l="0" t="0" r="609600" b="238125"/>
                <wp:wrapNone/>
                <wp:docPr id="829870744" name="Globo: línea doblada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781050" cy="504825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133254"/>
                            <a:gd name="adj6" fmla="val -71365"/>
                          </a:avLst>
                        </a:prstGeom>
                        <a:solidFill>
                          <a:schemeClr val="bg1"/>
                        </a:solidFill>
                        <a:ln w="19050"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A20E221" w14:textId="0907D52C" w:rsidR="006126A4" w:rsidRPr="006126A4" w:rsidRDefault="006126A4" w:rsidP="006126A4">
                            <w:pPr>
                              <w:jc w:val="center"/>
                              <w:rPr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color w:val="FF0000"/>
                                <w:lang w:val="es-ES"/>
                              </w:rPr>
                              <w:t>POSTE #610994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C86EB" id="_x0000_s1053" type="#_x0000_t48" style="position:absolute;left:0;text-align:left;margin-left:1.85pt;margin-top:51.55pt;width:61.5pt;height:39.75pt;flip:x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" adj="-15415,28783" fillcolor="white [3212]" strokecolor="#ed7d31 [3205]" strokeweight="1.5pt">
                <v:stroke startarrow="open"/>
                <v:textbox>
                  <w:txbxContent>
                    <w:p w14:paraId="0A20E221" w14:textId="0907D52C" w:rsidR="006126A4" w:rsidRPr="006126A4" w:rsidRDefault="006126A4" w:rsidP="006126A4">
                      <w:pPr>
                        <w:jc w:val="center"/>
                        <w:rPr>
                          <w:color w:val="FF0000"/>
                          <w:lang w:val="es-ES"/>
                        </w:rPr>
                      </w:pPr>
                      <w:r>
                        <w:rPr>
                          <w:color w:val="FF0000"/>
                          <w:lang w:val="es-ES"/>
                        </w:rPr>
                        <w:t>POSTE #610994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6C7C0B43" wp14:editId="657D58D3">
                <wp:simplePos x="0" y="0"/>
                <wp:positionH relativeFrom="column">
                  <wp:posOffset>4366895</wp:posOffset>
                </wp:positionH>
                <wp:positionV relativeFrom="paragraph">
                  <wp:posOffset>2359660</wp:posOffset>
                </wp:positionV>
                <wp:extent cx="1485900" cy="504825"/>
                <wp:effectExtent l="819150" t="704850" r="19050" b="28575"/>
                <wp:wrapNone/>
                <wp:docPr id="1127524011" name="Globo: línea doblada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5900" cy="504825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-129010"/>
                            <a:gd name="adj6" fmla="val -52270"/>
                          </a:avLst>
                        </a:prstGeom>
                        <a:solidFill>
                          <a:schemeClr val="bg1"/>
                        </a:solidFill>
                        <a:ln w="19050"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DC8EAAB" w14:textId="20647000" w:rsidR="006126A4" w:rsidRDefault="006126A4" w:rsidP="006126A4">
                            <w:pPr>
                              <w:jc w:val="center"/>
                              <w:rPr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color w:val="FF0000"/>
                                <w:lang w:val="es-ES"/>
                              </w:rPr>
                              <w:t>Cable autosoportado 3x35+2x16+Pmm2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7C0B43" id="_x0000_s1054" type="#_x0000_t48" style="position:absolute;left:0;text-align:left;margin-left:343.85pt;margin-top:185.8pt;width:117pt;height:39.75pt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" adj="-11290,-27866" fillcolor="white [3212]" strokecolor="#ed7d31 [3205]" strokeweight="1.5pt">
                <v:stroke startarrow="open"/>
                <v:textbox>
                  <w:txbxContent>
                    <w:p w14:paraId="6DC8EAAB" w14:textId="20647000" w:rsidR="006126A4" w:rsidRDefault="006126A4" w:rsidP="006126A4">
                      <w:pPr>
                        <w:jc w:val="center"/>
                        <w:rPr>
                          <w:color w:val="FF0000"/>
                          <w:lang w:val="es-ES"/>
                        </w:rPr>
                      </w:pPr>
                      <w:r>
                        <w:rPr>
                          <w:color w:val="FF0000"/>
                          <w:lang w:val="es-ES"/>
                        </w:rPr>
                        <w:t>Cable autosoportado 3x</w:t>
                      </w:r>
                      <w:r>
                        <w:rPr>
                          <w:color w:val="FF0000"/>
                          <w:lang w:val="es-ES"/>
                        </w:rPr>
                        <w:t>35</w:t>
                      </w:r>
                      <w:r>
                        <w:rPr>
                          <w:color w:val="FF0000"/>
                          <w:lang w:val="es-ES"/>
                        </w:rPr>
                        <w:t>+2x16+Pmm2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C50D69B" wp14:editId="7C1C0D27">
            <wp:extent cx="5892799" cy="4419600"/>
            <wp:effectExtent l="19050" t="19050" r="13335" b="19050"/>
            <wp:docPr id="663859387" name="Imagen 663859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859387" name="Imagen 663859387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869" cy="4429403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C14280B" w14:textId="55DBEC8F" w:rsidR="006126A4" w:rsidRDefault="006126A4" w:rsidP="006126A4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rFonts w:ascii="Arial" w:hAnsi="Arial" w:cs="Arial"/>
          <w:sz w:val="22"/>
          <w:szCs w:val="22"/>
          <w:lang w:val="es-PE" w:eastAsia="es-PE"/>
        </w:rPr>
        <w:t>VISTA DEL INGRESO DEL PASAJE HACIA EL PREDIO DEL SOLICITANTE</w:t>
      </w:r>
    </w:p>
    <w:p w14:paraId="3044C35B" w14:textId="77777777" w:rsidR="006126A4" w:rsidRDefault="006126A4" w:rsidP="00967D37">
      <w:pPr>
        <w:jc w:val="center"/>
        <w:rPr>
          <w:lang w:val="es-PE"/>
        </w:rPr>
      </w:pPr>
    </w:p>
    <w:p w14:paraId="0A04E667" w14:textId="77777777" w:rsidR="006126A4" w:rsidRDefault="006126A4" w:rsidP="00967D37">
      <w:pPr>
        <w:jc w:val="center"/>
        <w:rPr>
          <w:lang w:val="es-PE"/>
        </w:rPr>
      </w:pPr>
    </w:p>
    <w:p w14:paraId="36175E81" w14:textId="77777777" w:rsidR="006126A4" w:rsidRDefault="006126A4" w:rsidP="00967D37">
      <w:pPr>
        <w:jc w:val="center"/>
        <w:rPr>
          <w:lang w:val="es-PE"/>
        </w:rPr>
      </w:pPr>
    </w:p>
    <w:p w14:paraId="40C0B55D" w14:textId="77777777" w:rsidR="006126A4" w:rsidRDefault="006126A4" w:rsidP="006126A4">
      <w:pPr>
        <w:rPr>
          <w:rFonts w:ascii="Arial" w:hAnsi="Arial" w:cs="Arial"/>
          <w:sz w:val="22"/>
          <w:szCs w:val="22"/>
          <w:lang w:val="es-PE" w:eastAsia="es-PE"/>
        </w:rPr>
      </w:pPr>
      <w:r w:rsidRPr="00012B70">
        <w:rPr>
          <w:rFonts w:ascii="Arial" w:hAnsi="Arial" w:cs="Arial"/>
          <w:sz w:val="22"/>
          <w:szCs w:val="22"/>
          <w:lang w:val="es-PE" w:eastAsia="es-PE"/>
        </w:rPr>
        <w:t>Fuente: Campo / propia</w:t>
      </w:r>
    </w:p>
    <w:p w14:paraId="69280E7D" w14:textId="77777777" w:rsidR="006126A4" w:rsidRDefault="006126A4" w:rsidP="00967D37">
      <w:pPr>
        <w:jc w:val="center"/>
        <w:rPr>
          <w:lang w:val="es-PE"/>
        </w:rPr>
      </w:pPr>
    </w:p>
    <w:p w14:paraId="157165D4" w14:textId="77777777" w:rsidR="006126A4" w:rsidRDefault="006126A4" w:rsidP="00967D37">
      <w:pPr>
        <w:jc w:val="center"/>
        <w:rPr>
          <w:lang w:val="es-PE"/>
        </w:rPr>
      </w:pPr>
    </w:p>
    <w:p w14:paraId="7C155F6D" w14:textId="77777777" w:rsidR="006126A4" w:rsidRDefault="006126A4" w:rsidP="00967D37">
      <w:pPr>
        <w:jc w:val="center"/>
        <w:rPr>
          <w:lang w:val="es-PE"/>
        </w:rPr>
      </w:pPr>
    </w:p>
    <w:p w14:paraId="6325902F" w14:textId="77777777" w:rsidR="006126A4" w:rsidRDefault="006126A4" w:rsidP="00967D37">
      <w:pPr>
        <w:jc w:val="center"/>
        <w:rPr>
          <w:lang w:val="es-PE"/>
        </w:rPr>
      </w:pPr>
    </w:p>
    <w:p w14:paraId="6D7F3398" w14:textId="77777777" w:rsidR="006126A4" w:rsidRDefault="006126A4" w:rsidP="00967D37">
      <w:pPr>
        <w:jc w:val="center"/>
        <w:rPr>
          <w:lang w:val="es-PE"/>
        </w:rPr>
      </w:pPr>
    </w:p>
    <w:p w14:paraId="329FD444" w14:textId="77777777" w:rsidR="006126A4" w:rsidRDefault="006126A4" w:rsidP="00967D37">
      <w:pPr>
        <w:jc w:val="center"/>
        <w:rPr>
          <w:lang w:val="es-PE"/>
        </w:rPr>
      </w:pPr>
    </w:p>
    <w:p w14:paraId="456305AE" w14:textId="77777777" w:rsidR="006126A4" w:rsidRDefault="006126A4" w:rsidP="00967D37">
      <w:pPr>
        <w:jc w:val="center"/>
        <w:rPr>
          <w:lang w:val="es-PE"/>
        </w:rPr>
      </w:pPr>
    </w:p>
    <w:p w14:paraId="12858B3B" w14:textId="77777777" w:rsidR="006126A4" w:rsidRDefault="006126A4" w:rsidP="00967D37">
      <w:pPr>
        <w:jc w:val="center"/>
        <w:rPr>
          <w:lang w:val="es-PE"/>
        </w:rPr>
      </w:pPr>
    </w:p>
    <w:p w14:paraId="7C8AB1B8" w14:textId="77777777" w:rsidR="006126A4" w:rsidRDefault="006126A4" w:rsidP="00967D37">
      <w:pPr>
        <w:jc w:val="center"/>
        <w:rPr>
          <w:lang w:val="es-PE"/>
        </w:rPr>
      </w:pPr>
    </w:p>
    <w:p w14:paraId="3CC26C00" w14:textId="77777777" w:rsidR="006126A4" w:rsidRDefault="006126A4" w:rsidP="00967D37">
      <w:pPr>
        <w:jc w:val="center"/>
        <w:rPr>
          <w:lang w:val="es-PE"/>
        </w:rPr>
      </w:pPr>
    </w:p>
    <w:p w14:paraId="2A3421FC" w14:textId="77777777" w:rsidR="006126A4" w:rsidRDefault="006126A4" w:rsidP="00967D37">
      <w:pPr>
        <w:jc w:val="center"/>
        <w:rPr>
          <w:lang w:val="es-PE"/>
        </w:rPr>
      </w:pPr>
    </w:p>
    <w:p w14:paraId="3C45EE97" w14:textId="77777777" w:rsidR="006126A4" w:rsidRDefault="006126A4" w:rsidP="00967D37">
      <w:pPr>
        <w:jc w:val="center"/>
        <w:rPr>
          <w:lang w:val="es-PE"/>
        </w:rPr>
      </w:pPr>
    </w:p>
    <w:p w14:paraId="3D43D6B0" w14:textId="77777777" w:rsidR="006126A4" w:rsidRDefault="006126A4" w:rsidP="00967D37">
      <w:pPr>
        <w:jc w:val="center"/>
        <w:rPr>
          <w:lang w:val="es-PE"/>
        </w:rPr>
      </w:pPr>
    </w:p>
    <w:p w14:paraId="21473FD1" w14:textId="77777777" w:rsidR="006126A4" w:rsidRDefault="006126A4" w:rsidP="00967D37">
      <w:pPr>
        <w:jc w:val="center"/>
        <w:rPr>
          <w:lang w:val="es-PE"/>
        </w:rPr>
      </w:pPr>
    </w:p>
    <w:p w14:paraId="3FDDF6FC" w14:textId="77777777" w:rsidR="006126A4" w:rsidRDefault="006126A4" w:rsidP="00967D37">
      <w:pPr>
        <w:jc w:val="center"/>
        <w:rPr>
          <w:lang w:val="es-PE"/>
        </w:rPr>
      </w:pPr>
    </w:p>
    <w:p w14:paraId="0D661A01" w14:textId="77777777" w:rsidR="006126A4" w:rsidRDefault="006126A4" w:rsidP="00967D37">
      <w:pPr>
        <w:jc w:val="center"/>
        <w:rPr>
          <w:lang w:val="es-PE"/>
        </w:rPr>
      </w:pPr>
    </w:p>
    <w:p w14:paraId="22285744" w14:textId="77777777" w:rsidR="006126A4" w:rsidRDefault="006126A4" w:rsidP="00967D37">
      <w:pPr>
        <w:jc w:val="center"/>
        <w:rPr>
          <w:lang w:val="es-PE"/>
        </w:rPr>
      </w:pPr>
    </w:p>
    <w:p w14:paraId="5B409817" w14:textId="77777777" w:rsidR="006126A4" w:rsidRDefault="006126A4" w:rsidP="00967D37">
      <w:pPr>
        <w:jc w:val="center"/>
        <w:rPr>
          <w:lang w:val="es-PE"/>
        </w:rPr>
      </w:pPr>
    </w:p>
    <w:p w14:paraId="18B8D4FE" w14:textId="77777777" w:rsidR="006126A4" w:rsidRDefault="006126A4" w:rsidP="00967D37">
      <w:pPr>
        <w:jc w:val="center"/>
        <w:rPr>
          <w:lang w:val="es-PE"/>
        </w:rPr>
      </w:pPr>
    </w:p>
    <w:p w14:paraId="121760EE" w14:textId="77777777" w:rsidR="006126A4" w:rsidRDefault="006126A4" w:rsidP="00967D37">
      <w:pPr>
        <w:jc w:val="center"/>
        <w:rPr>
          <w:lang w:val="es-PE"/>
        </w:rPr>
      </w:pPr>
    </w:p>
    <w:p w14:paraId="7BE160E2" w14:textId="43B8A86D" w:rsidR="006126A4" w:rsidRDefault="006126A4" w:rsidP="006126A4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noProof/>
        </w:rPr>
        <w:drawing>
          <wp:inline distT="0" distB="0" distL="0" distR="0" wp14:anchorId="5AD29063" wp14:editId="724C81CA">
            <wp:extent cx="5027296" cy="3770472"/>
            <wp:effectExtent l="19050" t="19050" r="20955" b="20955"/>
            <wp:docPr id="1302667980" name="Imagen 13026679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667980" name="Imagen 1302667980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038875" cy="3779156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04EAD26" w14:textId="41B28AB1" w:rsidR="006126A4" w:rsidRDefault="006126A4" w:rsidP="006126A4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rFonts w:ascii="Arial" w:hAnsi="Arial" w:cs="Arial"/>
          <w:sz w:val="22"/>
          <w:szCs w:val="22"/>
          <w:lang w:val="es-PE" w:eastAsia="es-PE"/>
        </w:rPr>
        <w:t>TOMA DE TENSIÓN EN EL PUNTO DE VENTA.</w:t>
      </w:r>
    </w:p>
    <w:p w14:paraId="355545C6" w14:textId="77777777" w:rsidR="006126A4" w:rsidRDefault="006126A4" w:rsidP="006126A4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236294E6" w14:textId="77777777" w:rsidR="006126A4" w:rsidRDefault="006126A4" w:rsidP="006126A4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17F6F879" w14:textId="77777777" w:rsidR="006126A4" w:rsidRDefault="006126A4" w:rsidP="006126A4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78A70748" w14:textId="77777777" w:rsidR="006126A4" w:rsidRDefault="006126A4" w:rsidP="006126A4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3ACF4061" w14:textId="77777777" w:rsidR="006126A4" w:rsidRDefault="006126A4" w:rsidP="006126A4">
      <w:pPr>
        <w:rPr>
          <w:rFonts w:ascii="Arial" w:hAnsi="Arial" w:cs="Arial"/>
          <w:sz w:val="22"/>
          <w:szCs w:val="22"/>
          <w:lang w:val="es-PE" w:eastAsia="es-PE"/>
        </w:rPr>
      </w:pPr>
      <w:r w:rsidRPr="00012B70">
        <w:rPr>
          <w:rFonts w:ascii="Arial" w:hAnsi="Arial" w:cs="Arial"/>
          <w:sz w:val="22"/>
          <w:szCs w:val="22"/>
          <w:lang w:val="es-PE" w:eastAsia="es-PE"/>
        </w:rPr>
        <w:t>Fuente: Campo / propia</w:t>
      </w:r>
    </w:p>
    <w:p w14:paraId="3BE5A061" w14:textId="77777777" w:rsidR="006126A4" w:rsidRDefault="006126A4" w:rsidP="006126A4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40BF46DE" w14:textId="77777777" w:rsidR="006126A4" w:rsidRDefault="006126A4" w:rsidP="00967D37">
      <w:pPr>
        <w:jc w:val="center"/>
        <w:rPr>
          <w:lang w:val="es-PE"/>
        </w:rPr>
      </w:pPr>
    </w:p>
    <w:p w14:paraId="195E9287" w14:textId="77777777" w:rsidR="006126A4" w:rsidRDefault="006126A4" w:rsidP="00967D37">
      <w:pPr>
        <w:jc w:val="center"/>
        <w:rPr>
          <w:lang w:val="es-PE"/>
        </w:rPr>
      </w:pPr>
    </w:p>
    <w:p w14:paraId="037BC33E" w14:textId="77777777" w:rsidR="006126A4" w:rsidRDefault="006126A4" w:rsidP="00967D37">
      <w:pPr>
        <w:jc w:val="center"/>
        <w:rPr>
          <w:lang w:val="es-PE"/>
        </w:rPr>
      </w:pPr>
    </w:p>
    <w:p w14:paraId="4FCCBC8E" w14:textId="77777777" w:rsidR="006126A4" w:rsidRDefault="006126A4" w:rsidP="00967D37">
      <w:pPr>
        <w:jc w:val="center"/>
        <w:rPr>
          <w:lang w:val="es-PE"/>
        </w:rPr>
      </w:pPr>
    </w:p>
    <w:p w14:paraId="1D83F747" w14:textId="77777777" w:rsidR="006126A4" w:rsidRDefault="006126A4" w:rsidP="00967D37">
      <w:pPr>
        <w:jc w:val="center"/>
        <w:rPr>
          <w:lang w:val="es-PE"/>
        </w:rPr>
      </w:pPr>
    </w:p>
    <w:p w14:paraId="4C17B6E0" w14:textId="77777777" w:rsidR="006126A4" w:rsidRDefault="006126A4" w:rsidP="00967D37">
      <w:pPr>
        <w:jc w:val="center"/>
        <w:rPr>
          <w:lang w:val="es-PE"/>
        </w:rPr>
      </w:pPr>
    </w:p>
    <w:p w14:paraId="6B427875" w14:textId="77777777" w:rsidR="006126A4" w:rsidRDefault="006126A4" w:rsidP="00967D37">
      <w:pPr>
        <w:jc w:val="center"/>
        <w:rPr>
          <w:lang w:val="es-PE"/>
        </w:rPr>
      </w:pPr>
    </w:p>
    <w:p w14:paraId="4CBF2DF4" w14:textId="77777777" w:rsidR="006126A4" w:rsidRDefault="006126A4" w:rsidP="00967D37">
      <w:pPr>
        <w:jc w:val="center"/>
        <w:rPr>
          <w:lang w:val="es-PE"/>
        </w:rPr>
      </w:pPr>
    </w:p>
    <w:p w14:paraId="4A02A44A" w14:textId="77777777" w:rsidR="006126A4" w:rsidRDefault="006126A4" w:rsidP="00967D37">
      <w:pPr>
        <w:jc w:val="center"/>
        <w:rPr>
          <w:lang w:val="es-PE"/>
        </w:rPr>
      </w:pPr>
    </w:p>
    <w:p w14:paraId="6A14D0B9" w14:textId="77777777" w:rsidR="006126A4" w:rsidRDefault="006126A4" w:rsidP="00967D37">
      <w:pPr>
        <w:jc w:val="center"/>
        <w:rPr>
          <w:lang w:val="es-PE"/>
        </w:rPr>
      </w:pPr>
    </w:p>
    <w:p w14:paraId="5B311F3B" w14:textId="77777777" w:rsidR="006126A4" w:rsidRDefault="006126A4" w:rsidP="00967D37">
      <w:pPr>
        <w:jc w:val="center"/>
        <w:rPr>
          <w:lang w:val="es-PE"/>
        </w:rPr>
      </w:pPr>
    </w:p>
    <w:p w14:paraId="2A6D9F30" w14:textId="77777777" w:rsidR="006126A4" w:rsidRDefault="006126A4" w:rsidP="00967D37">
      <w:pPr>
        <w:jc w:val="center"/>
        <w:rPr>
          <w:lang w:val="es-PE"/>
        </w:rPr>
      </w:pPr>
    </w:p>
    <w:p w14:paraId="4745F031" w14:textId="77777777" w:rsidR="006126A4" w:rsidRDefault="006126A4" w:rsidP="00967D37">
      <w:pPr>
        <w:jc w:val="center"/>
        <w:rPr>
          <w:lang w:val="es-PE"/>
        </w:rPr>
      </w:pPr>
    </w:p>
    <w:p w14:paraId="2254E335" w14:textId="77777777" w:rsidR="006126A4" w:rsidRDefault="006126A4" w:rsidP="006126A4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noProof/>
        </w:rPr>
        <w:drawing>
          <wp:inline distT="0" distB="0" distL="0" distR="0" wp14:anchorId="1B7DCEE3" wp14:editId="002901F9">
            <wp:extent cx="2457450" cy="5479204"/>
            <wp:effectExtent l="19050" t="19050" r="19050" b="26670"/>
            <wp:docPr id="1775429876" name="Imagen 17754298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5429876" name="Imagen 1775429876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7438" cy="5501473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D9D1CEE" w14:textId="5D5DCB48" w:rsidR="006126A4" w:rsidRDefault="006126A4" w:rsidP="006126A4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rFonts w:ascii="Arial" w:hAnsi="Arial" w:cs="Arial"/>
          <w:sz w:val="22"/>
          <w:szCs w:val="22"/>
          <w:lang w:val="es-PE" w:eastAsia="es-PE"/>
        </w:rPr>
        <w:t>HISTORIAL DE LLAMADA AL SOLICITANTE.</w:t>
      </w:r>
    </w:p>
    <w:p w14:paraId="7F6BA488" w14:textId="77777777" w:rsidR="006126A4" w:rsidRDefault="006126A4" w:rsidP="006126A4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5F93FFF2" w14:textId="77777777" w:rsidR="006126A4" w:rsidRDefault="006126A4" w:rsidP="006126A4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4BCEE192" w14:textId="77777777" w:rsidR="006126A4" w:rsidRDefault="006126A4" w:rsidP="006126A4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5AB08524" w14:textId="77777777" w:rsidR="006126A4" w:rsidRDefault="006126A4" w:rsidP="006126A4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40F08D85" w14:textId="77777777" w:rsidR="006126A4" w:rsidRDefault="006126A4" w:rsidP="006126A4">
      <w:pPr>
        <w:rPr>
          <w:rFonts w:ascii="Arial" w:hAnsi="Arial" w:cs="Arial"/>
          <w:sz w:val="22"/>
          <w:szCs w:val="22"/>
          <w:lang w:val="es-PE" w:eastAsia="es-PE"/>
        </w:rPr>
      </w:pPr>
      <w:r w:rsidRPr="00012B70">
        <w:rPr>
          <w:rFonts w:ascii="Arial" w:hAnsi="Arial" w:cs="Arial"/>
          <w:sz w:val="22"/>
          <w:szCs w:val="22"/>
          <w:lang w:val="es-PE" w:eastAsia="es-PE"/>
        </w:rPr>
        <w:t>Fuente: Campo / propia</w:t>
      </w:r>
    </w:p>
    <w:p w14:paraId="6772002E" w14:textId="77777777" w:rsidR="006126A4" w:rsidRDefault="006126A4" w:rsidP="006126A4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1BB4C167" w14:textId="77777777" w:rsidR="006126A4" w:rsidRDefault="006126A4" w:rsidP="00967D37">
      <w:pPr>
        <w:jc w:val="center"/>
        <w:rPr>
          <w:lang w:val="es-PE"/>
        </w:rPr>
      </w:pPr>
    </w:p>
    <w:p w14:paraId="57E6D74E" w14:textId="77777777" w:rsidR="006126A4" w:rsidRDefault="006126A4" w:rsidP="00967D37">
      <w:pPr>
        <w:jc w:val="center"/>
        <w:rPr>
          <w:lang w:val="es-PE"/>
        </w:rPr>
      </w:pPr>
    </w:p>
    <w:p w14:paraId="73453788" w14:textId="77777777" w:rsidR="006126A4" w:rsidRDefault="006126A4" w:rsidP="00967D37">
      <w:pPr>
        <w:jc w:val="center"/>
        <w:rPr>
          <w:lang w:val="es-PE"/>
        </w:rPr>
      </w:pPr>
    </w:p>
    <w:p w14:paraId="0B08A79A" w14:textId="77777777" w:rsidR="006126A4" w:rsidRDefault="006126A4" w:rsidP="00967D37">
      <w:pPr>
        <w:jc w:val="center"/>
        <w:rPr>
          <w:lang w:val="es-PE"/>
        </w:rPr>
      </w:pPr>
    </w:p>
    <w:p w14:paraId="6E34F9F6" w14:textId="77777777" w:rsidR="006126A4" w:rsidRDefault="006126A4" w:rsidP="00967D37">
      <w:pPr>
        <w:jc w:val="center"/>
        <w:rPr>
          <w:lang w:val="es-PE"/>
        </w:rPr>
      </w:pPr>
    </w:p>
    <w:p w14:paraId="3449D1D8" w14:textId="66127C3C" w:rsidR="00B163B8" w:rsidRDefault="00B163B8" w:rsidP="00967D37">
      <w:pPr>
        <w:jc w:val="center"/>
        <w:rPr>
          <w:lang w:val="es-PE"/>
        </w:rPr>
      </w:pPr>
      <w:r w:rsidRPr="00506B1C">
        <w:rPr>
          <w:lang w:val="es-PE"/>
        </w:rPr>
        <w:t xml:space="preserve"> </w:t>
      </w:r>
    </w:p>
    <w:sectPr w:rsidR="00B163B8" w:rsidSect="00B163B8">
      <w:headerReference w:type="default" r:id="rId17"/>
      <w:footerReference w:type="default" r:id="rId18"/>
      <w:headerReference w:type="first" r:id="rId19"/>
      <w:footerReference w:type="first" r:id="rId20"/>
      <w:type w:val="continuous"/>
      <w:pgSz w:w="11907" w:h="16840" w:code="9"/>
      <w:pgMar w:top="357" w:right="1418" w:bottom="284" w:left="1418" w:header="397" w:footer="51" w:gutter="0"/>
      <w:cols w:space="720"/>
      <w:noEndnote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700DE27" w14:textId="77777777" w:rsidR="00F67D99" w:rsidRDefault="00F67D99">
      <w:r>
        <w:separator/>
      </w:r>
    </w:p>
  </w:endnote>
  <w:endnote w:type="continuationSeparator" w:id="0">
    <w:p w14:paraId="2AF80BFF" w14:textId="77777777" w:rsidR="00F67D99" w:rsidRDefault="00F67D9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G Times">
    <w:altName w:val="Times New Roman"/>
    <w:panose1 w:val="00000000000000000000"/>
    <w:charset w:val="00"/>
    <w:family w:val="roman"/>
    <w:notTrueType/>
    <w:pitch w:val="default"/>
  </w:font>
  <w:font w:name="Univers">
    <w:altName w:val="Calibri"/>
    <w:charset w:val="00"/>
    <w:family w:val="swiss"/>
    <w:pitch w:val="variable"/>
    <w:sig w:usb0="80000287" w:usb1="00000000" w:usb2="00000000" w:usb3="00000000" w:csb0="0000000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Style w:val="Tablaconcuadrcula"/>
      <w:tblW w:w="5000" w:type="pct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3119"/>
      <w:gridCol w:w="2930"/>
      <w:gridCol w:w="3022"/>
    </w:tblGrid>
    <w:tr w:rsidR="00684831" w14:paraId="09BD44CC" w14:textId="77777777" w:rsidTr="003A236D">
      <w:tc>
        <w:tcPr>
          <w:tcW w:w="1719" w:type="pct"/>
        </w:tcPr>
        <w:p w14:paraId="7B51FE3F" w14:textId="77777777" w:rsidR="00684831" w:rsidRDefault="00684831" w:rsidP="00684831">
          <w:pPr>
            <w:rPr>
              <w:lang w:val="es-PE"/>
            </w:rPr>
          </w:pPr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Elaborado: </w:t>
          </w:r>
          <w:r w:rsidR="00364196" w:rsidRPr="00364196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Ing. </w:t>
          </w:r>
          <w:r w:rsidR="00426EEC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Leonardo Saavedra L.</w:t>
          </w:r>
        </w:p>
      </w:tc>
      <w:tc>
        <w:tcPr>
          <w:tcW w:w="1615" w:type="pct"/>
        </w:tcPr>
        <w:p w14:paraId="1393A3E9" w14:textId="77777777" w:rsidR="00684831" w:rsidRPr="00BD5619" w:rsidRDefault="00684831" w:rsidP="006E68F6">
          <w:pPr>
            <w:jc w:val="center"/>
            <w:rPr>
              <w:rFonts w:ascii="Tahoma" w:hAnsi="Tahoma" w:cs="Tahoma"/>
              <w:sz w:val="12"/>
              <w:lang w:val="es-PE"/>
            </w:rPr>
          </w:pPr>
        </w:p>
      </w:tc>
      <w:tc>
        <w:tcPr>
          <w:tcW w:w="1666" w:type="pct"/>
        </w:tcPr>
        <w:p w14:paraId="2203E036" w14:textId="77777777" w:rsidR="00684831" w:rsidRDefault="00684831" w:rsidP="006E68F6">
          <w:pPr>
            <w:jc w:val="right"/>
            <w:rPr>
              <w:lang w:val="es-PE"/>
            </w:rPr>
          </w:pPr>
          <w:proofErr w:type="spellStart"/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Applus</w:t>
          </w:r>
          <w:proofErr w:type="spellEnd"/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 </w:t>
          </w:r>
          <w:proofErr w:type="spellStart"/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Norcontrol</w:t>
          </w:r>
          <w:proofErr w:type="spellEnd"/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 Perú S.A.C</w:t>
          </w:r>
          <w:r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.</w:t>
          </w:r>
        </w:p>
      </w:tc>
    </w:tr>
    <w:tr w:rsidR="00684831" w:rsidRPr="004122BD" w14:paraId="409BB4DB" w14:textId="77777777" w:rsidTr="003A236D">
      <w:tc>
        <w:tcPr>
          <w:tcW w:w="1719" w:type="pct"/>
        </w:tcPr>
        <w:p w14:paraId="3D04FD08" w14:textId="188D5220" w:rsidR="00684831" w:rsidRPr="00233047" w:rsidRDefault="00684831" w:rsidP="00684831">
          <w:pPr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</w:pPr>
          <w:r w:rsidRPr="00233047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 xml:space="preserve">Supervisor </w:t>
          </w:r>
          <w:r w:rsidR="00E34A9B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>PLUZ</w:t>
          </w:r>
          <w:r w:rsidRPr="00233047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>:</w:t>
          </w:r>
          <w:r w:rsidRPr="00233047">
            <w:rPr>
              <w:rFonts w:ascii="Tahoma" w:hAnsi="Tahoma" w:cs="Tahoma"/>
              <w:color w:val="FF6900"/>
              <w:sz w:val="16"/>
              <w:szCs w:val="16"/>
              <w:lang w:val="en-US" w:eastAsia="es-ES_tradnl"/>
            </w:rPr>
            <w:t xml:space="preserve"> </w:t>
          </w:r>
          <w:r w:rsidRPr="00233047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 xml:space="preserve">Ing. </w:t>
          </w:r>
          <w:r w:rsidR="00CB2414" w:rsidRPr="008F0365">
            <w:rPr>
              <w:rFonts w:ascii="Tahoma" w:hAnsi="Tahoma" w:cs="Tahoma"/>
              <w:noProof/>
              <w:color w:val="746661"/>
              <w:sz w:val="16"/>
              <w:szCs w:val="16"/>
              <w:lang w:val="en-US" w:eastAsia="es-ES_tradnl"/>
            </w:rPr>
            <w:t>Gustavo Vásquez</w:t>
          </w:r>
          <w:r w:rsidR="002E2A5C" w:rsidRPr="00233047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>.</w:t>
          </w:r>
        </w:p>
      </w:tc>
      <w:tc>
        <w:tcPr>
          <w:tcW w:w="1615" w:type="pct"/>
        </w:tcPr>
        <w:p w14:paraId="036BFB38" w14:textId="77777777" w:rsidR="00684831" w:rsidRPr="004122BD" w:rsidRDefault="00684831" w:rsidP="006E68F6">
          <w:pPr>
            <w:jc w:val="center"/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</w:pP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t>Página</w:t>
          </w:r>
          <w:r w:rsidRPr="004122BD">
            <w:rPr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t xml:space="preserve"> </w: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begin"/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instrText xml:space="preserve"> PAGE </w:instrTex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separate"/>
          </w:r>
          <w:r w:rsidR="00E670BE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t>6</w: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end"/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t xml:space="preserve"> de </w: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begin"/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instrText xml:space="preserve"> NUMPAGES </w:instrTex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separate"/>
          </w:r>
          <w:r w:rsidR="00E670BE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t>6</w: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end"/>
          </w:r>
        </w:p>
      </w:tc>
      <w:tc>
        <w:tcPr>
          <w:tcW w:w="1666" w:type="pct"/>
        </w:tcPr>
        <w:p w14:paraId="6091489E" w14:textId="77777777" w:rsidR="00684831" w:rsidRPr="004122BD" w:rsidRDefault="00684831" w:rsidP="006E68F6">
          <w:pPr>
            <w:jc w:val="right"/>
            <w:rPr>
              <w:rFonts w:ascii="Tahoma" w:hAnsi="Tahoma" w:cs="Tahoma"/>
              <w:color w:val="FF6900"/>
              <w:sz w:val="16"/>
              <w:szCs w:val="16"/>
              <w:lang w:val="es-PE" w:eastAsia="es-ES_tradnl"/>
            </w:rPr>
          </w:pPr>
          <w:r w:rsidRPr="004122BD">
            <w:rPr>
              <w:rFonts w:ascii="Tahoma" w:hAnsi="Tahoma" w:cs="Tahoma"/>
              <w:color w:val="FF6900"/>
              <w:sz w:val="16"/>
              <w:szCs w:val="16"/>
              <w:lang w:val="es-PE" w:eastAsia="es-ES_tradnl"/>
            </w:rPr>
            <w:t>www.applus.com</w:t>
          </w:r>
        </w:p>
      </w:tc>
    </w:tr>
    <w:tr w:rsidR="00684831" w14:paraId="322F032D" w14:textId="77777777" w:rsidTr="003A236D">
      <w:trPr>
        <w:trHeight w:val="202"/>
      </w:trPr>
      <w:tc>
        <w:tcPr>
          <w:tcW w:w="1719" w:type="pct"/>
        </w:tcPr>
        <w:p w14:paraId="30761F22" w14:textId="1D89DCC6" w:rsidR="00684831" w:rsidRDefault="00684831" w:rsidP="00684831">
          <w:pPr>
            <w:rPr>
              <w:lang w:val="es-PE"/>
            </w:rPr>
          </w:pPr>
          <w:r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Fecha:</w:t>
          </w:r>
          <w:r w:rsidR="00593ED4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 </w:t>
          </w:r>
          <w:r w:rsidR="0053038B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06</w:t>
          </w:r>
          <w:r w:rsidR="00CB2414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.0</w:t>
          </w:r>
          <w:r w:rsidR="0053038B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4</w:t>
          </w:r>
          <w:r w:rsidR="00CB2414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.2025</w:t>
          </w:r>
        </w:p>
      </w:tc>
      <w:tc>
        <w:tcPr>
          <w:tcW w:w="1615" w:type="pct"/>
        </w:tcPr>
        <w:p w14:paraId="3E953292" w14:textId="77777777" w:rsidR="00684831" w:rsidRDefault="00684831" w:rsidP="006E68F6">
          <w:pPr>
            <w:rPr>
              <w:lang w:val="es-PE"/>
            </w:rPr>
          </w:pPr>
        </w:p>
      </w:tc>
      <w:tc>
        <w:tcPr>
          <w:tcW w:w="1666" w:type="pct"/>
        </w:tcPr>
        <w:p w14:paraId="7CC1CEFF" w14:textId="77777777" w:rsidR="00684831" w:rsidRDefault="00684831" w:rsidP="006E68F6">
          <w:pPr>
            <w:rPr>
              <w:lang w:val="es-PE"/>
            </w:rPr>
          </w:pPr>
        </w:p>
      </w:tc>
    </w:tr>
  </w:tbl>
  <w:p w14:paraId="5099969C" w14:textId="77777777" w:rsidR="00EE31EC" w:rsidRPr="00684831" w:rsidRDefault="00EE31EC">
    <w:pPr>
      <w:pStyle w:val="Piedepgina"/>
      <w:jc w:val="right"/>
      <w:rPr>
        <w:lang w:val="es-PE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29F6340" w14:textId="77777777" w:rsidR="00EE31EC" w:rsidRPr="00A831D0" w:rsidRDefault="00EE31EC" w:rsidP="000101C2">
    <w:pPr>
      <w:pStyle w:val="Piedepgina"/>
      <w:tabs>
        <w:tab w:val="left" w:pos="5245"/>
      </w:tabs>
      <w:jc w:val="both"/>
      <w:rPr>
        <w:rFonts w:ascii="Tahoma" w:hAnsi="Tahoma" w:cs="Tahoma"/>
        <w:color w:val="808080"/>
        <w:spacing w:val="-3"/>
        <w:sz w:val="20"/>
      </w:rPr>
    </w:pPr>
    <w:r w:rsidRPr="00A831D0">
      <w:rPr>
        <w:rFonts w:ascii="Tahoma" w:hAnsi="Tahoma" w:cs="Tahoma"/>
        <w:color w:val="808080"/>
        <w:spacing w:val="-3"/>
        <w:sz w:val="20"/>
      </w:rPr>
      <w:t>L</w:t>
    </w:r>
    <w:r w:rsidR="00853FB1" w:rsidRPr="00A831D0">
      <w:rPr>
        <w:rFonts w:ascii="Tahoma" w:hAnsi="Tahoma" w:cs="Tahoma"/>
        <w:color w:val="808080"/>
        <w:spacing w:val="-3"/>
        <w:sz w:val="20"/>
      </w:rPr>
      <w:t>5-FMT-046 Rev. 04</w:t>
    </w:r>
    <w:r w:rsidR="000101C2" w:rsidRPr="00A831D0">
      <w:rPr>
        <w:rFonts w:ascii="Tahoma" w:hAnsi="Tahoma" w:cs="Tahoma"/>
        <w:color w:val="808080"/>
        <w:spacing w:val="-3"/>
        <w:sz w:val="20"/>
      </w:rPr>
      <w:tab/>
    </w:r>
    <w:r w:rsidR="000101C2" w:rsidRPr="00A831D0">
      <w:rPr>
        <w:rFonts w:ascii="Tahoma" w:hAnsi="Tahoma" w:cs="Tahoma"/>
        <w:color w:val="808080"/>
        <w:spacing w:val="-3"/>
        <w:sz w:val="20"/>
      </w:rPr>
      <w:tab/>
    </w:r>
    <w:r w:rsidR="000101C2" w:rsidRPr="00A831D0">
      <w:rPr>
        <w:rFonts w:ascii="Tahoma" w:hAnsi="Tahoma" w:cs="Tahoma"/>
        <w:color w:val="808080"/>
        <w:spacing w:val="-3"/>
        <w:sz w:val="20"/>
      </w:rPr>
      <w:tab/>
    </w:r>
    <w:r w:rsidR="000101C2" w:rsidRPr="00A831D0">
      <w:rPr>
        <w:rFonts w:ascii="Tahoma" w:hAnsi="Tahoma" w:cs="Tahoma"/>
        <w:color w:val="808080"/>
        <w:spacing w:val="-3"/>
        <w:sz w:val="20"/>
      </w:rPr>
      <w:tab/>
    </w:r>
    <w:r w:rsidR="000101C2" w:rsidRPr="00A831D0">
      <w:rPr>
        <w:rFonts w:ascii="Tahoma" w:hAnsi="Tahoma" w:cs="Tahoma"/>
        <w:color w:val="808080"/>
        <w:spacing w:val="-3"/>
        <w:sz w:val="20"/>
      </w:rPr>
      <w:tab/>
    </w:r>
    <w:r w:rsidR="000101C2" w:rsidRPr="00A831D0">
      <w:rPr>
        <w:rFonts w:ascii="Tahoma" w:hAnsi="Tahoma" w:cs="Tahoma"/>
        <w:color w:val="808080"/>
        <w:spacing w:val="-3"/>
        <w:sz w:val="20"/>
      </w:rPr>
      <w:tab/>
      <w:t>20-Jul-2017</w:t>
    </w:r>
    <w:r w:rsidRPr="00A831D0">
      <w:rPr>
        <w:rFonts w:ascii="Tahoma" w:hAnsi="Tahoma" w:cs="Tahoma"/>
        <w:color w:val="808080"/>
        <w:spacing w:val="-3"/>
        <w:sz w:val="20"/>
      </w:rPr>
      <w:tab/>
    </w:r>
    <w:r w:rsidRPr="00A831D0">
      <w:rPr>
        <w:rFonts w:ascii="Tahoma" w:hAnsi="Tahoma" w:cs="Tahoma"/>
        <w:color w:val="808080"/>
        <w:spacing w:val="-3"/>
        <w:sz w:val="20"/>
      </w:rPr>
      <w:tab/>
    </w:r>
    <w:r w:rsidRPr="00A831D0">
      <w:rPr>
        <w:rFonts w:ascii="Tahoma" w:hAnsi="Tahoma" w:cs="Tahoma"/>
        <w:color w:val="808080"/>
        <w:spacing w:val="-3"/>
        <w:sz w:val="20"/>
      </w:rPr>
      <w:tab/>
    </w:r>
    <w:r w:rsidRPr="00A831D0">
      <w:rPr>
        <w:rFonts w:ascii="Tahoma" w:hAnsi="Tahoma" w:cs="Tahoma"/>
        <w:color w:val="808080"/>
        <w:spacing w:val="-3"/>
        <w:sz w:val="20"/>
      </w:rPr>
      <w:tab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5E2262C" w14:textId="77777777" w:rsidR="00F67D99" w:rsidRDefault="00F67D99">
      <w:r>
        <w:separator/>
      </w:r>
    </w:p>
  </w:footnote>
  <w:footnote w:type="continuationSeparator" w:id="0">
    <w:p w14:paraId="73414C14" w14:textId="77777777" w:rsidR="00F67D99" w:rsidRDefault="00F67D99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5000" w:type="pct"/>
      <w:jc w:val="center"/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  <w:insideV w:val="single" w:sz="4" w:space="0" w:color="auto"/>
      </w:tblBorders>
      <w:tblCellMar>
        <w:left w:w="70" w:type="dxa"/>
        <w:right w:w="70" w:type="dxa"/>
      </w:tblCellMar>
      <w:tblLook w:val="0000" w:firstRow="0" w:lastRow="0" w:firstColumn="0" w:lastColumn="0" w:noHBand="0" w:noVBand="0"/>
    </w:tblPr>
    <w:tblGrid>
      <w:gridCol w:w="1969"/>
      <w:gridCol w:w="4318"/>
      <w:gridCol w:w="2754"/>
    </w:tblGrid>
    <w:tr w:rsidR="00606A87" w:rsidRPr="00FD4FA1" w14:paraId="045C3ACC" w14:textId="77777777" w:rsidTr="00C20F6B">
      <w:trPr>
        <w:trHeight w:val="1246"/>
        <w:jc w:val="center"/>
      </w:trPr>
      <w:tc>
        <w:tcPr>
          <w:tcW w:w="1089" w:type="pct"/>
          <w:vAlign w:val="center"/>
        </w:tcPr>
        <w:p w14:paraId="6C419550" w14:textId="77777777" w:rsidR="00606A87" w:rsidRPr="0002689A" w:rsidRDefault="00606A87" w:rsidP="00606A87">
          <w:pPr>
            <w:tabs>
              <w:tab w:val="center" w:pos="4252"/>
              <w:tab w:val="right" w:pos="8504"/>
            </w:tabs>
            <w:spacing w:before="60" w:after="60"/>
            <w:jc w:val="center"/>
            <w:rPr>
              <w:rFonts w:cs="Arial"/>
              <w:lang w:val="es-PE" w:eastAsia="es-ES_tradnl"/>
            </w:rPr>
          </w:pPr>
          <w:r>
            <w:rPr>
              <w:noProof/>
              <w:spacing w:val="-4"/>
              <w:sz w:val="36"/>
              <w:lang w:val="es-PE" w:eastAsia="es-PE"/>
            </w:rPr>
            <w:drawing>
              <wp:anchor distT="0" distB="0" distL="114300" distR="114300" simplePos="0" relativeHeight="251661312" behindDoc="0" locked="0" layoutInCell="1" allowOverlap="1" wp14:anchorId="47AC288C" wp14:editId="329C605F">
                <wp:simplePos x="0" y="0"/>
                <wp:positionH relativeFrom="column">
                  <wp:posOffset>64770</wp:posOffset>
                </wp:positionH>
                <wp:positionV relativeFrom="paragraph">
                  <wp:posOffset>64135</wp:posOffset>
                </wp:positionV>
                <wp:extent cx="1111250" cy="395605"/>
                <wp:effectExtent l="0" t="0" r="0" b="4445"/>
                <wp:wrapNone/>
                <wp:docPr id="21" name="Picture 3" descr="C:\Users\mhayman\Pictures\Branding Documents\Applus Logos\logosApplus+_RGB_color (no border).jp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3" descr="C:\Users\mhayman\Pictures\Branding Documents\Applus Logos\logosApplus+_RGB_color (no border).jp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111250" cy="3956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</w:p>
      </w:tc>
      <w:tc>
        <w:tcPr>
          <w:tcW w:w="2388" w:type="pct"/>
          <w:vAlign w:val="center"/>
        </w:tcPr>
        <w:p w14:paraId="2B0A1D84" w14:textId="77777777" w:rsidR="00606A87" w:rsidRPr="0002689A" w:rsidRDefault="00606A87" w:rsidP="00606A87">
          <w:pPr>
            <w:tabs>
              <w:tab w:val="center" w:pos="4252"/>
              <w:tab w:val="right" w:pos="8504"/>
            </w:tabs>
            <w:jc w:val="center"/>
            <w:rPr>
              <w:rFonts w:ascii="Arial" w:hAnsi="Arial" w:cs="Arial"/>
              <w:b/>
              <w:sz w:val="28"/>
              <w:szCs w:val="28"/>
              <w:lang w:val="es-PE" w:eastAsia="es-ES_tradnl"/>
            </w:rPr>
          </w:pPr>
          <w:r w:rsidRPr="0002689A">
            <w:rPr>
              <w:rFonts w:ascii="Arial" w:hAnsi="Arial" w:cs="Arial"/>
              <w:b/>
              <w:sz w:val="28"/>
              <w:szCs w:val="28"/>
              <w:lang w:val="es-PE" w:eastAsia="es-ES_tradnl"/>
            </w:rPr>
            <w:t>INFORME DE TRABAJO:</w:t>
          </w:r>
        </w:p>
        <w:p w14:paraId="3E1B29BE" w14:textId="77777777" w:rsidR="00606A87" w:rsidRPr="0002689A" w:rsidRDefault="00F42484" w:rsidP="00606A87">
          <w:pPr>
            <w:tabs>
              <w:tab w:val="center" w:pos="4252"/>
              <w:tab w:val="right" w:pos="8504"/>
            </w:tabs>
            <w:jc w:val="center"/>
            <w:rPr>
              <w:rFonts w:ascii="Arial" w:hAnsi="Arial" w:cs="Arial"/>
              <w:b/>
              <w:lang w:val="es-PE" w:eastAsia="es-ES_tradnl"/>
            </w:rPr>
          </w:pPr>
          <w:r>
            <w:rPr>
              <w:rFonts w:ascii="Arial" w:hAnsi="Arial" w:cs="Arial"/>
              <w:b/>
              <w:lang w:val="es-PE" w:eastAsia="es-ES_tradnl"/>
            </w:rPr>
            <w:t>RUTINA</w:t>
          </w:r>
        </w:p>
      </w:tc>
      <w:tc>
        <w:tcPr>
          <w:tcW w:w="1523" w:type="pct"/>
          <w:vAlign w:val="center"/>
        </w:tcPr>
        <w:p w14:paraId="331D413B" w14:textId="77777777" w:rsidR="00606A87" w:rsidRPr="0002689A" w:rsidRDefault="003B6417" w:rsidP="00606A87">
          <w:pPr>
            <w:tabs>
              <w:tab w:val="center" w:pos="4252"/>
              <w:tab w:val="right" w:pos="8504"/>
            </w:tabs>
            <w:spacing w:before="60" w:after="60"/>
            <w:jc w:val="center"/>
            <w:rPr>
              <w:rFonts w:cs="Arial"/>
              <w:lang w:val="es-PE" w:eastAsia="es-ES_tradnl"/>
            </w:rPr>
          </w:pPr>
          <w:r>
            <w:rPr>
              <w:noProof/>
            </w:rPr>
            <w:drawing>
              <wp:inline distT="0" distB="0" distL="0" distR="0" wp14:anchorId="3429EA5D" wp14:editId="4710C10F">
                <wp:extent cx="1237702" cy="695602"/>
                <wp:effectExtent l="0" t="0" r="635" b="9525"/>
                <wp:docPr id="63" name="Imagen 6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5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251383" cy="70329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</w:tr>
  </w:tbl>
  <w:p w14:paraId="614846B9" w14:textId="77777777" w:rsidR="00606A87" w:rsidRPr="00893230" w:rsidRDefault="00606A87">
    <w:pPr>
      <w:pStyle w:val="Encabezado"/>
      <w:rPr>
        <w:rFonts w:ascii="Tahoma" w:hAnsi="Tahoma" w:cs="Tahoma"/>
        <w:lang w:val="es-ES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5000" w:type="pct"/>
      <w:jc w:val="center"/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  <w:insideV w:val="single" w:sz="4" w:space="0" w:color="auto"/>
      </w:tblBorders>
      <w:tblCellMar>
        <w:left w:w="70" w:type="dxa"/>
        <w:right w:w="70" w:type="dxa"/>
      </w:tblCellMar>
      <w:tblLook w:val="0000" w:firstRow="0" w:lastRow="0" w:firstColumn="0" w:lastColumn="0" w:noHBand="0" w:noVBand="0"/>
    </w:tblPr>
    <w:tblGrid>
      <w:gridCol w:w="2013"/>
      <w:gridCol w:w="4730"/>
      <w:gridCol w:w="2298"/>
    </w:tblGrid>
    <w:tr w:rsidR="0002689A" w:rsidRPr="005924FF" w14:paraId="7A85F145" w14:textId="77777777" w:rsidTr="0002689A">
      <w:trPr>
        <w:trHeight w:val="1246"/>
        <w:jc w:val="center"/>
      </w:trPr>
      <w:tc>
        <w:tcPr>
          <w:tcW w:w="1113" w:type="pct"/>
          <w:vAlign w:val="center"/>
        </w:tcPr>
        <w:p w14:paraId="6F6DDD6C" w14:textId="77777777" w:rsidR="0002689A" w:rsidRPr="0002689A" w:rsidRDefault="0002689A" w:rsidP="0002689A">
          <w:pPr>
            <w:tabs>
              <w:tab w:val="center" w:pos="4252"/>
              <w:tab w:val="right" w:pos="8504"/>
            </w:tabs>
            <w:spacing w:before="60" w:after="60"/>
            <w:jc w:val="center"/>
            <w:rPr>
              <w:rFonts w:cs="Arial"/>
              <w:lang w:val="es-PE" w:eastAsia="es-ES_tradnl"/>
            </w:rPr>
          </w:pPr>
          <w:r>
            <w:rPr>
              <w:noProof/>
              <w:spacing w:val="-4"/>
              <w:sz w:val="36"/>
              <w:lang w:val="es-PE" w:eastAsia="es-PE"/>
            </w:rPr>
            <w:drawing>
              <wp:anchor distT="0" distB="0" distL="114300" distR="114300" simplePos="0" relativeHeight="251660288" behindDoc="0" locked="0" layoutInCell="1" allowOverlap="1" wp14:anchorId="68CB3D08" wp14:editId="57F13AEA">
                <wp:simplePos x="0" y="0"/>
                <wp:positionH relativeFrom="column">
                  <wp:posOffset>64770</wp:posOffset>
                </wp:positionH>
                <wp:positionV relativeFrom="paragraph">
                  <wp:posOffset>64135</wp:posOffset>
                </wp:positionV>
                <wp:extent cx="1111250" cy="395605"/>
                <wp:effectExtent l="0" t="0" r="0" b="4445"/>
                <wp:wrapNone/>
                <wp:docPr id="25" name="Picture 3" descr="C:\Users\mhayman\Pictures\Branding Documents\Applus Logos\logosApplus+_RGB_color (no border).jp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3" descr="C:\Users\mhayman\Pictures\Branding Documents\Applus Logos\logosApplus+_RGB_color (no border).jp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111250" cy="3956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</w:p>
      </w:tc>
      <w:tc>
        <w:tcPr>
          <w:tcW w:w="2616" w:type="pct"/>
          <w:vAlign w:val="center"/>
        </w:tcPr>
        <w:p w14:paraId="64D46507" w14:textId="77777777" w:rsidR="0002689A" w:rsidRPr="0002689A" w:rsidRDefault="0002689A" w:rsidP="0002689A">
          <w:pPr>
            <w:tabs>
              <w:tab w:val="center" w:pos="4252"/>
              <w:tab w:val="right" w:pos="8504"/>
            </w:tabs>
            <w:jc w:val="center"/>
            <w:rPr>
              <w:rFonts w:ascii="Arial" w:hAnsi="Arial" w:cs="Arial"/>
              <w:b/>
              <w:sz w:val="28"/>
              <w:szCs w:val="28"/>
              <w:lang w:val="es-PE" w:eastAsia="es-ES_tradnl"/>
            </w:rPr>
          </w:pPr>
          <w:r w:rsidRPr="0002689A">
            <w:rPr>
              <w:rFonts w:ascii="Arial" w:hAnsi="Arial" w:cs="Arial"/>
              <w:b/>
              <w:sz w:val="28"/>
              <w:szCs w:val="28"/>
              <w:lang w:val="es-PE" w:eastAsia="es-ES_tradnl"/>
            </w:rPr>
            <w:t>INFORME DE TRABAJO:</w:t>
          </w:r>
        </w:p>
        <w:p w14:paraId="4334B3DB" w14:textId="77777777" w:rsidR="0002689A" w:rsidRPr="0002689A" w:rsidRDefault="0002689A" w:rsidP="0002689A">
          <w:pPr>
            <w:tabs>
              <w:tab w:val="center" w:pos="4252"/>
              <w:tab w:val="right" w:pos="8504"/>
            </w:tabs>
            <w:jc w:val="center"/>
            <w:rPr>
              <w:rFonts w:ascii="Arial" w:hAnsi="Arial" w:cs="Arial"/>
              <w:b/>
              <w:lang w:val="es-PE" w:eastAsia="es-ES_tradnl"/>
            </w:rPr>
          </w:pPr>
          <w:r w:rsidRPr="0002689A">
            <w:rPr>
              <w:rFonts w:ascii="Arial" w:hAnsi="Arial" w:cs="Arial"/>
              <w:b/>
              <w:sz w:val="28"/>
              <w:szCs w:val="28"/>
              <w:lang w:val="es-PE" w:eastAsia="es-ES_tradnl"/>
            </w:rPr>
            <w:t>REFORMA SUSTANCIAL</w:t>
          </w:r>
        </w:p>
      </w:tc>
      <w:tc>
        <w:tcPr>
          <w:tcW w:w="1271" w:type="pct"/>
          <w:vAlign w:val="center"/>
        </w:tcPr>
        <w:p w14:paraId="57E4AB21" w14:textId="77777777" w:rsidR="0002689A" w:rsidRPr="0002689A" w:rsidRDefault="0002689A" w:rsidP="0002689A">
          <w:pPr>
            <w:tabs>
              <w:tab w:val="center" w:pos="4252"/>
              <w:tab w:val="right" w:pos="8504"/>
            </w:tabs>
            <w:spacing w:before="60" w:after="60"/>
            <w:jc w:val="center"/>
            <w:rPr>
              <w:rFonts w:cs="Arial"/>
              <w:lang w:val="es-PE" w:eastAsia="es-ES_tradnl"/>
            </w:rPr>
          </w:pPr>
          <w:r w:rsidRPr="0002689A">
            <w:rPr>
              <w:rFonts w:cs="Arial"/>
              <w:noProof/>
              <w:lang w:val="es-PE" w:eastAsia="es-PE"/>
            </w:rPr>
            <w:drawing>
              <wp:anchor distT="0" distB="0" distL="114300" distR="114300" simplePos="0" relativeHeight="251659264" behindDoc="0" locked="0" layoutInCell="1" allowOverlap="1" wp14:anchorId="5C6E0922" wp14:editId="04614D4C">
                <wp:simplePos x="0" y="0"/>
                <wp:positionH relativeFrom="column">
                  <wp:posOffset>123825</wp:posOffset>
                </wp:positionH>
                <wp:positionV relativeFrom="paragraph">
                  <wp:posOffset>9525</wp:posOffset>
                </wp:positionV>
                <wp:extent cx="1104900" cy="626745"/>
                <wp:effectExtent l="0" t="0" r="0" b="1905"/>
                <wp:wrapNone/>
                <wp:docPr id="26" name="Imagen 2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" name="cajetin Enel Layout1-001.jpg"/>
                        <pic:cNvPicPr/>
                      </pic:nvPicPr>
                      <pic:blipFill>
                        <a:blip r:embed="rId2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104900" cy="62674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</w:p>
      </w:tc>
    </w:tr>
  </w:tbl>
  <w:p w14:paraId="7F85CD90" w14:textId="77777777" w:rsidR="0002689A" w:rsidRPr="00893230" w:rsidRDefault="0002689A" w:rsidP="00955820">
    <w:pPr>
      <w:pStyle w:val="Encabezado"/>
      <w:tabs>
        <w:tab w:val="clear" w:pos="4153"/>
        <w:tab w:val="clear" w:pos="8306"/>
        <w:tab w:val="left" w:pos="3945"/>
      </w:tabs>
      <w:rPr>
        <w:rFonts w:ascii="Times New Roman" w:hAnsi="Times New Roman"/>
        <w:lang w:val="es-ES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109" type="#_x0000_t75" style="width:931.5pt;height:594pt;visibility:visible;mso-wrap-style:square" o:bordertopcolor="black" o:borderleftcolor="black" o:borderbottomcolor="black" o:borderrightcolor="black" o:bullet="t">
        <v:imagedata r:id="rId1" o:title=""/>
        <w10:bordertop type="single" width="8"/>
        <w10:borderleft type="single" width="8"/>
        <w10:borderbottom type="single" width="8"/>
        <w10:borderright type="single" width="8"/>
      </v:shape>
    </w:pict>
  </w:numPicBullet>
  <w:abstractNum w:abstractNumId="0" w15:restartNumberingAfterBreak="1">
    <w:nsid w:val="00211738"/>
    <w:multiLevelType w:val="hybridMultilevel"/>
    <w:tmpl w:val="A5C64D1A"/>
    <w:lvl w:ilvl="0" w:tplc="7A5CBC1A">
      <w:start w:val="1"/>
      <w:numFmt w:val="bullet"/>
      <w:lvlText w:val=""/>
      <w:lvlJc w:val="left"/>
      <w:pPr>
        <w:ind w:left="1074" w:hanging="360"/>
      </w:pPr>
      <w:rPr>
        <w:rFonts w:ascii="Symbol" w:eastAsia="Times New Roman" w:hAnsi="Symbol" w:cs="Arial" w:hint="default"/>
      </w:rPr>
    </w:lvl>
    <w:lvl w:ilvl="1" w:tplc="280A0003" w:tentative="1">
      <w:start w:val="1"/>
      <w:numFmt w:val="bullet"/>
      <w:lvlText w:val="o"/>
      <w:lvlJc w:val="left"/>
      <w:pPr>
        <w:ind w:left="1794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514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234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954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674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394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6114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834" w:hanging="360"/>
      </w:pPr>
      <w:rPr>
        <w:rFonts w:ascii="Wingdings" w:hAnsi="Wingdings" w:hint="default"/>
      </w:rPr>
    </w:lvl>
  </w:abstractNum>
  <w:abstractNum w:abstractNumId="1" w15:restartNumberingAfterBreak="1">
    <w:nsid w:val="07503ECC"/>
    <w:multiLevelType w:val="hybridMultilevel"/>
    <w:tmpl w:val="57A2624C"/>
    <w:lvl w:ilvl="0" w:tplc="280A0001">
      <w:start w:val="25"/>
      <w:numFmt w:val="bullet"/>
      <w:lvlText w:val=""/>
      <w:lvlJc w:val="left"/>
      <w:pPr>
        <w:ind w:left="720" w:hanging="360"/>
      </w:pPr>
      <w:rPr>
        <w:rFonts w:ascii="Symbol" w:eastAsia="Times New Roman" w:hAnsi="Symbol" w:cs="Times New Roman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1">
    <w:nsid w:val="09911E50"/>
    <w:multiLevelType w:val="multilevel"/>
    <w:tmpl w:val="124AEC4A"/>
    <w:lvl w:ilvl="0">
      <w:start w:val="1"/>
      <w:numFmt w:val="decimal"/>
      <w:lvlText w:val="%1.0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880"/>
        </w:tabs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4680"/>
        </w:tabs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760"/>
        </w:tabs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480"/>
        </w:tabs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560"/>
        </w:tabs>
        <w:ind w:left="7560" w:hanging="1800"/>
      </w:pPr>
      <w:rPr>
        <w:rFonts w:hint="default"/>
      </w:rPr>
    </w:lvl>
  </w:abstractNum>
  <w:abstractNum w:abstractNumId="3" w15:restartNumberingAfterBreak="1">
    <w:nsid w:val="09EA0D4D"/>
    <w:multiLevelType w:val="multilevel"/>
    <w:tmpl w:val="DF740DF2"/>
    <w:lvl w:ilvl="0">
      <w:start w:val="1"/>
      <w:numFmt w:val="decimal"/>
      <w:lvlText w:val="%1.0"/>
      <w:lvlJc w:val="left"/>
      <w:pPr>
        <w:tabs>
          <w:tab w:val="num" w:pos="390"/>
        </w:tabs>
        <w:ind w:left="390" w:hanging="39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110"/>
        </w:tabs>
        <w:ind w:left="1110" w:hanging="39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3240"/>
        </w:tabs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5040"/>
        </w:tabs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760"/>
        </w:tabs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840"/>
        </w:tabs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560"/>
        </w:tabs>
        <w:ind w:left="7560" w:hanging="1800"/>
      </w:pPr>
      <w:rPr>
        <w:rFonts w:hint="default"/>
      </w:rPr>
    </w:lvl>
  </w:abstractNum>
  <w:abstractNum w:abstractNumId="4" w15:restartNumberingAfterBreak="1">
    <w:nsid w:val="0CF07DF1"/>
    <w:multiLevelType w:val="multilevel"/>
    <w:tmpl w:val="A1EC78DA"/>
    <w:lvl w:ilvl="0">
      <w:start w:val="1"/>
      <w:numFmt w:val="decimal"/>
      <w:lvlText w:val="%1.0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880"/>
        </w:tabs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4680"/>
        </w:tabs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400"/>
        </w:tabs>
        <w:ind w:left="540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480"/>
        </w:tabs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200"/>
        </w:tabs>
        <w:ind w:left="7200" w:hanging="1440"/>
      </w:pPr>
      <w:rPr>
        <w:rFonts w:hint="default"/>
      </w:rPr>
    </w:lvl>
  </w:abstractNum>
  <w:abstractNum w:abstractNumId="5" w15:restartNumberingAfterBreak="1">
    <w:nsid w:val="0E742A7A"/>
    <w:multiLevelType w:val="hybridMultilevel"/>
    <w:tmpl w:val="8278DB04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6" w15:restartNumberingAfterBreak="1">
    <w:nsid w:val="0FAB5374"/>
    <w:multiLevelType w:val="hybridMultilevel"/>
    <w:tmpl w:val="0B9A4D0A"/>
    <w:lvl w:ilvl="0" w:tplc="BEE296A6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1">
    <w:nsid w:val="11B323D2"/>
    <w:multiLevelType w:val="hybridMultilevel"/>
    <w:tmpl w:val="96329578"/>
    <w:lvl w:ilvl="0" w:tplc="2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1">
    <w:nsid w:val="157E2F9B"/>
    <w:multiLevelType w:val="hybridMultilevel"/>
    <w:tmpl w:val="3152834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1">
    <w:nsid w:val="183F6213"/>
    <w:multiLevelType w:val="multilevel"/>
    <w:tmpl w:val="9764495A"/>
    <w:lvl w:ilvl="0">
      <w:start w:val="1"/>
      <w:numFmt w:val="decimal"/>
      <w:lvlText w:val="%1.0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880"/>
        </w:tabs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4680"/>
        </w:tabs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400"/>
        </w:tabs>
        <w:ind w:left="540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480"/>
        </w:tabs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200"/>
        </w:tabs>
        <w:ind w:left="7200" w:hanging="1440"/>
      </w:pPr>
      <w:rPr>
        <w:rFonts w:hint="default"/>
      </w:rPr>
    </w:lvl>
  </w:abstractNum>
  <w:abstractNum w:abstractNumId="10" w15:restartNumberingAfterBreak="1">
    <w:nsid w:val="192129A4"/>
    <w:multiLevelType w:val="multilevel"/>
    <w:tmpl w:val="797AA18E"/>
    <w:lvl w:ilvl="0">
      <w:start w:val="2"/>
      <w:numFmt w:val="decimal"/>
      <w:lvlText w:val="%1.0"/>
      <w:lvlJc w:val="left"/>
      <w:pPr>
        <w:tabs>
          <w:tab w:val="num" w:pos="420"/>
        </w:tabs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140"/>
        </w:tabs>
        <w:ind w:left="114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880"/>
        </w:tabs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4680"/>
        </w:tabs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760"/>
        </w:tabs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480"/>
        </w:tabs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560"/>
        </w:tabs>
        <w:ind w:left="7560" w:hanging="1800"/>
      </w:pPr>
      <w:rPr>
        <w:rFonts w:hint="default"/>
      </w:rPr>
    </w:lvl>
  </w:abstractNum>
  <w:abstractNum w:abstractNumId="11" w15:restartNumberingAfterBreak="1">
    <w:nsid w:val="23164350"/>
    <w:multiLevelType w:val="hybridMultilevel"/>
    <w:tmpl w:val="FA4E3E68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1">
    <w:nsid w:val="23D90520"/>
    <w:multiLevelType w:val="hybridMultilevel"/>
    <w:tmpl w:val="654EF3F2"/>
    <w:lvl w:ilvl="0" w:tplc="4880BF98">
      <w:numFmt w:val="bullet"/>
      <w:lvlText w:val="-"/>
      <w:lvlJc w:val="left"/>
      <w:pPr>
        <w:ind w:left="720" w:hanging="360"/>
      </w:pPr>
      <w:rPr>
        <w:rFonts w:ascii="Tahoma" w:eastAsia="Times New Roman" w:hAnsi="Tahoma" w:cs="Tahoma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1">
    <w:nsid w:val="25D513E5"/>
    <w:multiLevelType w:val="multilevel"/>
    <w:tmpl w:val="ED3CB208"/>
    <w:lvl w:ilvl="0">
      <w:start w:val="2"/>
      <w:numFmt w:val="decimal"/>
      <w:lvlText w:val="%1.0"/>
      <w:lvlJc w:val="left"/>
      <w:pPr>
        <w:tabs>
          <w:tab w:val="num" w:pos="900"/>
        </w:tabs>
        <w:ind w:left="900" w:hanging="54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620"/>
        </w:tabs>
        <w:ind w:left="1620" w:hanging="54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520"/>
        </w:tabs>
        <w:ind w:left="25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3240"/>
        </w:tabs>
        <w:ind w:left="324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4320"/>
        </w:tabs>
        <w:ind w:left="43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5040"/>
        </w:tabs>
        <w:ind w:left="504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6120"/>
        </w:tabs>
        <w:ind w:left="61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840"/>
        </w:tabs>
        <w:ind w:left="68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920"/>
        </w:tabs>
        <w:ind w:left="7920" w:hanging="1800"/>
      </w:pPr>
      <w:rPr>
        <w:rFonts w:hint="default"/>
      </w:rPr>
    </w:lvl>
  </w:abstractNum>
  <w:abstractNum w:abstractNumId="14" w15:restartNumberingAfterBreak="1">
    <w:nsid w:val="29280E6F"/>
    <w:multiLevelType w:val="hybridMultilevel"/>
    <w:tmpl w:val="C2DAA596"/>
    <w:lvl w:ilvl="0" w:tplc="08FAC71A">
      <w:start w:val="1"/>
      <w:numFmt w:val="decimal"/>
      <w:lvlText w:val="%1."/>
      <w:lvlJc w:val="left"/>
      <w:pPr>
        <w:ind w:left="540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260" w:hanging="360"/>
      </w:pPr>
    </w:lvl>
    <w:lvl w:ilvl="2" w:tplc="280A001B" w:tentative="1">
      <w:start w:val="1"/>
      <w:numFmt w:val="lowerRoman"/>
      <w:lvlText w:val="%3."/>
      <w:lvlJc w:val="right"/>
      <w:pPr>
        <w:ind w:left="1980" w:hanging="180"/>
      </w:pPr>
    </w:lvl>
    <w:lvl w:ilvl="3" w:tplc="280A000F" w:tentative="1">
      <w:start w:val="1"/>
      <w:numFmt w:val="decimal"/>
      <w:lvlText w:val="%4."/>
      <w:lvlJc w:val="left"/>
      <w:pPr>
        <w:ind w:left="2700" w:hanging="360"/>
      </w:pPr>
    </w:lvl>
    <w:lvl w:ilvl="4" w:tplc="280A0019" w:tentative="1">
      <w:start w:val="1"/>
      <w:numFmt w:val="lowerLetter"/>
      <w:lvlText w:val="%5."/>
      <w:lvlJc w:val="left"/>
      <w:pPr>
        <w:ind w:left="3420" w:hanging="360"/>
      </w:pPr>
    </w:lvl>
    <w:lvl w:ilvl="5" w:tplc="280A001B" w:tentative="1">
      <w:start w:val="1"/>
      <w:numFmt w:val="lowerRoman"/>
      <w:lvlText w:val="%6."/>
      <w:lvlJc w:val="right"/>
      <w:pPr>
        <w:ind w:left="4140" w:hanging="180"/>
      </w:pPr>
    </w:lvl>
    <w:lvl w:ilvl="6" w:tplc="280A000F" w:tentative="1">
      <w:start w:val="1"/>
      <w:numFmt w:val="decimal"/>
      <w:lvlText w:val="%7."/>
      <w:lvlJc w:val="left"/>
      <w:pPr>
        <w:ind w:left="4860" w:hanging="360"/>
      </w:pPr>
    </w:lvl>
    <w:lvl w:ilvl="7" w:tplc="280A0019" w:tentative="1">
      <w:start w:val="1"/>
      <w:numFmt w:val="lowerLetter"/>
      <w:lvlText w:val="%8."/>
      <w:lvlJc w:val="left"/>
      <w:pPr>
        <w:ind w:left="5580" w:hanging="360"/>
      </w:pPr>
    </w:lvl>
    <w:lvl w:ilvl="8" w:tplc="280A001B" w:tentative="1">
      <w:start w:val="1"/>
      <w:numFmt w:val="lowerRoman"/>
      <w:lvlText w:val="%9."/>
      <w:lvlJc w:val="right"/>
      <w:pPr>
        <w:ind w:left="6300" w:hanging="180"/>
      </w:pPr>
    </w:lvl>
  </w:abstractNum>
  <w:abstractNum w:abstractNumId="15" w15:restartNumberingAfterBreak="1">
    <w:nsid w:val="2E89719F"/>
    <w:multiLevelType w:val="hybridMultilevel"/>
    <w:tmpl w:val="95B8385A"/>
    <w:lvl w:ilvl="0" w:tplc="0410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1">
    <w:nsid w:val="37601E5C"/>
    <w:multiLevelType w:val="multilevel"/>
    <w:tmpl w:val="E876B4D2"/>
    <w:lvl w:ilvl="0">
      <w:start w:val="1"/>
      <w:numFmt w:val="decimal"/>
      <w:lvlText w:val="%1.0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17" w15:restartNumberingAfterBreak="1">
    <w:nsid w:val="3DC60B6D"/>
    <w:multiLevelType w:val="hybridMultilevel"/>
    <w:tmpl w:val="F864C812"/>
    <w:lvl w:ilvl="0" w:tplc="31EA3036">
      <w:numFmt w:val="bullet"/>
      <w:lvlText w:val=""/>
      <w:lvlJc w:val="left"/>
      <w:pPr>
        <w:ind w:left="1080" w:hanging="360"/>
      </w:pPr>
      <w:rPr>
        <w:rFonts w:ascii="Symbol" w:eastAsia="Times New Roman" w:hAnsi="Symbol" w:cs="Tahoma" w:hint="default"/>
      </w:rPr>
    </w:lvl>
    <w:lvl w:ilvl="1" w:tplc="28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8" w15:restartNumberingAfterBreak="1">
    <w:nsid w:val="47303E2A"/>
    <w:multiLevelType w:val="singleLevel"/>
    <w:tmpl w:val="3418E0E0"/>
    <w:lvl w:ilvl="0">
      <w:start w:val="2"/>
      <w:numFmt w:val="decimal"/>
      <w:lvlText w:val="%1."/>
      <w:legacy w:legacy="1" w:legacySpace="0" w:legacyIndent="360"/>
      <w:lvlJc w:val="left"/>
      <w:pPr>
        <w:ind w:left="360" w:hanging="360"/>
      </w:pPr>
    </w:lvl>
  </w:abstractNum>
  <w:abstractNum w:abstractNumId="19" w15:restartNumberingAfterBreak="1">
    <w:nsid w:val="5197489B"/>
    <w:multiLevelType w:val="hybridMultilevel"/>
    <w:tmpl w:val="0D5E4178"/>
    <w:lvl w:ilvl="0" w:tplc="04090017">
      <w:start w:val="1"/>
      <w:numFmt w:val="lowerLetter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0" w15:restartNumberingAfterBreak="1">
    <w:nsid w:val="548A6EF5"/>
    <w:multiLevelType w:val="hybridMultilevel"/>
    <w:tmpl w:val="8D44F2BE"/>
    <w:lvl w:ilvl="0" w:tplc="04090017">
      <w:start w:val="2"/>
      <w:numFmt w:val="lowerLetter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1" w15:restartNumberingAfterBreak="1">
    <w:nsid w:val="586C6DEF"/>
    <w:multiLevelType w:val="multilevel"/>
    <w:tmpl w:val="66182A98"/>
    <w:lvl w:ilvl="0">
      <w:start w:val="3"/>
      <w:numFmt w:val="decimal"/>
      <w:lvlText w:val="%1.0"/>
      <w:lvlJc w:val="left"/>
      <w:pPr>
        <w:tabs>
          <w:tab w:val="num" w:pos="816"/>
        </w:tabs>
        <w:ind w:left="816" w:hanging="39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536"/>
        </w:tabs>
        <w:ind w:left="1536" w:hanging="39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586"/>
        </w:tabs>
        <w:ind w:left="258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3306"/>
        </w:tabs>
        <w:ind w:left="3306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4386"/>
        </w:tabs>
        <w:ind w:left="438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5106"/>
        </w:tabs>
        <w:ind w:left="5106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6186"/>
        </w:tabs>
        <w:ind w:left="618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906"/>
        </w:tabs>
        <w:ind w:left="6906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986"/>
        </w:tabs>
        <w:ind w:left="7986" w:hanging="1800"/>
      </w:pPr>
      <w:rPr>
        <w:rFonts w:hint="default"/>
      </w:rPr>
    </w:lvl>
  </w:abstractNum>
  <w:abstractNum w:abstractNumId="22" w15:restartNumberingAfterBreak="1">
    <w:nsid w:val="58F15298"/>
    <w:multiLevelType w:val="multilevel"/>
    <w:tmpl w:val="96524996"/>
    <w:lvl w:ilvl="0">
      <w:start w:val="5"/>
      <w:numFmt w:val="decimal"/>
      <w:lvlText w:val="%1.0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440"/>
        </w:tabs>
        <w:ind w:left="14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3240"/>
        </w:tabs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5040"/>
        </w:tabs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6120"/>
        </w:tabs>
        <w:ind w:left="61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840"/>
        </w:tabs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920"/>
        </w:tabs>
        <w:ind w:left="7920" w:hanging="2160"/>
      </w:pPr>
      <w:rPr>
        <w:rFonts w:hint="default"/>
      </w:rPr>
    </w:lvl>
  </w:abstractNum>
  <w:abstractNum w:abstractNumId="23" w15:restartNumberingAfterBreak="1">
    <w:nsid w:val="5A037441"/>
    <w:multiLevelType w:val="hybridMultilevel"/>
    <w:tmpl w:val="2C006CE2"/>
    <w:lvl w:ilvl="0" w:tplc="AA76DCEE">
      <w:numFmt w:val="bullet"/>
      <w:lvlText w:val=""/>
      <w:lvlJc w:val="left"/>
      <w:pPr>
        <w:ind w:left="720" w:hanging="360"/>
      </w:pPr>
      <w:rPr>
        <w:rFonts w:ascii="Symbol" w:eastAsia="Times New Roman" w:hAnsi="Symbol" w:cs="Tahoma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1">
    <w:nsid w:val="5A664C27"/>
    <w:multiLevelType w:val="hybridMultilevel"/>
    <w:tmpl w:val="E0ACD24A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1">
    <w:nsid w:val="61AF487C"/>
    <w:multiLevelType w:val="hybridMultilevel"/>
    <w:tmpl w:val="FF7CD8FE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1">
    <w:nsid w:val="6F6118D8"/>
    <w:multiLevelType w:val="multilevel"/>
    <w:tmpl w:val="ABBE0220"/>
    <w:lvl w:ilvl="0">
      <w:start w:val="4"/>
      <w:numFmt w:val="decimal"/>
      <w:lvlText w:val="%1.0."/>
      <w:legacy w:legacy="1" w:legacySpace="120" w:legacyIndent="465"/>
      <w:lvlJc w:val="left"/>
      <w:pPr>
        <w:ind w:left="465" w:hanging="465"/>
      </w:pPr>
    </w:lvl>
    <w:lvl w:ilvl="1">
      <w:start w:val="1"/>
      <w:numFmt w:val="decimal"/>
      <w:lvlText w:val=".%2."/>
      <w:legacy w:legacy="1" w:legacySpace="120" w:legacyIndent="465"/>
      <w:lvlJc w:val="left"/>
      <w:pPr>
        <w:ind w:left="930" w:hanging="465"/>
      </w:pPr>
    </w:lvl>
    <w:lvl w:ilvl="2">
      <w:start w:val="1"/>
      <w:numFmt w:val="decimal"/>
      <w:lvlText w:val=".%2.%3."/>
      <w:legacy w:legacy="1" w:legacySpace="120" w:legacyIndent="720"/>
      <w:lvlJc w:val="left"/>
      <w:pPr>
        <w:ind w:left="1650" w:hanging="720"/>
      </w:pPr>
    </w:lvl>
    <w:lvl w:ilvl="3">
      <w:start w:val="1"/>
      <w:numFmt w:val="decimal"/>
      <w:lvlText w:val=".%2.%3.%4."/>
      <w:legacy w:legacy="1" w:legacySpace="120" w:legacyIndent="720"/>
      <w:lvlJc w:val="left"/>
      <w:pPr>
        <w:ind w:left="2370" w:hanging="720"/>
      </w:pPr>
    </w:lvl>
    <w:lvl w:ilvl="4">
      <w:start w:val="1"/>
      <w:numFmt w:val="decimal"/>
      <w:lvlText w:val=".%2.%3.%4.%5."/>
      <w:legacy w:legacy="1" w:legacySpace="120" w:legacyIndent="1080"/>
      <w:lvlJc w:val="left"/>
      <w:pPr>
        <w:ind w:left="3450" w:hanging="1080"/>
      </w:pPr>
    </w:lvl>
    <w:lvl w:ilvl="5">
      <w:start w:val="1"/>
      <w:numFmt w:val="decimal"/>
      <w:lvlText w:val=".%2.%3.%4.%5.%6."/>
      <w:legacy w:legacy="1" w:legacySpace="120" w:legacyIndent="1080"/>
      <w:lvlJc w:val="left"/>
      <w:pPr>
        <w:ind w:left="4530" w:hanging="1080"/>
      </w:pPr>
    </w:lvl>
    <w:lvl w:ilvl="6">
      <w:start w:val="1"/>
      <w:numFmt w:val="decimal"/>
      <w:lvlText w:val=".%2.%3.%4.%5.%6.%7."/>
      <w:legacy w:legacy="1" w:legacySpace="120" w:legacyIndent="1440"/>
      <w:lvlJc w:val="left"/>
      <w:pPr>
        <w:ind w:left="5970" w:hanging="1440"/>
      </w:pPr>
    </w:lvl>
    <w:lvl w:ilvl="7">
      <w:start w:val="1"/>
      <w:numFmt w:val="decimal"/>
      <w:lvlText w:val=".%2.%3.%4.%5.%6.%7.%8."/>
      <w:legacy w:legacy="1" w:legacySpace="120" w:legacyIndent="1440"/>
      <w:lvlJc w:val="left"/>
      <w:pPr>
        <w:ind w:left="7410" w:hanging="1440"/>
      </w:pPr>
    </w:lvl>
    <w:lvl w:ilvl="8">
      <w:start w:val="1"/>
      <w:numFmt w:val="decimal"/>
      <w:lvlText w:val=".%2.%3.%4.%5.%6.%7.%8.%9."/>
      <w:legacy w:legacy="1" w:legacySpace="120" w:legacyIndent="1800"/>
      <w:lvlJc w:val="left"/>
      <w:pPr>
        <w:ind w:left="9210" w:hanging="1800"/>
      </w:pPr>
    </w:lvl>
  </w:abstractNum>
  <w:abstractNum w:abstractNumId="27" w15:restartNumberingAfterBreak="1">
    <w:nsid w:val="71581B98"/>
    <w:multiLevelType w:val="hybridMultilevel"/>
    <w:tmpl w:val="0B7ACC1A"/>
    <w:lvl w:ilvl="0" w:tplc="0C0A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8" w15:restartNumberingAfterBreak="1">
    <w:nsid w:val="766B2DC5"/>
    <w:multiLevelType w:val="hybridMultilevel"/>
    <w:tmpl w:val="57E41780"/>
    <w:lvl w:ilvl="0" w:tplc="134A8204">
      <w:start w:val="4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CG Times" w:eastAsia="Times New Roman" w:hAnsi="CG Times" w:cs="Times New Roman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9" w15:restartNumberingAfterBreak="1">
    <w:nsid w:val="79D239D7"/>
    <w:multiLevelType w:val="hybridMultilevel"/>
    <w:tmpl w:val="43602B96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0" w15:restartNumberingAfterBreak="1">
    <w:nsid w:val="7B8C7E12"/>
    <w:multiLevelType w:val="multilevel"/>
    <w:tmpl w:val="A8B25AC6"/>
    <w:lvl w:ilvl="0">
      <w:start w:val="6"/>
      <w:numFmt w:val="decimal"/>
      <w:lvlText w:val="%1.0"/>
      <w:lvlJc w:val="left"/>
      <w:pPr>
        <w:tabs>
          <w:tab w:val="num" w:pos="831"/>
        </w:tabs>
        <w:ind w:left="831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551"/>
        </w:tabs>
        <w:ind w:left="1551" w:hanging="405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586"/>
        </w:tabs>
        <w:ind w:left="258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3306"/>
        </w:tabs>
        <w:ind w:left="3306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4386"/>
        </w:tabs>
        <w:ind w:left="438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5106"/>
        </w:tabs>
        <w:ind w:left="5106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6186"/>
        </w:tabs>
        <w:ind w:left="618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906"/>
        </w:tabs>
        <w:ind w:left="6906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986"/>
        </w:tabs>
        <w:ind w:left="7986" w:hanging="1800"/>
      </w:pPr>
      <w:rPr>
        <w:rFonts w:hint="default"/>
      </w:rPr>
    </w:lvl>
  </w:abstractNum>
  <w:abstractNum w:abstractNumId="31" w15:restartNumberingAfterBreak="1">
    <w:nsid w:val="7DB966AA"/>
    <w:multiLevelType w:val="multilevel"/>
    <w:tmpl w:val="CE54E834"/>
    <w:lvl w:ilvl="0">
      <w:start w:val="1"/>
      <w:numFmt w:val="decimal"/>
      <w:lvlText w:val="%1.0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880"/>
        </w:tabs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4680"/>
        </w:tabs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760"/>
        </w:tabs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480"/>
        </w:tabs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560"/>
        </w:tabs>
        <w:ind w:left="7560" w:hanging="1800"/>
      </w:pPr>
      <w:rPr>
        <w:rFonts w:hint="default"/>
      </w:rPr>
    </w:lvl>
  </w:abstractNum>
  <w:num w:numId="1" w16cid:durableId="1932857236">
    <w:abstractNumId w:val="30"/>
  </w:num>
  <w:num w:numId="2" w16cid:durableId="190384584">
    <w:abstractNumId w:val="21"/>
  </w:num>
  <w:num w:numId="3" w16cid:durableId="1636368909">
    <w:abstractNumId w:val="9"/>
  </w:num>
  <w:num w:numId="4" w16cid:durableId="1698659803">
    <w:abstractNumId w:val="18"/>
  </w:num>
  <w:num w:numId="5" w16cid:durableId="2110542751">
    <w:abstractNumId w:val="2"/>
  </w:num>
  <w:num w:numId="6" w16cid:durableId="966474915">
    <w:abstractNumId w:val="4"/>
  </w:num>
  <w:num w:numId="7" w16cid:durableId="1578980201">
    <w:abstractNumId w:val="22"/>
  </w:num>
  <w:num w:numId="8" w16cid:durableId="1335109853">
    <w:abstractNumId w:val="19"/>
  </w:num>
  <w:num w:numId="9" w16cid:durableId="525025086">
    <w:abstractNumId w:val="29"/>
  </w:num>
  <w:num w:numId="10" w16cid:durableId="241913354">
    <w:abstractNumId w:val="20"/>
  </w:num>
  <w:num w:numId="11" w16cid:durableId="948004030">
    <w:abstractNumId w:val="5"/>
  </w:num>
  <w:num w:numId="12" w16cid:durableId="92940397">
    <w:abstractNumId w:val="26"/>
  </w:num>
  <w:num w:numId="13" w16cid:durableId="316543497">
    <w:abstractNumId w:val="31"/>
  </w:num>
  <w:num w:numId="14" w16cid:durableId="750271525">
    <w:abstractNumId w:val="13"/>
  </w:num>
  <w:num w:numId="15" w16cid:durableId="839539347">
    <w:abstractNumId w:val="28"/>
  </w:num>
  <w:num w:numId="16" w16cid:durableId="1990480859">
    <w:abstractNumId w:val="10"/>
  </w:num>
  <w:num w:numId="17" w16cid:durableId="2100907557">
    <w:abstractNumId w:val="3"/>
  </w:num>
  <w:num w:numId="18" w16cid:durableId="713651897">
    <w:abstractNumId w:val="25"/>
  </w:num>
  <w:num w:numId="19" w16cid:durableId="975717560">
    <w:abstractNumId w:val="11"/>
  </w:num>
  <w:num w:numId="20" w16cid:durableId="537936780">
    <w:abstractNumId w:val="15"/>
  </w:num>
  <w:num w:numId="21" w16cid:durableId="995958997">
    <w:abstractNumId w:val="16"/>
  </w:num>
  <w:num w:numId="22" w16cid:durableId="1240022264">
    <w:abstractNumId w:val="14"/>
  </w:num>
  <w:num w:numId="23" w16cid:durableId="1945267944">
    <w:abstractNumId w:val="7"/>
  </w:num>
  <w:num w:numId="24" w16cid:durableId="1424107653">
    <w:abstractNumId w:val="12"/>
  </w:num>
  <w:num w:numId="25" w16cid:durableId="1327978482">
    <w:abstractNumId w:val="1"/>
  </w:num>
  <w:num w:numId="26" w16cid:durableId="2110391510">
    <w:abstractNumId w:val="6"/>
  </w:num>
  <w:num w:numId="27" w16cid:durableId="1940914234">
    <w:abstractNumId w:val="23"/>
  </w:num>
  <w:num w:numId="28" w16cid:durableId="482115122">
    <w:abstractNumId w:val="17"/>
  </w:num>
  <w:num w:numId="29" w16cid:durableId="467674121">
    <w:abstractNumId w:val="27"/>
  </w:num>
  <w:num w:numId="30" w16cid:durableId="2050181005">
    <w:abstractNumId w:val="8"/>
  </w:num>
  <w:num w:numId="31" w16cid:durableId="1168247302">
    <w:abstractNumId w:val="12"/>
  </w:num>
  <w:num w:numId="32" w16cid:durableId="609892422">
    <w:abstractNumId w:val="0"/>
  </w:num>
  <w:num w:numId="33" w16cid:durableId="1245146957">
    <w:abstractNumId w:val="2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SystemFonts/>
  <w:activeWritingStyle w:appName="MSWord" w:lang="es-PE" w:vendorID="64" w:dllVersion="0" w:nlCheck="1" w:checkStyle="0"/>
  <w:activeWritingStyle w:appName="MSWord" w:lang="en-GB" w:vendorID="64" w:dllVersion="0" w:nlCheck="1" w:checkStyle="0"/>
  <w:activeWritingStyle w:appName="MSWord" w:lang="en-US" w:vendorID="64" w:dllVersion="0" w:nlCheck="1" w:checkStyle="0"/>
  <w:activeWritingStyle w:appName="MSWord" w:lang="es-ES" w:vendorID="64" w:dllVersion="0" w:nlCheck="1" w:checkStyle="0"/>
  <w:activeWritingStyle w:appName="MSWord" w:lang="es-MX" w:vendorID="64" w:dllVersion="0" w:nlCheck="1" w:checkStyle="0"/>
  <w:activeWritingStyle w:appName="MSWord" w:lang="es-ES" w:vendorID="64" w:dllVersion="4096" w:nlCheck="1" w:checkStyle="0"/>
  <w:activeWritingStyle w:appName="MSWord" w:lang="es-PE" w:vendorID="64" w:dllVersion="4096" w:nlCheck="1" w:checkStyle="0"/>
  <w:activeWritingStyle w:appName="MSWord" w:lang="en-GB" w:vendorID="64" w:dllVersion="4096" w:nlCheck="1" w:checkStyle="0"/>
  <w:activeWritingStyle w:appName="MSWord" w:lang="en-US" w:vendorID="64" w:dllVersion="4096" w:nlCheck="1" w:checkStyle="0"/>
  <w:proofState w:spelling="clean" w:grammar="clean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hyphenationZone w:val="283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42F52"/>
    <w:rsid w:val="000002D9"/>
    <w:rsid w:val="000028BC"/>
    <w:rsid w:val="00002BAE"/>
    <w:rsid w:val="00004A58"/>
    <w:rsid w:val="000056F2"/>
    <w:rsid w:val="0000701F"/>
    <w:rsid w:val="000101C2"/>
    <w:rsid w:val="000102E4"/>
    <w:rsid w:val="0001034B"/>
    <w:rsid w:val="00012178"/>
    <w:rsid w:val="00012B70"/>
    <w:rsid w:val="000141FB"/>
    <w:rsid w:val="00014841"/>
    <w:rsid w:val="00014D89"/>
    <w:rsid w:val="00015D22"/>
    <w:rsid w:val="00016172"/>
    <w:rsid w:val="00016F79"/>
    <w:rsid w:val="00017600"/>
    <w:rsid w:val="00023BB8"/>
    <w:rsid w:val="000240CE"/>
    <w:rsid w:val="0002689A"/>
    <w:rsid w:val="00027476"/>
    <w:rsid w:val="00027551"/>
    <w:rsid w:val="000349D5"/>
    <w:rsid w:val="00035492"/>
    <w:rsid w:val="00036726"/>
    <w:rsid w:val="0004014A"/>
    <w:rsid w:val="000406A6"/>
    <w:rsid w:val="000412A3"/>
    <w:rsid w:val="000423A9"/>
    <w:rsid w:val="00044252"/>
    <w:rsid w:val="0004536D"/>
    <w:rsid w:val="00045A44"/>
    <w:rsid w:val="000468B1"/>
    <w:rsid w:val="00046FA8"/>
    <w:rsid w:val="00047762"/>
    <w:rsid w:val="00050CB8"/>
    <w:rsid w:val="00051643"/>
    <w:rsid w:val="000519FD"/>
    <w:rsid w:val="00051AFA"/>
    <w:rsid w:val="00052658"/>
    <w:rsid w:val="0005364E"/>
    <w:rsid w:val="000541E6"/>
    <w:rsid w:val="00057C7F"/>
    <w:rsid w:val="00060BBA"/>
    <w:rsid w:val="000614AA"/>
    <w:rsid w:val="00061982"/>
    <w:rsid w:val="0006228F"/>
    <w:rsid w:val="00063551"/>
    <w:rsid w:val="000635E0"/>
    <w:rsid w:val="00064253"/>
    <w:rsid w:val="00067071"/>
    <w:rsid w:val="00067224"/>
    <w:rsid w:val="00067F38"/>
    <w:rsid w:val="00070754"/>
    <w:rsid w:val="000717A7"/>
    <w:rsid w:val="000719C0"/>
    <w:rsid w:val="00072461"/>
    <w:rsid w:val="00072836"/>
    <w:rsid w:val="0007346C"/>
    <w:rsid w:val="00074E04"/>
    <w:rsid w:val="000766C5"/>
    <w:rsid w:val="00080397"/>
    <w:rsid w:val="00082952"/>
    <w:rsid w:val="000845CB"/>
    <w:rsid w:val="0008461C"/>
    <w:rsid w:val="00085213"/>
    <w:rsid w:val="00085E9A"/>
    <w:rsid w:val="00093605"/>
    <w:rsid w:val="00093F2D"/>
    <w:rsid w:val="00095267"/>
    <w:rsid w:val="0009583B"/>
    <w:rsid w:val="00097953"/>
    <w:rsid w:val="00097C1D"/>
    <w:rsid w:val="000A1ED5"/>
    <w:rsid w:val="000A2EA1"/>
    <w:rsid w:val="000A3986"/>
    <w:rsid w:val="000A4857"/>
    <w:rsid w:val="000A4947"/>
    <w:rsid w:val="000A5DF7"/>
    <w:rsid w:val="000A7ABD"/>
    <w:rsid w:val="000A7C07"/>
    <w:rsid w:val="000B0388"/>
    <w:rsid w:val="000B0F8C"/>
    <w:rsid w:val="000B1C68"/>
    <w:rsid w:val="000B1D58"/>
    <w:rsid w:val="000B2904"/>
    <w:rsid w:val="000B501F"/>
    <w:rsid w:val="000C186F"/>
    <w:rsid w:val="000C20D4"/>
    <w:rsid w:val="000C31FD"/>
    <w:rsid w:val="000C3889"/>
    <w:rsid w:val="000C5C71"/>
    <w:rsid w:val="000C78FA"/>
    <w:rsid w:val="000C7E5C"/>
    <w:rsid w:val="000D11AC"/>
    <w:rsid w:val="000D135A"/>
    <w:rsid w:val="000D1C0E"/>
    <w:rsid w:val="000D205A"/>
    <w:rsid w:val="000D2606"/>
    <w:rsid w:val="000D33EB"/>
    <w:rsid w:val="000D3527"/>
    <w:rsid w:val="000D4E4B"/>
    <w:rsid w:val="000D54FF"/>
    <w:rsid w:val="000D7836"/>
    <w:rsid w:val="000D7D18"/>
    <w:rsid w:val="000E042E"/>
    <w:rsid w:val="000E0463"/>
    <w:rsid w:val="000E11F7"/>
    <w:rsid w:val="000E20D3"/>
    <w:rsid w:val="000E3196"/>
    <w:rsid w:val="000E35EB"/>
    <w:rsid w:val="000E3BC4"/>
    <w:rsid w:val="000E4EDD"/>
    <w:rsid w:val="000E7696"/>
    <w:rsid w:val="000F6B28"/>
    <w:rsid w:val="000F7D62"/>
    <w:rsid w:val="00101E42"/>
    <w:rsid w:val="00102DF4"/>
    <w:rsid w:val="00102F1C"/>
    <w:rsid w:val="00103D66"/>
    <w:rsid w:val="001055DD"/>
    <w:rsid w:val="00106A4F"/>
    <w:rsid w:val="00106FD5"/>
    <w:rsid w:val="00107409"/>
    <w:rsid w:val="001110FC"/>
    <w:rsid w:val="00111B5A"/>
    <w:rsid w:val="0011264C"/>
    <w:rsid w:val="00112795"/>
    <w:rsid w:val="001143EB"/>
    <w:rsid w:val="00114E44"/>
    <w:rsid w:val="00115887"/>
    <w:rsid w:val="0011672E"/>
    <w:rsid w:val="00116CFD"/>
    <w:rsid w:val="00117805"/>
    <w:rsid w:val="001214A4"/>
    <w:rsid w:val="00122812"/>
    <w:rsid w:val="00122EFB"/>
    <w:rsid w:val="00123607"/>
    <w:rsid w:val="00123935"/>
    <w:rsid w:val="001243C1"/>
    <w:rsid w:val="00124DCE"/>
    <w:rsid w:val="0012737D"/>
    <w:rsid w:val="00130E4C"/>
    <w:rsid w:val="00130F30"/>
    <w:rsid w:val="0013141C"/>
    <w:rsid w:val="00131726"/>
    <w:rsid w:val="00132539"/>
    <w:rsid w:val="001327F7"/>
    <w:rsid w:val="00133EB3"/>
    <w:rsid w:val="00136CC1"/>
    <w:rsid w:val="00136E74"/>
    <w:rsid w:val="001404A7"/>
    <w:rsid w:val="00141559"/>
    <w:rsid w:val="00141D07"/>
    <w:rsid w:val="00141FCF"/>
    <w:rsid w:val="0014235D"/>
    <w:rsid w:val="00143BD6"/>
    <w:rsid w:val="00145E37"/>
    <w:rsid w:val="00146EB9"/>
    <w:rsid w:val="00152479"/>
    <w:rsid w:val="00154541"/>
    <w:rsid w:val="001566F6"/>
    <w:rsid w:val="00162689"/>
    <w:rsid w:val="00163C96"/>
    <w:rsid w:val="001656E0"/>
    <w:rsid w:val="0016735E"/>
    <w:rsid w:val="001709F6"/>
    <w:rsid w:val="00170C82"/>
    <w:rsid w:val="0017207D"/>
    <w:rsid w:val="001729F5"/>
    <w:rsid w:val="00174D50"/>
    <w:rsid w:val="00174E92"/>
    <w:rsid w:val="00175A2C"/>
    <w:rsid w:val="00181543"/>
    <w:rsid w:val="00181550"/>
    <w:rsid w:val="00181DB5"/>
    <w:rsid w:val="00181DEC"/>
    <w:rsid w:val="00182305"/>
    <w:rsid w:val="001829FB"/>
    <w:rsid w:val="00182A1B"/>
    <w:rsid w:val="0018306D"/>
    <w:rsid w:val="0018347F"/>
    <w:rsid w:val="0018362D"/>
    <w:rsid w:val="001847F6"/>
    <w:rsid w:val="00191595"/>
    <w:rsid w:val="00191FB6"/>
    <w:rsid w:val="00197CE1"/>
    <w:rsid w:val="001A0379"/>
    <w:rsid w:val="001A0826"/>
    <w:rsid w:val="001A29BA"/>
    <w:rsid w:val="001A2E1E"/>
    <w:rsid w:val="001A3AC2"/>
    <w:rsid w:val="001A3B64"/>
    <w:rsid w:val="001A680D"/>
    <w:rsid w:val="001A7B72"/>
    <w:rsid w:val="001A7BDB"/>
    <w:rsid w:val="001B101B"/>
    <w:rsid w:val="001B19DA"/>
    <w:rsid w:val="001B5B45"/>
    <w:rsid w:val="001B7843"/>
    <w:rsid w:val="001B7CB5"/>
    <w:rsid w:val="001C311A"/>
    <w:rsid w:val="001C3F85"/>
    <w:rsid w:val="001D05F2"/>
    <w:rsid w:val="001D0C1B"/>
    <w:rsid w:val="001D0EE4"/>
    <w:rsid w:val="001D2701"/>
    <w:rsid w:val="001D30A9"/>
    <w:rsid w:val="001D317E"/>
    <w:rsid w:val="001D3C24"/>
    <w:rsid w:val="001D4D41"/>
    <w:rsid w:val="001D58A9"/>
    <w:rsid w:val="001E0843"/>
    <w:rsid w:val="001E17D6"/>
    <w:rsid w:val="001E2FBC"/>
    <w:rsid w:val="001E62AF"/>
    <w:rsid w:val="001F0359"/>
    <w:rsid w:val="001F03F0"/>
    <w:rsid w:val="001F3B61"/>
    <w:rsid w:val="001F4024"/>
    <w:rsid w:val="001F4CBB"/>
    <w:rsid w:val="001F5EE8"/>
    <w:rsid w:val="001F7A33"/>
    <w:rsid w:val="001F7EE2"/>
    <w:rsid w:val="0020151A"/>
    <w:rsid w:val="00203481"/>
    <w:rsid w:val="002036DD"/>
    <w:rsid w:val="00203AC7"/>
    <w:rsid w:val="00203B9D"/>
    <w:rsid w:val="00203D64"/>
    <w:rsid w:val="00207AF3"/>
    <w:rsid w:val="00207CCF"/>
    <w:rsid w:val="0021181F"/>
    <w:rsid w:val="00212D03"/>
    <w:rsid w:val="00213128"/>
    <w:rsid w:val="00215048"/>
    <w:rsid w:val="00215596"/>
    <w:rsid w:val="0022051D"/>
    <w:rsid w:val="00223972"/>
    <w:rsid w:val="002241CC"/>
    <w:rsid w:val="002243C6"/>
    <w:rsid w:val="0022454D"/>
    <w:rsid w:val="002248DF"/>
    <w:rsid w:val="00225CD4"/>
    <w:rsid w:val="002264D8"/>
    <w:rsid w:val="00226F91"/>
    <w:rsid w:val="00227540"/>
    <w:rsid w:val="00231D26"/>
    <w:rsid w:val="00233047"/>
    <w:rsid w:val="0023526C"/>
    <w:rsid w:val="002378B8"/>
    <w:rsid w:val="002401B5"/>
    <w:rsid w:val="00240214"/>
    <w:rsid w:val="002437BE"/>
    <w:rsid w:val="002452F6"/>
    <w:rsid w:val="0024592B"/>
    <w:rsid w:val="00247549"/>
    <w:rsid w:val="00254665"/>
    <w:rsid w:val="00254692"/>
    <w:rsid w:val="00254869"/>
    <w:rsid w:val="00254F67"/>
    <w:rsid w:val="0025507B"/>
    <w:rsid w:val="00255837"/>
    <w:rsid w:val="00256F3A"/>
    <w:rsid w:val="00260DD8"/>
    <w:rsid w:val="00262938"/>
    <w:rsid w:val="00262BAB"/>
    <w:rsid w:val="002660B4"/>
    <w:rsid w:val="00270A1C"/>
    <w:rsid w:val="00270B3D"/>
    <w:rsid w:val="0027122D"/>
    <w:rsid w:val="002714CE"/>
    <w:rsid w:val="00272E9C"/>
    <w:rsid w:val="002735D8"/>
    <w:rsid w:val="002737DB"/>
    <w:rsid w:val="00274DBF"/>
    <w:rsid w:val="0027505C"/>
    <w:rsid w:val="0027792C"/>
    <w:rsid w:val="00277AF2"/>
    <w:rsid w:val="002822DA"/>
    <w:rsid w:val="00283352"/>
    <w:rsid w:val="0028380B"/>
    <w:rsid w:val="00284109"/>
    <w:rsid w:val="002841CB"/>
    <w:rsid w:val="002863F6"/>
    <w:rsid w:val="00290404"/>
    <w:rsid w:val="00290A08"/>
    <w:rsid w:val="00290FC3"/>
    <w:rsid w:val="00292CEE"/>
    <w:rsid w:val="00292D25"/>
    <w:rsid w:val="002930FA"/>
    <w:rsid w:val="00293ED4"/>
    <w:rsid w:val="0029449E"/>
    <w:rsid w:val="002963AF"/>
    <w:rsid w:val="00297708"/>
    <w:rsid w:val="00297CB1"/>
    <w:rsid w:val="002A06D5"/>
    <w:rsid w:val="002A33EC"/>
    <w:rsid w:val="002A6EC2"/>
    <w:rsid w:val="002A7E78"/>
    <w:rsid w:val="002B02B5"/>
    <w:rsid w:val="002B031A"/>
    <w:rsid w:val="002B0ED2"/>
    <w:rsid w:val="002B1555"/>
    <w:rsid w:val="002B193C"/>
    <w:rsid w:val="002B199D"/>
    <w:rsid w:val="002B1F07"/>
    <w:rsid w:val="002B2ACA"/>
    <w:rsid w:val="002B66C9"/>
    <w:rsid w:val="002C2715"/>
    <w:rsid w:val="002C4E0B"/>
    <w:rsid w:val="002C779E"/>
    <w:rsid w:val="002D4421"/>
    <w:rsid w:val="002D451D"/>
    <w:rsid w:val="002D4E71"/>
    <w:rsid w:val="002D5A84"/>
    <w:rsid w:val="002D76DA"/>
    <w:rsid w:val="002E105E"/>
    <w:rsid w:val="002E2A5C"/>
    <w:rsid w:val="002E2FEE"/>
    <w:rsid w:val="002E5AEA"/>
    <w:rsid w:val="002E70EB"/>
    <w:rsid w:val="002E7C81"/>
    <w:rsid w:val="002F0B8B"/>
    <w:rsid w:val="002F317C"/>
    <w:rsid w:val="002F63F2"/>
    <w:rsid w:val="002F6FAA"/>
    <w:rsid w:val="002F758C"/>
    <w:rsid w:val="002F761A"/>
    <w:rsid w:val="002F7C2F"/>
    <w:rsid w:val="0030059B"/>
    <w:rsid w:val="003010EA"/>
    <w:rsid w:val="00304458"/>
    <w:rsid w:val="003056CF"/>
    <w:rsid w:val="003125D2"/>
    <w:rsid w:val="00312D13"/>
    <w:rsid w:val="00316921"/>
    <w:rsid w:val="0031727F"/>
    <w:rsid w:val="00320ED1"/>
    <w:rsid w:val="003211D1"/>
    <w:rsid w:val="00321499"/>
    <w:rsid w:val="003228C5"/>
    <w:rsid w:val="00324832"/>
    <w:rsid w:val="0032754D"/>
    <w:rsid w:val="00330887"/>
    <w:rsid w:val="003313C0"/>
    <w:rsid w:val="00334DF4"/>
    <w:rsid w:val="00336047"/>
    <w:rsid w:val="0034013D"/>
    <w:rsid w:val="00342496"/>
    <w:rsid w:val="00342CF0"/>
    <w:rsid w:val="00343726"/>
    <w:rsid w:val="00345229"/>
    <w:rsid w:val="00351A73"/>
    <w:rsid w:val="00353DC2"/>
    <w:rsid w:val="00355350"/>
    <w:rsid w:val="00355FE6"/>
    <w:rsid w:val="00356DD7"/>
    <w:rsid w:val="00357093"/>
    <w:rsid w:val="00357B0B"/>
    <w:rsid w:val="00357B3D"/>
    <w:rsid w:val="00361360"/>
    <w:rsid w:val="00361EFF"/>
    <w:rsid w:val="003620C1"/>
    <w:rsid w:val="00362982"/>
    <w:rsid w:val="00364196"/>
    <w:rsid w:val="0036448E"/>
    <w:rsid w:val="00364EBB"/>
    <w:rsid w:val="003655B5"/>
    <w:rsid w:val="00365B91"/>
    <w:rsid w:val="003663EC"/>
    <w:rsid w:val="0036649D"/>
    <w:rsid w:val="00367C8B"/>
    <w:rsid w:val="00370D7D"/>
    <w:rsid w:val="003732EF"/>
    <w:rsid w:val="003747B1"/>
    <w:rsid w:val="0037508B"/>
    <w:rsid w:val="00380C84"/>
    <w:rsid w:val="00381BDF"/>
    <w:rsid w:val="00382880"/>
    <w:rsid w:val="003841B6"/>
    <w:rsid w:val="00385496"/>
    <w:rsid w:val="003855A2"/>
    <w:rsid w:val="00390749"/>
    <w:rsid w:val="00391C36"/>
    <w:rsid w:val="003927E5"/>
    <w:rsid w:val="00392A6B"/>
    <w:rsid w:val="00392A93"/>
    <w:rsid w:val="00392DA9"/>
    <w:rsid w:val="0039417C"/>
    <w:rsid w:val="00394F3C"/>
    <w:rsid w:val="00394F62"/>
    <w:rsid w:val="00395FEC"/>
    <w:rsid w:val="00396749"/>
    <w:rsid w:val="00397A5C"/>
    <w:rsid w:val="00397E0D"/>
    <w:rsid w:val="003A097A"/>
    <w:rsid w:val="003A1A67"/>
    <w:rsid w:val="003A1AC9"/>
    <w:rsid w:val="003A236D"/>
    <w:rsid w:val="003A302E"/>
    <w:rsid w:val="003A44F9"/>
    <w:rsid w:val="003A6097"/>
    <w:rsid w:val="003A61CB"/>
    <w:rsid w:val="003B0C64"/>
    <w:rsid w:val="003B1D89"/>
    <w:rsid w:val="003B2369"/>
    <w:rsid w:val="003B23F8"/>
    <w:rsid w:val="003B2B9A"/>
    <w:rsid w:val="003B57E2"/>
    <w:rsid w:val="003B6417"/>
    <w:rsid w:val="003C0D23"/>
    <w:rsid w:val="003C2FD5"/>
    <w:rsid w:val="003C5BB1"/>
    <w:rsid w:val="003C666E"/>
    <w:rsid w:val="003D0518"/>
    <w:rsid w:val="003D0E87"/>
    <w:rsid w:val="003D29DC"/>
    <w:rsid w:val="003D2E9E"/>
    <w:rsid w:val="003D45BD"/>
    <w:rsid w:val="003D46E8"/>
    <w:rsid w:val="003D7855"/>
    <w:rsid w:val="003E072E"/>
    <w:rsid w:val="003E14F1"/>
    <w:rsid w:val="003E295A"/>
    <w:rsid w:val="003E76A6"/>
    <w:rsid w:val="003E7802"/>
    <w:rsid w:val="003F04ED"/>
    <w:rsid w:val="003F4CE2"/>
    <w:rsid w:val="003F5752"/>
    <w:rsid w:val="003F5D1E"/>
    <w:rsid w:val="003F5F17"/>
    <w:rsid w:val="003F6622"/>
    <w:rsid w:val="003F728F"/>
    <w:rsid w:val="003F75BF"/>
    <w:rsid w:val="003F7B2D"/>
    <w:rsid w:val="00400897"/>
    <w:rsid w:val="00401875"/>
    <w:rsid w:val="004149F6"/>
    <w:rsid w:val="0041651C"/>
    <w:rsid w:val="004171A8"/>
    <w:rsid w:val="0042189E"/>
    <w:rsid w:val="00421F38"/>
    <w:rsid w:val="00422106"/>
    <w:rsid w:val="00422394"/>
    <w:rsid w:val="004226D9"/>
    <w:rsid w:val="004226E7"/>
    <w:rsid w:val="004227B6"/>
    <w:rsid w:val="004231E4"/>
    <w:rsid w:val="00424FF6"/>
    <w:rsid w:val="0042568A"/>
    <w:rsid w:val="004259DF"/>
    <w:rsid w:val="00425BDE"/>
    <w:rsid w:val="00426EEC"/>
    <w:rsid w:val="00427C32"/>
    <w:rsid w:val="004310FD"/>
    <w:rsid w:val="004315E3"/>
    <w:rsid w:val="00434C75"/>
    <w:rsid w:val="00436377"/>
    <w:rsid w:val="00436463"/>
    <w:rsid w:val="004367D6"/>
    <w:rsid w:val="00436A8F"/>
    <w:rsid w:val="00437715"/>
    <w:rsid w:val="00437BDA"/>
    <w:rsid w:val="0044104D"/>
    <w:rsid w:val="004420C5"/>
    <w:rsid w:val="00442284"/>
    <w:rsid w:val="00442C4E"/>
    <w:rsid w:val="00445C15"/>
    <w:rsid w:val="004463FC"/>
    <w:rsid w:val="00446FB7"/>
    <w:rsid w:val="00450436"/>
    <w:rsid w:val="00450697"/>
    <w:rsid w:val="00451A0A"/>
    <w:rsid w:val="0045704D"/>
    <w:rsid w:val="004576A9"/>
    <w:rsid w:val="00457759"/>
    <w:rsid w:val="00460C23"/>
    <w:rsid w:val="00461BD8"/>
    <w:rsid w:val="00467540"/>
    <w:rsid w:val="004709E9"/>
    <w:rsid w:val="00471190"/>
    <w:rsid w:val="00471ADF"/>
    <w:rsid w:val="00471BBF"/>
    <w:rsid w:val="004740F3"/>
    <w:rsid w:val="00475935"/>
    <w:rsid w:val="004809D5"/>
    <w:rsid w:val="0048144B"/>
    <w:rsid w:val="004855DD"/>
    <w:rsid w:val="004861F3"/>
    <w:rsid w:val="00486A6D"/>
    <w:rsid w:val="004907EA"/>
    <w:rsid w:val="00490FCB"/>
    <w:rsid w:val="0049241D"/>
    <w:rsid w:val="00492743"/>
    <w:rsid w:val="00493D2F"/>
    <w:rsid w:val="00494CED"/>
    <w:rsid w:val="00495436"/>
    <w:rsid w:val="00495623"/>
    <w:rsid w:val="00496EBC"/>
    <w:rsid w:val="00497628"/>
    <w:rsid w:val="00497C3C"/>
    <w:rsid w:val="004A107E"/>
    <w:rsid w:val="004A138D"/>
    <w:rsid w:val="004A2E35"/>
    <w:rsid w:val="004A35B7"/>
    <w:rsid w:val="004A7265"/>
    <w:rsid w:val="004A7515"/>
    <w:rsid w:val="004B039E"/>
    <w:rsid w:val="004B3865"/>
    <w:rsid w:val="004B6523"/>
    <w:rsid w:val="004C3158"/>
    <w:rsid w:val="004C3F03"/>
    <w:rsid w:val="004C5ACD"/>
    <w:rsid w:val="004D3846"/>
    <w:rsid w:val="004D38F8"/>
    <w:rsid w:val="004D5392"/>
    <w:rsid w:val="004D6D99"/>
    <w:rsid w:val="004E0778"/>
    <w:rsid w:val="004E0E6A"/>
    <w:rsid w:val="004E316D"/>
    <w:rsid w:val="004E4BC9"/>
    <w:rsid w:val="004E6964"/>
    <w:rsid w:val="004E6B80"/>
    <w:rsid w:val="004E6E07"/>
    <w:rsid w:val="004F0667"/>
    <w:rsid w:val="004F112E"/>
    <w:rsid w:val="004F389A"/>
    <w:rsid w:val="004F47BC"/>
    <w:rsid w:val="004F4EC3"/>
    <w:rsid w:val="004F5E72"/>
    <w:rsid w:val="004F5F97"/>
    <w:rsid w:val="004F73C6"/>
    <w:rsid w:val="004F7679"/>
    <w:rsid w:val="00503839"/>
    <w:rsid w:val="00503B60"/>
    <w:rsid w:val="005043A2"/>
    <w:rsid w:val="005054E0"/>
    <w:rsid w:val="00506B1C"/>
    <w:rsid w:val="00507905"/>
    <w:rsid w:val="00507E54"/>
    <w:rsid w:val="00511025"/>
    <w:rsid w:val="00512502"/>
    <w:rsid w:val="005137D5"/>
    <w:rsid w:val="00513850"/>
    <w:rsid w:val="00514275"/>
    <w:rsid w:val="00514840"/>
    <w:rsid w:val="00514AA5"/>
    <w:rsid w:val="005164D9"/>
    <w:rsid w:val="00516E7D"/>
    <w:rsid w:val="00516F19"/>
    <w:rsid w:val="00517029"/>
    <w:rsid w:val="005206B5"/>
    <w:rsid w:val="005210DD"/>
    <w:rsid w:val="00521445"/>
    <w:rsid w:val="00521750"/>
    <w:rsid w:val="005229CA"/>
    <w:rsid w:val="00522E17"/>
    <w:rsid w:val="00525047"/>
    <w:rsid w:val="00526825"/>
    <w:rsid w:val="005273D6"/>
    <w:rsid w:val="0053038B"/>
    <w:rsid w:val="005303AD"/>
    <w:rsid w:val="005313EE"/>
    <w:rsid w:val="005318EA"/>
    <w:rsid w:val="005368B3"/>
    <w:rsid w:val="00536C52"/>
    <w:rsid w:val="00536EB6"/>
    <w:rsid w:val="0053793E"/>
    <w:rsid w:val="005401D0"/>
    <w:rsid w:val="00540682"/>
    <w:rsid w:val="00542F52"/>
    <w:rsid w:val="00544A17"/>
    <w:rsid w:val="00544B6B"/>
    <w:rsid w:val="00544EEC"/>
    <w:rsid w:val="005463ED"/>
    <w:rsid w:val="00546FE0"/>
    <w:rsid w:val="00547DC8"/>
    <w:rsid w:val="00550FDA"/>
    <w:rsid w:val="0055156A"/>
    <w:rsid w:val="00551D0A"/>
    <w:rsid w:val="0055212C"/>
    <w:rsid w:val="00552990"/>
    <w:rsid w:val="0055666D"/>
    <w:rsid w:val="00560FA4"/>
    <w:rsid w:val="00562260"/>
    <w:rsid w:val="0056425D"/>
    <w:rsid w:val="0056490A"/>
    <w:rsid w:val="00565E30"/>
    <w:rsid w:val="00570C9E"/>
    <w:rsid w:val="005710F2"/>
    <w:rsid w:val="00574448"/>
    <w:rsid w:val="00575D67"/>
    <w:rsid w:val="00581B2B"/>
    <w:rsid w:val="00581BAB"/>
    <w:rsid w:val="005823E1"/>
    <w:rsid w:val="00582BC8"/>
    <w:rsid w:val="00585B28"/>
    <w:rsid w:val="00586D70"/>
    <w:rsid w:val="00586EEE"/>
    <w:rsid w:val="005872E2"/>
    <w:rsid w:val="00591EB0"/>
    <w:rsid w:val="005924FF"/>
    <w:rsid w:val="00592669"/>
    <w:rsid w:val="00593ED4"/>
    <w:rsid w:val="00594CB1"/>
    <w:rsid w:val="00597271"/>
    <w:rsid w:val="005A292C"/>
    <w:rsid w:val="005A2B0D"/>
    <w:rsid w:val="005A5E44"/>
    <w:rsid w:val="005A5EFB"/>
    <w:rsid w:val="005A5F8B"/>
    <w:rsid w:val="005A6251"/>
    <w:rsid w:val="005A6B1F"/>
    <w:rsid w:val="005A6BEB"/>
    <w:rsid w:val="005A78B3"/>
    <w:rsid w:val="005A7C38"/>
    <w:rsid w:val="005B33FC"/>
    <w:rsid w:val="005B51B5"/>
    <w:rsid w:val="005B6B27"/>
    <w:rsid w:val="005B708B"/>
    <w:rsid w:val="005B734B"/>
    <w:rsid w:val="005B7F24"/>
    <w:rsid w:val="005C02A8"/>
    <w:rsid w:val="005C19D3"/>
    <w:rsid w:val="005C2239"/>
    <w:rsid w:val="005C28F3"/>
    <w:rsid w:val="005C31BC"/>
    <w:rsid w:val="005C33A3"/>
    <w:rsid w:val="005C3E5D"/>
    <w:rsid w:val="005C68AF"/>
    <w:rsid w:val="005C6A7F"/>
    <w:rsid w:val="005C7C1C"/>
    <w:rsid w:val="005C7C4B"/>
    <w:rsid w:val="005D0CAF"/>
    <w:rsid w:val="005D3B71"/>
    <w:rsid w:val="005E3158"/>
    <w:rsid w:val="005E378E"/>
    <w:rsid w:val="005E3C63"/>
    <w:rsid w:val="005E575A"/>
    <w:rsid w:val="005F0E05"/>
    <w:rsid w:val="005F3633"/>
    <w:rsid w:val="005F4839"/>
    <w:rsid w:val="005F691A"/>
    <w:rsid w:val="00600591"/>
    <w:rsid w:val="0060219B"/>
    <w:rsid w:val="00602EAF"/>
    <w:rsid w:val="00603E69"/>
    <w:rsid w:val="0060422F"/>
    <w:rsid w:val="0060426C"/>
    <w:rsid w:val="00604597"/>
    <w:rsid w:val="00605CAB"/>
    <w:rsid w:val="00606289"/>
    <w:rsid w:val="00606A87"/>
    <w:rsid w:val="00606E87"/>
    <w:rsid w:val="00606F1B"/>
    <w:rsid w:val="00610031"/>
    <w:rsid w:val="0061027A"/>
    <w:rsid w:val="006126A4"/>
    <w:rsid w:val="00612875"/>
    <w:rsid w:val="00612DB2"/>
    <w:rsid w:val="006133ED"/>
    <w:rsid w:val="0061450D"/>
    <w:rsid w:val="00617194"/>
    <w:rsid w:val="0062053B"/>
    <w:rsid w:val="00620F74"/>
    <w:rsid w:val="0062125D"/>
    <w:rsid w:val="0062203F"/>
    <w:rsid w:val="0062330B"/>
    <w:rsid w:val="006233B3"/>
    <w:rsid w:val="00623AB7"/>
    <w:rsid w:val="00624499"/>
    <w:rsid w:val="00626743"/>
    <w:rsid w:val="00627F0D"/>
    <w:rsid w:val="006305D1"/>
    <w:rsid w:val="006328DD"/>
    <w:rsid w:val="00633316"/>
    <w:rsid w:val="00634E76"/>
    <w:rsid w:val="006355CC"/>
    <w:rsid w:val="0064418A"/>
    <w:rsid w:val="00644F3D"/>
    <w:rsid w:val="0064515D"/>
    <w:rsid w:val="0064546F"/>
    <w:rsid w:val="00650170"/>
    <w:rsid w:val="0065089B"/>
    <w:rsid w:val="00651EA7"/>
    <w:rsid w:val="00652F91"/>
    <w:rsid w:val="006535B6"/>
    <w:rsid w:val="00655AA5"/>
    <w:rsid w:val="00657221"/>
    <w:rsid w:val="00661602"/>
    <w:rsid w:val="00661B88"/>
    <w:rsid w:val="00664D59"/>
    <w:rsid w:val="00665952"/>
    <w:rsid w:val="00666976"/>
    <w:rsid w:val="00670EAD"/>
    <w:rsid w:val="00670EF3"/>
    <w:rsid w:val="00672F5B"/>
    <w:rsid w:val="00674919"/>
    <w:rsid w:val="00675DB8"/>
    <w:rsid w:val="006773EB"/>
    <w:rsid w:val="006817BC"/>
    <w:rsid w:val="006818B3"/>
    <w:rsid w:val="00684831"/>
    <w:rsid w:val="00684A40"/>
    <w:rsid w:val="00684D60"/>
    <w:rsid w:val="00687213"/>
    <w:rsid w:val="00687646"/>
    <w:rsid w:val="00690646"/>
    <w:rsid w:val="0069184A"/>
    <w:rsid w:val="006919D9"/>
    <w:rsid w:val="00691A19"/>
    <w:rsid w:val="0069245F"/>
    <w:rsid w:val="00695BF4"/>
    <w:rsid w:val="00697AC9"/>
    <w:rsid w:val="006A011F"/>
    <w:rsid w:val="006A0C55"/>
    <w:rsid w:val="006A11F0"/>
    <w:rsid w:val="006A23C5"/>
    <w:rsid w:val="006A34B9"/>
    <w:rsid w:val="006A542B"/>
    <w:rsid w:val="006A6E64"/>
    <w:rsid w:val="006B0352"/>
    <w:rsid w:val="006B09DE"/>
    <w:rsid w:val="006B2F77"/>
    <w:rsid w:val="006B5154"/>
    <w:rsid w:val="006B686A"/>
    <w:rsid w:val="006B76AD"/>
    <w:rsid w:val="006C08E1"/>
    <w:rsid w:val="006C1463"/>
    <w:rsid w:val="006C17E5"/>
    <w:rsid w:val="006C1DDE"/>
    <w:rsid w:val="006C1EBB"/>
    <w:rsid w:val="006C2864"/>
    <w:rsid w:val="006C2E1A"/>
    <w:rsid w:val="006C3361"/>
    <w:rsid w:val="006C43AD"/>
    <w:rsid w:val="006C6E00"/>
    <w:rsid w:val="006C7383"/>
    <w:rsid w:val="006C77BA"/>
    <w:rsid w:val="006D0246"/>
    <w:rsid w:val="006D0A14"/>
    <w:rsid w:val="006D1226"/>
    <w:rsid w:val="006D2420"/>
    <w:rsid w:val="006D2E3B"/>
    <w:rsid w:val="006D3156"/>
    <w:rsid w:val="006D4818"/>
    <w:rsid w:val="006D76BE"/>
    <w:rsid w:val="006E1406"/>
    <w:rsid w:val="006E1501"/>
    <w:rsid w:val="006E3138"/>
    <w:rsid w:val="006E32B1"/>
    <w:rsid w:val="006E7358"/>
    <w:rsid w:val="006F0A65"/>
    <w:rsid w:val="006F1625"/>
    <w:rsid w:val="006F1E67"/>
    <w:rsid w:val="006F5246"/>
    <w:rsid w:val="006F552E"/>
    <w:rsid w:val="006F55FE"/>
    <w:rsid w:val="006F5614"/>
    <w:rsid w:val="006F72CC"/>
    <w:rsid w:val="007009A6"/>
    <w:rsid w:val="00700A0B"/>
    <w:rsid w:val="007025D0"/>
    <w:rsid w:val="00704030"/>
    <w:rsid w:val="00710F7A"/>
    <w:rsid w:val="0071592F"/>
    <w:rsid w:val="00716AAD"/>
    <w:rsid w:val="00720A8E"/>
    <w:rsid w:val="00721FC1"/>
    <w:rsid w:val="00724CB0"/>
    <w:rsid w:val="00726359"/>
    <w:rsid w:val="00727043"/>
    <w:rsid w:val="007313BA"/>
    <w:rsid w:val="007317F6"/>
    <w:rsid w:val="00731E5B"/>
    <w:rsid w:val="0073346F"/>
    <w:rsid w:val="0073393E"/>
    <w:rsid w:val="0073412F"/>
    <w:rsid w:val="00735060"/>
    <w:rsid w:val="007356EA"/>
    <w:rsid w:val="00735C7D"/>
    <w:rsid w:val="00737757"/>
    <w:rsid w:val="007408F2"/>
    <w:rsid w:val="00741AC6"/>
    <w:rsid w:val="0074447C"/>
    <w:rsid w:val="00744E39"/>
    <w:rsid w:val="007457E8"/>
    <w:rsid w:val="0074625B"/>
    <w:rsid w:val="00754510"/>
    <w:rsid w:val="007561D1"/>
    <w:rsid w:val="007563CC"/>
    <w:rsid w:val="0075664F"/>
    <w:rsid w:val="00757BA3"/>
    <w:rsid w:val="007611F6"/>
    <w:rsid w:val="00761BE5"/>
    <w:rsid w:val="00764608"/>
    <w:rsid w:val="007669E2"/>
    <w:rsid w:val="00770FFC"/>
    <w:rsid w:val="00771164"/>
    <w:rsid w:val="00771C0B"/>
    <w:rsid w:val="0077637C"/>
    <w:rsid w:val="00780F25"/>
    <w:rsid w:val="00783241"/>
    <w:rsid w:val="00785389"/>
    <w:rsid w:val="00785B15"/>
    <w:rsid w:val="0078602E"/>
    <w:rsid w:val="00786FD2"/>
    <w:rsid w:val="00791A70"/>
    <w:rsid w:val="0079627C"/>
    <w:rsid w:val="007962E5"/>
    <w:rsid w:val="00796D40"/>
    <w:rsid w:val="007970EF"/>
    <w:rsid w:val="007A0234"/>
    <w:rsid w:val="007A0DBE"/>
    <w:rsid w:val="007A1BCB"/>
    <w:rsid w:val="007A2091"/>
    <w:rsid w:val="007A3042"/>
    <w:rsid w:val="007A3F0E"/>
    <w:rsid w:val="007A468F"/>
    <w:rsid w:val="007A53C6"/>
    <w:rsid w:val="007A5731"/>
    <w:rsid w:val="007A687D"/>
    <w:rsid w:val="007B089A"/>
    <w:rsid w:val="007B3507"/>
    <w:rsid w:val="007B5D3B"/>
    <w:rsid w:val="007B5E75"/>
    <w:rsid w:val="007B7329"/>
    <w:rsid w:val="007C14E8"/>
    <w:rsid w:val="007C1A8C"/>
    <w:rsid w:val="007C2423"/>
    <w:rsid w:val="007C2B3F"/>
    <w:rsid w:val="007C3689"/>
    <w:rsid w:val="007C3F8D"/>
    <w:rsid w:val="007C4667"/>
    <w:rsid w:val="007C4CD3"/>
    <w:rsid w:val="007C66EC"/>
    <w:rsid w:val="007C796D"/>
    <w:rsid w:val="007D265D"/>
    <w:rsid w:val="007D308D"/>
    <w:rsid w:val="007D3589"/>
    <w:rsid w:val="007D37A4"/>
    <w:rsid w:val="007D3D59"/>
    <w:rsid w:val="007D46AA"/>
    <w:rsid w:val="007D4DD1"/>
    <w:rsid w:val="007D75A1"/>
    <w:rsid w:val="007E076A"/>
    <w:rsid w:val="007E0916"/>
    <w:rsid w:val="007E2C50"/>
    <w:rsid w:val="007E3A65"/>
    <w:rsid w:val="007E4A2C"/>
    <w:rsid w:val="007E6B9A"/>
    <w:rsid w:val="007F2E20"/>
    <w:rsid w:val="00800082"/>
    <w:rsid w:val="00802B81"/>
    <w:rsid w:val="00804B5C"/>
    <w:rsid w:val="008055D1"/>
    <w:rsid w:val="00805AF8"/>
    <w:rsid w:val="008072FB"/>
    <w:rsid w:val="0080759B"/>
    <w:rsid w:val="00813140"/>
    <w:rsid w:val="00813642"/>
    <w:rsid w:val="00814223"/>
    <w:rsid w:val="008145CE"/>
    <w:rsid w:val="00814983"/>
    <w:rsid w:val="00817970"/>
    <w:rsid w:val="00817B9A"/>
    <w:rsid w:val="00820F05"/>
    <w:rsid w:val="00821B5B"/>
    <w:rsid w:val="0082296C"/>
    <w:rsid w:val="008238A5"/>
    <w:rsid w:val="00826790"/>
    <w:rsid w:val="00826C42"/>
    <w:rsid w:val="00833525"/>
    <w:rsid w:val="008367EB"/>
    <w:rsid w:val="0084062F"/>
    <w:rsid w:val="008411A9"/>
    <w:rsid w:val="00841CD3"/>
    <w:rsid w:val="00844349"/>
    <w:rsid w:val="008463EB"/>
    <w:rsid w:val="008468E7"/>
    <w:rsid w:val="008476D4"/>
    <w:rsid w:val="00847B6D"/>
    <w:rsid w:val="0085111A"/>
    <w:rsid w:val="00852743"/>
    <w:rsid w:val="00853FB1"/>
    <w:rsid w:val="00854AC9"/>
    <w:rsid w:val="00856D42"/>
    <w:rsid w:val="008606A8"/>
    <w:rsid w:val="00860CE1"/>
    <w:rsid w:val="00861612"/>
    <w:rsid w:val="00861950"/>
    <w:rsid w:val="008641A1"/>
    <w:rsid w:val="00865D8A"/>
    <w:rsid w:val="0086756B"/>
    <w:rsid w:val="00867A33"/>
    <w:rsid w:val="00871273"/>
    <w:rsid w:val="0087137D"/>
    <w:rsid w:val="0087203C"/>
    <w:rsid w:val="00872A5B"/>
    <w:rsid w:val="00874EB9"/>
    <w:rsid w:val="00876D48"/>
    <w:rsid w:val="00880CCD"/>
    <w:rsid w:val="0088109F"/>
    <w:rsid w:val="008812A3"/>
    <w:rsid w:val="008823FF"/>
    <w:rsid w:val="00883D57"/>
    <w:rsid w:val="00884269"/>
    <w:rsid w:val="008847FE"/>
    <w:rsid w:val="008855F1"/>
    <w:rsid w:val="00886007"/>
    <w:rsid w:val="0088623A"/>
    <w:rsid w:val="008911E9"/>
    <w:rsid w:val="0089143E"/>
    <w:rsid w:val="00893230"/>
    <w:rsid w:val="00893F79"/>
    <w:rsid w:val="00896286"/>
    <w:rsid w:val="008965F1"/>
    <w:rsid w:val="00897C6F"/>
    <w:rsid w:val="008A0047"/>
    <w:rsid w:val="008A1564"/>
    <w:rsid w:val="008A1878"/>
    <w:rsid w:val="008A2C7D"/>
    <w:rsid w:val="008A42A2"/>
    <w:rsid w:val="008A618E"/>
    <w:rsid w:val="008A638B"/>
    <w:rsid w:val="008A6499"/>
    <w:rsid w:val="008A69EB"/>
    <w:rsid w:val="008B0F4E"/>
    <w:rsid w:val="008B7A23"/>
    <w:rsid w:val="008C035B"/>
    <w:rsid w:val="008C1CCA"/>
    <w:rsid w:val="008C2272"/>
    <w:rsid w:val="008C2432"/>
    <w:rsid w:val="008C7894"/>
    <w:rsid w:val="008D03FD"/>
    <w:rsid w:val="008D43CF"/>
    <w:rsid w:val="008E0EA5"/>
    <w:rsid w:val="008E106A"/>
    <w:rsid w:val="008E1814"/>
    <w:rsid w:val="008E229F"/>
    <w:rsid w:val="008E2651"/>
    <w:rsid w:val="008E34BF"/>
    <w:rsid w:val="008E48CD"/>
    <w:rsid w:val="008E756C"/>
    <w:rsid w:val="008E7C9B"/>
    <w:rsid w:val="008F0C1F"/>
    <w:rsid w:val="008F266F"/>
    <w:rsid w:val="008F29E3"/>
    <w:rsid w:val="008F2A53"/>
    <w:rsid w:val="008F2F1E"/>
    <w:rsid w:val="008F4ED7"/>
    <w:rsid w:val="008F5C02"/>
    <w:rsid w:val="008F5D72"/>
    <w:rsid w:val="008F6925"/>
    <w:rsid w:val="00901FDB"/>
    <w:rsid w:val="00902D4C"/>
    <w:rsid w:val="00902F62"/>
    <w:rsid w:val="00903714"/>
    <w:rsid w:val="0090510E"/>
    <w:rsid w:val="009051E2"/>
    <w:rsid w:val="00905415"/>
    <w:rsid w:val="00905731"/>
    <w:rsid w:val="009058FD"/>
    <w:rsid w:val="009068D6"/>
    <w:rsid w:val="00907BD0"/>
    <w:rsid w:val="00910450"/>
    <w:rsid w:val="00912929"/>
    <w:rsid w:val="00913292"/>
    <w:rsid w:val="00913875"/>
    <w:rsid w:val="00913C66"/>
    <w:rsid w:val="009140A6"/>
    <w:rsid w:val="00916F22"/>
    <w:rsid w:val="009235BA"/>
    <w:rsid w:val="00923B58"/>
    <w:rsid w:val="009263D9"/>
    <w:rsid w:val="00930146"/>
    <w:rsid w:val="00930150"/>
    <w:rsid w:val="00930BE5"/>
    <w:rsid w:val="00931669"/>
    <w:rsid w:val="00931A55"/>
    <w:rsid w:val="00931A6A"/>
    <w:rsid w:val="00931CE4"/>
    <w:rsid w:val="00931FAC"/>
    <w:rsid w:val="00932C83"/>
    <w:rsid w:val="00932FC7"/>
    <w:rsid w:val="00933C3C"/>
    <w:rsid w:val="009345EB"/>
    <w:rsid w:val="00934F49"/>
    <w:rsid w:val="009359CF"/>
    <w:rsid w:val="00936580"/>
    <w:rsid w:val="00937E93"/>
    <w:rsid w:val="00942BA8"/>
    <w:rsid w:val="00943C8E"/>
    <w:rsid w:val="00944E7C"/>
    <w:rsid w:val="00946731"/>
    <w:rsid w:val="009504EB"/>
    <w:rsid w:val="009509DE"/>
    <w:rsid w:val="009510A5"/>
    <w:rsid w:val="00951BA0"/>
    <w:rsid w:val="00952047"/>
    <w:rsid w:val="00952517"/>
    <w:rsid w:val="00952850"/>
    <w:rsid w:val="00953E11"/>
    <w:rsid w:val="009546B0"/>
    <w:rsid w:val="0095480E"/>
    <w:rsid w:val="009557EC"/>
    <w:rsid w:val="00955820"/>
    <w:rsid w:val="00955B7A"/>
    <w:rsid w:val="00957CA5"/>
    <w:rsid w:val="0096020D"/>
    <w:rsid w:val="00961017"/>
    <w:rsid w:val="0096131F"/>
    <w:rsid w:val="009627E1"/>
    <w:rsid w:val="0096398B"/>
    <w:rsid w:val="00963D7B"/>
    <w:rsid w:val="00964834"/>
    <w:rsid w:val="00967590"/>
    <w:rsid w:val="00967D37"/>
    <w:rsid w:val="00971054"/>
    <w:rsid w:val="00971341"/>
    <w:rsid w:val="009771D5"/>
    <w:rsid w:val="00985199"/>
    <w:rsid w:val="00985528"/>
    <w:rsid w:val="00986E05"/>
    <w:rsid w:val="00993963"/>
    <w:rsid w:val="009942C9"/>
    <w:rsid w:val="0099441B"/>
    <w:rsid w:val="00994DF0"/>
    <w:rsid w:val="00995513"/>
    <w:rsid w:val="00996FCB"/>
    <w:rsid w:val="009A28A6"/>
    <w:rsid w:val="009A5C7D"/>
    <w:rsid w:val="009A761E"/>
    <w:rsid w:val="009B03FC"/>
    <w:rsid w:val="009B0757"/>
    <w:rsid w:val="009B0FEA"/>
    <w:rsid w:val="009B1EB3"/>
    <w:rsid w:val="009B2930"/>
    <w:rsid w:val="009B2A3F"/>
    <w:rsid w:val="009B3398"/>
    <w:rsid w:val="009B5F69"/>
    <w:rsid w:val="009B623F"/>
    <w:rsid w:val="009B6326"/>
    <w:rsid w:val="009B6ECA"/>
    <w:rsid w:val="009C23CA"/>
    <w:rsid w:val="009C3950"/>
    <w:rsid w:val="009C6A9E"/>
    <w:rsid w:val="009D1B1A"/>
    <w:rsid w:val="009D24C0"/>
    <w:rsid w:val="009D2F53"/>
    <w:rsid w:val="009D41E9"/>
    <w:rsid w:val="009E25CF"/>
    <w:rsid w:val="009E2C57"/>
    <w:rsid w:val="009E6146"/>
    <w:rsid w:val="009E6FCD"/>
    <w:rsid w:val="009F0874"/>
    <w:rsid w:val="009F11EF"/>
    <w:rsid w:val="009F249F"/>
    <w:rsid w:val="009F3DB6"/>
    <w:rsid w:val="009F7B28"/>
    <w:rsid w:val="00A0353E"/>
    <w:rsid w:val="00A0628F"/>
    <w:rsid w:val="00A06685"/>
    <w:rsid w:val="00A06689"/>
    <w:rsid w:val="00A07878"/>
    <w:rsid w:val="00A12059"/>
    <w:rsid w:val="00A161B3"/>
    <w:rsid w:val="00A1682C"/>
    <w:rsid w:val="00A239A5"/>
    <w:rsid w:val="00A259B0"/>
    <w:rsid w:val="00A25E2A"/>
    <w:rsid w:val="00A25EF8"/>
    <w:rsid w:val="00A34BD0"/>
    <w:rsid w:val="00A35140"/>
    <w:rsid w:val="00A37F82"/>
    <w:rsid w:val="00A41337"/>
    <w:rsid w:val="00A44089"/>
    <w:rsid w:val="00A449F4"/>
    <w:rsid w:val="00A44B94"/>
    <w:rsid w:val="00A500A6"/>
    <w:rsid w:val="00A54FB6"/>
    <w:rsid w:val="00A55049"/>
    <w:rsid w:val="00A55089"/>
    <w:rsid w:val="00A60C0C"/>
    <w:rsid w:val="00A64B4B"/>
    <w:rsid w:val="00A6663E"/>
    <w:rsid w:val="00A67907"/>
    <w:rsid w:val="00A70A45"/>
    <w:rsid w:val="00A71865"/>
    <w:rsid w:val="00A71D17"/>
    <w:rsid w:val="00A72712"/>
    <w:rsid w:val="00A74858"/>
    <w:rsid w:val="00A76309"/>
    <w:rsid w:val="00A77321"/>
    <w:rsid w:val="00A7762D"/>
    <w:rsid w:val="00A779A2"/>
    <w:rsid w:val="00A80B4A"/>
    <w:rsid w:val="00A8120B"/>
    <w:rsid w:val="00A831D0"/>
    <w:rsid w:val="00A837BE"/>
    <w:rsid w:val="00A840C3"/>
    <w:rsid w:val="00A85191"/>
    <w:rsid w:val="00A92CBA"/>
    <w:rsid w:val="00A937F9"/>
    <w:rsid w:val="00A95BD1"/>
    <w:rsid w:val="00AA14E1"/>
    <w:rsid w:val="00AA185F"/>
    <w:rsid w:val="00AA479A"/>
    <w:rsid w:val="00AA6C1F"/>
    <w:rsid w:val="00AB087E"/>
    <w:rsid w:val="00AB4141"/>
    <w:rsid w:val="00AB495B"/>
    <w:rsid w:val="00AB71A9"/>
    <w:rsid w:val="00AB742D"/>
    <w:rsid w:val="00AB751D"/>
    <w:rsid w:val="00AC0D69"/>
    <w:rsid w:val="00AC22A5"/>
    <w:rsid w:val="00AC4150"/>
    <w:rsid w:val="00AC53A3"/>
    <w:rsid w:val="00AC58DB"/>
    <w:rsid w:val="00AC6268"/>
    <w:rsid w:val="00AC65A7"/>
    <w:rsid w:val="00AC6943"/>
    <w:rsid w:val="00AC7106"/>
    <w:rsid w:val="00AC7714"/>
    <w:rsid w:val="00AD195A"/>
    <w:rsid w:val="00AD3F60"/>
    <w:rsid w:val="00AD686B"/>
    <w:rsid w:val="00AE0FE0"/>
    <w:rsid w:val="00AE1485"/>
    <w:rsid w:val="00AE15A3"/>
    <w:rsid w:val="00AE2DF2"/>
    <w:rsid w:val="00AF2AE5"/>
    <w:rsid w:val="00AF6389"/>
    <w:rsid w:val="00AF65A7"/>
    <w:rsid w:val="00B004C7"/>
    <w:rsid w:val="00B00F02"/>
    <w:rsid w:val="00B01027"/>
    <w:rsid w:val="00B0363B"/>
    <w:rsid w:val="00B03A5C"/>
    <w:rsid w:val="00B03F2D"/>
    <w:rsid w:val="00B040A2"/>
    <w:rsid w:val="00B04B2A"/>
    <w:rsid w:val="00B05983"/>
    <w:rsid w:val="00B06772"/>
    <w:rsid w:val="00B07197"/>
    <w:rsid w:val="00B07B64"/>
    <w:rsid w:val="00B07FFC"/>
    <w:rsid w:val="00B10C1F"/>
    <w:rsid w:val="00B1141F"/>
    <w:rsid w:val="00B13540"/>
    <w:rsid w:val="00B137E3"/>
    <w:rsid w:val="00B154F8"/>
    <w:rsid w:val="00B161C0"/>
    <w:rsid w:val="00B163B8"/>
    <w:rsid w:val="00B16B5B"/>
    <w:rsid w:val="00B201F1"/>
    <w:rsid w:val="00B21DD1"/>
    <w:rsid w:val="00B22B88"/>
    <w:rsid w:val="00B243AB"/>
    <w:rsid w:val="00B2489A"/>
    <w:rsid w:val="00B307E6"/>
    <w:rsid w:val="00B319E8"/>
    <w:rsid w:val="00B33FF1"/>
    <w:rsid w:val="00B341A9"/>
    <w:rsid w:val="00B409C2"/>
    <w:rsid w:val="00B4169B"/>
    <w:rsid w:val="00B42066"/>
    <w:rsid w:val="00B420B8"/>
    <w:rsid w:val="00B42689"/>
    <w:rsid w:val="00B4315C"/>
    <w:rsid w:val="00B43C5C"/>
    <w:rsid w:val="00B44E2A"/>
    <w:rsid w:val="00B4543E"/>
    <w:rsid w:val="00B47B2A"/>
    <w:rsid w:val="00B47B74"/>
    <w:rsid w:val="00B52DE5"/>
    <w:rsid w:val="00B543EB"/>
    <w:rsid w:val="00B54B79"/>
    <w:rsid w:val="00B57687"/>
    <w:rsid w:val="00B61885"/>
    <w:rsid w:val="00B62ED8"/>
    <w:rsid w:val="00B644A5"/>
    <w:rsid w:val="00B6665F"/>
    <w:rsid w:val="00B71419"/>
    <w:rsid w:val="00B75257"/>
    <w:rsid w:val="00B75CFB"/>
    <w:rsid w:val="00B76835"/>
    <w:rsid w:val="00B7719D"/>
    <w:rsid w:val="00B77D3D"/>
    <w:rsid w:val="00B80B2E"/>
    <w:rsid w:val="00B818C8"/>
    <w:rsid w:val="00B8328D"/>
    <w:rsid w:val="00B83598"/>
    <w:rsid w:val="00B85A02"/>
    <w:rsid w:val="00B8786B"/>
    <w:rsid w:val="00B91894"/>
    <w:rsid w:val="00B91F8D"/>
    <w:rsid w:val="00B936F1"/>
    <w:rsid w:val="00B94EA7"/>
    <w:rsid w:val="00B9534A"/>
    <w:rsid w:val="00B9591A"/>
    <w:rsid w:val="00B95E11"/>
    <w:rsid w:val="00BA06EA"/>
    <w:rsid w:val="00BA0CF8"/>
    <w:rsid w:val="00BA0E15"/>
    <w:rsid w:val="00BA219D"/>
    <w:rsid w:val="00BA2BC8"/>
    <w:rsid w:val="00BA4DD7"/>
    <w:rsid w:val="00BA5028"/>
    <w:rsid w:val="00BA68A4"/>
    <w:rsid w:val="00BB0718"/>
    <w:rsid w:val="00BB23F5"/>
    <w:rsid w:val="00BB34B7"/>
    <w:rsid w:val="00BB3DBB"/>
    <w:rsid w:val="00BB41B6"/>
    <w:rsid w:val="00BB43A4"/>
    <w:rsid w:val="00BB6371"/>
    <w:rsid w:val="00BB72C0"/>
    <w:rsid w:val="00BB76C7"/>
    <w:rsid w:val="00BC0174"/>
    <w:rsid w:val="00BC2C34"/>
    <w:rsid w:val="00BC2ED4"/>
    <w:rsid w:val="00BC319F"/>
    <w:rsid w:val="00BC49B8"/>
    <w:rsid w:val="00BC4BED"/>
    <w:rsid w:val="00BC4FF5"/>
    <w:rsid w:val="00BC5F5B"/>
    <w:rsid w:val="00BD0356"/>
    <w:rsid w:val="00BD0C5F"/>
    <w:rsid w:val="00BD0DAF"/>
    <w:rsid w:val="00BD1B7C"/>
    <w:rsid w:val="00BD1E3C"/>
    <w:rsid w:val="00BD2A73"/>
    <w:rsid w:val="00BD3C3D"/>
    <w:rsid w:val="00BD5BA9"/>
    <w:rsid w:val="00BD629E"/>
    <w:rsid w:val="00BE230D"/>
    <w:rsid w:val="00BE2613"/>
    <w:rsid w:val="00BE2CEF"/>
    <w:rsid w:val="00BE380A"/>
    <w:rsid w:val="00BE4F82"/>
    <w:rsid w:val="00BE677F"/>
    <w:rsid w:val="00BE7306"/>
    <w:rsid w:val="00BE737A"/>
    <w:rsid w:val="00BF0821"/>
    <w:rsid w:val="00BF0AB2"/>
    <w:rsid w:val="00BF147A"/>
    <w:rsid w:val="00BF1A41"/>
    <w:rsid w:val="00BF2BF8"/>
    <w:rsid w:val="00BF2D89"/>
    <w:rsid w:val="00BF2F80"/>
    <w:rsid w:val="00BF40CD"/>
    <w:rsid w:val="00BF4FDF"/>
    <w:rsid w:val="00C007CC"/>
    <w:rsid w:val="00C01C26"/>
    <w:rsid w:val="00C0218F"/>
    <w:rsid w:val="00C03040"/>
    <w:rsid w:val="00C059CB"/>
    <w:rsid w:val="00C06285"/>
    <w:rsid w:val="00C10FDE"/>
    <w:rsid w:val="00C1107F"/>
    <w:rsid w:val="00C113ED"/>
    <w:rsid w:val="00C11927"/>
    <w:rsid w:val="00C1295F"/>
    <w:rsid w:val="00C13138"/>
    <w:rsid w:val="00C20F6B"/>
    <w:rsid w:val="00C231B6"/>
    <w:rsid w:val="00C234B6"/>
    <w:rsid w:val="00C24F41"/>
    <w:rsid w:val="00C26084"/>
    <w:rsid w:val="00C3052E"/>
    <w:rsid w:val="00C32AA5"/>
    <w:rsid w:val="00C334C0"/>
    <w:rsid w:val="00C35326"/>
    <w:rsid w:val="00C353CA"/>
    <w:rsid w:val="00C35A78"/>
    <w:rsid w:val="00C35B46"/>
    <w:rsid w:val="00C363D2"/>
    <w:rsid w:val="00C37076"/>
    <w:rsid w:val="00C4051A"/>
    <w:rsid w:val="00C41823"/>
    <w:rsid w:val="00C4362A"/>
    <w:rsid w:val="00C446CF"/>
    <w:rsid w:val="00C46501"/>
    <w:rsid w:val="00C47F7C"/>
    <w:rsid w:val="00C53FBC"/>
    <w:rsid w:val="00C5424A"/>
    <w:rsid w:val="00C5490A"/>
    <w:rsid w:val="00C56F7F"/>
    <w:rsid w:val="00C57F4B"/>
    <w:rsid w:val="00C61C3F"/>
    <w:rsid w:val="00C61D45"/>
    <w:rsid w:val="00C61DF9"/>
    <w:rsid w:val="00C62043"/>
    <w:rsid w:val="00C66740"/>
    <w:rsid w:val="00C707DD"/>
    <w:rsid w:val="00C723CE"/>
    <w:rsid w:val="00C73BDD"/>
    <w:rsid w:val="00C73D5C"/>
    <w:rsid w:val="00C742B4"/>
    <w:rsid w:val="00C7533B"/>
    <w:rsid w:val="00C75B62"/>
    <w:rsid w:val="00C76808"/>
    <w:rsid w:val="00C76FFA"/>
    <w:rsid w:val="00C77AAA"/>
    <w:rsid w:val="00C813D1"/>
    <w:rsid w:val="00C81DA0"/>
    <w:rsid w:val="00C82BA8"/>
    <w:rsid w:val="00C83396"/>
    <w:rsid w:val="00C83ABD"/>
    <w:rsid w:val="00C83D2B"/>
    <w:rsid w:val="00C83EDC"/>
    <w:rsid w:val="00C92358"/>
    <w:rsid w:val="00C97397"/>
    <w:rsid w:val="00CA1C33"/>
    <w:rsid w:val="00CA234F"/>
    <w:rsid w:val="00CA2703"/>
    <w:rsid w:val="00CA2DC7"/>
    <w:rsid w:val="00CA48C3"/>
    <w:rsid w:val="00CA546E"/>
    <w:rsid w:val="00CA793F"/>
    <w:rsid w:val="00CB18F1"/>
    <w:rsid w:val="00CB2414"/>
    <w:rsid w:val="00CB44E4"/>
    <w:rsid w:val="00CB644A"/>
    <w:rsid w:val="00CB72C7"/>
    <w:rsid w:val="00CB78E1"/>
    <w:rsid w:val="00CB7CCF"/>
    <w:rsid w:val="00CB7D52"/>
    <w:rsid w:val="00CC00B7"/>
    <w:rsid w:val="00CC0D96"/>
    <w:rsid w:val="00CC2C8C"/>
    <w:rsid w:val="00CC327A"/>
    <w:rsid w:val="00CC6F53"/>
    <w:rsid w:val="00CC7C08"/>
    <w:rsid w:val="00CD037E"/>
    <w:rsid w:val="00CD064E"/>
    <w:rsid w:val="00CD36F7"/>
    <w:rsid w:val="00CD41B7"/>
    <w:rsid w:val="00CD42A3"/>
    <w:rsid w:val="00CD617F"/>
    <w:rsid w:val="00CD631D"/>
    <w:rsid w:val="00CE15E7"/>
    <w:rsid w:val="00CE3EE0"/>
    <w:rsid w:val="00CF09D8"/>
    <w:rsid w:val="00CF1848"/>
    <w:rsid w:val="00CF3985"/>
    <w:rsid w:val="00CF7737"/>
    <w:rsid w:val="00D008F3"/>
    <w:rsid w:val="00D01C0D"/>
    <w:rsid w:val="00D03A65"/>
    <w:rsid w:val="00D0596A"/>
    <w:rsid w:val="00D0748E"/>
    <w:rsid w:val="00D132AC"/>
    <w:rsid w:val="00D13DB7"/>
    <w:rsid w:val="00D1474B"/>
    <w:rsid w:val="00D14A0F"/>
    <w:rsid w:val="00D15B01"/>
    <w:rsid w:val="00D221B3"/>
    <w:rsid w:val="00D23814"/>
    <w:rsid w:val="00D24F18"/>
    <w:rsid w:val="00D2549B"/>
    <w:rsid w:val="00D25939"/>
    <w:rsid w:val="00D27432"/>
    <w:rsid w:val="00D27796"/>
    <w:rsid w:val="00D300D2"/>
    <w:rsid w:val="00D32432"/>
    <w:rsid w:val="00D354F3"/>
    <w:rsid w:val="00D35AD7"/>
    <w:rsid w:val="00D401AC"/>
    <w:rsid w:val="00D42968"/>
    <w:rsid w:val="00D47A61"/>
    <w:rsid w:val="00D502C8"/>
    <w:rsid w:val="00D50609"/>
    <w:rsid w:val="00D5122D"/>
    <w:rsid w:val="00D51910"/>
    <w:rsid w:val="00D54788"/>
    <w:rsid w:val="00D550AD"/>
    <w:rsid w:val="00D552F4"/>
    <w:rsid w:val="00D55975"/>
    <w:rsid w:val="00D56630"/>
    <w:rsid w:val="00D57F4B"/>
    <w:rsid w:val="00D6089E"/>
    <w:rsid w:val="00D611BA"/>
    <w:rsid w:val="00D6222F"/>
    <w:rsid w:val="00D654BE"/>
    <w:rsid w:val="00D6587B"/>
    <w:rsid w:val="00D764E5"/>
    <w:rsid w:val="00D76C1F"/>
    <w:rsid w:val="00D801BE"/>
    <w:rsid w:val="00D802D0"/>
    <w:rsid w:val="00D807C9"/>
    <w:rsid w:val="00D81BBE"/>
    <w:rsid w:val="00D839AB"/>
    <w:rsid w:val="00D83EA6"/>
    <w:rsid w:val="00D84FC4"/>
    <w:rsid w:val="00D85441"/>
    <w:rsid w:val="00D878E1"/>
    <w:rsid w:val="00D925D7"/>
    <w:rsid w:val="00D93047"/>
    <w:rsid w:val="00D94859"/>
    <w:rsid w:val="00D948C4"/>
    <w:rsid w:val="00D95C5C"/>
    <w:rsid w:val="00D9639B"/>
    <w:rsid w:val="00D976F6"/>
    <w:rsid w:val="00D97F59"/>
    <w:rsid w:val="00DA0F5E"/>
    <w:rsid w:val="00DA12E2"/>
    <w:rsid w:val="00DA4688"/>
    <w:rsid w:val="00DB2F35"/>
    <w:rsid w:val="00DB4A21"/>
    <w:rsid w:val="00DB4B66"/>
    <w:rsid w:val="00DB5D30"/>
    <w:rsid w:val="00DB793C"/>
    <w:rsid w:val="00DC1C88"/>
    <w:rsid w:val="00DC1DB4"/>
    <w:rsid w:val="00DC212E"/>
    <w:rsid w:val="00DC2381"/>
    <w:rsid w:val="00DC6876"/>
    <w:rsid w:val="00DD0307"/>
    <w:rsid w:val="00DD1AE0"/>
    <w:rsid w:val="00DD4D4E"/>
    <w:rsid w:val="00DE24B7"/>
    <w:rsid w:val="00DE3EC7"/>
    <w:rsid w:val="00DE49CB"/>
    <w:rsid w:val="00DE65FA"/>
    <w:rsid w:val="00DF1D29"/>
    <w:rsid w:val="00DF210F"/>
    <w:rsid w:val="00DF278A"/>
    <w:rsid w:val="00DF3A64"/>
    <w:rsid w:val="00DF3B62"/>
    <w:rsid w:val="00DF4988"/>
    <w:rsid w:val="00DF5A4E"/>
    <w:rsid w:val="00E00456"/>
    <w:rsid w:val="00E02974"/>
    <w:rsid w:val="00E049E8"/>
    <w:rsid w:val="00E052F3"/>
    <w:rsid w:val="00E0596E"/>
    <w:rsid w:val="00E063E3"/>
    <w:rsid w:val="00E06AE5"/>
    <w:rsid w:val="00E129DE"/>
    <w:rsid w:val="00E13491"/>
    <w:rsid w:val="00E14706"/>
    <w:rsid w:val="00E14985"/>
    <w:rsid w:val="00E14B9B"/>
    <w:rsid w:val="00E15647"/>
    <w:rsid w:val="00E15E28"/>
    <w:rsid w:val="00E161A2"/>
    <w:rsid w:val="00E172D6"/>
    <w:rsid w:val="00E20C1E"/>
    <w:rsid w:val="00E22730"/>
    <w:rsid w:val="00E22930"/>
    <w:rsid w:val="00E23D10"/>
    <w:rsid w:val="00E2640B"/>
    <w:rsid w:val="00E30307"/>
    <w:rsid w:val="00E31393"/>
    <w:rsid w:val="00E313F4"/>
    <w:rsid w:val="00E339BB"/>
    <w:rsid w:val="00E34932"/>
    <w:rsid w:val="00E34A9B"/>
    <w:rsid w:val="00E35F9F"/>
    <w:rsid w:val="00E370AC"/>
    <w:rsid w:val="00E404D7"/>
    <w:rsid w:val="00E40820"/>
    <w:rsid w:val="00E4108A"/>
    <w:rsid w:val="00E41246"/>
    <w:rsid w:val="00E414A9"/>
    <w:rsid w:val="00E43D39"/>
    <w:rsid w:val="00E4641F"/>
    <w:rsid w:val="00E4646D"/>
    <w:rsid w:val="00E46688"/>
    <w:rsid w:val="00E47AE2"/>
    <w:rsid w:val="00E50150"/>
    <w:rsid w:val="00E50537"/>
    <w:rsid w:val="00E50831"/>
    <w:rsid w:val="00E536CA"/>
    <w:rsid w:val="00E542F3"/>
    <w:rsid w:val="00E55D71"/>
    <w:rsid w:val="00E56E5A"/>
    <w:rsid w:val="00E578AD"/>
    <w:rsid w:val="00E57D15"/>
    <w:rsid w:val="00E60CC5"/>
    <w:rsid w:val="00E60DFA"/>
    <w:rsid w:val="00E61131"/>
    <w:rsid w:val="00E63C2B"/>
    <w:rsid w:val="00E65828"/>
    <w:rsid w:val="00E65910"/>
    <w:rsid w:val="00E668AD"/>
    <w:rsid w:val="00E670BE"/>
    <w:rsid w:val="00E675C1"/>
    <w:rsid w:val="00E6786C"/>
    <w:rsid w:val="00E70340"/>
    <w:rsid w:val="00E71DC8"/>
    <w:rsid w:val="00E732A3"/>
    <w:rsid w:val="00E73FFA"/>
    <w:rsid w:val="00E772E3"/>
    <w:rsid w:val="00E77543"/>
    <w:rsid w:val="00E80590"/>
    <w:rsid w:val="00E84E85"/>
    <w:rsid w:val="00E85FFE"/>
    <w:rsid w:val="00E912CC"/>
    <w:rsid w:val="00E93CB3"/>
    <w:rsid w:val="00E945CE"/>
    <w:rsid w:val="00E9592E"/>
    <w:rsid w:val="00EA19D9"/>
    <w:rsid w:val="00EA1C3D"/>
    <w:rsid w:val="00EA1D96"/>
    <w:rsid w:val="00EA25DF"/>
    <w:rsid w:val="00EA28FB"/>
    <w:rsid w:val="00EA2ABF"/>
    <w:rsid w:val="00EA2DBE"/>
    <w:rsid w:val="00EA7581"/>
    <w:rsid w:val="00EB009C"/>
    <w:rsid w:val="00EB1AD7"/>
    <w:rsid w:val="00EB3756"/>
    <w:rsid w:val="00EB4274"/>
    <w:rsid w:val="00EB4BD4"/>
    <w:rsid w:val="00EB50E0"/>
    <w:rsid w:val="00EB545B"/>
    <w:rsid w:val="00EC314B"/>
    <w:rsid w:val="00EC632D"/>
    <w:rsid w:val="00EC7EA9"/>
    <w:rsid w:val="00ED0CBD"/>
    <w:rsid w:val="00ED293E"/>
    <w:rsid w:val="00ED5640"/>
    <w:rsid w:val="00ED5E19"/>
    <w:rsid w:val="00ED659F"/>
    <w:rsid w:val="00ED7469"/>
    <w:rsid w:val="00EE0314"/>
    <w:rsid w:val="00EE2C32"/>
    <w:rsid w:val="00EE2FF8"/>
    <w:rsid w:val="00EE31EC"/>
    <w:rsid w:val="00EE4532"/>
    <w:rsid w:val="00EE457A"/>
    <w:rsid w:val="00EE696B"/>
    <w:rsid w:val="00EE6E83"/>
    <w:rsid w:val="00EE7DD7"/>
    <w:rsid w:val="00EF1042"/>
    <w:rsid w:val="00EF29CA"/>
    <w:rsid w:val="00EF2C81"/>
    <w:rsid w:val="00EF2CF4"/>
    <w:rsid w:val="00EF598E"/>
    <w:rsid w:val="00F01148"/>
    <w:rsid w:val="00F0192E"/>
    <w:rsid w:val="00F0200E"/>
    <w:rsid w:val="00F0708C"/>
    <w:rsid w:val="00F10814"/>
    <w:rsid w:val="00F10C20"/>
    <w:rsid w:val="00F11FF2"/>
    <w:rsid w:val="00F12046"/>
    <w:rsid w:val="00F12539"/>
    <w:rsid w:val="00F14BED"/>
    <w:rsid w:val="00F16842"/>
    <w:rsid w:val="00F20494"/>
    <w:rsid w:val="00F213A5"/>
    <w:rsid w:val="00F222E5"/>
    <w:rsid w:val="00F269EC"/>
    <w:rsid w:val="00F308A7"/>
    <w:rsid w:val="00F333A0"/>
    <w:rsid w:val="00F33BBF"/>
    <w:rsid w:val="00F34AC1"/>
    <w:rsid w:val="00F34D97"/>
    <w:rsid w:val="00F3569D"/>
    <w:rsid w:val="00F4034E"/>
    <w:rsid w:val="00F42484"/>
    <w:rsid w:val="00F435D4"/>
    <w:rsid w:val="00F442B2"/>
    <w:rsid w:val="00F44DB7"/>
    <w:rsid w:val="00F45298"/>
    <w:rsid w:val="00F46162"/>
    <w:rsid w:val="00F4657C"/>
    <w:rsid w:val="00F4751D"/>
    <w:rsid w:val="00F52C1A"/>
    <w:rsid w:val="00F541EF"/>
    <w:rsid w:val="00F546D3"/>
    <w:rsid w:val="00F60296"/>
    <w:rsid w:val="00F630D1"/>
    <w:rsid w:val="00F63E1F"/>
    <w:rsid w:val="00F642AB"/>
    <w:rsid w:val="00F651E3"/>
    <w:rsid w:val="00F659A9"/>
    <w:rsid w:val="00F67C54"/>
    <w:rsid w:val="00F67D99"/>
    <w:rsid w:val="00F701B6"/>
    <w:rsid w:val="00F70306"/>
    <w:rsid w:val="00F71E91"/>
    <w:rsid w:val="00F72486"/>
    <w:rsid w:val="00F73234"/>
    <w:rsid w:val="00F7357D"/>
    <w:rsid w:val="00F7420F"/>
    <w:rsid w:val="00F74ED7"/>
    <w:rsid w:val="00F77790"/>
    <w:rsid w:val="00F82079"/>
    <w:rsid w:val="00F8240A"/>
    <w:rsid w:val="00F8351A"/>
    <w:rsid w:val="00F83ED7"/>
    <w:rsid w:val="00F860C1"/>
    <w:rsid w:val="00F86D7E"/>
    <w:rsid w:val="00F87A10"/>
    <w:rsid w:val="00F906EC"/>
    <w:rsid w:val="00F907D2"/>
    <w:rsid w:val="00F91ECF"/>
    <w:rsid w:val="00F9264C"/>
    <w:rsid w:val="00F96CA1"/>
    <w:rsid w:val="00FA04AE"/>
    <w:rsid w:val="00FA1B2C"/>
    <w:rsid w:val="00FA1BBD"/>
    <w:rsid w:val="00FA2E28"/>
    <w:rsid w:val="00FA3195"/>
    <w:rsid w:val="00FA3803"/>
    <w:rsid w:val="00FA3A1F"/>
    <w:rsid w:val="00FA6503"/>
    <w:rsid w:val="00FB1501"/>
    <w:rsid w:val="00FB2420"/>
    <w:rsid w:val="00FB4558"/>
    <w:rsid w:val="00FB47AF"/>
    <w:rsid w:val="00FB571B"/>
    <w:rsid w:val="00FB5DCC"/>
    <w:rsid w:val="00FB631D"/>
    <w:rsid w:val="00FB658C"/>
    <w:rsid w:val="00FB68F5"/>
    <w:rsid w:val="00FC0960"/>
    <w:rsid w:val="00FC18BE"/>
    <w:rsid w:val="00FC2B0B"/>
    <w:rsid w:val="00FC2B28"/>
    <w:rsid w:val="00FC499F"/>
    <w:rsid w:val="00FC4DAC"/>
    <w:rsid w:val="00FC7389"/>
    <w:rsid w:val="00FC7685"/>
    <w:rsid w:val="00FD0C56"/>
    <w:rsid w:val="00FD12EB"/>
    <w:rsid w:val="00FD21F1"/>
    <w:rsid w:val="00FD2613"/>
    <w:rsid w:val="00FD381A"/>
    <w:rsid w:val="00FD4495"/>
    <w:rsid w:val="00FD4FA1"/>
    <w:rsid w:val="00FE1827"/>
    <w:rsid w:val="00FE2C4A"/>
    <w:rsid w:val="00FE5867"/>
    <w:rsid w:val="00FF0FD2"/>
    <w:rsid w:val="00FF1B6B"/>
    <w:rsid w:val="00FF253D"/>
    <w:rsid w:val="00FF2E4A"/>
    <w:rsid w:val="00FF4333"/>
    <w:rsid w:val="00FF44BF"/>
    <w:rsid w:val="00FF5D02"/>
    <w:rsid w:val="00FF62CB"/>
    <w:rsid w:val="00FF75C6"/>
    <w:rsid w:val="00FF79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;"/>
  <w14:docId w14:val="03ACBEF6"/>
  <w15:docId w15:val="{0B03B4CD-7AA0-41C2-AF13-43D0ED6DE4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uiPriority="9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 w:qFormat="1"/>
    <w:lsdException w:name="endnote reference" w:semiHidden="1" w:unhideWhenUsed="1"/>
    <w:lsdException w:name="endnote text" w:semiHidden="1" w:unhideWhenUsed="1"/>
    <w:lsdException w:name="macro" w:semiHidden="1" w:unhideWhenUsed="1"/>
    <w:lsdException w:name="toa heading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iPriority="99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6126A4"/>
    <w:rPr>
      <w:sz w:val="24"/>
      <w:szCs w:val="24"/>
      <w:lang w:val="en-GB" w:eastAsia="en-US"/>
    </w:rPr>
  </w:style>
  <w:style w:type="paragraph" w:styleId="Ttulo1">
    <w:name w:val="heading 1"/>
    <w:aliases w:val="Applus+ T1"/>
    <w:basedOn w:val="Normal"/>
    <w:next w:val="Normal"/>
    <w:link w:val="Ttulo1Car"/>
    <w:uiPriority w:val="9"/>
    <w:qFormat/>
    <w:pPr>
      <w:keepNext/>
      <w:ind w:left="-1113"/>
      <w:outlineLvl w:val="0"/>
    </w:pPr>
    <w:rPr>
      <w:rFonts w:ascii="CG Times" w:hAnsi="CG Times"/>
      <w:b/>
      <w:sz w:val="22"/>
      <w:szCs w:val="20"/>
    </w:rPr>
  </w:style>
  <w:style w:type="paragraph" w:styleId="Ttulo2">
    <w:name w:val="heading 2"/>
    <w:basedOn w:val="Normal"/>
    <w:next w:val="Normal"/>
    <w:qFormat/>
    <w:pPr>
      <w:keepNext/>
      <w:tabs>
        <w:tab w:val="left" w:pos="6984"/>
        <w:tab w:val="left" w:pos="9031"/>
      </w:tabs>
      <w:suppressAutoHyphens/>
      <w:spacing w:before="120"/>
      <w:jc w:val="center"/>
      <w:outlineLvl w:val="1"/>
    </w:pPr>
    <w:rPr>
      <w:rFonts w:ascii="CG Times" w:hAnsi="CG Times"/>
      <w:strike/>
      <w:spacing w:val="-4"/>
      <w:sz w:val="22"/>
      <w:u w:val="single"/>
    </w:rPr>
  </w:style>
  <w:style w:type="paragraph" w:styleId="Ttulo3">
    <w:name w:val="heading 3"/>
    <w:basedOn w:val="Normal"/>
    <w:next w:val="Normal"/>
    <w:qFormat/>
    <w:pPr>
      <w:keepNext/>
      <w:tabs>
        <w:tab w:val="left" w:pos="6984"/>
        <w:tab w:val="left" w:pos="9031"/>
      </w:tabs>
      <w:suppressAutoHyphens/>
      <w:outlineLvl w:val="2"/>
    </w:pPr>
    <w:rPr>
      <w:rFonts w:ascii="CG Times" w:hAnsi="CG Times"/>
      <w:b/>
      <w:bCs/>
      <w:sz w:val="22"/>
      <w:szCs w:val="20"/>
    </w:rPr>
  </w:style>
  <w:style w:type="paragraph" w:styleId="Ttulo9">
    <w:name w:val="heading 9"/>
    <w:basedOn w:val="Normal"/>
    <w:next w:val="Normal"/>
    <w:qFormat/>
    <w:pPr>
      <w:keepNext/>
      <w:tabs>
        <w:tab w:val="left" w:pos="6984"/>
        <w:tab w:val="left" w:pos="9031"/>
      </w:tabs>
      <w:suppressAutoHyphens/>
      <w:jc w:val="center"/>
      <w:outlineLvl w:val="8"/>
    </w:pPr>
    <w:rPr>
      <w:rFonts w:ascii="CG Times" w:hAnsi="CG Times"/>
      <w:b/>
      <w:color w:val="0000FF"/>
      <w:spacing w:val="-3"/>
      <w:sz w:val="32"/>
      <w:szCs w:val="20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iedepgina">
    <w:name w:val="footer"/>
    <w:basedOn w:val="Normal"/>
    <w:pPr>
      <w:tabs>
        <w:tab w:val="center" w:pos="4153"/>
        <w:tab w:val="right" w:pos="8306"/>
      </w:tabs>
    </w:pPr>
    <w:rPr>
      <w:rFonts w:ascii="Univers" w:hAnsi="Univers"/>
      <w:szCs w:val="20"/>
    </w:rPr>
  </w:style>
  <w:style w:type="paragraph" w:styleId="Encabezado">
    <w:name w:val="header"/>
    <w:basedOn w:val="Normal"/>
    <w:link w:val="EncabezadoCar"/>
    <w:pPr>
      <w:tabs>
        <w:tab w:val="center" w:pos="4153"/>
        <w:tab w:val="right" w:pos="8306"/>
      </w:tabs>
    </w:pPr>
    <w:rPr>
      <w:rFonts w:ascii="Univers" w:hAnsi="Univers"/>
      <w:szCs w:val="20"/>
    </w:rPr>
  </w:style>
  <w:style w:type="paragraph" w:styleId="Sangra3detindependiente">
    <w:name w:val="Body Text Indent 3"/>
    <w:basedOn w:val="Normal"/>
    <w:pPr>
      <w:tabs>
        <w:tab w:val="left" w:pos="360"/>
        <w:tab w:val="left" w:pos="900"/>
        <w:tab w:val="left" w:pos="2160"/>
        <w:tab w:val="left" w:pos="2520"/>
        <w:tab w:val="left" w:pos="6984"/>
        <w:tab w:val="left" w:pos="9031"/>
      </w:tabs>
      <w:suppressAutoHyphens/>
      <w:ind w:left="810" w:hanging="450"/>
    </w:pPr>
    <w:rPr>
      <w:rFonts w:ascii="CG Times" w:hAnsi="CG Times"/>
      <w:spacing w:val="-4"/>
      <w:sz w:val="22"/>
      <w:szCs w:val="20"/>
    </w:rPr>
  </w:style>
  <w:style w:type="paragraph" w:styleId="Descripcin">
    <w:name w:val="caption"/>
    <w:basedOn w:val="Normal"/>
    <w:next w:val="Normal"/>
    <w:qFormat/>
    <w:rPr>
      <w:rFonts w:ascii="Univers" w:hAnsi="Univers"/>
      <w:spacing w:val="-4"/>
      <w:szCs w:val="20"/>
    </w:rPr>
  </w:style>
  <w:style w:type="character" w:styleId="Nmerodepgina">
    <w:name w:val="page number"/>
    <w:basedOn w:val="Fuentedeprrafopredeter"/>
    <w:qFormat/>
  </w:style>
  <w:style w:type="paragraph" w:styleId="Textocomentario">
    <w:name w:val="annotation text"/>
    <w:basedOn w:val="Normal"/>
    <w:link w:val="TextocomentarioCar"/>
    <w:semiHidden/>
    <w:rsid w:val="00DC6876"/>
    <w:pPr>
      <w:autoSpaceDE w:val="0"/>
      <w:autoSpaceDN w:val="0"/>
    </w:pPr>
    <w:rPr>
      <w:sz w:val="20"/>
      <w:szCs w:val="20"/>
      <w:lang w:val="de-DE" w:eastAsia="de-DE"/>
    </w:rPr>
  </w:style>
  <w:style w:type="paragraph" w:styleId="Textodeglobo">
    <w:name w:val="Balloon Text"/>
    <w:basedOn w:val="Normal"/>
    <w:semiHidden/>
    <w:rsid w:val="00DA4688"/>
    <w:rPr>
      <w:rFonts w:ascii="Tahoma" w:hAnsi="Tahoma" w:cs="Tahoma"/>
      <w:sz w:val="16"/>
      <w:szCs w:val="16"/>
    </w:rPr>
  </w:style>
  <w:style w:type="table" w:styleId="Tablaconcuadrcula">
    <w:name w:val="Table Grid"/>
    <w:basedOn w:val="Tablanormal"/>
    <w:uiPriority w:val="39"/>
    <w:rsid w:val="004A2E3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RJRj1t">
    <w:name w:val="RJ Rj 1t"/>
    <w:basedOn w:val="Normal"/>
    <w:rsid w:val="004227B6"/>
    <w:pPr>
      <w:tabs>
        <w:tab w:val="right" w:pos="1890"/>
        <w:tab w:val="left" w:pos="1980"/>
        <w:tab w:val="left" w:pos="5310"/>
      </w:tabs>
      <w:spacing w:after="200" w:line="276" w:lineRule="auto"/>
    </w:pPr>
    <w:rPr>
      <w:rFonts w:ascii="Arial Narrow" w:eastAsia="Calibri" w:hAnsi="Arial Narrow"/>
      <w:sz w:val="22"/>
      <w:szCs w:val="22"/>
    </w:rPr>
  </w:style>
  <w:style w:type="paragraph" w:customStyle="1" w:styleId="SectionHead">
    <w:name w:val="Section Head"/>
    <w:basedOn w:val="Normal"/>
    <w:rsid w:val="00E063E3"/>
    <w:pPr>
      <w:keepNext/>
      <w:pBdr>
        <w:top w:val="double" w:sz="6" w:space="1" w:color="auto"/>
      </w:pBdr>
      <w:tabs>
        <w:tab w:val="right" w:pos="2880"/>
        <w:tab w:val="left" w:pos="3060"/>
        <w:tab w:val="right" w:pos="6480"/>
        <w:tab w:val="left" w:pos="6660"/>
      </w:tabs>
      <w:spacing w:after="200" w:line="276" w:lineRule="auto"/>
    </w:pPr>
    <w:rPr>
      <w:rFonts w:ascii="Arial" w:eastAsia="Calibri" w:hAnsi="Arial"/>
      <w:b/>
      <w:sz w:val="22"/>
      <w:szCs w:val="22"/>
    </w:rPr>
  </w:style>
  <w:style w:type="paragraph" w:styleId="Prrafodelista">
    <w:name w:val="List Paragraph"/>
    <w:basedOn w:val="Normal"/>
    <w:uiPriority w:val="34"/>
    <w:qFormat/>
    <w:rsid w:val="00C61D45"/>
    <w:pPr>
      <w:ind w:left="720"/>
      <w:contextualSpacing/>
    </w:pPr>
    <w:rPr>
      <w:rFonts w:ascii="Univers" w:hAnsi="Univers"/>
      <w:szCs w:val="20"/>
    </w:rPr>
  </w:style>
  <w:style w:type="paragraph" w:styleId="HTMLconformatoprevio">
    <w:name w:val="HTML Preformatted"/>
    <w:basedOn w:val="Normal"/>
    <w:link w:val="HTMLconformatoprevioCar"/>
    <w:uiPriority w:val="99"/>
    <w:unhideWhenUsed/>
    <w:rsid w:val="00C7533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  <w:lang w:val="es-PE" w:eastAsia="es-PE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rsid w:val="00C7533B"/>
    <w:rPr>
      <w:rFonts w:ascii="Courier New" w:hAnsi="Courier New" w:cs="Courier New"/>
      <w:lang w:val="es-PE" w:eastAsia="es-PE"/>
    </w:rPr>
  </w:style>
  <w:style w:type="character" w:customStyle="1" w:styleId="Ttulo1Car">
    <w:name w:val="Título 1 Car"/>
    <w:aliases w:val="Applus+ T1 Car"/>
    <w:basedOn w:val="Fuentedeprrafopredeter"/>
    <w:link w:val="Ttulo1"/>
    <w:uiPriority w:val="9"/>
    <w:rsid w:val="00695BF4"/>
    <w:rPr>
      <w:rFonts w:ascii="CG Times" w:hAnsi="CG Times"/>
      <w:b/>
      <w:sz w:val="22"/>
      <w:lang w:val="en-GB" w:eastAsia="en-US"/>
    </w:rPr>
  </w:style>
  <w:style w:type="paragraph" w:styleId="Sangra2detindependiente">
    <w:name w:val="Body Text Indent 2"/>
    <w:basedOn w:val="Normal"/>
    <w:link w:val="Sangra2detindependienteCar"/>
    <w:rsid w:val="00C97397"/>
    <w:pPr>
      <w:spacing w:after="120" w:line="480" w:lineRule="auto"/>
      <w:ind w:left="283"/>
    </w:pPr>
  </w:style>
  <w:style w:type="character" w:customStyle="1" w:styleId="Sangra2detindependienteCar">
    <w:name w:val="Sangría 2 de t. independiente Car"/>
    <w:basedOn w:val="Fuentedeprrafopredeter"/>
    <w:link w:val="Sangra2detindependiente"/>
    <w:rsid w:val="00C97397"/>
    <w:rPr>
      <w:noProof/>
      <w:sz w:val="24"/>
      <w:szCs w:val="24"/>
      <w:lang w:val="en-GB" w:eastAsia="en-US"/>
    </w:rPr>
  </w:style>
  <w:style w:type="character" w:customStyle="1" w:styleId="EncabezadoCar">
    <w:name w:val="Encabezado Car"/>
    <w:basedOn w:val="Fuentedeprrafopredeter"/>
    <w:link w:val="Encabezado"/>
    <w:rsid w:val="00785389"/>
    <w:rPr>
      <w:rFonts w:ascii="Univers" w:hAnsi="Univers"/>
      <w:sz w:val="24"/>
      <w:lang w:val="en-GB" w:eastAsia="en-US"/>
    </w:rPr>
  </w:style>
  <w:style w:type="character" w:styleId="Refdecomentario">
    <w:name w:val="annotation reference"/>
    <w:basedOn w:val="Fuentedeprrafopredeter"/>
    <w:semiHidden/>
    <w:unhideWhenUsed/>
    <w:rsid w:val="00AC22A5"/>
    <w:rPr>
      <w:sz w:val="16"/>
      <w:szCs w:val="16"/>
    </w:rPr>
  </w:style>
  <w:style w:type="paragraph" w:styleId="Asuntodelcomentario">
    <w:name w:val="annotation subject"/>
    <w:basedOn w:val="Textocomentario"/>
    <w:next w:val="Textocomentario"/>
    <w:link w:val="AsuntodelcomentarioCar"/>
    <w:semiHidden/>
    <w:unhideWhenUsed/>
    <w:rsid w:val="00AC22A5"/>
    <w:pPr>
      <w:autoSpaceDE/>
      <w:autoSpaceDN/>
    </w:pPr>
    <w:rPr>
      <w:b/>
      <w:bCs/>
      <w:noProof/>
      <w:lang w:val="en-GB" w:eastAsia="en-US"/>
    </w:rPr>
  </w:style>
  <w:style w:type="character" w:customStyle="1" w:styleId="TextocomentarioCar">
    <w:name w:val="Texto comentario Car"/>
    <w:basedOn w:val="Fuentedeprrafopredeter"/>
    <w:link w:val="Textocomentario"/>
    <w:semiHidden/>
    <w:rsid w:val="00AC22A5"/>
    <w:rPr>
      <w:lang w:val="de-DE" w:eastAsia="de-DE"/>
    </w:rPr>
  </w:style>
  <w:style w:type="character" w:customStyle="1" w:styleId="AsuntodelcomentarioCar">
    <w:name w:val="Asunto del comentario Car"/>
    <w:basedOn w:val="TextocomentarioCar"/>
    <w:link w:val="Asuntodelcomentario"/>
    <w:semiHidden/>
    <w:rsid w:val="00AC22A5"/>
    <w:rPr>
      <w:b/>
      <w:bCs/>
      <w:noProof/>
      <w:lang w:val="en-GB"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66413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892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195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437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964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817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973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260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647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041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376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538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jpeg"/><Relationship Id="rId18" Type="http://schemas.openxmlformats.org/officeDocument/2006/relationships/footer" Target="footer1.xml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6.jpeg"/><Relationship Id="rId17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10.jpeg"/><Relationship Id="rId20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5.jpeg"/><Relationship Id="rId5" Type="http://schemas.openxmlformats.org/officeDocument/2006/relationships/webSettings" Target="webSettings.xml"/><Relationship Id="rId15" Type="http://schemas.openxmlformats.org/officeDocument/2006/relationships/image" Target="media/image9.jpeg"/><Relationship Id="rId10" Type="http://schemas.openxmlformats.org/officeDocument/2006/relationships/image" Target="media/image4.png"/><Relationship Id="rId19" Type="http://schemas.openxmlformats.org/officeDocument/2006/relationships/header" Target="header2.xml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jpeg"/><Relationship Id="rId22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12.jpeg"/><Relationship Id="rId1" Type="http://schemas.openxmlformats.org/officeDocument/2006/relationships/image" Target="media/image11.jpe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13.jpeg"/><Relationship Id="rId1" Type="http://schemas.openxmlformats.org/officeDocument/2006/relationships/image" Target="media/image11.jpe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D:\SATEL\9.%20Plantillas%20personalizadas%20de%20Office\Rutinas%20SATEL%20-%20Ver3.0-Pluz\Atenci&#243;n%20sin%20reforma\Rutinas-ASR-Fachada-a&#233;reo-APPLUS01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2BC71424-C824-4C5A-AF20-5BADE8FD295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Rutinas-ASR-Fachada-aéreo-APPLUS01.dotx</Template>
  <TotalTime>110</TotalTime>
  <Pages>12</Pages>
  <Words>694</Words>
  <Characters>3817</Characters>
  <Application>Microsoft Office Word</Application>
  <DocSecurity>0</DocSecurity>
  <Lines>31</Lines>
  <Paragraphs>9</Paragraphs>
  <ScaleCrop>false</ScaleCrop>
  <HeadingPairs>
    <vt:vector size="6" baseType="variant">
      <vt:variant>
        <vt:lpstr>Título</vt:lpstr>
      </vt:variant>
      <vt:variant>
        <vt:i4>1</vt:i4>
      </vt:variant>
      <vt:variant>
        <vt:lpstr>Titolo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3" baseType="lpstr">
      <vt:lpstr>Client:  Al-Zahem International Group</vt:lpstr>
      <vt:lpstr>Client:  Al-Zahem International Group</vt:lpstr>
      <vt:lpstr>Client:  Al-Zahem International Group</vt:lpstr>
    </vt:vector>
  </TitlesOfParts>
  <Company>Velosi Europe</Company>
  <LinksUpToDate>false</LinksUpToDate>
  <CharactersWithSpaces>4502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Client:  Al-Zahem International Group</dc:title>
  <dc:creator>User</dc:creator>
  <cp:lastModifiedBy>Jairo Gamarra</cp:lastModifiedBy>
  <cp:revision>11</cp:revision>
  <cp:lastPrinted>2025-04-07T04:13:00Z</cp:lastPrinted>
  <dcterms:created xsi:type="dcterms:W3CDTF">2025-03-27T15:46:00Z</dcterms:created>
  <dcterms:modified xsi:type="dcterms:W3CDTF">2025-08-04T17:02:00Z</dcterms:modified>
</cp:coreProperties>
</file>
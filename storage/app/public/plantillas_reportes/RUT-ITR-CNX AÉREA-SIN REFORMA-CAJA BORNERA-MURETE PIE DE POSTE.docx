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98"/>
        <w:gridCol w:w="655"/>
        <w:gridCol w:w="853"/>
        <w:gridCol w:w="989"/>
        <w:gridCol w:w="284"/>
        <w:gridCol w:w="284"/>
        <w:gridCol w:w="1418"/>
        <w:gridCol w:w="2960"/>
      </w:tblGrid>
      <w:tr w:rsidR="00B163B8" w:rsidRPr="00AC65A7" w14:paraId="3CDE9E7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43E77D2" w14:textId="19DD5CA6" w:rsidR="00B163B8" w:rsidRPr="00B76835" w:rsidRDefault="00B163B8" w:rsidP="00FC4DAC">
            <w:pPr>
              <w:tabs>
                <w:tab w:val="left" w:pos="1134"/>
              </w:tabs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Cliente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cliente_nombre</w:t>
            </w:r>
            <w:proofErr w:type="spellEnd"/>
            <w:r w:rsidR="003D7D6A" w:rsidRPr="00E7199D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1B879EAA" w14:textId="613E386E" w:rsidR="00B163B8" w:rsidRPr="00AC65A7" w:rsidRDefault="00B163B8" w:rsidP="007926BE">
            <w:pPr>
              <w:tabs>
                <w:tab w:val="left" w:pos="1134"/>
                <w:tab w:val="left" w:pos="1235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</w:pPr>
            <w:r w:rsidRPr="00AC65A7">
              <w:rPr>
                <w:rFonts w:ascii="Tahoma" w:hAnsi="Tahoma" w:cs="Tahoma"/>
                <w:b/>
                <w:spacing w:val="-4"/>
                <w:sz w:val="20"/>
                <w:szCs w:val="20"/>
                <w:lang w:val="es-PE"/>
              </w:rPr>
              <w:t>Orden de venta:</w:t>
            </w:r>
            <w:r w:rsidRPr="00AC65A7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</w:t>
            </w:r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${</w:t>
            </w:r>
            <w:proofErr w:type="spellStart"/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ov</w:t>
            </w:r>
            <w:proofErr w:type="spellEnd"/>
            <w:r w:rsidR="003D7D6A" w:rsidRPr="00E7199D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PE"/>
              </w:rPr>
              <w:t>}</w:t>
            </w:r>
          </w:p>
        </w:tc>
      </w:tr>
      <w:tr w:rsidR="00B163B8" w:rsidRPr="00D057EA" w14:paraId="02B7FA31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3726312" w14:textId="7E6E47C8" w:rsidR="00B163B8" w:rsidRPr="00254665" w:rsidRDefault="00B163B8" w:rsidP="000349D5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  <w:lang w:val="es-ES"/>
              </w:rPr>
              <w:t>Proyecto</w:t>
            </w:r>
            <w:r w:rsidRPr="00D057EA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CLIENTE SOLICITA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SUMINISTRO </w:t>
            </w:r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sistema_acometida</w:t>
            </w:r>
            <w:proofErr w:type="spellEnd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  <w:lang w:val="es-ES"/>
              </w:rPr>
              <w:t>}</w:t>
            </w:r>
            <w:r w:rsidR="003D7D6A"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Ø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DE </w:t>
            </w:r>
            <w:r w:rsidR="00877015">
              <w:rPr>
                <w:rFonts w:ascii="Tahoma" w:hAnsi="Tahoma" w:cs="Tahoma"/>
                <w:sz w:val="20"/>
                <w:szCs w:val="20"/>
                <w:lang w:val="es-ES"/>
              </w:rPr>
              <w:t>3.0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KW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  <w:r w:rsidRPr="007A3042">
              <w:rPr>
                <w:rFonts w:ascii="Tahoma" w:hAnsi="Tahoma" w:cs="Tahoma"/>
                <w:sz w:val="20"/>
                <w:szCs w:val="20"/>
                <w:lang w:val="es-ES"/>
              </w:rPr>
              <w:t>POTENCIA</w:t>
            </w:r>
            <w:r>
              <w:rPr>
                <w:rFonts w:ascii="Tahoma" w:hAnsi="Tahoma" w:cs="Tahoma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2578" w:type="pct"/>
            <w:gridSpan w:val="3"/>
            <w:vAlign w:val="center"/>
          </w:tcPr>
          <w:p w14:paraId="164F7E96" w14:textId="38D04634" w:rsidR="00B163B8" w:rsidRPr="00D057EA" w:rsidRDefault="00B163B8" w:rsidP="007926BE">
            <w:pPr>
              <w:tabs>
                <w:tab w:val="left" w:pos="1134"/>
                <w:tab w:val="left" w:pos="4691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Código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trabajo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Pr="00E313F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3D7D6A" w:rsidRPr="003D7D6A">
              <w:rPr>
                <w:rFonts w:ascii="Tahoma" w:hAnsi="Tahoma" w:cs="Tahoma"/>
                <w:noProof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5924FF" w14:paraId="6184D74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6705D808" w14:textId="3B3D0D9A" w:rsidR="00B163B8" w:rsidRPr="00342507" w:rsidRDefault="00B163B8" w:rsidP="000349D5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364196">
              <w:rPr>
                <w:rFonts w:ascii="Tahoma" w:hAnsi="Tahoma" w:cs="Tahoma"/>
                <w:b/>
                <w:sz w:val="20"/>
                <w:szCs w:val="20"/>
                <w:lang w:val="es-ES"/>
              </w:rPr>
              <w:t>Dirección</w:t>
            </w:r>
            <w:r w:rsidRPr="00364196">
              <w:rPr>
                <w:rFonts w:ascii="Tahoma" w:hAnsi="Tahoma" w:cs="Tahoma"/>
                <w:sz w:val="20"/>
                <w:szCs w:val="20"/>
                <w:lang w:val="es-ES"/>
              </w:rPr>
              <w:t xml:space="preserve">: </w:t>
            </w:r>
            <w:r w:rsidR="003D7D6A" w:rsidRPr="00E7199D">
              <w:rPr>
                <w:rFonts w:ascii="Tahoma" w:hAnsi="Tahoma" w:cs="Tahoma"/>
                <w:noProof/>
                <w:sz w:val="20"/>
                <w:szCs w:val="20"/>
                <w:highlight w:val="green"/>
                <w:lang w:val="es-ES"/>
              </w:rPr>
              <w:t>${direccion_servicio_electrico}</w:t>
            </w:r>
          </w:p>
        </w:tc>
        <w:tc>
          <w:tcPr>
            <w:tcW w:w="2578" w:type="pct"/>
            <w:gridSpan w:val="3"/>
            <w:vAlign w:val="center"/>
          </w:tcPr>
          <w:p w14:paraId="663D8785" w14:textId="5DAFEB82" w:rsidR="00B163B8" w:rsidRPr="006F5614" w:rsidRDefault="00B163B8" w:rsidP="007926BE">
            <w:pPr>
              <w:tabs>
                <w:tab w:val="left" w:pos="1134"/>
                <w:tab w:val="left" w:pos="1197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6F5614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Distrito</w:t>
            </w:r>
            <w:r w:rsidRPr="006F5614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distrito_nombre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2219D689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40439017" w14:textId="67929508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>SED:</w:t>
            </w:r>
            <w:r w:rsidRPr="00D057EA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sed</w:t>
            </w:r>
            <w:proofErr w:type="spellEnd"/>
            <w:r w:rsidR="003D7D6A" w:rsidRPr="003D7D6A">
              <w:rPr>
                <w:rFonts w:ascii="Tahoma" w:hAnsi="Tahoma" w:cs="Tahoma"/>
                <w:sz w:val="20"/>
                <w:szCs w:val="20"/>
                <w:highlight w:val="green"/>
              </w:rPr>
              <w:t>}</w:t>
            </w:r>
          </w:p>
        </w:tc>
        <w:tc>
          <w:tcPr>
            <w:tcW w:w="2578" w:type="pct"/>
            <w:gridSpan w:val="3"/>
            <w:vAlign w:val="center"/>
          </w:tcPr>
          <w:p w14:paraId="7AFB9F43" w14:textId="5A339135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Alimentador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: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alimentador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</w:rPr>
              <w:t>}</w:t>
            </w:r>
          </w:p>
        </w:tc>
      </w:tr>
      <w:tr w:rsidR="00B163B8" w:rsidRPr="00D057EA" w14:paraId="10DFD98A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54480FB9" w14:textId="77777777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DERECHO: 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</w:rPr>
              <w:t>-</w:t>
            </w:r>
          </w:p>
        </w:tc>
        <w:tc>
          <w:tcPr>
            <w:tcW w:w="2578" w:type="pct"/>
            <w:gridSpan w:val="3"/>
            <w:vAlign w:val="center"/>
          </w:tcPr>
          <w:p w14:paraId="6B9010C2" w14:textId="77777777" w:rsidR="00B163B8" w:rsidRPr="00D057EA" w:rsidRDefault="00B163B8" w:rsidP="007926BE">
            <w:pPr>
              <w:tabs>
                <w:tab w:val="left" w:pos="1134"/>
                <w:tab w:val="left" w:pos="1260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N° DE SUMINISTRO IZQUIERDO: </w:t>
            </w:r>
            <w:r>
              <w:rPr>
                <w:rFonts w:ascii="Tahoma" w:hAnsi="Tahoma" w:cs="Tahoma"/>
                <w:bCs/>
                <w:spacing w:val="-4"/>
                <w:sz w:val="20"/>
                <w:szCs w:val="20"/>
              </w:rPr>
              <w:t>-</w:t>
            </w:r>
          </w:p>
        </w:tc>
      </w:tr>
      <w:tr w:rsidR="00B163B8" w:rsidRPr="00D057EA" w14:paraId="6CF6CA26" w14:textId="77777777" w:rsidTr="007926BE">
        <w:trPr>
          <w:trHeight w:val="578"/>
        </w:trPr>
        <w:tc>
          <w:tcPr>
            <w:tcW w:w="2422" w:type="pct"/>
            <w:gridSpan w:val="5"/>
            <w:vAlign w:val="center"/>
          </w:tcPr>
          <w:p w14:paraId="76A94EBC" w14:textId="777BEA9A" w:rsidR="00B163B8" w:rsidRPr="00D057EA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Código de Informe</w:t>
            </w:r>
            <w:r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:</w:t>
            </w:r>
            <w:r w:rsidRPr="003056CF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  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LCL-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lcl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  <w:r w:rsidRPr="002F7C2F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-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ITR</w:t>
            </w:r>
          </w:p>
        </w:tc>
        <w:tc>
          <w:tcPr>
            <w:tcW w:w="2578" w:type="pct"/>
            <w:gridSpan w:val="3"/>
            <w:vAlign w:val="center"/>
          </w:tcPr>
          <w:p w14:paraId="583E66B3" w14:textId="0F8FDF44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  <w:lang w:val="es-ES"/>
              </w:rPr>
              <w:t>Fecha de Visita</w:t>
            </w:r>
            <w:r w:rsidRPr="00D057EA"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>: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  <w:t xml:space="preserve"> </w:t>
            </w:r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${</w:t>
            </w:r>
            <w:proofErr w:type="spellStart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fecha_insp</w:t>
            </w:r>
            <w:proofErr w:type="spellEnd"/>
            <w:r w:rsidR="003D7D6A" w:rsidRPr="003D7D6A">
              <w:rPr>
                <w:rFonts w:ascii="Tahoma" w:hAnsi="Tahoma" w:cs="Tahoma"/>
                <w:spacing w:val="-4"/>
                <w:sz w:val="20"/>
                <w:szCs w:val="20"/>
                <w:highlight w:val="green"/>
                <w:lang w:val="es-ES"/>
              </w:rPr>
              <w:t>}</w:t>
            </w:r>
          </w:p>
        </w:tc>
      </w:tr>
      <w:tr w:rsidR="00B163B8" w:rsidRPr="00D057EA" w14:paraId="46CBFB0B" w14:textId="77777777" w:rsidTr="007926BE">
        <w:trPr>
          <w:trHeight w:val="578"/>
        </w:trPr>
        <w:tc>
          <w:tcPr>
            <w:tcW w:w="2422" w:type="pct"/>
            <w:gridSpan w:val="5"/>
            <w:tcBorders>
              <w:bottom w:val="single" w:sz="6" w:space="0" w:color="auto"/>
            </w:tcBorders>
            <w:vAlign w:val="center"/>
          </w:tcPr>
          <w:p w14:paraId="52B60DF0" w14:textId="77777777" w:rsidR="00B163B8" w:rsidRPr="00364196" w:rsidRDefault="00B163B8" w:rsidP="007926BE">
            <w:pPr>
              <w:widowControl w:val="0"/>
              <w:tabs>
                <w:tab w:val="left" w:pos="1134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ahoma" w:hAnsi="Tahoma" w:cs="Tahoma"/>
                <w:b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 xml:space="preserve">Proyectista </w:t>
            </w:r>
            <w:proofErr w:type="spellStart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Applus</w:t>
            </w:r>
            <w:proofErr w:type="spellEnd"/>
            <w:r w:rsidRPr="00D169FA">
              <w:rPr>
                <w:rFonts w:ascii="Tahoma" w:hAnsi="Tahoma" w:cs="Tahoma"/>
                <w:b/>
                <w:sz w:val="20"/>
                <w:szCs w:val="20"/>
                <w:lang w:val="es-PE"/>
              </w:rPr>
              <w:t>+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: 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2578" w:type="pct"/>
            <w:gridSpan w:val="3"/>
            <w:tcBorders>
              <w:bottom w:val="single" w:sz="6" w:space="0" w:color="auto"/>
            </w:tcBorders>
            <w:vAlign w:val="center"/>
          </w:tcPr>
          <w:p w14:paraId="2D418D06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spacing w:before="12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Supervisor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PLUZ</w:t>
            </w:r>
            <w:r w:rsidRPr="00D057EA">
              <w:rPr>
                <w:rFonts w:ascii="Tahoma" w:hAnsi="Tahoma" w:cs="Tahoma"/>
                <w:b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Ing. </w:t>
            </w:r>
            <w:r w:rsidRPr="008F0365">
              <w:rPr>
                <w:rFonts w:ascii="Tahoma" w:hAnsi="Tahoma" w:cs="Tahoma"/>
                <w:noProof/>
                <w:sz w:val="20"/>
                <w:szCs w:val="20"/>
              </w:rPr>
              <w:t>Gustavo Vásquez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</w:tc>
      </w:tr>
      <w:tr w:rsidR="00B163B8" w:rsidRPr="00D057EA" w14:paraId="07FBEDDA" w14:textId="77777777" w:rsidTr="007926BE">
        <w:trPr>
          <w:trHeight w:val="513"/>
        </w:trPr>
        <w:tc>
          <w:tcPr>
            <w:tcW w:w="5000" w:type="pct"/>
            <w:gridSpan w:val="8"/>
            <w:tcBorders>
              <w:bottom w:val="single" w:sz="6" w:space="0" w:color="auto"/>
            </w:tcBorders>
            <w:shd w:val="clear" w:color="auto" w:fill="FF6600"/>
            <w:vAlign w:val="center"/>
          </w:tcPr>
          <w:p w14:paraId="1A6AA300" w14:textId="77777777" w:rsidR="00B163B8" w:rsidRPr="00D057EA" w:rsidRDefault="00B163B8" w:rsidP="007926BE">
            <w:pPr>
              <w:tabs>
                <w:tab w:val="left" w:pos="1134"/>
                <w:tab w:val="left" w:pos="126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Resultado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la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Inspección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</w:tr>
      <w:tr w:rsidR="00B163B8" w:rsidRPr="00D057EA" w14:paraId="4DF7D51C" w14:textId="77777777" w:rsidTr="007926BE">
        <w:trPr>
          <w:trHeight w:val="513"/>
        </w:trPr>
        <w:tc>
          <w:tcPr>
            <w:tcW w:w="884" w:type="pct"/>
            <w:tcBorders>
              <w:top w:val="single" w:sz="6" w:space="0" w:color="auto"/>
            </w:tcBorders>
            <w:vAlign w:val="center"/>
          </w:tcPr>
          <w:p w14:paraId="66E0762C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62" w:type="pct"/>
            <w:tcBorders>
              <w:top w:val="single" w:sz="6" w:space="0" w:color="auto"/>
            </w:tcBorders>
            <w:vAlign w:val="center"/>
          </w:tcPr>
          <w:p w14:paraId="4C2255BE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</w:t>
            </w:r>
          </w:p>
        </w:tc>
        <w:tc>
          <w:tcPr>
            <w:tcW w:w="1019" w:type="pct"/>
            <w:gridSpan w:val="2"/>
            <w:tcBorders>
              <w:top w:val="single" w:sz="6" w:space="0" w:color="auto"/>
            </w:tcBorders>
            <w:vAlign w:val="center"/>
          </w:tcPr>
          <w:p w14:paraId="5C40391B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:</w:t>
            </w:r>
          </w:p>
        </w:tc>
        <w:tc>
          <w:tcPr>
            <w:tcW w:w="314" w:type="pct"/>
            <w:gridSpan w:val="2"/>
            <w:tcBorders>
              <w:top w:val="single" w:sz="6" w:space="0" w:color="auto"/>
            </w:tcBorders>
            <w:vAlign w:val="center"/>
          </w:tcPr>
          <w:p w14:paraId="26DBADE8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begin">
                <w:ffData>
                  <w:name w:val="Check7"/>
                  <w:enabled/>
                  <w:calcOnExit w:val="0"/>
                  <w:statusText w:type="text" w:val="Click with mouse (or press spacebar, or type &quot;x&quot;) to select, otherwise press Enter"/>
                  <w:checkBox>
                    <w:sizeAuto/>
                    <w:default w:val="0"/>
                  </w:checkBox>
                </w:ffData>
              </w:fldCha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instrText xml:space="preserve"> FORMCHECKBOX </w:instrText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</w:r>
            <w:r w:rsidRPr="00D057EA">
              <w:rPr>
                <w:rFonts w:ascii="Tahoma" w:hAnsi="Tahoma" w:cs="Tahoma"/>
                <w:b/>
                <w:bCs/>
                <w:sz w:val="20"/>
                <w:szCs w:val="20"/>
              </w:rPr>
              <w:fldChar w:fldCharType="separate"/>
            </w:r>
            <w:r w:rsidRPr="00D057EA">
              <w:rPr>
                <w:rFonts w:ascii="Tahoma" w:hAnsi="Tahoma" w:cs="Tahoma"/>
                <w:sz w:val="20"/>
                <w:szCs w:val="20"/>
              </w:rPr>
              <w:fldChar w:fldCharType="end"/>
            </w:r>
          </w:p>
        </w:tc>
        <w:tc>
          <w:tcPr>
            <w:tcW w:w="2421" w:type="pct"/>
            <w:gridSpan w:val="2"/>
            <w:tcBorders>
              <w:top w:val="single" w:sz="6" w:space="0" w:color="auto"/>
            </w:tcBorders>
            <w:vAlign w:val="center"/>
          </w:tcPr>
          <w:p w14:paraId="54AB62BD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Motivo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Incompleta</w:t>
            </w:r>
            <w:proofErr w:type="spellEnd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: </w:t>
            </w:r>
          </w:p>
        </w:tc>
      </w:tr>
      <w:tr w:rsidR="00B163B8" w:rsidRPr="00D057EA" w14:paraId="70B004EB" w14:textId="77777777" w:rsidTr="007926BE">
        <w:trPr>
          <w:trHeight w:hRule="exact" w:val="4967"/>
        </w:trPr>
        <w:tc>
          <w:tcPr>
            <w:tcW w:w="5000" w:type="pct"/>
            <w:gridSpan w:val="8"/>
            <w:tcBorders>
              <w:bottom w:val="single" w:sz="6" w:space="0" w:color="auto"/>
            </w:tcBorders>
          </w:tcPr>
          <w:p w14:paraId="37B774F4" w14:textId="77777777" w:rsidR="00B163B8" w:rsidRDefault="00B163B8" w:rsidP="007926BE">
            <w:pPr>
              <w:tabs>
                <w:tab w:val="left" w:pos="1134"/>
              </w:tabs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140E900E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DB933A5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4FEEA28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269B04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7B9BC8DD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275ADEA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79DA594" w14:textId="77777777" w:rsidR="00B163B8" w:rsidRPr="004D6D99" w:rsidRDefault="00B163B8" w:rsidP="004D6D99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15E5E1C1" w14:textId="77777777" w:rsidR="00B163B8" w:rsidRDefault="00B163B8" w:rsidP="004D6D99">
            <w:pPr>
              <w:rPr>
                <w:rFonts w:ascii="Tahoma" w:hAnsi="Tahoma" w:cs="Tahoma"/>
                <w:caps/>
                <w:spacing w:val="-4"/>
                <w:sz w:val="20"/>
                <w:szCs w:val="20"/>
              </w:rPr>
            </w:pPr>
          </w:p>
          <w:p w14:paraId="7A53C18E" w14:textId="77777777" w:rsidR="00B163B8" w:rsidRDefault="00B163B8" w:rsidP="004D6D99">
            <w:pPr>
              <w:tabs>
                <w:tab w:val="left" w:pos="6426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  <w:p w14:paraId="6CD0120E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8371C87" w14:textId="77777777" w:rsidR="00B163B8" w:rsidRP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03C32ACE" w14:textId="77777777" w:rsidR="00B163B8" w:rsidRDefault="00B163B8" w:rsidP="00B163B8">
            <w:pPr>
              <w:rPr>
                <w:rFonts w:ascii="Tahoma" w:hAnsi="Tahoma" w:cs="Tahoma"/>
                <w:sz w:val="20"/>
                <w:szCs w:val="20"/>
              </w:rPr>
            </w:pPr>
          </w:p>
          <w:p w14:paraId="2F126B6D" w14:textId="714DE52B" w:rsidR="00B163B8" w:rsidRPr="00B163B8" w:rsidRDefault="00B163B8" w:rsidP="00B163B8">
            <w:pPr>
              <w:tabs>
                <w:tab w:val="left" w:pos="5895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ab/>
            </w:r>
          </w:p>
        </w:tc>
      </w:tr>
      <w:tr w:rsidR="00B163B8" w:rsidRPr="00D057EA" w14:paraId="185C19E9" w14:textId="77777777" w:rsidTr="007926BE">
        <w:trPr>
          <w:trHeight w:val="75"/>
        </w:trPr>
        <w:tc>
          <w:tcPr>
            <w:tcW w:w="884" w:type="pct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BB9A0C9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ind w:right="-103"/>
              <w:rPr>
                <w:rFonts w:ascii="Tahoma" w:hAnsi="Tahoma" w:cs="Tahoma"/>
                <w:spacing w:val="-4"/>
                <w:sz w:val="20"/>
                <w:szCs w:val="20"/>
              </w:rPr>
            </w:pPr>
            <w:proofErr w:type="spellStart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Adjuntos</w:t>
            </w:r>
            <w:proofErr w:type="spellEnd"/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>:</w:t>
            </w:r>
          </w:p>
        </w:tc>
        <w:tc>
          <w:tcPr>
            <w:tcW w:w="4116" w:type="pct"/>
            <w:gridSpan w:val="7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B5A0AC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</w:tr>
      <w:tr w:rsidR="00B163B8" w:rsidRPr="00D057EA" w14:paraId="53A4B1C7" w14:textId="77777777" w:rsidTr="007926BE">
        <w:trPr>
          <w:trHeight w:val="578"/>
        </w:trPr>
        <w:tc>
          <w:tcPr>
            <w:tcW w:w="5000" w:type="pct"/>
            <w:gridSpan w:val="8"/>
            <w:tcBorders>
              <w:top w:val="single" w:sz="12" w:space="0" w:color="auto"/>
              <w:bottom w:val="single" w:sz="6" w:space="0" w:color="auto"/>
            </w:tcBorders>
            <w:shd w:val="clear" w:color="auto" w:fill="FF6600"/>
            <w:vAlign w:val="center"/>
          </w:tcPr>
          <w:p w14:paraId="205ABA2A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 xml:space="preserve">Control de </w:t>
            </w:r>
            <w:proofErr w:type="spellStart"/>
            <w:r w:rsidRPr="00D057EA">
              <w:rPr>
                <w:rFonts w:ascii="Tahoma" w:hAnsi="Tahoma" w:cs="Tahoma"/>
                <w:b/>
                <w:spacing w:val="-4"/>
                <w:sz w:val="20"/>
                <w:szCs w:val="20"/>
              </w:rPr>
              <w:t>Revisión</w:t>
            </w:r>
            <w:proofErr w:type="spellEnd"/>
          </w:p>
        </w:tc>
      </w:tr>
      <w:tr w:rsidR="00B163B8" w:rsidRPr="005924FF" w14:paraId="577E1892" w14:textId="77777777" w:rsidTr="007926BE">
        <w:trPr>
          <w:trHeight w:val="578"/>
        </w:trPr>
        <w:tc>
          <w:tcPr>
            <w:tcW w:w="1718" w:type="pct"/>
            <w:gridSpan w:val="3"/>
            <w:tcBorders>
              <w:top w:val="single" w:sz="6" w:space="0" w:color="auto"/>
              <w:bottom w:val="nil"/>
            </w:tcBorders>
          </w:tcPr>
          <w:p w14:paraId="7044F4EF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Elaborado por: </w:t>
            </w:r>
            <w:r w:rsidRPr="00D169FA">
              <w:rPr>
                <w:rFonts w:ascii="Tahoma" w:hAnsi="Tahoma" w:cs="Tahoma"/>
                <w:sz w:val="20"/>
                <w:szCs w:val="20"/>
                <w:lang w:val="es-PE"/>
              </w:rPr>
              <w:t xml:space="preserve">Ing. </w:t>
            </w:r>
            <w:r>
              <w:rPr>
                <w:rFonts w:ascii="Tahoma" w:hAnsi="Tahoma" w:cs="Tahoma"/>
                <w:sz w:val="20"/>
                <w:szCs w:val="20"/>
                <w:lang w:val="es-PE"/>
              </w:rPr>
              <w:t>Leonardo Saavedra L.</w:t>
            </w:r>
          </w:p>
        </w:tc>
        <w:tc>
          <w:tcPr>
            <w:tcW w:w="1645" w:type="pct"/>
            <w:gridSpan w:val="4"/>
            <w:tcBorders>
              <w:top w:val="single" w:sz="6" w:space="0" w:color="auto"/>
              <w:bottom w:val="nil"/>
            </w:tcBorders>
          </w:tcPr>
          <w:p w14:paraId="20756645" w14:textId="77777777" w:rsidR="00B163B8" w:rsidRPr="00D169F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PE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Revisado por: </w:t>
            </w:r>
            <w:r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-</w:t>
            </w:r>
          </w:p>
          <w:p w14:paraId="52E118D7" w14:textId="77777777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z w:val="20"/>
                <w:szCs w:val="20"/>
                <w:lang w:val="es-ES"/>
              </w:rPr>
            </w:pPr>
          </w:p>
        </w:tc>
        <w:tc>
          <w:tcPr>
            <w:tcW w:w="1637" w:type="pct"/>
            <w:tcBorders>
              <w:top w:val="single" w:sz="6" w:space="0" w:color="auto"/>
              <w:bottom w:val="nil"/>
            </w:tcBorders>
          </w:tcPr>
          <w:p w14:paraId="2082DDA7" w14:textId="2C5BA811" w:rsidR="00B163B8" w:rsidRPr="00364196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  <w:lang w:val="es-ES"/>
              </w:rPr>
            </w:pPr>
            <w:r w:rsidRPr="00D169FA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 xml:space="preserve">Aprobado por: </w:t>
            </w:r>
            <w:r w:rsidR="00B47EE1">
              <w:rPr>
                <w:rFonts w:ascii="Tahoma" w:hAnsi="Tahoma" w:cs="Tahoma"/>
                <w:spacing w:val="-4"/>
                <w:sz w:val="20"/>
                <w:szCs w:val="20"/>
                <w:lang w:val="es-PE"/>
              </w:rPr>
              <w:t>Ing. Roberto Manrique.</w:t>
            </w:r>
          </w:p>
        </w:tc>
      </w:tr>
      <w:tr w:rsidR="00B163B8" w:rsidRPr="00D057EA" w14:paraId="18495E71" w14:textId="77777777" w:rsidTr="007926BE">
        <w:trPr>
          <w:trHeight w:val="614"/>
        </w:trPr>
        <w:tc>
          <w:tcPr>
            <w:tcW w:w="1718" w:type="pct"/>
            <w:gridSpan w:val="3"/>
            <w:tcBorders>
              <w:top w:val="nil"/>
              <w:bottom w:val="single" w:sz="12" w:space="0" w:color="auto"/>
            </w:tcBorders>
          </w:tcPr>
          <w:p w14:paraId="1B818F21" w14:textId="6B91E37B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2B66C9">
              <w:rPr>
                <w:rFonts w:ascii="Tahoma" w:hAnsi="Tahoma" w:cs="Tahoma"/>
                <w:spacing w:val="-4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6.0</w:t>
            </w:r>
            <w:r w:rsidR="002B66C9"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noProof/>
                <w:spacing w:val="-4"/>
                <w:sz w:val="20"/>
                <w:szCs w:val="20"/>
              </w:rPr>
              <w:t>.2025</w:t>
            </w:r>
          </w:p>
        </w:tc>
        <w:tc>
          <w:tcPr>
            <w:tcW w:w="1645" w:type="pct"/>
            <w:gridSpan w:val="4"/>
            <w:tcBorders>
              <w:top w:val="nil"/>
              <w:bottom w:val="single" w:sz="12" w:space="0" w:color="auto"/>
            </w:tcBorders>
          </w:tcPr>
          <w:p w14:paraId="545CA2A7" w14:textId="77777777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</w:p>
        </w:tc>
        <w:tc>
          <w:tcPr>
            <w:tcW w:w="1637" w:type="pct"/>
            <w:tcBorders>
              <w:top w:val="nil"/>
              <w:bottom w:val="single" w:sz="12" w:space="0" w:color="auto"/>
            </w:tcBorders>
          </w:tcPr>
          <w:p w14:paraId="00D8CD51" w14:textId="6B81739A" w:rsidR="00B163B8" w:rsidRPr="00D057EA" w:rsidRDefault="00B163B8" w:rsidP="007926BE">
            <w:pPr>
              <w:tabs>
                <w:tab w:val="left" w:pos="1134"/>
                <w:tab w:val="left" w:pos="6984"/>
                <w:tab w:val="left" w:pos="9031"/>
              </w:tabs>
              <w:suppressAutoHyphens/>
              <w:spacing w:before="100"/>
              <w:rPr>
                <w:rFonts w:ascii="Tahoma" w:hAnsi="Tahoma" w:cs="Tahoma"/>
                <w:spacing w:val="-4"/>
                <w:sz w:val="20"/>
                <w:szCs w:val="20"/>
              </w:rPr>
            </w:pPr>
            <w:r w:rsidRPr="00D057EA">
              <w:rPr>
                <w:rFonts w:ascii="Tahoma" w:hAnsi="Tahoma" w:cs="Tahoma"/>
                <w:spacing w:val="-4"/>
                <w:sz w:val="20"/>
                <w:szCs w:val="20"/>
              </w:rPr>
              <w:t xml:space="preserve">Date: </w:t>
            </w:r>
            <w:r w:rsidR="00B47EE1">
              <w:rPr>
                <w:rFonts w:ascii="Tahoma" w:hAnsi="Tahoma" w:cs="Tahoma"/>
                <w:spacing w:val="-4"/>
                <w:sz w:val="20"/>
                <w:szCs w:val="20"/>
              </w:rPr>
              <w:t>06.04.2025</w:t>
            </w:r>
          </w:p>
        </w:tc>
      </w:tr>
    </w:tbl>
    <w:p w14:paraId="51B8C980" w14:textId="77777777" w:rsidR="00B163B8" w:rsidRPr="000D1C0E" w:rsidRDefault="00B163B8" w:rsidP="00C234B6">
      <w:pPr>
        <w:widowControl w:val="0"/>
        <w:tabs>
          <w:tab w:val="left" w:pos="720"/>
          <w:tab w:val="left" w:pos="3150"/>
          <w:tab w:val="left" w:pos="9031"/>
        </w:tabs>
        <w:suppressAutoHyphens/>
        <w:ind w:right="415"/>
        <w:outlineLvl w:val="0"/>
        <w:rPr>
          <w:rFonts w:ascii="Tahoma" w:hAnsi="Tahoma" w:cs="Tahoma"/>
          <w:snapToGrid w:val="0"/>
          <w:sz w:val="22"/>
          <w:szCs w:val="22"/>
          <w:lang w:val="es-ES"/>
        </w:rPr>
      </w:pPr>
      <w:r w:rsidRPr="000D1C0E">
        <w:rPr>
          <w:rFonts w:ascii="Tahoma" w:hAnsi="Tahoma" w:cs="Tahoma"/>
          <w:lang w:val="es-ES"/>
        </w:rPr>
        <w:br w:type="page"/>
      </w:r>
    </w:p>
    <w:p w14:paraId="39171E89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Personal presente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45"/>
        <w:gridCol w:w="5216"/>
      </w:tblGrid>
      <w:tr w:rsidR="00B163B8" w:rsidRPr="00695BF4" w14:paraId="74CE91C7" w14:textId="77777777" w:rsidTr="007926BE">
        <w:trPr>
          <w:trHeight w:val="90"/>
        </w:trPr>
        <w:tc>
          <w:tcPr>
            <w:tcW w:w="2122" w:type="pct"/>
            <w:shd w:val="clear" w:color="auto" w:fill="D9D9D9" w:themeFill="background1" w:themeFillShade="D9"/>
          </w:tcPr>
          <w:p w14:paraId="46FB46A2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Nombre</w:t>
            </w:r>
          </w:p>
        </w:tc>
        <w:tc>
          <w:tcPr>
            <w:tcW w:w="2878" w:type="pct"/>
            <w:shd w:val="clear" w:color="auto" w:fill="D9D9D9" w:themeFill="background1" w:themeFillShade="D9"/>
          </w:tcPr>
          <w:p w14:paraId="30D19F07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b/>
                <w:spacing w:val="-4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spacing w:val="-4"/>
                <w:sz w:val="18"/>
                <w:szCs w:val="18"/>
              </w:rPr>
              <w:t>Cargo</w:t>
            </w:r>
          </w:p>
        </w:tc>
      </w:tr>
      <w:tr w:rsidR="00B163B8" w:rsidRPr="00695BF4" w14:paraId="376D4A84" w14:textId="77777777" w:rsidTr="00585B28">
        <w:trPr>
          <w:trHeight w:val="244"/>
        </w:trPr>
        <w:tc>
          <w:tcPr>
            <w:tcW w:w="2122" w:type="pct"/>
          </w:tcPr>
          <w:p w14:paraId="33BB6F03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>
              <w:rPr>
                <w:rFonts w:ascii="Tahoma" w:hAnsi="Tahoma" w:cs="Tahoma"/>
                <w:spacing w:val="-4"/>
                <w:sz w:val="18"/>
                <w:szCs w:val="18"/>
              </w:rPr>
              <w:t>Ing. Leonardo Saavedra L.</w:t>
            </w:r>
          </w:p>
        </w:tc>
        <w:tc>
          <w:tcPr>
            <w:tcW w:w="2878" w:type="pct"/>
          </w:tcPr>
          <w:p w14:paraId="389E9956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Proyectista</w:t>
            </w:r>
            <w:proofErr w:type="spellEnd"/>
          </w:p>
        </w:tc>
      </w:tr>
      <w:tr w:rsidR="00B163B8" w:rsidRPr="00695BF4" w14:paraId="29A39988" w14:textId="77777777" w:rsidTr="007926BE">
        <w:trPr>
          <w:trHeight w:val="90"/>
        </w:trPr>
        <w:tc>
          <w:tcPr>
            <w:tcW w:w="2122" w:type="pct"/>
          </w:tcPr>
          <w:p w14:paraId="76D06E5C" w14:textId="53B536B8" w:rsidR="00B163B8" w:rsidRPr="0073346F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  <w:r w:rsidR="002B66C9">
              <w:rPr>
                <w:rFonts w:ascii="Tahoma" w:hAnsi="Tahoma" w:cs="Tahoma"/>
                <w:spacing w:val="-4"/>
                <w:sz w:val="18"/>
                <w:szCs w:val="18"/>
              </w:rPr>
              <w:t>Axel Cruz</w:t>
            </w:r>
          </w:p>
        </w:tc>
        <w:tc>
          <w:tcPr>
            <w:tcW w:w="2878" w:type="pct"/>
          </w:tcPr>
          <w:p w14:paraId="3526B968" w14:textId="77777777" w:rsidR="00B163B8" w:rsidRPr="00695BF4" w:rsidRDefault="00B163B8" w:rsidP="007926BE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  <w:tr w:rsidR="00B163B8" w:rsidRPr="00695BF4" w14:paraId="39EA4CB2" w14:textId="77777777" w:rsidTr="007926BE">
        <w:trPr>
          <w:trHeight w:val="90"/>
        </w:trPr>
        <w:tc>
          <w:tcPr>
            <w:tcW w:w="2122" w:type="pct"/>
          </w:tcPr>
          <w:p w14:paraId="0445CC94" w14:textId="5426FA0A" w:rsidR="00B163B8" w:rsidRPr="0073346F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r w:rsidRPr="0073346F">
              <w:rPr>
                <w:rFonts w:ascii="Tahoma" w:hAnsi="Tahoma" w:cs="Tahoma"/>
                <w:spacing w:val="-4"/>
                <w:sz w:val="18"/>
                <w:szCs w:val="18"/>
              </w:rPr>
              <w:t xml:space="preserve">Tec. </w:t>
            </w:r>
          </w:p>
        </w:tc>
        <w:tc>
          <w:tcPr>
            <w:tcW w:w="2878" w:type="pct"/>
          </w:tcPr>
          <w:p w14:paraId="04C5F8E6" w14:textId="77777777" w:rsidR="00B163B8" w:rsidRPr="00695BF4" w:rsidRDefault="00B163B8" w:rsidP="00CA48C3">
            <w:pPr>
              <w:tabs>
                <w:tab w:val="left" w:pos="709"/>
                <w:tab w:val="left" w:pos="6984"/>
                <w:tab w:val="left" w:pos="9031"/>
              </w:tabs>
              <w:suppressAutoHyphens/>
              <w:rPr>
                <w:rFonts w:ascii="Tahoma" w:hAnsi="Tahoma" w:cs="Tahoma"/>
                <w:spacing w:val="-4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Tecnico</w:t>
            </w:r>
            <w:proofErr w:type="spellEnd"/>
            <w:r>
              <w:rPr>
                <w:rFonts w:ascii="Tahoma" w:hAnsi="Tahoma" w:cs="Tahoma"/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pacing w:val="-4"/>
                <w:sz w:val="18"/>
                <w:szCs w:val="18"/>
              </w:rPr>
              <w:t>electricista</w:t>
            </w:r>
            <w:proofErr w:type="spellEnd"/>
          </w:p>
        </w:tc>
      </w:tr>
    </w:tbl>
    <w:p w14:paraId="6C8D2AE5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Equipos empleados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8"/>
        <w:gridCol w:w="1581"/>
        <w:gridCol w:w="1332"/>
        <w:gridCol w:w="1332"/>
        <w:gridCol w:w="1660"/>
        <w:gridCol w:w="1468"/>
      </w:tblGrid>
      <w:tr w:rsidR="00B163B8" w:rsidRPr="00695BF4" w14:paraId="26F5B56E" w14:textId="77777777" w:rsidTr="001B7843">
        <w:tc>
          <w:tcPr>
            <w:tcW w:w="934" w:type="pct"/>
            <w:shd w:val="clear" w:color="auto" w:fill="D9D9D9" w:themeFill="background1" w:themeFillShade="D9"/>
            <w:vAlign w:val="center"/>
          </w:tcPr>
          <w:p w14:paraId="7EB3720C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Type of Equipment</w:t>
            </w:r>
          </w:p>
        </w:tc>
        <w:tc>
          <w:tcPr>
            <w:tcW w:w="875" w:type="pct"/>
            <w:shd w:val="clear" w:color="auto" w:fill="D9D9D9" w:themeFill="background1" w:themeFillShade="D9"/>
            <w:vAlign w:val="center"/>
          </w:tcPr>
          <w:p w14:paraId="452B3510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Manufacturer</w:t>
            </w:r>
          </w:p>
        </w:tc>
        <w:tc>
          <w:tcPr>
            <w:tcW w:w="722" w:type="pct"/>
            <w:shd w:val="clear" w:color="auto" w:fill="D9D9D9" w:themeFill="background1" w:themeFillShade="D9"/>
            <w:vAlign w:val="center"/>
          </w:tcPr>
          <w:p w14:paraId="259F86A6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Serial N°</w:t>
            </w:r>
          </w:p>
        </w:tc>
        <w:tc>
          <w:tcPr>
            <w:tcW w:w="738" w:type="pct"/>
            <w:shd w:val="clear" w:color="auto" w:fill="D9D9D9" w:themeFill="background1" w:themeFillShade="D9"/>
            <w:vAlign w:val="center"/>
          </w:tcPr>
          <w:p w14:paraId="73FD4DFE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Date Last Calibrated</w:t>
            </w:r>
          </w:p>
        </w:tc>
        <w:tc>
          <w:tcPr>
            <w:tcW w:w="919" w:type="pct"/>
            <w:shd w:val="clear" w:color="auto" w:fill="D9D9D9" w:themeFill="background1" w:themeFillShade="D9"/>
            <w:vAlign w:val="center"/>
          </w:tcPr>
          <w:p w14:paraId="57A5F23F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Current Calibration Expiry Date</w:t>
            </w:r>
          </w:p>
        </w:tc>
        <w:tc>
          <w:tcPr>
            <w:tcW w:w="812" w:type="pct"/>
            <w:shd w:val="clear" w:color="auto" w:fill="D9D9D9" w:themeFill="background1" w:themeFillShade="D9"/>
            <w:vAlign w:val="center"/>
          </w:tcPr>
          <w:p w14:paraId="144B4729" w14:textId="77777777" w:rsidR="00B163B8" w:rsidRPr="00695BF4" w:rsidRDefault="00B163B8" w:rsidP="00130E4C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</w:pPr>
            <w:r w:rsidRPr="00695BF4">
              <w:rPr>
                <w:rFonts w:ascii="Tahoma" w:hAnsi="Tahoma" w:cs="Tahoma"/>
                <w:b/>
                <w:bCs/>
                <w:snapToGrid w:val="0"/>
                <w:sz w:val="18"/>
                <w:szCs w:val="18"/>
              </w:rPr>
              <w:t>Calibration Certificate N°</w:t>
            </w:r>
          </w:p>
        </w:tc>
      </w:tr>
      <w:tr w:rsidR="00B163B8" w:rsidRPr="00695BF4" w14:paraId="69C2AFAA" w14:textId="77777777" w:rsidTr="001B7843">
        <w:tc>
          <w:tcPr>
            <w:tcW w:w="934" w:type="pct"/>
            <w:vAlign w:val="center"/>
          </w:tcPr>
          <w:p w14:paraId="3B3E0604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PINZA MULTIMETRICA</w:t>
            </w:r>
          </w:p>
        </w:tc>
        <w:tc>
          <w:tcPr>
            <w:tcW w:w="875" w:type="pct"/>
            <w:vAlign w:val="center"/>
          </w:tcPr>
          <w:p w14:paraId="5579A51D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METREL</w:t>
            </w:r>
          </w:p>
        </w:tc>
        <w:tc>
          <w:tcPr>
            <w:tcW w:w="722" w:type="pct"/>
            <w:vAlign w:val="center"/>
          </w:tcPr>
          <w:p w14:paraId="36C02553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1022030106</w:t>
            </w:r>
          </w:p>
        </w:tc>
        <w:tc>
          <w:tcPr>
            <w:tcW w:w="738" w:type="pct"/>
            <w:vAlign w:val="center"/>
          </w:tcPr>
          <w:p w14:paraId="0464A83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21/05/2024</w:t>
            </w:r>
          </w:p>
        </w:tc>
        <w:tc>
          <w:tcPr>
            <w:tcW w:w="919" w:type="pct"/>
            <w:vAlign w:val="center"/>
          </w:tcPr>
          <w:p w14:paraId="2494F468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21/05/2025</w:t>
            </w:r>
          </w:p>
        </w:tc>
        <w:tc>
          <w:tcPr>
            <w:tcW w:w="812" w:type="pct"/>
            <w:vAlign w:val="center"/>
          </w:tcPr>
          <w:p w14:paraId="017111C0" w14:textId="77777777" w:rsidR="00B163B8" w:rsidRPr="00695BF4" w:rsidRDefault="00B163B8" w:rsidP="001B7843">
            <w:pPr>
              <w:widowControl w:val="0"/>
              <w:tabs>
                <w:tab w:val="left" w:pos="720"/>
                <w:tab w:val="left" w:pos="6984"/>
                <w:tab w:val="left" w:pos="9031"/>
              </w:tabs>
              <w:suppressAutoHyphens/>
              <w:jc w:val="center"/>
              <w:rPr>
                <w:rFonts w:ascii="Tahoma" w:hAnsi="Tahoma" w:cs="Tahoma"/>
                <w:bCs/>
                <w:snapToGrid w:val="0"/>
                <w:sz w:val="20"/>
                <w:szCs w:val="20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2402538</w:t>
            </w:r>
          </w:p>
        </w:tc>
      </w:tr>
    </w:tbl>
    <w:p w14:paraId="6CDA0072" w14:textId="77777777" w:rsidR="00B163B8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Antecedentes</w:t>
      </w:r>
    </w:p>
    <w:p w14:paraId="02500C1B" w14:textId="77777777" w:rsidR="00B163B8" w:rsidRDefault="00B163B8" w:rsidP="00996FCB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tiene.</w:t>
      </w:r>
    </w:p>
    <w:p w14:paraId="53ED107E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695BF4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Detalles de la Inspección</w:t>
      </w:r>
    </w:p>
    <w:p w14:paraId="489EA3D1" w14:textId="0EA0FBD4" w:rsidR="00B163B8" w:rsidRPr="00FC4DAC" w:rsidRDefault="00B163B8" w:rsidP="00FC4DAC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rPr>
          <w:rFonts w:ascii="Tahoma" w:hAnsi="Tahoma" w:cs="Tahoma"/>
          <w:b/>
          <w:bCs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b/>
          <w:bCs/>
          <w:iCs/>
          <w:sz w:val="22"/>
          <w:szCs w:val="22"/>
          <w:lang w:val="es-PE"/>
        </w:rPr>
        <w:t>Cliente solicita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factibilidad de </w:t>
      </w:r>
      <w:proofErr w:type="spellStart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>Cnx</w:t>
      </w:r>
      <w:proofErr w:type="spellEnd"/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nuevo suministro de </w:t>
      </w:r>
      <w:r w:rsidR="003D7D6A" w:rsidRPr="003D7D6A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${sistema_acometida}</w:t>
      </w:r>
      <w:r w:rsidR="003D7D6A">
        <w:rPr>
          <w:rFonts w:ascii="Tahoma" w:hAnsi="Tahoma" w:cs="Tahoma"/>
          <w:b/>
          <w:bCs/>
          <w:iCs/>
          <w:noProof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Ø de </w:t>
      </w:r>
      <w:r w:rsidR="003D7D6A" w:rsidRPr="003D7D6A">
        <w:rPr>
          <w:rFonts w:ascii="Tahoma" w:hAnsi="Tahoma" w:cs="Tahoma"/>
          <w:b/>
          <w:bCs/>
          <w:iCs/>
          <w:noProof/>
          <w:sz w:val="22"/>
          <w:szCs w:val="22"/>
          <w:highlight w:val="green"/>
          <w:lang w:val="es-PE"/>
        </w:rPr>
        <w:t>${cc}</w:t>
      </w:r>
      <w:r>
        <w:rPr>
          <w:rFonts w:ascii="Tahoma" w:hAnsi="Tahoma" w:cs="Tahoma"/>
          <w:b/>
          <w:bCs/>
          <w:iCs/>
          <w:sz w:val="22"/>
          <w:szCs w:val="22"/>
          <w:lang w:val="es-PE"/>
        </w:rPr>
        <w:t xml:space="preserve"> kW de potencia.</w:t>
      </w:r>
    </w:p>
    <w:p w14:paraId="08FF64F1" w14:textId="0D937985" w:rsidR="00B163B8" w:rsidRPr="00FC4DAC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FC4DAC">
        <w:rPr>
          <w:rFonts w:ascii="Tahoma" w:hAnsi="Tahoma" w:cs="Tahoma"/>
          <w:iCs/>
          <w:sz w:val="22"/>
          <w:szCs w:val="22"/>
          <w:lang w:val="es-PE"/>
        </w:rPr>
        <w:t>La carga solicitada por el cliente será destinada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para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uso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${uso_servicio}</w:t>
      </w:r>
      <w:r w:rsidRPr="00FC4DAC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48D02720" w14:textId="6C848FBC" w:rsidR="00B163B8" w:rsidRDefault="002B66C9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>No se logró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coordin</w:t>
      </w:r>
      <w:r>
        <w:rPr>
          <w:rFonts w:ascii="Tahoma" w:hAnsi="Tahoma" w:cs="Tahoma"/>
          <w:iCs/>
          <w:sz w:val="22"/>
          <w:szCs w:val="22"/>
          <w:lang w:val="es-PE"/>
        </w:rPr>
        <w:t>ar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>
        <w:rPr>
          <w:rFonts w:ascii="Tahoma" w:hAnsi="Tahoma" w:cs="Tahoma"/>
          <w:iCs/>
          <w:sz w:val="22"/>
          <w:szCs w:val="22"/>
          <w:lang w:val="es-PE"/>
        </w:rPr>
        <w:t>en campo</w:t>
      </w:r>
      <w:r w:rsidR="005368B3">
        <w:rPr>
          <w:rFonts w:ascii="Tahoma" w:hAnsi="Tahoma" w:cs="Tahoma"/>
          <w:iCs/>
          <w:sz w:val="22"/>
          <w:szCs w:val="22"/>
          <w:lang w:val="es-PE"/>
        </w:rPr>
        <w:t xml:space="preserve">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con </w:t>
      </w:r>
      <w:r w:rsidR="00B163B8" w:rsidRPr="008F0365">
        <w:rPr>
          <w:rFonts w:ascii="Tahoma" w:hAnsi="Tahoma" w:cs="Tahoma"/>
          <w:iCs/>
          <w:noProof/>
          <w:sz w:val="22"/>
          <w:szCs w:val="22"/>
          <w:lang w:val="es-PE"/>
        </w:rPr>
        <w:t>el cliente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 (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</w:t>
      </w:r>
      <w:proofErr w:type="spellStart"/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cliente_nombre</w:t>
      </w:r>
      <w:proofErr w:type="spellEnd"/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) llamada al 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 xml:space="preserve">cel.: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${num_celular}</w:t>
      </w:r>
      <w:r>
        <w:rPr>
          <w:rFonts w:ascii="Tahoma" w:hAnsi="Tahoma" w:cs="Tahoma"/>
          <w:iCs/>
          <w:noProof/>
          <w:sz w:val="22"/>
          <w:szCs w:val="22"/>
          <w:lang w:val="es-PE"/>
        </w:rPr>
        <w:t xml:space="preserve"> no </w:t>
      </w:r>
      <w:r w:rsidR="00877015">
        <w:rPr>
          <w:rFonts w:ascii="Tahoma" w:hAnsi="Tahoma" w:cs="Tahoma"/>
          <w:iCs/>
          <w:noProof/>
          <w:sz w:val="22"/>
          <w:szCs w:val="22"/>
          <w:lang w:val="es-PE"/>
        </w:rPr>
        <w:t>ingresa la llamada</w:t>
      </w:r>
      <w:r w:rsidR="00B163B8" w:rsidRPr="006C1463"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479CB97" w14:textId="77777777" w:rsidR="00B163B8" w:rsidRPr="00BF2D89" w:rsidRDefault="00B163B8" w:rsidP="006C1463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82365D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82365D">
        <w:rPr>
          <w:rFonts w:ascii="Arial" w:hAnsi="Arial" w:cs="Arial"/>
          <w:sz w:val="22"/>
          <w:szCs w:val="22"/>
        </w:rPr>
        <w:t>realizó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82365D">
        <w:rPr>
          <w:rFonts w:ascii="Arial" w:hAnsi="Arial" w:cs="Arial"/>
          <w:sz w:val="22"/>
          <w:szCs w:val="22"/>
        </w:rPr>
        <w:t>inspección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2365D">
        <w:rPr>
          <w:rFonts w:ascii="Arial" w:hAnsi="Arial" w:cs="Arial"/>
          <w:sz w:val="22"/>
          <w:szCs w:val="22"/>
        </w:rPr>
        <w:t>acuerdo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a la </w:t>
      </w:r>
      <w:proofErr w:type="spellStart"/>
      <w:r w:rsidRPr="0082365D">
        <w:rPr>
          <w:rFonts w:ascii="Arial" w:hAnsi="Arial" w:cs="Arial"/>
          <w:sz w:val="22"/>
          <w:szCs w:val="22"/>
        </w:rPr>
        <w:t>información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brindada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por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el</w:t>
      </w:r>
      <w:proofErr w:type="spellEnd"/>
      <w:r w:rsidRPr="0082365D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2365D">
        <w:rPr>
          <w:rFonts w:ascii="Arial" w:hAnsi="Arial" w:cs="Arial"/>
          <w:sz w:val="22"/>
          <w:szCs w:val="22"/>
        </w:rPr>
        <w:t>cliente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7F845F4E" w14:textId="6C876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 w:rsidRPr="00BF2D89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BF2D89">
        <w:rPr>
          <w:rFonts w:ascii="Arial" w:hAnsi="Arial" w:cs="Arial"/>
          <w:sz w:val="22"/>
          <w:szCs w:val="22"/>
        </w:rPr>
        <w:t>verifico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en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campo que es </w:t>
      </w:r>
      <w:proofErr w:type="spellStart"/>
      <w:r w:rsidRPr="00BF2D89">
        <w:rPr>
          <w:rFonts w:ascii="Arial" w:hAnsi="Arial" w:cs="Arial"/>
          <w:sz w:val="22"/>
          <w:szCs w:val="22"/>
        </w:rPr>
        <w:t>técnicamente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factible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atender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F2D89">
        <w:rPr>
          <w:rFonts w:ascii="Arial" w:hAnsi="Arial" w:cs="Arial"/>
          <w:sz w:val="22"/>
          <w:szCs w:val="22"/>
        </w:rPr>
        <w:t>el</w:t>
      </w:r>
      <w:proofErr w:type="spellEnd"/>
      <w:r w:rsidRPr="00BF2D89">
        <w:rPr>
          <w:rFonts w:ascii="Arial" w:hAnsi="Arial" w:cs="Arial"/>
          <w:sz w:val="22"/>
          <w:szCs w:val="22"/>
        </w:rPr>
        <w:t xml:space="preserve"> nuevo suministro en</w:t>
      </w:r>
      <w:r w:rsidR="00877015">
        <w:rPr>
          <w:rFonts w:ascii="Arial" w:hAnsi="Arial" w:cs="Arial"/>
          <w:sz w:val="22"/>
          <w:szCs w:val="22"/>
        </w:rPr>
        <w:t xml:space="preserve"> murete al pie del poste BT #</w:t>
      </w:r>
      <w:r w:rsidR="003D7D6A" w:rsidRPr="003D7D6A">
        <w:rPr>
          <w:rFonts w:ascii="Arial" w:hAnsi="Arial" w:cs="Arial"/>
          <w:sz w:val="22"/>
          <w:szCs w:val="22"/>
          <w:highlight w:val="green"/>
        </w:rPr>
        <w:t>${num_poste}</w:t>
      </w:r>
      <w:r w:rsidRPr="00BF2D89">
        <w:rPr>
          <w:rFonts w:ascii="Arial" w:hAnsi="Arial" w:cs="Arial"/>
          <w:sz w:val="22"/>
          <w:szCs w:val="22"/>
        </w:rPr>
        <w:t>.</w:t>
      </w:r>
    </w:p>
    <w:p w14:paraId="1449327E" w14:textId="77777777" w:rsidR="00B163B8" w:rsidRPr="00BF2D89" w:rsidRDefault="00B163B8" w:rsidP="00BF2D89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Para </w:t>
      </w:r>
      <w:proofErr w:type="spellStart"/>
      <w:r>
        <w:rPr>
          <w:rFonts w:ascii="Arial" w:hAnsi="Arial" w:cs="Arial"/>
          <w:sz w:val="22"/>
          <w:szCs w:val="22"/>
        </w:rPr>
        <w:t>el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análisis</w:t>
      </w:r>
      <w:proofErr w:type="spellEnd"/>
      <w:r>
        <w:rPr>
          <w:rFonts w:ascii="Arial" w:hAnsi="Arial" w:cs="Arial"/>
          <w:sz w:val="22"/>
          <w:szCs w:val="22"/>
        </w:rPr>
        <w:t xml:space="preserve"> se ha </w:t>
      </w:r>
      <w:proofErr w:type="spellStart"/>
      <w:r>
        <w:rPr>
          <w:rFonts w:ascii="Arial" w:hAnsi="Arial" w:cs="Arial"/>
          <w:sz w:val="22"/>
          <w:szCs w:val="22"/>
        </w:rPr>
        <w:t>considerado</w:t>
      </w:r>
      <w:proofErr w:type="spellEnd"/>
      <w:r>
        <w:rPr>
          <w:rFonts w:ascii="Arial" w:hAnsi="Arial" w:cs="Arial"/>
          <w:sz w:val="22"/>
          <w:szCs w:val="22"/>
        </w:rPr>
        <w:t xml:space="preserve"> el 100% de la </w:t>
      </w:r>
      <w:proofErr w:type="spellStart"/>
      <w:r>
        <w:rPr>
          <w:rFonts w:ascii="Arial" w:hAnsi="Arial" w:cs="Arial"/>
          <w:sz w:val="22"/>
          <w:szCs w:val="22"/>
        </w:rPr>
        <w:t>carga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solicitada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5722C8B0" w14:textId="48390CEC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${tiene_nicho}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cuenta con el nicho preparado para </w:t>
      </w:r>
      <w:r w:rsidR="00EB1AD7">
        <w:rPr>
          <w:rFonts w:ascii="Tahoma" w:hAnsi="Tahoma" w:cs="Tahoma"/>
          <w:iCs/>
          <w:sz w:val="22"/>
          <w:szCs w:val="22"/>
          <w:lang w:val="es-PE"/>
        </w:rPr>
        <w:t>el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 suministro solicitado en </w:t>
      </w:r>
      <w:r w:rsidR="002B66C9">
        <w:rPr>
          <w:rFonts w:ascii="Tahoma" w:hAnsi="Tahoma" w:cs="Tahoma"/>
          <w:iCs/>
          <w:sz w:val="22"/>
          <w:szCs w:val="22"/>
          <w:lang w:val="es-PE"/>
        </w:rPr>
        <w:t xml:space="preserve">murete al </w:t>
      </w:r>
      <w:r w:rsidR="00877015">
        <w:rPr>
          <w:rFonts w:ascii="Tahoma" w:hAnsi="Tahoma" w:cs="Tahoma"/>
          <w:iCs/>
          <w:sz w:val="22"/>
          <w:szCs w:val="22"/>
          <w:lang w:val="es-PE"/>
        </w:rPr>
        <w:t xml:space="preserve">pie del poste BT </w:t>
      </w:r>
      <w:r w:rsidR="003D7D6A">
        <w:rPr>
          <w:rFonts w:ascii="Arial" w:hAnsi="Arial" w:cs="Arial"/>
          <w:sz w:val="22"/>
          <w:szCs w:val="22"/>
        </w:rPr>
        <w:t>#</w:t>
      </w:r>
      <w:r w:rsidR="003D7D6A" w:rsidRPr="003D7D6A">
        <w:rPr>
          <w:rFonts w:ascii="Arial" w:hAnsi="Arial" w:cs="Arial"/>
          <w:sz w:val="22"/>
          <w:szCs w:val="22"/>
          <w:highlight w:val="green"/>
        </w:rPr>
        <w:t>${num_poste</w:t>
      </w:r>
      <w:proofErr w:type="gramStart"/>
      <w:r w:rsidR="003D7D6A" w:rsidRPr="003D7D6A">
        <w:rPr>
          <w:rFonts w:ascii="Arial" w:hAnsi="Arial" w:cs="Arial"/>
          <w:sz w:val="22"/>
          <w:szCs w:val="22"/>
          <w:highlight w:val="green"/>
        </w:rPr>
        <w:t>}</w:t>
      </w:r>
      <w:r w:rsidR="003D7D6A" w:rsidRPr="00BF2D89">
        <w:rPr>
          <w:rFonts w:ascii="Arial" w:hAnsi="Arial" w:cs="Arial"/>
          <w:sz w:val="22"/>
          <w:szCs w:val="22"/>
        </w:rPr>
        <w:t>.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  <w:proofErr w:type="gramEnd"/>
    </w:p>
    <w:p w14:paraId="6C79FBA0" w14:textId="77777777" w:rsidR="00B163B8" w:rsidRDefault="00B163B8" w:rsidP="006C1463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ind w:left="714" w:hanging="357"/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Las redes </w:t>
      </w:r>
      <w:proofErr w:type="spellStart"/>
      <w:r>
        <w:rPr>
          <w:rFonts w:ascii="Arial" w:hAnsi="Arial" w:cs="Arial"/>
          <w:sz w:val="22"/>
          <w:szCs w:val="22"/>
        </w:rPr>
        <w:t>fueron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verificadas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en</w:t>
      </w:r>
      <w:proofErr w:type="spellEnd"/>
      <w:r>
        <w:rPr>
          <w:rFonts w:ascii="Arial" w:hAnsi="Arial" w:cs="Arial"/>
          <w:sz w:val="22"/>
          <w:szCs w:val="22"/>
        </w:rPr>
        <w:t xml:space="preserve"> campo, </w:t>
      </w:r>
      <w:proofErr w:type="spellStart"/>
      <w:r>
        <w:rPr>
          <w:rFonts w:ascii="Arial" w:hAnsi="Arial" w:cs="Arial"/>
          <w:sz w:val="22"/>
          <w:szCs w:val="22"/>
        </w:rPr>
        <w:t>Gisgrid</w:t>
      </w:r>
      <w:proofErr w:type="spellEnd"/>
      <w:r>
        <w:rPr>
          <w:rFonts w:ascii="Arial" w:hAnsi="Arial" w:cs="Arial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sz w:val="22"/>
          <w:szCs w:val="22"/>
        </w:rPr>
        <w:t>los</w:t>
      </w:r>
      <w:proofErr w:type="spellEnd"/>
      <w:r>
        <w:rPr>
          <w:rFonts w:ascii="Arial" w:hAnsi="Arial" w:cs="Arial"/>
          <w:sz w:val="22"/>
          <w:szCs w:val="22"/>
        </w:rPr>
        <w:t xml:space="preserve"> croquis </w:t>
      </w:r>
      <w:proofErr w:type="spellStart"/>
      <w:r>
        <w:rPr>
          <w:rFonts w:ascii="Arial" w:hAnsi="Arial" w:cs="Arial"/>
          <w:sz w:val="22"/>
          <w:szCs w:val="22"/>
        </w:rPr>
        <w:t>correspondientes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1EB7145A" w14:textId="12FBF4D1" w:rsidR="00B163B8" w:rsidRDefault="00B163B8" w:rsidP="0025486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Tahoma" w:hAnsi="Tahoma" w:cs="Tahoma"/>
          <w:iCs/>
          <w:sz w:val="22"/>
          <w:szCs w:val="22"/>
          <w:lang w:val="es-PE"/>
        </w:rPr>
        <w:t xml:space="preserve">El cliente se encuentra a unos </w:t>
      </w:r>
      <w:r w:rsidR="00B47EE1">
        <w:rPr>
          <w:rFonts w:ascii="Tahoma" w:hAnsi="Tahoma" w:cs="Tahoma"/>
          <w:iCs/>
          <w:noProof/>
          <w:sz w:val="22"/>
          <w:szCs w:val="22"/>
          <w:lang w:val="es-PE"/>
        </w:rPr>
        <w:t>47</w:t>
      </w:r>
      <w:r w:rsidR="00C059CB">
        <w:rPr>
          <w:rFonts w:ascii="Tahoma" w:hAnsi="Tahoma" w:cs="Tahoma"/>
          <w:iCs/>
          <w:noProof/>
          <w:sz w:val="22"/>
          <w:szCs w:val="22"/>
          <w:lang w:val="es-PE"/>
        </w:rPr>
        <w:t>0</w:t>
      </w:r>
      <w:r>
        <w:rPr>
          <w:rFonts w:ascii="Tahoma" w:hAnsi="Tahoma" w:cs="Tahoma"/>
          <w:iCs/>
          <w:sz w:val="22"/>
          <w:szCs w:val="22"/>
          <w:lang w:val="es-PE"/>
        </w:rPr>
        <w:t xml:space="preserve">m aproximadamente de la SED </w:t>
      </w:r>
      <w:r w:rsidR="003D7D6A" w:rsidRPr="003D7D6A">
        <w:rPr>
          <w:rFonts w:ascii="Tahoma" w:hAnsi="Tahoma" w:cs="Tahoma"/>
          <w:iCs/>
          <w:noProof/>
          <w:sz w:val="22"/>
          <w:szCs w:val="22"/>
          <w:highlight w:val="green"/>
          <w:lang w:val="es-PE"/>
        </w:rPr>
        <w:t>${sed}</w:t>
      </w:r>
      <w:r>
        <w:rPr>
          <w:rFonts w:ascii="Tahoma" w:hAnsi="Tahoma" w:cs="Tahoma"/>
          <w:iCs/>
          <w:sz w:val="22"/>
          <w:szCs w:val="22"/>
          <w:lang w:val="es-PE"/>
        </w:rPr>
        <w:t>.</w:t>
      </w:r>
    </w:p>
    <w:p w14:paraId="70947179" w14:textId="40EA8CD2" w:rsidR="00B163B8" w:rsidRDefault="00B163B8" w:rsidP="00B2489A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i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</w:rPr>
        <w:t xml:space="preserve">La </w:t>
      </w:r>
      <w:proofErr w:type="spellStart"/>
      <w:r>
        <w:rPr>
          <w:rFonts w:ascii="Arial" w:hAnsi="Arial" w:cs="Arial"/>
          <w:sz w:val="22"/>
          <w:szCs w:val="22"/>
        </w:rPr>
        <w:t>ubicación</w:t>
      </w:r>
      <w:proofErr w:type="spellEnd"/>
      <w:r>
        <w:rPr>
          <w:rFonts w:ascii="Arial" w:hAnsi="Arial" w:cs="Arial"/>
          <w:sz w:val="22"/>
          <w:szCs w:val="22"/>
        </w:rPr>
        <w:t xml:space="preserve"> del </w:t>
      </w:r>
      <w:proofErr w:type="spellStart"/>
      <w:r>
        <w:rPr>
          <w:rFonts w:ascii="Arial" w:hAnsi="Arial" w:cs="Arial"/>
          <w:sz w:val="22"/>
          <w:szCs w:val="22"/>
        </w:rPr>
        <w:t>predio</w:t>
      </w:r>
      <w:proofErr w:type="spellEnd"/>
      <w:r>
        <w:rPr>
          <w:rFonts w:ascii="Arial" w:hAnsi="Arial" w:cs="Arial"/>
          <w:sz w:val="22"/>
          <w:szCs w:val="22"/>
        </w:rPr>
        <w:t xml:space="preserve"> se </w:t>
      </w:r>
      <w:proofErr w:type="spellStart"/>
      <w:r w:rsidR="00C059CB">
        <w:rPr>
          <w:rFonts w:ascii="Arial" w:hAnsi="Arial" w:cs="Arial"/>
          <w:sz w:val="22"/>
          <w:szCs w:val="22"/>
        </w:rPr>
        <w:t>logr</w:t>
      </w:r>
      <w:r w:rsidR="00181DB5">
        <w:rPr>
          <w:rFonts w:ascii="Arial" w:hAnsi="Arial" w:cs="Arial"/>
          <w:sz w:val="22"/>
          <w:szCs w:val="22"/>
        </w:rPr>
        <w:t>ó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con la </w:t>
      </w:r>
      <w:proofErr w:type="spellStart"/>
      <w:r w:rsidR="00C059CB">
        <w:rPr>
          <w:rFonts w:ascii="Arial" w:hAnsi="Arial" w:cs="Arial"/>
          <w:sz w:val="22"/>
          <w:szCs w:val="22"/>
        </w:rPr>
        <w:t>información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059CB">
        <w:rPr>
          <w:rFonts w:ascii="Arial" w:hAnsi="Arial" w:cs="Arial"/>
          <w:sz w:val="22"/>
          <w:szCs w:val="22"/>
        </w:rPr>
        <w:t>alcanzada</w:t>
      </w:r>
      <w:proofErr w:type="spellEnd"/>
      <w:r w:rsidR="00C059CB">
        <w:rPr>
          <w:rFonts w:ascii="Arial" w:hAnsi="Arial" w:cs="Arial"/>
          <w:sz w:val="22"/>
          <w:szCs w:val="22"/>
        </w:rPr>
        <w:t xml:space="preserve"> para la </w:t>
      </w:r>
      <w:proofErr w:type="spellStart"/>
      <w:r w:rsidR="00C059CB">
        <w:rPr>
          <w:rFonts w:ascii="Arial" w:hAnsi="Arial" w:cs="Arial"/>
          <w:sz w:val="22"/>
          <w:szCs w:val="22"/>
        </w:rPr>
        <w:t>inspección</w:t>
      </w:r>
      <w:proofErr w:type="spellEnd"/>
      <w:r w:rsidR="00C059CB">
        <w:rPr>
          <w:rFonts w:ascii="Arial" w:hAnsi="Arial" w:cs="Arial"/>
          <w:sz w:val="22"/>
          <w:szCs w:val="22"/>
        </w:rPr>
        <w:t>.</w:t>
      </w:r>
    </w:p>
    <w:p w14:paraId="09D21251" w14:textId="77777777" w:rsidR="00B163B8" w:rsidRPr="00695BF4" w:rsidRDefault="00B163B8" w:rsidP="00BF2D89">
      <w:pPr>
        <w:pStyle w:val="Ttulo1"/>
        <w:keepNext w:val="0"/>
        <w:numPr>
          <w:ilvl w:val="0"/>
          <w:numId w:val="23"/>
        </w:numPr>
        <w:tabs>
          <w:tab w:val="num" w:pos="831"/>
        </w:tabs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Normas y Reglamentos</w:t>
      </w:r>
    </w:p>
    <w:p w14:paraId="5B155B81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Suministro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2011 (R.M. N° 214-2011-MEM/DM).</w:t>
      </w:r>
    </w:p>
    <w:p w14:paraId="5D6458E6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D.L. 25844 Ley de </w:t>
      </w:r>
      <w:proofErr w:type="spellStart"/>
      <w:r w:rsidRPr="007215D2">
        <w:rPr>
          <w:rFonts w:ascii="Arial" w:hAnsi="Arial" w:cs="Arial"/>
          <w:sz w:val="22"/>
          <w:szCs w:val="22"/>
        </w:rPr>
        <w:t>Concesiones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Eléctricas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7215D2">
        <w:rPr>
          <w:rFonts w:ascii="Arial" w:hAnsi="Arial" w:cs="Arial"/>
          <w:sz w:val="22"/>
          <w:szCs w:val="22"/>
        </w:rPr>
        <w:t>su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>.</w:t>
      </w:r>
    </w:p>
    <w:p w14:paraId="6DB3651D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Técnica de Calidad de </w:t>
      </w:r>
      <w:proofErr w:type="spellStart"/>
      <w:r w:rsidRPr="007215D2">
        <w:rPr>
          <w:rFonts w:ascii="Arial" w:hAnsi="Arial" w:cs="Arial"/>
          <w:sz w:val="22"/>
          <w:szCs w:val="22"/>
        </w:rPr>
        <w:t>los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Servicios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Eléctricos</w:t>
      </w:r>
      <w:proofErr w:type="spellEnd"/>
    </w:p>
    <w:p w14:paraId="163B0984" w14:textId="77777777" w:rsidR="00B163B8" w:rsidRDefault="00B163B8" w:rsidP="00B43C5C">
      <w:pPr>
        <w:pStyle w:val="Prrafodelista"/>
        <w:numPr>
          <w:ilvl w:val="0"/>
          <w:numId w:val="24"/>
        </w:numPr>
        <w:ind w:left="714" w:hanging="357"/>
        <w:contextualSpacing w:val="0"/>
        <w:jc w:val="both"/>
        <w:rPr>
          <w:rFonts w:ascii="Arial" w:hAnsi="Arial" w:cs="Arial"/>
          <w:sz w:val="22"/>
          <w:szCs w:val="22"/>
        </w:rPr>
      </w:pPr>
      <w:r w:rsidRPr="007215D2">
        <w:rPr>
          <w:rFonts w:ascii="Arial" w:hAnsi="Arial" w:cs="Arial"/>
          <w:sz w:val="22"/>
          <w:szCs w:val="22"/>
        </w:rPr>
        <w:t xml:space="preserve">Norma G.040 del </w:t>
      </w:r>
      <w:proofErr w:type="spellStart"/>
      <w:r w:rsidRPr="007215D2">
        <w:rPr>
          <w:rFonts w:ascii="Arial" w:hAnsi="Arial" w:cs="Arial"/>
          <w:sz w:val="22"/>
          <w:szCs w:val="22"/>
        </w:rPr>
        <w:t>Reglamento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Edificaciones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debemos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entender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como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parámetro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exterior de </w:t>
      </w:r>
      <w:proofErr w:type="spellStart"/>
      <w:r w:rsidRPr="007215D2">
        <w:rPr>
          <w:rFonts w:ascii="Arial" w:hAnsi="Arial" w:cs="Arial"/>
          <w:sz w:val="22"/>
          <w:szCs w:val="22"/>
        </w:rPr>
        <w:t>una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edificación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. (Los </w:t>
      </w:r>
      <w:proofErr w:type="spellStart"/>
      <w:r w:rsidRPr="007215D2">
        <w:rPr>
          <w:rFonts w:ascii="Arial" w:hAnsi="Arial" w:cs="Arial"/>
          <w:sz w:val="22"/>
          <w:szCs w:val="22"/>
        </w:rPr>
        <w:t>medidores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deberán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ubicarse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7215D2">
        <w:rPr>
          <w:rFonts w:ascii="Arial" w:hAnsi="Arial" w:cs="Arial"/>
          <w:sz w:val="22"/>
          <w:szCs w:val="22"/>
        </w:rPr>
        <w:t>fachada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del </w:t>
      </w:r>
      <w:proofErr w:type="spellStart"/>
      <w:r w:rsidRPr="007215D2">
        <w:rPr>
          <w:rFonts w:ascii="Arial" w:hAnsi="Arial" w:cs="Arial"/>
          <w:sz w:val="22"/>
          <w:szCs w:val="22"/>
        </w:rPr>
        <w:t>predio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según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el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literal G.1.F.2 del Anexo G del Código Nacional de </w:t>
      </w:r>
      <w:proofErr w:type="spellStart"/>
      <w:r w:rsidRPr="007215D2">
        <w:rPr>
          <w:rFonts w:ascii="Arial" w:hAnsi="Arial" w:cs="Arial"/>
          <w:sz w:val="22"/>
          <w:szCs w:val="22"/>
        </w:rPr>
        <w:t>Electricidad</w:t>
      </w:r>
      <w:proofErr w:type="spellEnd"/>
      <w:r w:rsidRPr="007215D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215D2">
        <w:rPr>
          <w:rFonts w:ascii="Arial" w:hAnsi="Arial" w:cs="Arial"/>
          <w:sz w:val="22"/>
          <w:szCs w:val="22"/>
        </w:rPr>
        <w:t>Utilización</w:t>
      </w:r>
      <w:proofErr w:type="spellEnd"/>
      <w:r w:rsidRPr="007215D2">
        <w:rPr>
          <w:rFonts w:ascii="Arial" w:hAnsi="Arial" w:cs="Arial"/>
          <w:sz w:val="22"/>
          <w:szCs w:val="22"/>
        </w:rPr>
        <w:t>.)</w:t>
      </w:r>
    </w:p>
    <w:p w14:paraId="71E8C9B8" w14:textId="77777777" w:rsidR="00B163B8" w:rsidRDefault="00B163B8" w:rsidP="00BF2D89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Arial" w:hAnsi="Arial" w:cs="Arial"/>
          <w:sz w:val="22"/>
          <w:szCs w:val="22"/>
        </w:rPr>
      </w:pPr>
      <w:r w:rsidRPr="00AF0BB7">
        <w:rPr>
          <w:rFonts w:ascii="Arial" w:hAnsi="Arial" w:cs="Arial"/>
          <w:sz w:val="22"/>
          <w:szCs w:val="22"/>
        </w:rPr>
        <w:t xml:space="preserve">Norma </w:t>
      </w:r>
      <w:proofErr w:type="spellStart"/>
      <w:r w:rsidRPr="00AF0BB7">
        <w:rPr>
          <w:rFonts w:ascii="Arial" w:hAnsi="Arial" w:cs="Arial"/>
          <w:sz w:val="22"/>
          <w:szCs w:val="22"/>
        </w:rPr>
        <w:t>sección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20 </w:t>
      </w:r>
      <w:proofErr w:type="spellStart"/>
      <w:r w:rsidRPr="00AF0BB7">
        <w:rPr>
          <w:rFonts w:ascii="Arial" w:hAnsi="Arial" w:cs="Arial"/>
          <w:sz w:val="22"/>
          <w:szCs w:val="22"/>
        </w:rPr>
        <w:t>tabla</w:t>
      </w:r>
      <w:proofErr w:type="spellEnd"/>
      <w:r w:rsidRPr="00AF0BB7">
        <w:rPr>
          <w:rFonts w:ascii="Arial" w:hAnsi="Arial" w:cs="Arial"/>
          <w:sz w:val="22"/>
          <w:szCs w:val="22"/>
        </w:rPr>
        <w:t xml:space="preserve"> 232-1-5a, Código Nacional de suministros</w:t>
      </w:r>
      <w:r>
        <w:rPr>
          <w:rFonts w:ascii="Arial" w:hAnsi="Arial" w:cs="Arial"/>
          <w:sz w:val="22"/>
          <w:szCs w:val="22"/>
        </w:rPr>
        <w:t>.</w:t>
      </w:r>
    </w:p>
    <w:p w14:paraId="0A8F7D9A" w14:textId="77777777" w:rsidR="00B163B8" w:rsidRPr="007215D2" w:rsidRDefault="00B163B8" w:rsidP="00BF2D89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3DD223D5" w14:textId="77777777" w:rsidR="00B163B8" w:rsidRDefault="00B163B8">
      <w:pPr>
        <w:rPr>
          <w:rFonts w:ascii="Tahoma" w:hAnsi="Tahoma" w:cs="Tahoma"/>
          <w:b/>
          <w:bCs/>
          <w:iCs/>
          <w:sz w:val="22"/>
          <w:szCs w:val="22"/>
          <w:lang w:val="es-PE"/>
        </w:rPr>
      </w:pPr>
      <w:r>
        <w:rPr>
          <w:rFonts w:ascii="Tahoma" w:hAnsi="Tahoma" w:cs="Tahoma"/>
          <w:b/>
          <w:bCs/>
          <w:iCs/>
          <w:sz w:val="22"/>
          <w:szCs w:val="22"/>
          <w:lang w:val="es-PE"/>
        </w:rPr>
        <w:br w:type="page"/>
      </w:r>
    </w:p>
    <w:p w14:paraId="41B586A2" w14:textId="77777777" w:rsidR="00B163B8" w:rsidRPr="00695BF4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Resultado de la Inspección</w:t>
      </w:r>
    </w:p>
    <w:p w14:paraId="6BFAD009" w14:textId="11B29D71" w:rsidR="00B163B8" w:rsidRDefault="00877015" w:rsidP="00C234B6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solicitado/sin reforma/CNX desde caja bornera existente para derivación de acometidas/Poste SP #</w:t>
      </w:r>
      <w:r w:rsidR="003D7D6A" w:rsidRPr="003D7D6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3D7D6A" w:rsidRPr="003D7D6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/Llave</w:t>
      </w:r>
      <w:r w:rsidR="003D7D6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3D7D6A" w:rsidRPr="003D7D6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/Sed.</w:t>
      </w:r>
      <w:r w:rsidR="003D7D6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3D7D6A" w:rsidRPr="003D7D6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/Alim:</w:t>
      </w:r>
      <w:r w:rsidR="003D7D6A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3D7D6A" w:rsidRPr="003D7D6A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100BEBA6" w14:textId="77777777" w:rsidR="00B163B8" w:rsidRDefault="00B163B8" w:rsidP="00C234B6">
      <w:pPr>
        <w:pStyle w:val="Encabezado"/>
        <w:numPr>
          <w:ilvl w:val="0"/>
          <w:numId w:val="24"/>
        </w:numPr>
        <w:tabs>
          <w:tab w:val="left" w:pos="720"/>
          <w:tab w:val="left" w:pos="10800"/>
        </w:tabs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Se adjunta croquis de la zona con las redes y registro fotográfico. </w:t>
      </w:r>
    </w:p>
    <w:p w14:paraId="46CE30B5" w14:textId="77777777" w:rsidR="00B163B8" w:rsidRPr="00434C75" w:rsidRDefault="00B163B8" w:rsidP="00C234B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 w:rsidRPr="00434C75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CROQUIS DE LA ZONA</w:t>
      </w:r>
    </w:p>
    <w:p w14:paraId="6F2F68D7" w14:textId="498C0CB8" w:rsidR="00B163B8" w:rsidRDefault="00A51BFA" w:rsidP="00CA546E">
      <w:pPr>
        <w:rPr>
          <w:lang w:val="es-PE"/>
        </w:rPr>
      </w:pPr>
      <w:r w:rsidRPr="009B623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B54B40" wp14:editId="7847C14D">
                <wp:simplePos x="0" y="0"/>
                <wp:positionH relativeFrom="column">
                  <wp:posOffset>99030</wp:posOffset>
                </wp:positionH>
                <wp:positionV relativeFrom="paragraph">
                  <wp:posOffset>3665825</wp:posOffset>
                </wp:positionV>
                <wp:extent cx="697230" cy="467360"/>
                <wp:effectExtent l="0" t="0" r="712470" b="561340"/>
                <wp:wrapNone/>
                <wp:docPr id="1439619262" name="Globo: línea dobla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230" cy="46736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05548"/>
                            <a:gd name="adj6" fmla="val -9221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4986A" w14:textId="3C6585DD" w:rsidR="009B623F" w:rsidRPr="009B623F" w:rsidRDefault="009B623F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SED </w:t>
                            </w:r>
                            <w:r w:rsidR="00A51BFA">
                              <w:rPr>
                                <w:color w:val="FF0000"/>
                                <w:lang w:val="es-ES"/>
                              </w:rPr>
                              <w:t>21021</w:t>
                            </w:r>
                            <w:r>
                              <w:rPr>
                                <w:color w:val="FF0000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54B4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Globo: línea doblada 7" o:spid="_x0000_s1026" type="#_x0000_t48" style="position:absolute;margin-left:7.8pt;margin-top:288.65pt;width:54.9pt;height:36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" adj="-19918,44398" fillcolor="white [3212]" strokecolor="#ed7d31 [3205]" strokeweight="1.5pt">
                <v:stroke startarrow="open"/>
                <v:textbox>
                  <w:txbxContent>
                    <w:p w14:paraId="1314986A" w14:textId="3C6585DD" w:rsidR="009B623F" w:rsidRPr="009B623F" w:rsidRDefault="009B623F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SED </w:t>
                      </w:r>
                      <w:r w:rsidR="00A51BFA">
                        <w:rPr>
                          <w:color w:val="FF0000"/>
                          <w:lang w:val="es-ES"/>
                        </w:rPr>
                        <w:t>21021</w:t>
                      </w:r>
                      <w:r>
                        <w:rPr>
                          <w:color w:val="FF0000"/>
                          <w:lang w:val="es-ES"/>
                        </w:rPr>
                        <w:t>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0E9539" wp14:editId="1C6AAE1D">
                <wp:simplePos x="0" y="0"/>
                <wp:positionH relativeFrom="column">
                  <wp:posOffset>4267436</wp:posOffset>
                </wp:positionH>
                <wp:positionV relativeFrom="paragraph">
                  <wp:posOffset>3700824</wp:posOffset>
                </wp:positionV>
                <wp:extent cx="1485900" cy="504825"/>
                <wp:effectExtent l="228600" t="990600" r="19050" b="28575"/>
                <wp:wrapNone/>
                <wp:docPr id="857880615" name="Globo: línea dobla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87983"/>
                            <a:gd name="adj6" fmla="val 20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F64A7" w14:textId="29FCE712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Cable autosoportado 3x95+2x16+Pmm2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E9539" id="Globo: línea doblada 36" o:spid="_x0000_s1027" type="#_x0000_t48" style="position:absolute;margin-left:336pt;margin-top:291.4pt;width:117pt;height:39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" adj="4475,-40604" fillcolor="white [3212]" strokecolor="#ed7d31 [3205]" strokeweight="1.5pt">
                <v:stroke startarrow="open"/>
                <v:textbox>
                  <w:txbxContent>
                    <w:p w14:paraId="3E7F64A7" w14:textId="29FCE712" w:rsid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Cable autosoportado 3x</w:t>
                      </w:r>
                      <w:r>
                        <w:rPr>
                          <w:color w:val="FF0000"/>
                          <w:lang w:val="es-ES"/>
                        </w:rPr>
                        <w:t>95</w:t>
                      </w:r>
                      <w:r>
                        <w:rPr>
                          <w:color w:val="FF0000"/>
                          <w:lang w:val="es-ES"/>
                        </w:rPr>
                        <w:t>+2x16+Pmm2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58C085" wp14:editId="4F7E6C24">
                <wp:simplePos x="0" y="0"/>
                <wp:positionH relativeFrom="column">
                  <wp:posOffset>2991086</wp:posOffset>
                </wp:positionH>
                <wp:positionV relativeFrom="paragraph">
                  <wp:posOffset>2587507</wp:posOffset>
                </wp:positionV>
                <wp:extent cx="595630" cy="285750"/>
                <wp:effectExtent l="0" t="0" r="433070" b="304800"/>
                <wp:wrapNone/>
                <wp:docPr id="591408833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5630" cy="2857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87954"/>
                            <a:gd name="adj6" fmla="val -6379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F7364" w14:textId="65CF3740" w:rsidR="00C059CB" w:rsidRPr="00C059CB" w:rsidRDefault="00C059CB" w:rsidP="00C059C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8C085" id="Globo: línea doblada 3" o:spid="_x0000_s1028" type="#_x0000_t48" style="position:absolute;margin-left:235.5pt;margin-top:203.75pt;width:46.9pt;height:22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" adj="-13781,40598" fillcolor="white [3212]" strokecolor="#ed7d31 [3205]" strokeweight="1.5pt">
                <v:stroke startarrow="open"/>
                <v:textbox>
                  <w:txbxContent>
                    <w:p w14:paraId="628F7364" w14:textId="65CF3740" w:rsidR="00C059CB" w:rsidRPr="00C059CB" w:rsidRDefault="00C059CB" w:rsidP="00C059C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B28C00" wp14:editId="2773B6E6">
                <wp:simplePos x="0" y="0"/>
                <wp:positionH relativeFrom="column">
                  <wp:posOffset>2054978</wp:posOffset>
                </wp:positionH>
                <wp:positionV relativeFrom="paragraph">
                  <wp:posOffset>1475518</wp:posOffset>
                </wp:positionV>
                <wp:extent cx="850265" cy="504825"/>
                <wp:effectExtent l="762000" t="457200" r="26035" b="28575"/>
                <wp:wrapNone/>
                <wp:docPr id="1648550204" name="Globo: línea dob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2103"/>
                            <a:gd name="adj6" fmla="val -8429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1B40B" w14:textId="77777777" w:rsidR="00B163B8" w:rsidRDefault="00B163B8" w:rsidP="00B163B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8C00" id="_x0000_s1029" type="#_x0000_t48" style="position:absolute;margin-left:161.8pt;margin-top:116.2pt;width:66.95pt;height:39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" adj="-18209,-17734" fillcolor="white [3212]" strokecolor="#ed7d31 [3205]" strokeweight="1.5pt">
                <v:stroke startarrow="open"/>
                <v:textbox>
                  <w:txbxContent>
                    <w:p w14:paraId="06B1B40B" w14:textId="77777777" w:rsidR="00B163B8" w:rsidRDefault="00B163B8" w:rsidP="00B163B8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88FD6A" wp14:editId="5077FA78">
                <wp:simplePos x="0" y="0"/>
                <wp:positionH relativeFrom="column">
                  <wp:posOffset>1056313</wp:posOffset>
                </wp:positionH>
                <wp:positionV relativeFrom="paragraph">
                  <wp:posOffset>764223</wp:posOffset>
                </wp:positionV>
                <wp:extent cx="402520" cy="312826"/>
                <wp:effectExtent l="101918" t="69532" r="100012" b="80963"/>
                <wp:wrapNone/>
                <wp:docPr id="210524514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06023">
                          <a:off x="0" y="0"/>
                          <a:ext cx="402520" cy="312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C4BC" id="Rectángulo 27" o:spid="_x0000_s1026" style="position:absolute;margin-left:83.15pt;margin-top:60.2pt;width:31.7pt;height:24.65pt;rotation:3720285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" fillcolor="white [3212]" strokecolor="red" strokeweight="1pt"/>
            </w:pict>
          </mc:Fallback>
        </mc:AlternateContent>
      </w:r>
      <w:r w:rsidRPr="00B163B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1A4ED3" wp14:editId="0F457BB4">
                <wp:simplePos x="0" y="0"/>
                <wp:positionH relativeFrom="column">
                  <wp:posOffset>4260348</wp:posOffset>
                </wp:positionH>
                <wp:positionV relativeFrom="paragraph">
                  <wp:posOffset>310810</wp:posOffset>
                </wp:positionV>
                <wp:extent cx="1681480" cy="663575"/>
                <wp:effectExtent l="304800" t="0" r="13970" b="1279525"/>
                <wp:wrapNone/>
                <wp:docPr id="1915692465" name="Globo: línea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66357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3839"/>
                            <a:gd name="adj6" fmla="val 4614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EE62C" w14:textId="78500D34" w:rsidR="00B163B8" w:rsidRPr="00B163B8" w:rsidRDefault="00B163B8" w:rsidP="00B163B8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Ubicación del nicho del nuevo suministro en </w:t>
                            </w:r>
                            <w:r w:rsidR="00A51BFA">
                              <w:rPr>
                                <w:color w:val="FF0000"/>
                                <w:lang w:val="es-ES"/>
                              </w:rPr>
                              <w:t>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4ED3" id="Globo: línea doblada 5" o:spid="_x0000_s1030" type="#_x0000_t48" style="position:absolute;margin-left:335.45pt;margin-top:24.45pt;width:132.4pt;height:5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" adj="9967,61309" fillcolor="white [3212]" strokecolor="#ed7d31 [3205]" strokeweight="1.5pt">
                <v:stroke startarrow="open"/>
                <v:textbox>
                  <w:txbxContent>
                    <w:p w14:paraId="0D4EE62C" w14:textId="78500D34" w:rsidR="00B163B8" w:rsidRPr="00B163B8" w:rsidRDefault="00B163B8" w:rsidP="00B163B8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Ubicación del nicho del nuevo suministro en </w:t>
                      </w:r>
                      <w:r w:rsidR="00A51BFA">
                        <w:rPr>
                          <w:color w:val="FF0000"/>
                          <w:lang w:val="es-ES"/>
                        </w:rPr>
                        <w:t>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163B8" w:rsidRPr="004B039E">
        <w:t xml:space="preserve"> </w:t>
      </w:r>
      <w:r w:rsidR="00B163B8" w:rsidRPr="00B163B8">
        <w:rPr>
          <w:noProof/>
        </w:rPr>
        <w:t xml:space="preserve">  </w:t>
      </w:r>
      <w:r w:rsidR="009B623F" w:rsidRPr="009B623F">
        <w:rPr>
          <w:noProof/>
        </w:rPr>
        <w:t xml:space="preserve"> </w:t>
      </w:r>
      <w:r w:rsidR="00B163B8">
        <w:rPr>
          <w:noProof/>
        </w:rPr>
        <w:drawing>
          <wp:inline distT="0" distB="0" distL="0" distR="0" wp14:anchorId="7B418AF9" wp14:editId="723702E1">
            <wp:extent cx="5926371" cy="4591050"/>
            <wp:effectExtent l="19050" t="19050" r="17780" b="19050"/>
            <wp:docPr id="1870755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5497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8" cy="4600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D5FF30" w14:textId="7D4476F5" w:rsidR="00B163B8" w:rsidRDefault="00B163B8" w:rsidP="008B7A23">
      <w:pPr>
        <w:jc w:val="center"/>
        <w:rPr>
          <w:lang w:val="es-PE"/>
        </w:rPr>
      </w:pPr>
      <w:r>
        <w:rPr>
          <w:lang w:val="es-PE"/>
        </w:rPr>
        <w:t>CROQUIS DE LAS REDES BT EN LA ZONA</w:t>
      </w:r>
    </w:p>
    <w:p w14:paraId="14AB8A50" w14:textId="11BA04DB" w:rsidR="00B163B8" w:rsidRDefault="00B163B8" w:rsidP="00E4108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EC1CD5C" wp14:editId="5BF01C8F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4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D695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030EEB87" w14:textId="77777777" w:rsidR="00B163B8" w:rsidRPr="00813642" w:rsidRDefault="00B163B8" w:rsidP="00B42066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Conector recto de flecha 43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CD5C" id="Grupo 40" o:spid="_x0000_s1031" style="position:absolute;margin-left:293.1pt;margin-top:288.7pt;width:117.45pt;height:26.5pt;z-index:251682816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" strokecolor="#0070c0">
                  <v:textbox>
                    <w:txbxContent>
                      <w:p w14:paraId="238D695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030EEB87" w14:textId="77777777" w:rsidR="00B163B8" w:rsidRPr="00813642" w:rsidRDefault="00B163B8" w:rsidP="00B42066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3" o:spid="_x0000_s103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A5EA9" wp14:editId="08661BFB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F2B6C" w14:textId="77777777" w:rsidR="00B163B8" w:rsidRPr="00023BB8" w:rsidRDefault="00B163B8" w:rsidP="00B42066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5EA9" id="Rectángulo 39" o:spid="_x0000_s1034" style="position:absolute;margin-left:0;margin-top:286.35pt;width:45.7pt;height:24.05pt;rotation:-332681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5vlYgfwIA&#10;AFY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387F2B6C" w14:textId="77777777" w:rsidR="00B163B8" w:rsidRPr="00023BB8" w:rsidRDefault="00B163B8" w:rsidP="00B42066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9DF99" wp14:editId="29A3A9C1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3003B" w14:textId="77777777" w:rsidR="00B163B8" w:rsidRPr="00023BB8" w:rsidRDefault="00B163B8" w:rsidP="00B07B6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DF99" id="Rectángulo 7" o:spid="_x0000_s1035" style="position:absolute;margin-left:112.2pt;margin-top:281.85pt;width:45.7pt;height:24.05pt;rotation:-332681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J6tfwIAAFY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Sv4lWkbJBqr9HQ7NpvZ5J68aatC18OFOIO0CCWm/wy39tIGu5DCe&#10;OKsBf70nj/Y0oqTlrKPdKrn/uRWoODPfLA3v6Ww+j8uYLvPFl4Iu+FKzeamx2/YCqHGzlF06Rvtg&#10;DkeN0D7SM7COUUklrKTYJZcBD5eLMOw8PSRSrdfJjBbQiXBt752M4JHnOIAP/aNAN05poPG+gcMe&#10;iuWrYR1so6eF9TaAbtIkP/M6doCWN43S+NDE1+HlPVk9P4er3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v3J6t&#10;fwIAAFY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1393003B" w14:textId="77777777" w:rsidR="00B163B8" w:rsidRPr="00023BB8" w:rsidRDefault="00B163B8" w:rsidP="00B07B64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41B4C" wp14:editId="4687DF57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130F0" id="Conector recto de flecha 33" o:spid="_x0000_s1026" type="#_x0000_t32" style="position:absolute;margin-left:244.4pt;margin-top:286.75pt;width:3.6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8FF74D" wp14:editId="5F0F37FC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" name="Flecha: a l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9FB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" o:spid="_x0000_s1026" type="#_x0000_t13" style="position:absolute;margin-left:251.65pt;margin-top:281.8pt;width:22.9pt;height:14.05pt;rotation:11319888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3B7C7" wp14:editId="6D4E4159">
                <wp:simplePos x="0" y="0"/>
                <wp:positionH relativeFrom="margin">
                  <wp:posOffset>3702471</wp:posOffset>
                </wp:positionH>
                <wp:positionV relativeFrom="paragraph">
                  <wp:posOffset>3211632</wp:posOffset>
                </wp:positionV>
                <wp:extent cx="226088" cy="10048"/>
                <wp:effectExtent l="0" t="0" r="21590" b="28575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88" cy="1004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A5E64" id="Conector recto 5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1.55pt,252.9pt" to="309.35pt,2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2499CA" wp14:editId="6E2DE6A5">
                <wp:simplePos x="0" y="0"/>
                <wp:positionH relativeFrom="margin">
                  <wp:posOffset>3628653</wp:posOffset>
                </wp:positionH>
                <wp:positionV relativeFrom="paragraph">
                  <wp:posOffset>3193679</wp:posOffset>
                </wp:positionV>
                <wp:extent cx="398297" cy="294215"/>
                <wp:effectExtent l="0" t="0" r="0" b="1079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346">
                          <a:off x="0" y="0"/>
                          <a:ext cx="398297" cy="294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2DB67" w14:textId="77777777" w:rsidR="00B163B8" w:rsidRPr="00C3692E" w:rsidRDefault="00B163B8" w:rsidP="00CD41B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013D"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499CA" id="Rectángulo 52" o:spid="_x0000_s1036" style="position:absolute;margin-left:285.7pt;margin-top:251.45pt;width:31.35pt;height:23.15pt;rotation:-305457fd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" filled="f" stroked="f" strokeweight="1pt">
                <v:textbox>
                  <w:txbxContent>
                    <w:p w14:paraId="0962DB67" w14:textId="77777777" w:rsidR="00B163B8" w:rsidRPr="00C3692E" w:rsidRDefault="00B163B8" w:rsidP="00CD41B7">
                      <w:pPr>
                        <w:jc w:val="center"/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013D"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940C35" wp14:editId="7AC4DC8F">
                <wp:simplePos x="0" y="0"/>
                <wp:positionH relativeFrom="margin">
                  <wp:posOffset>1670578</wp:posOffset>
                </wp:positionH>
                <wp:positionV relativeFrom="paragraph">
                  <wp:posOffset>2849740</wp:posOffset>
                </wp:positionV>
                <wp:extent cx="777875" cy="247015"/>
                <wp:effectExtent l="0" t="0" r="22225" b="191135"/>
                <wp:wrapNone/>
                <wp:docPr id="28" name="Llamada rectangula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47015"/>
                        </a:xfrm>
                        <a:prstGeom prst="wedgeRectCallout">
                          <a:avLst>
                            <a:gd name="adj1" fmla="val 30987"/>
                            <a:gd name="adj2" fmla="val 10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B3D0E" w14:textId="77777777" w:rsidR="00B163B8" w:rsidRPr="00063551" w:rsidRDefault="00B163B8" w:rsidP="002B0ED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PE"/>
                              </w:rPr>
                              <w:t>CLIENTE</w:t>
                            </w:r>
                          </w:p>
                          <w:p w14:paraId="618219D3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  <w:p w14:paraId="5725A864" w14:textId="77777777" w:rsidR="00B163B8" w:rsidRPr="00AA171E" w:rsidRDefault="00B163B8" w:rsidP="002B0ED2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40C3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18" o:spid="_x0000_s1037" type="#_x0000_t61" style="position:absolute;margin-left:131.55pt;margin-top:224.4pt;width:61.25pt;height:19.4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" adj="17493,34185" fillcolor="white [3212]" strokecolor="red" strokeweight="1pt">
                <v:textbox>
                  <w:txbxContent>
                    <w:p w14:paraId="5F9B3D0E" w14:textId="77777777" w:rsidR="00B163B8" w:rsidRPr="00063551" w:rsidRDefault="00B163B8" w:rsidP="002B0ED2">
                      <w:pPr>
                        <w:jc w:val="center"/>
                        <w:rPr>
                          <w:sz w:val="20"/>
                          <w:szCs w:val="20"/>
                          <w:lang w:val="es-PE"/>
                        </w:rPr>
                      </w:pPr>
                      <w:r>
                        <w:rPr>
                          <w:sz w:val="20"/>
                          <w:szCs w:val="20"/>
                          <w:lang w:val="es-PE"/>
                        </w:rPr>
                        <w:t>CLIENTE</w:t>
                      </w:r>
                    </w:p>
                    <w:p w14:paraId="618219D3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  <w:p w14:paraId="5725A864" w14:textId="77777777" w:rsidR="00B163B8" w:rsidRPr="00AA171E" w:rsidRDefault="00B163B8" w:rsidP="002B0ED2">
                      <w:pPr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94485" wp14:editId="56AE60D0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167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7298E" w14:textId="77777777" w:rsidR="00B163B8" w:rsidRPr="00F11FF2" w:rsidRDefault="00B163B8" w:rsidP="00536EB6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0751E7DC" w14:textId="77777777" w:rsidR="00B163B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6C388A08" w14:textId="77777777" w:rsidR="00B163B8" w:rsidRPr="00971828" w:rsidRDefault="00B163B8" w:rsidP="00536EB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94485" id="_x0000_t109" coordsize="21600,21600" o:spt="109" path="m,l,21600r21600,l21600,xe">
                <v:stroke joinstyle="miter"/>
                <v:path gradientshapeok="t" o:connecttype="rect"/>
              </v:shapetype>
              <v:shape id="Proceso 35" o:spid="_x0000_s1038" type="#_x0000_t109" style="position:absolute;margin-left:51.2pt;margin-top:283.5pt;width:66.15pt;height:48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" fillcolor="white [3201]" strokecolor="#a5a5a5 [3206]" strokeweight="1pt">
                <v:textbox>
                  <w:txbxContent>
                    <w:p w14:paraId="2787298E" w14:textId="77777777" w:rsidR="00B163B8" w:rsidRPr="00F11FF2" w:rsidRDefault="00B163B8" w:rsidP="00536EB6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0751E7DC" w14:textId="77777777" w:rsidR="00B163B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6C388A08" w14:textId="77777777" w:rsidR="00B163B8" w:rsidRPr="00971828" w:rsidRDefault="00B163B8" w:rsidP="00536EB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D91758" wp14:editId="6B61731E">
                <wp:simplePos x="0" y="0"/>
                <wp:positionH relativeFrom="column">
                  <wp:posOffset>1851182</wp:posOffset>
                </wp:positionH>
                <wp:positionV relativeFrom="paragraph">
                  <wp:posOffset>3338607</wp:posOffset>
                </wp:positionV>
                <wp:extent cx="86591" cy="697874"/>
                <wp:effectExtent l="38100" t="38100" r="66040" b="6413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1" cy="697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ADC7" id="Conector recto de flecha 37" o:spid="_x0000_s1026" type="#_x0000_t32" style="position:absolute;margin-left:145.75pt;margin-top:262.9pt;width:6.8pt;height:5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B9B17B" wp14:editId="1BF9270B">
                <wp:simplePos x="0" y="0"/>
                <wp:positionH relativeFrom="margin">
                  <wp:posOffset>1967816</wp:posOffset>
                </wp:positionH>
                <wp:positionV relativeFrom="paragraph">
                  <wp:posOffset>3223623</wp:posOffset>
                </wp:positionV>
                <wp:extent cx="1541033" cy="731560"/>
                <wp:effectExtent l="57150" t="95250" r="59690" b="10668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14903">
                          <a:off x="0" y="0"/>
                          <a:ext cx="1541033" cy="73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FF1E" id="Rectángulo 8" o:spid="_x0000_s1026" style="position:absolute;margin-left:154.95pt;margin-top:253.85pt;width:121.35pt;height:57.6pt;rotation:-420629fd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D60A58" wp14:editId="59579DB8">
                <wp:simplePos x="0" y="0"/>
                <wp:positionH relativeFrom="margin">
                  <wp:posOffset>3612193</wp:posOffset>
                </wp:positionH>
                <wp:positionV relativeFrom="paragraph">
                  <wp:posOffset>2867058</wp:posOffset>
                </wp:positionV>
                <wp:extent cx="112816" cy="1475204"/>
                <wp:effectExtent l="0" t="0" r="20955" b="1079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816" cy="14752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7ECBF" id="Conector recto 3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84.4pt,225.75pt" to="293.3pt,3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" strokecolor="#0070c0" strokeweight="1.5pt">
                <v:stroke joinstyle="miter"/>
                <w10:wrap anchorx="margin"/>
              </v:lin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763D4219" w14:textId="77777777" w:rsidR="00B163B8" w:rsidRPr="00E9592E" w:rsidRDefault="00B163B8" w:rsidP="00E4108A">
      <w:pPr>
        <w:rPr>
          <w:lang w:val="es-PE"/>
        </w:rPr>
      </w:pPr>
    </w:p>
    <w:p w14:paraId="271DB9A9" w14:textId="77777777" w:rsidR="00B163B8" w:rsidRDefault="00B163B8" w:rsidP="004F5F97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 xml:space="preserve">Fuente </w:t>
      </w:r>
      <w:proofErr w:type="spellStart"/>
      <w:r w:rsidRPr="00112795">
        <w:rPr>
          <w:sz w:val="18"/>
          <w:szCs w:val="18"/>
          <w:lang w:val="es-PE"/>
        </w:rPr>
        <w:t>G</w:t>
      </w:r>
      <w:r>
        <w:rPr>
          <w:sz w:val="18"/>
          <w:szCs w:val="18"/>
          <w:lang w:val="es-PE"/>
        </w:rPr>
        <w:t>eoapp</w:t>
      </w:r>
      <w:proofErr w:type="spellEnd"/>
    </w:p>
    <w:p w14:paraId="3A68568C" w14:textId="289E87AD" w:rsidR="00B163B8" w:rsidRDefault="00B163B8" w:rsidP="004F5F97">
      <w:pPr>
        <w:rPr>
          <w:sz w:val="18"/>
          <w:szCs w:val="18"/>
          <w:lang w:val="es-PE"/>
        </w:rPr>
      </w:pPr>
    </w:p>
    <w:p w14:paraId="4FCCFDA5" w14:textId="64C7CB3E" w:rsidR="00B163B8" w:rsidRDefault="00B163B8" w:rsidP="005318EA">
      <w:pPr>
        <w:jc w:val="center"/>
        <w:rPr>
          <w:sz w:val="18"/>
          <w:szCs w:val="18"/>
        </w:rPr>
      </w:pPr>
    </w:p>
    <w:p w14:paraId="062B730B" w14:textId="77777777" w:rsidR="00B163B8" w:rsidRDefault="00B163B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DB1146E" w14:textId="77777777" w:rsidR="00A51BFA" w:rsidRDefault="00A51BFA">
      <w:pPr>
        <w:rPr>
          <w:sz w:val="18"/>
          <w:szCs w:val="18"/>
        </w:rPr>
      </w:pPr>
    </w:p>
    <w:p w14:paraId="306D4DA6" w14:textId="77777777" w:rsidR="00A51BFA" w:rsidRDefault="00A51BFA">
      <w:pPr>
        <w:rPr>
          <w:sz w:val="18"/>
          <w:szCs w:val="18"/>
        </w:rPr>
      </w:pPr>
    </w:p>
    <w:p w14:paraId="2C624DC4" w14:textId="397C1406" w:rsidR="00A51BFA" w:rsidRDefault="00A51BFA" w:rsidP="00A51BFA">
      <w:pPr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18FB53" wp14:editId="3CB6FF6B">
                <wp:simplePos x="0" y="0"/>
                <wp:positionH relativeFrom="column">
                  <wp:posOffset>4841151</wp:posOffset>
                </wp:positionH>
                <wp:positionV relativeFrom="paragraph">
                  <wp:posOffset>2905332</wp:posOffset>
                </wp:positionV>
                <wp:extent cx="223284" cy="223283"/>
                <wp:effectExtent l="19050" t="19050" r="24765" b="24765"/>
                <wp:wrapNone/>
                <wp:docPr id="1365037847" name="Diagrama de flujo: co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4" cy="223283"/>
                        </a:xfrm>
                        <a:prstGeom prst="flowChartConnector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3B8896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39" o:spid="_x0000_s1026" type="#_x0000_t120" style="position:absolute;margin-left:381.2pt;margin-top:228.75pt;width:17.6pt;height:17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" filled="f" strokecolor="yellow" strokeweight="2.25pt">
                <v:stroke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1682F5" wp14:editId="6957E9AE">
                <wp:simplePos x="0" y="0"/>
                <wp:positionH relativeFrom="column">
                  <wp:posOffset>4693625</wp:posOffset>
                </wp:positionH>
                <wp:positionV relativeFrom="paragraph">
                  <wp:posOffset>1172225</wp:posOffset>
                </wp:positionV>
                <wp:extent cx="938530" cy="664210"/>
                <wp:effectExtent l="171450" t="0" r="13970" b="1164590"/>
                <wp:wrapNone/>
                <wp:docPr id="1957592461" name="Globo: línea dobla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530" cy="6642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66478"/>
                            <a:gd name="adj6" fmla="val 28862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AE3A4" w14:textId="0131EFE5" w:rsidR="00A51BFA" w:rsidRPr="00A51BFA" w:rsidRDefault="00A51BFA" w:rsidP="00A51BFA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Ubicación del murete proyectado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682F5" id="Globo: línea doblada 38" o:spid="_x0000_s1039" type="#_x0000_t48" style="position:absolute;margin-left:369.6pt;margin-top:92.3pt;width:73.9pt;height:52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" adj="6234,57559" fillcolor="white [3212]" strokecolor="#ed7d31 [3205]" strokeweight="1.5pt">
                <v:stroke startarrow="open"/>
                <v:textbox>
                  <w:txbxContent>
                    <w:p w14:paraId="65AAE3A4" w14:textId="0131EFE5" w:rsidR="00A51BFA" w:rsidRPr="00A51BFA" w:rsidRDefault="00A51BFA" w:rsidP="00A51BFA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Ubicación del murete proyectado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679230" wp14:editId="2DFCBA98">
                <wp:simplePos x="0" y="0"/>
                <wp:positionH relativeFrom="column">
                  <wp:posOffset>375477</wp:posOffset>
                </wp:positionH>
                <wp:positionV relativeFrom="paragraph">
                  <wp:posOffset>1517783</wp:posOffset>
                </wp:positionV>
                <wp:extent cx="951230" cy="504825"/>
                <wp:effectExtent l="0" t="723900" r="172720" b="28575"/>
                <wp:wrapNone/>
                <wp:docPr id="1373606606" name="Globo: línea dobla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5123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35548"/>
                            <a:gd name="adj6" fmla="val 1446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013EE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9230" id="Globo: línea doblada 37" o:spid="_x0000_s1040" type="#_x0000_t48" style="position:absolute;margin-left:29.55pt;margin-top:119.5pt;width:74.9pt;height:39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" adj="3124,-29278" fillcolor="white [3212]" strokecolor="#ed7d31 [3205]" strokeweight="1.5pt">
                <v:stroke startarrow="open"/>
                <v:textbox>
                  <w:txbxContent>
                    <w:p w14:paraId="186013EE" w14:textId="77777777" w:rsidR="00A51BFA" w:rsidRDefault="00A51BFA" w:rsidP="00A51BF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51BFA">
        <w:rPr>
          <w:lang w:val="es-ES" w:eastAsia="es-ES"/>
        </w:rPr>
        <w:t xml:space="preserve"> </w:t>
      </w:r>
      <w:r>
        <w:rPr>
          <w:noProof/>
        </w:rPr>
        <w:drawing>
          <wp:inline distT="0" distB="0" distL="0" distR="0" wp14:anchorId="78FD13AB" wp14:editId="3840E72D">
            <wp:extent cx="5626839" cy="5560051"/>
            <wp:effectExtent l="19050" t="19050" r="12065" b="22225"/>
            <wp:docPr id="108135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3783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11" cy="5566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4E1CB0" w14:textId="2E83BDB9" w:rsidR="00A51BFA" w:rsidRDefault="00A51BFA" w:rsidP="00A51BFA">
      <w:pPr>
        <w:jc w:val="center"/>
        <w:rPr>
          <w:lang w:val="es-PE"/>
        </w:rPr>
      </w:pPr>
      <w:r>
        <w:rPr>
          <w:lang w:val="es-PE"/>
        </w:rPr>
        <w:t>UBICACIÓN DEL PREDIO Y DEL MURETE PROYECTADO</w:t>
      </w:r>
    </w:p>
    <w:p w14:paraId="19AF6687" w14:textId="6BD03F7E" w:rsidR="00A51BFA" w:rsidRDefault="00A51BFA" w:rsidP="00A51BFA">
      <w:pPr>
        <w:rPr>
          <w:lang w:val="es-PE"/>
        </w:rPr>
      </w:pP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61DD297" wp14:editId="3124C0B9">
                <wp:simplePos x="0" y="0"/>
                <wp:positionH relativeFrom="margin">
                  <wp:posOffset>3722559</wp:posOffset>
                </wp:positionH>
                <wp:positionV relativeFrom="paragraph">
                  <wp:posOffset>3666407</wp:posOffset>
                </wp:positionV>
                <wp:extent cx="1491724" cy="336640"/>
                <wp:effectExtent l="38100" t="0" r="13335" b="25400"/>
                <wp:wrapNone/>
                <wp:docPr id="1170629365" name="Grupo 1170629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724" cy="336640"/>
                          <a:chOff x="-2510508" y="-4517899"/>
                          <a:chExt cx="2820769" cy="353296"/>
                        </a:xfrm>
                      </wpg:grpSpPr>
                      <wps:wsp>
                        <wps:cNvPr id="18997340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42817" y="-4517899"/>
                            <a:ext cx="1653078" cy="3532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B249F0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3-1x120 NYY</w:t>
                              </w:r>
                            </w:p>
                            <w:p w14:paraId="62CB531A" w14:textId="77777777" w:rsidR="00A51BFA" w:rsidRPr="00813642" w:rsidRDefault="00A51BFA" w:rsidP="00A51BF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</w:pPr>
                              <w:r w:rsidRPr="00813642">
                                <w:rPr>
                                  <w:rFonts w:ascii="Arial" w:hAnsi="Arial" w:cs="Arial"/>
                                  <w:color w:val="0070C0"/>
                                  <w:sz w:val="16"/>
                                  <w:szCs w:val="16"/>
                                  <w:lang w:val="es-PE"/>
                                </w:rPr>
                                <w:t>Existente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0441156" name="Conector recto de flecha 480441156"/>
                        <wps:cNvCnPr/>
                        <wps:spPr>
                          <a:xfrm flipH="1">
                            <a:off x="-2510508" y="-4341251"/>
                            <a:ext cx="1167691" cy="9780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DD297" id="Grupo 1170629365" o:spid="_x0000_s1041" style="position:absolute;margin-left:293.1pt;margin-top:288.7pt;width:117.45pt;height:26.5pt;z-index:251741184;mso-position-horizontal-relative:margin;mso-width-relative:margin;mso-height-relative:margin" coordorigin="-25105,-45178" coordsize="28207,3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">
                <v:shape id="Cuadro de texto 2" o:spid="_x0000_s1042" type="#_x0000_t202" style="position:absolute;left:-13428;top:-45178;width:16530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" strokecolor="#0070c0">
                  <v:textbox>
                    <w:txbxContent>
                      <w:p w14:paraId="50B249F0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3-1x120 NYY</w:t>
                        </w:r>
                      </w:p>
                      <w:p w14:paraId="62CB531A" w14:textId="77777777" w:rsidR="00A51BFA" w:rsidRPr="00813642" w:rsidRDefault="00A51BFA" w:rsidP="00A51BFA">
                        <w:pPr>
                          <w:jc w:val="center"/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</w:pPr>
                        <w:r w:rsidRPr="00813642">
                          <w:rPr>
                            <w:rFonts w:ascii="Arial" w:hAnsi="Arial" w:cs="Arial"/>
                            <w:color w:val="0070C0"/>
                            <w:sz w:val="16"/>
                            <w:szCs w:val="16"/>
                            <w:lang w:val="es-PE"/>
                          </w:rPr>
                          <w:t>Existente</w:t>
                        </w:r>
                      </w:p>
                    </w:txbxContent>
                  </v:textbox>
                </v:shape>
                <v:shape id="Conector recto de flecha 480441156" o:spid="_x0000_s1043" type="#_x0000_t32" style="position:absolute;left:-25105;top:-43412;width:11677;height: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" strokecolor="#0070c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025930" wp14:editId="77247A6C">
                <wp:simplePos x="0" y="0"/>
                <wp:positionH relativeFrom="margin">
                  <wp:align>center</wp:align>
                </wp:positionH>
                <wp:positionV relativeFrom="paragraph">
                  <wp:posOffset>3636894</wp:posOffset>
                </wp:positionV>
                <wp:extent cx="580390" cy="305435"/>
                <wp:effectExtent l="0" t="0" r="0" b="18415"/>
                <wp:wrapNone/>
                <wp:docPr id="1248752842" name="Rectángulo 1248752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D21A3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5930" id="Rectángulo 1248752842" o:spid="_x0000_s1044" style="position:absolute;margin-left:0;margin-top:286.35pt;width:45.7pt;height:24.05pt;rotation:-332681fd;z-index:251740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bF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" filled="f" stroked="f" strokeweight="1pt">
                <v:textbox>
                  <w:txbxContent>
                    <w:p w14:paraId="0B7D21A3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E92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798854" wp14:editId="4A6FEB89">
                <wp:simplePos x="0" y="0"/>
                <wp:positionH relativeFrom="margin">
                  <wp:posOffset>1424684</wp:posOffset>
                </wp:positionH>
                <wp:positionV relativeFrom="paragraph">
                  <wp:posOffset>3579495</wp:posOffset>
                </wp:positionV>
                <wp:extent cx="580390" cy="305435"/>
                <wp:effectExtent l="0" t="0" r="0" b="18415"/>
                <wp:wrapNone/>
                <wp:docPr id="241299232" name="Rectángulo 24129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5421">
                          <a:off x="0" y="0"/>
                          <a:ext cx="58039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18C07" w14:textId="77777777" w:rsidR="00A51BFA" w:rsidRPr="00023BB8" w:rsidRDefault="00A51BFA" w:rsidP="00A51BF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sz w:val="20"/>
                                <w:szCs w:val="20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9.0 m</w:t>
                            </w:r>
                            <w:r w:rsidRPr="00023BB8">
                              <w:rPr>
                                <w:rFonts w:ascii="Calibri" w:hAnsi="Calibri" w:cs="Calibri"/>
                                <w:b/>
                                <w:color w:val="000000" w:themeColor="text1"/>
                                <w:lang w:val="es-P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8854" id="Rectángulo 241299232" o:spid="_x0000_s1045" style="position:absolute;margin-left:112.2pt;margin-top:281.85pt;width:45.7pt;height:24.05pt;rotation:-332681fd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" filled="f" stroked="f" strokeweight="1pt">
                <v:textbox>
                  <w:txbxContent>
                    <w:p w14:paraId="01D18C07" w14:textId="77777777" w:rsidR="00A51BFA" w:rsidRPr="00023BB8" w:rsidRDefault="00A51BFA" w:rsidP="00A51BFA">
                      <w:pPr>
                        <w:jc w:val="center"/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 w:themeColor="text1"/>
                          <w:sz w:val="20"/>
                          <w:szCs w:val="20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9.0 m</w:t>
                      </w:r>
                      <w:r w:rsidRPr="00023BB8">
                        <w:rPr>
                          <w:rFonts w:ascii="Calibri" w:hAnsi="Calibri" w:cs="Calibri"/>
                          <w:b/>
                          <w:color w:val="000000" w:themeColor="text1"/>
                          <w:lang w:val="es-P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ABCBA0" wp14:editId="53AF7F55">
                <wp:simplePos x="0" y="0"/>
                <wp:positionH relativeFrom="column">
                  <wp:posOffset>3104028</wp:posOffset>
                </wp:positionH>
                <wp:positionV relativeFrom="paragraph">
                  <wp:posOffset>3641428</wp:posOffset>
                </wp:positionV>
                <wp:extent cx="45719" cy="258783"/>
                <wp:effectExtent l="57150" t="38100" r="50165" b="65405"/>
                <wp:wrapNone/>
                <wp:docPr id="114945836" name="Conector recto de flecha 114945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24119" id="Conector recto de flecha 114945836" o:spid="_x0000_s1026" type="#_x0000_t32" style="position:absolute;margin-left:244.4pt;margin-top:286.75pt;width:3.6pt;height:2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cs="Arial"/>
          <w:noProof/>
          <w:sz w:val="22"/>
          <w:szCs w:val="22"/>
          <w:lang w:val="es-PE"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B4C14A" wp14:editId="4767EC74">
                <wp:simplePos x="0" y="0"/>
                <wp:positionH relativeFrom="column">
                  <wp:posOffset>3196245</wp:posOffset>
                </wp:positionH>
                <wp:positionV relativeFrom="paragraph">
                  <wp:posOffset>3579041</wp:posOffset>
                </wp:positionV>
                <wp:extent cx="290946" cy="178130"/>
                <wp:effectExtent l="19050" t="19050" r="33020" b="31750"/>
                <wp:wrapNone/>
                <wp:docPr id="328963363" name="Flecha: a la derecha 328963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63667">
                          <a:off x="0" y="0"/>
                          <a:ext cx="290946" cy="1781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FDBB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28963363" o:spid="_x0000_s1026" type="#_x0000_t13" style="position:absolute;margin-left:251.65pt;margin-top:281.8pt;width:22.9pt;height:14.05pt;rotation:11319888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" adj="14988" fillcolor="#5b9bd5 [3204]" strokecolor="#1f4d78 [1604]" strokeweight="1pt"/>
            </w:pict>
          </mc:Fallback>
        </mc:AlternateContent>
      </w:r>
      <w:r w:rsidRPr="003031DF">
        <w:rPr>
          <w:rFonts w:ascii="Tahoma" w:hAnsi="Tahoma" w:cs="Tahoma"/>
          <w:iCs/>
          <w:noProof/>
          <w:sz w:val="20"/>
          <w:lang w:val="es-PE"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A65218" wp14:editId="4BDCAC71">
                <wp:simplePos x="0" y="0"/>
                <wp:positionH relativeFrom="margin">
                  <wp:posOffset>650066</wp:posOffset>
                </wp:positionH>
                <wp:positionV relativeFrom="paragraph">
                  <wp:posOffset>3600145</wp:posOffset>
                </wp:positionV>
                <wp:extent cx="840105" cy="617517"/>
                <wp:effectExtent l="0" t="0" r="17145" b="11430"/>
                <wp:wrapNone/>
                <wp:docPr id="2041385505" name="Proces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617517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28D65" w14:textId="77777777" w:rsidR="00A51BFA" w:rsidRPr="00F11FF2" w:rsidRDefault="00A51BFA" w:rsidP="00A51BFA">
                            <w:pPr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</w:pP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Va=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224.0</w:t>
                            </w:r>
                            <w:r w:rsidRPr="00F11FF2">
                              <w:rPr>
                                <w:color w:val="0070C0"/>
                                <w:sz w:val="20"/>
                                <w:szCs w:val="20"/>
                                <w:lang w:val="es-PE"/>
                              </w:rPr>
                              <w:t>V</w:t>
                            </w:r>
                          </w:p>
                          <w:p w14:paraId="27D73DD9" w14:textId="77777777" w:rsidR="00A51BFA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Vp</w:t>
                            </w:r>
                            <w:proofErr w:type="spellEnd"/>
                            <w:r w:rsidRPr="00971828"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223.8V</w:t>
                            </w:r>
                          </w:p>
                          <w:p w14:paraId="076C85BA" w14:textId="77777777" w:rsidR="00A51BFA" w:rsidRPr="00971828" w:rsidRDefault="00A51BFA" w:rsidP="00A51BFA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ΔVp</w:t>
                            </w:r>
                            <w:proofErr w:type="spellEnd"/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s-PE"/>
                              </w:rPr>
                              <w:t>=6.5V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5218" id="_x0000_s1046" type="#_x0000_t109" style="position:absolute;margin-left:51.2pt;margin-top:283.5pt;width:66.15pt;height:48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" fillcolor="white [3201]" strokecolor="#a5a5a5 [3206]" strokeweight="1pt">
                <v:textbox>
                  <w:txbxContent>
                    <w:p w14:paraId="68628D65" w14:textId="77777777" w:rsidR="00A51BFA" w:rsidRPr="00F11FF2" w:rsidRDefault="00A51BFA" w:rsidP="00A51BFA">
                      <w:pPr>
                        <w:jc w:val="center"/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</w:pP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Va=</w:t>
                      </w:r>
                      <w:r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224.0</w:t>
                      </w:r>
                      <w:r w:rsidRPr="00F11FF2">
                        <w:rPr>
                          <w:color w:val="0070C0"/>
                          <w:sz w:val="20"/>
                          <w:szCs w:val="20"/>
                          <w:lang w:val="es-PE"/>
                        </w:rPr>
                        <w:t>V</w:t>
                      </w:r>
                    </w:p>
                    <w:p w14:paraId="27D73DD9" w14:textId="77777777" w:rsidR="00A51BFA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Vp</w:t>
                      </w:r>
                      <w:proofErr w:type="spellEnd"/>
                      <w:r w:rsidRPr="00971828"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223.8V</w:t>
                      </w:r>
                    </w:p>
                    <w:p w14:paraId="076C85BA" w14:textId="77777777" w:rsidR="00A51BFA" w:rsidRPr="00971828" w:rsidRDefault="00A51BFA" w:rsidP="00A51BFA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</w:pPr>
                      <w:proofErr w:type="spellStart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ΔVp</w:t>
                      </w:r>
                      <w:proofErr w:type="spellEnd"/>
                      <w:r>
                        <w:rPr>
                          <w:color w:val="FF0000"/>
                          <w:sz w:val="20"/>
                          <w:szCs w:val="20"/>
                          <w:lang w:val="es-PE"/>
                        </w:rPr>
                        <w:t>=6.5V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9592E">
        <w:rPr>
          <w:lang w:val="es-PE"/>
        </w:rPr>
        <w:t xml:space="preserve"> </w:t>
      </w:r>
    </w:p>
    <w:p w14:paraId="376A3987" w14:textId="77777777" w:rsidR="00A51BFA" w:rsidRDefault="00A51BFA">
      <w:pPr>
        <w:rPr>
          <w:sz w:val="18"/>
          <w:szCs w:val="18"/>
        </w:rPr>
      </w:pPr>
    </w:p>
    <w:p w14:paraId="50F21F73" w14:textId="77777777" w:rsidR="00A51BFA" w:rsidRDefault="00A51BFA">
      <w:pPr>
        <w:rPr>
          <w:sz w:val="18"/>
          <w:szCs w:val="18"/>
        </w:rPr>
      </w:pPr>
    </w:p>
    <w:p w14:paraId="526A3148" w14:textId="77777777" w:rsidR="00A51BFA" w:rsidRPr="00E9592E" w:rsidRDefault="00A51BFA" w:rsidP="00A51BFA">
      <w:pPr>
        <w:rPr>
          <w:lang w:val="es-PE"/>
        </w:rPr>
      </w:pPr>
    </w:p>
    <w:p w14:paraId="4EF186F3" w14:textId="4421147B" w:rsidR="00A51BFA" w:rsidRDefault="00A51BFA" w:rsidP="00A51BFA">
      <w:pPr>
        <w:rPr>
          <w:sz w:val="18"/>
          <w:szCs w:val="18"/>
          <w:lang w:val="es-PE"/>
        </w:rPr>
      </w:pPr>
      <w:r w:rsidRPr="00112795">
        <w:rPr>
          <w:sz w:val="18"/>
          <w:szCs w:val="18"/>
          <w:lang w:val="es-PE"/>
        </w:rPr>
        <w:t>Fuente G</w:t>
      </w:r>
      <w:r>
        <w:rPr>
          <w:sz w:val="18"/>
          <w:szCs w:val="18"/>
          <w:lang w:val="es-PE"/>
        </w:rPr>
        <w:t xml:space="preserve">oogle </w:t>
      </w:r>
      <w:proofErr w:type="spellStart"/>
      <w:r>
        <w:rPr>
          <w:sz w:val="18"/>
          <w:szCs w:val="18"/>
          <w:lang w:val="es-PE"/>
        </w:rPr>
        <w:t>Earth</w:t>
      </w:r>
      <w:proofErr w:type="spellEnd"/>
    </w:p>
    <w:p w14:paraId="5EB16590" w14:textId="77777777" w:rsidR="00A51BFA" w:rsidRDefault="00A51BFA">
      <w:pPr>
        <w:rPr>
          <w:sz w:val="18"/>
          <w:szCs w:val="18"/>
        </w:rPr>
      </w:pPr>
    </w:p>
    <w:p w14:paraId="42E3BD3F" w14:textId="77777777" w:rsidR="00A51BFA" w:rsidRDefault="00A51BFA">
      <w:pPr>
        <w:rPr>
          <w:sz w:val="18"/>
          <w:szCs w:val="18"/>
        </w:rPr>
      </w:pPr>
    </w:p>
    <w:p w14:paraId="6E3699FA" w14:textId="77777777" w:rsidR="00A51BFA" w:rsidRDefault="00A51BFA">
      <w:pPr>
        <w:rPr>
          <w:sz w:val="18"/>
          <w:szCs w:val="18"/>
        </w:rPr>
      </w:pPr>
    </w:p>
    <w:p w14:paraId="78059DC1" w14:textId="77777777" w:rsidR="00A51BFA" w:rsidRDefault="00A51BFA">
      <w:pPr>
        <w:rPr>
          <w:sz w:val="18"/>
          <w:szCs w:val="18"/>
        </w:rPr>
      </w:pPr>
    </w:p>
    <w:p w14:paraId="32D8C259" w14:textId="77777777" w:rsidR="00A51BFA" w:rsidRDefault="00A51BFA">
      <w:pPr>
        <w:rPr>
          <w:sz w:val="18"/>
          <w:szCs w:val="18"/>
        </w:rPr>
      </w:pPr>
    </w:p>
    <w:p w14:paraId="08074CD3" w14:textId="77777777" w:rsidR="00A51BFA" w:rsidRDefault="00A51BFA">
      <w:pPr>
        <w:rPr>
          <w:sz w:val="18"/>
          <w:szCs w:val="18"/>
        </w:rPr>
      </w:pPr>
    </w:p>
    <w:p w14:paraId="72EC1CA2" w14:textId="77777777" w:rsidR="00A51BFA" w:rsidRDefault="00A51BFA">
      <w:pPr>
        <w:rPr>
          <w:sz w:val="18"/>
          <w:szCs w:val="18"/>
        </w:rPr>
      </w:pPr>
    </w:p>
    <w:p w14:paraId="6D1575BA" w14:textId="77777777" w:rsidR="00A51BFA" w:rsidRDefault="00A51BFA">
      <w:pPr>
        <w:rPr>
          <w:sz w:val="18"/>
          <w:szCs w:val="18"/>
        </w:rPr>
      </w:pPr>
    </w:p>
    <w:p w14:paraId="52F576A3" w14:textId="77777777" w:rsidR="00A51BFA" w:rsidRDefault="00A51BFA">
      <w:pPr>
        <w:rPr>
          <w:sz w:val="18"/>
          <w:szCs w:val="18"/>
        </w:rPr>
      </w:pPr>
    </w:p>
    <w:p w14:paraId="678ABE45" w14:textId="77777777" w:rsidR="00A51BFA" w:rsidRDefault="00A51BFA">
      <w:pPr>
        <w:rPr>
          <w:sz w:val="18"/>
          <w:szCs w:val="18"/>
        </w:rPr>
      </w:pPr>
    </w:p>
    <w:p w14:paraId="69D92EFE" w14:textId="7ADC07B7" w:rsidR="009B623F" w:rsidRDefault="009B623F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5C2081" wp14:editId="1539276A">
                <wp:simplePos x="0" y="0"/>
                <wp:positionH relativeFrom="column">
                  <wp:posOffset>2611240</wp:posOffset>
                </wp:positionH>
                <wp:positionV relativeFrom="paragraph">
                  <wp:posOffset>1908966</wp:posOffset>
                </wp:positionV>
                <wp:extent cx="836295" cy="457200"/>
                <wp:effectExtent l="1047750" t="0" r="20955" b="152400"/>
                <wp:wrapNone/>
                <wp:docPr id="1951206733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2005"/>
                            <a:gd name="adj6" fmla="val -12006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7A292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2081" id="Globo: línea doblada 8" o:spid="_x0000_s1047" type="#_x0000_t48" style="position:absolute;margin-left:205.6pt;margin-top:150.3pt;width:65.8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" adj="-25933,26353" fillcolor="white [3212]" strokecolor="#ffc000 [3207]" strokeweight="1.5pt">
                <v:stroke startarrow="open"/>
                <v:textbox>
                  <w:txbxContent>
                    <w:p w14:paraId="2D57A292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27D12" wp14:editId="6F4896EE">
            <wp:extent cx="5985818" cy="3998565"/>
            <wp:effectExtent l="19050" t="19050" r="15240" b="21590"/>
            <wp:docPr id="151676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788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18" cy="399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ECBA43" w14:textId="1E0CA71B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LAS ZONAS ARQUEOLÓGICAS</w:t>
      </w:r>
    </w:p>
    <w:p w14:paraId="5D561F09" w14:textId="77777777" w:rsidR="009B623F" w:rsidRDefault="009B623F">
      <w:pPr>
        <w:rPr>
          <w:sz w:val="18"/>
          <w:szCs w:val="18"/>
        </w:rPr>
      </w:pPr>
    </w:p>
    <w:p w14:paraId="42D4C216" w14:textId="1140A6CD" w:rsidR="009B623F" w:rsidRDefault="009B623F">
      <w:pPr>
        <w:rPr>
          <w:sz w:val="18"/>
          <w:szCs w:val="18"/>
        </w:rPr>
      </w:pPr>
      <w:r w:rsidRPr="00112795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SIGDA</w:t>
      </w:r>
    </w:p>
    <w:p w14:paraId="21D6C8A5" w14:textId="77777777" w:rsidR="009B623F" w:rsidRDefault="009B623F">
      <w:pPr>
        <w:rPr>
          <w:sz w:val="18"/>
          <w:szCs w:val="18"/>
        </w:rPr>
      </w:pPr>
    </w:p>
    <w:p w14:paraId="64535754" w14:textId="77777777" w:rsidR="009B623F" w:rsidRDefault="009B623F">
      <w:pPr>
        <w:rPr>
          <w:sz w:val="18"/>
          <w:szCs w:val="18"/>
        </w:rPr>
      </w:pPr>
    </w:p>
    <w:p w14:paraId="2F6F70BF" w14:textId="3F6F69B0" w:rsidR="009B623F" w:rsidRDefault="00D2135B" w:rsidP="009B623F">
      <w:pPr>
        <w:rPr>
          <w:lang w:val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48B59" wp14:editId="77412F06">
                <wp:simplePos x="0" y="0"/>
                <wp:positionH relativeFrom="column">
                  <wp:posOffset>4460887</wp:posOffset>
                </wp:positionH>
                <wp:positionV relativeFrom="paragraph">
                  <wp:posOffset>2295237</wp:posOffset>
                </wp:positionV>
                <wp:extent cx="1348105" cy="504825"/>
                <wp:effectExtent l="247650" t="552450" r="23495" b="28575"/>
                <wp:wrapNone/>
                <wp:docPr id="1701354816" name="Globo: línea dobla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0226"/>
                            <a:gd name="adj6" fmla="val -266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29852" w14:textId="20D20C5B" w:rsidR="009B623F" w:rsidRPr="00672F5B" w:rsidRDefault="00672F5B" w:rsidP="009B623F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 xml:space="preserve">Límite de concesión de </w:t>
                            </w:r>
                            <w:proofErr w:type="spellStart"/>
                            <w:r>
                              <w:rPr>
                                <w:color w:val="FF0000"/>
                                <w:lang w:val="es-ES"/>
                              </w:rPr>
                              <w:t>Pluz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8B59" id="Globo: línea doblada 9" o:spid="_x0000_s1048" type="#_x0000_t48" style="position:absolute;margin-left:351.25pt;margin-top:180.75pt;width:106.15pt;height:39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" adj="-575,-21649" fillcolor="white [3212]" strokecolor="#ffc000 [3207]" strokeweight="1.5pt">
                <v:stroke startarrow="open"/>
                <v:textbox>
                  <w:txbxContent>
                    <w:p w14:paraId="04529852" w14:textId="20D20C5B" w:rsidR="009B623F" w:rsidRPr="00672F5B" w:rsidRDefault="00672F5B" w:rsidP="009B623F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 xml:space="preserve">Límite de concesión de </w:t>
                      </w:r>
                      <w:proofErr w:type="spellStart"/>
                      <w:r>
                        <w:rPr>
                          <w:color w:val="FF0000"/>
                          <w:lang w:val="es-ES"/>
                        </w:rPr>
                        <w:t>Pluz</w:t>
                      </w:r>
                      <w:proofErr w:type="spellEnd"/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377429" wp14:editId="00A9A714">
                <wp:simplePos x="0" y="0"/>
                <wp:positionH relativeFrom="column">
                  <wp:posOffset>1014095</wp:posOffset>
                </wp:positionH>
                <wp:positionV relativeFrom="paragraph">
                  <wp:posOffset>1593742</wp:posOffset>
                </wp:positionV>
                <wp:extent cx="838200" cy="504825"/>
                <wp:effectExtent l="0" t="0" r="419100" b="409575"/>
                <wp:wrapNone/>
                <wp:docPr id="1785533336" name="Globo: línea dobla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820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287"/>
                            <a:gd name="adj6" fmla="val -4072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accent4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60E4C" w14:textId="77777777" w:rsidR="009B623F" w:rsidRDefault="009B623F" w:rsidP="009B623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77429" id="_x0000_s1049" type="#_x0000_t48" style="position:absolute;margin-left:79.85pt;margin-top:125.5pt;width:66pt;height:39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" adj="-8797,36134" fillcolor="white [3212]" strokecolor="#ffc000 [3207]" strokeweight="1.5pt">
                <v:stroke startarrow="open"/>
                <v:textbox>
                  <w:txbxContent>
                    <w:p w14:paraId="7B560E4C" w14:textId="77777777" w:rsidR="009B623F" w:rsidRDefault="009B623F" w:rsidP="009B623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D1AE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C619C8" wp14:editId="059FA0CB">
                <wp:simplePos x="0" y="0"/>
                <wp:positionH relativeFrom="column">
                  <wp:posOffset>1906270</wp:posOffset>
                </wp:positionH>
                <wp:positionV relativeFrom="paragraph">
                  <wp:posOffset>3324225</wp:posOffset>
                </wp:positionV>
                <wp:extent cx="2596550" cy="888521"/>
                <wp:effectExtent l="0" t="0" r="0" b="6985"/>
                <wp:wrapNone/>
                <wp:docPr id="150420686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50" cy="888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DB127" w14:textId="63EA71DE" w:rsidR="009B623F" w:rsidRPr="009B623F" w:rsidRDefault="009B623F" w:rsidP="009B623F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B623F">
                              <w:rPr>
                                <w:color w:val="FFFF00"/>
                                <w:sz w:val="36"/>
                                <w:szCs w:val="36"/>
                                <w:lang w:val="es-ES"/>
                              </w:rPr>
                              <w:t>ZONA DE CONCESIÓN PLUZ ENERGIA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C619C8" id="Cuadro de texto 10" o:spid="_x0000_s1050" type="#_x0000_t202" style="position:absolute;margin-left:150.1pt;margin-top:261.75pt;width:204.45pt;height:69.9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" filled="f" stroked="f" strokeweight=".5pt">
                <v:textbox>
                  <w:txbxContent>
                    <w:p w14:paraId="148DB127" w14:textId="63EA71DE" w:rsidR="009B623F" w:rsidRPr="009B623F" w:rsidRDefault="009B623F" w:rsidP="009B623F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</w:pPr>
                      <w:r w:rsidRPr="009B623F">
                        <w:rPr>
                          <w:color w:val="FFFF00"/>
                          <w:sz w:val="36"/>
                          <w:szCs w:val="36"/>
                          <w:lang w:val="es-ES"/>
                        </w:rPr>
                        <w:t>ZONA DE CONCESIÓN PLUZ ENERGIA</w:t>
                      </w:r>
                    </w:p>
                  </w:txbxContent>
                </v:textbox>
              </v:shape>
            </w:pict>
          </mc:Fallback>
        </mc:AlternateContent>
      </w:r>
      <w:r w:rsidR="009B623F">
        <w:rPr>
          <w:noProof/>
        </w:rPr>
        <w:drawing>
          <wp:inline distT="0" distB="0" distL="0" distR="0" wp14:anchorId="3AEC4645" wp14:editId="6C01315B">
            <wp:extent cx="5967404" cy="5485422"/>
            <wp:effectExtent l="19050" t="19050" r="14605" b="20320"/>
            <wp:docPr id="11059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898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04" cy="548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52208" w14:textId="1CCF80BE" w:rsidR="009B623F" w:rsidRDefault="009B623F" w:rsidP="009B623F">
      <w:pPr>
        <w:jc w:val="center"/>
        <w:rPr>
          <w:lang w:val="es-PE"/>
        </w:rPr>
      </w:pPr>
      <w:r>
        <w:rPr>
          <w:lang w:val="es-PE"/>
        </w:rPr>
        <w:t>UBICACIÓN DEL PREDIO DEL SOLICITANTE RESPECTO A LA ZONA DE CONCESIÓN DE PLUZ</w:t>
      </w:r>
    </w:p>
    <w:p w14:paraId="74DDF776" w14:textId="77777777" w:rsidR="009B623F" w:rsidRDefault="009B623F">
      <w:pPr>
        <w:rPr>
          <w:sz w:val="18"/>
          <w:szCs w:val="18"/>
        </w:rPr>
      </w:pPr>
    </w:p>
    <w:p w14:paraId="6DBA98F6" w14:textId="6DD71F0D" w:rsidR="009B623F" w:rsidRPr="009B623F" w:rsidRDefault="009B623F" w:rsidP="009B623F">
      <w:pPr>
        <w:rPr>
          <w:sz w:val="18"/>
          <w:szCs w:val="18"/>
          <w:lang w:val="es-PE"/>
        </w:rPr>
      </w:pPr>
      <w:r w:rsidRPr="009B623F">
        <w:rPr>
          <w:sz w:val="18"/>
          <w:szCs w:val="18"/>
          <w:lang w:val="es-PE"/>
        </w:rPr>
        <w:t xml:space="preserve">Fuente </w:t>
      </w:r>
      <w:r>
        <w:rPr>
          <w:sz w:val="18"/>
          <w:szCs w:val="18"/>
          <w:lang w:val="es-PE"/>
        </w:rPr>
        <w:t>PLUZ ENERGÍA</w:t>
      </w:r>
    </w:p>
    <w:p w14:paraId="6D698AF0" w14:textId="77777777" w:rsidR="009B623F" w:rsidRDefault="009B623F">
      <w:pPr>
        <w:rPr>
          <w:sz w:val="18"/>
          <w:szCs w:val="18"/>
        </w:rPr>
      </w:pPr>
    </w:p>
    <w:p w14:paraId="098597A0" w14:textId="77777777" w:rsidR="009B623F" w:rsidRDefault="009B623F">
      <w:pPr>
        <w:rPr>
          <w:sz w:val="18"/>
          <w:szCs w:val="18"/>
        </w:rPr>
      </w:pPr>
    </w:p>
    <w:p w14:paraId="22DCB9AF" w14:textId="77777777" w:rsidR="00DD1AE0" w:rsidRDefault="00DD1AE0">
      <w:pPr>
        <w:rPr>
          <w:sz w:val="18"/>
          <w:szCs w:val="18"/>
        </w:rPr>
      </w:pPr>
    </w:p>
    <w:p w14:paraId="562A5A56" w14:textId="77777777" w:rsidR="00DD1AE0" w:rsidRDefault="00DD1AE0">
      <w:pPr>
        <w:rPr>
          <w:sz w:val="18"/>
          <w:szCs w:val="18"/>
        </w:rPr>
      </w:pPr>
    </w:p>
    <w:p w14:paraId="565E337B" w14:textId="77777777" w:rsidR="00DD1AE0" w:rsidRDefault="00DD1AE0">
      <w:pPr>
        <w:rPr>
          <w:sz w:val="18"/>
          <w:szCs w:val="18"/>
        </w:rPr>
      </w:pPr>
    </w:p>
    <w:p w14:paraId="0654909E" w14:textId="77777777" w:rsidR="00DD1AE0" w:rsidRDefault="00DD1AE0">
      <w:pPr>
        <w:rPr>
          <w:sz w:val="18"/>
          <w:szCs w:val="18"/>
        </w:rPr>
      </w:pPr>
    </w:p>
    <w:p w14:paraId="353A88F6" w14:textId="77777777" w:rsidR="00DD1AE0" w:rsidRDefault="00DD1AE0">
      <w:pPr>
        <w:rPr>
          <w:sz w:val="18"/>
          <w:szCs w:val="18"/>
        </w:rPr>
      </w:pPr>
    </w:p>
    <w:p w14:paraId="546C1FCA" w14:textId="77777777" w:rsidR="00DD1AE0" w:rsidRDefault="00DD1AE0">
      <w:pPr>
        <w:rPr>
          <w:sz w:val="18"/>
          <w:szCs w:val="18"/>
        </w:rPr>
      </w:pPr>
    </w:p>
    <w:p w14:paraId="1FD89716" w14:textId="77777777" w:rsidR="00DD1AE0" w:rsidRDefault="00DD1AE0">
      <w:pPr>
        <w:rPr>
          <w:sz w:val="18"/>
          <w:szCs w:val="18"/>
        </w:rPr>
      </w:pPr>
    </w:p>
    <w:p w14:paraId="61467FC8" w14:textId="77777777" w:rsidR="00DD1AE0" w:rsidRDefault="00DD1AE0">
      <w:pPr>
        <w:rPr>
          <w:sz w:val="18"/>
          <w:szCs w:val="18"/>
        </w:rPr>
      </w:pPr>
    </w:p>
    <w:p w14:paraId="045DFF23" w14:textId="77777777" w:rsidR="00DD1AE0" w:rsidRDefault="00DD1AE0">
      <w:pPr>
        <w:rPr>
          <w:sz w:val="18"/>
          <w:szCs w:val="18"/>
        </w:rPr>
      </w:pPr>
    </w:p>
    <w:p w14:paraId="2E954A79" w14:textId="77777777" w:rsidR="00DD1AE0" w:rsidRDefault="00DD1AE0">
      <w:pPr>
        <w:rPr>
          <w:sz w:val="18"/>
          <w:szCs w:val="18"/>
        </w:rPr>
      </w:pPr>
    </w:p>
    <w:p w14:paraId="0F766D8F" w14:textId="77777777" w:rsidR="00DD1AE0" w:rsidRDefault="00DD1AE0">
      <w:pPr>
        <w:rPr>
          <w:sz w:val="18"/>
          <w:szCs w:val="18"/>
        </w:rPr>
      </w:pPr>
    </w:p>
    <w:p w14:paraId="70810F5E" w14:textId="77777777" w:rsidR="00DD1AE0" w:rsidRDefault="00DD1AE0">
      <w:pPr>
        <w:rPr>
          <w:sz w:val="18"/>
          <w:szCs w:val="18"/>
        </w:rPr>
      </w:pPr>
    </w:p>
    <w:p w14:paraId="42EB8980" w14:textId="77777777" w:rsidR="00DD1AE0" w:rsidRDefault="00DD1AE0">
      <w:pPr>
        <w:rPr>
          <w:sz w:val="18"/>
          <w:szCs w:val="18"/>
        </w:rPr>
      </w:pPr>
    </w:p>
    <w:p w14:paraId="5D6AAF7E" w14:textId="77777777" w:rsidR="00DD1AE0" w:rsidRDefault="00DD1AE0">
      <w:pPr>
        <w:rPr>
          <w:sz w:val="18"/>
          <w:szCs w:val="18"/>
        </w:rPr>
      </w:pPr>
    </w:p>
    <w:p w14:paraId="5877CDCD" w14:textId="77777777" w:rsidR="00DD1AE0" w:rsidRDefault="00DD1AE0">
      <w:pPr>
        <w:rPr>
          <w:sz w:val="18"/>
          <w:szCs w:val="18"/>
        </w:rPr>
      </w:pPr>
    </w:p>
    <w:p w14:paraId="4E5D9E16" w14:textId="77777777" w:rsidR="00DD1AE0" w:rsidRDefault="00DD1AE0">
      <w:pPr>
        <w:rPr>
          <w:sz w:val="18"/>
          <w:szCs w:val="18"/>
        </w:rPr>
      </w:pPr>
    </w:p>
    <w:p w14:paraId="4BE92724" w14:textId="77777777" w:rsidR="00B163B8" w:rsidRPr="00695BF4" w:rsidRDefault="00B163B8" w:rsidP="00424FF6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hd w:val="clear" w:color="auto" w:fill="FFFFFF"/>
          <w:lang w:val="es-PE" w:eastAsia="es-ES_tradnl"/>
        </w:rPr>
      </w:pPr>
      <w:r w:rsidRPr="00424FF6"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 xml:space="preserve">Conclusiones </w:t>
      </w:r>
    </w:p>
    <w:p w14:paraId="4A8F681E" w14:textId="3995AFFB" w:rsidR="00B163B8" w:rsidRDefault="00D2135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Es factible atender lo solicitado/sin reforma/CNX desde caja bornera existente para derivación de acometidas/Poste SP #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${tipo_acomedida}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/Llave</w:t>
      </w:r>
      <w:r w:rsidR="003B5C7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-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${llave}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/Sed. 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${sed}</w:t>
      </w:r>
      <w:r w:rsidRPr="0087701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/Alim:</w:t>
      </w:r>
      <w:r w:rsidR="003B5C7F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 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${alimentador}</w:t>
      </w:r>
      <w:r w:rsidR="00B163B8" w:rsidRPr="008F0365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.</w:t>
      </w:r>
    </w:p>
    <w:p w14:paraId="392742C4" w14:textId="3C8FE669" w:rsidR="00DD1AE0" w:rsidRDefault="00DD1AE0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Tensión en el punto de venta se obtuvo el valor de 2</w:t>
      </w:r>
      <w:r w:rsidR="00D2135B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27</w:t>
      </w: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V en horas fuera punta, encontrandose dentro de lo normado.</w:t>
      </w:r>
    </w:p>
    <w:p w14:paraId="2CB489B5" w14:textId="7FAF2CB7" w:rsidR="00DD1AE0" w:rsidRPr="002660B4" w:rsidRDefault="00D2135B" w:rsidP="00886007">
      <w:pPr>
        <w:pStyle w:val="Prrafodelista"/>
        <w:numPr>
          <w:ilvl w:val="0"/>
          <w:numId w:val="24"/>
        </w:numPr>
        <w:rPr>
          <w:rFonts w:ascii="Tahoma" w:hAnsi="Tahoma" w:cs="Tahoma"/>
          <w:b/>
          <w:snapToGrid w:val="0"/>
          <w:sz w:val="22"/>
          <w:szCs w:val="22"/>
          <w:lang w:val="es-PE"/>
        </w:rPr>
      </w:pPr>
      <w:r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>Debido a que no ingresa la llamada al cliente, posiblemente estaba apagado su celular, se debera comunicar que atención será en murete al pie del poste #</w:t>
      </w:r>
      <w:r w:rsidR="003B5C7F" w:rsidRPr="003B5C7F">
        <w:rPr>
          <w:rFonts w:ascii="Tahoma" w:hAnsi="Tahoma" w:cs="Tahoma"/>
          <w:b/>
          <w:noProof/>
          <w:snapToGrid w:val="0"/>
          <w:sz w:val="22"/>
          <w:szCs w:val="22"/>
          <w:highlight w:val="green"/>
          <w:lang w:val="es-PE"/>
        </w:rPr>
        <w:t>${num_poste}</w:t>
      </w:r>
      <w:r w:rsidR="00DD1AE0">
        <w:rPr>
          <w:rFonts w:ascii="Tahoma" w:hAnsi="Tahoma" w:cs="Tahoma"/>
          <w:b/>
          <w:noProof/>
          <w:snapToGrid w:val="0"/>
          <w:sz w:val="22"/>
          <w:szCs w:val="22"/>
          <w:lang w:val="es-PE"/>
        </w:rPr>
        <w:t xml:space="preserve">. </w:t>
      </w:r>
    </w:p>
    <w:p w14:paraId="7A9A3125" w14:textId="77777777" w:rsidR="00B163B8" w:rsidRDefault="00B163B8" w:rsidP="00670EAD">
      <w:pPr>
        <w:pStyle w:val="Prrafodelista"/>
        <w:numPr>
          <w:ilvl w:val="0"/>
          <w:numId w:val="24"/>
        </w:numPr>
        <w:tabs>
          <w:tab w:val="left" w:pos="720"/>
          <w:tab w:val="left" w:pos="10800"/>
        </w:tabs>
        <w:spacing w:line="276" w:lineRule="auto"/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Si cliente varia la carga solicitada, la orden quedara sin efecto.</w:t>
      </w:r>
    </w:p>
    <w:p w14:paraId="085C4803" w14:textId="77777777" w:rsidR="00B163B8" w:rsidRPr="00695BF4" w:rsidRDefault="00B163B8" w:rsidP="00394F62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t>Recomendaciones</w:t>
      </w:r>
    </w:p>
    <w:p w14:paraId="57436066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l suministro deberá ser tradicional y cumplir con las medidas establecidas por 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PLUZ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.</w:t>
      </w:r>
    </w:p>
    <w:p w14:paraId="4ED60391" w14:textId="77777777" w:rsidR="00B163B8" w:rsidRPr="006E4B5A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ubicarse aledaño a la vía pública.</w:t>
      </w:r>
    </w:p>
    <w:p w14:paraId="0353BBB4" w14:textId="77777777" w:rsidR="00B163B8" w:rsidRDefault="00B163B8" w:rsidP="00394F62">
      <w:pPr>
        <w:pStyle w:val="Prrafodelista"/>
        <w:numPr>
          <w:ilvl w:val="0"/>
          <w:numId w:val="24"/>
        </w:numPr>
        <w:jc w:val="both"/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t>E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l suministro deberá de cumplir las distancias mínimas de seguridad con respecto a otras</w:t>
      </w:r>
      <w:r>
        <w:rPr>
          <w:rFonts w:ascii="Tahoma" w:hAnsi="Tahoma" w:cs="Tahoma"/>
          <w:bCs/>
          <w:snapToGrid w:val="0"/>
          <w:sz w:val="22"/>
          <w:szCs w:val="22"/>
          <w:lang w:val="es-PE"/>
        </w:rPr>
        <w:t xml:space="preserve"> </w:t>
      </w:r>
      <w:r w:rsidRPr="006E4B5A">
        <w:rPr>
          <w:rFonts w:ascii="Tahoma" w:hAnsi="Tahoma" w:cs="Tahoma"/>
          <w:bCs/>
          <w:snapToGrid w:val="0"/>
          <w:sz w:val="22"/>
          <w:szCs w:val="22"/>
          <w:lang w:val="es-PE"/>
        </w:rPr>
        <w:t>redes de terceros como agua, desagüe, gas, etc.</w:t>
      </w:r>
    </w:p>
    <w:p w14:paraId="3E549CB1" w14:textId="77777777" w:rsidR="00B163B8" w:rsidRDefault="00B163B8">
      <w:pPr>
        <w:rPr>
          <w:rFonts w:ascii="Tahoma" w:hAnsi="Tahoma" w:cs="Tahoma"/>
          <w:bCs/>
          <w:snapToGrid w:val="0"/>
          <w:sz w:val="22"/>
          <w:szCs w:val="22"/>
          <w:lang w:val="es-PE"/>
        </w:rPr>
      </w:pPr>
      <w:r>
        <w:rPr>
          <w:rFonts w:ascii="Tahoma" w:hAnsi="Tahoma" w:cs="Tahoma"/>
          <w:bCs/>
          <w:snapToGrid w:val="0"/>
          <w:sz w:val="22"/>
          <w:szCs w:val="22"/>
          <w:lang w:val="es-PE"/>
        </w:rPr>
        <w:br w:type="page"/>
      </w:r>
    </w:p>
    <w:p w14:paraId="4F0C03E6" w14:textId="77777777" w:rsidR="00B163B8" w:rsidRDefault="00B163B8" w:rsidP="00695BF4">
      <w:pPr>
        <w:pStyle w:val="Ttulo1"/>
        <w:keepNext w:val="0"/>
        <w:numPr>
          <w:ilvl w:val="0"/>
          <w:numId w:val="23"/>
        </w:numPr>
        <w:spacing w:before="240" w:after="240" w:line="276" w:lineRule="auto"/>
        <w:ind w:left="567" w:hanging="567"/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</w:pPr>
      <w:r>
        <w:rPr>
          <w:rFonts w:ascii="Tahoma" w:hAnsi="Tahoma" w:cs="Tahoma"/>
          <w:iCs/>
          <w:color w:val="FD6900"/>
          <w:sz w:val="24"/>
          <w:szCs w:val="24"/>
          <w:shd w:val="clear" w:color="auto" w:fill="FFFFFF"/>
          <w:lang w:val="es-PE" w:eastAsia="es-ES_tradnl"/>
        </w:rPr>
        <w:lastRenderedPageBreak/>
        <w:t>Panel Fotográfico</w:t>
      </w:r>
    </w:p>
    <w:p w14:paraId="1AFE77FB" w14:textId="51295129" w:rsidR="00B163B8" w:rsidRPr="008A42A2" w:rsidRDefault="00672F5B" w:rsidP="00886007">
      <w:pPr>
        <w:jc w:val="center"/>
        <w:rPr>
          <w:rFonts w:ascii="Arial" w:hAnsi="Arial" w:cs="Arial"/>
          <w:lang w:val="es-PE" w:eastAsia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371510" wp14:editId="3BF5ED46">
                <wp:simplePos x="0" y="0"/>
                <wp:positionH relativeFrom="column">
                  <wp:posOffset>574687</wp:posOffset>
                </wp:positionH>
                <wp:positionV relativeFrom="paragraph">
                  <wp:posOffset>173511</wp:posOffset>
                </wp:positionV>
                <wp:extent cx="859790" cy="457200"/>
                <wp:effectExtent l="0" t="0" r="588010" b="781050"/>
                <wp:wrapNone/>
                <wp:docPr id="425408633" name="Globo: línea dobla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790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57142"/>
                            <a:gd name="adj6" fmla="val -61039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30006C" w14:textId="77777777" w:rsidR="00672F5B" w:rsidRDefault="00672F5B" w:rsidP="00672F5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</w:rPr>
                              <w:t>Predio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solicitante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71510" id="Globo: línea doblada 11" o:spid="_x0000_s1051" type="#_x0000_t48" style="position:absolute;left:0;text-align:left;margin-left:45.25pt;margin-top:13.65pt;width:67.7pt;height:36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" adj="-13184,55543" fillcolor="white [3212]" strokecolor="#ed7d31 [3205]" strokeweight="1.5pt">
                <v:stroke startarrow="open"/>
                <v:textbox>
                  <w:txbxContent>
                    <w:p w14:paraId="3B30006C" w14:textId="77777777" w:rsidR="00672F5B" w:rsidRDefault="00672F5B" w:rsidP="00672F5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Predio del </w:t>
                      </w:r>
                      <w:proofErr w:type="spellStart"/>
                      <w:r>
                        <w:rPr>
                          <w:color w:val="FF0000"/>
                        </w:rPr>
                        <w:t>solicitante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 w:rsidRPr="00886007">
        <w:t xml:space="preserve"> </w:t>
      </w:r>
      <w:r w:rsidR="00B163B8">
        <w:rPr>
          <w:noProof/>
        </w:rPr>
        <w:drawing>
          <wp:inline distT="0" distB="0" distL="0" distR="0" wp14:anchorId="2BC284FC" wp14:editId="00CD3697">
            <wp:extent cx="5363257" cy="4022442"/>
            <wp:effectExtent l="19050" t="19050" r="27940" b="165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57" cy="4022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DA177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VISTA DEL CLIENTE</w:t>
      </w:r>
    </w:p>
    <w:p w14:paraId="50381E6F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F457C0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FD728E9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C49230D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3CD26A3D" w14:textId="77777777" w:rsidR="00B163B8" w:rsidRDefault="00B163B8" w:rsidP="00C007CC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F4268B2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1B759E4" w14:textId="77777777" w:rsidR="00B163B8" w:rsidRDefault="00B163B8" w:rsidP="00B06772">
      <w:pPr>
        <w:jc w:val="center"/>
      </w:pPr>
    </w:p>
    <w:p w14:paraId="520068F4" w14:textId="43B8B12C" w:rsidR="00B163B8" w:rsidRDefault="00196CE2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0AF07D" wp14:editId="67E50131">
                <wp:simplePos x="0" y="0"/>
                <wp:positionH relativeFrom="column">
                  <wp:posOffset>204470</wp:posOffset>
                </wp:positionH>
                <wp:positionV relativeFrom="page">
                  <wp:posOffset>4933950</wp:posOffset>
                </wp:positionV>
                <wp:extent cx="1397000" cy="669925"/>
                <wp:effectExtent l="0" t="552450" r="431800" b="15875"/>
                <wp:wrapNone/>
                <wp:docPr id="1400247381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7000" cy="669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77244"/>
                            <a:gd name="adj6" fmla="val -26655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4F3B6" w14:textId="29790B0C" w:rsidR="00DD1AE0" w:rsidRPr="00672F5B" w:rsidRDefault="00196CE2" w:rsidP="00DD1AE0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Predio se encuentra a 240m. siguiendo este camino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AF07D" id="Globo: línea doblada 13" o:spid="_x0000_s1052" type="#_x0000_t48" style="position:absolute;left:0;text-align:left;margin-left:16.1pt;margin-top:388.5pt;width:110pt;height:52.7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" adj="-5757,-16685" fillcolor="white [3212]" strokecolor="#ed7d31 [3205]" strokeweight="1.5pt">
                <v:stroke startarrow="open"/>
                <v:textbox>
                  <w:txbxContent>
                    <w:p w14:paraId="3D74F3B6" w14:textId="29790B0C" w:rsidR="00DD1AE0" w:rsidRPr="00672F5B" w:rsidRDefault="00196CE2" w:rsidP="00DD1AE0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Predio se encuentra a 240m. siguiendo este camino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37509E" wp14:editId="287D8AD7">
                <wp:simplePos x="0" y="0"/>
                <wp:positionH relativeFrom="column">
                  <wp:posOffset>3576320</wp:posOffset>
                </wp:positionH>
                <wp:positionV relativeFrom="paragraph">
                  <wp:posOffset>873796</wp:posOffset>
                </wp:positionV>
                <wp:extent cx="1005205" cy="288925"/>
                <wp:effectExtent l="723900" t="0" r="23495" b="796925"/>
                <wp:wrapNone/>
                <wp:docPr id="182412589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2889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59635"/>
                            <a:gd name="adj6" fmla="val -672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C0DDC" w14:textId="6AFC263A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Caja bornera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509E" id="_x0000_s1053" type="#_x0000_t48" style="position:absolute;left:0;text-align:left;margin-left:281.6pt;margin-top:68.8pt;width:79.15pt;height:22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" adj="-14524,77681" fillcolor="white [3212]" strokecolor="#ed7d31 [3205]" strokeweight="1.5pt">
                <v:stroke startarrow="open"/>
                <v:textbox>
                  <w:txbxContent>
                    <w:p w14:paraId="3C0C0DDC" w14:textId="6AFC263A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Caja bornera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4B18E9A" wp14:editId="6DC579C8">
                <wp:simplePos x="0" y="0"/>
                <wp:positionH relativeFrom="column">
                  <wp:posOffset>376279</wp:posOffset>
                </wp:positionH>
                <wp:positionV relativeFrom="paragraph">
                  <wp:posOffset>1162421</wp:posOffset>
                </wp:positionV>
                <wp:extent cx="614680" cy="271145"/>
                <wp:effectExtent l="0" t="323850" r="509270" b="14605"/>
                <wp:wrapNone/>
                <wp:docPr id="579063645" name="Globo: línea dob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14680" cy="27114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106549"/>
                            <a:gd name="adj6" fmla="val -7453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8A85A" w14:textId="24449BC1" w:rsidR="00196CE2" w:rsidRPr="00196CE2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LL-01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8E9A" id="Globo: línea doblada 42" o:spid="_x0000_s1054" type="#_x0000_t48" style="position:absolute;left:0;text-align:left;margin-left:29.65pt;margin-top:91.55pt;width:48.4pt;height:21.3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" adj="-16100,-23015" fillcolor="white [3212]" strokecolor="#ed7d31 [3205]" strokeweight="1.5pt">
                <v:stroke startarrow="open"/>
                <v:textbox>
                  <w:txbxContent>
                    <w:p w14:paraId="0AB8A85A" w14:textId="24449BC1" w:rsidR="00196CE2" w:rsidRPr="00196CE2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LL-01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6849EB" wp14:editId="4BEA943E">
                <wp:simplePos x="0" y="0"/>
                <wp:positionH relativeFrom="column">
                  <wp:posOffset>117487</wp:posOffset>
                </wp:positionH>
                <wp:positionV relativeFrom="paragraph">
                  <wp:posOffset>140551</wp:posOffset>
                </wp:positionV>
                <wp:extent cx="982980" cy="452755"/>
                <wp:effectExtent l="0" t="0" r="902970" b="118745"/>
                <wp:wrapNone/>
                <wp:docPr id="84532273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82980" cy="45275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13217"/>
                            <a:gd name="adj6" fmla="val -83684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93BC" w14:textId="68FB24E8" w:rsidR="00196CE2" w:rsidRPr="00672F5B" w:rsidRDefault="00196CE2" w:rsidP="00196CE2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Viene de la Sed 21021A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849EB" id="_x0000_s1055" type="#_x0000_t48" style="position:absolute;left:0;text-align:left;margin-left:9.25pt;margin-top:11.05pt;width:77.4pt;height:35.6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" adj="-18076,24455" fillcolor="white [3212]" strokecolor="#ed7d31 [3205]" strokeweight="1.5pt">
                <v:stroke startarrow="open"/>
                <v:textbox>
                  <w:txbxContent>
                    <w:p w14:paraId="1B5393BC" w14:textId="68FB24E8" w:rsidR="00196CE2" w:rsidRPr="00672F5B" w:rsidRDefault="00196CE2" w:rsidP="00196CE2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Viene de la Sed 21021A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C0ADEB" wp14:editId="1D9267A3">
                <wp:simplePos x="0" y="0"/>
                <wp:positionH relativeFrom="column">
                  <wp:posOffset>315895</wp:posOffset>
                </wp:positionH>
                <wp:positionV relativeFrom="paragraph">
                  <wp:posOffset>1857207</wp:posOffset>
                </wp:positionV>
                <wp:extent cx="1329055" cy="621030"/>
                <wp:effectExtent l="0" t="0" r="1833245" b="960120"/>
                <wp:wrapNone/>
                <wp:docPr id="379504860" name="Globo: línea dob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29055" cy="62103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43550"/>
                            <a:gd name="adj6" fmla="val -131643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CB5FB" w14:textId="3378A2A6" w:rsidR="00672F5B" w:rsidRPr="00672F5B" w:rsidRDefault="00196CE2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Murete proyectado para el nuevo suministro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ADEB" id="Globo: línea doblada 12" o:spid="_x0000_s1056" type="#_x0000_t48" style="position:absolute;left:0;text-align:left;margin-left:24.85pt;margin-top:146.25pt;width:104.65pt;height:48.9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" adj="-28435,52607" fillcolor="white [3212]" strokecolor="#ed7d31 [3205]" strokeweight="1.5pt">
                <v:stroke startarrow="open"/>
                <v:textbox>
                  <w:txbxContent>
                    <w:p w14:paraId="7ADCB5FB" w14:textId="3378A2A6" w:rsidR="00672F5B" w:rsidRPr="00672F5B" w:rsidRDefault="00196CE2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Murete proyectado para el nuevo suministro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95D83F" wp14:editId="2CA4D6E0">
                <wp:simplePos x="0" y="0"/>
                <wp:positionH relativeFrom="column">
                  <wp:posOffset>3579195</wp:posOffset>
                </wp:positionH>
                <wp:positionV relativeFrom="paragraph">
                  <wp:posOffset>1684679</wp:posOffset>
                </wp:positionV>
                <wp:extent cx="45719" cy="1535502"/>
                <wp:effectExtent l="0" t="0" r="12065" b="26670"/>
                <wp:wrapNone/>
                <wp:docPr id="912217469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535502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0692A" id="Rectángulo 41" o:spid="_x0000_s1026" style="position:absolute;margin-left:281.85pt;margin-top:132.65pt;width:3.6pt;height:120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" fillcolor="#c00000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DD76FA" wp14:editId="3C0DAD8A">
                <wp:simplePos x="0" y="0"/>
                <wp:positionH relativeFrom="column">
                  <wp:posOffset>3438525</wp:posOffset>
                </wp:positionH>
                <wp:positionV relativeFrom="paragraph">
                  <wp:posOffset>3219726</wp:posOffset>
                </wp:positionV>
                <wp:extent cx="232913" cy="1017917"/>
                <wp:effectExtent l="0" t="0" r="15240" b="10795"/>
                <wp:wrapNone/>
                <wp:docPr id="1281891723" name="Cub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1017917"/>
                        </a:xfrm>
                        <a:prstGeom prst="cub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3A9757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40" o:spid="_x0000_s1026" type="#_x0000_t16" style="position:absolute;margin-left:270.75pt;margin-top:253.5pt;width:18.35pt;height:80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" fillcolor="red" strokecolor="#091723 [484]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A6AC3F" wp14:editId="3763843C">
                <wp:simplePos x="0" y="0"/>
                <wp:positionH relativeFrom="column">
                  <wp:posOffset>3580992</wp:posOffset>
                </wp:positionH>
                <wp:positionV relativeFrom="paragraph">
                  <wp:posOffset>86995</wp:posOffset>
                </wp:positionV>
                <wp:extent cx="819150" cy="504825"/>
                <wp:effectExtent l="666750" t="0" r="19050" b="66675"/>
                <wp:wrapNone/>
                <wp:docPr id="772657807" name="Globo: línea dobla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048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9880"/>
                            <a:gd name="adj6" fmla="val -77541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AC9F2" w14:textId="251449EF" w:rsidR="00672F5B" w:rsidRPr="00672F5B" w:rsidRDefault="00672F5B" w:rsidP="00672F5B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BT #</w:t>
                            </w:r>
                            <w:r w:rsidR="00DD1AE0">
                              <w:rPr>
                                <w:color w:val="FF0000"/>
                                <w:lang w:val="es-ES"/>
                              </w:rPr>
                              <w:t>6</w:t>
                            </w:r>
                            <w:r w:rsidR="00196CE2">
                              <w:rPr>
                                <w:color w:val="FF0000"/>
                                <w:lang w:val="es-ES"/>
                              </w:rPr>
                              <w:t>46809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6AC3F" id="_x0000_s1057" type="#_x0000_t48" style="position:absolute;left:0;text-align:left;margin-left:281.95pt;margin-top:6.85pt;width:64.5pt;height:39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" adj="-16749,21574" fillcolor="white [3212]" strokecolor="#ed7d31 [3205]" strokeweight="1.5pt">
                <v:stroke startarrow="open"/>
                <v:textbox>
                  <w:txbxContent>
                    <w:p w14:paraId="6B2AC9F2" w14:textId="251449EF" w:rsidR="00672F5B" w:rsidRPr="00672F5B" w:rsidRDefault="00672F5B" w:rsidP="00672F5B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BT #</w:t>
                      </w:r>
                      <w:r w:rsidR="00DD1AE0">
                        <w:rPr>
                          <w:color w:val="FF0000"/>
                          <w:lang w:val="es-ES"/>
                        </w:rPr>
                        <w:t>6</w:t>
                      </w:r>
                      <w:r w:rsidR="00196CE2">
                        <w:rPr>
                          <w:color w:val="FF0000"/>
                          <w:lang w:val="es-ES"/>
                        </w:rPr>
                        <w:t>46809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63B8">
        <w:rPr>
          <w:noProof/>
        </w:rPr>
        <w:drawing>
          <wp:inline distT="0" distB="0" distL="0" distR="0" wp14:anchorId="7011D621" wp14:editId="53D72C59">
            <wp:extent cx="5961098" cy="4470823"/>
            <wp:effectExtent l="19050" t="19050" r="20955" b="254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8" cy="44708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483D" w14:textId="77777777" w:rsidR="006126A4" w:rsidRDefault="006126A4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7FF94D5" w14:textId="00A6002D" w:rsidR="00B163B8" w:rsidRDefault="00196CE2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UBICACIÓN DEL MURETE PROYECTADO PARA EL NUEVO SUMINISTRO</w:t>
      </w:r>
    </w:p>
    <w:p w14:paraId="42FD7D61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1BFCF74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686471F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86329A8" w14:textId="77777777" w:rsidR="00B163B8" w:rsidRDefault="00B163B8" w:rsidP="00B06772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3F41F11E" w14:textId="77777777" w:rsidR="00B163B8" w:rsidRDefault="00B163B8" w:rsidP="00B06772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667FD2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6E677C95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32361E8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00721986" w14:textId="77777777" w:rsidR="00B163B8" w:rsidRDefault="00B163B8" w:rsidP="00967D3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4D93865" w14:textId="77777777" w:rsidR="006126A4" w:rsidRDefault="006126A4" w:rsidP="00967D37">
      <w:pPr>
        <w:jc w:val="center"/>
        <w:rPr>
          <w:lang w:val="es-PE"/>
        </w:rPr>
      </w:pPr>
    </w:p>
    <w:p w14:paraId="5103124B" w14:textId="77777777" w:rsidR="006126A4" w:rsidRDefault="006126A4" w:rsidP="00967D37">
      <w:pPr>
        <w:jc w:val="center"/>
        <w:rPr>
          <w:lang w:val="es-PE"/>
        </w:rPr>
      </w:pPr>
    </w:p>
    <w:p w14:paraId="5401B9C2" w14:textId="77777777" w:rsidR="006126A4" w:rsidRDefault="006126A4" w:rsidP="00967D37">
      <w:pPr>
        <w:jc w:val="center"/>
        <w:rPr>
          <w:lang w:val="es-PE"/>
        </w:rPr>
      </w:pPr>
    </w:p>
    <w:p w14:paraId="75A9A251" w14:textId="77777777" w:rsidR="006126A4" w:rsidRDefault="006126A4" w:rsidP="00967D37">
      <w:pPr>
        <w:jc w:val="center"/>
        <w:rPr>
          <w:lang w:val="es-PE"/>
        </w:rPr>
      </w:pPr>
    </w:p>
    <w:p w14:paraId="2A9662FF" w14:textId="77777777" w:rsidR="006126A4" w:rsidRDefault="006126A4" w:rsidP="00967D37">
      <w:pPr>
        <w:jc w:val="center"/>
        <w:rPr>
          <w:lang w:val="es-PE"/>
        </w:rPr>
      </w:pPr>
    </w:p>
    <w:p w14:paraId="23429579" w14:textId="77777777" w:rsidR="006126A4" w:rsidRDefault="006126A4" w:rsidP="00967D37">
      <w:pPr>
        <w:jc w:val="center"/>
        <w:rPr>
          <w:lang w:val="es-PE"/>
        </w:rPr>
      </w:pPr>
    </w:p>
    <w:p w14:paraId="4C6CFC34" w14:textId="2F43DFBF" w:rsidR="006126A4" w:rsidRDefault="000004D7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8C86EB" wp14:editId="16E1428D">
                <wp:simplePos x="0" y="0"/>
                <wp:positionH relativeFrom="column">
                  <wp:posOffset>1556385</wp:posOffset>
                </wp:positionH>
                <wp:positionV relativeFrom="paragraph">
                  <wp:posOffset>86995</wp:posOffset>
                </wp:positionV>
                <wp:extent cx="790575" cy="457200"/>
                <wp:effectExtent l="647700" t="0" r="28575" b="57150"/>
                <wp:wrapNone/>
                <wp:docPr id="829870744" name="Globo: línea dobla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5720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7837"/>
                            <a:gd name="adj6" fmla="val -7662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0E221" w14:textId="68139D9C" w:rsidR="006126A4" w:rsidRPr="006126A4" w:rsidRDefault="006126A4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POSTE #</w:t>
                            </w:r>
                            <w:r w:rsidR="000004D7">
                              <w:rPr>
                                <w:color w:val="FF0000"/>
                                <w:lang w:val="es-ES"/>
                              </w:rPr>
                              <w:t>646809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86EB" id="Globo: línea doblada 29" o:spid="_x0000_s1058" type="#_x0000_t48" style="position:absolute;left:0;text-align:left;margin-left:122.55pt;margin-top:6.85pt;width:62.25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" adj="-16552,21133" fillcolor="white [3212]" strokecolor="#ed7d31 [3205]" strokeweight="1.5pt">
                <v:stroke startarrow="open"/>
                <v:textbox>
                  <w:txbxContent>
                    <w:p w14:paraId="0A20E221" w14:textId="68139D9C" w:rsidR="006126A4" w:rsidRPr="006126A4" w:rsidRDefault="006126A4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POSTE #</w:t>
                      </w:r>
                      <w:r w:rsidR="000004D7">
                        <w:rPr>
                          <w:color w:val="FF0000"/>
                          <w:lang w:val="es-ES"/>
                        </w:rPr>
                        <w:t>646809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5074E4" wp14:editId="41853B3A">
                <wp:simplePos x="0" y="0"/>
                <wp:positionH relativeFrom="column">
                  <wp:posOffset>3157220</wp:posOffset>
                </wp:positionH>
                <wp:positionV relativeFrom="paragraph">
                  <wp:posOffset>220345</wp:posOffset>
                </wp:positionV>
                <wp:extent cx="1504950" cy="628650"/>
                <wp:effectExtent l="0" t="0" r="285750" b="1238250"/>
                <wp:wrapNone/>
                <wp:docPr id="1566777429" name="Globo: línea doblad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04950" cy="62865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288056"/>
                            <a:gd name="adj6" fmla="val -7458"/>
                          </a:avLst>
                        </a:prstGeom>
                        <a:solidFill>
                          <a:schemeClr val="bg1"/>
                        </a:solidFill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12F08" w14:textId="4C71AC98" w:rsidR="006126A4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Medición de tensión</w:t>
                            </w:r>
                          </w:p>
                          <w:p w14:paraId="057BE1A0" w14:textId="5F4B268A" w:rsidR="000004D7" w:rsidRPr="000004D7" w:rsidRDefault="000004D7" w:rsidP="006126A4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de 227V. en este medidor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074E4" id="Globo: línea doblada 30" o:spid="_x0000_s1059" type="#_x0000_t48" style="position:absolute;left:0;text-align:left;margin-left:248.6pt;margin-top:17.35pt;width:118.5pt;height:49.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" adj="-1611,62220" fillcolor="white [3212]" strokecolor="#ed7d31 [3205]" strokeweight="1.5pt">
                <v:stroke startarrow="open"/>
                <v:textbox>
                  <w:txbxContent>
                    <w:p w14:paraId="7DA12F08" w14:textId="4C71AC98" w:rsidR="006126A4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Medición de tensión</w:t>
                      </w:r>
                    </w:p>
                    <w:p w14:paraId="057BE1A0" w14:textId="5F4B268A" w:rsidR="000004D7" w:rsidRPr="000004D7" w:rsidRDefault="000004D7" w:rsidP="006126A4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de 227V. en este medidor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126A4">
        <w:rPr>
          <w:noProof/>
        </w:rPr>
        <w:drawing>
          <wp:inline distT="0" distB="0" distL="0" distR="0" wp14:anchorId="7C50D69B" wp14:editId="20220632">
            <wp:extent cx="4857750" cy="3643312"/>
            <wp:effectExtent l="19050" t="19050" r="19050" b="14605"/>
            <wp:docPr id="663859387" name="Imagen 66385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387" name="Imagen 663859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0" cy="36576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4C35B" w14:textId="77777777" w:rsidR="006126A4" w:rsidRDefault="006126A4" w:rsidP="00967D37">
      <w:pPr>
        <w:jc w:val="center"/>
        <w:rPr>
          <w:lang w:val="es-PE"/>
        </w:rPr>
      </w:pPr>
    </w:p>
    <w:p w14:paraId="177A5EA6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72DDEDAE" wp14:editId="54281106">
            <wp:extent cx="3213100" cy="2409824"/>
            <wp:effectExtent l="20955" t="17145" r="27305" b="27305"/>
            <wp:docPr id="70153460" name="Imagen 7015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460" name="Imagen 701534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2442" cy="24243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DB177" w14:textId="77777777" w:rsidR="000004D7" w:rsidRDefault="000004D7" w:rsidP="000004D7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PUNTO DE MEDICIÓN DE LA TENSIÓN.</w:t>
      </w:r>
    </w:p>
    <w:p w14:paraId="0A04E667" w14:textId="77777777" w:rsidR="006126A4" w:rsidRDefault="006126A4" w:rsidP="00967D37">
      <w:pPr>
        <w:jc w:val="center"/>
        <w:rPr>
          <w:lang w:val="es-PE"/>
        </w:rPr>
      </w:pPr>
    </w:p>
    <w:p w14:paraId="36175E81" w14:textId="77777777" w:rsidR="006126A4" w:rsidRDefault="006126A4" w:rsidP="00967D37">
      <w:pPr>
        <w:jc w:val="center"/>
        <w:rPr>
          <w:lang w:val="es-PE"/>
        </w:rPr>
      </w:pPr>
    </w:p>
    <w:p w14:paraId="40C0B55D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9280E7D" w14:textId="77777777" w:rsidR="006126A4" w:rsidRDefault="006126A4" w:rsidP="00967D37">
      <w:pPr>
        <w:jc w:val="center"/>
        <w:rPr>
          <w:lang w:val="es-PE"/>
        </w:rPr>
      </w:pPr>
    </w:p>
    <w:p w14:paraId="157165D4" w14:textId="77777777" w:rsidR="006126A4" w:rsidRDefault="006126A4" w:rsidP="00967D37">
      <w:pPr>
        <w:jc w:val="center"/>
        <w:rPr>
          <w:lang w:val="es-PE"/>
        </w:rPr>
      </w:pPr>
    </w:p>
    <w:p w14:paraId="7C155F6D" w14:textId="77777777" w:rsidR="006126A4" w:rsidRDefault="006126A4" w:rsidP="00967D37">
      <w:pPr>
        <w:jc w:val="center"/>
        <w:rPr>
          <w:lang w:val="es-PE"/>
        </w:rPr>
      </w:pPr>
    </w:p>
    <w:p w14:paraId="6325902F" w14:textId="77777777" w:rsidR="006126A4" w:rsidRDefault="006126A4" w:rsidP="00967D37">
      <w:pPr>
        <w:jc w:val="center"/>
        <w:rPr>
          <w:lang w:val="es-PE"/>
        </w:rPr>
      </w:pPr>
    </w:p>
    <w:p w14:paraId="6D7F3398" w14:textId="77777777" w:rsidR="006126A4" w:rsidRDefault="006126A4" w:rsidP="00967D37">
      <w:pPr>
        <w:jc w:val="center"/>
        <w:rPr>
          <w:lang w:val="es-PE"/>
        </w:rPr>
      </w:pPr>
    </w:p>
    <w:p w14:paraId="4745F031" w14:textId="77777777" w:rsidR="006126A4" w:rsidRDefault="006126A4" w:rsidP="00967D37">
      <w:pPr>
        <w:jc w:val="center"/>
        <w:rPr>
          <w:lang w:val="es-PE"/>
        </w:rPr>
      </w:pPr>
    </w:p>
    <w:p w14:paraId="2254E335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noProof/>
        </w:rPr>
        <w:drawing>
          <wp:inline distT="0" distB="0" distL="0" distR="0" wp14:anchorId="1B7DCEE3" wp14:editId="715139EC">
            <wp:extent cx="2467438" cy="5501472"/>
            <wp:effectExtent l="19050" t="19050" r="28575" b="23495"/>
            <wp:docPr id="1775429876" name="Imagen 17754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876" name="Imagen 17754298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38" cy="55014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D1CEE" w14:textId="5D5DCB48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  <w:r>
        <w:rPr>
          <w:rFonts w:ascii="Arial" w:hAnsi="Arial" w:cs="Arial"/>
          <w:sz w:val="22"/>
          <w:szCs w:val="22"/>
          <w:lang w:val="es-PE" w:eastAsia="es-PE"/>
        </w:rPr>
        <w:t>HISTORIAL DE LLAMADA AL SOLICITANTE.</w:t>
      </w:r>
    </w:p>
    <w:p w14:paraId="7F6BA488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F93FFF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BCEE192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5AB08524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40F08D85" w14:textId="77777777" w:rsidR="006126A4" w:rsidRDefault="006126A4" w:rsidP="006126A4">
      <w:pPr>
        <w:rPr>
          <w:rFonts w:ascii="Arial" w:hAnsi="Arial" w:cs="Arial"/>
          <w:sz w:val="22"/>
          <w:szCs w:val="22"/>
          <w:lang w:val="es-PE" w:eastAsia="es-PE"/>
        </w:rPr>
      </w:pPr>
      <w:r w:rsidRPr="00012B70">
        <w:rPr>
          <w:rFonts w:ascii="Arial" w:hAnsi="Arial" w:cs="Arial"/>
          <w:sz w:val="22"/>
          <w:szCs w:val="22"/>
          <w:lang w:val="es-PE" w:eastAsia="es-PE"/>
        </w:rPr>
        <w:t>Fuente: Campo / propia</w:t>
      </w:r>
    </w:p>
    <w:p w14:paraId="6772002E" w14:textId="77777777" w:rsidR="006126A4" w:rsidRDefault="006126A4" w:rsidP="006126A4">
      <w:pPr>
        <w:jc w:val="center"/>
        <w:rPr>
          <w:rFonts w:ascii="Arial" w:hAnsi="Arial" w:cs="Arial"/>
          <w:sz w:val="22"/>
          <w:szCs w:val="22"/>
          <w:lang w:val="es-PE" w:eastAsia="es-PE"/>
        </w:rPr>
      </w:pPr>
    </w:p>
    <w:p w14:paraId="1BB4C167" w14:textId="77777777" w:rsidR="006126A4" w:rsidRDefault="006126A4" w:rsidP="00967D37">
      <w:pPr>
        <w:jc w:val="center"/>
        <w:rPr>
          <w:lang w:val="es-PE"/>
        </w:rPr>
      </w:pPr>
    </w:p>
    <w:p w14:paraId="57E6D74E" w14:textId="77777777" w:rsidR="006126A4" w:rsidRDefault="006126A4" w:rsidP="00967D37">
      <w:pPr>
        <w:jc w:val="center"/>
        <w:rPr>
          <w:lang w:val="es-PE"/>
        </w:rPr>
      </w:pPr>
    </w:p>
    <w:p w14:paraId="73453788" w14:textId="77777777" w:rsidR="006126A4" w:rsidRDefault="006126A4" w:rsidP="00967D37">
      <w:pPr>
        <w:jc w:val="center"/>
        <w:rPr>
          <w:lang w:val="es-PE"/>
        </w:rPr>
      </w:pPr>
    </w:p>
    <w:p w14:paraId="0B08A79A" w14:textId="77777777" w:rsidR="006126A4" w:rsidRDefault="006126A4" w:rsidP="00967D37">
      <w:pPr>
        <w:jc w:val="center"/>
        <w:rPr>
          <w:lang w:val="es-PE"/>
        </w:rPr>
      </w:pPr>
    </w:p>
    <w:p w14:paraId="6E34F9F6" w14:textId="77777777" w:rsidR="006126A4" w:rsidRDefault="006126A4" w:rsidP="00967D37">
      <w:pPr>
        <w:jc w:val="center"/>
        <w:rPr>
          <w:lang w:val="es-PE"/>
        </w:rPr>
      </w:pPr>
    </w:p>
    <w:p w14:paraId="3449D1D8" w14:textId="66127C3C" w:rsidR="00B163B8" w:rsidRDefault="00B163B8" w:rsidP="00967D37">
      <w:pPr>
        <w:jc w:val="center"/>
        <w:rPr>
          <w:lang w:val="es-PE"/>
        </w:rPr>
      </w:pPr>
      <w:r w:rsidRPr="00506B1C">
        <w:rPr>
          <w:lang w:val="es-PE"/>
        </w:rPr>
        <w:t xml:space="preserve"> </w:t>
      </w:r>
    </w:p>
    <w:sectPr w:rsidR="00B163B8" w:rsidSect="00B163B8">
      <w:headerReference w:type="default" r:id="rId17"/>
      <w:footerReference w:type="default" r:id="rId18"/>
      <w:headerReference w:type="first" r:id="rId19"/>
      <w:footerReference w:type="first" r:id="rId20"/>
      <w:type w:val="continuous"/>
      <w:pgSz w:w="11907" w:h="16840" w:code="9"/>
      <w:pgMar w:top="357" w:right="1418" w:bottom="284" w:left="1418" w:header="397" w:footer="51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68708C" w14:textId="77777777" w:rsidR="00BD1AD9" w:rsidRDefault="00BD1AD9">
      <w:r>
        <w:separator/>
      </w:r>
    </w:p>
  </w:endnote>
  <w:endnote w:type="continuationSeparator" w:id="0">
    <w:p w14:paraId="487697B9" w14:textId="77777777" w:rsidR="00BD1AD9" w:rsidRDefault="00BD1A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G Times">
    <w:altName w:val="Times New Roman"/>
    <w:panose1 w:val="00000000000000000000"/>
    <w:charset w:val="00"/>
    <w:family w:val="roman"/>
    <w:notTrueType/>
    <w:pitch w:val="default"/>
  </w:font>
  <w:font w:name="Univers">
    <w:altName w:val="Calibri"/>
    <w:charset w:val="00"/>
    <w:family w:val="swiss"/>
    <w:pitch w:val="variable"/>
    <w:sig w:usb0="80000287" w:usb1="00000000" w:usb2="00000000" w:usb3="00000000" w:csb0="0000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19"/>
      <w:gridCol w:w="2930"/>
      <w:gridCol w:w="3022"/>
    </w:tblGrid>
    <w:tr w:rsidR="00684831" w14:paraId="09BD44CC" w14:textId="77777777" w:rsidTr="003A236D">
      <w:tc>
        <w:tcPr>
          <w:tcW w:w="1719" w:type="pct"/>
        </w:tcPr>
        <w:p w14:paraId="7B51FE3F" w14:textId="77777777" w:rsidR="00684831" w:rsidRDefault="00684831" w:rsidP="00684831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364196" w:rsidRPr="0036419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Ing. </w:t>
          </w:r>
          <w:r w:rsidR="00426EEC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Leonardo Saavedra L.</w:t>
          </w:r>
        </w:p>
      </w:tc>
      <w:tc>
        <w:tcPr>
          <w:tcW w:w="1615" w:type="pct"/>
        </w:tcPr>
        <w:p w14:paraId="1393A3E9" w14:textId="77777777" w:rsidR="00684831" w:rsidRPr="00BD5619" w:rsidRDefault="00684831" w:rsidP="006E68F6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2203E036" w14:textId="77777777" w:rsidR="00684831" w:rsidRDefault="00684831" w:rsidP="006E68F6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684831" w:rsidRPr="004122BD" w14:paraId="409BB4DB" w14:textId="77777777" w:rsidTr="003A236D">
      <w:tc>
        <w:tcPr>
          <w:tcW w:w="1719" w:type="pct"/>
        </w:tcPr>
        <w:p w14:paraId="3D04FD08" w14:textId="188D5220" w:rsidR="00684831" w:rsidRPr="00233047" w:rsidRDefault="00684831" w:rsidP="00684831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 w:rsidR="00E34A9B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233047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Ing. </w:t>
          </w:r>
          <w:r w:rsidR="00CB2414" w:rsidRPr="008F0365">
            <w:rPr>
              <w:rFonts w:ascii="Tahoma" w:hAnsi="Tahoma" w:cs="Tahoma"/>
              <w:noProof/>
              <w:color w:val="746661"/>
              <w:sz w:val="16"/>
              <w:szCs w:val="16"/>
              <w:lang w:val="en-US" w:eastAsia="es-ES_tradnl"/>
            </w:rPr>
            <w:t>Gustavo Vásquez</w:t>
          </w:r>
          <w:r w:rsidR="002E2A5C" w:rsidRPr="00233047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.</w:t>
          </w:r>
        </w:p>
      </w:tc>
      <w:tc>
        <w:tcPr>
          <w:tcW w:w="1615" w:type="pct"/>
        </w:tcPr>
        <w:p w14:paraId="036BFB38" w14:textId="77777777" w:rsidR="00684831" w:rsidRPr="004122BD" w:rsidRDefault="00684831" w:rsidP="006E68F6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 w:rsidR="00E670BE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6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6091489E" w14:textId="77777777" w:rsidR="00684831" w:rsidRPr="004122BD" w:rsidRDefault="00684831" w:rsidP="006E68F6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684831" w14:paraId="322F032D" w14:textId="77777777" w:rsidTr="003A236D">
      <w:trPr>
        <w:trHeight w:val="202"/>
      </w:trPr>
      <w:tc>
        <w:tcPr>
          <w:tcW w:w="1719" w:type="pct"/>
        </w:tcPr>
        <w:p w14:paraId="30761F22" w14:textId="1D89DCC6" w:rsidR="00684831" w:rsidRDefault="00684831" w:rsidP="00684831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Fecha:</w:t>
          </w:r>
          <w:r w:rsidR="00593ED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r w:rsidR="0053038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06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.0</w:t>
          </w:r>
          <w:r w:rsidR="0053038B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4</w:t>
          </w:r>
          <w:r w:rsidR="00CB2414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.2025</w:t>
          </w:r>
        </w:p>
      </w:tc>
      <w:tc>
        <w:tcPr>
          <w:tcW w:w="1615" w:type="pct"/>
        </w:tcPr>
        <w:p w14:paraId="3E953292" w14:textId="77777777" w:rsidR="00684831" w:rsidRDefault="00684831" w:rsidP="006E68F6">
          <w:pPr>
            <w:rPr>
              <w:lang w:val="es-PE"/>
            </w:rPr>
          </w:pPr>
        </w:p>
      </w:tc>
      <w:tc>
        <w:tcPr>
          <w:tcW w:w="1666" w:type="pct"/>
        </w:tcPr>
        <w:p w14:paraId="7CC1CEFF" w14:textId="77777777" w:rsidR="00684831" w:rsidRDefault="00684831" w:rsidP="006E68F6">
          <w:pPr>
            <w:rPr>
              <w:lang w:val="es-PE"/>
            </w:rPr>
          </w:pPr>
        </w:p>
      </w:tc>
    </w:tr>
  </w:tbl>
  <w:p w14:paraId="5099969C" w14:textId="77777777" w:rsidR="00EE31EC" w:rsidRPr="00684831" w:rsidRDefault="00EE31EC">
    <w:pPr>
      <w:pStyle w:val="Piedepgina"/>
      <w:jc w:val="right"/>
      <w:rPr>
        <w:lang w:val="es-P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9F6340" w14:textId="77777777" w:rsidR="00EE31EC" w:rsidRPr="00A831D0" w:rsidRDefault="00EE31EC" w:rsidP="000101C2">
    <w:pPr>
      <w:pStyle w:val="Piedepgina"/>
      <w:tabs>
        <w:tab w:val="left" w:pos="5245"/>
      </w:tabs>
      <w:jc w:val="both"/>
      <w:rPr>
        <w:rFonts w:ascii="Tahoma" w:hAnsi="Tahoma" w:cs="Tahoma"/>
        <w:color w:val="808080"/>
        <w:spacing w:val="-3"/>
        <w:sz w:val="20"/>
      </w:rPr>
    </w:pPr>
    <w:r w:rsidRPr="00A831D0">
      <w:rPr>
        <w:rFonts w:ascii="Tahoma" w:hAnsi="Tahoma" w:cs="Tahoma"/>
        <w:color w:val="808080"/>
        <w:spacing w:val="-3"/>
        <w:sz w:val="20"/>
      </w:rPr>
      <w:t>L</w:t>
    </w:r>
    <w:r w:rsidR="00853FB1" w:rsidRPr="00A831D0">
      <w:rPr>
        <w:rFonts w:ascii="Tahoma" w:hAnsi="Tahoma" w:cs="Tahoma"/>
        <w:color w:val="808080"/>
        <w:spacing w:val="-3"/>
        <w:sz w:val="20"/>
      </w:rPr>
      <w:t>5-FMT-046 Rev. 04</w:t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</w:r>
    <w:r w:rsidR="000101C2" w:rsidRPr="00A831D0">
      <w:rPr>
        <w:rFonts w:ascii="Tahoma" w:hAnsi="Tahoma" w:cs="Tahoma"/>
        <w:color w:val="808080"/>
        <w:spacing w:val="-3"/>
        <w:sz w:val="20"/>
      </w:rPr>
      <w:tab/>
      <w:t>20-Jul-2017</w:t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  <w:r w:rsidRPr="00A831D0">
      <w:rPr>
        <w:rFonts w:ascii="Tahoma" w:hAnsi="Tahoma" w:cs="Tahoma"/>
        <w:color w:val="808080"/>
        <w:spacing w:val="-3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44C181" w14:textId="77777777" w:rsidR="00BD1AD9" w:rsidRDefault="00BD1AD9">
      <w:r>
        <w:separator/>
      </w:r>
    </w:p>
  </w:footnote>
  <w:footnote w:type="continuationSeparator" w:id="0">
    <w:p w14:paraId="7287CAB9" w14:textId="77777777" w:rsidR="00BD1AD9" w:rsidRDefault="00BD1A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69"/>
      <w:gridCol w:w="4318"/>
      <w:gridCol w:w="2754"/>
    </w:tblGrid>
    <w:tr w:rsidR="00606A87" w:rsidRPr="00FD4FA1" w14:paraId="045C3ACC" w14:textId="77777777" w:rsidTr="00C20F6B">
      <w:trPr>
        <w:trHeight w:val="1246"/>
        <w:jc w:val="center"/>
      </w:trPr>
      <w:tc>
        <w:tcPr>
          <w:tcW w:w="1089" w:type="pct"/>
          <w:vAlign w:val="center"/>
        </w:tcPr>
        <w:p w14:paraId="6C419550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1312" behindDoc="0" locked="0" layoutInCell="1" allowOverlap="1" wp14:anchorId="47AC288C" wp14:editId="329C605F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1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388" w:type="pct"/>
          <w:vAlign w:val="center"/>
        </w:tcPr>
        <w:p w14:paraId="2B0A1D84" w14:textId="77777777" w:rsidR="00606A87" w:rsidRPr="0002689A" w:rsidRDefault="00606A87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3E1B29BE" w14:textId="77777777" w:rsidR="00606A87" w:rsidRPr="0002689A" w:rsidRDefault="00F42484" w:rsidP="00606A87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>
            <w:rPr>
              <w:rFonts w:ascii="Arial" w:hAnsi="Arial" w:cs="Arial"/>
              <w:b/>
              <w:lang w:val="es-PE" w:eastAsia="es-ES_tradnl"/>
            </w:rPr>
            <w:t>RUTINA</w:t>
          </w:r>
        </w:p>
      </w:tc>
      <w:tc>
        <w:tcPr>
          <w:tcW w:w="1523" w:type="pct"/>
          <w:vAlign w:val="center"/>
        </w:tcPr>
        <w:p w14:paraId="331D413B" w14:textId="77777777" w:rsidR="00606A87" w:rsidRPr="0002689A" w:rsidRDefault="003B6417" w:rsidP="00606A87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</w:rPr>
            <w:drawing>
              <wp:inline distT="0" distB="0" distL="0" distR="0" wp14:anchorId="3429EA5D" wp14:editId="4710C10F">
                <wp:extent cx="1237702" cy="695602"/>
                <wp:effectExtent l="0" t="0" r="635" b="9525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1383" cy="703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4846B9" w14:textId="77777777" w:rsidR="00606A87" w:rsidRPr="00893230" w:rsidRDefault="00606A87">
    <w:pPr>
      <w:pStyle w:val="Encabezado"/>
      <w:rPr>
        <w:rFonts w:ascii="Tahoma" w:hAnsi="Tahoma" w:cs="Tahoma"/>
        <w:lang w:val="es-E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13"/>
      <w:gridCol w:w="4730"/>
      <w:gridCol w:w="2298"/>
    </w:tblGrid>
    <w:tr w:rsidR="0002689A" w:rsidRPr="005924FF" w14:paraId="7A85F145" w14:textId="77777777" w:rsidTr="0002689A">
      <w:trPr>
        <w:trHeight w:val="1246"/>
        <w:jc w:val="center"/>
      </w:trPr>
      <w:tc>
        <w:tcPr>
          <w:tcW w:w="1113" w:type="pct"/>
          <w:vAlign w:val="center"/>
        </w:tcPr>
        <w:p w14:paraId="6F6DDD6C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>
            <w:rPr>
              <w:noProof/>
              <w:spacing w:val="-4"/>
              <w:sz w:val="36"/>
              <w:lang w:val="es-PE" w:eastAsia="es-PE"/>
            </w:rPr>
            <w:drawing>
              <wp:anchor distT="0" distB="0" distL="114300" distR="114300" simplePos="0" relativeHeight="251660288" behindDoc="0" locked="0" layoutInCell="1" allowOverlap="1" wp14:anchorId="68CB3D08" wp14:editId="57F13AEA">
                <wp:simplePos x="0" y="0"/>
                <wp:positionH relativeFrom="column">
                  <wp:posOffset>64770</wp:posOffset>
                </wp:positionH>
                <wp:positionV relativeFrom="paragraph">
                  <wp:posOffset>64135</wp:posOffset>
                </wp:positionV>
                <wp:extent cx="1111250" cy="395605"/>
                <wp:effectExtent l="0" t="0" r="0" b="4445"/>
                <wp:wrapNone/>
                <wp:docPr id="25" name="Picture 3" descr="C:\Users\mhayman\Pictures\Branding Documents\Applus Logos\logosApplus+_RGB_color (no border)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hayman\Pictures\Branding Documents\Applus Logos\logosApplus+_RGB_color (no border)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12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616" w:type="pct"/>
          <w:vAlign w:val="center"/>
        </w:tcPr>
        <w:p w14:paraId="64D46507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8"/>
              <w:szCs w:val="28"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INFORME DE TRABAJO:</w:t>
          </w:r>
        </w:p>
        <w:p w14:paraId="4334B3DB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lang w:val="es-PE" w:eastAsia="es-ES_tradnl"/>
            </w:rPr>
          </w:pPr>
          <w:r w:rsidRPr="0002689A">
            <w:rPr>
              <w:rFonts w:ascii="Arial" w:hAnsi="Arial" w:cs="Arial"/>
              <w:b/>
              <w:sz w:val="28"/>
              <w:szCs w:val="28"/>
              <w:lang w:val="es-PE" w:eastAsia="es-ES_tradnl"/>
            </w:rPr>
            <w:t>REFORMA SUSTANCIAL</w:t>
          </w:r>
        </w:p>
      </w:tc>
      <w:tc>
        <w:tcPr>
          <w:tcW w:w="1271" w:type="pct"/>
          <w:vAlign w:val="center"/>
        </w:tcPr>
        <w:p w14:paraId="57E4AB21" w14:textId="77777777" w:rsidR="0002689A" w:rsidRPr="0002689A" w:rsidRDefault="0002689A" w:rsidP="0002689A">
          <w:pPr>
            <w:tabs>
              <w:tab w:val="center" w:pos="4252"/>
              <w:tab w:val="right" w:pos="8504"/>
            </w:tabs>
            <w:spacing w:before="60" w:after="60"/>
            <w:jc w:val="center"/>
            <w:rPr>
              <w:rFonts w:cs="Arial"/>
              <w:lang w:val="es-PE" w:eastAsia="es-ES_tradnl"/>
            </w:rPr>
          </w:pPr>
          <w:r w:rsidRPr="0002689A">
            <w:rPr>
              <w:rFonts w:cs="Arial"/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5C6E0922" wp14:editId="04614D4C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104900" cy="626745"/>
                <wp:effectExtent l="0" t="0" r="0" b="1905"/>
                <wp:wrapNone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ajetin Enel Layout1-001.jpg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62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F85CD90" w14:textId="77777777" w:rsidR="0002689A" w:rsidRPr="00893230" w:rsidRDefault="0002689A" w:rsidP="00955820">
    <w:pPr>
      <w:pStyle w:val="Encabezado"/>
      <w:tabs>
        <w:tab w:val="clear" w:pos="4153"/>
        <w:tab w:val="clear" w:pos="8306"/>
        <w:tab w:val="left" w:pos="3945"/>
      </w:tabs>
      <w:rPr>
        <w:rFonts w:ascii="Times New Roman" w:hAnsi="Times New Roman"/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2" type="#_x0000_t75" style="width:931.5pt;height:594pt;visibility:visible;mso-wrap-style:square" o:bordertopcolor="black" o:borderleftcolor="black" o:borderbottomcolor="black" o:borderrightcolor="black" o:bullet="t">
        <v:imagedata r:id="rId1" o:title=""/>
        <w10:bordertop type="single" width="8"/>
        <w10:borderleft type="single" width="8"/>
        <w10:borderbottom type="single" width="8"/>
        <w10:borderright type="single" width="8"/>
      </v:shape>
    </w:pict>
  </w:numPicBullet>
  <w:abstractNum w:abstractNumId="0" w15:restartNumberingAfterBreak="1">
    <w:nsid w:val="00211738"/>
    <w:multiLevelType w:val="hybridMultilevel"/>
    <w:tmpl w:val="A5C64D1A"/>
    <w:lvl w:ilvl="0" w:tplc="7A5CBC1A">
      <w:start w:val="1"/>
      <w:numFmt w:val="bullet"/>
      <w:lvlText w:val=""/>
      <w:lvlJc w:val="left"/>
      <w:pPr>
        <w:ind w:left="1074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" w15:restartNumberingAfterBreak="1">
    <w:nsid w:val="07503ECC"/>
    <w:multiLevelType w:val="hybridMultilevel"/>
    <w:tmpl w:val="57A2624C"/>
    <w:lvl w:ilvl="0" w:tplc="280A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1">
    <w:nsid w:val="09911E50"/>
    <w:multiLevelType w:val="multilevel"/>
    <w:tmpl w:val="124AEC4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" w15:restartNumberingAfterBreak="1">
    <w:nsid w:val="09EA0D4D"/>
    <w:multiLevelType w:val="multilevel"/>
    <w:tmpl w:val="DF740DF2"/>
    <w:lvl w:ilvl="0">
      <w:start w:val="1"/>
      <w:numFmt w:val="decimal"/>
      <w:lvlText w:val="%1.0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" w15:restartNumberingAfterBreak="1">
    <w:nsid w:val="0CF07DF1"/>
    <w:multiLevelType w:val="multilevel"/>
    <w:tmpl w:val="A1EC78D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1">
    <w:nsid w:val="0E742A7A"/>
    <w:multiLevelType w:val="hybridMultilevel"/>
    <w:tmpl w:val="8278DB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FAB5374"/>
    <w:multiLevelType w:val="hybridMultilevel"/>
    <w:tmpl w:val="0B9A4D0A"/>
    <w:lvl w:ilvl="0" w:tplc="BEE296A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1">
    <w:nsid w:val="11B323D2"/>
    <w:multiLevelType w:val="hybridMultilevel"/>
    <w:tmpl w:val="9632957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1">
    <w:nsid w:val="157E2F9B"/>
    <w:multiLevelType w:val="hybridMultilevel"/>
    <w:tmpl w:val="3152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183F6213"/>
    <w:multiLevelType w:val="multilevel"/>
    <w:tmpl w:val="9764495A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0" w15:restartNumberingAfterBreak="1">
    <w:nsid w:val="192129A4"/>
    <w:multiLevelType w:val="multilevel"/>
    <w:tmpl w:val="797AA18E"/>
    <w:lvl w:ilvl="0">
      <w:start w:val="2"/>
      <w:numFmt w:val="decimal"/>
      <w:lvlText w:val="%1.0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1">
    <w:nsid w:val="23164350"/>
    <w:multiLevelType w:val="hybridMultilevel"/>
    <w:tmpl w:val="FA4E3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1">
    <w:nsid w:val="23D90520"/>
    <w:multiLevelType w:val="hybridMultilevel"/>
    <w:tmpl w:val="654EF3F2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1">
    <w:nsid w:val="25D513E5"/>
    <w:multiLevelType w:val="multilevel"/>
    <w:tmpl w:val="ED3CB208"/>
    <w:lvl w:ilvl="0">
      <w:start w:val="2"/>
      <w:numFmt w:val="decimal"/>
      <w:lvlText w:val="%1.0"/>
      <w:lvlJc w:val="left"/>
      <w:pPr>
        <w:tabs>
          <w:tab w:val="num" w:pos="900"/>
        </w:tabs>
        <w:ind w:left="90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20"/>
        </w:tabs>
        <w:ind w:left="162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1800"/>
      </w:pPr>
      <w:rPr>
        <w:rFonts w:hint="default"/>
      </w:rPr>
    </w:lvl>
  </w:abstractNum>
  <w:abstractNum w:abstractNumId="14" w15:restartNumberingAfterBreak="1">
    <w:nsid w:val="29280E6F"/>
    <w:multiLevelType w:val="hybridMultilevel"/>
    <w:tmpl w:val="C2DAA596"/>
    <w:lvl w:ilvl="0" w:tplc="08FAC71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260" w:hanging="360"/>
      </w:pPr>
    </w:lvl>
    <w:lvl w:ilvl="2" w:tplc="280A001B" w:tentative="1">
      <w:start w:val="1"/>
      <w:numFmt w:val="lowerRoman"/>
      <w:lvlText w:val="%3."/>
      <w:lvlJc w:val="right"/>
      <w:pPr>
        <w:ind w:left="1980" w:hanging="180"/>
      </w:pPr>
    </w:lvl>
    <w:lvl w:ilvl="3" w:tplc="280A000F" w:tentative="1">
      <w:start w:val="1"/>
      <w:numFmt w:val="decimal"/>
      <w:lvlText w:val="%4."/>
      <w:lvlJc w:val="left"/>
      <w:pPr>
        <w:ind w:left="2700" w:hanging="360"/>
      </w:pPr>
    </w:lvl>
    <w:lvl w:ilvl="4" w:tplc="280A0019" w:tentative="1">
      <w:start w:val="1"/>
      <w:numFmt w:val="lowerLetter"/>
      <w:lvlText w:val="%5."/>
      <w:lvlJc w:val="left"/>
      <w:pPr>
        <w:ind w:left="3420" w:hanging="360"/>
      </w:pPr>
    </w:lvl>
    <w:lvl w:ilvl="5" w:tplc="280A001B" w:tentative="1">
      <w:start w:val="1"/>
      <w:numFmt w:val="lowerRoman"/>
      <w:lvlText w:val="%6."/>
      <w:lvlJc w:val="right"/>
      <w:pPr>
        <w:ind w:left="4140" w:hanging="180"/>
      </w:pPr>
    </w:lvl>
    <w:lvl w:ilvl="6" w:tplc="280A000F" w:tentative="1">
      <w:start w:val="1"/>
      <w:numFmt w:val="decimal"/>
      <w:lvlText w:val="%7."/>
      <w:lvlJc w:val="left"/>
      <w:pPr>
        <w:ind w:left="4860" w:hanging="360"/>
      </w:pPr>
    </w:lvl>
    <w:lvl w:ilvl="7" w:tplc="280A0019" w:tentative="1">
      <w:start w:val="1"/>
      <w:numFmt w:val="lowerLetter"/>
      <w:lvlText w:val="%8."/>
      <w:lvlJc w:val="left"/>
      <w:pPr>
        <w:ind w:left="5580" w:hanging="360"/>
      </w:pPr>
    </w:lvl>
    <w:lvl w:ilvl="8" w:tplc="280A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1">
    <w:nsid w:val="2E89719F"/>
    <w:multiLevelType w:val="hybridMultilevel"/>
    <w:tmpl w:val="95B8385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1">
    <w:nsid w:val="37601E5C"/>
    <w:multiLevelType w:val="multilevel"/>
    <w:tmpl w:val="E876B4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1">
    <w:nsid w:val="3DC60B6D"/>
    <w:multiLevelType w:val="hybridMultilevel"/>
    <w:tmpl w:val="F864C812"/>
    <w:lvl w:ilvl="0" w:tplc="31EA3036">
      <w:numFmt w:val="bullet"/>
      <w:lvlText w:val=""/>
      <w:lvlJc w:val="left"/>
      <w:pPr>
        <w:ind w:left="108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1">
    <w:nsid w:val="47303E2A"/>
    <w:multiLevelType w:val="singleLevel"/>
    <w:tmpl w:val="3418E0E0"/>
    <w:lvl w:ilvl="0">
      <w:start w:val="2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1">
    <w:nsid w:val="5197489B"/>
    <w:multiLevelType w:val="hybridMultilevel"/>
    <w:tmpl w:val="0D5E4178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1">
    <w:nsid w:val="548A6EF5"/>
    <w:multiLevelType w:val="hybridMultilevel"/>
    <w:tmpl w:val="8D44F2B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1">
    <w:nsid w:val="586C6DEF"/>
    <w:multiLevelType w:val="multilevel"/>
    <w:tmpl w:val="66182A98"/>
    <w:lvl w:ilvl="0">
      <w:start w:val="3"/>
      <w:numFmt w:val="decimal"/>
      <w:lvlText w:val="%1.0"/>
      <w:lvlJc w:val="left"/>
      <w:pPr>
        <w:tabs>
          <w:tab w:val="num" w:pos="816"/>
        </w:tabs>
        <w:ind w:left="816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6"/>
        </w:tabs>
        <w:ind w:left="1536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22" w15:restartNumberingAfterBreak="1">
    <w:nsid w:val="58F15298"/>
    <w:multiLevelType w:val="multilevel"/>
    <w:tmpl w:val="96524996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23" w15:restartNumberingAfterBreak="1">
    <w:nsid w:val="5A037441"/>
    <w:multiLevelType w:val="hybridMultilevel"/>
    <w:tmpl w:val="2C006CE2"/>
    <w:lvl w:ilvl="0" w:tplc="AA76DCEE">
      <w:numFmt w:val="bullet"/>
      <w:lvlText w:val=""/>
      <w:lvlJc w:val="left"/>
      <w:pPr>
        <w:ind w:left="720" w:hanging="360"/>
      </w:pPr>
      <w:rPr>
        <w:rFonts w:ascii="Symbol" w:eastAsia="Times New Roman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1">
    <w:nsid w:val="5A664C27"/>
    <w:multiLevelType w:val="hybridMultilevel"/>
    <w:tmpl w:val="E0ACD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1">
    <w:nsid w:val="61AF487C"/>
    <w:multiLevelType w:val="hybridMultilevel"/>
    <w:tmpl w:val="FF7CD8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1">
    <w:nsid w:val="6F6118D8"/>
    <w:multiLevelType w:val="multilevel"/>
    <w:tmpl w:val="ABBE0220"/>
    <w:lvl w:ilvl="0">
      <w:start w:val="4"/>
      <w:numFmt w:val="decimal"/>
      <w:lvlText w:val="%1.0."/>
      <w:legacy w:legacy="1" w:legacySpace="120" w:legacyIndent="465"/>
      <w:lvlJc w:val="left"/>
      <w:pPr>
        <w:ind w:left="465" w:hanging="465"/>
      </w:pPr>
    </w:lvl>
    <w:lvl w:ilvl="1">
      <w:start w:val="1"/>
      <w:numFmt w:val="decimal"/>
      <w:lvlText w:val=".%2."/>
      <w:legacy w:legacy="1" w:legacySpace="120" w:legacyIndent="465"/>
      <w:lvlJc w:val="left"/>
      <w:pPr>
        <w:ind w:left="930" w:hanging="465"/>
      </w:pPr>
    </w:lvl>
    <w:lvl w:ilvl="2">
      <w:start w:val="1"/>
      <w:numFmt w:val="decimal"/>
      <w:lvlText w:val=".%2.%3."/>
      <w:legacy w:legacy="1" w:legacySpace="120" w:legacyIndent="720"/>
      <w:lvlJc w:val="left"/>
      <w:pPr>
        <w:ind w:left="1650" w:hanging="720"/>
      </w:pPr>
    </w:lvl>
    <w:lvl w:ilvl="3">
      <w:start w:val="1"/>
      <w:numFmt w:val="decimal"/>
      <w:lvlText w:val=".%2.%3.%4."/>
      <w:legacy w:legacy="1" w:legacySpace="120" w:legacyIndent="720"/>
      <w:lvlJc w:val="left"/>
      <w:pPr>
        <w:ind w:left="2370" w:hanging="720"/>
      </w:pPr>
    </w:lvl>
    <w:lvl w:ilvl="4">
      <w:start w:val="1"/>
      <w:numFmt w:val="decimal"/>
      <w:lvlText w:val=".%2.%3.%4.%5."/>
      <w:legacy w:legacy="1" w:legacySpace="120" w:legacyIndent="1080"/>
      <w:lvlJc w:val="left"/>
      <w:pPr>
        <w:ind w:left="3450" w:hanging="1080"/>
      </w:pPr>
    </w:lvl>
    <w:lvl w:ilvl="5">
      <w:start w:val="1"/>
      <w:numFmt w:val="decimal"/>
      <w:lvlText w:val=".%2.%3.%4.%5.%6."/>
      <w:legacy w:legacy="1" w:legacySpace="120" w:legacyIndent="1080"/>
      <w:lvlJc w:val="left"/>
      <w:pPr>
        <w:ind w:left="4530" w:hanging="1080"/>
      </w:pPr>
    </w:lvl>
    <w:lvl w:ilvl="6">
      <w:start w:val="1"/>
      <w:numFmt w:val="decimal"/>
      <w:lvlText w:val=".%2.%3.%4.%5.%6.%7."/>
      <w:legacy w:legacy="1" w:legacySpace="120" w:legacyIndent="1440"/>
      <w:lvlJc w:val="left"/>
      <w:pPr>
        <w:ind w:left="5970" w:hanging="1440"/>
      </w:pPr>
    </w:lvl>
    <w:lvl w:ilvl="7">
      <w:start w:val="1"/>
      <w:numFmt w:val="decimal"/>
      <w:lvlText w:val=".%2.%3.%4.%5.%6.%7.%8."/>
      <w:legacy w:legacy="1" w:legacySpace="120" w:legacyIndent="1440"/>
      <w:lvlJc w:val="left"/>
      <w:pPr>
        <w:ind w:left="7410" w:hanging="1440"/>
      </w:pPr>
    </w:lvl>
    <w:lvl w:ilvl="8">
      <w:start w:val="1"/>
      <w:numFmt w:val="decimal"/>
      <w:lvlText w:val=".%2.%3.%4.%5.%6.%7.%8.%9."/>
      <w:legacy w:legacy="1" w:legacySpace="120" w:legacyIndent="1800"/>
      <w:lvlJc w:val="left"/>
      <w:pPr>
        <w:ind w:left="9210" w:hanging="1800"/>
      </w:pPr>
    </w:lvl>
  </w:abstractNum>
  <w:abstractNum w:abstractNumId="27" w15:restartNumberingAfterBreak="1">
    <w:nsid w:val="71581B98"/>
    <w:multiLevelType w:val="hybridMultilevel"/>
    <w:tmpl w:val="0B7ACC1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1">
    <w:nsid w:val="766B2DC5"/>
    <w:multiLevelType w:val="hybridMultilevel"/>
    <w:tmpl w:val="57E41780"/>
    <w:lvl w:ilvl="0" w:tplc="134A8204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G Times" w:eastAsia="Times New Roman" w:hAnsi="CG Times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79D239D7"/>
    <w:multiLevelType w:val="hybridMultilevel"/>
    <w:tmpl w:val="43602B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1">
    <w:nsid w:val="7B8C7E12"/>
    <w:multiLevelType w:val="multilevel"/>
    <w:tmpl w:val="A8B25AC6"/>
    <w:lvl w:ilvl="0">
      <w:start w:val="6"/>
      <w:numFmt w:val="decimal"/>
      <w:lvlText w:val="%1.0"/>
      <w:lvlJc w:val="left"/>
      <w:pPr>
        <w:tabs>
          <w:tab w:val="num" w:pos="831"/>
        </w:tabs>
        <w:ind w:left="831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1"/>
        </w:tabs>
        <w:ind w:left="1551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6"/>
        </w:tabs>
        <w:ind w:left="2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6"/>
        </w:tabs>
        <w:ind w:left="33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386"/>
        </w:tabs>
        <w:ind w:left="438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106"/>
        </w:tabs>
        <w:ind w:left="510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906"/>
        </w:tabs>
        <w:ind w:left="69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986"/>
        </w:tabs>
        <w:ind w:left="7986" w:hanging="1800"/>
      </w:pPr>
      <w:rPr>
        <w:rFonts w:hint="default"/>
      </w:rPr>
    </w:lvl>
  </w:abstractNum>
  <w:abstractNum w:abstractNumId="31" w15:restartNumberingAfterBreak="1">
    <w:nsid w:val="7DB966AA"/>
    <w:multiLevelType w:val="multilevel"/>
    <w:tmpl w:val="CE54E834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num w:numId="1" w16cid:durableId="1932857236">
    <w:abstractNumId w:val="30"/>
  </w:num>
  <w:num w:numId="2" w16cid:durableId="190384584">
    <w:abstractNumId w:val="21"/>
  </w:num>
  <w:num w:numId="3" w16cid:durableId="1636368909">
    <w:abstractNumId w:val="9"/>
  </w:num>
  <w:num w:numId="4" w16cid:durableId="1698659803">
    <w:abstractNumId w:val="18"/>
  </w:num>
  <w:num w:numId="5" w16cid:durableId="2110542751">
    <w:abstractNumId w:val="2"/>
  </w:num>
  <w:num w:numId="6" w16cid:durableId="966474915">
    <w:abstractNumId w:val="4"/>
  </w:num>
  <w:num w:numId="7" w16cid:durableId="1578980201">
    <w:abstractNumId w:val="22"/>
  </w:num>
  <w:num w:numId="8" w16cid:durableId="1335109853">
    <w:abstractNumId w:val="19"/>
  </w:num>
  <w:num w:numId="9" w16cid:durableId="525025086">
    <w:abstractNumId w:val="29"/>
  </w:num>
  <w:num w:numId="10" w16cid:durableId="241913354">
    <w:abstractNumId w:val="20"/>
  </w:num>
  <w:num w:numId="11" w16cid:durableId="948004030">
    <w:abstractNumId w:val="5"/>
  </w:num>
  <w:num w:numId="12" w16cid:durableId="92940397">
    <w:abstractNumId w:val="26"/>
  </w:num>
  <w:num w:numId="13" w16cid:durableId="316543497">
    <w:abstractNumId w:val="31"/>
  </w:num>
  <w:num w:numId="14" w16cid:durableId="750271525">
    <w:abstractNumId w:val="13"/>
  </w:num>
  <w:num w:numId="15" w16cid:durableId="839539347">
    <w:abstractNumId w:val="28"/>
  </w:num>
  <w:num w:numId="16" w16cid:durableId="1990480859">
    <w:abstractNumId w:val="10"/>
  </w:num>
  <w:num w:numId="17" w16cid:durableId="2100907557">
    <w:abstractNumId w:val="3"/>
  </w:num>
  <w:num w:numId="18" w16cid:durableId="713651897">
    <w:abstractNumId w:val="25"/>
  </w:num>
  <w:num w:numId="19" w16cid:durableId="975717560">
    <w:abstractNumId w:val="11"/>
  </w:num>
  <w:num w:numId="20" w16cid:durableId="537936780">
    <w:abstractNumId w:val="15"/>
  </w:num>
  <w:num w:numId="21" w16cid:durableId="995958997">
    <w:abstractNumId w:val="16"/>
  </w:num>
  <w:num w:numId="22" w16cid:durableId="1240022264">
    <w:abstractNumId w:val="14"/>
  </w:num>
  <w:num w:numId="23" w16cid:durableId="1945267944">
    <w:abstractNumId w:val="7"/>
  </w:num>
  <w:num w:numId="24" w16cid:durableId="1424107653">
    <w:abstractNumId w:val="12"/>
  </w:num>
  <w:num w:numId="25" w16cid:durableId="1327978482">
    <w:abstractNumId w:val="1"/>
  </w:num>
  <w:num w:numId="26" w16cid:durableId="2110391510">
    <w:abstractNumId w:val="6"/>
  </w:num>
  <w:num w:numId="27" w16cid:durableId="1940914234">
    <w:abstractNumId w:val="23"/>
  </w:num>
  <w:num w:numId="28" w16cid:durableId="482115122">
    <w:abstractNumId w:val="17"/>
  </w:num>
  <w:num w:numId="29" w16cid:durableId="467674121">
    <w:abstractNumId w:val="27"/>
  </w:num>
  <w:num w:numId="30" w16cid:durableId="2050181005">
    <w:abstractNumId w:val="8"/>
  </w:num>
  <w:num w:numId="31" w16cid:durableId="1168247302">
    <w:abstractNumId w:val="12"/>
  </w:num>
  <w:num w:numId="32" w16cid:durableId="609892422">
    <w:abstractNumId w:val="0"/>
  </w:num>
  <w:num w:numId="33" w16cid:durableId="12451469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activeWritingStyle w:appName="MSWord" w:lang="es-PE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MX" w:vendorID="64" w:dllVersion="0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52"/>
    <w:rsid w:val="000002D9"/>
    <w:rsid w:val="000004D7"/>
    <w:rsid w:val="000028BC"/>
    <w:rsid w:val="00002BAE"/>
    <w:rsid w:val="00004A58"/>
    <w:rsid w:val="000056F2"/>
    <w:rsid w:val="0000701F"/>
    <w:rsid w:val="000101C2"/>
    <w:rsid w:val="000102E4"/>
    <w:rsid w:val="0001034B"/>
    <w:rsid w:val="00012178"/>
    <w:rsid w:val="00012B70"/>
    <w:rsid w:val="000141FB"/>
    <w:rsid w:val="00014841"/>
    <w:rsid w:val="00014D89"/>
    <w:rsid w:val="00015D22"/>
    <w:rsid w:val="00016172"/>
    <w:rsid w:val="00016F79"/>
    <w:rsid w:val="00017600"/>
    <w:rsid w:val="00023BB8"/>
    <w:rsid w:val="000240CE"/>
    <w:rsid w:val="0002689A"/>
    <w:rsid w:val="00027476"/>
    <w:rsid w:val="00027551"/>
    <w:rsid w:val="000349D5"/>
    <w:rsid w:val="00035492"/>
    <w:rsid w:val="00036726"/>
    <w:rsid w:val="0004014A"/>
    <w:rsid w:val="000406A6"/>
    <w:rsid w:val="000412A3"/>
    <w:rsid w:val="000423A9"/>
    <w:rsid w:val="00044252"/>
    <w:rsid w:val="0004536D"/>
    <w:rsid w:val="00045A44"/>
    <w:rsid w:val="000468B1"/>
    <w:rsid w:val="00046FA8"/>
    <w:rsid w:val="00047762"/>
    <w:rsid w:val="00050CB8"/>
    <w:rsid w:val="00051643"/>
    <w:rsid w:val="000519FD"/>
    <w:rsid w:val="00051AFA"/>
    <w:rsid w:val="00052658"/>
    <w:rsid w:val="0005364E"/>
    <w:rsid w:val="000541E6"/>
    <w:rsid w:val="00057C7F"/>
    <w:rsid w:val="00060BBA"/>
    <w:rsid w:val="000614AA"/>
    <w:rsid w:val="00061982"/>
    <w:rsid w:val="0006228F"/>
    <w:rsid w:val="00063551"/>
    <w:rsid w:val="000635E0"/>
    <w:rsid w:val="00064253"/>
    <w:rsid w:val="00067071"/>
    <w:rsid w:val="00067224"/>
    <w:rsid w:val="00067F38"/>
    <w:rsid w:val="00070754"/>
    <w:rsid w:val="000717A7"/>
    <w:rsid w:val="000719C0"/>
    <w:rsid w:val="00072461"/>
    <w:rsid w:val="00072836"/>
    <w:rsid w:val="0007346C"/>
    <w:rsid w:val="00074E04"/>
    <w:rsid w:val="000766C5"/>
    <w:rsid w:val="00080397"/>
    <w:rsid w:val="00082952"/>
    <w:rsid w:val="000845CB"/>
    <w:rsid w:val="0008461C"/>
    <w:rsid w:val="00085213"/>
    <w:rsid w:val="00085E9A"/>
    <w:rsid w:val="00093605"/>
    <w:rsid w:val="00093F2D"/>
    <w:rsid w:val="00095267"/>
    <w:rsid w:val="0009583B"/>
    <w:rsid w:val="00097953"/>
    <w:rsid w:val="00097C1D"/>
    <w:rsid w:val="000A1ED5"/>
    <w:rsid w:val="000A2EA1"/>
    <w:rsid w:val="000A3986"/>
    <w:rsid w:val="000A4857"/>
    <w:rsid w:val="000A4947"/>
    <w:rsid w:val="000A5DF7"/>
    <w:rsid w:val="000A7ABD"/>
    <w:rsid w:val="000A7C07"/>
    <w:rsid w:val="000B0388"/>
    <w:rsid w:val="000B0F8C"/>
    <w:rsid w:val="000B1C68"/>
    <w:rsid w:val="000B1D58"/>
    <w:rsid w:val="000B2904"/>
    <w:rsid w:val="000B501F"/>
    <w:rsid w:val="000C186F"/>
    <w:rsid w:val="000C20D4"/>
    <w:rsid w:val="000C31FD"/>
    <w:rsid w:val="000C3889"/>
    <w:rsid w:val="000C5C71"/>
    <w:rsid w:val="000C78FA"/>
    <w:rsid w:val="000C7E5C"/>
    <w:rsid w:val="000D135A"/>
    <w:rsid w:val="000D1C0E"/>
    <w:rsid w:val="000D205A"/>
    <w:rsid w:val="000D2606"/>
    <w:rsid w:val="000D33EB"/>
    <w:rsid w:val="000D3527"/>
    <w:rsid w:val="000D4E4B"/>
    <w:rsid w:val="000D54FF"/>
    <w:rsid w:val="000D7836"/>
    <w:rsid w:val="000D7D18"/>
    <w:rsid w:val="000E042E"/>
    <w:rsid w:val="000E0463"/>
    <w:rsid w:val="000E11F7"/>
    <w:rsid w:val="000E20D3"/>
    <w:rsid w:val="000E3196"/>
    <w:rsid w:val="000E35EB"/>
    <w:rsid w:val="000E3BC4"/>
    <w:rsid w:val="000E4EDD"/>
    <w:rsid w:val="000E7696"/>
    <w:rsid w:val="000F6B28"/>
    <w:rsid w:val="000F7D62"/>
    <w:rsid w:val="00101E42"/>
    <w:rsid w:val="00102DF4"/>
    <w:rsid w:val="00102F1C"/>
    <w:rsid w:val="00103D66"/>
    <w:rsid w:val="001055DD"/>
    <w:rsid w:val="00106A4F"/>
    <w:rsid w:val="00106FD5"/>
    <w:rsid w:val="00107409"/>
    <w:rsid w:val="001110FC"/>
    <w:rsid w:val="00111B5A"/>
    <w:rsid w:val="0011264C"/>
    <w:rsid w:val="00112795"/>
    <w:rsid w:val="001143EB"/>
    <w:rsid w:val="00114E44"/>
    <w:rsid w:val="00115887"/>
    <w:rsid w:val="0011672E"/>
    <w:rsid w:val="00116CFD"/>
    <w:rsid w:val="00117805"/>
    <w:rsid w:val="001214A4"/>
    <w:rsid w:val="00122812"/>
    <w:rsid w:val="00122EFB"/>
    <w:rsid w:val="00123607"/>
    <w:rsid w:val="00123935"/>
    <w:rsid w:val="001243C1"/>
    <w:rsid w:val="00124DCE"/>
    <w:rsid w:val="0012737D"/>
    <w:rsid w:val="00130E4C"/>
    <w:rsid w:val="00130F30"/>
    <w:rsid w:val="0013141C"/>
    <w:rsid w:val="00131726"/>
    <w:rsid w:val="00132539"/>
    <w:rsid w:val="001327C6"/>
    <w:rsid w:val="001327F7"/>
    <w:rsid w:val="00133EB3"/>
    <w:rsid w:val="00136CC1"/>
    <w:rsid w:val="00136E74"/>
    <w:rsid w:val="001404A7"/>
    <w:rsid w:val="00141559"/>
    <w:rsid w:val="00141D07"/>
    <w:rsid w:val="00141FCF"/>
    <w:rsid w:val="0014235D"/>
    <w:rsid w:val="00143BD6"/>
    <w:rsid w:val="00145E37"/>
    <w:rsid w:val="00146EB9"/>
    <w:rsid w:val="00152479"/>
    <w:rsid w:val="00154541"/>
    <w:rsid w:val="001566F6"/>
    <w:rsid w:val="00162689"/>
    <w:rsid w:val="00163C96"/>
    <w:rsid w:val="001656E0"/>
    <w:rsid w:val="0016735E"/>
    <w:rsid w:val="001709F6"/>
    <w:rsid w:val="00170C82"/>
    <w:rsid w:val="0017207D"/>
    <w:rsid w:val="001729F5"/>
    <w:rsid w:val="00174D50"/>
    <w:rsid w:val="00174E92"/>
    <w:rsid w:val="00175A2C"/>
    <w:rsid w:val="00181543"/>
    <w:rsid w:val="00181550"/>
    <w:rsid w:val="00181DB5"/>
    <w:rsid w:val="00181DEC"/>
    <w:rsid w:val="00182305"/>
    <w:rsid w:val="001829FB"/>
    <w:rsid w:val="00182A1B"/>
    <w:rsid w:val="0018306D"/>
    <w:rsid w:val="0018347F"/>
    <w:rsid w:val="0018362D"/>
    <w:rsid w:val="001847F6"/>
    <w:rsid w:val="00191595"/>
    <w:rsid w:val="00191FB6"/>
    <w:rsid w:val="00196CE2"/>
    <w:rsid w:val="00197CE1"/>
    <w:rsid w:val="001A0379"/>
    <w:rsid w:val="001A0826"/>
    <w:rsid w:val="001A29BA"/>
    <w:rsid w:val="001A2E1E"/>
    <w:rsid w:val="001A3AC2"/>
    <w:rsid w:val="001A3B64"/>
    <w:rsid w:val="001A680D"/>
    <w:rsid w:val="001A7B72"/>
    <w:rsid w:val="001A7BDB"/>
    <w:rsid w:val="001B101B"/>
    <w:rsid w:val="001B19DA"/>
    <w:rsid w:val="001B5B45"/>
    <w:rsid w:val="001B7843"/>
    <w:rsid w:val="001B7CB5"/>
    <w:rsid w:val="001C311A"/>
    <w:rsid w:val="001C3F85"/>
    <w:rsid w:val="001D05F2"/>
    <w:rsid w:val="001D0C1B"/>
    <w:rsid w:val="001D0EE4"/>
    <w:rsid w:val="001D2701"/>
    <w:rsid w:val="001D30A9"/>
    <w:rsid w:val="001D317E"/>
    <w:rsid w:val="001D3C24"/>
    <w:rsid w:val="001D4D41"/>
    <w:rsid w:val="001D58A9"/>
    <w:rsid w:val="001E0843"/>
    <w:rsid w:val="001E17D6"/>
    <w:rsid w:val="001E2FBC"/>
    <w:rsid w:val="001E62AF"/>
    <w:rsid w:val="001F0359"/>
    <w:rsid w:val="001F03F0"/>
    <w:rsid w:val="001F3B61"/>
    <w:rsid w:val="001F4024"/>
    <w:rsid w:val="001F4CBB"/>
    <w:rsid w:val="001F5EE8"/>
    <w:rsid w:val="001F7A33"/>
    <w:rsid w:val="001F7EE2"/>
    <w:rsid w:val="0020151A"/>
    <w:rsid w:val="00203481"/>
    <w:rsid w:val="002036DD"/>
    <w:rsid w:val="00203AC7"/>
    <w:rsid w:val="00203B9D"/>
    <w:rsid w:val="00203D64"/>
    <w:rsid w:val="00207AF3"/>
    <w:rsid w:val="00207CCF"/>
    <w:rsid w:val="0021181F"/>
    <w:rsid w:val="00212D03"/>
    <w:rsid w:val="00213128"/>
    <w:rsid w:val="00215048"/>
    <w:rsid w:val="00215596"/>
    <w:rsid w:val="0022051D"/>
    <w:rsid w:val="00223972"/>
    <w:rsid w:val="002241CC"/>
    <w:rsid w:val="002243C6"/>
    <w:rsid w:val="0022454D"/>
    <w:rsid w:val="002248DF"/>
    <w:rsid w:val="00225CD4"/>
    <w:rsid w:val="002264D8"/>
    <w:rsid w:val="00226F91"/>
    <w:rsid w:val="00227540"/>
    <w:rsid w:val="00231D26"/>
    <w:rsid w:val="00233047"/>
    <w:rsid w:val="0023526C"/>
    <w:rsid w:val="002378B8"/>
    <w:rsid w:val="002401B5"/>
    <w:rsid w:val="00240214"/>
    <w:rsid w:val="002413E6"/>
    <w:rsid w:val="002437BE"/>
    <w:rsid w:val="002452F6"/>
    <w:rsid w:val="0024592B"/>
    <w:rsid w:val="00247549"/>
    <w:rsid w:val="00254665"/>
    <w:rsid w:val="00254692"/>
    <w:rsid w:val="00254869"/>
    <w:rsid w:val="00254F67"/>
    <w:rsid w:val="0025507B"/>
    <w:rsid w:val="00255837"/>
    <w:rsid w:val="00256F3A"/>
    <w:rsid w:val="00260DD8"/>
    <w:rsid w:val="00262938"/>
    <w:rsid w:val="00262BAB"/>
    <w:rsid w:val="002660B4"/>
    <w:rsid w:val="00270A1C"/>
    <w:rsid w:val="00270B3D"/>
    <w:rsid w:val="0027122D"/>
    <w:rsid w:val="002714CE"/>
    <w:rsid w:val="00272E9C"/>
    <w:rsid w:val="002735D8"/>
    <w:rsid w:val="002737DB"/>
    <w:rsid w:val="00274DBF"/>
    <w:rsid w:val="0027505C"/>
    <w:rsid w:val="0027792C"/>
    <w:rsid w:val="00277AF2"/>
    <w:rsid w:val="002822DA"/>
    <w:rsid w:val="00283352"/>
    <w:rsid w:val="0028380B"/>
    <w:rsid w:val="00284109"/>
    <w:rsid w:val="002841CB"/>
    <w:rsid w:val="002863F6"/>
    <w:rsid w:val="00290404"/>
    <w:rsid w:val="00290A08"/>
    <w:rsid w:val="00290FC3"/>
    <w:rsid w:val="00292CEE"/>
    <w:rsid w:val="00292D25"/>
    <w:rsid w:val="002930FA"/>
    <w:rsid w:val="00293ED4"/>
    <w:rsid w:val="0029449E"/>
    <w:rsid w:val="002963AF"/>
    <w:rsid w:val="00297708"/>
    <w:rsid w:val="00297CB1"/>
    <w:rsid w:val="002A06D5"/>
    <w:rsid w:val="002A33EC"/>
    <w:rsid w:val="002A6EC2"/>
    <w:rsid w:val="002A7E78"/>
    <w:rsid w:val="002B02B5"/>
    <w:rsid w:val="002B031A"/>
    <w:rsid w:val="002B0ED2"/>
    <w:rsid w:val="002B1555"/>
    <w:rsid w:val="002B193C"/>
    <w:rsid w:val="002B199D"/>
    <w:rsid w:val="002B1F07"/>
    <w:rsid w:val="002B2ACA"/>
    <w:rsid w:val="002B66C9"/>
    <w:rsid w:val="002C2715"/>
    <w:rsid w:val="002C4E0B"/>
    <w:rsid w:val="002C779E"/>
    <w:rsid w:val="002D4421"/>
    <w:rsid w:val="002D451D"/>
    <w:rsid w:val="002D4E71"/>
    <w:rsid w:val="002D5A84"/>
    <w:rsid w:val="002D76DA"/>
    <w:rsid w:val="002E105E"/>
    <w:rsid w:val="002E2A5C"/>
    <w:rsid w:val="002E2FEE"/>
    <w:rsid w:val="002E5AEA"/>
    <w:rsid w:val="002E70EB"/>
    <w:rsid w:val="002E7C81"/>
    <w:rsid w:val="002F0B8B"/>
    <w:rsid w:val="002F317C"/>
    <w:rsid w:val="002F63F2"/>
    <w:rsid w:val="002F6FAA"/>
    <w:rsid w:val="002F758C"/>
    <w:rsid w:val="002F761A"/>
    <w:rsid w:val="002F7C2F"/>
    <w:rsid w:val="0030059B"/>
    <w:rsid w:val="003010EA"/>
    <w:rsid w:val="00304458"/>
    <w:rsid w:val="003056CF"/>
    <w:rsid w:val="003125D2"/>
    <w:rsid w:val="00312D13"/>
    <w:rsid w:val="00316921"/>
    <w:rsid w:val="0031727F"/>
    <w:rsid w:val="00320ED1"/>
    <w:rsid w:val="003211D1"/>
    <w:rsid w:val="00321499"/>
    <w:rsid w:val="003228C5"/>
    <w:rsid w:val="00324832"/>
    <w:rsid w:val="0032754D"/>
    <w:rsid w:val="00330887"/>
    <w:rsid w:val="003313C0"/>
    <w:rsid w:val="00334DF4"/>
    <w:rsid w:val="00336047"/>
    <w:rsid w:val="0034013D"/>
    <w:rsid w:val="00342496"/>
    <w:rsid w:val="00342CF0"/>
    <w:rsid w:val="00343726"/>
    <w:rsid w:val="00345229"/>
    <w:rsid w:val="00351A73"/>
    <w:rsid w:val="00353DC2"/>
    <w:rsid w:val="00355350"/>
    <w:rsid w:val="00355FE6"/>
    <w:rsid w:val="00356DD7"/>
    <w:rsid w:val="00357093"/>
    <w:rsid w:val="00357B0B"/>
    <w:rsid w:val="00357B3D"/>
    <w:rsid w:val="00361360"/>
    <w:rsid w:val="00361EFF"/>
    <w:rsid w:val="003620C1"/>
    <w:rsid w:val="00362982"/>
    <w:rsid w:val="00364196"/>
    <w:rsid w:val="0036448E"/>
    <w:rsid w:val="00364EBB"/>
    <w:rsid w:val="003655B5"/>
    <w:rsid w:val="00365B91"/>
    <w:rsid w:val="003663EC"/>
    <w:rsid w:val="0036649D"/>
    <w:rsid w:val="00367C8B"/>
    <w:rsid w:val="00370D7D"/>
    <w:rsid w:val="003732EF"/>
    <w:rsid w:val="003747B1"/>
    <w:rsid w:val="0037508B"/>
    <w:rsid w:val="00380C84"/>
    <w:rsid w:val="00381BDF"/>
    <w:rsid w:val="00382880"/>
    <w:rsid w:val="003841B6"/>
    <w:rsid w:val="00385496"/>
    <w:rsid w:val="003855A2"/>
    <w:rsid w:val="00390749"/>
    <w:rsid w:val="00391C36"/>
    <w:rsid w:val="003927E5"/>
    <w:rsid w:val="00392A6B"/>
    <w:rsid w:val="00392A93"/>
    <w:rsid w:val="00392DA9"/>
    <w:rsid w:val="0039417C"/>
    <w:rsid w:val="00394F3C"/>
    <w:rsid w:val="00394F62"/>
    <w:rsid w:val="00395FEC"/>
    <w:rsid w:val="00396749"/>
    <w:rsid w:val="00397A5C"/>
    <w:rsid w:val="00397E0D"/>
    <w:rsid w:val="003A097A"/>
    <w:rsid w:val="003A1A67"/>
    <w:rsid w:val="003A1AC9"/>
    <w:rsid w:val="003A236D"/>
    <w:rsid w:val="003A302E"/>
    <w:rsid w:val="003A44F9"/>
    <w:rsid w:val="003A6097"/>
    <w:rsid w:val="003A61CB"/>
    <w:rsid w:val="003B0C64"/>
    <w:rsid w:val="003B1D89"/>
    <w:rsid w:val="003B2369"/>
    <w:rsid w:val="003B23F8"/>
    <w:rsid w:val="003B2B9A"/>
    <w:rsid w:val="003B57E2"/>
    <w:rsid w:val="003B5C7F"/>
    <w:rsid w:val="003B6417"/>
    <w:rsid w:val="003C0D23"/>
    <w:rsid w:val="003C2FD5"/>
    <w:rsid w:val="003C5BB1"/>
    <w:rsid w:val="003C666E"/>
    <w:rsid w:val="003D0518"/>
    <w:rsid w:val="003D0E87"/>
    <w:rsid w:val="003D29DC"/>
    <w:rsid w:val="003D2E9E"/>
    <w:rsid w:val="003D45BD"/>
    <w:rsid w:val="003D46E8"/>
    <w:rsid w:val="003D7855"/>
    <w:rsid w:val="003D7D6A"/>
    <w:rsid w:val="003E072E"/>
    <w:rsid w:val="003E14F1"/>
    <w:rsid w:val="003E295A"/>
    <w:rsid w:val="003E76A6"/>
    <w:rsid w:val="003E7802"/>
    <w:rsid w:val="003F04ED"/>
    <w:rsid w:val="003F4CE2"/>
    <w:rsid w:val="003F5752"/>
    <w:rsid w:val="003F5D1E"/>
    <w:rsid w:val="003F5F17"/>
    <w:rsid w:val="003F6622"/>
    <w:rsid w:val="003F728F"/>
    <w:rsid w:val="003F75BF"/>
    <w:rsid w:val="003F7B2D"/>
    <w:rsid w:val="00400897"/>
    <w:rsid w:val="00401875"/>
    <w:rsid w:val="004149F6"/>
    <w:rsid w:val="0041651C"/>
    <w:rsid w:val="004171A8"/>
    <w:rsid w:val="0042189E"/>
    <w:rsid w:val="00421F38"/>
    <w:rsid w:val="00422106"/>
    <w:rsid w:val="00422394"/>
    <w:rsid w:val="004226D9"/>
    <w:rsid w:val="004226E7"/>
    <w:rsid w:val="004227B6"/>
    <w:rsid w:val="004231E4"/>
    <w:rsid w:val="00424FF6"/>
    <w:rsid w:val="0042568A"/>
    <w:rsid w:val="004259DF"/>
    <w:rsid w:val="00425BDE"/>
    <w:rsid w:val="00426EEC"/>
    <w:rsid w:val="00427C32"/>
    <w:rsid w:val="004310FD"/>
    <w:rsid w:val="004315E3"/>
    <w:rsid w:val="00434C75"/>
    <w:rsid w:val="00436377"/>
    <w:rsid w:val="00436463"/>
    <w:rsid w:val="004367D6"/>
    <w:rsid w:val="00436A8F"/>
    <w:rsid w:val="00437715"/>
    <w:rsid w:val="00437BDA"/>
    <w:rsid w:val="0044104D"/>
    <w:rsid w:val="004420C5"/>
    <w:rsid w:val="00442284"/>
    <w:rsid w:val="00442C4E"/>
    <w:rsid w:val="00445C15"/>
    <w:rsid w:val="004463FC"/>
    <w:rsid w:val="00446FB7"/>
    <w:rsid w:val="00450436"/>
    <w:rsid w:val="00450697"/>
    <w:rsid w:val="00451A0A"/>
    <w:rsid w:val="0045704D"/>
    <w:rsid w:val="004576A9"/>
    <w:rsid w:val="00457759"/>
    <w:rsid w:val="00460C23"/>
    <w:rsid w:val="00461BD8"/>
    <w:rsid w:val="00467540"/>
    <w:rsid w:val="004709E9"/>
    <w:rsid w:val="00471190"/>
    <w:rsid w:val="00471ADF"/>
    <w:rsid w:val="00471BBF"/>
    <w:rsid w:val="004740F3"/>
    <w:rsid w:val="00475935"/>
    <w:rsid w:val="004809D5"/>
    <w:rsid w:val="0048144B"/>
    <w:rsid w:val="004855DD"/>
    <w:rsid w:val="004861F3"/>
    <w:rsid w:val="00486A6D"/>
    <w:rsid w:val="004907EA"/>
    <w:rsid w:val="00490FCB"/>
    <w:rsid w:val="0049241D"/>
    <w:rsid w:val="00492743"/>
    <w:rsid w:val="00493D2F"/>
    <w:rsid w:val="00494CED"/>
    <w:rsid w:val="00495436"/>
    <w:rsid w:val="00495623"/>
    <w:rsid w:val="00496EBC"/>
    <w:rsid w:val="00497628"/>
    <w:rsid w:val="00497C3C"/>
    <w:rsid w:val="004A107E"/>
    <w:rsid w:val="004A138D"/>
    <w:rsid w:val="004A2E35"/>
    <w:rsid w:val="004A35B7"/>
    <w:rsid w:val="004A7265"/>
    <w:rsid w:val="004A7515"/>
    <w:rsid w:val="004B039E"/>
    <w:rsid w:val="004B3865"/>
    <w:rsid w:val="004B6523"/>
    <w:rsid w:val="004C3158"/>
    <w:rsid w:val="004C3F03"/>
    <w:rsid w:val="004C5ACD"/>
    <w:rsid w:val="004D3846"/>
    <w:rsid w:val="004D38F8"/>
    <w:rsid w:val="004D5392"/>
    <w:rsid w:val="004D6D99"/>
    <w:rsid w:val="004E0778"/>
    <w:rsid w:val="004E0E6A"/>
    <w:rsid w:val="004E316D"/>
    <w:rsid w:val="004E4BC9"/>
    <w:rsid w:val="004E6964"/>
    <w:rsid w:val="004E6B80"/>
    <w:rsid w:val="004E6E07"/>
    <w:rsid w:val="004F0667"/>
    <w:rsid w:val="004F112E"/>
    <w:rsid w:val="004F389A"/>
    <w:rsid w:val="004F47BC"/>
    <w:rsid w:val="004F4EC3"/>
    <w:rsid w:val="004F5E72"/>
    <w:rsid w:val="004F5F97"/>
    <w:rsid w:val="004F73C6"/>
    <w:rsid w:val="004F7679"/>
    <w:rsid w:val="00503839"/>
    <w:rsid w:val="00503B60"/>
    <w:rsid w:val="005043A2"/>
    <w:rsid w:val="005054E0"/>
    <w:rsid w:val="00506B1C"/>
    <w:rsid w:val="00507905"/>
    <w:rsid w:val="00507E54"/>
    <w:rsid w:val="00511025"/>
    <w:rsid w:val="00512502"/>
    <w:rsid w:val="005137D5"/>
    <w:rsid w:val="00513850"/>
    <w:rsid w:val="00514275"/>
    <w:rsid w:val="00514840"/>
    <w:rsid w:val="00514AA5"/>
    <w:rsid w:val="005164D9"/>
    <w:rsid w:val="00516E7D"/>
    <w:rsid w:val="00516F19"/>
    <w:rsid w:val="00517029"/>
    <w:rsid w:val="005206B5"/>
    <w:rsid w:val="005210DD"/>
    <w:rsid w:val="00521445"/>
    <w:rsid w:val="00521750"/>
    <w:rsid w:val="005229CA"/>
    <w:rsid w:val="00522E17"/>
    <w:rsid w:val="00525047"/>
    <w:rsid w:val="00526825"/>
    <w:rsid w:val="005273D6"/>
    <w:rsid w:val="0053038B"/>
    <w:rsid w:val="005303AD"/>
    <w:rsid w:val="005313EE"/>
    <w:rsid w:val="005318EA"/>
    <w:rsid w:val="005368B3"/>
    <w:rsid w:val="00536C52"/>
    <w:rsid w:val="00536EB6"/>
    <w:rsid w:val="0053793E"/>
    <w:rsid w:val="005401D0"/>
    <w:rsid w:val="00540682"/>
    <w:rsid w:val="00542F52"/>
    <w:rsid w:val="00544A17"/>
    <w:rsid w:val="00544B6B"/>
    <w:rsid w:val="00544EEC"/>
    <w:rsid w:val="005463ED"/>
    <w:rsid w:val="00546FE0"/>
    <w:rsid w:val="00547DC8"/>
    <w:rsid w:val="00550FDA"/>
    <w:rsid w:val="0055156A"/>
    <w:rsid w:val="00551D0A"/>
    <w:rsid w:val="0055212C"/>
    <w:rsid w:val="00552990"/>
    <w:rsid w:val="0055666D"/>
    <w:rsid w:val="00560FA4"/>
    <w:rsid w:val="00562260"/>
    <w:rsid w:val="0056425D"/>
    <w:rsid w:val="0056490A"/>
    <w:rsid w:val="00565E30"/>
    <w:rsid w:val="00570C9E"/>
    <w:rsid w:val="005710F2"/>
    <w:rsid w:val="00574448"/>
    <w:rsid w:val="00575D67"/>
    <w:rsid w:val="00581B2B"/>
    <w:rsid w:val="00581BAB"/>
    <w:rsid w:val="005823E1"/>
    <w:rsid w:val="00582BC8"/>
    <w:rsid w:val="00585B28"/>
    <w:rsid w:val="00586D70"/>
    <w:rsid w:val="00586EEE"/>
    <w:rsid w:val="005872E2"/>
    <w:rsid w:val="00591EB0"/>
    <w:rsid w:val="005924FF"/>
    <w:rsid w:val="00592669"/>
    <w:rsid w:val="00593ED4"/>
    <w:rsid w:val="00594CB1"/>
    <w:rsid w:val="00597271"/>
    <w:rsid w:val="005A292C"/>
    <w:rsid w:val="005A2B0D"/>
    <w:rsid w:val="005A5E44"/>
    <w:rsid w:val="005A5EFB"/>
    <w:rsid w:val="005A5F8B"/>
    <w:rsid w:val="005A6251"/>
    <w:rsid w:val="005A6B1F"/>
    <w:rsid w:val="005A6BEB"/>
    <w:rsid w:val="005A78B3"/>
    <w:rsid w:val="005A7C38"/>
    <w:rsid w:val="005B33FC"/>
    <w:rsid w:val="005B51B5"/>
    <w:rsid w:val="005B6B27"/>
    <w:rsid w:val="005B708B"/>
    <w:rsid w:val="005B734B"/>
    <w:rsid w:val="005B7F24"/>
    <w:rsid w:val="005C02A8"/>
    <w:rsid w:val="005C19D3"/>
    <w:rsid w:val="005C2239"/>
    <w:rsid w:val="005C28F3"/>
    <w:rsid w:val="005C31BC"/>
    <w:rsid w:val="005C33A3"/>
    <w:rsid w:val="005C3E5D"/>
    <w:rsid w:val="005C68AF"/>
    <w:rsid w:val="005C6A7F"/>
    <w:rsid w:val="005C7C1C"/>
    <w:rsid w:val="005C7C4B"/>
    <w:rsid w:val="005D0CAF"/>
    <w:rsid w:val="005D3B71"/>
    <w:rsid w:val="005E3158"/>
    <w:rsid w:val="005E378E"/>
    <w:rsid w:val="005E3C63"/>
    <w:rsid w:val="005E575A"/>
    <w:rsid w:val="005F0E05"/>
    <w:rsid w:val="005F3633"/>
    <w:rsid w:val="005F4839"/>
    <w:rsid w:val="005F691A"/>
    <w:rsid w:val="00600591"/>
    <w:rsid w:val="0060219B"/>
    <w:rsid w:val="00602EAF"/>
    <w:rsid w:val="00603E69"/>
    <w:rsid w:val="0060422F"/>
    <w:rsid w:val="0060426C"/>
    <w:rsid w:val="00604597"/>
    <w:rsid w:val="00605CAB"/>
    <w:rsid w:val="00606289"/>
    <w:rsid w:val="00606A87"/>
    <w:rsid w:val="00606E87"/>
    <w:rsid w:val="00606F1B"/>
    <w:rsid w:val="00610031"/>
    <w:rsid w:val="0061027A"/>
    <w:rsid w:val="006126A4"/>
    <w:rsid w:val="00612875"/>
    <w:rsid w:val="00612DB2"/>
    <w:rsid w:val="006133ED"/>
    <w:rsid w:val="0061450D"/>
    <w:rsid w:val="00617194"/>
    <w:rsid w:val="0062053B"/>
    <w:rsid w:val="00620F74"/>
    <w:rsid w:val="0062125D"/>
    <w:rsid w:val="0062203F"/>
    <w:rsid w:val="0062330B"/>
    <w:rsid w:val="006233B3"/>
    <w:rsid w:val="00623AB7"/>
    <w:rsid w:val="00624499"/>
    <w:rsid w:val="00626743"/>
    <w:rsid w:val="00627F0D"/>
    <w:rsid w:val="006305D1"/>
    <w:rsid w:val="006328DD"/>
    <w:rsid w:val="00633316"/>
    <w:rsid w:val="00634E76"/>
    <w:rsid w:val="006355CC"/>
    <w:rsid w:val="0064418A"/>
    <w:rsid w:val="00644F3D"/>
    <w:rsid w:val="0064515D"/>
    <w:rsid w:val="0064546F"/>
    <w:rsid w:val="00650170"/>
    <w:rsid w:val="0065089B"/>
    <w:rsid w:val="00651EA7"/>
    <w:rsid w:val="00652F91"/>
    <w:rsid w:val="006535B6"/>
    <w:rsid w:val="00655AA5"/>
    <w:rsid w:val="00657221"/>
    <w:rsid w:val="00661602"/>
    <w:rsid w:val="00661B88"/>
    <w:rsid w:val="00664D59"/>
    <w:rsid w:val="00665952"/>
    <w:rsid w:val="00666976"/>
    <w:rsid w:val="00670EAD"/>
    <w:rsid w:val="00670EF3"/>
    <w:rsid w:val="00672F5B"/>
    <w:rsid w:val="00674919"/>
    <w:rsid w:val="00675DB8"/>
    <w:rsid w:val="006773EB"/>
    <w:rsid w:val="006817BC"/>
    <w:rsid w:val="006818B3"/>
    <w:rsid w:val="00684831"/>
    <w:rsid w:val="00684A40"/>
    <w:rsid w:val="00684D60"/>
    <w:rsid w:val="00687213"/>
    <w:rsid w:val="00687646"/>
    <w:rsid w:val="00690646"/>
    <w:rsid w:val="0069184A"/>
    <w:rsid w:val="006919D9"/>
    <w:rsid w:val="00691A19"/>
    <w:rsid w:val="0069245F"/>
    <w:rsid w:val="00695BF4"/>
    <w:rsid w:val="00697AC9"/>
    <w:rsid w:val="006A011F"/>
    <w:rsid w:val="006A0C55"/>
    <w:rsid w:val="006A11F0"/>
    <w:rsid w:val="006A23C5"/>
    <w:rsid w:val="006A34B9"/>
    <w:rsid w:val="006A542B"/>
    <w:rsid w:val="006A6E64"/>
    <w:rsid w:val="006B0352"/>
    <w:rsid w:val="006B09DE"/>
    <w:rsid w:val="006B2F77"/>
    <w:rsid w:val="006B5154"/>
    <w:rsid w:val="006B686A"/>
    <w:rsid w:val="006B76AD"/>
    <w:rsid w:val="006C08E1"/>
    <w:rsid w:val="006C1463"/>
    <w:rsid w:val="006C17E5"/>
    <w:rsid w:val="006C1DDE"/>
    <w:rsid w:val="006C1EBB"/>
    <w:rsid w:val="006C2864"/>
    <w:rsid w:val="006C2E1A"/>
    <w:rsid w:val="006C3361"/>
    <w:rsid w:val="006C43AD"/>
    <w:rsid w:val="006C6E00"/>
    <w:rsid w:val="006C7383"/>
    <w:rsid w:val="006C77BA"/>
    <w:rsid w:val="006D0246"/>
    <w:rsid w:val="006D0A14"/>
    <w:rsid w:val="006D1226"/>
    <w:rsid w:val="006D2420"/>
    <w:rsid w:val="006D2E3B"/>
    <w:rsid w:val="006D3156"/>
    <w:rsid w:val="006D4818"/>
    <w:rsid w:val="006D76BE"/>
    <w:rsid w:val="006E1406"/>
    <w:rsid w:val="006E1501"/>
    <w:rsid w:val="006E3138"/>
    <w:rsid w:val="006E32B1"/>
    <w:rsid w:val="006E7358"/>
    <w:rsid w:val="006F0A65"/>
    <w:rsid w:val="006F1625"/>
    <w:rsid w:val="006F1E67"/>
    <w:rsid w:val="006F5246"/>
    <w:rsid w:val="006F552E"/>
    <w:rsid w:val="006F55FE"/>
    <w:rsid w:val="006F5614"/>
    <w:rsid w:val="006F72CC"/>
    <w:rsid w:val="007009A6"/>
    <w:rsid w:val="00700A0B"/>
    <w:rsid w:val="007025D0"/>
    <w:rsid w:val="00704030"/>
    <w:rsid w:val="00710F7A"/>
    <w:rsid w:val="0071592F"/>
    <w:rsid w:val="00716AAD"/>
    <w:rsid w:val="00720A8E"/>
    <w:rsid w:val="00721FC1"/>
    <w:rsid w:val="00724CB0"/>
    <w:rsid w:val="00726359"/>
    <w:rsid w:val="00727043"/>
    <w:rsid w:val="007313BA"/>
    <w:rsid w:val="007317F6"/>
    <w:rsid w:val="00731E5B"/>
    <w:rsid w:val="0073346F"/>
    <w:rsid w:val="0073393E"/>
    <w:rsid w:val="0073412F"/>
    <w:rsid w:val="00735060"/>
    <w:rsid w:val="007356EA"/>
    <w:rsid w:val="00735C7D"/>
    <w:rsid w:val="00737757"/>
    <w:rsid w:val="007408F2"/>
    <w:rsid w:val="00741AC6"/>
    <w:rsid w:val="0074447C"/>
    <w:rsid w:val="00744E39"/>
    <w:rsid w:val="007457E8"/>
    <w:rsid w:val="0074625B"/>
    <w:rsid w:val="00754510"/>
    <w:rsid w:val="007561D1"/>
    <w:rsid w:val="007563CC"/>
    <w:rsid w:val="0075664F"/>
    <w:rsid w:val="00757BA3"/>
    <w:rsid w:val="007611F6"/>
    <w:rsid w:val="00761BE5"/>
    <w:rsid w:val="00764608"/>
    <w:rsid w:val="007669E2"/>
    <w:rsid w:val="00770FFC"/>
    <w:rsid w:val="00771164"/>
    <w:rsid w:val="00771C0B"/>
    <w:rsid w:val="0077637C"/>
    <w:rsid w:val="00780F25"/>
    <w:rsid w:val="00783241"/>
    <w:rsid w:val="00785389"/>
    <w:rsid w:val="00785B15"/>
    <w:rsid w:val="0078602E"/>
    <w:rsid w:val="00786FD2"/>
    <w:rsid w:val="00791A70"/>
    <w:rsid w:val="0079627C"/>
    <w:rsid w:val="007962E5"/>
    <w:rsid w:val="00796D40"/>
    <w:rsid w:val="007970EF"/>
    <w:rsid w:val="00797341"/>
    <w:rsid w:val="007A0234"/>
    <w:rsid w:val="007A0DBE"/>
    <w:rsid w:val="007A1BCB"/>
    <w:rsid w:val="007A2091"/>
    <w:rsid w:val="007A3042"/>
    <w:rsid w:val="007A3F0E"/>
    <w:rsid w:val="007A468F"/>
    <w:rsid w:val="007A53C6"/>
    <w:rsid w:val="007A5731"/>
    <w:rsid w:val="007A687D"/>
    <w:rsid w:val="007B089A"/>
    <w:rsid w:val="007B3507"/>
    <w:rsid w:val="007B5D3B"/>
    <w:rsid w:val="007B5E75"/>
    <w:rsid w:val="007B7329"/>
    <w:rsid w:val="007C14E8"/>
    <w:rsid w:val="007C1A8C"/>
    <w:rsid w:val="007C2423"/>
    <w:rsid w:val="007C2B3F"/>
    <w:rsid w:val="007C3689"/>
    <w:rsid w:val="007C3F8D"/>
    <w:rsid w:val="007C4667"/>
    <w:rsid w:val="007C4CD3"/>
    <w:rsid w:val="007C66EC"/>
    <w:rsid w:val="007C796D"/>
    <w:rsid w:val="007D265D"/>
    <w:rsid w:val="007D308D"/>
    <w:rsid w:val="007D3589"/>
    <w:rsid w:val="007D37A4"/>
    <w:rsid w:val="007D3D59"/>
    <w:rsid w:val="007D46AA"/>
    <w:rsid w:val="007D4DD1"/>
    <w:rsid w:val="007D75A1"/>
    <w:rsid w:val="007E076A"/>
    <w:rsid w:val="007E0916"/>
    <w:rsid w:val="007E2C50"/>
    <w:rsid w:val="007E3A65"/>
    <w:rsid w:val="007E4A2C"/>
    <w:rsid w:val="007E6B9A"/>
    <w:rsid w:val="007F2E20"/>
    <w:rsid w:val="00800082"/>
    <w:rsid w:val="00802B81"/>
    <w:rsid w:val="00804B5C"/>
    <w:rsid w:val="008055D1"/>
    <w:rsid w:val="00805AF8"/>
    <w:rsid w:val="008072FB"/>
    <w:rsid w:val="0080759B"/>
    <w:rsid w:val="00813140"/>
    <w:rsid w:val="00813642"/>
    <w:rsid w:val="00814223"/>
    <w:rsid w:val="008145CE"/>
    <w:rsid w:val="00814983"/>
    <w:rsid w:val="00817970"/>
    <w:rsid w:val="00817B9A"/>
    <w:rsid w:val="00820F05"/>
    <w:rsid w:val="00821B5B"/>
    <w:rsid w:val="0082296C"/>
    <w:rsid w:val="008238A5"/>
    <w:rsid w:val="00826790"/>
    <w:rsid w:val="00826C42"/>
    <w:rsid w:val="00833525"/>
    <w:rsid w:val="008367EB"/>
    <w:rsid w:val="0084062F"/>
    <w:rsid w:val="008411A9"/>
    <w:rsid w:val="00841CD3"/>
    <w:rsid w:val="00844349"/>
    <w:rsid w:val="008463EB"/>
    <w:rsid w:val="008468E7"/>
    <w:rsid w:val="008476D4"/>
    <w:rsid w:val="00847B6D"/>
    <w:rsid w:val="0085111A"/>
    <w:rsid w:val="00852743"/>
    <w:rsid w:val="00853FB1"/>
    <w:rsid w:val="00854AC9"/>
    <w:rsid w:val="00856D42"/>
    <w:rsid w:val="008606A8"/>
    <w:rsid w:val="00860CE1"/>
    <w:rsid w:val="00861612"/>
    <w:rsid w:val="00861950"/>
    <w:rsid w:val="008641A1"/>
    <w:rsid w:val="00865D8A"/>
    <w:rsid w:val="0086756B"/>
    <w:rsid w:val="00867A33"/>
    <w:rsid w:val="00871273"/>
    <w:rsid w:val="0087137D"/>
    <w:rsid w:val="0087203C"/>
    <w:rsid w:val="00872A5B"/>
    <w:rsid w:val="00874EB9"/>
    <w:rsid w:val="00876D48"/>
    <w:rsid w:val="00877015"/>
    <w:rsid w:val="00880CCD"/>
    <w:rsid w:val="0088109F"/>
    <w:rsid w:val="008812A3"/>
    <w:rsid w:val="008823FF"/>
    <w:rsid w:val="00883D57"/>
    <w:rsid w:val="00884269"/>
    <w:rsid w:val="008847FE"/>
    <w:rsid w:val="008855F1"/>
    <w:rsid w:val="00886007"/>
    <w:rsid w:val="0088623A"/>
    <w:rsid w:val="008911E9"/>
    <w:rsid w:val="0089143E"/>
    <w:rsid w:val="00893230"/>
    <w:rsid w:val="00893F79"/>
    <w:rsid w:val="00896286"/>
    <w:rsid w:val="008965F1"/>
    <w:rsid w:val="00897C6F"/>
    <w:rsid w:val="008A0047"/>
    <w:rsid w:val="008A1564"/>
    <w:rsid w:val="008A1878"/>
    <w:rsid w:val="008A2C7D"/>
    <w:rsid w:val="008A42A2"/>
    <w:rsid w:val="008A618E"/>
    <w:rsid w:val="008A638B"/>
    <w:rsid w:val="008A6499"/>
    <w:rsid w:val="008A69EB"/>
    <w:rsid w:val="008B0F4E"/>
    <w:rsid w:val="008B7A23"/>
    <w:rsid w:val="008C035B"/>
    <w:rsid w:val="008C1CCA"/>
    <w:rsid w:val="008C2272"/>
    <w:rsid w:val="008C2432"/>
    <w:rsid w:val="008C7894"/>
    <w:rsid w:val="008D03FD"/>
    <w:rsid w:val="008D43CF"/>
    <w:rsid w:val="008E0EA5"/>
    <w:rsid w:val="008E106A"/>
    <w:rsid w:val="008E1814"/>
    <w:rsid w:val="008E229F"/>
    <w:rsid w:val="008E2651"/>
    <w:rsid w:val="008E34BF"/>
    <w:rsid w:val="008E48CD"/>
    <w:rsid w:val="008E756C"/>
    <w:rsid w:val="008E7C9B"/>
    <w:rsid w:val="008F0C1F"/>
    <w:rsid w:val="008F266F"/>
    <w:rsid w:val="008F29E3"/>
    <w:rsid w:val="008F2A53"/>
    <w:rsid w:val="008F2F1E"/>
    <w:rsid w:val="008F4ED7"/>
    <w:rsid w:val="008F5C02"/>
    <w:rsid w:val="008F5D72"/>
    <w:rsid w:val="008F6925"/>
    <w:rsid w:val="00901FDB"/>
    <w:rsid w:val="00902D4C"/>
    <w:rsid w:val="00902F62"/>
    <w:rsid w:val="00903714"/>
    <w:rsid w:val="0090510E"/>
    <w:rsid w:val="009051E2"/>
    <w:rsid w:val="00905415"/>
    <w:rsid w:val="00905731"/>
    <w:rsid w:val="009058FD"/>
    <w:rsid w:val="009068D6"/>
    <w:rsid w:val="00907BD0"/>
    <w:rsid w:val="00910450"/>
    <w:rsid w:val="00912929"/>
    <w:rsid w:val="00913292"/>
    <w:rsid w:val="00913875"/>
    <w:rsid w:val="00913C66"/>
    <w:rsid w:val="009140A6"/>
    <w:rsid w:val="00916F22"/>
    <w:rsid w:val="009235BA"/>
    <w:rsid w:val="00923B58"/>
    <w:rsid w:val="009263D9"/>
    <w:rsid w:val="00930146"/>
    <w:rsid w:val="00930150"/>
    <w:rsid w:val="00930BE5"/>
    <w:rsid w:val="00931669"/>
    <w:rsid w:val="00931A55"/>
    <w:rsid w:val="00931A6A"/>
    <w:rsid w:val="00931CE4"/>
    <w:rsid w:val="00931FAC"/>
    <w:rsid w:val="00932C83"/>
    <w:rsid w:val="00932FC7"/>
    <w:rsid w:val="00933C3C"/>
    <w:rsid w:val="009345EB"/>
    <w:rsid w:val="00934F49"/>
    <w:rsid w:val="009359CF"/>
    <w:rsid w:val="00936580"/>
    <w:rsid w:val="00937E93"/>
    <w:rsid w:val="00942BA8"/>
    <w:rsid w:val="00943C8E"/>
    <w:rsid w:val="00944E7C"/>
    <w:rsid w:val="00946731"/>
    <w:rsid w:val="009504EB"/>
    <w:rsid w:val="009509DE"/>
    <w:rsid w:val="009510A5"/>
    <w:rsid w:val="00951BA0"/>
    <w:rsid w:val="00952047"/>
    <w:rsid w:val="00952517"/>
    <w:rsid w:val="00952850"/>
    <w:rsid w:val="00953E11"/>
    <w:rsid w:val="009546B0"/>
    <w:rsid w:val="0095480E"/>
    <w:rsid w:val="009557EC"/>
    <w:rsid w:val="00955820"/>
    <w:rsid w:val="00955B7A"/>
    <w:rsid w:val="00957CA5"/>
    <w:rsid w:val="0096020D"/>
    <w:rsid w:val="00960F9C"/>
    <w:rsid w:val="00961017"/>
    <w:rsid w:val="0096131F"/>
    <w:rsid w:val="009627E1"/>
    <w:rsid w:val="0096398B"/>
    <w:rsid w:val="00963D7B"/>
    <w:rsid w:val="00964834"/>
    <w:rsid w:val="00967590"/>
    <w:rsid w:val="00967D37"/>
    <w:rsid w:val="00971054"/>
    <w:rsid w:val="00971341"/>
    <w:rsid w:val="009771D5"/>
    <w:rsid w:val="00985199"/>
    <w:rsid w:val="00985528"/>
    <w:rsid w:val="00986E05"/>
    <w:rsid w:val="00993963"/>
    <w:rsid w:val="009942C9"/>
    <w:rsid w:val="0099441B"/>
    <w:rsid w:val="00994DF0"/>
    <w:rsid w:val="00995513"/>
    <w:rsid w:val="00996FCB"/>
    <w:rsid w:val="009A28A6"/>
    <w:rsid w:val="009A5C7D"/>
    <w:rsid w:val="009A761E"/>
    <w:rsid w:val="009B03FC"/>
    <w:rsid w:val="009B0757"/>
    <w:rsid w:val="009B0FEA"/>
    <w:rsid w:val="009B1EB3"/>
    <w:rsid w:val="009B2930"/>
    <w:rsid w:val="009B2A3F"/>
    <w:rsid w:val="009B3398"/>
    <w:rsid w:val="009B5F69"/>
    <w:rsid w:val="009B623F"/>
    <w:rsid w:val="009B6326"/>
    <w:rsid w:val="009B6ECA"/>
    <w:rsid w:val="009C23CA"/>
    <w:rsid w:val="009C3950"/>
    <w:rsid w:val="009C6A9E"/>
    <w:rsid w:val="009D1B1A"/>
    <w:rsid w:val="009D24C0"/>
    <w:rsid w:val="009D2F53"/>
    <w:rsid w:val="009D41E9"/>
    <w:rsid w:val="009E25CF"/>
    <w:rsid w:val="009E2C57"/>
    <w:rsid w:val="009E6146"/>
    <w:rsid w:val="009E6FCD"/>
    <w:rsid w:val="009F0874"/>
    <w:rsid w:val="009F11EF"/>
    <w:rsid w:val="009F249F"/>
    <w:rsid w:val="009F3DB6"/>
    <w:rsid w:val="009F7B28"/>
    <w:rsid w:val="00A0353E"/>
    <w:rsid w:val="00A0628F"/>
    <w:rsid w:val="00A06685"/>
    <w:rsid w:val="00A06689"/>
    <w:rsid w:val="00A07878"/>
    <w:rsid w:val="00A12059"/>
    <w:rsid w:val="00A161B3"/>
    <w:rsid w:val="00A1682C"/>
    <w:rsid w:val="00A239A5"/>
    <w:rsid w:val="00A259B0"/>
    <w:rsid w:val="00A25E2A"/>
    <w:rsid w:val="00A25EF8"/>
    <w:rsid w:val="00A34BD0"/>
    <w:rsid w:val="00A35140"/>
    <w:rsid w:val="00A37F82"/>
    <w:rsid w:val="00A41337"/>
    <w:rsid w:val="00A44089"/>
    <w:rsid w:val="00A449F4"/>
    <w:rsid w:val="00A44B94"/>
    <w:rsid w:val="00A500A6"/>
    <w:rsid w:val="00A51BFA"/>
    <w:rsid w:val="00A54FB6"/>
    <w:rsid w:val="00A55049"/>
    <w:rsid w:val="00A55089"/>
    <w:rsid w:val="00A60C0C"/>
    <w:rsid w:val="00A64B4B"/>
    <w:rsid w:val="00A6663E"/>
    <w:rsid w:val="00A67907"/>
    <w:rsid w:val="00A70A45"/>
    <w:rsid w:val="00A71865"/>
    <w:rsid w:val="00A71D17"/>
    <w:rsid w:val="00A72712"/>
    <w:rsid w:val="00A74858"/>
    <w:rsid w:val="00A76309"/>
    <w:rsid w:val="00A77321"/>
    <w:rsid w:val="00A7762D"/>
    <w:rsid w:val="00A779A2"/>
    <w:rsid w:val="00A80B4A"/>
    <w:rsid w:val="00A8120B"/>
    <w:rsid w:val="00A831D0"/>
    <w:rsid w:val="00A837BE"/>
    <w:rsid w:val="00A840C3"/>
    <w:rsid w:val="00A85191"/>
    <w:rsid w:val="00A92CBA"/>
    <w:rsid w:val="00A937F9"/>
    <w:rsid w:val="00A95BD1"/>
    <w:rsid w:val="00AA14E1"/>
    <w:rsid w:val="00AA185F"/>
    <w:rsid w:val="00AA479A"/>
    <w:rsid w:val="00AA6C1F"/>
    <w:rsid w:val="00AB087E"/>
    <w:rsid w:val="00AB4141"/>
    <w:rsid w:val="00AB495B"/>
    <w:rsid w:val="00AB71A9"/>
    <w:rsid w:val="00AB742D"/>
    <w:rsid w:val="00AB751D"/>
    <w:rsid w:val="00AC0D69"/>
    <w:rsid w:val="00AC22A5"/>
    <w:rsid w:val="00AC4150"/>
    <w:rsid w:val="00AC53A3"/>
    <w:rsid w:val="00AC58DB"/>
    <w:rsid w:val="00AC6268"/>
    <w:rsid w:val="00AC65A7"/>
    <w:rsid w:val="00AC6943"/>
    <w:rsid w:val="00AC7106"/>
    <w:rsid w:val="00AC7714"/>
    <w:rsid w:val="00AD195A"/>
    <w:rsid w:val="00AD3F60"/>
    <w:rsid w:val="00AD686B"/>
    <w:rsid w:val="00AE0FE0"/>
    <w:rsid w:val="00AE1485"/>
    <w:rsid w:val="00AE15A3"/>
    <w:rsid w:val="00AE2DF2"/>
    <w:rsid w:val="00AF2AE5"/>
    <w:rsid w:val="00AF6389"/>
    <w:rsid w:val="00AF65A7"/>
    <w:rsid w:val="00B004C7"/>
    <w:rsid w:val="00B00F02"/>
    <w:rsid w:val="00B01027"/>
    <w:rsid w:val="00B0363B"/>
    <w:rsid w:val="00B03A5C"/>
    <w:rsid w:val="00B03F2D"/>
    <w:rsid w:val="00B040A2"/>
    <w:rsid w:val="00B04B2A"/>
    <w:rsid w:val="00B05983"/>
    <w:rsid w:val="00B06772"/>
    <w:rsid w:val="00B07197"/>
    <w:rsid w:val="00B07B64"/>
    <w:rsid w:val="00B07FFC"/>
    <w:rsid w:val="00B10C1F"/>
    <w:rsid w:val="00B1141F"/>
    <w:rsid w:val="00B13540"/>
    <w:rsid w:val="00B137E3"/>
    <w:rsid w:val="00B154F8"/>
    <w:rsid w:val="00B161C0"/>
    <w:rsid w:val="00B163B8"/>
    <w:rsid w:val="00B16B5B"/>
    <w:rsid w:val="00B201F1"/>
    <w:rsid w:val="00B21DD1"/>
    <w:rsid w:val="00B22B88"/>
    <w:rsid w:val="00B243AB"/>
    <w:rsid w:val="00B2489A"/>
    <w:rsid w:val="00B307E6"/>
    <w:rsid w:val="00B319E8"/>
    <w:rsid w:val="00B33FF1"/>
    <w:rsid w:val="00B341A9"/>
    <w:rsid w:val="00B409C2"/>
    <w:rsid w:val="00B4169B"/>
    <w:rsid w:val="00B42066"/>
    <w:rsid w:val="00B420B8"/>
    <w:rsid w:val="00B42689"/>
    <w:rsid w:val="00B4315C"/>
    <w:rsid w:val="00B43C5C"/>
    <w:rsid w:val="00B44E2A"/>
    <w:rsid w:val="00B4543E"/>
    <w:rsid w:val="00B47B2A"/>
    <w:rsid w:val="00B47B74"/>
    <w:rsid w:val="00B47EE1"/>
    <w:rsid w:val="00B52DE5"/>
    <w:rsid w:val="00B543EB"/>
    <w:rsid w:val="00B54B79"/>
    <w:rsid w:val="00B57687"/>
    <w:rsid w:val="00B61885"/>
    <w:rsid w:val="00B62ED8"/>
    <w:rsid w:val="00B644A5"/>
    <w:rsid w:val="00B6665F"/>
    <w:rsid w:val="00B71419"/>
    <w:rsid w:val="00B75257"/>
    <w:rsid w:val="00B75CFB"/>
    <w:rsid w:val="00B76835"/>
    <w:rsid w:val="00B7719D"/>
    <w:rsid w:val="00B77D3D"/>
    <w:rsid w:val="00B80B2E"/>
    <w:rsid w:val="00B818C8"/>
    <w:rsid w:val="00B8328D"/>
    <w:rsid w:val="00B83598"/>
    <w:rsid w:val="00B85A02"/>
    <w:rsid w:val="00B8786B"/>
    <w:rsid w:val="00B91894"/>
    <w:rsid w:val="00B91F8D"/>
    <w:rsid w:val="00B936F1"/>
    <w:rsid w:val="00B94EA7"/>
    <w:rsid w:val="00B9534A"/>
    <w:rsid w:val="00B9591A"/>
    <w:rsid w:val="00B95E11"/>
    <w:rsid w:val="00BA06EA"/>
    <w:rsid w:val="00BA0CF8"/>
    <w:rsid w:val="00BA0E15"/>
    <w:rsid w:val="00BA219D"/>
    <w:rsid w:val="00BA2BC8"/>
    <w:rsid w:val="00BA4DD7"/>
    <w:rsid w:val="00BA5028"/>
    <w:rsid w:val="00BA68A4"/>
    <w:rsid w:val="00BB0718"/>
    <w:rsid w:val="00BB23F5"/>
    <w:rsid w:val="00BB34B7"/>
    <w:rsid w:val="00BB3DBB"/>
    <w:rsid w:val="00BB41B6"/>
    <w:rsid w:val="00BB43A4"/>
    <w:rsid w:val="00BB6371"/>
    <w:rsid w:val="00BB72C0"/>
    <w:rsid w:val="00BB76C7"/>
    <w:rsid w:val="00BC0174"/>
    <w:rsid w:val="00BC2C34"/>
    <w:rsid w:val="00BC2ED4"/>
    <w:rsid w:val="00BC319F"/>
    <w:rsid w:val="00BC49B8"/>
    <w:rsid w:val="00BC4BED"/>
    <w:rsid w:val="00BC4FF5"/>
    <w:rsid w:val="00BC5F5B"/>
    <w:rsid w:val="00BD0356"/>
    <w:rsid w:val="00BD0C5F"/>
    <w:rsid w:val="00BD0DAF"/>
    <w:rsid w:val="00BD1AD9"/>
    <w:rsid w:val="00BD1B7C"/>
    <w:rsid w:val="00BD1E3C"/>
    <w:rsid w:val="00BD2A73"/>
    <w:rsid w:val="00BD3C3D"/>
    <w:rsid w:val="00BD5BA9"/>
    <w:rsid w:val="00BD629E"/>
    <w:rsid w:val="00BE230D"/>
    <w:rsid w:val="00BE2613"/>
    <w:rsid w:val="00BE2CEF"/>
    <w:rsid w:val="00BE380A"/>
    <w:rsid w:val="00BE4F82"/>
    <w:rsid w:val="00BE677F"/>
    <w:rsid w:val="00BE7306"/>
    <w:rsid w:val="00BE737A"/>
    <w:rsid w:val="00BF0821"/>
    <w:rsid w:val="00BF0AB2"/>
    <w:rsid w:val="00BF147A"/>
    <w:rsid w:val="00BF1A41"/>
    <w:rsid w:val="00BF2BF8"/>
    <w:rsid w:val="00BF2D89"/>
    <w:rsid w:val="00BF2F80"/>
    <w:rsid w:val="00BF40CD"/>
    <w:rsid w:val="00BF4FDF"/>
    <w:rsid w:val="00C007CC"/>
    <w:rsid w:val="00C01C26"/>
    <w:rsid w:val="00C0218F"/>
    <w:rsid w:val="00C03040"/>
    <w:rsid w:val="00C059CB"/>
    <w:rsid w:val="00C06285"/>
    <w:rsid w:val="00C10FDE"/>
    <w:rsid w:val="00C1107F"/>
    <w:rsid w:val="00C113ED"/>
    <w:rsid w:val="00C11927"/>
    <w:rsid w:val="00C1295F"/>
    <w:rsid w:val="00C13138"/>
    <w:rsid w:val="00C20F6B"/>
    <w:rsid w:val="00C231B6"/>
    <w:rsid w:val="00C234B6"/>
    <w:rsid w:val="00C24F41"/>
    <w:rsid w:val="00C26084"/>
    <w:rsid w:val="00C3052E"/>
    <w:rsid w:val="00C32AA5"/>
    <w:rsid w:val="00C334C0"/>
    <w:rsid w:val="00C35326"/>
    <w:rsid w:val="00C353CA"/>
    <w:rsid w:val="00C35A78"/>
    <w:rsid w:val="00C35B46"/>
    <w:rsid w:val="00C363D2"/>
    <w:rsid w:val="00C37076"/>
    <w:rsid w:val="00C4051A"/>
    <w:rsid w:val="00C41823"/>
    <w:rsid w:val="00C4362A"/>
    <w:rsid w:val="00C446CF"/>
    <w:rsid w:val="00C46501"/>
    <w:rsid w:val="00C47F7C"/>
    <w:rsid w:val="00C53FBC"/>
    <w:rsid w:val="00C5424A"/>
    <w:rsid w:val="00C5490A"/>
    <w:rsid w:val="00C56F7F"/>
    <w:rsid w:val="00C57F4B"/>
    <w:rsid w:val="00C61C3F"/>
    <w:rsid w:val="00C61D45"/>
    <w:rsid w:val="00C61DF9"/>
    <w:rsid w:val="00C62043"/>
    <w:rsid w:val="00C66740"/>
    <w:rsid w:val="00C707DD"/>
    <w:rsid w:val="00C723CE"/>
    <w:rsid w:val="00C73BDD"/>
    <w:rsid w:val="00C73D5C"/>
    <w:rsid w:val="00C742B4"/>
    <w:rsid w:val="00C7533B"/>
    <w:rsid w:val="00C75B62"/>
    <w:rsid w:val="00C76808"/>
    <w:rsid w:val="00C76FFA"/>
    <w:rsid w:val="00C77AAA"/>
    <w:rsid w:val="00C813D1"/>
    <w:rsid w:val="00C81DA0"/>
    <w:rsid w:val="00C82BA8"/>
    <w:rsid w:val="00C83396"/>
    <w:rsid w:val="00C83ABD"/>
    <w:rsid w:val="00C83D2B"/>
    <w:rsid w:val="00C83EDC"/>
    <w:rsid w:val="00C92358"/>
    <w:rsid w:val="00C97397"/>
    <w:rsid w:val="00CA1C33"/>
    <w:rsid w:val="00CA234F"/>
    <w:rsid w:val="00CA2703"/>
    <w:rsid w:val="00CA2DC7"/>
    <w:rsid w:val="00CA48C3"/>
    <w:rsid w:val="00CA546E"/>
    <w:rsid w:val="00CA793F"/>
    <w:rsid w:val="00CB18F1"/>
    <w:rsid w:val="00CB2414"/>
    <w:rsid w:val="00CB44E4"/>
    <w:rsid w:val="00CB644A"/>
    <w:rsid w:val="00CB72C7"/>
    <w:rsid w:val="00CB78E1"/>
    <w:rsid w:val="00CB7CCF"/>
    <w:rsid w:val="00CB7D52"/>
    <w:rsid w:val="00CC00B7"/>
    <w:rsid w:val="00CC0D96"/>
    <w:rsid w:val="00CC2C8C"/>
    <w:rsid w:val="00CC327A"/>
    <w:rsid w:val="00CC6F53"/>
    <w:rsid w:val="00CC7C08"/>
    <w:rsid w:val="00CD037E"/>
    <w:rsid w:val="00CD064E"/>
    <w:rsid w:val="00CD36F7"/>
    <w:rsid w:val="00CD41B7"/>
    <w:rsid w:val="00CD42A3"/>
    <w:rsid w:val="00CD617F"/>
    <w:rsid w:val="00CD631D"/>
    <w:rsid w:val="00CE15E7"/>
    <w:rsid w:val="00CE3EE0"/>
    <w:rsid w:val="00CF09D8"/>
    <w:rsid w:val="00CF1848"/>
    <w:rsid w:val="00CF3985"/>
    <w:rsid w:val="00CF7737"/>
    <w:rsid w:val="00D008F3"/>
    <w:rsid w:val="00D01C0D"/>
    <w:rsid w:val="00D03A65"/>
    <w:rsid w:val="00D0596A"/>
    <w:rsid w:val="00D0748E"/>
    <w:rsid w:val="00D132AC"/>
    <w:rsid w:val="00D13DB7"/>
    <w:rsid w:val="00D1474B"/>
    <w:rsid w:val="00D14A0F"/>
    <w:rsid w:val="00D15B01"/>
    <w:rsid w:val="00D2135B"/>
    <w:rsid w:val="00D221B3"/>
    <w:rsid w:val="00D23814"/>
    <w:rsid w:val="00D24F18"/>
    <w:rsid w:val="00D2549B"/>
    <w:rsid w:val="00D25939"/>
    <w:rsid w:val="00D27432"/>
    <w:rsid w:val="00D27796"/>
    <w:rsid w:val="00D300D2"/>
    <w:rsid w:val="00D32432"/>
    <w:rsid w:val="00D354F3"/>
    <w:rsid w:val="00D35AD7"/>
    <w:rsid w:val="00D401AC"/>
    <w:rsid w:val="00D42968"/>
    <w:rsid w:val="00D47A61"/>
    <w:rsid w:val="00D502C8"/>
    <w:rsid w:val="00D50609"/>
    <w:rsid w:val="00D5122D"/>
    <w:rsid w:val="00D51910"/>
    <w:rsid w:val="00D54788"/>
    <w:rsid w:val="00D550AD"/>
    <w:rsid w:val="00D552F4"/>
    <w:rsid w:val="00D55975"/>
    <w:rsid w:val="00D56630"/>
    <w:rsid w:val="00D57F4B"/>
    <w:rsid w:val="00D6089E"/>
    <w:rsid w:val="00D611BA"/>
    <w:rsid w:val="00D6222F"/>
    <w:rsid w:val="00D654BE"/>
    <w:rsid w:val="00D6587B"/>
    <w:rsid w:val="00D764E5"/>
    <w:rsid w:val="00D76C1F"/>
    <w:rsid w:val="00D801BE"/>
    <w:rsid w:val="00D802D0"/>
    <w:rsid w:val="00D807C9"/>
    <w:rsid w:val="00D81BBE"/>
    <w:rsid w:val="00D839AB"/>
    <w:rsid w:val="00D83EA6"/>
    <w:rsid w:val="00D84FC4"/>
    <w:rsid w:val="00D85441"/>
    <w:rsid w:val="00D878E1"/>
    <w:rsid w:val="00D925D7"/>
    <w:rsid w:val="00D93047"/>
    <w:rsid w:val="00D94859"/>
    <w:rsid w:val="00D948C4"/>
    <w:rsid w:val="00D95C5C"/>
    <w:rsid w:val="00D9639B"/>
    <w:rsid w:val="00D976F6"/>
    <w:rsid w:val="00D97F59"/>
    <w:rsid w:val="00DA0F5E"/>
    <w:rsid w:val="00DA12E2"/>
    <w:rsid w:val="00DA4688"/>
    <w:rsid w:val="00DB2F35"/>
    <w:rsid w:val="00DB4B66"/>
    <w:rsid w:val="00DB5D30"/>
    <w:rsid w:val="00DB793C"/>
    <w:rsid w:val="00DC1C88"/>
    <w:rsid w:val="00DC1DB4"/>
    <w:rsid w:val="00DC212E"/>
    <w:rsid w:val="00DC2381"/>
    <w:rsid w:val="00DC6876"/>
    <w:rsid w:val="00DD0307"/>
    <w:rsid w:val="00DD1AE0"/>
    <w:rsid w:val="00DD4D4E"/>
    <w:rsid w:val="00DE24B7"/>
    <w:rsid w:val="00DE3EC7"/>
    <w:rsid w:val="00DE49CB"/>
    <w:rsid w:val="00DE65FA"/>
    <w:rsid w:val="00DF1D29"/>
    <w:rsid w:val="00DF210F"/>
    <w:rsid w:val="00DF278A"/>
    <w:rsid w:val="00DF3A64"/>
    <w:rsid w:val="00DF3B62"/>
    <w:rsid w:val="00DF4988"/>
    <w:rsid w:val="00DF5A4E"/>
    <w:rsid w:val="00E00456"/>
    <w:rsid w:val="00E02974"/>
    <w:rsid w:val="00E049E8"/>
    <w:rsid w:val="00E052F3"/>
    <w:rsid w:val="00E0596E"/>
    <w:rsid w:val="00E063E3"/>
    <w:rsid w:val="00E06AE5"/>
    <w:rsid w:val="00E129DE"/>
    <w:rsid w:val="00E13491"/>
    <w:rsid w:val="00E14706"/>
    <w:rsid w:val="00E14985"/>
    <w:rsid w:val="00E14B9B"/>
    <w:rsid w:val="00E15647"/>
    <w:rsid w:val="00E15E28"/>
    <w:rsid w:val="00E161A2"/>
    <w:rsid w:val="00E172D6"/>
    <w:rsid w:val="00E20C1E"/>
    <w:rsid w:val="00E22730"/>
    <w:rsid w:val="00E22930"/>
    <w:rsid w:val="00E23D10"/>
    <w:rsid w:val="00E2640B"/>
    <w:rsid w:val="00E30307"/>
    <w:rsid w:val="00E31393"/>
    <w:rsid w:val="00E313F4"/>
    <w:rsid w:val="00E339BB"/>
    <w:rsid w:val="00E34932"/>
    <w:rsid w:val="00E34A9B"/>
    <w:rsid w:val="00E35F9F"/>
    <w:rsid w:val="00E370AC"/>
    <w:rsid w:val="00E404D7"/>
    <w:rsid w:val="00E40820"/>
    <w:rsid w:val="00E4108A"/>
    <w:rsid w:val="00E41246"/>
    <w:rsid w:val="00E414A9"/>
    <w:rsid w:val="00E43D39"/>
    <w:rsid w:val="00E4641F"/>
    <w:rsid w:val="00E4646D"/>
    <w:rsid w:val="00E46688"/>
    <w:rsid w:val="00E47AE2"/>
    <w:rsid w:val="00E50150"/>
    <w:rsid w:val="00E50537"/>
    <w:rsid w:val="00E50831"/>
    <w:rsid w:val="00E536CA"/>
    <w:rsid w:val="00E542F3"/>
    <w:rsid w:val="00E55D71"/>
    <w:rsid w:val="00E56E5A"/>
    <w:rsid w:val="00E578AD"/>
    <w:rsid w:val="00E57D15"/>
    <w:rsid w:val="00E60CC5"/>
    <w:rsid w:val="00E60DFA"/>
    <w:rsid w:val="00E61131"/>
    <w:rsid w:val="00E63C2B"/>
    <w:rsid w:val="00E65828"/>
    <w:rsid w:val="00E65910"/>
    <w:rsid w:val="00E668AD"/>
    <w:rsid w:val="00E670BE"/>
    <w:rsid w:val="00E675C1"/>
    <w:rsid w:val="00E6786C"/>
    <w:rsid w:val="00E70340"/>
    <w:rsid w:val="00E71DC8"/>
    <w:rsid w:val="00E732A3"/>
    <w:rsid w:val="00E73FFA"/>
    <w:rsid w:val="00E772E3"/>
    <w:rsid w:val="00E77543"/>
    <w:rsid w:val="00E80590"/>
    <w:rsid w:val="00E84E85"/>
    <w:rsid w:val="00E85FFE"/>
    <w:rsid w:val="00E912CC"/>
    <w:rsid w:val="00E93CB3"/>
    <w:rsid w:val="00E945CE"/>
    <w:rsid w:val="00E9592E"/>
    <w:rsid w:val="00EA19D9"/>
    <w:rsid w:val="00EA1C3D"/>
    <w:rsid w:val="00EA1D96"/>
    <w:rsid w:val="00EA25DF"/>
    <w:rsid w:val="00EA28FB"/>
    <w:rsid w:val="00EA2ABF"/>
    <w:rsid w:val="00EA2DBE"/>
    <w:rsid w:val="00EA7581"/>
    <w:rsid w:val="00EB009C"/>
    <w:rsid w:val="00EB1AD7"/>
    <w:rsid w:val="00EB3756"/>
    <w:rsid w:val="00EB4274"/>
    <w:rsid w:val="00EB4BD4"/>
    <w:rsid w:val="00EB50E0"/>
    <w:rsid w:val="00EB545B"/>
    <w:rsid w:val="00EC314B"/>
    <w:rsid w:val="00EC632D"/>
    <w:rsid w:val="00EC7EA9"/>
    <w:rsid w:val="00ED0CBD"/>
    <w:rsid w:val="00ED293E"/>
    <w:rsid w:val="00ED5640"/>
    <w:rsid w:val="00ED5E19"/>
    <w:rsid w:val="00ED659F"/>
    <w:rsid w:val="00ED7469"/>
    <w:rsid w:val="00EE0314"/>
    <w:rsid w:val="00EE2C32"/>
    <w:rsid w:val="00EE2FF8"/>
    <w:rsid w:val="00EE31EC"/>
    <w:rsid w:val="00EE4532"/>
    <w:rsid w:val="00EE457A"/>
    <w:rsid w:val="00EE696B"/>
    <w:rsid w:val="00EE6E83"/>
    <w:rsid w:val="00EE7DD7"/>
    <w:rsid w:val="00EF1042"/>
    <w:rsid w:val="00EF29CA"/>
    <w:rsid w:val="00EF2C81"/>
    <w:rsid w:val="00EF2CF4"/>
    <w:rsid w:val="00EF598E"/>
    <w:rsid w:val="00F01148"/>
    <w:rsid w:val="00F0192E"/>
    <w:rsid w:val="00F0200E"/>
    <w:rsid w:val="00F0708C"/>
    <w:rsid w:val="00F10814"/>
    <w:rsid w:val="00F10C20"/>
    <w:rsid w:val="00F11FF2"/>
    <w:rsid w:val="00F12046"/>
    <w:rsid w:val="00F12539"/>
    <w:rsid w:val="00F14BED"/>
    <w:rsid w:val="00F16842"/>
    <w:rsid w:val="00F20494"/>
    <w:rsid w:val="00F213A5"/>
    <w:rsid w:val="00F222E5"/>
    <w:rsid w:val="00F269EC"/>
    <w:rsid w:val="00F308A7"/>
    <w:rsid w:val="00F333A0"/>
    <w:rsid w:val="00F33BBF"/>
    <w:rsid w:val="00F34AC1"/>
    <w:rsid w:val="00F34D97"/>
    <w:rsid w:val="00F3569D"/>
    <w:rsid w:val="00F4034E"/>
    <w:rsid w:val="00F42484"/>
    <w:rsid w:val="00F435D4"/>
    <w:rsid w:val="00F442B2"/>
    <w:rsid w:val="00F44DB7"/>
    <w:rsid w:val="00F45298"/>
    <w:rsid w:val="00F46162"/>
    <w:rsid w:val="00F4657C"/>
    <w:rsid w:val="00F4751D"/>
    <w:rsid w:val="00F52C1A"/>
    <w:rsid w:val="00F541EF"/>
    <w:rsid w:val="00F546D3"/>
    <w:rsid w:val="00F60296"/>
    <w:rsid w:val="00F630D1"/>
    <w:rsid w:val="00F63E1F"/>
    <w:rsid w:val="00F642AB"/>
    <w:rsid w:val="00F651E3"/>
    <w:rsid w:val="00F659A9"/>
    <w:rsid w:val="00F67C54"/>
    <w:rsid w:val="00F701B6"/>
    <w:rsid w:val="00F70306"/>
    <w:rsid w:val="00F71E91"/>
    <w:rsid w:val="00F72486"/>
    <w:rsid w:val="00F73234"/>
    <w:rsid w:val="00F7357D"/>
    <w:rsid w:val="00F7420F"/>
    <w:rsid w:val="00F74ED7"/>
    <w:rsid w:val="00F77790"/>
    <w:rsid w:val="00F82079"/>
    <w:rsid w:val="00F8240A"/>
    <w:rsid w:val="00F8351A"/>
    <w:rsid w:val="00F83ED7"/>
    <w:rsid w:val="00F860C1"/>
    <w:rsid w:val="00F86D7E"/>
    <w:rsid w:val="00F87A10"/>
    <w:rsid w:val="00F906EC"/>
    <w:rsid w:val="00F907D2"/>
    <w:rsid w:val="00F91ECF"/>
    <w:rsid w:val="00F9264C"/>
    <w:rsid w:val="00F96CA1"/>
    <w:rsid w:val="00FA04AE"/>
    <w:rsid w:val="00FA1B2C"/>
    <w:rsid w:val="00FA1BBD"/>
    <w:rsid w:val="00FA2E28"/>
    <w:rsid w:val="00FA3195"/>
    <w:rsid w:val="00FA3803"/>
    <w:rsid w:val="00FA3A1F"/>
    <w:rsid w:val="00FA6503"/>
    <w:rsid w:val="00FB1501"/>
    <w:rsid w:val="00FB2420"/>
    <w:rsid w:val="00FB4558"/>
    <w:rsid w:val="00FB47AF"/>
    <w:rsid w:val="00FB571B"/>
    <w:rsid w:val="00FB5DCC"/>
    <w:rsid w:val="00FB631D"/>
    <w:rsid w:val="00FB658C"/>
    <w:rsid w:val="00FB68F5"/>
    <w:rsid w:val="00FC0960"/>
    <w:rsid w:val="00FC18BE"/>
    <w:rsid w:val="00FC2B0B"/>
    <w:rsid w:val="00FC2B28"/>
    <w:rsid w:val="00FC499F"/>
    <w:rsid w:val="00FC4DAC"/>
    <w:rsid w:val="00FC7389"/>
    <w:rsid w:val="00FC7685"/>
    <w:rsid w:val="00FD0C56"/>
    <w:rsid w:val="00FD12EB"/>
    <w:rsid w:val="00FD21F1"/>
    <w:rsid w:val="00FD2613"/>
    <w:rsid w:val="00FD381A"/>
    <w:rsid w:val="00FD4495"/>
    <w:rsid w:val="00FD4FA1"/>
    <w:rsid w:val="00FD7C7E"/>
    <w:rsid w:val="00FE1827"/>
    <w:rsid w:val="00FE2C4A"/>
    <w:rsid w:val="00FE5867"/>
    <w:rsid w:val="00FF0FD2"/>
    <w:rsid w:val="00FF1B6B"/>
    <w:rsid w:val="00FF253D"/>
    <w:rsid w:val="00FF2E4A"/>
    <w:rsid w:val="00FF4333"/>
    <w:rsid w:val="00FF44BF"/>
    <w:rsid w:val="00FF5D02"/>
    <w:rsid w:val="00FF62CB"/>
    <w:rsid w:val="00FF75C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03ACBEF6"/>
  <w15:docId w15:val="{0B03B4CD-7AA0-41C2-AF13-43D0ED6DE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04D7"/>
    <w:rPr>
      <w:sz w:val="24"/>
      <w:szCs w:val="24"/>
      <w:lang w:val="en-GB" w:eastAsia="en-US"/>
    </w:rPr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pPr>
      <w:keepNext/>
      <w:ind w:left="-1113"/>
      <w:outlineLvl w:val="0"/>
    </w:pPr>
    <w:rPr>
      <w:rFonts w:ascii="CG Times" w:hAnsi="CG Times"/>
      <w:b/>
      <w:sz w:val="22"/>
      <w:szCs w:val="20"/>
    </w:rPr>
  </w:style>
  <w:style w:type="paragraph" w:styleId="Ttulo2">
    <w:name w:val="heading 2"/>
    <w:basedOn w:val="Normal"/>
    <w:next w:val="Normal"/>
    <w:qFormat/>
    <w:pPr>
      <w:keepNext/>
      <w:tabs>
        <w:tab w:val="left" w:pos="6984"/>
        <w:tab w:val="left" w:pos="9031"/>
      </w:tabs>
      <w:suppressAutoHyphens/>
      <w:spacing w:before="120"/>
      <w:jc w:val="center"/>
      <w:outlineLvl w:val="1"/>
    </w:pPr>
    <w:rPr>
      <w:rFonts w:ascii="CG Times" w:hAnsi="CG Times"/>
      <w:strike/>
      <w:spacing w:val="-4"/>
      <w:sz w:val="22"/>
      <w:u w:val="single"/>
    </w:rPr>
  </w:style>
  <w:style w:type="paragraph" w:styleId="Ttulo3">
    <w:name w:val="heading 3"/>
    <w:basedOn w:val="Normal"/>
    <w:next w:val="Normal"/>
    <w:qFormat/>
    <w:pPr>
      <w:keepNext/>
      <w:tabs>
        <w:tab w:val="left" w:pos="6984"/>
        <w:tab w:val="left" w:pos="9031"/>
      </w:tabs>
      <w:suppressAutoHyphens/>
      <w:outlineLvl w:val="2"/>
    </w:pPr>
    <w:rPr>
      <w:rFonts w:ascii="CG Times" w:hAnsi="CG Times"/>
      <w:b/>
      <w:bCs/>
      <w:sz w:val="22"/>
      <w:szCs w:val="20"/>
    </w:rPr>
  </w:style>
  <w:style w:type="paragraph" w:styleId="Ttulo9">
    <w:name w:val="heading 9"/>
    <w:basedOn w:val="Normal"/>
    <w:next w:val="Normal"/>
    <w:qFormat/>
    <w:pPr>
      <w:keepNext/>
      <w:tabs>
        <w:tab w:val="left" w:pos="6984"/>
        <w:tab w:val="left" w:pos="9031"/>
      </w:tabs>
      <w:suppressAutoHyphens/>
      <w:jc w:val="center"/>
      <w:outlineLvl w:val="8"/>
    </w:pPr>
    <w:rPr>
      <w:rFonts w:ascii="CG Times" w:hAnsi="CG Times"/>
      <w:b/>
      <w:color w:val="0000FF"/>
      <w:spacing w:val="-3"/>
      <w:sz w:val="32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Encabezado">
    <w:name w:val="header"/>
    <w:basedOn w:val="Normal"/>
    <w:link w:val="EncabezadoCar"/>
    <w:pPr>
      <w:tabs>
        <w:tab w:val="center" w:pos="4153"/>
        <w:tab w:val="right" w:pos="8306"/>
      </w:tabs>
    </w:pPr>
    <w:rPr>
      <w:rFonts w:ascii="Univers" w:hAnsi="Univers"/>
      <w:szCs w:val="20"/>
    </w:rPr>
  </w:style>
  <w:style w:type="paragraph" w:styleId="Sangra3detindependiente">
    <w:name w:val="Body Text Indent 3"/>
    <w:basedOn w:val="Normal"/>
    <w:pPr>
      <w:tabs>
        <w:tab w:val="left" w:pos="360"/>
        <w:tab w:val="left" w:pos="900"/>
        <w:tab w:val="left" w:pos="2160"/>
        <w:tab w:val="left" w:pos="2520"/>
        <w:tab w:val="left" w:pos="6984"/>
        <w:tab w:val="left" w:pos="9031"/>
      </w:tabs>
      <w:suppressAutoHyphens/>
      <w:ind w:left="810" w:hanging="450"/>
    </w:pPr>
    <w:rPr>
      <w:rFonts w:ascii="CG Times" w:hAnsi="CG Times"/>
      <w:spacing w:val="-4"/>
      <w:sz w:val="22"/>
      <w:szCs w:val="20"/>
    </w:rPr>
  </w:style>
  <w:style w:type="paragraph" w:styleId="Descripcin">
    <w:name w:val="caption"/>
    <w:basedOn w:val="Normal"/>
    <w:next w:val="Normal"/>
    <w:qFormat/>
    <w:rPr>
      <w:rFonts w:ascii="Univers" w:hAnsi="Univers"/>
      <w:spacing w:val="-4"/>
      <w:szCs w:val="20"/>
    </w:rPr>
  </w:style>
  <w:style w:type="character" w:styleId="Nmerodepgina">
    <w:name w:val="page number"/>
    <w:basedOn w:val="Fuentedeprrafopredeter"/>
    <w:qFormat/>
  </w:style>
  <w:style w:type="paragraph" w:styleId="Textocomentario">
    <w:name w:val="annotation text"/>
    <w:basedOn w:val="Normal"/>
    <w:link w:val="TextocomentarioCar"/>
    <w:semiHidden/>
    <w:rsid w:val="00DC6876"/>
    <w:pPr>
      <w:autoSpaceDE w:val="0"/>
      <w:autoSpaceDN w:val="0"/>
    </w:pPr>
    <w:rPr>
      <w:sz w:val="20"/>
      <w:szCs w:val="20"/>
      <w:lang w:val="de-DE" w:eastAsia="de-DE"/>
    </w:rPr>
  </w:style>
  <w:style w:type="paragraph" w:styleId="Textodeglobo">
    <w:name w:val="Balloon Text"/>
    <w:basedOn w:val="Normal"/>
    <w:semiHidden/>
    <w:rsid w:val="00DA468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4A2E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JRj1t">
    <w:name w:val="RJ Rj 1t"/>
    <w:basedOn w:val="Normal"/>
    <w:rsid w:val="004227B6"/>
    <w:pPr>
      <w:tabs>
        <w:tab w:val="right" w:pos="1890"/>
        <w:tab w:val="left" w:pos="1980"/>
        <w:tab w:val="left" w:pos="5310"/>
      </w:tabs>
      <w:spacing w:after="200" w:line="276" w:lineRule="auto"/>
    </w:pPr>
    <w:rPr>
      <w:rFonts w:ascii="Arial Narrow" w:eastAsia="Calibri" w:hAnsi="Arial Narrow"/>
      <w:sz w:val="22"/>
      <w:szCs w:val="22"/>
    </w:rPr>
  </w:style>
  <w:style w:type="paragraph" w:customStyle="1" w:styleId="SectionHead">
    <w:name w:val="Section Head"/>
    <w:basedOn w:val="Normal"/>
    <w:rsid w:val="00E063E3"/>
    <w:pPr>
      <w:keepNext/>
      <w:pBdr>
        <w:top w:val="double" w:sz="6" w:space="1" w:color="auto"/>
      </w:pBdr>
      <w:tabs>
        <w:tab w:val="right" w:pos="2880"/>
        <w:tab w:val="left" w:pos="3060"/>
        <w:tab w:val="right" w:pos="6480"/>
        <w:tab w:val="left" w:pos="6660"/>
      </w:tabs>
      <w:spacing w:after="200" w:line="276" w:lineRule="auto"/>
    </w:pPr>
    <w:rPr>
      <w:rFonts w:ascii="Arial" w:eastAsia="Calibri" w:hAnsi="Arial"/>
      <w:b/>
      <w:sz w:val="22"/>
      <w:szCs w:val="22"/>
    </w:rPr>
  </w:style>
  <w:style w:type="paragraph" w:styleId="Prrafodelista">
    <w:name w:val="List Paragraph"/>
    <w:basedOn w:val="Normal"/>
    <w:uiPriority w:val="34"/>
    <w:qFormat/>
    <w:rsid w:val="00C61D45"/>
    <w:pPr>
      <w:ind w:left="720"/>
      <w:contextualSpacing/>
    </w:pPr>
    <w:rPr>
      <w:rFonts w:ascii="Univers" w:hAnsi="Univers"/>
      <w:szCs w:val="20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753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7533B"/>
    <w:rPr>
      <w:rFonts w:ascii="Courier New" w:hAnsi="Courier New" w:cs="Courier New"/>
      <w:lang w:val="es-PE" w:eastAsia="es-PE"/>
    </w:rPr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695BF4"/>
    <w:rPr>
      <w:rFonts w:ascii="CG Times" w:hAnsi="CG Times"/>
      <w:b/>
      <w:sz w:val="22"/>
      <w:lang w:val="en-GB" w:eastAsia="en-US"/>
    </w:rPr>
  </w:style>
  <w:style w:type="paragraph" w:styleId="Sangra2detindependiente">
    <w:name w:val="Body Text Indent 2"/>
    <w:basedOn w:val="Normal"/>
    <w:link w:val="Sangra2detindependienteCar"/>
    <w:rsid w:val="00C97397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97397"/>
    <w:rPr>
      <w:noProof/>
      <w:sz w:val="24"/>
      <w:szCs w:val="24"/>
      <w:lang w:val="en-GB" w:eastAsia="en-US"/>
    </w:rPr>
  </w:style>
  <w:style w:type="character" w:customStyle="1" w:styleId="EncabezadoCar">
    <w:name w:val="Encabezado Car"/>
    <w:basedOn w:val="Fuentedeprrafopredeter"/>
    <w:link w:val="Encabezado"/>
    <w:rsid w:val="00785389"/>
    <w:rPr>
      <w:rFonts w:ascii="Univers" w:hAnsi="Univers"/>
      <w:sz w:val="24"/>
      <w:lang w:val="en-GB" w:eastAsia="en-US"/>
    </w:rPr>
  </w:style>
  <w:style w:type="character" w:styleId="Refdecomentario">
    <w:name w:val="annotation reference"/>
    <w:basedOn w:val="Fuentedeprrafopredeter"/>
    <w:semiHidden/>
    <w:unhideWhenUsed/>
    <w:rsid w:val="00AC22A5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C22A5"/>
    <w:pPr>
      <w:autoSpaceDE/>
      <w:autoSpaceDN/>
    </w:pPr>
    <w:rPr>
      <w:b/>
      <w:bCs/>
      <w:noProof/>
      <w:lang w:val="en-GB" w:eastAsia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AC22A5"/>
    <w:rPr>
      <w:lang w:val="de-DE" w:eastAsia="de-DE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C22A5"/>
    <w:rPr>
      <w:b/>
      <w:bCs/>
      <w:noProof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6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Rutinas%20SATEL%20-%20Ver3.0-Pluz\Atenci&#243;n%20sin%20reforma\Rutinas-ASR-Fachada-a&#233;reo-APPLUS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C71424-C824-4C5A-AF20-5BADE8FD2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Rutinas-ASR-Fachada-aéreo-APPLUS01.dotx</Template>
  <TotalTime>169</TotalTime>
  <Pages>11</Pages>
  <Words>696</Words>
  <Characters>3832</Characters>
  <Application>Microsoft Office Word</Application>
  <DocSecurity>0</DocSecurity>
  <Lines>31</Lines>
  <Paragraphs>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Client:  Al-Zahem International Group</vt:lpstr>
      <vt:lpstr>Client:  Al-Zahem International Group</vt:lpstr>
      <vt:lpstr>Client:  Al-Zahem International Group</vt:lpstr>
    </vt:vector>
  </TitlesOfParts>
  <Company>Velosi Europe</Company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Client:  Al-Zahem International Group</dc:title>
  <dc:creator>User</dc:creator>
  <cp:lastModifiedBy>Jairo Gamarra</cp:lastModifiedBy>
  <cp:revision>15</cp:revision>
  <cp:lastPrinted>2025-04-07T05:28:00Z</cp:lastPrinted>
  <dcterms:created xsi:type="dcterms:W3CDTF">2025-03-27T15:46:00Z</dcterms:created>
  <dcterms:modified xsi:type="dcterms:W3CDTF">2025-08-04T17:10:00Z</dcterms:modified>
</cp:coreProperties>
</file>
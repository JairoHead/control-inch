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9DD5CA6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3D7D6A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13E386E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D7D6A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3D7D6A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3D7D6A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7E6E47C8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3D7D6A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877015">
              <w:rPr>
                <w:rFonts w:ascii="Tahoma" w:hAnsi="Tahoma" w:cs="Tahoma"/>
                <w:sz w:val="20"/>
                <w:szCs w:val="20"/>
                <w:lang w:val="es-ES"/>
              </w:rPr>
              <w:t>3.0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38D04634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3D7D6A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3D7D6A" w:rsidRPr="003D7D6A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B3D0D9A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E7199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DAFEB82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792950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A339135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4C21E38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2D792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D792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D792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90F01" w:rsidRPr="00590F01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93299C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D792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D792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D792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90F01" w:rsidRPr="00590F01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77BEA9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F8FDF4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F4D8F98" w:rsidR="00B163B8" w:rsidRPr="002D792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Cs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2D792E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2D792E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D792E">
              <w:rPr>
                <w:rFonts w:ascii="Tahoma" w:hAnsi="Tahoma" w:cs="Tahoma"/>
                <w:bCs/>
                <w:sz w:val="20"/>
                <w:szCs w:val="20"/>
              </w:rPr>
              <w:t>}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A5A8D65" w14:textId="77777777" w:rsidR="00590F01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4FBC000B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EEF4F01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82A7F6E" w14:textId="7D66D2E2" w:rsidR="00590F01" w:rsidRPr="00D169FA" w:rsidRDefault="00590F01" w:rsidP="00590F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590F01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590F01">
              <w:rPr>
                <w:rFonts w:ascii="Tahoma" w:hAnsi="Tahoma" w:cs="Tahoma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05A0D63" w14:textId="77777777" w:rsidR="00590F01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61CA52BF" w:rsidR="00B163B8" w:rsidRPr="00364196" w:rsidRDefault="00590F01" w:rsidP="00590F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590F01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  <w:r w:rsidRPr="00590F0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.</w:t>
            </w:r>
          </w:p>
        </w:tc>
      </w:tr>
      <w:tr w:rsidR="00E415FB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F82F0CA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3645153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5562B52C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590F01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590F01" w:rsidRPr="00695BF4" w14:paraId="69C2AFAA" w14:textId="77777777" w:rsidTr="00590F01">
        <w:tc>
          <w:tcPr>
            <w:tcW w:w="931" w:type="pct"/>
            <w:vAlign w:val="center"/>
          </w:tcPr>
          <w:p w14:paraId="3B3E0604" w14:textId="56752774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6E627290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7F51C8CE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0AC015EF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D98AA81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02E9D3A3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EA0FBD4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D7D6A" w:rsidRPr="003D7D6A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D7D6A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D7D6A" w:rsidRPr="003D7D6A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D937985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C848FBC" w:rsidR="00B163B8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 no </w:t>
      </w:r>
      <w:r w:rsidR="00877015">
        <w:rPr>
          <w:rFonts w:ascii="Tahoma" w:hAnsi="Tahoma" w:cs="Tahoma"/>
          <w:iCs/>
          <w:noProof/>
          <w:sz w:val="22"/>
          <w:szCs w:val="22"/>
          <w:lang w:val="es-PE"/>
        </w:rPr>
        <w:t>ingresa la llamada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6C876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suministro en</w:t>
      </w:r>
      <w:r w:rsidR="00877015">
        <w:rPr>
          <w:rFonts w:ascii="Arial" w:hAnsi="Arial" w:cs="Arial"/>
          <w:sz w:val="22"/>
          <w:szCs w:val="22"/>
        </w:rPr>
        <w:t xml:space="preserve"> murete al pie del poste BT #</w:t>
      </w:r>
      <w:r w:rsidR="003D7D6A" w:rsidRPr="003D7D6A">
        <w:rPr>
          <w:rFonts w:ascii="Arial" w:hAnsi="Arial" w:cs="Arial"/>
          <w:sz w:val="22"/>
          <w:szCs w:val="22"/>
          <w:highlight w:val="green"/>
        </w:rPr>
        <w:t>${num_poste}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739F14B9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>
        <w:rPr>
          <w:rFonts w:ascii="Tahoma" w:hAnsi="Tahoma" w:cs="Tahoma"/>
          <w:iCs/>
          <w:sz w:val="22"/>
          <w:szCs w:val="22"/>
          <w:lang w:val="es-PE"/>
        </w:rPr>
        <w:t xml:space="preserve">murete al </w:t>
      </w:r>
      <w:r w:rsidR="00877015">
        <w:rPr>
          <w:rFonts w:ascii="Tahoma" w:hAnsi="Tahoma" w:cs="Tahoma"/>
          <w:iCs/>
          <w:sz w:val="22"/>
          <w:szCs w:val="22"/>
          <w:lang w:val="es-PE"/>
        </w:rPr>
        <w:t xml:space="preserve">pie del poste BT </w:t>
      </w:r>
      <w:r w:rsidR="003D7D6A">
        <w:rPr>
          <w:rFonts w:ascii="Arial" w:hAnsi="Arial" w:cs="Arial"/>
          <w:sz w:val="22"/>
          <w:szCs w:val="22"/>
        </w:rPr>
        <w:t>#</w:t>
      </w:r>
      <w:r w:rsidR="003D7D6A" w:rsidRPr="003D7D6A">
        <w:rPr>
          <w:rFonts w:ascii="Arial" w:hAnsi="Arial" w:cs="Arial"/>
          <w:sz w:val="22"/>
          <w:szCs w:val="22"/>
          <w:highlight w:val="green"/>
        </w:rPr>
        <w:t>${num_poste}</w:t>
      </w:r>
      <w:r w:rsidR="003D7D6A" w:rsidRPr="00BF2D89">
        <w:rPr>
          <w:rFonts w:ascii="Arial" w:hAnsi="Arial" w:cs="Arial"/>
          <w:sz w:val="22"/>
          <w:szCs w:val="22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2FBF4D1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47EE1" w:rsidRPr="00590F01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47</w:t>
      </w:r>
      <w:r w:rsidR="00C059CB" w:rsidRPr="00590F01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590F01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F0C460" w:rsidR="00B163B8" w:rsidRPr="00590F01" w:rsidRDefault="00E415F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desc</w:t>
      </w:r>
      <w:r w:rsidR="00565159"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r</w:t>
      </w:r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6307E761" w:rsidR="00B163B8" w:rsidRDefault="00590F01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1C8B4168">
                <wp:simplePos x="0" y="0"/>
                <wp:positionH relativeFrom="column">
                  <wp:posOffset>2452370</wp:posOffset>
                </wp:positionH>
                <wp:positionV relativeFrom="paragraph">
                  <wp:posOffset>2584450</wp:posOffset>
                </wp:positionV>
                <wp:extent cx="1141730" cy="285750"/>
                <wp:effectExtent l="0" t="0" r="496570" b="22860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1730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7954"/>
                            <a:gd name="adj6" fmla="val -379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250DC49C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193.1pt;margin-top:203.5pt;width:89.9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" adj="-8194,34118" fillcolor="white [3212]" strokecolor="#ed7d31 [3205]" strokeweight="1.5pt">
                <v:stroke startarrow="open"/>
                <v:textbox>
                  <w:txbxContent>
                    <w:p w14:paraId="628F7364" w14:textId="250DC49C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565159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51BFA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7847C14D">
                <wp:simplePos x="0" y="0"/>
                <wp:positionH relativeFrom="column">
                  <wp:posOffset>99030</wp:posOffset>
                </wp:positionH>
                <wp:positionV relativeFrom="paragraph">
                  <wp:posOffset>3665825</wp:posOffset>
                </wp:positionV>
                <wp:extent cx="697230" cy="467360"/>
                <wp:effectExtent l="0" t="0" r="712470" b="561340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230" cy="4673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548"/>
                            <a:gd name="adj6" fmla="val -922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50F4CE0D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7" type="#_x0000_t48" style="position:absolute;margin-left:7.8pt;margin-top:288.65pt;width:54.9pt;height:36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" adj="-19918,44398" fillcolor="white [3212]" strokecolor="#ed7d31 [3205]" strokeweight="1.5pt">
                <v:stroke startarrow="open"/>
                <v:textbox>
                  <w:txbxContent>
                    <w:p w14:paraId="1314986A" w14:textId="50F4CE0D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565159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51B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40E9539" wp14:editId="68E8FC01">
                <wp:simplePos x="0" y="0"/>
                <wp:positionH relativeFrom="column">
                  <wp:posOffset>4267436</wp:posOffset>
                </wp:positionH>
                <wp:positionV relativeFrom="paragraph">
                  <wp:posOffset>3700824</wp:posOffset>
                </wp:positionV>
                <wp:extent cx="1485900" cy="504825"/>
                <wp:effectExtent l="228600" t="990600" r="19050" b="28575"/>
                <wp:wrapNone/>
                <wp:docPr id="857880615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87983"/>
                            <a:gd name="adj6" fmla="val 20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F64A7" w14:textId="7E300A49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E9539" id="Globo: línea doblada 36" o:spid="_x0000_s1028" type="#_x0000_t48" style="position:absolute;margin-left:336pt;margin-top:291.4pt;width:117pt;height:39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" adj="4475,-40604" fillcolor="white [3212]" strokecolor="#ed7d31 [3205]" strokeweight="1.5pt">
                <v:stroke startarrow="open"/>
                <v:textbox>
                  <w:txbxContent>
                    <w:p w14:paraId="3E7F64A7" w14:textId="7E300A49" w:rsid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565159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565159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565159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51BFA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773B6E6">
                <wp:simplePos x="0" y="0"/>
                <wp:positionH relativeFrom="column">
                  <wp:posOffset>2054978</wp:posOffset>
                </wp:positionH>
                <wp:positionV relativeFrom="paragraph">
                  <wp:posOffset>1475518</wp:posOffset>
                </wp:positionV>
                <wp:extent cx="850265" cy="504825"/>
                <wp:effectExtent l="762000" t="457200" r="26035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2103"/>
                            <a:gd name="adj6" fmla="val -8429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9" type="#_x0000_t48" style="position:absolute;margin-left:161.8pt;margin-top:116.2pt;width:66.95pt;height:39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" adj="-18209,-1773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51BF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077FA78">
                <wp:simplePos x="0" y="0"/>
                <wp:positionH relativeFrom="column">
                  <wp:posOffset>1056313</wp:posOffset>
                </wp:positionH>
                <wp:positionV relativeFrom="paragraph">
                  <wp:posOffset>764223</wp:posOffset>
                </wp:positionV>
                <wp:extent cx="402520" cy="312826"/>
                <wp:effectExtent l="101918" t="69532" r="100012" b="80963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06023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C4BC" id="Rectángulo 27" o:spid="_x0000_s1026" style="position:absolute;margin-left:83.15pt;margin-top:60.2pt;width:31.7pt;height:24.65pt;rotation:3720285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" fillcolor="white [3212]" strokecolor="red" strokeweight="1pt"/>
            </w:pict>
          </mc:Fallback>
        </mc:AlternateContent>
      </w:r>
      <w:r w:rsidR="00A51BFA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0F457BB4">
                <wp:simplePos x="0" y="0"/>
                <wp:positionH relativeFrom="column">
                  <wp:posOffset>4260348</wp:posOffset>
                </wp:positionH>
                <wp:positionV relativeFrom="paragraph">
                  <wp:posOffset>310810</wp:posOffset>
                </wp:positionV>
                <wp:extent cx="1681480" cy="663575"/>
                <wp:effectExtent l="304800" t="0" r="13970" b="12795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3839"/>
                            <a:gd name="adj6" fmla="val 4614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78500D3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A51BFA">
                              <w:rPr>
                                <w:color w:val="FF0000"/>
                                <w:lang w:val="es-ES"/>
                              </w:rPr>
                              <w:t>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30" type="#_x0000_t48" style="position:absolute;margin-left:335.45pt;margin-top:24.45pt;width:132.4pt;height:5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" adj="9967,61309" fillcolor="white [3212]" strokecolor="#ed7d31 [3205]" strokeweight="1.5pt">
                <v:stroke startarrow="open"/>
                <v:textbox>
                  <w:txbxContent>
                    <w:p w14:paraId="0D4EE62C" w14:textId="78500D3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nicho del nuevo suministro en </w:t>
                      </w:r>
                      <w:r w:rsidR="00A51BFA">
                        <w:rPr>
                          <w:color w:val="FF0000"/>
                          <w:lang w:val="es-ES"/>
                        </w:rPr>
                        <w:t>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723702E1">
            <wp:extent cx="5926371" cy="4591050"/>
            <wp:effectExtent l="19050" t="19050" r="17780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8" cy="4600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C9E8061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4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A5vlY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5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Dv3J6t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7AFC8ED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DB1146E" w14:textId="77777777" w:rsidR="00A51BFA" w:rsidRDefault="00A51BFA">
      <w:pPr>
        <w:rPr>
          <w:sz w:val="18"/>
          <w:szCs w:val="18"/>
        </w:rPr>
      </w:pPr>
    </w:p>
    <w:p w14:paraId="306D4DA6" w14:textId="77777777" w:rsidR="00A51BFA" w:rsidRDefault="00A51BFA">
      <w:pPr>
        <w:rPr>
          <w:sz w:val="18"/>
          <w:szCs w:val="18"/>
        </w:rPr>
      </w:pPr>
    </w:p>
    <w:p w14:paraId="2C624DC4" w14:textId="397C1406" w:rsidR="00A51BFA" w:rsidRDefault="00A51BFA" w:rsidP="00A51BFA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18FB53" wp14:editId="3CB6FF6B">
                <wp:simplePos x="0" y="0"/>
                <wp:positionH relativeFrom="column">
                  <wp:posOffset>4841151</wp:posOffset>
                </wp:positionH>
                <wp:positionV relativeFrom="paragraph">
                  <wp:posOffset>2905332</wp:posOffset>
                </wp:positionV>
                <wp:extent cx="223284" cy="223283"/>
                <wp:effectExtent l="19050" t="19050" r="24765" b="24765"/>
                <wp:wrapNone/>
                <wp:docPr id="1365037847" name="Diagrama de flujo: co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4" cy="223283"/>
                        </a:xfrm>
                        <a:prstGeom prst="flowChartConnector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3B889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39" o:spid="_x0000_s1026" type="#_x0000_t120" style="position:absolute;margin-left:381.2pt;margin-top:228.75pt;width:17.6pt;height:17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" filled="f" strokecolor="yellow" strokeweight="2.25pt">
                <v:stroke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1682F5" wp14:editId="6957E9AE">
                <wp:simplePos x="0" y="0"/>
                <wp:positionH relativeFrom="column">
                  <wp:posOffset>4693625</wp:posOffset>
                </wp:positionH>
                <wp:positionV relativeFrom="paragraph">
                  <wp:posOffset>1172225</wp:posOffset>
                </wp:positionV>
                <wp:extent cx="938530" cy="664210"/>
                <wp:effectExtent l="171450" t="0" r="13970" b="1164590"/>
                <wp:wrapNone/>
                <wp:docPr id="1957592461" name="Globo: línea dobla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530" cy="6642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6478"/>
                            <a:gd name="adj6" fmla="val 288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AE3A4" w14:textId="0131EFE5" w:rsidR="00A51BFA" w:rsidRP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82F5" id="Globo: línea doblada 38" o:spid="_x0000_s1039" type="#_x0000_t48" style="position:absolute;margin-left:369.6pt;margin-top:92.3pt;width:73.9pt;height:52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" adj="6234,57559" fillcolor="white [3212]" strokecolor="#ed7d31 [3205]" strokeweight="1.5pt">
                <v:stroke startarrow="open"/>
                <v:textbox>
                  <w:txbxContent>
                    <w:p w14:paraId="65AAE3A4" w14:textId="0131EFE5" w:rsidR="00A51BFA" w:rsidRP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679230" wp14:editId="2DFCBA98">
                <wp:simplePos x="0" y="0"/>
                <wp:positionH relativeFrom="column">
                  <wp:posOffset>375477</wp:posOffset>
                </wp:positionH>
                <wp:positionV relativeFrom="paragraph">
                  <wp:posOffset>1517783</wp:posOffset>
                </wp:positionV>
                <wp:extent cx="951230" cy="504825"/>
                <wp:effectExtent l="0" t="723900" r="172720" b="28575"/>
                <wp:wrapNone/>
                <wp:docPr id="1373606606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5548"/>
                            <a:gd name="adj6" fmla="val 144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013EE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9230" id="Globo: línea doblada 37" o:spid="_x0000_s1040" type="#_x0000_t48" style="position:absolute;margin-left:29.55pt;margin-top:119.5pt;width:74.9pt;height:39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" adj="3124,-29278" fillcolor="white [3212]" strokecolor="#ed7d31 [3205]" strokeweight="1.5pt">
                <v:stroke startarrow="open"/>
                <v:textbox>
                  <w:txbxContent>
                    <w:p w14:paraId="186013EE" w14:textId="77777777" w:rsidR="00A51BFA" w:rsidRDefault="00A51BFA" w:rsidP="00A51BF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51BFA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78FD13AB" wp14:editId="3840E72D">
            <wp:extent cx="5626839" cy="5560051"/>
            <wp:effectExtent l="19050" t="19050" r="12065" b="22225"/>
            <wp:docPr id="1081353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53783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11" cy="5566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4E1CB0" w14:textId="2E83BDB9" w:rsidR="00A51BFA" w:rsidRDefault="00A51BFA" w:rsidP="00A51BFA">
      <w:pPr>
        <w:jc w:val="center"/>
        <w:rPr>
          <w:lang w:val="es-PE"/>
        </w:rPr>
      </w:pPr>
      <w:r>
        <w:rPr>
          <w:lang w:val="es-PE"/>
        </w:rPr>
        <w:t>UBICACIÓN DEL PREDIO Y DEL MURETE PROYECTADO</w:t>
      </w:r>
    </w:p>
    <w:p w14:paraId="19AF6687" w14:textId="6BD03F7E" w:rsidR="00A51BFA" w:rsidRDefault="00A51BFA" w:rsidP="00A51BF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61DD297" wp14:editId="3124C0B9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1170629365" name="Grupo 1170629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18997340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B249F0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62CB531A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0441156" name="Conector recto de flecha 480441156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1DD297" id="Grupo 1170629365" o:spid="_x0000_s1041" style="position:absolute;margin-left:293.1pt;margin-top:288.7pt;width:117.45pt;height:26.5pt;z-index:251741184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">
                <v:shape id="Cuadro de texto 2" o:spid="_x0000_s104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" strokecolor="#0070c0">
                  <v:textbox>
                    <w:txbxContent>
                      <w:p w14:paraId="50B249F0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62CB531A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 id="Conector recto de flecha 480441156" o:spid="_x0000_s104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025930" wp14:editId="77247A6C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1248752842" name="Rectángulo 124875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D21A3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5930" id="Rectángulo 1248752842" o:spid="_x0000_s1044" style="position:absolute;margin-left:0;margin-top:286.35pt;width:45.7pt;height:24.05pt;rotation:-332681fd;z-index:251740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bFfwIAAFc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aFPn0TSKNlDt73DoNvXPO3nVUIeuhQ93AmkZSEgLHm7ppw10JYfx&#10;xFkN+Os9ebSnGSUtZx0tV8n9z61AxZn5Zml6T2fzedzGdJkvvhR0wZeazUuN3bYXQJ2bpezSMdoH&#10;czhqhPaR3oF1jEoqYSXFLrkMeLhchGHp6SWRar1OZrSBToRre+9kBI9Exwl86B8FunFMA833DRwW&#10;USxfTetgGz0trLcBdJNG+ZnXsQW0vWmWxpcmPg8v78nq+T1c/QY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AlmSbFfwIA&#10;AFc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0B7D21A3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798854" wp14:editId="4A6FEB89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241299232" name="Rectángulo 24129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18C07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98854" id="Rectángulo 241299232" o:spid="_x0000_s1045" style="position:absolute;margin-left:112.2pt;margin-top:281.85pt;width:45.7pt;height:24.05pt;rotation:-332681fd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+5IfwIAAFc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aFNTe6JoA9X+DoduU/+8k1cNdeha+HAnkJaBhLTg4ZZ+2kBXchhP&#10;nNWAv96TR3uaUdJy1tFyldz/3ApUnJlvlqb3dDafx21Ml/niS0EXfKnZvNTYbXsB1LlZyi4do30w&#10;h6NGaB/pHVjHqKQSVlLsksuAh8tFGJaeXhKp1utkRhvoRLi2905G8Eh0nMCH/lGgG8c00HzfwGER&#10;xfLVtA620dPCehtAN2mUn3kdW0Dbm2ZpfGni8/Dynqye38PVb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Dz++5I&#10;fwIAAFc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01D18C07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ABCBA0" wp14:editId="53AF7F55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114945836" name="Conector recto de flecha 114945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24119" id="Conector recto de flecha 114945836" o:spid="_x0000_s1026" type="#_x0000_t32" style="position:absolute;margin-left:244.4pt;margin-top:286.75pt;width:3.6pt;height:2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B4C14A" wp14:editId="4767EC74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8963363" name="Flecha: a la derecha 328963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FDBB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8963363" o:spid="_x0000_s1026" type="#_x0000_t13" style="position:absolute;margin-left:251.65pt;margin-top:281.8pt;width:22.9pt;height:14.05pt;rotation:11319888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A65218" wp14:editId="4BDCAC71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2041385505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28D65" w14:textId="77777777" w:rsidR="00A51BFA" w:rsidRPr="00F11FF2" w:rsidRDefault="00A51BFA" w:rsidP="00A51BFA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27D73DD9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076C85BA" w14:textId="77777777" w:rsidR="00A51BFA" w:rsidRPr="00971828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65218" id="_x0000_s1046" type="#_x0000_t109" style="position:absolute;margin-left:51.2pt;margin-top:283.5pt;width:66.15pt;height:48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" fillcolor="white [3201]" strokecolor="#a5a5a5 [3206]" strokeweight="1pt">
                <v:textbox>
                  <w:txbxContent>
                    <w:p w14:paraId="68628D65" w14:textId="77777777" w:rsidR="00A51BFA" w:rsidRPr="00F11FF2" w:rsidRDefault="00A51BFA" w:rsidP="00A51BFA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27D73DD9" w14:textId="77777777" w:rsidR="00A51BFA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076C85BA" w14:textId="77777777" w:rsidR="00A51BFA" w:rsidRPr="00971828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376A3987" w14:textId="77777777" w:rsidR="00A51BFA" w:rsidRDefault="00A51BFA">
      <w:pPr>
        <w:rPr>
          <w:sz w:val="18"/>
          <w:szCs w:val="18"/>
        </w:rPr>
      </w:pPr>
    </w:p>
    <w:p w14:paraId="50F21F73" w14:textId="77777777" w:rsidR="00A51BFA" w:rsidRDefault="00A51BFA">
      <w:pPr>
        <w:rPr>
          <w:sz w:val="18"/>
          <w:szCs w:val="18"/>
        </w:rPr>
      </w:pPr>
    </w:p>
    <w:p w14:paraId="526A3148" w14:textId="77777777" w:rsidR="00A51BFA" w:rsidRPr="00E9592E" w:rsidRDefault="00A51BFA" w:rsidP="00A51BFA">
      <w:pPr>
        <w:rPr>
          <w:lang w:val="es-PE"/>
        </w:rPr>
      </w:pPr>
    </w:p>
    <w:p w14:paraId="4EF186F3" w14:textId="4421147B" w:rsidR="00A51BFA" w:rsidRDefault="00A51BFA" w:rsidP="00A51BFA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>Fuente G</w:t>
      </w:r>
      <w:r>
        <w:rPr>
          <w:sz w:val="18"/>
          <w:szCs w:val="18"/>
          <w:lang w:val="es-PE"/>
        </w:rPr>
        <w:t xml:space="preserve">oogle </w:t>
      </w:r>
      <w:proofErr w:type="spellStart"/>
      <w:r>
        <w:rPr>
          <w:sz w:val="18"/>
          <w:szCs w:val="18"/>
          <w:lang w:val="es-PE"/>
        </w:rPr>
        <w:t>Earth</w:t>
      </w:r>
      <w:proofErr w:type="spellEnd"/>
    </w:p>
    <w:p w14:paraId="5EB16590" w14:textId="77777777" w:rsidR="00A51BFA" w:rsidRDefault="00A51BFA">
      <w:pPr>
        <w:rPr>
          <w:sz w:val="18"/>
          <w:szCs w:val="18"/>
        </w:rPr>
      </w:pPr>
    </w:p>
    <w:p w14:paraId="42E3BD3F" w14:textId="77777777" w:rsidR="00A51BFA" w:rsidRDefault="00A51BFA">
      <w:pPr>
        <w:rPr>
          <w:sz w:val="18"/>
          <w:szCs w:val="18"/>
        </w:rPr>
      </w:pPr>
    </w:p>
    <w:p w14:paraId="6E3699FA" w14:textId="77777777" w:rsidR="00A51BFA" w:rsidRDefault="00A51BFA">
      <w:pPr>
        <w:rPr>
          <w:sz w:val="18"/>
          <w:szCs w:val="18"/>
        </w:rPr>
      </w:pPr>
    </w:p>
    <w:p w14:paraId="78059DC1" w14:textId="77777777" w:rsidR="00A51BFA" w:rsidRDefault="00A51BFA">
      <w:pPr>
        <w:rPr>
          <w:sz w:val="18"/>
          <w:szCs w:val="18"/>
        </w:rPr>
      </w:pPr>
    </w:p>
    <w:p w14:paraId="32D8C259" w14:textId="77777777" w:rsidR="00A51BFA" w:rsidRDefault="00A51BFA">
      <w:pPr>
        <w:rPr>
          <w:sz w:val="18"/>
          <w:szCs w:val="18"/>
        </w:rPr>
      </w:pPr>
    </w:p>
    <w:p w14:paraId="08074CD3" w14:textId="77777777" w:rsidR="00A51BFA" w:rsidRDefault="00A51BFA">
      <w:pPr>
        <w:rPr>
          <w:sz w:val="18"/>
          <w:szCs w:val="18"/>
        </w:rPr>
      </w:pPr>
    </w:p>
    <w:p w14:paraId="72EC1CA2" w14:textId="77777777" w:rsidR="00A51BFA" w:rsidRDefault="00A51BFA">
      <w:pPr>
        <w:rPr>
          <w:sz w:val="18"/>
          <w:szCs w:val="18"/>
        </w:rPr>
      </w:pPr>
    </w:p>
    <w:p w14:paraId="6D1575BA" w14:textId="77777777" w:rsidR="00A51BFA" w:rsidRDefault="00A51BFA">
      <w:pPr>
        <w:rPr>
          <w:sz w:val="18"/>
          <w:szCs w:val="18"/>
        </w:rPr>
      </w:pPr>
    </w:p>
    <w:p w14:paraId="52F576A3" w14:textId="77777777" w:rsidR="00A51BFA" w:rsidRDefault="00A51BFA">
      <w:pPr>
        <w:rPr>
          <w:sz w:val="18"/>
          <w:szCs w:val="18"/>
        </w:rPr>
      </w:pPr>
    </w:p>
    <w:p w14:paraId="678ABE45" w14:textId="77777777" w:rsidR="00A51BFA" w:rsidRDefault="00A51BFA">
      <w:pPr>
        <w:rPr>
          <w:sz w:val="18"/>
          <w:szCs w:val="18"/>
        </w:rPr>
      </w:pP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539276A">
                <wp:simplePos x="0" y="0"/>
                <wp:positionH relativeFrom="column">
                  <wp:posOffset>2611240</wp:posOffset>
                </wp:positionH>
                <wp:positionV relativeFrom="paragraph">
                  <wp:posOffset>1908966</wp:posOffset>
                </wp:positionV>
                <wp:extent cx="836295" cy="457200"/>
                <wp:effectExtent l="1047750" t="0" r="20955" b="152400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2005"/>
                            <a:gd name="adj6" fmla="val -1200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47" type="#_x0000_t48" style="position:absolute;margin-left:205.6pt;margin-top:150.3pt;width:65.8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" adj="-25933,26353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6F4896EE">
            <wp:extent cx="5985818" cy="3998565"/>
            <wp:effectExtent l="19050" t="19050" r="1524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18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F6F69B0" w:rsidR="009B623F" w:rsidRDefault="00D2135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7412F06">
                <wp:simplePos x="0" y="0"/>
                <wp:positionH relativeFrom="column">
                  <wp:posOffset>4460887</wp:posOffset>
                </wp:positionH>
                <wp:positionV relativeFrom="paragraph">
                  <wp:posOffset>2295237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8" type="#_x0000_t48" style="position:absolute;margin-left:351.25pt;margin-top:180.7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0A9A714">
                <wp:simplePos x="0" y="0"/>
                <wp:positionH relativeFrom="column">
                  <wp:posOffset>1014095</wp:posOffset>
                </wp:positionH>
                <wp:positionV relativeFrom="paragraph">
                  <wp:posOffset>1593742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9" type="#_x0000_t48" style="position:absolute;margin-left:79.85pt;margin-top:125.5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ZS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D1AE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59FA0CB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50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C01315B">
            <wp:extent cx="5967404" cy="5485422"/>
            <wp:effectExtent l="19050" t="19050" r="14605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04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4A8F681E" w14:textId="689C2EE3" w:rsidR="00B163B8" w:rsidRPr="00590F01" w:rsidRDefault="00B75D1F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${</w:t>
      </w:r>
      <w:proofErr w:type="spellStart"/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descripcion_trabajo</w:t>
      </w:r>
      <w:proofErr w:type="spellEnd"/>
      <w:r>
        <w:rPr>
          <w:rFonts w:ascii="Tahoma" w:hAnsi="Tahoma" w:cs="Tahoma"/>
          <w:b/>
          <w:snapToGrid w:val="0"/>
          <w:sz w:val="22"/>
          <w:szCs w:val="22"/>
          <w:highlight w:val="magenta"/>
          <w:lang w:val="es-PE"/>
        </w:rPr>
        <w:t>}</w:t>
      </w:r>
    </w:p>
    <w:p w14:paraId="392742C4" w14:textId="3C8FE669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en el punto de venta se obtuvo el valor de </w:t>
      </w: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D2135B"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27</w:t>
      </w: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horas fuera punta, encontrandose dentro de lo normado.</w:t>
      </w:r>
    </w:p>
    <w:p w14:paraId="2CB489B5" w14:textId="7FAF2CB7" w:rsidR="00DD1AE0" w:rsidRPr="002660B4" w:rsidRDefault="00D2135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Debido a que no ingresa la llamada al cliente, posiblemente estaba apagado su celular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, se debera comunicar que atención será en murete al pie del poste #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="00DD1A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BF5ED46">
                <wp:simplePos x="0" y="0"/>
                <wp:positionH relativeFrom="column">
                  <wp:posOffset>574687</wp:posOffset>
                </wp:positionH>
                <wp:positionV relativeFrom="paragraph">
                  <wp:posOffset>173511</wp:posOffset>
                </wp:positionV>
                <wp:extent cx="859790" cy="457200"/>
                <wp:effectExtent l="0" t="0" r="588010" b="78105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57142"/>
                            <a:gd name="adj6" fmla="val -6103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51" type="#_x0000_t48" style="position:absolute;left:0;text-align:left;margin-left:45.25pt;margin-top:13.6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" adj="-13184,5554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0CD3697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F030174" w:rsidR="00B163B8" w:rsidRDefault="00590F0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68BC1182">
                <wp:simplePos x="0" y="0"/>
                <wp:positionH relativeFrom="column">
                  <wp:posOffset>3575182</wp:posOffset>
                </wp:positionH>
                <wp:positionV relativeFrom="paragraph">
                  <wp:posOffset>85573</wp:posOffset>
                </wp:positionV>
                <wp:extent cx="1229151" cy="655093"/>
                <wp:effectExtent l="762000" t="0" r="28575" b="5016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151" cy="655093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580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AC6AD" w14:textId="4F5C5D59" w:rsidR="00590F01" w:rsidRPr="00590F01" w:rsidRDefault="00672F5B" w:rsidP="00590F0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#{num_poste}</w:t>
                            </w:r>
                          </w:p>
                          <w:p w14:paraId="6B2AC9F2" w14:textId="1134B7B0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50" type="#_x0000_t48" style="position:absolute;left:0;text-align:left;margin-left:281.5pt;margin-top:6.75pt;width:96.8pt;height:51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" adj="-12530,21574" fillcolor="white [3212]" strokecolor="#ed7d31 [3205]" strokeweight="1.5pt">
                <v:stroke startarrow="open"/>
                <v:textbox>
                  <w:txbxContent>
                    <w:p w14:paraId="2FCAC6AD" w14:textId="4F5C5D59" w:rsidR="00590F01" w:rsidRPr="00590F01" w:rsidRDefault="00672F5B" w:rsidP="00590F0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342D4D">
                        <w:rPr>
                          <w:color w:val="FF0000"/>
                          <w:lang w:val="es-ES"/>
                        </w:rPr>
                        <w:t>#{num_poste}</w:t>
                      </w:r>
                    </w:p>
                    <w:p w14:paraId="6B2AC9F2" w14:textId="1134B7B0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4B18E9A" wp14:editId="545766F8">
                <wp:simplePos x="0" y="0"/>
                <wp:positionH relativeFrom="column">
                  <wp:posOffset>-109855</wp:posOffset>
                </wp:positionH>
                <wp:positionV relativeFrom="paragraph">
                  <wp:posOffset>1163320</wp:posOffset>
                </wp:positionV>
                <wp:extent cx="1100455" cy="271145"/>
                <wp:effectExtent l="0" t="381000" r="823595" b="14605"/>
                <wp:wrapNone/>
                <wp:docPr id="579063645" name="Globo: línea dobla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00455" cy="27114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7626"/>
                            <a:gd name="adj6" fmla="val -6934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8A85A" w14:textId="5BD52779" w:rsidR="00196CE2" w:rsidRPr="00196CE2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8E9A" id="Globo: línea doblada 42" o:spid="_x0000_s1051" type="#_x0000_t48" style="position:absolute;left:0;text-align:left;margin-left:-8.65pt;margin-top:91.6pt;width:86.65pt;height:21.3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" adj="-14979,-27567" fillcolor="white [3212]" strokecolor="#ed7d31 [3205]" strokeweight="1.5pt">
                <v:stroke startarrow="open"/>
                <v:textbox>
                  <w:txbxContent>
                    <w:p w14:paraId="0AB8A85A" w14:textId="5BD52779" w:rsidR="00196CE2" w:rsidRPr="00196CE2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342D4D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67E50131">
                <wp:simplePos x="0" y="0"/>
                <wp:positionH relativeFrom="column">
                  <wp:posOffset>204470</wp:posOffset>
                </wp:positionH>
                <wp:positionV relativeFrom="page">
                  <wp:posOffset>4933950</wp:posOffset>
                </wp:positionV>
                <wp:extent cx="1397000" cy="669925"/>
                <wp:effectExtent l="0" t="552450" r="431800" b="15875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7000" cy="669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7244"/>
                            <a:gd name="adj6" fmla="val -266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9790B0C" w:rsidR="00DD1AE0" w:rsidRPr="00672F5B" w:rsidRDefault="00196CE2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se encuentra a </w:t>
                            </w:r>
                            <w:r w:rsidRPr="00590F0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240m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 siguiendo este camino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52" type="#_x0000_t48" style="position:absolute;left:0;text-align:left;margin-left:16.1pt;margin-top:388.5pt;width:110pt;height:52.7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" adj="-5757,-16685" fillcolor="white [3212]" strokecolor="#ed7d31 [3205]" strokeweight="1.5pt">
                <v:stroke startarrow="open"/>
                <v:textbox>
                  <w:txbxContent>
                    <w:p w14:paraId="3D74F3B6" w14:textId="29790B0C" w:rsidR="00DD1AE0" w:rsidRPr="00672F5B" w:rsidRDefault="00196CE2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se encuentra a </w:t>
                      </w:r>
                      <w:r w:rsidRPr="00590F01">
                        <w:rPr>
                          <w:color w:val="FF0000"/>
                          <w:highlight w:val="yellow"/>
                          <w:lang w:val="es-ES"/>
                        </w:rPr>
                        <w:t>240m</w:t>
                      </w:r>
                      <w:r>
                        <w:rPr>
                          <w:color w:val="FF0000"/>
                          <w:lang w:val="es-ES"/>
                        </w:rPr>
                        <w:t>. siguiendo este camino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37509E" wp14:editId="5EACBC4B">
                <wp:simplePos x="0" y="0"/>
                <wp:positionH relativeFrom="column">
                  <wp:posOffset>3576320</wp:posOffset>
                </wp:positionH>
                <wp:positionV relativeFrom="paragraph">
                  <wp:posOffset>873796</wp:posOffset>
                </wp:positionV>
                <wp:extent cx="1005205" cy="288925"/>
                <wp:effectExtent l="723900" t="0" r="23495" b="796925"/>
                <wp:wrapNone/>
                <wp:docPr id="182412589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288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59635"/>
                            <a:gd name="adj6" fmla="val -672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C0DDC" w14:textId="6AFC263A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bornera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509E" id="_x0000_s1053" type="#_x0000_t48" style="position:absolute;left:0;text-align:left;margin-left:281.6pt;margin-top:68.8pt;width:79.15pt;height:22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" adj="-14524,77681" fillcolor="white [3212]" strokecolor="#ed7d31 [3205]" strokeweight="1.5pt">
                <v:stroke startarrow="open"/>
                <v:textbox>
                  <w:txbxContent>
                    <w:p w14:paraId="3C0C0DDC" w14:textId="6AFC263A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bornera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6849EB" wp14:editId="4BEA943E">
                <wp:simplePos x="0" y="0"/>
                <wp:positionH relativeFrom="column">
                  <wp:posOffset>117487</wp:posOffset>
                </wp:positionH>
                <wp:positionV relativeFrom="paragraph">
                  <wp:posOffset>140551</wp:posOffset>
                </wp:positionV>
                <wp:extent cx="982980" cy="452755"/>
                <wp:effectExtent l="0" t="0" r="902970" b="118745"/>
                <wp:wrapNone/>
                <wp:docPr id="84532273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82980" cy="4527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3217"/>
                            <a:gd name="adj6" fmla="val -83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93BC" w14:textId="2FD3BF72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Viene de la Sed 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849EB" id="_x0000_s1054" type="#_x0000_t48" style="position:absolute;left:0;text-align:left;margin-left:9.25pt;margin-top:11.05pt;width:77.4pt;height:35.6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" adj="-18076,24455" fillcolor="white [3212]" strokecolor="#ed7d31 [3205]" strokeweight="1.5pt">
                <v:stroke startarrow="open"/>
                <v:textbox>
                  <w:txbxContent>
                    <w:p w14:paraId="1B5393BC" w14:textId="2FD3BF72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Viene de la Sed </w:t>
                      </w:r>
                      <w:r w:rsidR="00342D4D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1D9267A3">
                <wp:simplePos x="0" y="0"/>
                <wp:positionH relativeFrom="column">
                  <wp:posOffset>315895</wp:posOffset>
                </wp:positionH>
                <wp:positionV relativeFrom="paragraph">
                  <wp:posOffset>1857207</wp:posOffset>
                </wp:positionV>
                <wp:extent cx="1329055" cy="621030"/>
                <wp:effectExtent l="0" t="0" r="1833245" b="960120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29055" cy="6210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3550"/>
                            <a:gd name="adj6" fmla="val -1316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3378A2A6" w:rsidR="00672F5B" w:rsidRPr="00672F5B" w:rsidRDefault="00196CE2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proyectado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56" type="#_x0000_t48" style="position:absolute;left:0;text-align:left;margin-left:24.85pt;margin-top:146.25pt;width:104.65pt;height:48.9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" adj="-28435,52607" fillcolor="white [3212]" strokecolor="#ed7d31 [3205]" strokeweight="1.5pt">
                <v:stroke startarrow="open"/>
                <v:textbox>
                  <w:txbxContent>
                    <w:p w14:paraId="7ADCB5FB" w14:textId="3378A2A6" w:rsidR="00672F5B" w:rsidRPr="00672F5B" w:rsidRDefault="00196CE2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proyectado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95D83F" wp14:editId="2CA4D6E0">
                <wp:simplePos x="0" y="0"/>
                <wp:positionH relativeFrom="column">
                  <wp:posOffset>3579195</wp:posOffset>
                </wp:positionH>
                <wp:positionV relativeFrom="paragraph">
                  <wp:posOffset>1684679</wp:posOffset>
                </wp:positionV>
                <wp:extent cx="45719" cy="1535502"/>
                <wp:effectExtent l="0" t="0" r="12065" b="26670"/>
                <wp:wrapNone/>
                <wp:docPr id="912217469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535502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0692A" id="Rectángulo 41" o:spid="_x0000_s1026" style="position:absolute;margin-left:281.85pt;margin-top:132.65pt;width:3.6pt;height:12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" fillcolor="#c00000" strokecolor="#091723 [484]" strokeweight="1pt"/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DD76FA" wp14:editId="30BBC565">
                <wp:simplePos x="0" y="0"/>
                <wp:positionH relativeFrom="column">
                  <wp:posOffset>3438525</wp:posOffset>
                </wp:positionH>
                <wp:positionV relativeFrom="paragraph">
                  <wp:posOffset>3219726</wp:posOffset>
                </wp:positionV>
                <wp:extent cx="232913" cy="1017917"/>
                <wp:effectExtent l="0" t="0" r="15240" b="10795"/>
                <wp:wrapNone/>
                <wp:docPr id="1281891723" name="Cub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1017917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30BA5E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40" o:spid="_x0000_s1026" type="#_x0000_t16" style="position:absolute;margin-left:270.75pt;margin-top:253.5pt;width:18.35pt;height:80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" fillcolor="red" strokecolor="#091723 [484]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53D72C59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F94D5" w14:textId="00A6002D" w:rsidR="00B163B8" w:rsidRDefault="00196CE2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NUEVO SUMINISTRO</w:t>
      </w: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2F43DFBF" w:rsidR="006126A4" w:rsidRDefault="000004D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3B2A5635">
                <wp:simplePos x="0" y="0"/>
                <wp:positionH relativeFrom="column">
                  <wp:posOffset>1557020</wp:posOffset>
                </wp:positionH>
                <wp:positionV relativeFrom="paragraph">
                  <wp:posOffset>86995</wp:posOffset>
                </wp:positionV>
                <wp:extent cx="1219200" cy="457200"/>
                <wp:effectExtent l="628650" t="0" r="19050" b="57150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920"/>
                            <a:gd name="adj6" fmla="val -492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C8026" w14:textId="030C7AD3" w:rsidR="00590F01" w:rsidRPr="00590F01" w:rsidRDefault="006126A4" w:rsidP="00590F0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371DF4">
                              <w:rPr>
                                <w:color w:val="FF0000"/>
                                <w:lang w:val="es-ES"/>
                              </w:rPr>
                              <w:t>#{num_poste}</w:t>
                            </w:r>
                          </w:p>
                          <w:p w14:paraId="0A20E221" w14:textId="19ACDBB1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Globo: línea doblada 29" o:spid="_x0000_s1056" type="#_x0000_t48" style="position:absolute;left:0;text-align:left;margin-left:122.6pt;margin-top:6.85pt;width:96pt;height:3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" adj="-10645,21583" fillcolor="white [3212]" strokecolor="#ed7d31 [3205]" strokeweight="1.5pt">
                <v:stroke startarrow="open"/>
                <v:textbox>
                  <w:txbxContent>
                    <w:p w14:paraId="0A5C8026" w14:textId="030C7AD3" w:rsidR="00590F01" w:rsidRPr="00590F01" w:rsidRDefault="006126A4" w:rsidP="00590F0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371DF4">
                        <w:rPr>
                          <w:color w:val="FF0000"/>
                          <w:lang w:val="es-ES"/>
                        </w:rPr>
                        <w:t>#{num_poste}</w:t>
                      </w:r>
                    </w:p>
                    <w:p w14:paraId="0A20E221" w14:textId="19ACDBB1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1853B3A">
                <wp:simplePos x="0" y="0"/>
                <wp:positionH relativeFrom="column">
                  <wp:posOffset>3157220</wp:posOffset>
                </wp:positionH>
                <wp:positionV relativeFrom="paragraph">
                  <wp:posOffset>220345</wp:posOffset>
                </wp:positionV>
                <wp:extent cx="1504950" cy="628650"/>
                <wp:effectExtent l="0" t="0" r="285750" b="1238250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049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8056"/>
                            <a:gd name="adj6" fmla="val -7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4C71AC98" w:rsidR="006126A4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Medición de tensión</w:t>
                            </w:r>
                          </w:p>
                          <w:p w14:paraId="057BE1A0" w14:textId="5F4B268A" w:rsidR="000004D7" w:rsidRPr="000004D7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de </w:t>
                            </w:r>
                            <w:r w:rsidRPr="00590F0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227V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 en este medidor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7" type="#_x0000_t48" style="position:absolute;left:0;text-align:left;margin-left:248.6pt;margin-top:17.35pt;width:118.5pt;height:49.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" adj="-1611,62220" fillcolor="white [3212]" strokecolor="#ed7d31 [3205]" strokeweight="1.5pt">
                <v:stroke startarrow="open"/>
                <v:textbox>
                  <w:txbxContent>
                    <w:p w14:paraId="7DA12F08" w14:textId="4C71AC98" w:rsidR="006126A4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Medición de tensión</w:t>
                      </w:r>
                    </w:p>
                    <w:p w14:paraId="057BE1A0" w14:textId="5F4B268A" w:rsidR="000004D7" w:rsidRPr="000004D7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de </w:t>
                      </w:r>
                      <w:r w:rsidRPr="00590F01">
                        <w:rPr>
                          <w:color w:val="FF0000"/>
                          <w:highlight w:val="yellow"/>
                          <w:lang w:val="es-ES"/>
                        </w:rPr>
                        <w:t>227V</w:t>
                      </w:r>
                      <w:r>
                        <w:rPr>
                          <w:color w:val="FF0000"/>
                          <w:lang w:val="es-ES"/>
                        </w:rPr>
                        <w:t>. en este medidor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20220632">
            <wp:extent cx="4857750" cy="3643312"/>
            <wp:effectExtent l="19050" t="19050" r="19050" b="14605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40" cy="36576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177A5EA6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2DDEDAE" wp14:editId="54281106">
            <wp:extent cx="3213100" cy="2409824"/>
            <wp:effectExtent l="20955" t="17145" r="27305" b="27305"/>
            <wp:docPr id="70153460" name="Imagen 7015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460" name="Imagen 701534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2442" cy="24243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DB177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MEDICIÓN DE LA TENSIÓN.</w:t>
      </w: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715139EC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2EEAE08F" w14:textId="77777777" w:rsidR="00371DF4" w:rsidRPr="00371DF4" w:rsidRDefault="00371DF4" w:rsidP="00371DF4">
      <w:pPr>
        <w:jc w:val="center"/>
        <w:rPr>
          <w:lang w:val="es-CL"/>
        </w:rPr>
      </w:pPr>
      <w:r w:rsidRPr="00371DF4">
        <w:rPr>
          <w:lang w:val="es-CL"/>
        </w:rPr>
        <w:t>${</w:t>
      </w:r>
      <w:proofErr w:type="spellStart"/>
      <w:r w:rsidRPr="00371DF4">
        <w:rPr>
          <w:lang w:val="es-CL"/>
        </w:rPr>
        <w:t>bloque_fotos</w:t>
      </w:r>
      <w:proofErr w:type="spellEnd"/>
      <w:r w:rsidRPr="00371DF4">
        <w:rPr>
          <w:lang w:val="es-CL"/>
        </w:rPr>
        <w:t>}</w:t>
      </w:r>
    </w:p>
    <w:p w14:paraId="03B595CF" w14:textId="77777777" w:rsidR="00371DF4" w:rsidRPr="00371DF4" w:rsidRDefault="00371DF4" w:rsidP="00371DF4">
      <w:pPr>
        <w:jc w:val="center"/>
        <w:rPr>
          <w:lang w:val="es-CL"/>
        </w:rPr>
      </w:pPr>
    </w:p>
    <w:p w14:paraId="6840E117" w14:textId="77777777" w:rsidR="00371DF4" w:rsidRPr="00371DF4" w:rsidRDefault="00371DF4" w:rsidP="00371DF4">
      <w:pPr>
        <w:jc w:val="center"/>
        <w:rPr>
          <w:lang w:val="es-ES_tradnl"/>
        </w:rPr>
      </w:pPr>
      <w:r w:rsidRPr="00371DF4">
        <w:rPr>
          <w:lang w:val="es-ES_tradnl"/>
        </w:rPr>
        <w:t>${foto}</w:t>
      </w:r>
    </w:p>
    <w:p w14:paraId="1C0826B8" w14:textId="77777777" w:rsidR="00371DF4" w:rsidRPr="00371DF4" w:rsidRDefault="00371DF4" w:rsidP="00371DF4">
      <w:pPr>
        <w:jc w:val="center"/>
        <w:rPr>
          <w:lang w:val="es-ES_tradnl"/>
        </w:rPr>
      </w:pPr>
    </w:p>
    <w:p w14:paraId="7FC221E1" w14:textId="77777777" w:rsidR="00371DF4" w:rsidRPr="00371DF4" w:rsidRDefault="00371DF4" w:rsidP="00371DF4">
      <w:pPr>
        <w:jc w:val="center"/>
        <w:rPr>
          <w:lang w:val="es-CL"/>
        </w:rPr>
      </w:pPr>
      <w:r w:rsidRPr="00371DF4">
        <w:rPr>
          <w:lang w:val="es-CL"/>
        </w:rPr>
        <w:t>${/</w:t>
      </w:r>
      <w:proofErr w:type="spellStart"/>
      <w:r w:rsidRPr="00371DF4">
        <w:rPr>
          <w:lang w:val="es-CL"/>
        </w:rPr>
        <w:t>bloque_fotos</w:t>
      </w:r>
      <w:proofErr w:type="spellEnd"/>
      <w:r w:rsidRPr="00371DF4">
        <w:rPr>
          <w:lang w:val="es-CL"/>
        </w:rPr>
        <w:t>}</w:t>
      </w:r>
    </w:p>
    <w:p w14:paraId="559AA80D" w14:textId="77777777" w:rsidR="00371DF4" w:rsidRPr="00371DF4" w:rsidRDefault="00371DF4" w:rsidP="00371DF4">
      <w:pPr>
        <w:jc w:val="center"/>
        <w:rPr>
          <w:lang w:val="es-ES_tradnl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lastRenderedPageBreak/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3CA9D3" w14:textId="77777777" w:rsidR="00453DCB" w:rsidRDefault="00453DCB">
      <w:r>
        <w:separator/>
      </w:r>
    </w:p>
  </w:endnote>
  <w:endnote w:type="continuationSeparator" w:id="0">
    <w:p w14:paraId="0620A991" w14:textId="77777777" w:rsidR="00453DCB" w:rsidRDefault="00453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DD3AF7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590F01" w:rsidRPr="00590F0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7B82AA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590F01" w:rsidRPr="00590F0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D6361C" w14:textId="77777777" w:rsidR="00453DCB" w:rsidRDefault="00453DCB">
      <w:r>
        <w:separator/>
      </w:r>
    </w:p>
  </w:footnote>
  <w:footnote w:type="continuationSeparator" w:id="0">
    <w:p w14:paraId="19A106E1" w14:textId="77777777" w:rsidR="00453DCB" w:rsidRDefault="00453D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32" type="#_x0000_t75" style="width:929pt;height:597.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04D7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C6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6CE2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13E6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D792E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2D4D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1DF4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5C7F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D7D6A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3DCB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159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0F01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97341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77015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0F9C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1BFA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47EE1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5D1F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AD9"/>
    <w:rsid w:val="00BD1B7C"/>
    <w:rsid w:val="00BD1E3C"/>
    <w:rsid w:val="00BD2A73"/>
    <w:rsid w:val="00BD2C1E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135B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15FB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D7C7E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004D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182</TotalTime>
  <Pages>12</Pages>
  <Words>618</Words>
  <Characters>3695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22</cp:revision>
  <cp:lastPrinted>2025-04-07T05:28:00Z</cp:lastPrinted>
  <dcterms:created xsi:type="dcterms:W3CDTF">2025-03-27T15:46:00Z</dcterms:created>
  <dcterms:modified xsi:type="dcterms:W3CDTF">2025-09-17T17:40:00Z</dcterms:modified>
</cp:coreProperties>
</file>
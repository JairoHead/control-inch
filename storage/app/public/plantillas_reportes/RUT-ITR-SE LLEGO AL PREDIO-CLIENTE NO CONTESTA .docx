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60A9A6D3" w:rsidR="00B163B8" w:rsidRPr="00A0281F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A028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2E4864AC" w:rsidR="00B163B8" w:rsidRPr="00A0281F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03FBF3B4" w:rsidR="00B163B8" w:rsidRPr="00A0281F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028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7E599C" w:rsidRPr="00A028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7E599C" w:rsidRPr="00A0281F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7E599C" w:rsidRPr="00A028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F267BF"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2A6675" w:rsidRPr="00A028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26877E0" w:rsidR="00B163B8" w:rsidRPr="00A0281F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A0281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18C7A2C0" w:rsidR="00B163B8" w:rsidRPr="00A0281F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028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A028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2A6675" w:rsidRPr="00A0281F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744E7680" w:rsidR="00B163B8" w:rsidRPr="00A0281F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2A6675" w:rsidRPr="00A0281F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${distrito_nombre}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3D2D7593" w:rsidR="00B163B8" w:rsidRPr="00A028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A0281F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A0281F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2A6675" w:rsidRPr="00A0281F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2A6675" w:rsidRPr="00A0281F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43C6E110" w:rsidR="00B163B8" w:rsidRPr="00A0281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A0281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644C8341" w:rsidR="00B163B8" w:rsidRPr="00A028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7E599C"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267BF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EF592CD" w:rsidR="00B163B8" w:rsidRPr="00A0281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7E599C" w:rsidRPr="00A028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F267BF" w:rsidRPr="00A0281F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312C601A" w:rsidR="00B163B8" w:rsidRPr="00A028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6600F139" w:rsidR="00B163B8" w:rsidRPr="00A0281F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028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2A6675" w:rsidRPr="00A028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2775D19B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7E599C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7E599C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7E599C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F267BF" w:rsidRPr="00F267BF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222DB26E" w14:textId="77777777" w:rsidR="00F267B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145F2C28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CE20DFF" w14:textId="77777777" w:rsidR="00F267B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4E22ECC5" w:rsidR="00B163B8" w:rsidRPr="00D169FA" w:rsidRDefault="00D6308F" w:rsidP="00F267B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C1CC357" w14:textId="77777777" w:rsidR="00F267B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2456AC4D" w:rsidR="00B163B8" w:rsidRPr="00364196" w:rsidRDefault="00D6308F" w:rsidP="00F267B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D209DF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002FC3BE" w:rsidR="00D209DF" w:rsidRPr="00D057EA" w:rsidRDefault="00D209DF" w:rsidP="00D209D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F267BF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25DD0ED6" w:rsidR="00D209DF" w:rsidRPr="00D057EA" w:rsidRDefault="00D209DF" w:rsidP="00D209D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0388A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00CA3605" w:rsidR="00D209DF" w:rsidRPr="00D057EA" w:rsidRDefault="00D209DF" w:rsidP="00D209DF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0388A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0388A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34"/>
        <w:gridCol w:w="1571"/>
        <w:gridCol w:w="1323"/>
        <w:gridCol w:w="1323"/>
        <w:gridCol w:w="1651"/>
        <w:gridCol w:w="1459"/>
      </w:tblGrid>
      <w:tr w:rsidR="00B163B8" w:rsidRPr="00695BF4" w14:paraId="26F5B56E" w14:textId="77777777" w:rsidTr="00D6308F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D6308F" w:rsidRPr="00695BF4" w14:paraId="69C2AFAA" w14:textId="77777777" w:rsidTr="00331258">
        <w:tc>
          <w:tcPr>
            <w:tcW w:w="931" w:type="pct"/>
          </w:tcPr>
          <w:p w14:paraId="3B3E0604" w14:textId="2AD72CC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PINZA AMPERIMÉTRICA</w:t>
            </w:r>
          </w:p>
        </w:tc>
        <w:tc>
          <w:tcPr>
            <w:tcW w:w="872" w:type="pct"/>
          </w:tcPr>
          <w:p w14:paraId="5579A51D" w14:textId="4A5B9BC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MULTI</w:t>
            </w:r>
          </w:p>
        </w:tc>
        <w:tc>
          <w:tcPr>
            <w:tcW w:w="735" w:type="pct"/>
          </w:tcPr>
          <w:p w14:paraId="36C02553" w14:textId="10C5358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PX50160</w:t>
            </w:r>
          </w:p>
        </w:tc>
        <w:tc>
          <w:tcPr>
            <w:tcW w:w="735" w:type="pct"/>
          </w:tcPr>
          <w:p w14:paraId="0464A830" w14:textId="2693DC4D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24/03/2025</w:t>
            </w:r>
          </w:p>
        </w:tc>
        <w:tc>
          <w:tcPr>
            <w:tcW w:w="916" w:type="pct"/>
          </w:tcPr>
          <w:p w14:paraId="2494F468" w14:textId="27AB425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24/03/2026</w:t>
            </w:r>
          </w:p>
        </w:tc>
        <w:tc>
          <w:tcPr>
            <w:tcW w:w="810" w:type="pct"/>
          </w:tcPr>
          <w:p w14:paraId="017111C0" w14:textId="1E906E47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MT-8206-2025</w:t>
            </w:r>
          </w:p>
        </w:tc>
      </w:tr>
      <w:tr w:rsidR="00D6308F" w:rsidRPr="00695BF4" w14:paraId="668E0C87" w14:textId="77777777" w:rsidTr="00331258">
        <w:tc>
          <w:tcPr>
            <w:tcW w:w="931" w:type="pct"/>
          </w:tcPr>
          <w:p w14:paraId="78397733" w14:textId="25E35FDA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PINZA MULTIMETRICA</w:t>
            </w:r>
          </w:p>
        </w:tc>
        <w:tc>
          <w:tcPr>
            <w:tcW w:w="872" w:type="pct"/>
          </w:tcPr>
          <w:p w14:paraId="4F9ED47D" w14:textId="1EE101A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METREL</w:t>
            </w:r>
          </w:p>
        </w:tc>
        <w:tc>
          <w:tcPr>
            <w:tcW w:w="735" w:type="pct"/>
          </w:tcPr>
          <w:p w14:paraId="1B4AAE15" w14:textId="3909BDE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1023490108</w:t>
            </w:r>
          </w:p>
        </w:tc>
        <w:tc>
          <w:tcPr>
            <w:tcW w:w="735" w:type="pct"/>
          </w:tcPr>
          <w:p w14:paraId="1B0519F9" w14:textId="45C8583C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03/12/2024</w:t>
            </w:r>
          </w:p>
        </w:tc>
        <w:tc>
          <w:tcPr>
            <w:tcW w:w="916" w:type="pct"/>
          </w:tcPr>
          <w:p w14:paraId="2DC21DBB" w14:textId="31EDCA8B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03/12/2025</w:t>
            </w:r>
          </w:p>
        </w:tc>
        <w:tc>
          <w:tcPr>
            <w:tcW w:w="810" w:type="pct"/>
          </w:tcPr>
          <w:p w14:paraId="0AFB5239" w14:textId="0A7FFAAF" w:rsidR="00D6308F" w:rsidRPr="00D6308F" w:rsidRDefault="00D6308F" w:rsidP="00D6308F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D6308F">
              <w:rPr>
                <w:rFonts w:ascii="Tahoma" w:hAnsi="Tahoma" w:cs="Tahoma"/>
                <w:sz w:val="20"/>
                <w:szCs w:val="20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6183F94D" w:rsidR="00B163B8" w:rsidRPr="00A0281F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C1506A">
        <w:rPr>
          <w:rFonts w:ascii="Tahoma" w:hAnsi="Tahoma" w:cs="Tahoma"/>
          <w:b/>
          <w:bCs/>
          <w:iCs/>
          <w:sz w:val="22"/>
          <w:szCs w:val="22"/>
          <w:lang w:val="es-ES"/>
        </w:rPr>
        <w:t>${</w:t>
      </w:r>
      <w:proofErr w:type="spellStart"/>
      <w:r w:rsidR="00C1506A">
        <w:rPr>
          <w:rFonts w:ascii="Tahoma" w:hAnsi="Tahoma" w:cs="Tahoma"/>
          <w:b/>
          <w:bCs/>
          <w:iCs/>
          <w:sz w:val="22"/>
          <w:szCs w:val="22"/>
          <w:lang w:val="es-ES"/>
        </w:rPr>
        <w:t>cantidad_suministros</w:t>
      </w:r>
      <w:proofErr w:type="spellEnd"/>
      <w:r w:rsidR="00C1506A">
        <w:rPr>
          <w:rFonts w:ascii="Tahoma" w:hAnsi="Tahoma" w:cs="Tahoma"/>
          <w:b/>
          <w:bCs/>
          <w:iCs/>
          <w:sz w:val="22"/>
          <w:szCs w:val="22"/>
          <w:lang w:val="es-ES"/>
        </w:rPr>
        <w:t>}</w:t>
      </w:r>
      <w:r w:rsidR="00F267BF">
        <w:rPr>
          <w:rFonts w:ascii="Tahoma" w:hAnsi="Tahoma" w:cs="Tahoma"/>
          <w:b/>
          <w:bCs/>
          <w:iCs/>
          <w:sz w:val="22"/>
          <w:szCs w:val="22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Pr="00A028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de </w:t>
      </w:r>
      <w:r w:rsidR="002A6675" w:rsidRPr="00A0281F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A028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2A6675" w:rsidRPr="00A0281F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A028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150D135C" w:rsidR="00B163B8" w:rsidRPr="00A0281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0281F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</w:t>
      </w:r>
      <w:r w:rsidR="00D6308F" w:rsidRPr="00A0281F">
        <w:rPr>
          <w:rFonts w:ascii="Tahoma" w:hAnsi="Tahoma" w:cs="Tahoma"/>
          <w:iCs/>
          <w:sz w:val="22"/>
          <w:szCs w:val="22"/>
          <w:lang w:val="es-PE"/>
        </w:rPr>
        <w:t>seria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 xml:space="preserve"> destinada para uso </w:t>
      </w:r>
      <w:r w:rsidR="002A6675" w:rsidRPr="00A0281F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7838A802" w:rsidR="00B163B8" w:rsidRPr="00A0281F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0281F"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 w:rsidRPr="00A0281F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A0281F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2A6675" w:rsidRPr="00A0281F">
        <w:rPr>
          <w:rFonts w:ascii="Tahoma" w:hAnsi="Tahoma" w:cs="Tahoma"/>
          <w:iCs/>
          <w:noProof/>
          <w:sz w:val="22"/>
          <w:szCs w:val="22"/>
          <w:lang w:val="es-PE"/>
        </w:rPr>
        <w:t>${</w:t>
      </w:r>
      <w:proofErr w:type="spellStart"/>
      <w:r w:rsidR="002A6675" w:rsidRPr="00A0281F">
        <w:rPr>
          <w:rFonts w:ascii="Tahoma" w:hAnsi="Tahoma" w:cs="Tahoma"/>
          <w:iCs/>
          <w:noProof/>
          <w:sz w:val="22"/>
          <w:szCs w:val="22"/>
          <w:lang w:val="es-PE"/>
        </w:rPr>
        <w:t>cliente_nombre</w:t>
      </w:r>
      <w:proofErr w:type="spellEnd"/>
      <w:r w:rsidR="002A6675" w:rsidRPr="00A0281F">
        <w:rPr>
          <w:rFonts w:ascii="Tahoma" w:hAnsi="Tahoma" w:cs="Tahoma"/>
          <w:iCs/>
          <w:noProof/>
          <w:sz w:val="22"/>
          <w:szCs w:val="22"/>
          <w:lang w:val="es-PE"/>
        </w:rPr>
        <w:t>}</w:t>
      </w:r>
      <w:r w:rsidRPr="00A0281F">
        <w:rPr>
          <w:rFonts w:ascii="Tahoma" w:hAnsi="Tahoma" w:cs="Tahoma"/>
          <w:iCs/>
          <w:noProof/>
          <w:sz w:val="22"/>
          <w:szCs w:val="22"/>
          <w:lang w:val="es-PE"/>
        </w:rPr>
        <w:t xml:space="preserve">) llamada al 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2A6675" w:rsidRPr="00A0281F">
        <w:rPr>
          <w:rFonts w:ascii="Tahoma" w:hAnsi="Tahoma" w:cs="Tahoma"/>
          <w:iCs/>
          <w:sz w:val="22"/>
          <w:szCs w:val="22"/>
          <w:lang w:val="es-PE"/>
        </w:rPr>
        <w:t>${</w:t>
      </w:r>
      <w:proofErr w:type="spellStart"/>
      <w:r w:rsidR="002A6675" w:rsidRPr="00A0281F">
        <w:rPr>
          <w:rFonts w:ascii="Tahoma" w:hAnsi="Tahoma" w:cs="Tahoma"/>
          <w:iCs/>
          <w:sz w:val="22"/>
          <w:szCs w:val="22"/>
          <w:lang w:val="es-PE"/>
        </w:rPr>
        <w:t>num_celular</w:t>
      </w:r>
      <w:proofErr w:type="spellEnd"/>
      <w:r w:rsidR="002A6675" w:rsidRPr="00A0281F">
        <w:rPr>
          <w:rFonts w:ascii="Tahoma" w:hAnsi="Tahoma" w:cs="Tahoma"/>
          <w:iCs/>
          <w:sz w:val="22"/>
          <w:szCs w:val="22"/>
          <w:lang w:val="es-PE"/>
        </w:rPr>
        <w:t>}</w:t>
      </w:r>
      <w:r w:rsidRPr="00A0281F">
        <w:rPr>
          <w:rFonts w:ascii="Tahoma" w:hAnsi="Tahoma" w:cs="Tahoma"/>
          <w:iCs/>
          <w:noProof/>
          <w:sz w:val="22"/>
          <w:szCs w:val="22"/>
          <w:lang w:val="es-PE"/>
        </w:rPr>
        <w:t xml:space="preserve"> no fue contestada</w:t>
      </w:r>
      <w:r w:rsidR="00B163B8" w:rsidRPr="00A028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592AA7DE" w:rsidR="00B163B8" w:rsidRPr="00A0281F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D6308F" w:rsidRPr="00F267BF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24</w:t>
      </w:r>
      <w:r w:rsidR="00C059CB" w:rsidRPr="00F267BF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F267BF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2A6675" w:rsidRPr="00A0281F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A028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Pr="00D6308F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>
        <w:rPr>
          <w:rFonts w:ascii="Arial" w:hAnsi="Arial" w:cs="Arial"/>
          <w:sz w:val="22"/>
          <w:szCs w:val="22"/>
        </w:rPr>
        <w:t>logr</w:t>
      </w:r>
      <w:r w:rsidR="00181DB5">
        <w:rPr>
          <w:rFonts w:ascii="Arial" w:hAnsi="Arial" w:cs="Arial"/>
          <w:sz w:val="22"/>
          <w:szCs w:val="22"/>
        </w:rPr>
        <w:t>ó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>
        <w:rPr>
          <w:rFonts w:ascii="Arial" w:hAnsi="Arial" w:cs="Arial"/>
          <w:sz w:val="22"/>
          <w:szCs w:val="22"/>
        </w:rPr>
        <w:t>información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>
        <w:rPr>
          <w:rFonts w:ascii="Arial" w:hAnsi="Arial" w:cs="Arial"/>
          <w:sz w:val="22"/>
          <w:szCs w:val="22"/>
        </w:rPr>
        <w:t>alcanzada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>
        <w:rPr>
          <w:rFonts w:ascii="Arial" w:hAnsi="Arial" w:cs="Arial"/>
          <w:sz w:val="22"/>
          <w:szCs w:val="22"/>
        </w:rPr>
        <w:t>inspección</w:t>
      </w:r>
      <w:proofErr w:type="spellEnd"/>
      <w:r w:rsidR="00C059CB">
        <w:rPr>
          <w:rFonts w:ascii="Arial" w:hAnsi="Arial" w:cs="Arial"/>
          <w:sz w:val="22"/>
          <w:szCs w:val="22"/>
        </w:rPr>
        <w:t>.</w:t>
      </w:r>
    </w:p>
    <w:p w14:paraId="75A5587C" w14:textId="1C102E22" w:rsidR="00D6308F" w:rsidRPr="006664D4" w:rsidRDefault="00D6308F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 xml:space="preserve"> no se </w:t>
      </w:r>
      <w:proofErr w:type="spellStart"/>
      <w:r>
        <w:rPr>
          <w:rFonts w:ascii="Arial" w:hAnsi="Arial" w:cs="Arial"/>
          <w:sz w:val="22"/>
          <w:szCs w:val="22"/>
        </w:rPr>
        <w:t>encontro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A0281F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</w:t>
      </w:r>
      <w:r w:rsidRPr="00A0281F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spección</w:t>
      </w:r>
    </w:p>
    <w:p w14:paraId="0CEC2800" w14:textId="0905D56E" w:rsidR="00F267BF" w:rsidRPr="00A0281F" w:rsidRDefault="00C1506A" w:rsidP="00F267BF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028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${cantidad_suministros}</w:t>
      </w:r>
      <w:r w:rsidR="00F267BF" w:rsidRPr="00A028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08DFE458" w:rsidR="00B163B8" w:rsidRDefault="00F267BF" w:rsidP="006664D4">
      <w:pPr>
        <w:jc w:val="center"/>
        <w:rPr>
          <w:lang w:val="es-PE"/>
        </w:rPr>
      </w:pP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022B90EF">
                <wp:simplePos x="0" y="0"/>
                <wp:positionH relativeFrom="column">
                  <wp:posOffset>1852294</wp:posOffset>
                </wp:positionH>
                <wp:positionV relativeFrom="paragraph">
                  <wp:posOffset>1374775</wp:posOffset>
                </wp:positionV>
                <wp:extent cx="1116965" cy="285750"/>
                <wp:effectExtent l="0" t="38100" r="730885" b="1905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16965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3070"/>
                            <a:gd name="adj6" fmla="val -6106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31BEB545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C1506A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58C08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left:0;text-align:left;margin-left:145.85pt;margin-top:108.25pt;width:87.95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" adj="-13190,4983" fillcolor="white [3212]" strokecolor="#ed7d31 [3205]" strokeweight="1.5pt">
                <v:stroke startarrow="open"/>
                <v:textbox>
                  <w:txbxContent>
                    <w:p w14:paraId="628F7364" w14:textId="31BEB545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C1506A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64D4"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5392C13B">
                <wp:simplePos x="0" y="0"/>
                <wp:positionH relativeFrom="column">
                  <wp:posOffset>3995420</wp:posOffset>
                </wp:positionH>
                <wp:positionV relativeFrom="paragraph">
                  <wp:posOffset>4259580</wp:posOffset>
                </wp:positionV>
                <wp:extent cx="855980" cy="504825"/>
                <wp:effectExtent l="1295400" t="0" r="20320" b="52387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9024"/>
                            <a:gd name="adj6" fmla="val -14645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4ACC2EF4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27" type="#_x0000_t48" style="position:absolute;left:0;text-align:left;margin-left:314.6pt;margin-top:335.4pt;width:67.4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" adj="-31633,40829" fillcolor="white [3212]" strokecolor="#ed7d31 [3205]" strokeweight="1.5pt">
                <v:stroke startarrow="open"/>
                <v:textbox>
                  <w:txbxContent>
                    <w:p w14:paraId="1314986A" w14:textId="4ACC2EF4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710FB9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64D4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2BEB354D">
                <wp:simplePos x="0" y="0"/>
                <wp:positionH relativeFrom="column">
                  <wp:posOffset>766445</wp:posOffset>
                </wp:positionH>
                <wp:positionV relativeFrom="paragraph">
                  <wp:posOffset>173355</wp:posOffset>
                </wp:positionV>
                <wp:extent cx="900430" cy="504825"/>
                <wp:effectExtent l="0" t="0" r="1004570" b="285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04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75334"/>
                            <a:gd name="adj6" fmla="val -10690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8" type="#_x0000_t48" style="position:absolute;left:0;text-align:left;margin-left:60.35pt;margin-top:13.65pt;width:70.9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" adj="-23092,16272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64D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78C115A">
                <wp:simplePos x="0" y="0"/>
                <wp:positionH relativeFrom="column">
                  <wp:posOffset>2645527</wp:posOffset>
                </wp:positionH>
                <wp:positionV relativeFrom="paragraph">
                  <wp:posOffset>443052</wp:posOffset>
                </wp:positionV>
                <wp:extent cx="402520" cy="312826"/>
                <wp:effectExtent l="76200" t="114300" r="74295" b="125730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26754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15EC3" id="Rectángulo 27" o:spid="_x0000_s1026" style="position:absolute;margin-left:208.3pt;margin-top:34.9pt;width:31.7pt;height:24.65pt;rotation:-2810671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" fillcolor="white [3212]" strokecolor="red" strokeweight="1pt"/>
            </w:pict>
          </mc:Fallback>
        </mc:AlternateContent>
      </w:r>
      <w:r w:rsidR="00B163B8">
        <w:rPr>
          <w:noProof/>
        </w:rPr>
        <w:drawing>
          <wp:inline distT="0" distB="0" distL="0" distR="0" wp14:anchorId="7B418AF9" wp14:editId="3C1AAD2B">
            <wp:extent cx="3928329" cy="5318177"/>
            <wp:effectExtent l="19050" t="19050" r="15240" b="1587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329" cy="5318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1BA04DB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29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0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1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2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bfg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j6PllGygWp/h0OzqX3eyauGGnQtfLgTSLtAQtrvcEs/baArOYwn&#10;zmrAX+/Joz2NKGk562i3Su5/bgUqzsw3S8N7OpvP4zKmy3zxpaALvtRsXmrstr0AatwsZZeO0T6Y&#10;w1EjtI/0DKxjVFIJKyl2yWXAw+UiDDtPD4lU63UyowV0IlzbeycjeOQ5DuBD/yjQjVMaaLxv4LCH&#10;YvlqWAfb6GlhvQ2gmzTJz7yOHaDlTaM0PjTxdXh5T1bPz+HqN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DUfbfg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3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39tfg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4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940C35" wp14:editId="7AC4DC8F">
                <wp:simplePos x="0" y="0"/>
                <wp:positionH relativeFrom="margin">
                  <wp:posOffset>1670578</wp:posOffset>
                </wp:positionH>
                <wp:positionV relativeFrom="paragraph">
                  <wp:posOffset>2849740</wp:posOffset>
                </wp:positionV>
                <wp:extent cx="777875" cy="247015"/>
                <wp:effectExtent l="0" t="0" r="22225" b="191135"/>
                <wp:wrapNone/>
                <wp:docPr id="28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247015"/>
                        </a:xfrm>
                        <a:prstGeom prst="wedgeRectCallout">
                          <a:avLst>
                            <a:gd name="adj1" fmla="val 30987"/>
                            <a:gd name="adj2" fmla="val 1082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B3D0E" w14:textId="77777777" w:rsidR="00B163B8" w:rsidRPr="00063551" w:rsidRDefault="00B163B8" w:rsidP="002B0ED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618219D3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5725A864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40C3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5" type="#_x0000_t61" style="position:absolute;margin-left:131.55pt;margin-top:224.4pt;width:61.25pt;height:19.4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" adj="17493,34185" fillcolor="white [3212]" strokecolor="red" strokeweight="1pt">
                <v:textbox>
                  <w:txbxContent>
                    <w:p w14:paraId="5F9B3D0E" w14:textId="77777777" w:rsidR="00B163B8" w:rsidRPr="00063551" w:rsidRDefault="00B163B8" w:rsidP="002B0ED2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618219D3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5725A864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6AE60D0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6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DEc7AJfAgAAEA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D60A58" wp14:editId="59579DB8">
                <wp:simplePos x="0" y="0"/>
                <wp:positionH relativeFrom="margin">
                  <wp:posOffset>3612193</wp:posOffset>
                </wp:positionH>
                <wp:positionV relativeFrom="paragraph">
                  <wp:posOffset>2867058</wp:posOffset>
                </wp:positionV>
                <wp:extent cx="112816" cy="1475204"/>
                <wp:effectExtent l="0" t="0" r="20955" b="1079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816" cy="147520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7ECBF" id="Conector recto 3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4.4pt,225.75pt" to="293.3pt,3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" strokecolor="#0070c0" strokeweight="1.5pt">
                <v:stroke joinstyle="miter"/>
                <w10:wrap anchorx="margin"/>
              </v:lin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60FC2C4C">
                <wp:simplePos x="0" y="0"/>
                <wp:positionH relativeFrom="column">
                  <wp:posOffset>1442720</wp:posOffset>
                </wp:positionH>
                <wp:positionV relativeFrom="paragraph">
                  <wp:posOffset>1572895</wp:posOffset>
                </wp:positionV>
                <wp:extent cx="868680" cy="504825"/>
                <wp:effectExtent l="0" t="266700" r="941070" b="2857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6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40259"/>
                            <a:gd name="adj6" fmla="val -11092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7" type="#_x0000_t48" style="position:absolute;margin-left:113.6pt;margin-top:123.85pt;width:68.4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" adj="-23959,-8696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20893E1E">
            <wp:extent cx="5914445" cy="3998565"/>
            <wp:effectExtent l="19050" t="19050" r="10160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445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5998172C" w:rsidR="009B623F" w:rsidRDefault="0072752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5E8C79E4">
                <wp:simplePos x="0" y="0"/>
                <wp:positionH relativeFrom="column">
                  <wp:posOffset>2382520</wp:posOffset>
                </wp:positionH>
                <wp:positionV relativeFrom="paragraph">
                  <wp:posOffset>2200275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8" type="#_x0000_t202" style="position:absolute;margin-left:187.6pt;margin-top:173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02D25E50">
                <wp:simplePos x="0" y="0"/>
                <wp:positionH relativeFrom="column">
                  <wp:posOffset>4566920</wp:posOffset>
                </wp:positionH>
                <wp:positionV relativeFrom="paragraph">
                  <wp:posOffset>1325245</wp:posOffset>
                </wp:positionV>
                <wp:extent cx="1348105" cy="504825"/>
                <wp:effectExtent l="381000" t="8191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1169"/>
                            <a:gd name="adj6" fmla="val -2173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39" type="#_x0000_t48" style="position:absolute;margin-left:359.6pt;margin-top:104.3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" adj="-4695,-32653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10DF0ED2">
                <wp:simplePos x="0" y="0"/>
                <wp:positionH relativeFrom="column">
                  <wp:posOffset>1233170</wp:posOffset>
                </wp:positionH>
                <wp:positionV relativeFrom="paragraph">
                  <wp:posOffset>591820</wp:posOffset>
                </wp:positionV>
                <wp:extent cx="838200" cy="504825"/>
                <wp:effectExtent l="0" t="0" r="647700" b="28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7098"/>
                            <a:gd name="adj6" fmla="val -7368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0" type="#_x0000_t48" style="position:absolute;margin-left:97.1pt;margin-top:46.6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" adj="-15915,8013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573A5AB3">
            <wp:extent cx="5990886" cy="4474616"/>
            <wp:effectExtent l="19050" t="19050" r="10160" b="2159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886" cy="44746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1476B38" w14:textId="77777777" w:rsidR="0072752B" w:rsidRDefault="0072752B">
      <w:pPr>
        <w:rPr>
          <w:sz w:val="18"/>
          <w:szCs w:val="18"/>
        </w:rPr>
      </w:pPr>
    </w:p>
    <w:p w14:paraId="01E40408" w14:textId="77777777" w:rsidR="0072752B" w:rsidRDefault="0072752B">
      <w:pPr>
        <w:rPr>
          <w:sz w:val="18"/>
          <w:szCs w:val="18"/>
        </w:rPr>
      </w:pPr>
    </w:p>
    <w:p w14:paraId="50861969" w14:textId="77777777" w:rsidR="0072752B" w:rsidRDefault="0072752B">
      <w:pPr>
        <w:rPr>
          <w:sz w:val="18"/>
          <w:szCs w:val="18"/>
        </w:rPr>
      </w:pPr>
    </w:p>
    <w:p w14:paraId="1409B05E" w14:textId="77777777" w:rsidR="0072752B" w:rsidRDefault="0072752B">
      <w:pPr>
        <w:rPr>
          <w:sz w:val="18"/>
          <w:szCs w:val="18"/>
        </w:rPr>
      </w:pPr>
    </w:p>
    <w:p w14:paraId="21F30D45" w14:textId="77777777" w:rsidR="0072752B" w:rsidRDefault="0072752B">
      <w:pPr>
        <w:rPr>
          <w:sz w:val="18"/>
          <w:szCs w:val="18"/>
        </w:rPr>
      </w:pPr>
    </w:p>
    <w:p w14:paraId="2DD42A58" w14:textId="77777777" w:rsidR="0072752B" w:rsidRDefault="0072752B">
      <w:pPr>
        <w:rPr>
          <w:sz w:val="18"/>
          <w:szCs w:val="18"/>
        </w:rPr>
      </w:pPr>
    </w:p>
    <w:p w14:paraId="443DC501" w14:textId="77777777" w:rsidR="0072752B" w:rsidRDefault="0072752B">
      <w:pPr>
        <w:rPr>
          <w:sz w:val="18"/>
          <w:szCs w:val="18"/>
        </w:rPr>
      </w:pPr>
    </w:p>
    <w:p w14:paraId="0431C6EC" w14:textId="77777777" w:rsidR="0072752B" w:rsidRDefault="0072752B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A0281F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A0281F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035991DC" w14:textId="3382DD54" w:rsidR="00F267BF" w:rsidRPr="00A0281F" w:rsidRDefault="00710FB9" w:rsidP="00F267BF">
      <w:pPr>
        <w:pStyle w:val="Prrafodelista"/>
        <w:numPr>
          <w:ilvl w:val="0"/>
          <w:numId w:val="24"/>
        </w:num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028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F267BF" w:rsidRPr="00A028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2CB489B5" w14:textId="60AECE1E" w:rsidR="00DD1AE0" w:rsidRPr="002660B4" w:rsidRDefault="0072752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Se requiere coordinar en campo con el cliente, para fijar la ubicación del punto de atención</w:t>
      </w:r>
      <w:r w:rsidR="00DD1AE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063F727D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F30B114">
                <wp:simplePos x="0" y="0"/>
                <wp:positionH relativeFrom="column">
                  <wp:posOffset>366395</wp:posOffset>
                </wp:positionH>
                <wp:positionV relativeFrom="paragraph">
                  <wp:posOffset>1456690</wp:posOffset>
                </wp:positionV>
                <wp:extent cx="859790" cy="457200"/>
                <wp:effectExtent l="0" t="0" r="473710" b="57150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2331"/>
                            <a:gd name="adj6" fmla="val -4676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1" type="#_x0000_t48" style="position:absolute;left:0;text-align:left;margin-left:28.85pt;margin-top:114.7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" adj="-10101,4586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16784CE6">
            <wp:extent cx="5363257" cy="4022442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3E085223" w:rsidR="00B163B8" w:rsidRDefault="00F267BF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6E58C6A7">
                <wp:simplePos x="0" y="0"/>
                <wp:positionH relativeFrom="column">
                  <wp:posOffset>2242819</wp:posOffset>
                </wp:positionH>
                <wp:positionV relativeFrom="paragraph">
                  <wp:posOffset>86995</wp:posOffset>
                </wp:positionV>
                <wp:extent cx="1000125" cy="504825"/>
                <wp:effectExtent l="819150" t="0" r="28575" b="6667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7754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39BE412D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710FB9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42" type="#_x0000_t48" style="position:absolute;left:0;text-align:left;margin-left:176.6pt;margin-top:6.85pt;width:78.75pt;height:39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" adj="-16749,21574" fillcolor="white [3212]" strokecolor="#ed7d31 [3205]" strokeweight="1.5pt">
                <v:stroke startarrow="open"/>
                <v:textbox>
                  <w:txbxContent>
                    <w:p w14:paraId="6B2AC9F2" w14:textId="39BE412D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710FB9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710FB9">
                        <w:rPr>
                          <w:color w:val="FF0000"/>
                          <w:lang w:val="es-ES"/>
                        </w:rPr>
                        <w:t>num_poste</w:t>
                      </w:r>
                      <w:proofErr w:type="spellEnd"/>
                      <w:r w:rsidR="00710FB9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4077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E1987DF" wp14:editId="305BDFD5">
                <wp:simplePos x="0" y="0"/>
                <wp:positionH relativeFrom="margin">
                  <wp:posOffset>3538220</wp:posOffset>
                </wp:positionH>
                <wp:positionV relativeFrom="paragraph">
                  <wp:posOffset>315595</wp:posOffset>
                </wp:positionV>
                <wp:extent cx="942975" cy="676275"/>
                <wp:effectExtent l="971550" t="0" r="28575" b="371475"/>
                <wp:wrapNone/>
                <wp:docPr id="1668414656" name="Bocadillo: rectángulo con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676275"/>
                        </a:xfrm>
                        <a:prstGeom prst="wedgeRoundRectCallout">
                          <a:avLst>
                            <a:gd name="adj1" fmla="val -147902"/>
                            <a:gd name="adj2" fmla="val 945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7E7338" w14:textId="2583F17E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 xml:space="preserve">Viene de la </w:t>
                            </w:r>
                            <w:r w:rsidR="00B37455"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Sed ${sed}</w:t>
                            </w:r>
                          </w:p>
                          <w:p w14:paraId="7216F2E6" w14:textId="2D87367B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Pt:</w:t>
                            </w:r>
                            <w:r w:rsidRPr="00F267BF"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highlight w:val="yellow"/>
                                <w:lang w:val="es-ES"/>
                              </w:rPr>
                              <w:t>50Kva</w:t>
                            </w:r>
                          </w:p>
                          <w:p w14:paraId="16AF649B" w14:textId="0F6D5ECC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 w:rsidR="00B37455"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  <w:t>${llave}</w:t>
                            </w:r>
                          </w:p>
                          <w:p w14:paraId="61B35BDC" w14:textId="77777777" w:rsidR="00440777" w:rsidRDefault="00440777" w:rsidP="0044077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987DF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36" o:spid="_x0000_s1043" type="#_x0000_t62" style="position:absolute;left:0;text-align:left;margin-left:278.6pt;margin-top:24.85pt;width:74.25pt;height:53.2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" adj="-21147,31218" fillcolor="white [3212]" strokecolor="#1f4d78 [1604]" strokeweight="1pt">
                <v:textbox>
                  <w:txbxContent>
                    <w:p w14:paraId="347E7338" w14:textId="2583F17E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 xml:space="preserve">Viene de la </w:t>
                      </w:r>
                      <w:r w:rsidR="00B37455"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Sed ${sed}</w:t>
                      </w:r>
                    </w:p>
                    <w:p w14:paraId="7216F2E6" w14:textId="2D87367B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Pt:</w:t>
                      </w:r>
                      <w:r w:rsidRPr="00F267BF"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highlight w:val="yellow"/>
                          <w:lang w:val="es-ES"/>
                        </w:rPr>
                        <w:t>50Kva</w:t>
                      </w:r>
                    </w:p>
                    <w:p w14:paraId="16AF649B" w14:textId="0F6D5ECC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LL-</w:t>
                      </w:r>
                      <w:r w:rsidR="00B37455"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  <w:t>${llave}</w:t>
                      </w:r>
                    </w:p>
                    <w:p w14:paraId="61B35BDC" w14:textId="77777777" w:rsidR="00440777" w:rsidRDefault="00440777" w:rsidP="0044077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4077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1F19A6E" wp14:editId="1C4FB51E">
                <wp:simplePos x="0" y="0"/>
                <wp:positionH relativeFrom="column">
                  <wp:posOffset>2338070</wp:posOffset>
                </wp:positionH>
                <wp:positionV relativeFrom="paragraph">
                  <wp:posOffset>1153795</wp:posOffset>
                </wp:positionV>
                <wp:extent cx="428625" cy="247650"/>
                <wp:effectExtent l="38100" t="38100" r="28575" b="19050"/>
                <wp:wrapNone/>
                <wp:docPr id="817524463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476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5D80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7" o:spid="_x0000_s1026" type="#_x0000_t32" style="position:absolute;margin-left:184.1pt;margin-top:90.85pt;width:33.75pt;height:19.5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" strokecolor="#e00" strokeweight="1.5pt">
                <v:stroke endarrow="block" joinstyle="miter"/>
              </v:shape>
            </w:pict>
          </mc:Fallback>
        </mc:AlternateContent>
      </w:r>
      <w:r w:rsidR="0072752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0B88A59E">
                <wp:simplePos x="0" y="0"/>
                <wp:positionH relativeFrom="column">
                  <wp:posOffset>2166620</wp:posOffset>
                </wp:positionH>
                <wp:positionV relativeFrom="paragraph">
                  <wp:posOffset>2896870</wp:posOffset>
                </wp:positionV>
                <wp:extent cx="1076325" cy="609600"/>
                <wp:effectExtent l="0" t="0" r="1076325" b="190500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76325" cy="6096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3179"/>
                            <a:gd name="adj6" fmla="val -9211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20FDAC7E" w:rsidR="00DD1AE0" w:rsidRPr="00672F5B" w:rsidRDefault="0072752B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Ingreso hacia </w:t>
                            </w:r>
                            <w:r w:rsidR="00440777">
                              <w:rPr>
                                <w:color w:val="FF0000"/>
                                <w:lang w:val="es-ES"/>
                              </w:rPr>
                              <w:t>la propiedad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_x0000_s1044" type="#_x0000_t48" style="position:absolute;left:0;text-align:left;margin-left:170.6pt;margin-top:228.1pt;width:84.75pt;height:48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" adj="-19896,26607" fillcolor="white [3212]" strokecolor="#ed7d31 [3205]" strokeweight="1.5pt">
                <v:stroke startarrow="open"/>
                <v:textbox>
                  <w:txbxContent>
                    <w:p w14:paraId="3D74F3B6" w14:textId="20FDAC7E" w:rsidR="00DD1AE0" w:rsidRPr="00672F5B" w:rsidRDefault="0072752B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Ingreso hacia </w:t>
                      </w:r>
                      <w:r w:rsidR="00440777">
                        <w:rPr>
                          <w:color w:val="FF0000"/>
                          <w:lang w:val="es-ES"/>
                        </w:rPr>
                        <w:t>la propiedad del solicitante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40777" w:rsidRPr="00440777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2510348F">
            <wp:extent cx="5961098" cy="4470823"/>
            <wp:effectExtent l="19050" t="19050" r="20955" b="2540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4C72C68" w14:textId="434E3708" w:rsidR="00B163B8" w:rsidRDefault="00440777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 INGRESO AL PREDIO DEL CLIENTE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5422B658" w:rsidR="00B163B8" w:rsidRDefault="006126A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E700E5" wp14:editId="52BA3EBC">
                <wp:simplePos x="0" y="0"/>
                <wp:positionH relativeFrom="column">
                  <wp:posOffset>1095375</wp:posOffset>
                </wp:positionH>
                <wp:positionV relativeFrom="paragraph">
                  <wp:posOffset>5043170</wp:posOffset>
                </wp:positionV>
                <wp:extent cx="1290955" cy="504825"/>
                <wp:effectExtent l="0" t="742950" r="1033145" b="28575"/>
                <wp:wrapNone/>
                <wp:docPr id="160019270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095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7654"/>
                            <a:gd name="adj6" fmla="val -751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A3680" w14:textId="40B9490A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00E5" id="Globo: línea doblada 16" o:spid="_x0000_s1045" type="#_x0000_t48" style="position:absolute;left:0;text-align:left;margin-left:86.25pt;margin-top:397.1pt;width:101.65pt;height:39.7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" adj="-16230,-29733" fillcolor="white [3212]" strokecolor="#ed7d31 [3205]" strokeweight="1.5pt">
                <v:stroke startarrow="open"/>
                <v:textbox>
                  <w:txbxContent>
                    <w:p w14:paraId="011A3680" w14:textId="40B9490A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</v:shape>
            </w:pict>
          </mc:Fallback>
        </mc:AlternateContent>
      </w: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0DB623BF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10647B2" wp14:editId="7ADB3E24">
                <wp:simplePos x="0" y="0"/>
                <wp:positionH relativeFrom="column">
                  <wp:posOffset>1528445</wp:posOffset>
                </wp:positionH>
                <wp:positionV relativeFrom="paragraph">
                  <wp:posOffset>2797810</wp:posOffset>
                </wp:positionV>
                <wp:extent cx="904875" cy="447675"/>
                <wp:effectExtent l="0" t="0" r="1628775" b="390525"/>
                <wp:wrapNone/>
                <wp:docPr id="1945195843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9105"/>
                            <a:gd name="adj6" fmla="val -1693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56CE4" w14:textId="18E27493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del cliente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7B2" id="Globo: línea doblada 29" o:spid="_x0000_s1046" type="#_x0000_t48" style="position:absolute;left:0;text-align:left;margin-left:120.35pt;margin-top:220.3pt;width:71.25pt;height:35.2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" adj="-36581,36527" fillcolor="white [3212]" strokecolor="#ed7d31 [3205]" strokeweight="1.5pt">
                <v:stroke startarrow="open"/>
                <v:textbox>
                  <w:txbxContent>
                    <w:p w14:paraId="3A656CE4" w14:textId="18E27493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del cliente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B761C1" wp14:editId="50DCCD03">
                <wp:simplePos x="0" y="0"/>
                <wp:positionH relativeFrom="column">
                  <wp:posOffset>1699895</wp:posOffset>
                </wp:positionH>
                <wp:positionV relativeFrom="paragraph">
                  <wp:posOffset>3931285</wp:posOffset>
                </wp:positionV>
                <wp:extent cx="1371600" cy="504825"/>
                <wp:effectExtent l="0" t="342900" r="228600" b="28575"/>
                <wp:wrapNone/>
                <wp:docPr id="131063523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716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9198"/>
                            <a:gd name="adj6" fmla="val 16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5A36B" w14:textId="53CACFD3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Predio esta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61C1" id="Globo: línea doblada 28" o:spid="_x0000_s1047" type="#_x0000_t48" style="position:absolute;left:0;text-align:left;margin-left:133.85pt;margin-top:309.55pt;width:108pt;height:39.7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" adj="3534,-12787" fillcolor="white [3212]" strokecolor="#ed7d31 [3205]" strokeweight="1.5pt">
                <v:stroke startarrow="open"/>
                <v:textbox>
                  <w:txbxContent>
                    <w:p w14:paraId="44D5A36B" w14:textId="53CACFD3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Predio esta en el interior del pasaje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329FD444" w14:textId="77777777" w:rsidR="006126A4" w:rsidRDefault="006126A4" w:rsidP="00967D37">
      <w:pPr>
        <w:jc w:val="center"/>
        <w:rPr>
          <w:lang w:val="es-PE"/>
        </w:rPr>
      </w:pPr>
    </w:p>
    <w:p w14:paraId="456305AE" w14:textId="77777777" w:rsidR="006126A4" w:rsidRDefault="006126A4" w:rsidP="00967D37">
      <w:pPr>
        <w:jc w:val="center"/>
        <w:rPr>
          <w:lang w:val="es-PE"/>
        </w:rPr>
      </w:pPr>
    </w:p>
    <w:p w14:paraId="12858B3B" w14:textId="77777777" w:rsidR="006126A4" w:rsidRDefault="006126A4" w:rsidP="00967D37">
      <w:pPr>
        <w:jc w:val="center"/>
        <w:rPr>
          <w:lang w:val="es-PE"/>
        </w:rPr>
      </w:pPr>
    </w:p>
    <w:p w14:paraId="2A6D9F30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4B9FB45A">
            <wp:extent cx="2467438" cy="5501472"/>
            <wp:effectExtent l="19050" t="19050" r="28575" b="23495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p w14:paraId="7638F241" w14:textId="77777777" w:rsidR="00B37455" w:rsidRPr="00B37455" w:rsidRDefault="00B37455" w:rsidP="00B37455">
      <w:pPr>
        <w:jc w:val="center"/>
        <w:rPr>
          <w:lang w:val="es-CL"/>
        </w:rPr>
      </w:pPr>
      <w:r w:rsidRPr="00B37455">
        <w:rPr>
          <w:lang w:val="es-CL"/>
        </w:rPr>
        <w:t>${</w:t>
      </w:r>
      <w:proofErr w:type="spellStart"/>
      <w:r w:rsidRPr="00B37455">
        <w:rPr>
          <w:lang w:val="es-CL"/>
        </w:rPr>
        <w:t>bloque_fotos</w:t>
      </w:r>
      <w:proofErr w:type="spellEnd"/>
      <w:r w:rsidRPr="00B37455">
        <w:rPr>
          <w:lang w:val="es-CL"/>
        </w:rPr>
        <w:t>}</w:t>
      </w:r>
    </w:p>
    <w:p w14:paraId="01B2AEB7" w14:textId="77777777" w:rsidR="00B37455" w:rsidRPr="00B37455" w:rsidRDefault="00B37455" w:rsidP="00B37455">
      <w:pPr>
        <w:jc w:val="center"/>
        <w:rPr>
          <w:lang w:val="es-CL"/>
        </w:rPr>
      </w:pPr>
    </w:p>
    <w:p w14:paraId="3EE542C6" w14:textId="77777777" w:rsidR="00B37455" w:rsidRPr="00B37455" w:rsidRDefault="00B37455" w:rsidP="00B37455">
      <w:pPr>
        <w:jc w:val="center"/>
        <w:rPr>
          <w:lang w:val="es-ES_tradnl"/>
        </w:rPr>
      </w:pPr>
      <w:r w:rsidRPr="00B37455">
        <w:rPr>
          <w:lang w:val="es-ES_tradnl"/>
        </w:rPr>
        <w:t>${foto}</w:t>
      </w:r>
    </w:p>
    <w:p w14:paraId="7C3F8AC8" w14:textId="77777777" w:rsidR="00B37455" w:rsidRPr="00B37455" w:rsidRDefault="00B37455" w:rsidP="00B37455">
      <w:pPr>
        <w:jc w:val="center"/>
        <w:rPr>
          <w:lang w:val="es-ES_tradnl"/>
        </w:rPr>
      </w:pPr>
    </w:p>
    <w:p w14:paraId="2CBC1E3B" w14:textId="77777777" w:rsidR="00B37455" w:rsidRPr="00B37455" w:rsidRDefault="00B37455" w:rsidP="00B37455">
      <w:pPr>
        <w:jc w:val="center"/>
        <w:rPr>
          <w:lang w:val="es-CL"/>
        </w:rPr>
      </w:pPr>
      <w:r w:rsidRPr="00B37455">
        <w:rPr>
          <w:lang w:val="es-CL"/>
        </w:rPr>
        <w:t>${/</w:t>
      </w:r>
      <w:proofErr w:type="spellStart"/>
      <w:r w:rsidRPr="00B37455">
        <w:rPr>
          <w:lang w:val="es-CL"/>
        </w:rPr>
        <w:t>bloque_fotos</w:t>
      </w:r>
      <w:proofErr w:type="spellEnd"/>
      <w:r w:rsidRPr="00B37455">
        <w:rPr>
          <w:lang w:val="es-CL"/>
        </w:rPr>
        <w:t>}</w:t>
      </w:r>
    </w:p>
    <w:p w14:paraId="57E6D74E" w14:textId="77777777" w:rsidR="006126A4" w:rsidRDefault="006126A4" w:rsidP="00967D37">
      <w:pPr>
        <w:jc w:val="center"/>
        <w:rPr>
          <w:lang w:val="es-PE"/>
        </w:rPr>
      </w:pPr>
    </w:p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66127C3C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sectPr w:rsidR="00B163B8" w:rsidSect="00B163B8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EA2013" w14:textId="77777777" w:rsidR="00571159" w:rsidRDefault="00571159">
      <w:r>
        <w:separator/>
      </w:r>
    </w:p>
  </w:endnote>
  <w:endnote w:type="continuationSeparator" w:id="0">
    <w:p w14:paraId="17718392" w14:textId="77777777" w:rsidR="00571159" w:rsidRDefault="005711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8B619A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D209D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D209D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D209D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F267BF" w:rsidRPr="00F267BF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0BBA8EF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C1506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C1506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C1506A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F267BF" w:rsidRPr="00F267BF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2FE77A" w14:textId="77777777" w:rsidR="00571159" w:rsidRDefault="00571159">
      <w:r>
        <w:separator/>
      </w:r>
    </w:p>
  </w:footnote>
  <w:footnote w:type="continuationSeparator" w:id="0">
    <w:p w14:paraId="1BA1B195" w14:textId="77777777" w:rsidR="00571159" w:rsidRDefault="005711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185934386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36F90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87E78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675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0777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1159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4D4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0FB9"/>
    <w:rsid w:val="0071592F"/>
    <w:rsid w:val="00716AAD"/>
    <w:rsid w:val="00720A8E"/>
    <w:rsid w:val="00721FC1"/>
    <w:rsid w:val="00724CB0"/>
    <w:rsid w:val="00726359"/>
    <w:rsid w:val="00727043"/>
    <w:rsid w:val="0072752B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1C6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599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0571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281F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37455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9CB"/>
    <w:rsid w:val="00C06285"/>
    <w:rsid w:val="00C10FDE"/>
    <w:rsid w:val="00C1107F"/>
    <w:rsid w:val="00C113ED"/>
    <w:rsid w:val="00C11927"/>
    <w:rsid w:val="00C1295F"/>
    <w:rsid w:val="00C13138"/>
    <w:rsid w:val="00C1506A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17A0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09DF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308F"/>
    <w:rsid w:val="00D654BE"/>
    <w:rsid w:val="00D6587B"/>
    <w:rsid w:val="00D7624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4E64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5191"/>
    <w:rsid w:val="00F16842"/>
    <w:rsid w:val="00F20494"/>
    <w:rsid w:val="00F213A5"/>
    <w:rsid w:val="00F222E5"/>
    <w:rsid w:val="00F267BF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84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126A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F267BF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188</TotalTime>
  <Pages>10</Pages>
  <Words>573</Words>
  <Characters>3157</Characters>
  <Application>Microsoft Office Word</Application>
  <DocSecurity>0</DocSecurity>
  <Lines>26</Lines>
  <Paragraphs>7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19</cp:revision>
  <cp:lastPrinted>2025-06-14T03:00:00Z</cp:lastPrinted>
  <dcterms:created xsi:type="dcterms:W3CDTF">2025-03-27T15:46:00Z</dcterms:created>
  <dcterms:modified xsi:type="dcterms:W3CDTF">2025-09-19T17:50:00Z</dcterms:modified>
</cp:coreProperties>
</file>
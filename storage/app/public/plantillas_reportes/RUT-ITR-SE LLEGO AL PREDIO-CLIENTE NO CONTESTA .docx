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60A9A6D3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E4864AC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146C65CD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2A667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26877E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18C7A2C0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2A6675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44E7680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A6675" w:rsidRPr="002A6675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${distrito_nombre}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D2D7593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2A6675" w:rsidRPr="002A667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C6E110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12C601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6600F13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2A6675" w:rsidRPr="002A667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360514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D6308F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BFA135D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 w:rsidR="00D6308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7B375F06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D6308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E09DF64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D6308F">
              <w:rPr>
                <w:rFonts w:ascii="Tahoma" w:hAnsi="Tahoma" w:cs="Tahoma"/>
                <w:spacing w:val="-4"/>
                <w:sz w:val="20"/>
                <w:szCs w:val="20"/>
              </w:rPr>
              <w:t>13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D6308F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39740BB4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D6308F">
              <w:rPr>
                <w:rFonts w:ascii="Tahoma" w:hAnsi="Tahoma" w:cs="Tahoma"/>
                <w:spacing w:val="-4"/>
                <w:sz w:val="20"/>
                <w:szCs w:val="20"/>
              </w:rPr>
              <w:t>13.06.2025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FB1F9BE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D6308F">
              <w:rPr>
                <w:rFonts w:ascii="Tahoma" w:hAnsi="Tahoma" w:cs="Tahoma"/>
                <w:spacing w:val="-4"/>
                <w:sz w:val="20"/>
                <w:szCs w:val="20"/>
              </w:rPr>
              <w:t>13.06.2025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34"/>
        <w:gridCol w:w="1571"/>
        <w:gridCol w:w="1323"/>
        <w:gridCol w:w="1323"/>
        <w:gridCol w:w="1651"/>
        <w:gridCol w:w="1459"/>
      </w:tblGrid>
      <w:tr w:rsidR="00B163B8" w:rsidRPr="00695BF4" w14:paraId="26F5B56E" w14:textId="77777777" w:rsidTr="00D6308F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6308F" w:rsidRPr="00695BF4" w14:paraId="69C2AFAA" w14:textId="77777777" w:rsidTr="00331258">
        <w:tc>
          <w:tcPr>
            <w:tcW w:w="931" w:type="pct"/>
          </w:tcPr>
          <w:p w14:paraId="3B3E0604" w14:textId="2AD72CC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AMPERIMÉTRICA</w:t>
            </w:r>
          </w:p>
        </w:tc>
        <w:tc>
          <w:tcPr>
            <w:tcW w:w="872" w:type="pct"/>
          </w:tcPr>
          <w:p w14:paraId="5579A51D" w14:textId="4A5B9BC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MULTI</w:t>
            </w:r>
          </w:p>
        </w:tc>
        <w:tc>
          <w:tcPr>
            <w:tcW w:w="735" w:type="pct"/>
          </w:tcPr>
          <w:p w14:paraId="36C02553" w14:textId="10C5358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PX50160</w:t>
            </w:r>
          </w:p>
        </w:tc>
        <w:tc>
          <w:tcPr>
            <w:tcW w:w="735" w:type="pct"/>
          </w:tcPr>
          <w:p w14:paraId="0464A830" w14:textId="2693DC4D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24/03/2025</w:t>
            </w:r>
          </w:p>
        </w:tc>
        <w:tc>
          <w:tcPr>
            <w:tcW w:w="916" w:type="pct"/>
          </w:tcPr>
          <w:p w14:paraId="2494F468" w14:textId="27AB425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24/03/2026</w:t>
            </w:r>
          </w:p>
        </w:tc>
        <w:tc>
          <w:tcPr>
            <w:tcW w:w="810" w:type="pct"/>
          </w:tcPr>
          <w:p w14:paraId="017111C0" w14:textId="1E906E4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MT-8206-2025</w:t>
            </w:r>
          </w:p>
        </w:tc>
      </w:tr>
      <w:tr w:rsidR="00D6308F" w:rsidRPr="00695BF4" w14:paraId="668E0C87" w14:textId="77777777" w:rsidTr="00331258">
        <w:tc>
          <w:tcPr>
            <w:tcW w:w="931" w:type="pct"/>
          </w:tcPr>
          <w:p w14:paraId="78397733" w14:textId="25E35FDA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MULTIMETRICA</w:t>
            </w:r>
          </w:p>
        </w:tc>
        <w:tc>
          <w:tcPr>
            <w:tcW w:w="872" w:type="pct"/>
          </w:tcPr>
          <w:p w14:paraId="4F9ED47D" w14:textId="1EE101A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METREL</w:t>
            </w:r>
          </w:p>
        </w:tc>
        <w:tc>
          <w:tcPr>
            <w:tcW w:w="735" w:type="pct"/>
          </w:tcPr>
          <w:p w14:paraId="1B4AAE15" w14:textId="3909BDE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1023490108</w:t>
            </w:r>
          </w:p>
        </w:tc>
        <w:tc>
          <w:tcPr>
            <w:tcW w:w="735" w:type="pct"/>
          </w:tcPr>
          <w:p w14:paraId="1B0519F9" w14:textId="45C8583C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03/12/2024</w:t>
            </w:r>
          </w:p>
        </w:tc>
        <w:tc>
          <w:tcPr>
            <w:tcW w:w="916" w:type="pct"/>
          </w:tcPr>
          <w:p w14:paraId="2DC21DBB" w14:textId="31EDCA8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03/12/2025</w:t>
            </w:r>
          </w:p>
        </w:tc>
        <w:tc>
          <w:tcPr>
            <w:tcW w:w="810" w:type="pct"/>
          </w:tcPr>
          <w:p w14:paraId="0AFB5239" w14:textId="0A7FFAA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14EFED15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2A6675" w:rsidRPr="002A667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2A6675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A6675" w:rsidRPr="002A667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50D135C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D6308F" w:rsidRPr="00FC4DAC">
        <w:rPr>
          <w:rFonts w:ascii="Tahoma" w:hAnsi="Tahoma" w:cs="Tahoma"/>
          <w:iCs/>
          <w:sz w:val="22"/>
          <w:szCs w:val="22"/>
          <w:lang w:val="es-PE"/>
        </w:rPr>
        <w:t>ser</w:t>
      </w:r>
      <w:r w:rsidR="00D6308F">
        <w:rPr>
          <w:rFonts w:ascii="Tahoma" w:hAnsi="Tahoma" w:cs="Tahoma"/>
          <w:iCs/>
          <w:sz w:val="22"/>
          <w:szCs w:val="22"/>
          <w:lang w:val="es-PE"/>
        </w:rPr>
        <w:t>i</w:t>
      </w:r>
      <w:r w:rsidR="00D6308F" w:rsidRPr="00FC4DAC">
        <w:rPr>
          <w:rFonts w:ascii="Tahoma" w:hAnsi="Tahoma" w:cs="Tahoma"/>
          <w:iCs/>
          <w:sz w:val="22"/>
          <w:szCs w:val="22"/>
          <w:lang w:val="es-PE"/>
        </w:rPr>
        <w:t>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7838A802" w:rsidR="00B163B8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2A6675" w:rsidRPr="002A6675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2A6675" w:rsidRPr="002A6675">
        <w:rPr>
          <w:rFonts w:ascii="Tahoma" w:hAnsi="Tahoma" w:cs="Tahoma"/>
          <w:iCs/>
          <w:sz w:val="22"/>
          <w:szCs w:val="22"/>
          <w:highlight w:val="green"/>
          <w:lang w:val="es-PE"/>
        </w:rPr>
        <w:t>num_celular</w:t>
      </w:r>
      <w:proofErr w:type="spellEnd"/>
      <w:r w:rsidR="002A6675" w:rsidRPr="002A6675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92AA7DE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D6308F">
        <w:rPr>
          <w:rFonts w:ascii="Tahoma" w:hAnsi="Tahoma" w:cs="Tahoma"/>
          <w:iCs/>
          <w:noProof/>
          <w:sz w:val="22"/>
          <w:szCs w:val="22"/>
          <w:lang w:val="es-PE"/>
        </w:rPr>
        <w:t>24</w:t>
      </w:r>
      <w:r w:rsidR="00C059CB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2A6675" w:rsidRPr="002A667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Pr="00D6308F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75A5587C" w14:textId="1C102E22" w:rsidR="00D6308F" w:rsidRPr="006664D4" w:rsidRDefault="00D6308F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 xml:space="preserve"> no se </w:t>
      </w:r>
      <w:proofErr w:type="spellStart"/>
      <w:r>
        <w:rPr>
          <w:rFonts w:ascii="Arial" w:hAnsi="Arial" w:cs="Arial"/>
          <w:sz w:val="22"/>
          <w:szCs w:val="22"/>
        </w:rPr>
        <w:t>encontro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4FF6D325" w:rsidR="00B163B8" w:rsidRDefault="006664D4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se ubicó al solicitante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contacto no responde la llamada/se requiere nuevo números activos del contacto para las coordinaciones en campo/ Se llego al predio según foto alcanzada como información/Sed </w:t>
      </w:r>
      <w:r w:rsidR="002A6675" w:rsidRPr="002A667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2A6675" w:rsidRPr="002A667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2A6675" w:rsidRPr="002A667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0E64EA3" w:rsidR="00B163B8" w:rsidRDefault="006664D4" w:rsidP="006664D4">
      <w:pPr>
        <w:jc w:val="center"/>
        <w:rPr>
          <w:lang w:val="es-PE"/>
        </w:rPr>
      </w:pP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5DB4F9E0">
                <wp:simplePos x="0" y="0"/>
                <wp:positionH relativeFrom="column">
                  <wp:posOffset>3995420</wp:posOffset>
                </wp:positionH>
                <wp:positionV relativeFrom="paragraph">
                  <wp:posOffset>4259580</wp:posOffset>
                </wp:positionV>
                <wp:extent cx="855980" cy="504825"/>
                <wp:effectExtent l="1295400" t="0" r="20320" b="5238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9024"/>
                            <a:gd name="adj6" fmla="val -14645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3E576498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6664D4">
                              <w:rPr>
                                <w:color w:val="FF0000"/>
                                <w:lang w:val="es-ES"/>
                              </w:rPr>
                              <w:t>12922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54B4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left:0;text-align:left;margin-left:314.6pt;margin-top:335.4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" adj="-31633,40829" fillcolor="white [3212]" strokecolor="#ed7d31 [3205]" strokeweight="1.5pt">
                <v:stroke startarrow="open"/>
                <v:textbox>
                  <w:txbxContent>
                    <w:p w14:paraId="1314986A" w14:textId="3E576498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6664D4">
                        <w:rPr>
                          <w:color w:val="FF0000"/>
                          <w:lang w:val="es-ES"/>
                        </w:rPr>
                        <w:t>12922</w:t>
                      </w:r>
                      <w:r>
                        <w:rPr>
                          <w:color w:val="FF0000"/>
                          <w:lang w:val="es-ES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5C04BBF8">
                <wp:simplePos x="0" y="0"/>
                <wp:positionH relativeFrom="column">
                  <wp:posOffset>2380615</wp:posOffset>
                </wp:positionH>
                <wp:positionV relativeFrom="paragraph">
                  <wp:posOffset>1370965</wp:posOffset>
                </wp:positionV>
                <wp:extent cx="595630" cy="285750"/>
                <wp:effectExtent l="0" t="38100" r="623570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5630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070"/>
                            <a:gd name="adj6" fmla="val -995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030C0759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</w:t>
                            </w:r>
                            <w:r w:rsidR="006664D4">
                              <w:rPr>
                                <w:color w:val="FF000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8C085" id="Globo: línea doblada 3" o:spid="_x0000_s1027" type="#_x0000_t48" style="position:absolute;left:0;text-align:left;margin-left:187.45pt;margin-top:107.95pt;width:46.9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" adj="-21492,2823" fillcolor="white [3212]" strokecolor="#ed7d31 [3205]" strokeweight="1.5pt">
                <v:stroke startarrow="open"/>
                <v:textbox>
                  <w:txbxContent>
                    <w:p w14:paraId="628F7364" w14:textId="030C0759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</w:t>
                      </w:r>
                      <w:r w:rsidR="006664D4">
                        <w:rPr>
                          <w:color w:val="FF000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BEB354D">
                <wp:simplePos x="0" y="0"/>
                <wp:positionH relativeFrom="column">
                  <wp:posOffset>766445</wp:posOffset>
                </wp:positionH>
                <wp:positionV relativeFrom="paragraph">
                  <wp:posOffset>173355</wp:posOffset>
                </wp:positionV>
                <wp:extent cx="900430" cy="504825"/>
                <wp:effectExtent l="0" t="0" r="1004570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75334"/>
                            <a:gd name="adj6" fmla="val -1069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8" type="#_x0000_t48" style="position:absolute;left:0;text-align:left;margin-left:60.35pt;margin-top:13.6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" adj="-23092,16272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78C115A">
                <wp:simplePos x="0" y="0"/>
                <wp:positionH relativeFrom="column">
                  <wp:posOffset>2645527</wp:posOffset>
                </wp:positionH>
                <wp:positionV relativeFrom="paragraph">
                  <wp:posOffset>443052</wp:posOffset>
                </wp:positionV>
                <wp:extent cx="402520" cy="312826"/>
                <wp:effectExtent l="76200" t="114300" r="74295" b="12573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26754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5EC3" id="Rectángulo 27" o:spid="_x0000_s1026" style="position:absolute;margin-left:208.3pt;margin-top:34.9pt;width:31.7pt;height:24.65pt;rotation:-2810671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" fillcolor="white [3212]" strokecolor="red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B418AF9" wp14:editId="3C1AAD2B">
            <wp:extent cx="3928329" cy="5318177"/>
            <wp:effectExtent l="19050" t="19050" r="15240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329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29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liyYQ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2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fg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j6PllGygWp/h0OzqX3eyauGGnQtfLgTSLtAQtrvcEs/baArOYwn&#10;zmrAX+/Joz2NKGk562i3Su5/bgUqzsw3S8N7OpvP4zKmy3zxpaALvtRsXmrstr0AatwsZZeO0T6Y&#10;w1EjtI/0DKxjVFIJKyl2yWXAw+UiDDtPD4lU63UyowV0IlzbeycjeOQ5DuBD/yjQjVMaaLxv4LCH&#10;YvlqWAfb6GlhvQ2gmzTJz7yOHaDlTaM0PjTxdXh5T1bPz+HqN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Ufbf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3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4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GYIcIa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5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UKqQ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60FC2C4C">
                <wp:simplePos x="0" y="0"/>
                <wp:positionH relativeFrom="column">
                  <wp:posOffset>1442720</wp:posOffset>
                </wp:positionH>
                <wp:positionV relativeFrom="paragraph">
                  <wp:posOffset>1572895</wp:posOffset>
                </wp:positionV>
                <wp:extent cx="868680" cy="504825"/>
                <wp:effectExtent l="0" t="266700" r="941070" b="2857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40259"/>
                            <a:gd name="adj6" fmla="val -1109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7" type="#_x0000_t48" style="position:absolute;margin-left:113.6pt;margin-top:123.85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" adj="-23959,-8696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0893E1E">
            <wp:extent cx="5914445" cy="3998565"/>
            <wp:effectExtent l="19050" t="19050" r="1016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45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98172C" w:rsidR="009B623F" w:rsidRDefault="0072752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5E8C79E4">
                <wp:simplePos x="0" y="0"/>
                <wp:positionH relativeFrom="column">
                  <wp:posOffset>2382520</wp:posOffset>
                </wp:positionH>
                <wp:positionV relativeFrom="paragraph">
                  <wp:posOffset>2200275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C619C8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38" type="#_x0000_t202" style="position:absolute;margin-left:187.6pt;margin-top:17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02D25E50">
                <wp:simplePos x="0" y="0"/>
                <wp:positionH relativeFrom="column">
                  <wp:posOffset>4566920</wp:posOffset>
                </wp:positionH>
                <wp:positionV relativeFrom="paragraph">
                  <wp:posOffset>1325245</wp:posOffset>
                </wp:positionV>
                <wp:extent cx="1348105" cy="504825"/>
                <wp:effectExtent l="381000" t="819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1169"/>
                            <a:gd name="adj6" fmla="val -217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39" type="#_x0000_t48" style="position:absolute;margin-left:359.6pt;margin-top:104.3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" adj="-4695,-32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10DF0ED2">
                <wp:simplePos x="0" y="0"/>
                <wp:positionH relativeFrom="column">
                  <wp:posOffset>1233170</wp:posOffset>
                </wp:positionH>
                <wp:positionV relativeFrom="paragraph">
                  <wp:posOffset>591820</wp:posOffset>
                </wp:positionV>
                <wp:extent cx="838200" cy="504825"/>
                <wp:effectExtent l="0" t="0" r="647700" b="28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098"/>
                            <a:gd name="adj6" fmla="val -736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97.1pt;margin-top:4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" adj="-15915,8013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73A5AB3">
            <wp:extent cx="5990886" cy="4474616"/>
            <wp:effectExtent l="19050" t="19050" r="10160" b="2159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4474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1476B38" w14:textId="77777777" w:rsidR="0072752B" w:rsidRDefault="0072752B">
      <w:pPr>
        <w:rPr>
          <w:sz w:val="18"/>
          <w:szCs w:val="18"/>
        </w:rPr>
      </w:pPr>
    </w:p>
    <w:p w14:paraId="01E40408" w14:textId="77777777" w:rsidR="0072752B" w:rsidRDefault="0072752B">
      <w:pPr>
        <w:rPr>
          <w:sz w:val="18"/>
          <w:szCs w:val="18"/>
        </w:rPr>
      </w:pPr>
    </w:p>
    <w:p w14:paraId="50861969" w14:textId="77777777" w:rsidR="0072752B" w:rsidRDefault="0072752B">
      <w:pPr>
        <w:rPr>
          <w:sz w:val="18"/>
          <w:szCs w:val="18"/>
        </w:rPr>
      </w:pPr>
    </w:p>
    <w:p w14:paraId="1409B05E" w14:textId="77777777" w:rsidR="0072752B" w:rsidRDefault="0072752B">
      <w:pPr>
        <w:rPr>
          <w:sz w:val="18"/>
          <w:szCs w:val="18"/>
        </w:rPr>
      </w:pPr>
    </w:p>
    <w:p w14:paraId="21F30D45" w14:textId="77777777" w:rsidR="0072752B" w:rsidRDefault="0072752B">
      <w:pPr>
        <w:rPr>
          <w:sz w:val="18"/>
          <w:szCs w:val="18"/>
        </w:rPr>
      </w:pPr>
    </w:p>
    <w:p w14:paraId="2DD42A58" w14:textId="77777777" w:rsidR="0072752B" w:rsidRDefault="0072752B">
      <w:pPr>
        <w:rPr>
          <w:sz w:val="18"/>
          <w:szCs w:val="18"/>
        </w:rPr>
      </w:pPr>
    </w:p>
    <w:p w14:paraId="443DC501" w14:textId="77777777" w:rsidR="0072752B" w:rsidRDefault="0072752B">
      <w:pPr>
        <w:rPr>
          <w:sz w:val="18"/>
          <w:szCs w:val="18"/>
        </w:rPr>
      </w:pPr>
    </w:p>
    <w:p w14:paraId="0431C6EC" w14:textId="77777777" w:rsidR="0072752B" w:rsidRDefault="0072752B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4A8F681E" w14:textId="0A150664" w:rsidR="00B163B8" w:rsidRDefault="0072752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se ubicó al solicitante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contacto no responde la llamada/se requiere nuevo números activos del contacto para las coordinaciones en campo/ Se llego al predio según foto alcanzada como información/Sed </w:t>
      </w:r>
      <w:r w:rsidR="002A6675" w:rsidRPr="002A667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2A6675" w:rsidRPr="002A667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2A6675" w:rsidRPr="002A667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2CB489B5" w14:textId="60AECE1E" w:rsidR="00DD1AE0" w:rsidRPr="002660B4" w:rsidRDefault="0072752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Se requiere coordinar en campo con el cliente, para fijar la ubicación del punto de atención</w:t>
      </w:r>
      <w:r w:rsidR="00DD1A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063F727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F30B114">
                <wp:simplePos x="0" y="0"/>
                <wp:positionH relativeFrom="column">
                  <wp:posOffset>366395</wp:posOffset>
                </wp:positionH>
                <wp:positionV relativeFrom="paragraph">
                  <wp:posOffset>1456690</wp:posOffset>
                </wp:positionV>
                <wp:extent cx="859790" cy="457200"/>
                <wp:effectExtent l="0" t="0" r="473710" b="5715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2331"/>
                            <a:gd name="adj6" fmla="val -467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1" type="#_x0000_t48" style="position:absolute;left:0;text-align:left;margin-left:28.85pt;margin-top:114.7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7j9w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" adj="-10101,458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16784CE6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6BD91C1B" w:rsidR="00B163B8" w:rsidRDefault="0044077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E1987DF" wp14:editId="305BDFD5">
                <wp:simplePos x="0" y="0"/>
                <wp:positionH relativeFrom="margin">
                  <wp:posOffset>3538220</wp:posOffset>
                </wp:positionH>
                <wp:positionV relativeFrom="paragraph">
                  <wp:posOffset>315595</wp:posOffset>
                </wp:positionV>
                <wp:extent cx="942975" cy="676275"/>
                <wp:effectExtent l="971550" t="0" r="28575" b="371475"/>
                <wp:wrapNone/>
                <wp:docPr id="1668414656" name="Bocadillo: rectángulo con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676275"/>
                        </a:xfrm>
                        <a:prstGeom prst="wedgeRoundRectCallout">
                          <a:avLst>
                            <a:gd name="adj1" fmla="val -147902"/>
                            <a:gd name="adj2" fmla="val 945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7E7338" w14:textId="1E79A8AA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Viene de la SAM 12922A</w:t>
                            </w:r>
                          </w:p>
                          <w:p w14:paraId="7216F2E6" w14:textId="2D87367B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Pt:50Kva</w:t>
                            </w:r>
                          </w:p>
                          <w:p w14:paraId="16AF649B" w14:textId="44FB1A3D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LL-02</w:t>
                            </w:r>
                          </w:p>
                          <w:p w14:paraId="61B35BDC" w14:textId="77777777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987D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36" o:spid="_x0000_s1042" type="#_x0000_t62" style="position:absolute;left:0;text-align:left;margin-left:278.6pt;margin-top:24.85pt;width:74.25pt;height: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" adj="-21147,31218" fillcolor="white [3212]" strokecolor="#1f4d78 [1604]" strokeweight="1pt">
                <v:textbox>
                  <w:txbxContent>
                    <w:p w14:paraId="347E7338" w14:textId="1E79A8AA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 xml:space="preserve">Viene de la 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SA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M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12922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  <w:p w14:paraId="7216F2E6" w14:textId="2D87367B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Pt: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50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Kva</w:t>
                      </w:r>
                    </w:p>
                    <w:p w14:paraId="16AF649B" w14:textId="44FB1A3D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LL-0</w:t>
                      </w: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  <w:p w14:paraId="61B35BDC" w14:textId="77777777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F19A6E" wp14:editId="1C4FB51E">
                <wp:simplePos x="0" y="0"/>
                <wp:positionH relativeFrom="column">
                  <wp:posOffset>2338070</wp:posOffset>
                </wp:positionH>
                <wp:positionV relativeFrom="paragraph">
                  <wp:posOffset>1153795</wp:posOffset>
                </wp:positionV>
                <wp:extent cx="428625" cy="247650"/>
                <wp:effectExtent l="38100" t="38100" r="28575" b="19050"/>
                <wp:wrapNone/>
                <wp:docPr id="817524463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47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5D80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7" o:spid="_x0000_s1026" type="#_x0000_t32" style="position:absolute;margin-left:184.1pt;margin-top:90.85pt;width:33.75pt;height:19.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" strokecolor="#e00" strokeweight="1.5pt">
                <v:stroke endarrow="block" joinstyle="miter"/>
              </v:shape>
            </w:pict>
          </mc:Fallback>
        </mc:AlternateContent>
      </w:r>
      <w:r w:rsidR="0072752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15B7EBFC">
                <wp:simplePos x="0" y="0"/>
                <wp:positionH relativeFrom="column">
                  <wp:posOffset>2166620</wp:posOffset>
                </wp:positionH>
                <wp:positionV relativeFrom="paragraph">
                  <wp:posOffset>2896870</wp:posOffset>
                </wp:positionV>
                <wp:extent cx="1076325" cy="609600"/>
                <wp:effectExtent l="0" t="0" r="1076325" b="19050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76325" cy="6096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3179"/>
                            <a:gd name="adj6" fmla="val -921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0FDAC7E" w:rsidR="00DD1AE0" w:rsidRPr="00672F5B" w:rsidRDefault="0072752B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Ingreso hacia </w:t>
                            </w:r>
                            <w:r w:rsidR="00440777">
                              <w:rPr>
                                <w:color w:val="FF0000"/>
                                <w:lang w:val="es-ES"/>
                              </w:rPr>
                              <w:t>la propiedad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Globo: línea doblada 13" o:spid="_x0000_s1043" type="#_x0000_t48" style="position:absolute;left:0;text-align:left;margin-left:170.6pt;margin-top:228.1pt;width:84.75pt;height:48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" adj="-19896,26607" fillcolor="white [3212]" strokecolor="#ed7d31 [3205]" strokeweight="1.5pt">
                <v:stroke startarrow="open"/>
                <v:textbox>
                  <w:txbxContent>
                    <w:p w14:paraId="3D74F3B6" w14:textId="20FDAC7E" w:rsidR="00DD1AE0" w:rsidRPr="00672F5B" w:rsidRDefault="0072752B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Ingreso hacia </w:t>
                      </w:r>
                      <w:r w:rsidR="00440777">
                        <w:rPr>
                          <w:color w:val="FF0000"/>
                          <w:lang w:val="es-ES"/>
                        </w:rPr>
                        <w:t>la propiedad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2752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18BDA08D">
                <wp:simplePos x="0" y="0"/>
                <wp:positionH relativeFrom="column">
                  <wp:posOffset>2242820</wp:posOffset>
                </wp:positionH>
                <wp:positionV relativeFrom="paragraph">
                  <wp:posOffset>86995</wp:posOffset>
                </wp:positionV>
                <wp:extent cx="819150" cy="504825"/>
                <wp:effectExtent l="666750" t="0" r="19050" b="6667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0E595211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BT #</w:t>
                            </w:r>
                            <w:r w:rsidR="00DD1AE0">
                              <w:rPr>
                                <w:color w:val="FF0000"/>
                                <w:lang w:val="es-ES"/>
                              </w:rPr>
                              <w:t>63</w:t>
                            </w:r>
                            <w:r w:rsidR="00440777">
                              <w:rPr>
                                <w:color w:val="FF0000"/>
                                <w:lang w:val="es-ES"/>
                              </w:rPr>
                              <w:t>5075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_x0000_s1044" type="#_x0000_t48" style="position:absolute;left:0;text-align:left;margin-left:176.6pt;margin-top:6.85pt;width:64.5pt;height:3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" adj="-16749,21574" fillcolor="white [3212]" strokecolor="#ed7d31 [3205]" strokeweight="1.5pt">
                <v:stroke startarrow="open"/>
                <v:textbox>
                  <w:txbxContent>
                    <w:p w14:paraId="6B2AC9F2" w14:textId="0E595211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BT #</w:t>
                      </w:r>
                      <w:r w:rsidR="00DD1AE0">
                        <w:rPr>
                          <w:color w:val="FF0000"/>
                          <w:lang w:val="es-ES"/>
                        </w:rPr>
                        <w:t>63</w:t>
                      </w:r>
                      <w:r w:rsidR="00440777">
                        <w:rPr>
                          <w:color w:val="FF0000"/>
                          <w:lang w:val="es-ES"/>
                        </w:rPr>
                        <w:t>5075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40777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2510348F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434E3708" w:rsidR="00B163B8" w:rsidRDefault="0044077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 INGRESO AL PREDIO DEL CLIENTE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422B658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52BA3EBC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5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84A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AG6VNK49HKlIdHh5ypZou39FZAld8RHx6Jg+KFsQMD&#10;MjzAh0sDWaHQWBhtjPt1eRZx0NtwAzmBoTTD/ueWOEim/KKh6yf5YBCnWNoMilEPNq59s2rf6K1a&#10;GqghaCOIKi0jPsjjkjujXqAXF/FVuCKawtsQYHDHzTJUwxImMGWLRYLB5LIk3OknS6PzKHAs5+f9&#10;C3G2bvEAw+HeHAcYmabKr2rhhI2W2iy2wXAR4uVJz3oDUw9WZ2O1vU+o039k/hs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Bt384A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0DB623B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Globo: línea doblada 29" o:spid="_x0000_s1049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50DCCD0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esta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47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wO5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DpKH5nFo6UpD08OOVNNFm/pnYAavyc+PBEHpQttAeMxPMKH&#10;SwNZodBWGK2N+3V5FnHQ2XADOYGRNMX+54Y4SKb8oqHnx3m/H2dY2vQHwy5sXPtm2b7RG7UwUEPQ&#10;RBBVWkZ8kPWSO6NeoRPn8VW4IprC2xBgcPVmEapRCfOXsvk8wWBuWRLu9bOl0XkUOJbzy/6VOHts&#10;8ACj4cHU44tMUuVXtXDCRktt5ptguAjx8qTncQMzD1ZnQ7W9T6jTX2T2Gw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Ao&#10;JwO5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esta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4B9FB45A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C84998" w14:textId="77777777" w:rsidR="00187E78" w:rsidRDefault="00187E78">
      <w:r>
        <w:separator/>
      </w:r>
    </w:p>
  </w:endnote>
  <w:endnote w:type="continuationSeparator" w:id="0">
    <w:p w14:paraId="3D8310D7" w14:textId="77777777" w:rsidR="00187E78" w:rsidRDefault="00187E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6E8811A9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D6308F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Dany Salinas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66C74A24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D6308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13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D6308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6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FA25A8" w14:textId="77777777" w:rsidR="00187E78" w:rsidRDefault="00187E78">
      <w:r>
        <w:separator/>
      </w:r>
    </w:p>
  </w:footnote>
  <w:footnote w:type="continuationSeparator" w:id="0">
    <w:p w14:paraId="34DDC548" w14:textId="77777777" w:rsidR="00187E78" w:rsidRDefault="00187E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6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87E78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675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0777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4D4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2752B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1C6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0571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308F"/>
    <w:rsid w:val="00D654BE"/>
    <w:rsid w:val="00D6587B"/>
    <w:rsid w:val="00D7624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4E64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5191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177</TotalTime>
  <Pages>9</Pages>
  <Words>614</Words>
  <Characters>3383</Characters>
  <Application>Microsoft Office Word</Application>
  <DocSecurity>0</DocSecurity>
  <Lines>28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12</cp:revision>
  <cp:lastPrinted>2025-06-14T03:00:00Z</cp:lastPrinted>
  <dcterms:created xsi:type="dcterms:W3CDTF">2025-03-27T15:46:00Z</dcterms:created>
  <dcterms:modified xsi:type="dcterms:W3CDTF">2025-08-04T20:47:00Z</dcterms:modified>
</cp:coreProperties>
</file>
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5312B75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016EAD85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61E79F7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cantidad_suministros</w:t>
            </w:r>
            <w:proofErr w:type="spellEnd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6C080D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>SUMINISTRO</w:t>
            </w:r>
            <w:r w:rsidR="006C080D">
              <w:rPr>
                <w:rFonts w:ascii="Tahoma" w:hAnsi="Tahoma" w:cs="Tahoma"/>
                <w:sz w:val="20"/>
                <w:szCs w:val="20"/>
                <w:lang w:val="es-ES"/>
              </w:rPr>
              <w:t>S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E7199D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0C82011A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25C4872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E7199D" w:rsidRPr="00E7199D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11F8A73A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573E9FEA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DAFA344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</w:t>
            </w:r>
            <w:proofErr w:type="spellStart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1275F55C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097513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751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751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751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028CF" w:rsidRPr="00F028CF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2B296966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097513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751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751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9751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028CF" w:rsidRPr="00F028CF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735EB7C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E7199D" w:rsidRPr="00E7199D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E7199D" w:rsidRPr="00E7199D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42822FBE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6564258C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76011E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76011E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76011E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F028CF" w:rsidRPr="00F028CF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A63B650" w14:textId="77777777" w:rsidR="00F028C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7BFB7FD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7529D9C" w14:textId="77777777" w:rsidR="00F028C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5E561438" w:rsidR="00B163B8" w:rsidRPr="00D169FA" w:rsidRDefault="006350E6" w:rsidP="00F028C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F028C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C8EEA68" w14:textId="77777777" w:rsidR="00F028CF" w:rsidRDefault="00B163B8" w:rsidP="006350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63E5A8F0" w:rsidR="00B163B8" w:rsidRPr="00364196" w:rsidRDefault="006350E6" w:rsidP="00F028C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F028C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</w:tc>
      </w:tr>
      <w:tr w:rsidR="0076011E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48625BD6" w:rsidR="0076011E" w:rsidRPr="00D057EA" w:rsidRDefault="0076011E" w:rsidP="0076011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028C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A2A3709" w:rsidR="0076011E" w:rsidRPr="00D057EA" w:rsidRDefault="0076011E" w:rsidP="0076011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028C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5AC0676" w:rsidR="0076011E" w:rsidRPr="00D057EA" w:rsidRDefault="0076011E" w:rsidP="0076011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028C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6"/>
        <w:gridCol w:w="1332"/>
        <w:gridCol w:w="1317"/>
        <w:gridCol w:w="1645"/>
        <w:gridCol w:w="1451"/>
      </w:tblGrid>
      <w:tr w:rsidR="00B163B8" w:rsidRPr="00695BF4" w14:paraId="26F5B56E" w14:textId="77777777" w:rsidTr="006350E6">
        <w:tc>
          <w:tcPr>
            <w:tcW w:w="967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66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8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2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0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03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6350E6" w:rsidRPr="00695BF4" w14:paraId="69C2AFAA" w14:textId="77777777" w:rsidTr="006350E6">
        <w:tc>
          <w:tcPr>
            <w:tcW w:w="967" w:type="pct"/>
            <w:vAlign w:val="center"/>
          </w:tcPr>
          <w:p w14:paraId="3B3E0604" w14:textId="3715A8E8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66" w:type="pct"/>
            <w:vAlign w:val="center"/>
          </w:tcPr>
          <w:p w14:paraId="5579A51D" w14:textId="2150CB25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28" w:type="pct"/>
            <w:vAlign w:val="center"/>
          </w:tcPr>
          <w:p w14:paraId="36C02553" w14:textId="6A27A878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28" w:type="pct"/>
            <w:vAlign w:val="center"/>
          </w:tcPr>
          <w:p w14:paraId="0464A830" w14:textId="0712F833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09" w:type="pct"/>
            <w:vAlign w:val="center"/>
          </w:tcPr>
          <w:p w14:paraId="2494F468" w14:textId="0C91F2A5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03" w:type="pct"/>
            <w:vAlign w:val="center"/>
          </w:tcPr>
          <w:p w14:paraId="017111C0" w14:textId="30F982FE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6350E6" w:rsidRPr="00695BF4" w14:paraId="65E7BFF9" w14:textId="77777777" w:rsidTr="006350E6">
        <w:tc>
          <w:tcPr>
            <w:tcW w:w="967" w:type="pct"/>
            <w:vAlign w:val="center"/>
          </w:tcPr>
          <w:p w14:paraId="14060BD4" w14:textId="6F232A41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66" w:type="pct"/>
            <w:vAlign w:val="center"/>
          </w:tcPr>
          <w:p w14:paraId="47008CC5" w14:textId="3318F39A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8" w:type="pct"/>
            <w:vAlign w:val="center"/>
          </w:tcPr>
          <w:p w14:paraId="7B2549B7" w14:textId="5F463BAD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28" w:type="pct"/>
            <w:vAlign w:val="center"/>
          </w:tcPr>
          <w:p w14:paraId="6089DDC0" w14:textId="246C48CC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09" w:type="pct"/>
            <w:vAlign w:val="center"/>
          </w:tcPr>
          <w:p w14:paraId="240CFAB9" w14:textId="693171A1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03" w:type="pct"/>
            <w:vAlign w:val="center"/>
          </w:tcPr>
          <w:p w14:paraId="20FB5B3C" w14:textId="28E11E2F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78DBD13C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324BB4" w:rsidRPr="00324BB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$</w:t>
      </w:r>
      <w:r w:rsidR="00324BB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{</w:t>
      </w:r>
      <w:proofErr w:type="spellStart"/>
      <w:r w:rsidR="00324BB4" w:rsidRPr="00324BB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cantidad_suministros</w:t>
      </w:r>
      <w:proofErr w:type="spellEnd"/>
      <w:r w:rsidR="00324BB4" w:rsidRPr="00324BB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}</w:t>
      </w:r>
      <w:r w:rsidR="0025323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>nuevo</w:t>
      </w:r>
      <w:r w:rsidR="00A44DEE">
        <w:rPr>
          <w:rFonts w:ascii="Tahoma" w:hAnsi="Tahoma" w:cs="Tahoma"/>
          <w:b/>
          <w:bCs/>
          <w:iCs/>
          <w:sz w:val="22"/>
          <w:szCs w:val="22"/>
          <w:lang w:val="es-PE"/>
        </w:rPr>
        <w:t>s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suministro</w:t>
      </w:r>
      <w:r w:rsidR="00A44DEE">
        <w:rPr>
          <w:rFonts w:ascii="Tahoma" w:hAnsi="Tahoma" w:cs="Tahoma"/>
          <w:b/>
          <w:bCs/>
          <w:iCs/>
          <w:sz w:val="22"/>
          <w:szCs w:val="22"/>
          <w:lang w:val="es-PE"/>
        </w:rPr>
        <w:t>s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324BB4" w:rsidRPr="00324BB4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324BB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24BB4" w:rsidRPr="00324BB4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81C6D64" w:rsidR="00B163B8" w:rsidRPr="00FC4DAC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</w:t>
      </w:r>
      <w:r>
        <w:rPr>
          <w:rFonts w:ascii="Tahoma" w:hAnsi="Tahoma" w:cs="Tahoma"/>
          <w:iCs/>
          <w:sz w:val="22"/>
          <w:szCs w:val="22"/>
          <w:lang w:val="es-PE"/>
        </w:rPr>
        <w:t>s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carga</w:t>
      </w:r>
      <w:r>
        <w:rPr>
          <w:rFonts w:ascii="Tahoma" w:hAnsi="Tahoma" w:cs="Tahoma"/>
          <w:iCs/>
          <w:sz w:val="22"/>
          <w:szCs w:val="22"/>
          <w:lang w:val="es-PE"/>
        </w:rPr>
        <w:t>s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solicitada</w:t>
      </w:r>
      <w:r>
        <w:rPr>
          <w:rFonts w:ascii="Tahoma" w:hAnsi="Tahoma" w:cs="Tahoma"/>
          <w:iCs/>
          <w:sz w:val="22"/>
          <w:szCs w:val="22"/>
          <w:lang w:val="es-PE"/>
        </w:rPr>
        <w:t>s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por el cliente serán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destinadas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324BB4" w:rsidRPr="00324BB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A3899BE" w14:textId="06926FB1" w:rsidR="00F028CF" w:rsidRDefault="00F028CF" w:rsidP="00F028CF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highlight w:val="magenta"/>
          <w:lang w:val="es-PE" w:eastAsia="es-ES"/>
        </w:rPr>
      </w:pPr>
      <w:r>
        <w:rPr>
          <w:highlight w:val="magenta"/>
          <w:lang w:val="es-PE"/>
        </w:rPr>
        <w:t xml:space="preserve">Se coordino desde campo vía telefónica </w:t>
      </w:r>
      <w:r w:rsidR="0076011E">
        <w:rPr>
          <w:highlight w:val="magenta"/>
          <w:lang w:val="es-PE"/>
        </w:rPr>
        <w:t>${</w:t>
      </w:r>
      <w:proofErr w:type="spellStart"/>
      <w:r w:rsidR="0076011E">
        <w:rPr>
          <w:highlight w:val="magenta"/>
          <w:lang w:val="es-PE"/>
        </w:rPr>
        <w:t>detalle_contacto</w:t>
      </w:r>
      <w:proofErr w:type="spellEnd"/>
      <w:r w:rsidR="0076011E">
        <w:rPr>
          <w:highlight w:val="magenta"/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6F194C23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</w:t>
      </w:r>
      <w:r w:rsidR="00324BB4">
        <w:rPr>
          <w:rFonts w:ascii="Arial" w:hAnsi="Arial" w:cs="Arial"/>
          <w:sz w:val="22"/>
          <w:szCs w:val="22"/>
        </w:rPr>
        <w:t>ó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253232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5757E94C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324BB4" w:rsidRPr="00324BB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los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nicho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preparado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 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los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solicitado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621B785F" w:rsidR="004F25EF" w:rsidRPr="00F028CF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highlight w:val="yellow"/>
          <w:lang w:val="es-PE"/>
        </w:rPr>
      </w:pPr>
      <w:proofErr w:type="spellStart"/>
      <w:r w:rsidRPr="00F028CF">
        <w:rPr>
          <w:rFonts w:ascii="Arial" w:hAnsi="Arial" w:cs="Arial"/>
          <w:sz w:val="22"/>
          <w:szCs w:val="22"/>
          <w:highlight w:val="yellow"/>
        </w:rPr>
        <w:t>S</w:t>
      </w:r>
      <w:r w:rsidR="00324BB4" w:rsidRPr="00F028CF">
        <w:rPr>
          <w:rFonts w:ascii="Arial" w:hAnsi="Arial" w:cs="Arial"/>
          <w:sz w:val="22"/>
          <w:szCs w:val="22"/>
          <w:highlight w:val="yellow"/>
        </w:rPr>
        <w:t>í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existen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redes BT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frente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a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su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predio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. </w:t>
      </w:r>
    </w:p>
    <w:p w14:paraId="1EB7145A" w14:textId="7578F528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253232" w:rsidRPr="00F028CF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65</w:t>
      </w:r>
      <w:r w:rsidRPr="00F028CF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324BB4" w:rsidRPr="00324BB4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1C98EA6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="00253232">
        <w:rPr>
          <w:rFonts w:ascii="Arial" w:hAnsi="Arial" w:cs="Arial"/>
          <w:sz w:val="22"/>
          <w:szCs w:val="22"/>
        </w:rPr>
        <w:t xml:space="preserve">la </w:t>
      </w:r>
      <w:proofErr w:type="spellStart"/>
      <w:r w:rsidR="00253232" w:rsidRPr="00F028CF">
        <w:rPr>
          <w:rFonts w:ascii="Arial" w:hAnsi="Arial" w:cs="Arial"/>
          <w:sz w:val="22"/>
          <w:szCs w:val="22"/>
          <w:highlight w:val="yellow"/>
        </w:rPr>
        <w:t>mamá</w:t>
      </w:r>
      <w:proofErr w:type="spellEnd"/>
      <w:r w:rsidR="00150C71" w:rsidRPr="00F028CF">
        <w:rPr>
          <w:rFonts w:ascii="Arial" w:hAnsi="Arial" w:cs="Arial"/>
          <w:sz w:val="22"/>
          <w:szCs w:val="22"/>
          <w:highlight w:val="yellow"/>
        </w:rPr>
        <w:t xml:space="preserve"> d</w:t>
      </w:r>
      <w:r w:rsidRPr="00F028CF">
        <w:rPr>
          <w:rFonts w:ascii="Arial" w:hAnsi="Arial" w:cs="Arial"/>
          <w:noProof/>
          <w:sz w:val="22"/>
          <w:szCs w:val="22"/>
          <w:highlight w:val="yellow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41B586A2" w14:textId="699DDA5A" w:rsidR="00B163B8" w:rsidRPr="00695BF4" w:rsidRDefault="00B163B8" w:rsidP="00F028CF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iCs/>
          <w:szCs w:val="22"/>
          <w:lang w:val="es-PE"/>
        </w:rPr>
        <w:br w:type="page"/>
      </w: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0CE06FB4" w:rsidR="00B163B8" w:rsidRPr="00F028CF" w:rsidRDefault="00E1760A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${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descripcion_trabajo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B83C2A5" w:rsidR="00B163B8" w:rsidRDefault="00F028CF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4A100318">
                <wp:simplePos x="0" y="0"/>
                <wp:positionH relativeFrom="margin">
                  <wp:posOffset>3338195</wp:posOffset>
                </wp:positionH>
                <wp:positionV relativeFrom="paragraph">
                  <wp:posOffset>3403600</wp:posOffset>
                </wp:positionV>
                <wp:extent cx="742950" cy="246380"/>
                <wp:effectExtent l="704850" t="95250" r="1905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46380"/>
                        </a:xfrm>
                        <a:prstGeom prst="wedgeRoundRectCallout">
                          <a:avLst>
                            <a:gd name="adj1" fmla="val -139391"/>
                            <a:gd name="adj2" fmla="val -8200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2E0D6EBF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left:0;text-align:left;margin-left:262.85pt;margin-top:268pt;width:58.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" adj="-19308,-6912" fillcolor="#ffc000 [3207]" strokecolor="#747070 [1614]" strokeweight="1pt">
                <v:textbox>
                  <w:txbxContent>
                    <w:p w14:paraId="1827F1CF" w14:textId="2E0D6EBF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7524C499">
                <wp:simplePos x="0" y="0"/>
                <wp:positionH relativeFrom="margin">
                  <wp:posOffset>1052195</wp:posOffset>
                </wp:positionH>
                <wp:positionV relativeFrom="paragraph">
                  <wp:posOffset>2479675</wp:posOffset>
                </wp:positionV>
                <wp:extent cx="981075" cy="384810"/>
                <wp:effectExtent l="0" t="419100" r="352425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84810"/>
                        </a:xfrm>
                        <a:prstGeom prst="wedgeRoundRectCallout">
                          <a:avLst>
                            <a:gd name="adj1" fmla="val 78724"/>
                            <a:gd name="adj2" fmla="val -1490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44CA33" w14:textId="4D09EFC2" w:rsidR="00F028CF" w:rsidRPr="00F028CF" w:rsidRDefault="00525F47" w:rsidP="00F028CF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#{num_poste}</w:t>
                            </w:r>
                          </w:p>
                          <w:p w14:paraId="3C7A1D10" w14:textId="570DEBC1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7" type="#_x0000_t62" style="position:absolute;left:0;text-align:left;margin-left:82.85pt;margin-top:195.25pt;width:77.2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" adj="27804,-21395" fillcolor="#ffc000 [3207]" strokecolor="#747070 [1614]" strokeweight="1pt">
                <v:textbox>
                  <w:txbxContent>
                    <w:p w14:paraId="5144CA33" w14:textId="4D09EFC2" w:rsidR="00F028CF" w:rsidRPr="00F028CF" w:rsidRDefault="00525F47" w:rsidP="00F028CF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#{num_poste}</w:t>
                      </w:r>
                    </w:p>
                    <w:p w14:paraId="3C7A1D10" w14:textId="570DEBC1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05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5581DF38">
                <wp:simplePos x="0" y="0"/>
                <wp:positionH relativeFrom="margin">
                  <wp:posOffset>375920</wp:posOffset>
                </wp:positionH>
                <wp:positionV relativeFrom="paragraph">
                  <wp:posOffset>1132840</wp:posOffset>
                </wp:positionV>
                <wp:extent cx="1009015" cy="403225"/>
                <wp:effectExtent l="0" t="0" r="572135" b="396875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03225"/>
                        </a:xfrm>
                        <a:prstGeom prst="wedgeRoundRectCallout">
                          <a:avLst>
                            <a:gd name="adj1" fmla="val 98822"/>
                            <a:gd name="adj2" fmla="val 13531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D81684" w14:textId="266DF1F8" w:rsidR="00526A75" w:rsidRDefault="004B6055" w:rsidP="004B6055">
                            <w:pP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Toma de Tensión: 219.8V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28" type="#_x0000_t62" style="position:absolute;left:0;text-align:left;margin-left:29.6pt;margin-top:89.2pt;width:79.45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" adj="32146,40027" fillcolor="#ffc000 [3207]" strokecolor="#747070 [1614]" strokeweight="1pt">
                <v:textbox>
                  <w:txbxContent>
                    <w:p w14:paraId="2AD81684" w14:textId="266DF1F8" w:rsidR="00526A75" w:rsidRDefault="004B6055" w:rsidP="004B6055">
                      <w:pP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Toma de Tensión: 219.8V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05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5A89503D">
                <wp:simplePos x="0" y="0"/>
                <wp:positionH relativeFrom="margin">
                  <wp:posOffset>814070</wp:posOffset>
                </wp:positionH>
                <wp:positionV relativeFrom="paragraph">
                  <wp:posOffset>3009265</wp:posOffset>
                </wp:positionV>
                <wp:extent cx="1097280" cy="516255"/>
                <wp:effectExtent l="0" t="266700" r="617220" b="17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99161"/>
                            <a:gd name="adj2" fmla="val -954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562A304C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left:0;text-align:left;margin-left:64.1pt;margin-top:236.9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" adj="32219,-9823" fillcolor="#ffc000 [3207]" strokecolor="#747070 [1614]" strokeweight="1pt">
                <v:textbox>
                  <w:txbxContent>
                    <w:p w14:paraId="22670DAD" w14:textId="562A304C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05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1DD69F6E">
                <wp:simplePos x="0" y="0"/>
                <wp:positionH relativeFrom="column">
                  <wp:posOffset>2331501</wp:posOffset>
                </wp:positionH>
                <wp:positionV relativeFrom="paragraph">
                  <wp:posOffset>1859916</wp:posOffset>
                </wp:positionV>
                <wp:extent cx="349885" cy="223781"/>
                <wp:effectExtent l="38100" t="76200" r="31115" b="6223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30333">
                          <a:off x="0" y="0"/>
                          <a:ext cx="349885" cy="223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004BA" id="Rectángulo 27" o:spid="_x0000_s1026" style="position:absolute;margin-left:183.6pt;margin-top:146.45pt;width:27.55pt;height:17.6pt;rotation:-1168362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" fillcolor="white [3212]" strokecolor="red" strokeweight="1pt"/>
            </w:pict>
          </mc:Fallback>
        </mc:AlternateContent>
      </w:r>
      <w:r w:rsidR="004B605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51F9AE25">
                <wp:simplePos x="0" y="0"/>
                <wp:positionH relativeFrom="margin">
                  <wp:posOffset>3614420</wp:posOffset>
                </wp:positionH>
                <wp:positionV relativeFrom="paragraph">
                  <wp:posOffset>1247140</wp:posOffset>
                </wp:positionV>
                <wp:extent cx="715645" cy="408305"/>
                <wp:effectExtent l="933450" t="0" r="27305" b="2393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74043"/>
                            <a:gd name="adj2" fmla="val 1003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30" type="#_x0000_t62" style="position:absolute;left:0;text-align:left;margin-left:284.6pt;margin-top:98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" adj="-26793,32472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23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55AC5EFF">
                <wp:simplePos x="0" y="0"/>
                <wp:positionH relativeFrom="margin">
                  <wp:posOffset>3347720</wp:posOffset>
                </wp:positionH>
                <wp:positionV relativeFrom="paragraph">
                  <wp:posOffset>5304790</wp:posOffset>
                </wp:positionV>
                <wp:extent cx="580390" cy="367665"/>
                <wp:effectExtent l="0" t="114300" r="52451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131512"/>
                            <a:gd name="adj2" fmla="val -73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04D647EC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4787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1" type="#_x0000_t62" style="position:absolute;left:0;text-align:left;margin-left:263.6pt;margin-top:417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" adj="39207,-4997" fillcolor="#ffc000 [3207]" strokecolor="#747070 [1614]" strokeweight="1pt">
                <v:textbox>
                  <w:txbxContent>
                    <w:p w14:paraId="333CAC7D" w14:textId="04D647EC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4787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3F107E00">
            <wp:extent cx="5314315" cy="5730281"/>
            <wp:effectExtent l="19050" t="19050" r="19685" b="2286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574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7C9A1169">
                <wp:simplePos x="0" y="0"/>
                <wp:positionH relativeFrom="margin">
                  <wp:posOffset>2446121</wp:posOffset>
                </wp:positionH>
                <wp:positionV relativeFrom="paragraph">
                  <wp:posOffset>1516050</wp:posOffset>
                </wp:positionV>
                <wp:extent cx="687705" cy="371475"/>
                <wp:effectExtent l="0" t="228600" r="9696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margin-left:192.6pt;margin-top:119.3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" adj="50365,-116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0B310313">
            <wp:extent cx="5662794" cy="3745042"/>
            <wp:effectExtent l="19050" t="19050" r="14605" b="2730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94" cy="3745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2F6F70BF" w14:textId="6971CA4D" w:rsidR="009B623F" w:rsidRDefault="00F93153" w:rsidP="00F93153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9A7B431" wp14:editId="5B0EF356">
                <wp:simplePos x="0" y="0"/>
                <wp:positionH relativeFrom="margin">
                  <wp:posOffset>365100</wp:posOffset>
                </wp:positionH>
                <wp:positionV relativeFrom="paragraph">
                  <wp:posOffset>3478047</wp:posOffset>
                </wp:positionV>
                <wp:extent cx="862330" cy="577850"/>
                <wp:effectExtent l="0" t="381000" r="604520" b="12700"/>
                <wp:wrapNone/>
                <wp:docPr id="76276089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577850"/>
                        </a:xfrm>
                        <a:prstGeom prst="wedgeRoundRectCallout">
                          <a:avLst>
                            <a:gd name="adj1" fmla="val 113660"/>
                            <a:gd name="adj2" fmla="val -11034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81920" w14:textId="20D8E0D1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B431" id="_x0000_s1036" type="#_x0000_t62" style="position:absolute;left:0;text-align:left;margin-left:28.75pt;margin-top:273.85pt;width:67.9pt;height:4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" adj="35351,-13035" fillcolor="#ffc000 [3207]" strokecolor="#f2f2f2 [3052]" strokeweight="1pt">
                <v:textbox>
                  <w:txbxContent>
                    <w:p w14:paraId="33B81920" w14:textId="20D8E0D1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D6AE98D">
                <wp:simplePos x="0" y="0"/>
                <wp:positionH relativeFrom="column">
                  <wp:posOffset>1940916</wp:posOffset>
                </wp:positionH>
                <wp:positionV relativeFrom="paragraph">
                  <wp:posOffset>2181733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F93153" w:rsidRDefault="009B623F" w:rsidP="009B623F">
                            <w:pPr>
                              <w:jc w:val="center"/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F93153"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7" type="#_x0000_t202" style="position:absolute;left:0;text-align:left;margin-left:152.85pt;margin-top:171.8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F93153" w:rsidRDefault="009B623F" w:rsidP="009B623F">
                      <w:pPr>
                        <w:jc w:val="center"/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F93153"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5667D610">
                <wp:simplePos x="0" y="0"/>
                <wp:positionH relativeFrom="margin">
                  <wp:posOffset>3598418</wp:posOffset>
                </wp:positionH>
                <wp:positionV relativeFrom="paragraph">
                  <wp:posOffset>1494104</wp:posOffset>
                </wp:positionV>
                <wp:extent cx="687705" cy="371475"/>
                <wp:effectExtent l="762000" t="0" r="17145" b="2571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left:0;text-align:left;margin-left:283.35pt;margin-top:117.6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" adj="-22699,32561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445E4899">
            <wp:extent cx="5149983" cy="4743145"/>
            <wp:effectExtent l="19050" t="19050" r="12700" b="1968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68" cy="4761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304B17F9" w:rsidR="00B163B8" w:rsidRPr="00F028CF" w:rsidRDefault="00E4787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  <w:t>${</w:t>
      </w:r>
      <w:proofErr w:type="spellStart"/>
      <w: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  <w:t>descripci</w:t>
      </w:r>
      <w:r w:rsidR="00A046A6"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  <w:t>o</w:t>
      </w:r>
      <w: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  <w:t>n_trabajo</w:t>
      </w:r>
      <w:proofErr w:type="spellEnd"/>
      <w: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  <w:t>}</w:t>
      </w:r>
    </w:p>
    <w:p w14:paraId="7B325877" w14:textId="06B41273" w:rsidR="0073430B" w:rsidRPr="002660B4" w:rsidRDefault="00F9315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Cercano al punto de venta se tiene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una medición de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de </w:t>
      </w:r>
      <w:r w:rsidRPr="00F028CF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219.8</w:t>
      </w:r>
      <w:r w:rsidR="0073430B" w:rsidRPr="00F028CF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C50D8C3" w:rsidR="00B163B8" w:rsidRDefault="00F93153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498B1F0" wp14:editId="05C10249">
                <wp:simplePos x="0" y="0"/>
                <wp:positionH relativeFrom="margin">
                  <wp:posOffset>3357016</wp:posOffset>
                </wp:positionH>
                <wp:positionV relativeFrom="paragraph">
                  <wp:posOffset>1538072</wp:posOffset>
                </wp:positionV>
                <wp:extent cx="833755" cy="509905"/>
                <wp:effectExtent l="323850" t="0" r="23495" b="480695"/>
                <wp:wrapNone/>
                <wp:docPr id="46841897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509905"/>
                        </a:xfrm>
                        <a:prstGeom prst="wedgeRoundRectCallout">
                          <a:avLst>
                            <a:gd name="adj1" fmla="val -82858"/>
                            <a:gd name="adj2" fmla="val 13008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F56E6" w14:textId="767B6BBF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Nicho para el suministro 02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8B1F0" id="_x0000_s1039" type="#_x0000_t62" style="position:absolute;left:0;text-align:left;margin-left:264.35pt;margin-top:121.1pt;width:65.65pt;height:40.1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" adj="-7097,38899" fillcolor="#ffc000 [3207]" strokecolor="#f2f2f2 [3052]" strokeweight="1pt">
                <v:textbox>
                  <w:txbxContent>
                    <w:p w14:paraId="10CF56E6" w14:textId="767B6BBF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Nicho para el suministro 02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136FD46" wp14:editId="5772D8D7">
                <wp:simplePos x="0" y="0"/>
                <wp:positionH relativeFrom="margin">
                  <wp:posOffset>284632</wp:posOffset>
                </wp:positionH>
                <wp:positionV relativeFrom="paragraph">
                  <wp:posOffset>1406398</wp:posOffset>
                </wp:positionV>
                <wp:extent cx="833755" cy="509905"/>
                <wp:effectExtent l="0" t="0" r="23495" b="614045"/>
                <wp:wrapNone/>
                <wp:docPr id="827544914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509905"/>
                        </a:xfrm>
                        <a:prstGeom prst="wedgeRoundRectCallout">
                          <a:avLst>
                            <a:gd name="adj1" fmla="val 39975"/>
                            <a:gd name="adj2" fmla="val 1573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59781" w14:textId="3B010F63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Nicho para el suministro 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6FD46" id="_x0000_s1040" type="#_x0000_t62" style="position:absolute;left:0;text-align:left;margin-left:22.4pt;margin-top:110.75pt;width:65.65pt;height:40.1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" adj="19435,44787" fillcolor="#ffc000 [3207]" strokecolor="#f2f2f2 [3052]" strokeweight="1pt">
                <v:textbox>
                  <w:txbxContent>
                    <w:p w14:paraId="02659781" w14:textId="3B010F63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Nicho para el suministro 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4D25ED7B">
                <wp:simplePos x="0" y="0"/>
                <wp:positionH relativeFrom="margin">
                  <wp:posOffset>4259555</wp:posOffset>
                </wp:positionH>
                <wp:positionV relativeFrom="paragraph">
                  <wp:posOffset>263398</wp:posOffset>
                </wp:positionV>
                <wp:extent cx="687705" cy="371475"/>
                <wp:effectExtent l="762000" t="0" r="17145" b="2571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41" type="#_x0000_t62" style="position:absolute;left:0;text-align:left;margin-left:335.4pt;margin-top:20.7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" adj="-22699,32561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7E16662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660D90D7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77AD075D">
                <wp:simplePos x="0" y="0"/>
                <wp:positionH relativeFrom="margin">
                  <wp:posOffset>738589</wp:posOffset>
                </wp:positionH>
                <wp:positionV relativeFrom="paragraph">
                  <wp:posOffset>62913</wp:posOffset>
                </wp:positionV>
                <wp:extent cx="971550" cy="523875"/>
                <wp:effectExtent l="0" t="0" r="133350" b="10001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523875"/>
                        </a:xfrm>
                        <a:prstGeom prst="wedgeRoundRectCallout">
                          <a:avLst>
                            <a:gd name="adj1" fmla="val 59172"/>
                            <a:gd name="adj2" fmla="val 2221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36F29" w14:textId="0753E114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2" type="#_x0000_t62" style="position:absolute;left:0;text-align:left;margin-left:58.15pt;margin-top:4.95pt;width:76.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" adj="23581,58784" fillcolor="#ffc000 [3207]" strokecolor="#f2f2f2 [3052]" strokeweight="1pt">
                <v:textbox>
                  <w:txbxContent>
                    <w:p w14:paraId="39936F29" w14:textId="0753E114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2682DD13">
                <wp:simplePos x="0" y="0"/>
                <wp:positionH relativeFrom="margin">
                  <wp:posOffset>2101562</wp:posOffset>
                </wp:positionH>
                <wp:positionV relativeFrom="paragraph">
                  <wp:posOffset>2337411</wp:posOffset>
                </wp:positionV>
                <wp:extent cx="1310640" cy="874143"/>
                <wp:effectExtent l="0" t="171450" r="1184910" b="21590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874143"/>
                        </a:xfrm>
                        <a:prstGeom prst="wedgeRoundRectCallout">
                          <a:avLst>
                            <a:gd name="adj1" fmla="val 135157"/>
                            <a:gd name="adj2" fmla="val -6604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6BB072BA" w:rsidR="00977AEF" w:rsidRPr="00977AEF" w:rsidRDefault="001C0B1A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N° S. 3221169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con tensión de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219.8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V. a las 11: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26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am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3" type="#_x0000_t62" style="position:absolute;left:0;text-align:left;margin-left:165.5pt;margin-top:184.05pt;width:103.2pt;height:68.8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" adj="39994,-3466" fillcolor="#ffc000 [3207]" strokecolor="#f2f2f2 [3052]" strokeweight="1pt">
                <v:textbox>
                  <w:txbxContent>
                    <w:p w14:paraId="764914C7" w14:textId="6BB072BA" w:rsidR="00977AEF" w:rsidRPr="00977AEF" w:rsidRDefault="001C0B1A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N° S. 3221169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con tensión de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219.8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V. a las 11: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26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am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70F63D13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3EB6BAAD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toma de Tensión cercana al predio del solicitante</w:t>
      </w:r>
    </w:p>
    <w:p w14:paraId="76197793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1758D7" w14:textId="77777777" w:rsidR="001C0B1A" w:rsidRDefault="001C0B1A" w:rsidP="001C0B1A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8D64DA7" w14:textId="77777777" w:rsidR="001C0B1A" w:rsidRDefault="001C0B1A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4C7B02B" wp14:editId="7BBE11CC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219200" b="276225"/>
                <wp:wrapNone/>
                <wp:docPr id="1775689541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172987"/>
                            <a:gd name="adj2" fmla="val 926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74923" w14:textId="71B2F0F3" w:rsidR="001C0B1A" w:rsidRDefault="001C0B1A" w:rsidP="001C0B1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3221169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7B02B" id="Bocadillo: rectángulo con esquinas redondeadas 57" o:spid="_x0000_s1044" type="#_x0000_t62" style="position:absolute;left:0;text-align:left;margin-left:5.6pt;margin-top:48.1pt;width:73.5pt;height:38.2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" adj="48165,30815" fillcolor="#ffc000 [3207]" strokecolor="#f2f2f2 [3052]" strokeweight="1pt">
                <v:textbox>
                  <w:txbxContent>
                    <w:p w14:paraId="15874923" w14:textId="71B2F0F3" w:rsidR="001C0B1A" w:rsidRDefault="001C0B1A" w:rsidP="001C0B1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3221169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45BDB772" wp14:editId="05E65923">
            <wp:extent cx="3657506" cy="2743129"/>
            <wp:effectExtent l="19050" t="19050" r="19685" b="19685"/>
            <wp:docPr id="1224144182" name="Imagen 122414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44182" name="Imagen 122414418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7506" cy="27431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DF11D" w14:textId="263EFE9A" w:rsidR="001C0B1A" w:rsidRDefault="001C0B1A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Toma de tensión</w:t>
      </w: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6A1FDC21" w:rsidR="00B163B8" w:rsidRDefault="002805BC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31518A13">
                <wp:simplePos x="0" y="0"/>
                <wp:positionH relativeFrom="margin">
                  <wp:posOffset>775970</wp:posOffset>
                </wp:positionH>
                <wp:positionV relativeFrom="paragraph">
                  <wp:posOffset>3839845</wp:posOffset>
                </wp:positionV>
                <wp:extent cx="1266825" cy="476250"/>
                <wp:effectExtent l="114300" t="685800" r="28575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76250"/>
                        </a:xfrm>
                        <a:prstGeom prst="wedgeRoundRectCallout">
                          <a:avLst>
                            <a:gd name="adj1" fmla="val -56659"/>
                            <a:gd name="adj2" fmla="val -185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881D2A" w14:textId="5C4E90AA" w:rsidR="002805BC" w:rsidRPr="002805BC" w:rsidRDefault="00720EEE" w:rsidP="002805BC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</w:t>
                            </w:r>
                            <w:r w:rsidR="00A44DEE">
                              <w:rPr>
                                <w:lang w:val="es-ES"/>
                              </w:rPr>
                              <w:t>MT/</w:t>
                            </w:r>
                            <w:r>
                              <w:rPr>
                                <w:lang w:val="es-ES"/>
                              </w:rPr>
                              <w:t xml:space="preserve">BT </w:t>
                            </w:r>
                            <w:r w:rsidR="00A046A6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47D3B763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5" type="#_x0000_t62" style="position:absolute;left:0;text-align:left;margin-left:61.1pt;margin-top:302.35pt;width:99.7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" adj="-1438,-29303" fillcolor="#ffc000 [3207]" strokecolor="#f2f2f2 [3052]" strokeweight="1pt">
                <v:textbox>
                  <w:txbxContent>
                    <w:p w14:paraId="73881D2A" w14:textId="5C4E90AA" w:rsidR="002805BC" w:rsidRPr="002805BC" w:rsidRDefault="00720EEE" w:rsidP="002805BC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</w:t>
                      </w:r>
                      <w:r w:rsidR="00A44DEE">
                        <w:rPr>
                          <w:lang w:val="es-ES"/>
                        </w:rPr>
                        <w:t>MT/</w:t>
                      </w:r>
                      <w:r>
                        <w:rPr>
                          <w:lang w:val="es-ES"/>
                        </w:rPr>
                        <w:t xml:space="preserve">BT </w:t>
                      </w:r>
                      <w:r w:rsidR="00A046A6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47D3B763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028C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63B24195">
                <wp:simplePos x="0" y="0"/>
                <wp:positionH relativeFrom="margin">
                  <wp:posOffset>1595120</wp:posOffset>
                </wp:positionH>
                <wp:positionV relativeFrom="paragraph">
                  <wp:posOffset>858520</wp:posOffset>
                </wp:positionV>
                <wp:extent cx="1171575" cy="666750"/>
                <wp:effectExtent l="628650" t="57150" r="28575" b="1905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66750"/>
                        </a:xfrm>
                        <a:prstGeom prst="wedgeRoundRectCallout">
                          <a:avLst>
                            <a:gd name="adj1" fmla="val -98738"/>
                            <a:gd name="adj2" fmla="val -552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14293678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A046A6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6F47294A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A046A6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6" type="#_x0000_t62" style="position:absolute;left:0;text-align:left;margin-left:125.6pt;margin-top:67.6pt;width:92.2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" adj="-10527,-1131" fillcolor="#ffc000 [3207]" strokecolor="#f2f2f2 [3052]" strokeweight="1pt">
                <v:textbox>
                  <w:txbxContent>
                    <w:p w14:paraId="6B1E5E13" w14:textId="14293678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A046A6">
                        <w:rPr>
                          <w:lang w:val="es-ES"/>
                        </w:rPr>
                        <w:t>${sed}</w:t>
                      </w:r>
                    </w:p>
                    <w:p w14:paraId="76F4B7B9" w14:textId="6F47294A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A046A6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18FAD00A">
                <wp:simplePos x="0" y="0"/>
                <wp:positionH relativeFrom="margin">
                  <wp:posOffset>2714038</wp:posOffset>
                </wp:positionH>
                <wp:positionV relativeFrom="paragraph">
                  <wp:posOffset>3955583</wp:posOffset>
                </wp:positionV>
                <wp:extent cx="882650" cy="471805"/>
                <wp:effectExtent l="57150" t="590550" r="12700" b="234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-53458"/>
                            <a:gd name="adj2" fmla="val -16377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7" type="#_x0000_t62" style="position:absolute;left:0;text-align:left;margin-left:213.7pt;margin-top:311.45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" adj="-747,-24576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0387E777">
                <wp:simplePos x="0" y="0"/>
                <wp:positionH relativeFrom="margin">
                  <wp:posOffset>2144695</wp:posOffset>
                </wp:positionH>
                <wp:positionV relativeFrom="paragraph">
                  <wp:posOffset>292232</wp:posOffset>
                </wp:positionV>
                <wp:extent cx="1552575" cy="533400"/>
                <wp:effectExtent l="1143000" t="0" r="28575" b="190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120875"/>
                            <a:gd name="adj2" fmla="val 1033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26BD285C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A046A6">
                              <w:rPr>
                                <w:color w:val="FFFFFF" w:themeColor="background1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A046A6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A046A6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8" type="#_x0000_t62" style="position:absolute;left:0;text-align:left;margin-left:168.85pt;margin-top:23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" adj="-15309,13033" fillcolor="#ffc000 [3207]" strokecolor="#f2f2f2 [3052]" strokeweight="1pt">
                <v:textbox>
                  <w:txbxContent>
                    <w:p w14:paraId="1299D9D2" w14:textId="26BD285C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="00A046A6">
                        <w:rPr>
                          <w:color w:val="FFFFFF" w:themeColor="background1"/>
                          <w:lang w:val="es-ES"/>
                        </w:rPr>
                        <w:t xml:space="preserve"> ${</w:t>
                      </w:r>
                      <w:proofErr w:type="spellStart"/>
                      <w:r w:rsidR="00A046A6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A046A6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24B31982">
            <wp:extent cx="6023201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36A80A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11BD9375" w:rsidR="009F2E82" w:rsidRDefault="00A44D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74907F1D">
                <wp:simplePos x="0" y="0"/>
                <wp:positionH relativeFrom="margin">
                  <wp:posOffset>1066393</wp:posOffset>
                </wp:positionH>
                <wp:positionV relativeFrom="paragraph">
                  <wp:posOffset>2236770</wp:posOffset>
                </wp:positionV>
                <wp:extent cx="1026160" cy="499745"/>
                <wp:effectExtent l="0" t="0" r="1297940" b="14605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499745"/>
                        </a:xfrm>
                        <a:prstGeom prst="wedgeRoundRectCallout">
                          <a:avLst>
                            <a:gd name="adj1" fmla="val 170382"/>
                            <a:gd name="adj2" fmla="val -270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6B1CFB" w14:textId="50FE862B" w:rsidR="00720EEE" w:rsidRDefault="00A44D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Familiar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49" type="#_x0000_t62" style="position:absolute;left:0;text-align:left;margin-left:83.95pt;margin-top:176.1pt;width:80.8pt;height:39.3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" adj="47603,4960" fillcolor="#ffc000 [3207]" strokecolor="#f2f2f2 [3052]" strokeweight="1pt">
                <v:textbox>
                  <w:txbxContent>
                    <w:p w14:paraId="466B1CFB" w14:textId="50FE862B" w:rsidR="00720EEE" w:rsidRDefault="00A44D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Familiar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14098DE0">
                <wp:simplePos x="0" y="0"/>
                <wp:positionH relativeFrom="margin">
                  <wp:posOffset>1454581</wp:posOffset>
                </wp:positionH>
                <wp:positionV relativeFrom="paragraph">
                  <wp:posOffset>19781</wp:posOffset>
                </wp:positionV>
                <wp:extent cx="879475" cy="482600"/>
                <wp:effectExtent l="0" t="0" r="663575" b="4508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482600"/>
                        </a:xfrm>
                        <a:prstGeom prst="wedgeRoundRectCallout">
                          <a:avLst>
                            <a:gd name="adj1" fmla="val 116741"/>
                            <a:gd name="adj2" fmla="val 13307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673C16A" w:rsidR="00720EEE" w:rsidRDefault="00A44D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50" type="#_x0000_t62" style="position:absolute;left:0;text-align:left;margin-left:114.55pt;margin-top:1.55pt;width:69.25pt;height:3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" adj="36016,39544" fillcolor="#ffc000 [3207]" strokecolor="#f2f2f2 [3052]" strokeweight="1pt">
                <v:textbox>
                  <w:txbxContent>
                    <w:p w14:paraId="3D8F25C2" w14:textId="5673C16A" w:rsidR="00720EEE" w:rsidRDefault="00A44D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75C2284F">
            <wp:extent cx="4517400" cy="3388050"/>
            <wp:effectExtent l="19050" t="19050" r="16510" b="2222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400" cy="3388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3CFD78C" w:rsidR="009F2E82" w:rsidRDefault="00A44D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FAMILIAR DEL SOLICITANTE CON LA QUE SE COORDINO EN CAMPO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63F38176" w14:textId="77777777" w:rsidR="00A046A6" w:rsidRPr="00A046A6" w:rsidRDefault="00A046A6" w:rsidP="00A046A6">
      <w:pPr>
        <w:jc w:val="center"/>
        <w:rPr>
          <w:lang w:val="es-CL"/>
        </w:rPr>
      </w:pPr>
      <w:r w:rsidRPr="00A046A6">
        <w:rPr>
          <w:lang w:val="es-CL"/>
        </w:rPr>
        <w:t>${</w:t>
      </w:r>
      <w:proofErr w:type="spellStart"/>
      <w:r w:rsidRPr="00A046A6">
        <w:rPr>
          <w:lang w:val="es-CL"/>
        </w:rPr>
        <w:t>bloque_fotos</w:t>
      </w:r>
      <w:proofErr w:type="spellEnd"/>
      <w:r w:rsidRPr="00A046A6">
        <w:rPr>
          <w:lang w:val="es-CL"/>
        </w:rPr>
        <w:t>}</w:t>
      </w:r>
    </w:p>
    <w:p w14:paraId="0FBA882D" w14:textId="77777777" w:rsidR="00A046A6" w:rsidRPr="00A046A6" w:rsidRDefault="00A046A6" w:rsidP="00A046A6">
      <w:pPr>
        <w:jc w:val="center"/>
        <w:rPr>
          <w:lang w:val="es-CL"/>
        </w:rPr>
      </w:pPr>
    </w:p>
    <w:p w14:paraId="0206E6F1" w14:textId="77777777" w:rsidR="00A046A6" w:rsidRPr="00A046A6" w:rsidRDefault="00A046A6" w:rsidP="00A046A6">
      <w:pPr>
        <w:jc w:val="center"/>
        <w:rPr>
          <w:lang w:val="es-ES_tradnl"/>
        </w:rPr>
      </w:pPr>
      <w:r w:rsidRPr="00A046A6">
        <w:rPr>
          <w:lang w:val="es-ES_tradnl"/>
        </w:rPr>
        <w:t>${foto}</w:t>
      </w:r>
    </w:p>
    <w:p w14:paraId="5DD64EB1" w14:textId="77777777" w:rsidR="00A046A6" w:rsidRPr="00A046A6" w:rsidRDefault="00A046A6" w:rsidP="00A046A6">
      <w:pPr>
        <w:jc w:val="center"/>
        <w:rPr>
          <w:lang w:val="es-ES_tradnl"/>
        </w:rPr>
      </w:pPr>
    </w:p>
    <w:p w14:paraId="0195BD6A" w14:textId="77777777" w:rsidR="00A046A6" w:rsidRPr="00A046A6" w:rsidRDefault="00A046A6" w:rsidP="00A046A6">
      <w:pPr>
        <w:jc w:val="center"/>
        <w:rPr>
          <w:lang w:val="es-CL"/>
        </w:rPr>
      </w:pPr>
      <w:r w:rsidRPr="00A046A6">
        <w:rPr>
          <w:lang w:val="es-CL"/>
        </w:rPr>
        <w:t>${/</w:t>
      </w:r>
      <w:proofErr w:type="spellStart"/>
      <w:r w:rsidRPr="00A046A6">
        <w:rPr>
          <w:lang w:val="es-CL"/>
        </w:rPr>
        <w:t>bloque_fotos</w:t>
      </w:r>
      <w:proofErr w:type="spellEnd"/>
      <w:r w:rsidRPr="00A046A6">
        <w:rPr>
          <w:lang w:val="es-CL"/>
        </w:rPr>
        <w:t>}</w:t>
      </w:r>
    </w:p>
    <w:p w14:paraId="68903F35" w14:textId="77777777" w:rsidR="00A046A6" w:rsidRPr="00A046A6" w:rsidRDefault="00A046A6" w:rsidP="00A046A6">
      <w:pPr>
        <w:jc w:val="center"/>
        <w:rPr>
          <w:lang w:val="es-ES_tradnl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6477511" w14:textId="4B4A0751" w:rsidR="004F3A4C" w:rsidRDefault="00720EEE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720EEE">
        <w:rPr>
          <w:lang w:val="es-ES" w:eastAsia="es-ES"/>
        </w:rPr>
        <w:t xml:space="preserve"> 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52B1F22" w14:textId="24F12123" w:rsidR="004F3A4C" w:rsidRDefault="004F3A4C" w:rsidP="001332FB">
      <w:pPr>
        <w:rPr>
          <w:lang w:val="es-PE"/>
        </w:rPr>
      </w:pPr>
    </w:p>
    <w:sectPr w:rsidR="004F3A4C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C4373E" w14:textId="77777777" w:rsidR="000D3814" w:rsidRDefault="000D3814">
      <w:r>
        <w:separator/>
      </w:r>
    </w:p>
  </w:endnote>
  <w:endnote w:type="continuationSeparator" w:id="0">
    <w:p w14:paraId="32C1E532" w14:textId="77777777" w:rsidR="000D3814" w:rsidRDefault="000D38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395259AB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76011E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76011E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76011E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F028CF" w:rsidRPr="00F028CF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7CFC9A7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76011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76011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76011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0357D4" w14:textId="77777777" w:rsidR="000D3814" w:rsidRDefault="000D3814">
      <w:r>
        <w:separator/>
      </w:r>
    </w:p>
  </w:footnote>
  <w:footnote w:type="continuationSeparator" w:id="0">
    <w:p w14:paraId="1D477F8C" w14:textId="77777777" w:rsidR="000D3814" w:rsidRDefault="000D38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46" type="#_x0000_t75" style="width:931.7pt;height:593.2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7145499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513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3814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2FB"/>
    <w:rsid w:val="00133EB3"/>
    <w:rsid w:val="00135201"/>
    <w:rsid w:val="00136CC1"/>
    <w:rsid w:val="00136E74"/>
    <w:rsid w:val="0014011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05BC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4BB4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0D0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98D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0E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847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54E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011E"/>
    <w:rsid w:val="007611F6"/>
    <w:rsid w:val="00761BE5"/>
    <w:rsid w:val="00764608"/>
    <w:rsid w:val="007669E2"/>
    <w:rsid w:val="007675A3"/>
    <w:rsid w:val="00770FFC"/>
    <w:rsid w:val="00771164"/>
    <w:rsid w:val="00771C0B"/>
    <w:rsid w:val="00775101"/>
    <w:rsid w:val="0077637C"/>
    <w:rsid w:val="00780F25"/>
    <w:rsid w:val="0078273F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7F7EEC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1F57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46A6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2C1E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56E5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77CDB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3B2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1760A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870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99D"/>
    <w:rsid w:val="00E71DC8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28CF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0B1A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F028CF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649</TotalTime>
  <Pages>9</Pages>
  <Words>592</Words>
  <Characters>3589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42</cp:revision>
  <cp:lastPrinted>2025-05-09T17:53:00Z</cp:lastPrinted>
  <dcterms:created xsi:type="dcterms:W3CDTF">2025-03-27T15:46:00Z</dcterms:created>
  <dcterms:modified xsi:type="dcterms:W3CDTF">2025-09-17T17:45:00Z</dcterms:modified>
</cp:coreProperties>
</file>
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312B75" w:rsidR="00B163B8" w:rsidRPr="006857EC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16EAD85" w:rsidR="00B163B8" w:rsidRPr="006857EC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61E79F7" w:rsidR="00B163B8" w:rsidRPr="006857EC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>SUMINISTRO</w:t>
            </w:r>
            <w:r w:rsidR="006C080D" w:rsidRPr="006857EC">
              <w:rPr>
                <w:rFonts w:ascii="Tahoma" w:hAnsi="Tahoma" w:cs="Tahoma"/>
                <w:sz w:val="20"/>
                <w:szCs w:val="20"/>
                <w:lang w:val="es-ES"/>
              </w:rPr>
              <w:t>S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0C82011A" w:rsidR="00B163B8" w:rsidRPr="006857EC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857E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25C4872" w:rsidR="00B163B8" w:rsidRPr="006857EC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1F8A73A" w:rsidR="00B163B8" w:rsidRPr="006857EC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573E9FEA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857E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E7199D" w:rsidRPr="006857E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DAFA344" w:rsidR="00B163B8" w:rsidRPr="006857E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857E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$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1275F55C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7513"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6857E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2B296966" w:rsidR="00B163B8" w:rsidRPr="006857E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7513"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6857E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735EB7C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42822FBE" w:rsidR="00B163B8" w:rsidRPr="006857EC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564258C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6011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6011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6011E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F028CF" w:rsidRPr="00F028CF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63B650" w14:textId="77777777" w:rsidR="00F028C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7BFB7FD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7529D9C" w14:textId="77777777" w:rsidR="00F028CF" w:rsidRPr="006857E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5E561438" w:rsidR="00B163B8" w:rsidRPr="006857EC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6857E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C8EEA68" w14:textId="77777777" w:rsidR="00F028CF" w:rsidRPr="006857EC" w:rsidRDefault="00B163B8" w:rsidP="006350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3E5A8F0" w:rsidR="00B163B8" w:rsidRPr="006857EC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76011E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8625BD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A2A3709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C067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6"/>
        <w:gridCol w:w="1332"/>
        <w:gridCol w:w="1317"/>
        <w:gridCol w:w="1645"/>
        <w:gridCol w:w="1451"/>
      </w:tblGrid>
      <w:tr w:rsidR="00B163B8" w:rsidRPr="00695BF4" w14:paraId="26F5B56E" w14:textId="77777777" w:rsidTr="006350E6">
        <w:tc>
          <w:tcPr>
            <w:tcW w:w="967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66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0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03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350E6" w:rsidRPr="00695BF4" w14:paraId="69C2AFAA" w14:textId="77777777" w:rsidTr="006350E6">
        <w:tc>
          <w:tcPr>
            <w:tcW w:w="967" w:type="pct"/>
            <w:vAlign w:val="center"/>
          </w:tcPr>
          <w:p w14:paraId="3B3E0604" w14:textId="3715A8E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66" w:type="pct"/>
            <w:vAlign w:val="center"/>
          </w:tcPr>
          <w:p w14:paraId="5579A51D" w14:textId="2150CB2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28" w:type="pct"/>
            <w:vAlign w:val="center"/>
          </w:tcPr>
          <w:p w14:paraId="36C02553" w14:textId="6A27A87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28" w:type="pct"/>
            <w:vAlign w:val="center"/>
          </w:tcPr>
          <w:p w14:paraId="0464A830" w14:textId="0712F833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09" w:type="pct"/>
            <w:vAlign w:val="center"/>
          </w:tcPr>
          <w:p w14:paraId="2494F468" w14:textId="0C91F2A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03" w:type="pct"/>
            <w:vAlign w:val="center"/>
          </w:tcPr>
          <w:p w14:paraId="017111C0" w14:textId="30F982FE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350E6" w:rsidRPr="00695BF4" w14:paraId="65E7BFF9" w14:textId="77777777" w:rsidTr="006350E6">
        <w:tc>
          <w:tcPr>
            <w:tcW w:w="967" w:type="pct"/>
            <w:vAlign w:val="center"/>
          </w:tcPr>
          <w:p w14:paraId="14060BD4" w14:textId="6F232A4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66" w:type="pct"/>
            <w:vAlign w:val="center"/>
          </w:tcPr>
          <w:p w14:paraId="47008CC5" w14:textId="3318F39A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8" w:type="pct"/>
            <w:vAlign w:val="center"/>
          </w:tcPr>
          <w:p w14:paraId="7B2549B7" w14:textId="5F463BAD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28" w:type="pct"/>
            <w:vAlign w:val="center"/>
          </w:tcPr>
          <w:p w14:paraId="6089DDC0" w14:textId="246C48CC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09" w:type="pct"/>
            <w:vAlign w:val="center"/>
          </w:tcPr>
          <w:p w14:paraId="240CFAB9" w14:textId="693171A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03" w:type="pct"/>
            <w:vAlign w:val="center"/>
          </w:tcPr>
          <w:p w14:paraId="20FB5B3C" w14:textId="28E11E2F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DBD13C" w:rsidR="00B163B8" w:rsidRPr="006857E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solicita factibilidad de </w:t>
      </w:r>
      <w:proofErr w:type="spellStart"/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nuevo</w:t>
      </w:r>
      <w:r w:rsidR="00A44DEE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suministro</w:t>
      </w:r>
      <w:r w:rsidR="00A44DEE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6857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24BB4" w:rsidRPr="006857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1C6D64" w:rsidR="00B163B8" w:rsidRPr="006857E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Tahoma" w:hAnsi="Tahoma" w:cs="Tahoma"/>
          <w:iCs/>
          <w:sz w:val="22"/>
          <w:szCs w:val="22"/>
          <w:lang w:val="es-PE"/>
        </w:rPr>
        <w:t>Las cargas solicitadas por el cliente serán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>destinadas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324BB4" w:rsidRPr="006857E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3899BE" w14:textId="06926FB1" w:rsidR="00F028CF" w:rsidRPr="006857EC" w:rsidRDefault="00F028CF" w:rsidP="00F028CF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6857EC">
        <w:rPr>
          <w:lang w:val="es-PE"/>
        </w:rPr>
        <w:t xml:space="preserve">Se coordino desde campo vía telefónica </w:t>
      </w:r>
      <w:r w:rsidR="0076011E" w:rsidRPr="006857EC">
        <w:rPr>
          <w:lang w:val="es-PE"/>
        </w:rPr>
        <w:t>${</w:t>
      </w:r>
      <w:proofErr w:type="spellStart"/>
      <w:r w:rsidR="0076011E" w:rsidRPr="006857EC">
        <w:rPr>
          <w:lang w:val="es-PE"/>
        </w:rPr>
        <w:t>detalle_contacto</w:t>
      </w:r>
      <w:proofErr w:type="spellEnd"/>
      <w:r w:rsidR="0076011E" w:rsidRPr="006857EC">
        <w:rPr>
          <w:lang w:val="es-PE"/>
        </w:rPr>
        <w:t>}.</w:t>
      </w:r>
    </w:p>
    <w:p w14:paraId="7479CB97" w14:textId="77777777" w:rsidR="00B163B8" w:rsidRPr="006857EC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857EC">
        <w:rPr>
          <w:rFonts w:ascii="Arial" w:hAnsi="Arial" w:cs="Arial"/>
          <w:sz w:val="22"/>
          <w:szCs w:val="22"/>
        </w:rPr>
        <w:t>realizó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857EC">
        <w:rPr>
          <w:rFonts w:ascii="Arial" w:hAnsi="Arial" w:cs="Arial"/>
          <w:sz w:val="22"/>
          <w:szCs w:val="22"/>
        </w:rPr>
        <w:t>inspección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6857EC">
        <w:rPr>
          <w:rFonts w:ascii="Arial" w:hAnsi="Arial" w:cs="Arial"/>
          <w:sz w:val="22"/>
          <w:szCs w:val="22"/>
        </w:rPr>
        <w:t>acuerdo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6857EC">
        <w:rPr>
          <w:rFonts w:ascii="Arial" w:hAnsi="Arial" w:cs="Arial"/>
          <w:sz w:val="22"/>
          <w:szCs w:val="22"/>
        </w:rPr>
        <w:t>información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brindada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por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cliente</w:t>
      </w:r>
      <w:proofErr w:type="spellEnd"/>
      <w:r w:rsidRPr="006857EC">
        <w:rPr>
          <w:rFonts w:ascii="Arial" w:hAnsi="Arial" w:cs="Arial"/>
          <w:sz w:val="22"/>
          <w:szCs w:val="22"/>
        </w:rPr>
        <w:t>.</w:t>
      </w:r>
    </w:p>
    <w:p w14:paraId="7F845F4E" w14:textId="6F194C23" w:rsidR="00B163B8" w:rsidRPr="006857E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857EC">
        <w:rPr>
          <w:rFonts w:ascii="Arial" w:hAnsi="Arial" w:cs="Arial"/>
          <w:sz w:val="22"/>
          <w:szCs w:val="22"/>
        </w:rPr>
        <w:t>verific</w:t>
      </w:r>
      <w:r w:rsidR="00324BB4" w:rsidRPr="006857EC">
        <w:rPr>
          <w:rFonts w:ascii="Arial" w:hAnsi="Arial" w:cs="Arial"/>
          <w:sz w:val="22"/>
          <w:szCs w:val="22"/>
        </w:rPr>
        <w:t>ó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6857EC">
        <w:rPr>
          <w:rFonts w:ascii="Arial" w:hAnsi="Arial" w:cs="Arial"/>
          <w:sz w:val="22"/>
          <w:szCs w:val="22"/>
        </w:rPr>
        <w:t>técnicamente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factible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atender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6857EC">
        <w:rPr>
          <w:rFonts w:ascii="Arial" w:hAnsi="Arial" w:cs="Arial"/>
          <w:sz w:val="22"/>
          <w:szCs w:val="22"/>
        </w:rPr>
        <w:t>suministro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857EC">
        <w:rPr>
          <w:rFonts w:ascii="Arial" w:hAnsi="Arial" w:cs="Arial"/>
          <w:sz w:val="22"/>
          <w:szCs w:val="22"/>
        </w:rPr>
        <w:t>ubicación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solicitada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por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cliente</w:t>
      </w:r>
      <w:proofErr w:type="spellEnd"/>
      <w:r w:rsidR="00253232" w:rsidRPr="006857EC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6857E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análisis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6857EC">
        <w:rPr>
          <w:rFonts w:ascii="Arial" w:hAnsi="Arial" w:cs="Arial"/>
          <w:sz w:val="22"/>
          <w:szCs w:val="22"/>
        </w:rPr>
        <w:t>considerado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6857EC">
        <w:rPr>
          <w:rFonts w:ascii="Arial" w:hAnsi="Arial" w:cs="Arial"/>
          <w:sz w:val="22"/>
          <w:szCs w:val="22"/>
        </w:rPr>
        <w:t>carga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solicitada</w:t>
      </w:r>
      <w:proofErr w:type="spellEnd"/>
      <w:r w:rsidRPr="006857EC">
        <w:rPr>
          <w:rFonts w:ascii="Arial" w:hAnsi="Arial" w:cs="Arial"/>
          <w:sz w:val="22"/>
          <w:szCs w:val="22"/>
        </w:rPr>
        <w:t>.</w:t>
      </w:r>
    </w:p>
    <w:p w14:paraId="5722C8B0" w14:textId="5757E94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24BB4" w:rsidRPr="006857EC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los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nicho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preparado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para 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21B785F" w:rsidR="004F25EF" w:rsidRPr="00F028C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highlight w:val="yellow"/>
          <w:lang w:val="es-PE"/>
        </w:rPr>
      </w:pPr>
      <w:proofErr w:type="spellStart"/>
      <w:r w:rsidRPr="00F028CF">
        <w:rPr>
          <w:rFonts w:ascii="Arial" w:hAnsi="Arial" w:cs="Arial"/>
          <w:sz w:val="22"/>
          <w:szCs w:val="22"/>
          <w:highlight w:val="yellow"/>
        </w:rPr>
        <w:t>S</w:t>
      </w:r>
      <w:r w:rsidR="00324BB4" w:rsidRPr="00F028CF">
        <w:rPr>
          <w:rFonts w:ascii="Arial" w:hAnsi="Arial" w:cs="Arial"/>
          <w:sz w:val="22"/>
          <w:szCs w:val="22"/>
          <w:highlight w:val="yellow"/>
        </w:rPr>
        <w:t>í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existen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redes BT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frente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a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su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. </w:t>
      </w:r>
    </w:p>
    <w:p w14:paraId="1EB7145A" w14:textId="7578F528" w:rsidR="00B163B8" w:rsidRPr="006857EC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253232" w:rsidRPr="00F028C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65</w:t>
      </w:r>
      <w:r w:rsidRPr="00F028C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324BB4" w:rsidRPr="006857EC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C98EA6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="00253232">
        <w:rPr>
          <w:rFonts w:ascii="Arial" w:hAnsi="Arial" w:cs="Arial"/>
          <w:sz w:val="22"/>
          <w:szCs w:val="22"/>
        </w:rPr>
        <w:t xml:space="preserve">la </w:t>
      </w:r>
      <w:proofErr w:type="spellStart"/>
      <w:r w:rsidR="00253232" w:rsidRPr="00F028CF">
        <w:rPr>
          <w:rFonts w:ascii="Arial" w:hAnsi="Arial" w:cs="Arial"/>
          <w:sz w:val="22"/>
          <w:szCs w:val="22"/>
          <w:highlight w:val="yellow"/>
        </w:rPr>
        <w:t>mamá</w:t>
      </w:r>
      <w:proofErr w:type="spellEnd"/>
      <w:r w:rsidR="00150C71" w:rsidRPr="00F028CF">
        <w:rPr>
          <w:rFonts w:ascii="Arial" w:hAnsi="Arial" w:cs="Arial"/>
          <w:sz w:val="22"/>
          <w:szCs w:val="22"/>
          <w:highlight w:val="yellow"/>
        </w:rPr>
        <w:t xml:space="preserve"> d</w:t>
      </w:r>
      <w:r w:rsidRPr="00F028CF">
        <w:rPr>
          <w:rFonts w:ascii="Arial" w:hAnsi="Arial" w:cs="Arial"/>
          <w:noProof/>
          <w:sz w:val="22"/>
          <w:szCs w:val="22"/>
          <w:highlight w:val="yellow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41B586A2" w14:textId="699DDA5A" w:rsidR="00B163B8" w:rsidRPr="00695BF4" w:rsidRDefault="00B163B8" w:rsidP="00F028CF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iCs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E06FB4" w:rsidR="00B163B8" w:rsidRPr="006857EC" w:rsidRDefault="00E1760A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B83C2A5" w:rsidR="00B163B8" w:rsidRDefault="00F028CF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A100318">
                <wp:simplePos x="0" y="0"/>
                <wp:positionH relativeFrom="margin">
                  <wp:posOffset>3338195</wp:posOffset>
                </wp:positionH>
                <wp:positionV relativeFrom="paragraph">
                  <wp:posOffset>3403600</wp:posOffset>
                </wp:positionV>
                <wp:extent cx="742950" cy="246380"/>
                <wp:effectExtent l="704850" t="9525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46380"/>
                        </a:xfrm>
                        <a:prstGeom prst="wedgeRoundRectCallout">
                          <a:avLst>
                            <a:gd name="adj1" fmla="val -139391"/>
                            <a:gd name="adj2" fmla="val -8200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0D6EB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262.85pt;margin-top:268pt;width:58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" adj="-19308,-6912" fillcolor="#ffc000 [3207]" strokecolor="#747070 [1614]" strokeweight="1pt">
                <v:textbox>
                  <w:txbxContent>
                    <w:p w14:paraId="1827F1CF" w14:textId="2E0D6EB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524C499">
                <wp:simplePos x="0" y="0"/>
                <wp:positionH relativeFrom="margin">
                  <wp:posOffset>1052195</wp:posOffset>
                </wp:positionH>
                <wp:positionV relativeFrom="paragraph">
                  <wp:posOffset>2479675</wp:posOffset>
                </wp:positionV>
                <wp:extent cx="981075" cy="384810"/>
                <wp:effectExtent l="0" t="419100" r="352425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78724"/>
                            <a:gd name="adj2" fmla="val -149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4CA33" w14:textId="4D09EFC2" w:rsidR="00F028CF" w:rsidRPr="00F028CF" w:rsidRDefault="00525F47" w:rsidP="00F028CF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570DEBC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left:0;text-align:left;margin-left:82.85pt;margin-top:195.2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" adj="27804,-21395" fillcolor="#ffc000 [3207]" strokecolor="#747070 [1614]" strokeweight="1pt">
                <v:textbox>
                  <w:txbxContent>
                    <w:p w14:paraId="5144CA33" w14:textId="4D09EFC2" w:rsidR="00F028CF" w:rsidRPr="00F028CF" w:rsidRDefault="00525F47" w:rsidP="00F028CF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570DEBC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5581DF38">
                <wp:simplePos x="0" y="0"/>
                <wp:positionH relativeFrom="margin">
                  <wp:posOffset>375920</wp:posOffset>
                </wp:positionH>
                <wp:positionV relativeFrom="paragraph">
                  <wp:posOffset>1132840</wp:posOffset>
                </wp:positionV>
                <wp:extent cx="1009015" cy="403225"/>
                <wp:effectExtent l="0" t="0" r="572135" b="396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98822"/>
                            <a:gd name="adj2" fmla="val 1353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266DF1F8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219.8V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left:0;text-align:left;margin-left:29.6pt;margin-top:8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" adj="32146,40027" fillcolor="#ffc000 [3207]" strokecolor="#747070 [1614]" strokeweight="1pt">
                <v:textbox>
                  <w:txbxContent>
                    <w:p w14:paraId="2AD81684" w14:textId="266DF1F8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219.8V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5A89503D">
                <wp:simplePos x="0" y="0"/>
                <wp:positionH relativeFrom="margin">
                  <wp:posOffset>814070</wp:posOffset>
                </wp:positionH>
                <wp:positionV relativeFrom="paragraph">
                  <wp:posOffset>3009265</wp:posOffset>
                </wp:positionV>
                <wp:extent cx="1097280" cy="516255"/>
                <wp:effectExtent l="0" t="266700" r="61722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9161"/>
                            <a:gd name="adj2" fmla="val -95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62A304C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64.1pt;margin-top:236.9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" adj="32219,-9823" fillcolor="#ffc000 [3207]" strokecolor="#747070 [1614]" strokeweight="1pt">
                <v:textbox>
                  <w:txbxContent>
                    <w:p w14:paraId="22670DAD" w14:textId="562A304C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1DD69F6E">
                <wp:simplePos x="0" y="0"/>
                <wp:positionH relativeFrom="column">
                  <wp:posOffset>2331501</wp:posOffset>
                </wp:positionH>
                <wp:positionV relativeFrom="paragraph">
                  <wp:posOffset>1859916</wp:posOffset>
                </wp:positionV>
                <wp:extent cx="349885" cy="223781"/>
                <wp:effectExtent l="38100" t="76200" r="31115" b="6223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0333">
                          <a:off x="0" y="0"/>
                          <a:ext cx="349885" cy="223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004BA" id="Rectángulo 27" o:spid="_x0000_s1026" style="position:absolute;margin-left:183.6pt;margin-top:146.45pt;width:27.55pt;height:17.6pt;rotation:-116836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" fillcolor="white [3212]" strokecolor="red" strokeweight="1pt"/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1F9AE25">
                <wp:simplePos x="0" y="0"/>
                <wp:positionH relativeFrom="margin">
                  <wp:posOffset>3614420</wp:posOffset>
                </wp:positionH>
                <wp:positionV relativeFrom="paragraph">
                  <wp:posOffset>1247140</wp:posOffset>
                </wp:positionV>
                <wp:extent cx="715645" cy="408305"/>
                <wp:effectExtent l="933450" t="0" r="27305" b="2393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74043"/>
                            <a:gd name="adj2" fmla="val 100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left:0;text-align:left;margin-left:284.6pt;margin-top:98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" adj="-26793,3247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23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5AC5EFF">
                <wp:simplePos x="0" y="0"/>
                <wp:positionH relativeFrom="margin">
                  <wp:posOffset>3347720</wp:posOffset>
                </wp:positionH>
                <wp:positionV relativeFrom="paragraph">
                  <wp:posOffset>5304790</wp:posOffset>
                </wp:positionV>
                <wp:extent cx="580390" cy="367665"/>
                <wp:effectExtent l="0" t="114300" r="52451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31512"/>
                            <a:gd name="adj2" fmla="val -73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4D647E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4787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1" type="#_x0000_t62" style="position:absolute;left:0;text-align:left;margin-left:263.6pt;margin-top:417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" adj="39207,-4997" fillcolor="#ffc000 [3207]" strokecolor="#747070 [1614]" strokeweight="1pt">
                <v:textbox>
                  <w:txbxContent>
                    <w:p w14:paraId="333CAC7D" w14:textId="04D647E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4787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3F107E00">
            <wp:extent cx="5314315" cy="5730281"/>
            <wp:effectExtent l="19050" t="19050" r="19685" b="2286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57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C9A1169">
                <wp:simplePos x="0" y="0"/>
                <wp:positionH relativeFrom="margin">
                  <wp:posOffset>2446121</wp:posOffset>
                </wp:positionH>
                <wp:positionV relativeFrom="paragraph">
                  <wp:posOffset>1516050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192.6pt;margin-top:119.3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B310313">
            <wp:extent cx="5662794" cy="3745042"/>
            <wp:effectExtent l="19050" t="19050" r="14605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6971CA4D" w:rsidR="009B623F" w:rsidRDefault="00F93153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5B0EF356">
                <wp:simplePos x="0" y="0"/>
                <wp:positionH relativeFrom="margin">
                  <wp:posOffset>365100</wp:posOffset>
                </wp:positionH>
                <wp:positionV relativeFrom="paragraph">
                  <wp:posOffset>3478047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6" type="#_x0000_t62" style="position:absolute;left:0;text-align:left;margin-left:28.75pt;margin-top:273.85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D6AE98D">
                <wp:simplePos x="0" y="0"/>
                <wp:positionH relativeFrom="column">
                  <wp:posOffset>1940916</wp:posOffset>
                </wp:positionH>
                <wp:positionV relativeFrom="paragraph">
                  <wp:posOffset>2181733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left:0;text-align:left;margin-left:152.85pt;margin-top:171.8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wjX4G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667D610">
                <wp:simplePos x="0" y="0"/>
                <wp:positionH relativeFrom="margin">
                  <wp:posOffset>3598418</wp:posOffset>
                </wp:positionH>
                <wp:positionV relativeFrom="paragraph">
                  <wp:posOffset>1494104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83.35pt;margin-top:117.6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3UUD&#10;at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445E4899">
            <wp:extent cx="5149983" cy="4743145"/>
            <wp:effectExtent l="19050" t="19050" r="1270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761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304B17F9" w:rsidR="00B163B8" w:rsidRPr="006857EC" w:rsidRDefault="00E4787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descripci</w:t>
      </w:r>
      <w:r w:rsidR="00A046A6"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o</w:t>
      </w: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n_trabajo</w:t>
      </w:r>
      <w:proofErr w:type="spellEnd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7B325877" w14:textId="06B41273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219.8</w:t>
      </w:r>
      <w:r w:rsidR="0073430B"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C50D8C3" w:rsidR="00B163B8" w:rsidRDefault="00F93153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98B1F0" wp14:editId="05C10249">
                <wp:simplePos x="0" y="0"/>
                <wp:positionH relativeFrom="margin">
                  <wp:posOffset>3357016</wp:posOffset>
                </wp:positionH>
                <wp:positionV relativeFrom="paragraph">
                  <wp:posOffset>1538072</wp:posOffset>
                </wp:positionV>
                <wp:extent cx="833755" cy="509905"/>
                <wp:effectExtent l="323850" t="0" r="23495" b="480695"/>
                <wp:wrapNone/>
                <wp:docPr id="46841897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-82858"/>
                            <a:gd name="adj2" fmla="val 1300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F56E6" w14:textId="767B6BBF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8B1F0" id="_x0000_s1039" type="#_x0000_t62" style="position:absolute;left:0;text-align:left;margin-left:264.35pt;margin-top:121.1pt;width:65.65pt;height:40.1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" adj="-7097,38899" fillcolor="#ffc000 [3207]" strokecolor="#f2f2f2 [3052]" strokeweight="1pt">
                <v:textbox>
                  <w:txbxContent>
                    <w:p w14:paraId="10CF56E6" w14:textId="767B6BBF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36FD46" wp14:editId="5772D8D7">
                <wp:simplePos x="0" y="0"/>
                <wp:positionH relativeFrom="margin">
                  <wp:posOffset>284632</wp:posOffset>
                </wp:positionH>
                <wp:positionV relativeFrom="paragraph">
                  <wp:posOffset>1406398</wp:posOffset>
                </wp:positionV>
                <wp:extent cx="833755" cy="509905"/>
                <wp:effectExtent l="0" t="0" r="23495" b="614045"/>
                <wp:wrapNone/>
                <wp:docPr id="827544914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39975"/>
                            <a:gd name="adj2" fmla="val 1573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59781" w14:textId="3B010F63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FD46" id="_x0000_s1040" type="#_x0000_t62" style="position:absolute;left:0;text-align:left;margin-left:22.4pt;margin-top:110.75pt;width:65.65pt;height:40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" adj="19435,44787" fillcolor="#ffc000 [3207]" strokecolor="#f2f2f2 [3052]" strokeweight="1pt">
                <v:textbox>
                  <w:txbxContent>
                    <w:p w14:paraId="02659781" w14:textId="3B010F63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4D25ED7B">
                <wp:simplePos x="0" y="0"/>
                <wp:positionH relativeFrom="margin">
                  <wp:posOffset>4259555</wp:posOffset>
                </wp:positionH>
                <wp:positionV relativeFrom="paragraph">
                  <wp:posOffset>263398</wp:posOffset>
                </wp:positionV>
                <wp:extent cx="687705" cy="371475"/>
                <wp:effectExtent l="762000" t="0" r="17145" b="2571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41" type="#_x0000_t62" style="position:absolute;left:0;text-align:left;margin-left:335.4pt;margin-top:20.7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" adj="-22699,32561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7E16662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60D90D7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7AD075D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2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682DD13">
                <wp:simplePos x="0" y="0"/>
                <wp:positionH relativeFrom="margin">
                  <wp:posOffset>2101562</wp:posOffset>
                </wp:positionH>
                <wp:positionV relativeFrom="paragraph">
                  <wp:posOffset>2337411</wp:posOffset>
                </wp:positionV>
                <wp:extent cx="1310640" cy="874143"/>
                <wp:effectExtent l="0" t="171450" r="1184910" b="2159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74143"/>
                        </a:xfrm>
                        <a:prstGeom prst="wedgeRoundRectCallout">
                          <a:avLst>
                            <a:gd name="adj1" fmla="val 135157"/>
                            <a:gd name="adj2" fmla="val -6604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6BB072BA" w:rsidR="00977AEF" w:rsidRPr="00977AEF" w:rsidRDefault="001C0B1A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N° S. 3221169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con tensión de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219.8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V. a las 11: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26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3" type="#_x0000_t62" style="position:absolute;left:0;text-align:left;margin-left:165.5pt;margin-top:184.05pt;width:103.2pt;height:68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" adj="39994,-3466" fillcolor="#ffc000 [3207]" strokecolor="#f2f2f2 [3052]" strokeweight="1pt">
                <v:textbox>
                  <w:txbxContent>
                    <w:p w14:paraId="764914C7" w14:textId="6BB072BA" w:rsidR="00977AEF" w:rsidRPr="00977AEF" w:rsidRDefault="001C0B1A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N° S. 3221169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con tensión de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219.8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V. a las 11: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26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70F63D13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8D64DA7" w14:textId="77777777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C7B02B" wp14:editId="7BBE11CC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1775689541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74923" w14:textId="71B2F0F3" w:rsidR="001C0B1A" w:rsidRDefault="001C0B1A" w:rsidP="001C0B1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3221169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B02B" id="Bocadillo: rectángulo con esquinas redondeadas 57" o:spid="_x0000_s1044" type="#_x0000_t62" style="position:absolute;left:0;text-align:left;margin-left:5.6pt;margin-top:48.1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cb8g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" adj="48165,30815" fillcolor="#ffc000 [3207]" strokecolor="#f2f2f2 [3052]" strokeweight="1pt">
                <v:textbox>
                  <w:txbxContent>
                    <w:p w14:paraId="15874923" w14:textId="71B2F0F3" w:rsidR="001C0B1A" w:rsidRDefault="001C0B1A" w:rsidP="001C0B1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3221169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45BDB772" wp14:editId="05E65923">
            <wp:extent cx="3657506" cy="2743129"/>
            <wp:effectExtent l="19050" t="19050" r="19685" b="19685"/>
            <wp:docPr id="1224144182" name="Imagen 122414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4182" name="Imagen 122414418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7506" cy="27431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DF11D" w14:textId="263EFE9A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</w:t>
      </w: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A1FDC21" w:rsidR="00B163B8" w:rsidRDefault="002805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1518A13">
                <wp:simplePos x="0" y="0"/>
                <wp:positionH relativeFrom="margin">
                  <wp:posOffset>775970</wp:posOffset>
                </wp:positionH>
                <wp:positionV relativeFrom="paragraph">
                  <wp:posOffset>3839845</wp:posOffset>
                </wp:positionV>
                <wp:extent cx="1266825" cy="476250"/>
                <wp:effectExtent l="114300" t="685800" r="28575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76250"/>
                        </a:xfrm>
                        <a:prstGeom prst="wedgeRoundRectCallout">
                          <a:avLst>
                            <a:gd name="adj1" fmla="val -56659"/>
                            <a:gd name="adj2" fmla="val -185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81D2A" w14:textId="5C4E90AA" w:rsidR="002805BC" w:rsidRPr="002805BC" w:rsidRDefault="00720EEE" w:rsidP="002805B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A44DEE">
                              <w:rPr>
                                <w:lang w:val="es-ES"/>
                              </w:rPr>
                              <w:t>MT/</w:t>
                            </w:r>
                            <w:r>
                              <w:rPr>
                                <w:lang w:val="es-ES"/>
                              </w:rPr>
                              <w:t xml:space="preserve">BT </w:t>
                            </w:r>
                            <w:r w:rsidR="00A046A6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7D3B763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61.1pt;margin-top:302.35pt;width:99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" adj="-1438,-29303" fillcolor="#ffc000 [3207]" strokecolor="#f2f2f2 [3052]" strokeweight="1pt">
                <v:textbox>
                  <w:txbxContent>
                    <w:p w14:paraId="73881D2A" w14:textId="5C4E90AA" w:rsidR="002805BC" w:rsidRPr="002805BC" w:rsidRDefault="00720EEE" w:rsidP="002805BC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A44DEE">
                        <w:rPr>
                          <w:lang w:val="es-ES"/>
                        </w:rPr>
                        <w:t>MT/</w:t>
                      </w:r>
                      <w:r>
                        <w:rPr>
                          <w:lang w:val="es-ES"/>
                        </w:rPr>
                        <w:t xml:space="preserve">BT </w:t>
                      </w:r>
                      <w:r w:rsidR="00A046A6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7D3B763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28C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3B24195">
                <wp:simplePos x="0" y="0"/>
                <wp:positionH relativeFrom="margin">
                  <wp:posOffset>1595120</wp:posOffset>
                </wp:positionH>
                <wp:positionV relativeFrom="paragraph">
                  <wp:posOffset>858520</wp:posOffset>
                </wp:positionV>
                <wp:extent cx="1171575" cy="666750"/>
                <wp:effectExtent l="628650" t="57150" r="28575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66750"/>
                        </a:xfrm>
                        <a:prstGeom prst="wedgeRoundRectCallout">
                          <a:avLst>
                            <a:gd name="adj1" fmla="val -98738"/>
                            <a:gd name="adj2" fmla="val -55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4293678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046A6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6F47294A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046A6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6" type="#_x0000_t62" style="position:absolute;left:0;text-align:left;margin-left:125.6pt;margin-top:67.6pt;width:92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" adj="-10527,-1131" fillcolor="#ffc000 [3207]" strokecolor="#f2f2f2 [3052]" strokeweight="1pt">
                <v:textbox>
                  <w:txbxContent>
                    <w:p w14:paraId="6B1E5E13" w14:textId="14293678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046A6">
                        <w:rPr>
                          <w:lang w:val="es-ES"/>
                        </w:rPr>
                        <w:t>${sed}</w:t>
                      </w:r>
                    </w:p>
                    <w:p w14:paraId="76F4B7B9" w14:textId="6F47294A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046A6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18FAD00A">
                <wp:simplePos x="0" y="0"/>
                <wp:positionH relativeFrom="margin">
                  <wp:posOffset>2714038</wp:posOffset>
                </wp:positionH>
                <wp:positionV relativeFrom="paragraph">
                  <wp:posOffset>3955583</wp:posOffset>
                </wp:positionV>
                <wp:extent cx="882650" cy="471805"/>
                <wp:effectExtent l="57150" t="59055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53458"/>
                            <a:gd name="adj2" fmla="val -16377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7" type="#_x0000_t62" style="position:absolute;left:0;text-align:left;margin-left:213.7pt;margin-top:311.4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" adj="-747,-24576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387E777">
                <wp:simplePos x="0" y="0"/>
                <wp:positionH relativeFrom="margin">
                  <wp:posOffset>2144695</wp:posOffset>
                </wp:positionH>
                <wp:positionV relativeFrom="paragraph">
                  <wp:posOffset>292232</wp:posOffset>
                </wp:positionV>
                <wp:extent cx="1552575" cy="533400"/>
                <wp:effectExtent l="114300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20875"/>
                            <a:gd name="adj2" fmla="val 10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26BD285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8" type="#_x0000_t62" style="position:absolute;left:0;text-align:left;margin-left:168.85pt;margin-top:23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" adj="-15309,13033" fillcolor="#ffc000 [3207]" strokecolor="#f2f2f2 [3052]" strokeweight="1pt">
                <v:textbox>
                  <w:txbxContent>
                    <w:p w14:paraId="1299D9D2" w14:textId="26BD285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 xml:space="preserve"> ${</w:t>
                      </w:r>
                      <w:proofErr w:type="spellStart"/>
                      <w:r w:rsidR="00A046A6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4B31982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11BD9375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74907F1D">
                <wp:simplePos x="0" y="0"/>
                <wp:positionH relativeFrom="margin">
                  <wp:posOffset>1066393</wp:posOffset>
                </wp:positionH>
                <wp:positionV relativeFrom="paragraph">
                  <wp:posOffset>2236770</wp:posOffset>
                </wp:positionV>
                <wp:extent cx="1026160" cy="499745"/>
                <wp:effectExtent l="0" t="0" r="1297940" b="14605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499745"/>
                        </a:xfrm>
                        <a:prstGeom prst="wedgeRoundRectCallout">
                          <a:avLst>
                            <a:gd name="adj1" fmla="val 170382"/>
                            <a:gd name="adj2" fmla="val -270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B1CFB" w14:textId="50FE862B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Familiar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9" type="#_x0000_t62" style="position:absolute;left:0;text-align:left;margin-left:83.95pt;margin-top:176.1pt;width:80.8pt;height:39.3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" adj="47603,4960" fillcolor="#ffc000 [3207]" strokecolor="#f2f2f2 [3052]" strokeweight="1pt">
                <v:textbox>
                  <w:txbxContent>
                    <w:p w14:paraId="466B1CFB" w14:textId="50FE862B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Familiar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14098DE0">
                <wp:simplePos x="0" y="0"/>
                <wp:positionH relativeFrom="margin">
                  <wp:posOffset>1454581</wp:posOffset>
                </wp:positionH>
                <wp:positionV relativeFrom="paragraph">
                  <wp:posOffset>19781</wp:posOffset>
                </wp:positionV>
                <wp:extent cx="879475" cy="482600"/>
                <wp:effectExtent l="0" t="0" r="663575" b="4508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482600"/>
                        </a:xfrm>
                        <a:prstGeom prst="wedgeRoundRectCallout">
                          <a:avLst>
                            <a:gd name="adj1" fmla="val 116741"/>
                            <a:gd name="adj2" fmla="val 13307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673C16A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50" type="#_x0000_t62" style="position:absolute;left:0;text-align:left;margin-left:114.55pt;margin-top:1.55pt;width:69.25pt;height:3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" adj="36016,39544" fillcolor="#ffc000 [3207]" strokecolor="#f2f2f2 [3052]" strokeweight="1pt">
                <v:textbox>
                  <w:txbxContent>
                    <w:p w14:paraId="3D8F25C2" w14:textId="5673C16A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75C2284F">
            <wp:extent cx="4517400" cy="3388050"/>
            <wp:effectExtent l="19050" t="19050" r="16510" b="2222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400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3CFD78C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FAMILIAR DEL SOLICITANTE CON LA QUE SE COORDINO EN CAMPO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63F38176" w14:textId="77777777" w:rsidR="00A046A6" w:rsidRPr="00A046A6" w:rsidRDefault="00A046A6" w:rsidP="00A046A6">
      <w:pPr>
        <w:jc w:val="center"/>
        <w:rPr>
          <w:lang w:val="es-CL"/>
        </w:rPr>
      </w:pPr>
      <w:r w:rsidRPr="00A046A6">
        <w:rPr>
          <w:lang w:val="es-CL"/>
        </w:rPr>
        <w:t>${</w:t>
      </w:r>
      <w:proofErr w:type="spellStart"/>
      <w:r w:rsidRPr="00A046A6">
        <w:rPr>
          <w:lang w:val="es-CL"/>
        </w:rPr>
        <w:t>bloque_fotos</w:t>
      </w:r>
      <w:proofErr w:type="spellEnd"/>
      <w:r w:rsidRPr="00A046A6">
        <w:rPr>
          <w:lang w:val="es-CL"/>
        </w:rPr>
        <w:t>}</w:t>
      </w:r>
    </w:p>
    <w:p w14:paraId="0FBA882D" w14:textId="77777777" w:rsidR="00A046A6" w:rsidRPr="00A046A6" w:rsidRDefault="00A046A6" w:rsidP="00A046A6">
      <w:pPr>
        <w:jc w:val="center"/>
        <w:rPr>
          <w:lang w:val="es-CL"/>
        </w:rPr>
      </w:pPr>
    </w:p>
    <w:p w14:paraId="0206E6F1" w14:textId="77777777" w:rsidR="00A046A6" w:rsidRPr="00A046A6" w:rsidRDefault="00A046A6" w:rsidP="00A046A6">
      <w:pPr>
        <w:jc w:val="center"/>
        <w:rPr>
          <w:lang w:val="es-ES_tradnl"/>
        </w:rPr>
      </w:pPr>
      <w:r w:rsidRPr="00A046A6">
        <w:rPr>
          <w:lang w:val="es-ES_tradnl"/>
        </w:rPr>
        <w:t>${foto}</w:t>
      </w:r>
    </w:p>
    <w:p w14:paraId="5DD64EB1" w14:textId="77777777" w:rsidR="00A046A6" w:rsidRPr="00A046A6" w:rsidRDefault="00A046A6" w:rsidP="00A046A6">
      <w:pPr>
        <w:jc w:val="center"/>
        <w:rPr>
          <w:lang w:val="es-ES_tradnl"/>
        </w:rPr>
      </w:pPr>
    </w:p>
    <w:p w14:paraId="0195BD6A" w14:textId="77777777" w:rsidR="00A046A6" w:rsidRPr="00A046A6" w:rsidRDefault="00A046A6" w:rsidP="00A046A6">
      <w:pPr>
        <w:jc w:val="center"/>
        <w:rPr>
          <w:lang w:val="es-CL"/>
        </w:rPr>
      </w:pPr>
      <w:r w:rsidRPr="00A046A6">
        <w:rPr>
          <w:lang w:val="es-CL"/>
        </w:rPr>
        <w:t>${/</w:t>
      </w:r>
      <w:proofErr w:type="spellStart"/>
      <w:r w:rsidRPr="00A046A6">
        <w:rPr>
          <w:lang w:val="es-CL"/>
        </w:rPr>
        <w:t>bloque_fotos</w:t>
      </w:r>
      <w:proofErr w:type="spellEnd"/>
      <w:r w:rsidRPr="00A046A6">
        <w:rPr>
          <w:lang w:val="es-CL"/>
        </w:rPr>
        <w:t>}</w:t>
      </w:r>
    </w:p>
    <w:p w14:paraId="68903F35" w14:textId="77777777" w:rsidR="00A046A6" w:rsidRPr="00A046A6" w:rsidRDefault="00A046A6" w:rsidP="00A046A6">
      <w:pPr>
        <w:jc w:val="center"/>
        <w:rPr>
          <w:lang w:val="es-ES_tradnl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24F12123" w:rsidR="004F3A4C" w:rsidRDefault="004F3A4C" w:rsidP="001332FB">
      <w:pPr>
        <w:rPr>
          <w:lang w:val="es-PE"/>
        </w:rPr>
      </w:pPr>
    </w:p>
    <w:sectPr w:rsidR="004F3A4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127C36" w14:textId="77777777" w:rsidR="00BF3241" w:rsidRDefault="00BF3241">
      <w:r>
        <w:separator/>
      </w:r>
    </w:p>
  </w:endnote>
  <w:endnote w:type="continuationSeparator" w:id="0">
    <w:p w14:paraId="2494D78F" w14:textId="77777777" w:rsidR="00BF3241" w:rsidRDefault="00BF3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395259A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028CF" w:rsidRPr="00F028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7CFC9A7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E1F2D8" w14:textId="77777777" w:rsidR="00BF3241" w:rsidRDefault="00BF3241">
      <w:r>
        <w:separator/>
      </w:r>
    </w:p>
  </w:footnote>
  <w:footnote w:type="continuationSeparator" w:id="0">
    <w:p w14:paraId="264F5744" w14:textId="77777777" w:rsidR="00BF3241" w:rsidRDefault="00BF3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931.5pt;height:593.2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7145499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513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3814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2FB"/>
    <w:rsid w:val="00133EB3"/>
    <w:rsid w:val="00135201"/>
    <w:rsid w:val="00136CC1"/>
    <w:rsid w:val="00136E74"/>
    <w:rsid w:val="0014011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5BC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4BB4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98D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0E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847"/>
    <w:rsid w:val="00684A40"/>
    <w:rsid w:val="00684D60"/>
    <w:rsid w:val="006857EC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54E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11E"/>
    <w:rsid w:val="007611F6"/>
    <w:rsid w:val="00761BE5"/>
    <w:rsid w:val="00764608"/>
    <w:rsid w:val="007669E2"/>
    <w:rsid w:val="007675A3"/>
    <w:rsid w:val="00770FFC"/>
    <w:rsid w:val="00771164"/>
    <w:rsid w:val="00771C0B"/>
    <w:rsid w:val="00775101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7EEC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5E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1F57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46A6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3241"/>
    <w:rsid w:val="00BF40CD"/>
    <w:rsid w:val="00BF4FDF"/>
    <w:rsid w:val="00BF56E5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77CDB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3B2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1760A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870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99D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CF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028C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650</TotalTime>
  <Pages>9</Pages>
  <Words>643</Words>
  <Characters>3538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43</cp:revision>
  <cp:lastPrinted>2025-05-09T17:53:00Z</cp:lastPrinted>
  <dcterms:created xsi:type="dcterms:W3CDTF">2025-03-27T15:46:00Z</dcterms:created>
  <dcterms:modified xsi:type="dcterms:W3CDTF">2025-09-19T17:41:00Z</dcterms:modified>
</cp:coreProperties>
</file>
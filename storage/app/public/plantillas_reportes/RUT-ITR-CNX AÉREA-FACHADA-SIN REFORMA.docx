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53E56CB7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E3E3315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119C1C5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4E51B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7A5CABCB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>
              <w:t xml:space="preserve"> </w:t>
            </w:r>
            <w:r w:rsidR="004E51BC" w:rsidRPr="004E51BC">
              <w:rPr>
                <w:highlight w:val="green"/>
              </w:rPr>
              <w:t>${</w:t>
            </w:r>
            <w:proofErr w:type="spellStart"/>
            <w:r w:rsidR="004E51BC" w:rsidRPr="004E51BC">
              <w:rPr>
                <w:highlight w:val="green"/>
              </w:rPr>
              <w:t>lcl</w:t>
            </w:r>
            <w:proofErr w:type="spellEnd"/>
            <w:r w:rsidR="004E51BC" w:rsidRPr="004E51BC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324EFF8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E51BC" w:rsidRPr="004E51B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99E7848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8863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4E51BC" w:rsidRPr="004E51B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2D246AA3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00D2C7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1F5E24">
              <w:t xml:space="preserve"> </w:t>
            </w:r>
            <w:r w:rsidR="004E51BC" w:rsidRPr="004E51BC">
              <w:rPr>
                <w:highlight w:val="green"/>
              </w:rPr>
              <w:t>${</w:t>
            </w:r>
            <w:proofErr w:type="spellStart"/>
            <w:r w:rsidR="004E51BC" w:rsidRPr="004E51BC">
              <w:rPr>
                <w:highlight w:val="green"/>
              </w:rPr>
              <w:t>lcl</w:t>
            </w:r>
            <w:proofErr w:type="spellEnd"/>
            <w:r w:rsidR="004E51BC" w:rsidRPr="004E51B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181228D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4E51BC" w:rsidRPr="004E51B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228839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1F5E24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ACD2BF1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1F5E24">
              <w:rPr>
                <w:rFonts w:ascii="Tahoma" w:hAnsi="Tahoma" w:cs="Tahoma"/>
                <w:spacing w:val="-4"/>
                <w:sz w:val="20"/>
                <w:szCs w:val="20"/>
              </w:rPr>
              <w:t>10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E13891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E019FBD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1F5E24">
              <w:rPr>
                <w:rFonts w:ascii="Tahoma" w:hAnsi="Tahoma" w:cs="Tahoma"/>
                <w:spacing w:val="-4"/>
                <w:sz w:val="20"/>
                <w:szCs w:val="20"/>
              </w:rPr>
              <w:t>10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E13891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072A4E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4E51BC" w:rsidRPr="004E51B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4E51B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4E51BC" w:rsidRPr="004E51B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8E6533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4E51BC" w:rsidRPr="004E51B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7DED2395" w:rsidR="00B163B8" w:rsidRDefault="001F5E2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e coordin</w:t>
      </w:r>
      <w:r>
        <w:rPr>
          <w:rFonts w:ascii="Tahoma" w:hAnsi="Tahoma" w:cs="Tahoma"/>
          <w:iCs/>
          <w:sz w:val="22"/>
          <w:szCs w:val="22"/>
          <w:lang w:val="es-PE"/>
        </w:rPr>
        <w:t>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4E51BC" w:rsidRPr="004E51BC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4E51BC" w:rsidRPr="004E51BC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4E51BC" w:rsidRPr="004E51BC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4E51B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1790D5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si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AE10F8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1F5E24">
        <w:rPr>
          <w:rFonts w:ascii="Tahoma" w:hAnsi="Tahoma" w:cs="Tahoma"/>
          <w:iCs/>
          <w:noProof/>
          <w:sz w:val="22"/>
          <w:szCs w:val="22"/>
          <w:lang w:val="es-PE"/>
        </w:rPr>
        <w:t>310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4E51BC" w:rsidRPr="004E51B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6E0EE67E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1F5E24">
        <w:rPr>
          <w:rFonts w:ascii="Arial" w:hAnsi="Arial" w:cs="Arial"/>
          <w:sz w:val="22"/>
          <w:szCs w:val="22"/>
        </w:rPr>
        <w:t>coordinó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1F5E24">
        <w:rPr>
          <w:rFonts w:ascii="Arial" w:hAnsi="Arial" w:cs="Arial"/>
          <w:sz w:val="22"/>
          <w:szCs w:val="22"/>
        </w:rPr>
        <w:t>el</w:t>
      </w:r>
      <w:proofErr w:type="spellEnd"/>
      <w:r w:rsidR="001F5E2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F5E24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26FAEB" w:rsidR="00B163B8" w:rsidRDefault="00516C5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o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n_medidor}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791C4B3" w:rsidR="00B163B8" w:rsidRDefault="0090640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E9C13CE">
                <wp:simplePos x="0" y="0"/>
                <wp:positionH relativeFrom="margin">
                  <wp:posOffset>2290445</wp:posOffset>
                </wp:positionH>
                <wp:positionV relativeFrom="paragraph">
                  <wp:posOffset>2339340</wp:posOffset>
                </wp:positionV>
                <wp:extent cx="715645" cy="408305"/>
                <wp:effectExtent l="133350" t="0" r="27305" b="102044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63572"/>
                            <a:gd name="adj2" fmla="val 29162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47D00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3" o:spid="_x0000_s1026" type="#_x0000_t62" style="position:absolute;margin-left:180.35pt;margin-top:184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" adj="-2932,7379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0669FF0D">
                <wp:simplePos x="0" y="0"/>
                <wp:positionH relativeFrom="margin">
                  <wp:posOffset>2480945</wp:posOffset>
                </wp:positionH>
                <wp:positionV relativeFrom="paragraph">
                  <wp:posOffset>339090</wp:posOffset>
                </wp:positionV>
                <wp:extent cx="580390" cy="367665"/>
                <wp:effectExtent l="0" t="0" r="6578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59412"/>
                            <a:gd name="adj2" fmla="val -213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336751D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90640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21954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27" type="#_x0000_t62" style="position:absolute;margin-left:195.35pt;margin-top:26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" adj="45233,6195" fillcolor="#ffc000 [3207]" strokecolor="#747070 [1614]" strokeweight="1pt">
                <v:textbox>
                  <w:txbxContent>
                    <w:p w14:paraId="333CAC7D" w14:textId="336751D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90640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21954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AFC7B9B">
                <wp:simplePos x="0" y="0"/>
                <wp:positionH relativeFrom="margin">
                  <wp:posOffset>1337945</wp:posOffset>
                </wp:positionH>
                <wp:positionV relativeFrom="paragraph">
                  <wp:posOffset>2748915</wp:posOffset>
                </wp:positionV>
                <wp:extent cx="666750" cy="384810"/>
                <wp:effectExtent l="0" t="0" r="19050" b="777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84810"/>
                        </a:xfrm>
                        <a:prstGeom prst="wedgeRoundRectCallout">
                          <a:avLst>
                            <a:gd name="adj1" fmla="val -13263"/>
                            <a:gd name="adj2" fmla="val 23956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68BC9C3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64</w:t>
                            </w:r>
                            <w:r w:rsidR="0090640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74888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Bocadillo: rectángulo con esquinas redondeadas 45" o:spid="_x0000_s1028" type="#_x0000_t62" style="position:absolute;margin-left:105.35pt;margin-top:216.45pt;width:52.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" adj="7935,62546" fillcolor="#ffc000 [3207]" strokecolor="#747070 [1614]" strokeweight="1pt">
                <v:textbox>
                  <w:txbxContent>
                    <w:p w14:paraId="3C7A1D10" w14:textId="68BC9C3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64</w:t>
                      </w:r>
                      <w:r w:rsidR="0090640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74888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2136981D">
                <wp:simplePos x="0" y="0"/>
                <wp:positionH relativeFrom="margin">
                  <wp:posOffset>556895</wp:posOffset>
                </wp:positionH>
                <wp:positionV relativeFrom="paragraph">
                  <wp:posOffset>4358640</wp:posOffset>
                </wp:positionV>
                <wp:extent cx="516255" cy="246380"/>
                <wp:effectExtent l="0" t="152400" r="8934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213205"/>
                            <a:gd name="adj2" fmla="val -1051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44803D3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90640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9" type="#_x0000_t62" style="position:absolute;margin-left:43.85pt;margin-top:343.2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" adj="56852,-11923" fillcolor="#ffc000 [3207]" strokecolor="#747070 [1614]" strokeweight="1pt">
                <v:textbox>
                  <w:txbxContent>
                    <w:p w14:paraId="1827F1CF" w14:textId="44803D3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90640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46B7EFB">
                <wp:simplePos x="0" y="0"/>
                <wp:positionH relativeFrom="column">
                  <wp:posOffset>1876424</wp:posOffset>
                </wp:positionH>
                <wp:positionV relativeFrom="paragraph">
                  <wp:posOffset>3896930</wp:posOffset>
                </wp:positionV>
                <wp:extent cx="349885" cy="158750"/>
                <wp:effectExtent l="38100" t="114300" r="1206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1761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C4B5B" id="Rectángulo 27" o:spid="_x0000_s1026" style="position:absolute;margin-left:147.75pt;margin-top:306.85pt;width:27.55pt;height:12.5pt;rotation:-271143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A351760">
                <wp:simplePos x="0" y="0"/>
                <wp:positionH relativeFrom="margin">
                  <wp:posOffset>2909570</wp:posOffset>
                </wp:positionH>
                <wp:positionV relativeFrom="paragraph">
                  <wp:posOffset>2901315</wp:posOffset>
                </wp:positionV>
                <wp:extent cx="1097280" cy="516255"/>
                <wp:effectExtent l="971550" t="0" r="26670" b="8934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-134346"/>
                            <a:gd name="adj2" fmla="val 21079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6995458E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3x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9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0" type="#_x0000_t62" style="position:absolute;margin-left:229.1pt;margin-top:228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" adj="-18219,56333" fillcolor="#ffc000 [3207]" strokecolor="#747070 [1614]" strokeweight="1pt">
                <v:textbox>
                  <w:txbxContent>
                    <w:p w14:paraId="22670DAD" w14:textId="6995458E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9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BC139A" wp14:editId="5AD6E627">
                <wp:simplePos x="0" y="0"/>
                <wp:positionH relativeFrom="column">
                  <wp:posOffset>4004945</wp:posOffset>
                </wp:positionH>
                <wp:positionV relativeFrom="paragraph">
                  <wp:posOffset>3796665</wp:posOffset>
                </wp:positionV>
                <wp:extent cx="549275" cy="257175"/>
                <wp:effectExtent l="0" t="0" r="0" b="0"/>
                <wp:wrapNone/>
                <wp:docPr id="173672923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95506" w14:textId="1E8AC561" w:rsidR="00467AD5" w:rsidRPr="00467AD5" w:rsidRDefault="00467AD5">
                            <w:pPr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67AD5"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  <w:t>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139A" id="_x0000_t202" coordsize="21600,21600" o:spt="202" path="m,l,21600r21600,l21600,xe">
                <v:stroke joinstyle="miter"/>
                <v:path gradientshapeok="t" o:connecttype="rect"/>
              </v:shapetype>
              <v:shape id="Cuadro de texto 44" o:spid="_x0000_s1026" type="#_x0000_t202" style="position:absolute;margin-left:315.35pt;margin-top:298.95pt;width:43.25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" filled="f" stroked="f" strokeweight=".5pt">
                <v:textbox>
                  <w:txbxContent>
                    <w:p w14:paraId="27495506" w14:textId="1E8AC561" w:rsidR="00467AD5" w:rsidRPr="00467AD5" w:rsidRDefault="00467AD5">
                      <w:pPr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</w:pPr>
                      <w:r w:rsidRPr="00467AD5"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  <w:t>6.5m</w:t>
                      </w:r>
                    </w:p>
                  </w:txbxContent>
                </v:textbox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57C3A4" wp14:editId="7ED159B0">
                <wp:simplePos x="0" y="0"/>
                <wp:positionH relativeFrom="column">
                  <wp:posOffset>4109720</wp:posOffset>
                </wp:positionH>
                <wp:positionV relativeFrom="paragraph">
                  <wp:posOffset>3796665</wp:posOffset>
                </wp:positionV>
                <wp:extent cx="226947" cy="0"/>
                <wp:effectExtent l="38100" t="76200" r="20955" b="95250"/>
                <wp:wrapNone/>
                <wp:docPr id="1662220130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4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30F7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" o:spid="_x0000_s1026" type="#_x0000_t32" style="position:absolute;margin-left:323.6pt;margin-top:298.95pt;width:1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591FB36">
            <wp:extent cx="5699112" cy="4443655"/>
            <wp:effectExtent l="19050" t="19050" r="16510" b="1460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44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A48AA6B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307DBF8A">
                <wp:simplePos x="0" y="0"/>
                <wp:positionH relativeFrom="margin">
                  <wp:posOffset>2747645</wp:posOffset>
                </wp:positionH>
                <wp:positionV relativeFrom="paragraph">
                  <wp:posOffset>706120</wp:posOffset>
                </wp:positionV>
                <wp:extent cx="687705" cy="371475"/>
                <wp:effectExtent l="533400" t="0" r="17145" b="7143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1786"/>
                            <a:gd name="adj2" fmla="val 2174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216.35pt;margin-top:55.6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" adj="-15506,5777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26CB0B4F">
            <wp:extent cx="5788222" cy="4191000"/>
            <wp:effectExtent l="19050" t="19050" r="22225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32" cy="4196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C17324B" w:rsidR="009B623F" w:rsidRDefault="00906404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0FD32F64">
                <wp:simplePos x="0" y="0"/>
                <wp:positionH relativeFrom="margin">
                  <wp:posOffset>1290320</wp:posOffset>
                </wp:positionH>
                <wp:positionV relativeFrom="paragraph">
                  <wp:posOffset>820420</wp:posOffset>
                </wp:positionV>
                <wp:extent cx="687705" cy="371475"/>
                <wp:effectExtent l="0" t="0" r="398145" b="5048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98685"/>
                            <a:gd name="adj2" fmla="val 1626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6" type="#_x0000_t62" style="position:absolute;margin-left:101.6pt;margin-top:64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" adj="32116,45924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42AA016">
                <wp:simplePos x="0" y="0"/>
                <wp:positionH relativeFrom="column">
                  <wp:posOffset>4138295</wp:posOffset>
                </wp:positionH>
                <wp:positionV relativeFrom="paragraph">
                  <wp:posOffset>1487170</wp:posOffset>
                </wp:positionV>
                <wp:extent cx="1348105" cy="504825"/>
                <wp:effectExtent l="647700" t="438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8128"/>
                            <a:gd name="adj6" fmla="val -454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25.85pt;margin-top:117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" adj="-9815,-1687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Límite de concesión de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EB29642">
                <wp:simplePos x="0" y="0"/>
                <wp:positionH relativeFrom="column">
                  <wp:posOffset>829945</wp:posOffset>
                </wp:positionH>
                <wp:positionV relativeFrom="paragraph">
                  <wp:posOffset>2256790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C619C8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38" type="#_x0000_t202" style="position:absolute;margin-left:65.35pt;margin-top:177.7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E5492A7">
            <wp:extent cx="5536150" cy="4042599"/>
            <wp:effectExtent l="19050" t="19050" r="26670" b="1524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4042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607076F4" w:rsidR="00B163B8" w:rsidRDefault="001F5E2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${ubicacion_medidor}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</w:t>
      </w:r>
      <w:r w:rsid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d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B325877" w14:textId="67D1FC4C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</w:t>
      </w:r>
      <w:r w:rsidR="001F5E2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09.0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1F5E2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mínimo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66F0A8DD" w14:textId="2F28828C" w:rsidR="001F5E24" w:rsidRDefault="001F5E24" w:rsidP="001F5E24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 a la Sed </w:t>
      </w:r>
      <w:r w:rsidR="004E51BC" w:rsidRPr="004E51B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tensión de 225.0 V; la medición fue en hora fuera punta encontrandose dentro de lo normado respecto a los 220V.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208251CA" w14:textId="5477B6CA" w:rsidR="001F5E24" w:rsidRPr="001F5E24" w:rsidRDefault="001F5E2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Se recomienda subir el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tap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para mejorar la tensión en el punto de </w:t>
      </w:r>
      <w:proofErr w:type="spellStart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>Cnx</w:t>
      </w:r>
      <w:proofErr w:type="spellEnd"/>
      <w:r w:rsidRPr="001F5E24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del nuevo suministro.</w:t>
      </w:r>
    </w:p>
    <w:p w14:paraId="57436066" w14:textId="7DC8EEE9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0294E07">
                <wp:simplePos x="0" y="0"/>
                <wp:positionH relativeFrom="column">
                  <wp:posOffset>1376045</wp:posOffset>
                </wp:positionH>
                <wp:positionV relativeFrom="paragraph">
                  <wp:posOffset>189865</wp:posOffset>
                </wp:positionV>
                <wp:extent cx="850265" cy="504825"/>
                <wp:effectExtent l="0" t="0" r="654685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8592"/>
                            <a:gd name="adj6" fmla="val -693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9" type="#_x0000_t48" style="position:absolute;left:0;text-align:left;margin-left:108.35pt;margin-top:14.9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" adj="-14970,472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CDD894E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0B61F78">
                <wp:simplePos x="0" y="0"/>
                <wp:positionH relativeFrom="margin">
                  <wp:posOffset>3576320</wp:posOffset>
                </wp:positionH>
                <wp:positionV relativeFrom="paragraph">
                  <wp:posOffset>20320</wp:posOffset>
                </wp:positionV>
                <wp:extent cx="1390650" cy="485775"/>
                <wp:effectExtent l="438150" t="0" r="19050" b="11144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78035"/>
                            <a:gd name="adj2" fmla="val 2593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0" type="#_x0000_t62" style="position:absolute;left:0;text-align:left;margin-left:281.6pt;margin-top:1.6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" adj="-6056,66830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3B44E3A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5293FF8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</w:t>
      </w:r>
      <w:r w:rsidR="00AB446A">
        <w:rPr>
          <w:rFonts w:ascii="Arial" w:hAnsi="Arial" w:cs="Arial"/>
          <w:sz w:val="22"/>
          <w:szCs w:val="22"/>
          <w:lang w:val="es-PE" w:eastAsia="es-PE"/>
        </w:rPr>
        <w:t xml:space="preserve">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1750CB89" w:rsidR="00B163B8" w:rsidRDefault="00AE0092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29A7EE19">
                <wp:simplePos x="0" y="0"/>
                <wp:positionH relativeFrom="margin">
                  <wp:posOffset>1128395</wp:posOffset>
                </wp:positionH>
                <wp:positionV relativeFrom="paragraph">
                  <wp:posOffset>3639820</wp:posOffset>
                </wp:positionV>
                <wp:extent cx="1752600" cy="535940"/>
                <wp:effectExtent l="0" t="895350" r="857250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35940"/>
                        </a:xfrm>
                        <a:prstGeom prst="wedgeRoundRectCallout">
                          <a:avLst>
                            <a:gd name="adj1" fmla="val 94888"/>
                            <a:gd name="adj2" fmla="val -2091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Bocadillo: rectángulo con esquinas redondeadas 52" o:spid="_x0000_s1041" type="#_x0000_t62" style="position:absolute;left:0;text-align:left;margin-left:88.85pt;margin-top:286.6pt;width:138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" adj="31296,-34367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B5BB802">
                <wp:simplePos x="0" y="0"/>
                <wp:positionH relativeFrom="margin">
                  <wp:posOffset>3728720</wp:posOffset>
                </wp:positionH>
                <wp:positionV relativeFrom="paragraph">
                  <wp:posOffset>858520</wp:posOffset>
                </wp:positionV>
                <wp:extent cx="1111250" cy="666750"/>
                <wp:effectExtent l="1181100" t="0" r="12700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-153503"/>
                            <a:gd name="adj2" fmla="val -2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5DB56427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E0092">
                              <w:rPr>
                                <w:lang w:val="es-ES"/>
                              </w:rPr>
                              <w:t>21954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52F8FB96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</w:t>
                            </w:r>
                            <w:r w:rsidR="00AE0092">
                              <w:rPr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_x0000_s1042" type="#_x0000_t62" style="position:absolute;left:0;text-align:left;margin-left:293.6pt;margin-top:67.6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" adj="-22357,5058" fillcolor="#ffc000 [3207]" strokecolor="#f2f2f2 [3052]" strokeweight="1pt">
                <v:textbox>
                  <w:txbxContent>
                    <w:p w14:paraId="6B1E5E13" w14:textId="5DB56427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E0092">
                        <w:rPr>
                          <w:lang w:val="es-ES"/>
                        </w:rPr>
                        <w:t>21954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52F8FB96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</w:t>
                      </w:r>
                      <w:r w:rsidR="00AE0092">
                        <w:rPr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4CEEDAF9">
                <wp:simplePos x="0" y="0"/>
                <wp:positionH relativeFrom="margin">
                  <wp:posOffset>5071745</wp:posOffset>
                </wp:positionH>
                <wp:positionV relativeFrom="paragraph">
                  <wp:posOffset>1182370</wp:posOffset>
                </wp:positionV>
                <wp:extent cx="914400" cy="495300"/>
                <wp:effectExtent l="819150" t="0" r="19050" b="7239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135764"/>
                            <a:gd name="adj2" fmla="val 1847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3" type="#_x0000_t62" style="position:absolute;left:0;text-align:left;margin-left:399.35pt;margin-top:93.1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" adj="-18525,50711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71AD9E0F">
                <wp:simplePos x="0" y="0"/>
                <wp:positionH relativeFrom="column">
                  <wp:posOffset>2319020</wp:posOffset>
                </wp:positionH>
                <wp:positionV relativeFrom="paragraph">
                  <wp:posOffset>858520</wp:posOffset>
                </wp:positionV>
                <wp:extent cx="371475" cy="323850"/>
                <wp:effectExtent l="38100" t="0" r="28575" b="571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3238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960C2" id="Conector recto de flecha 38" o:spid="_x0000_s1026" type="#_x0000_t32" style="position:absolute;margin-left:182.6pt;margin-top:67.6pt;width:29.25pt;height:25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1B24622">
                <wp:simplePos x="0" y="0"/>
                <wp:positionH relativeFrom="margin">
                  <wp:posOffset>3938270</wp:posOffset>
                </wp:positionH>
                <wp:positionV relativeFrom="paragraph">
                  <wp:posOffset>210820</wp:posOffset>
                </wp:positionV>
                <wp:extent cx="1552575" cy="533400"/>
                <wp:effectExtent l="100965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11626"/>
                            <a:gd name="adj2" fmla="val 352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39FB258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3x</w:t>
                            </w:r>
                            <w:r w:rsidR="00AE0092">
                              <w:rPr>
                                <w:color w:val="FFFFFF" w:themeColor="background1"/>
                                <w:lang w:val="es-ES"/>
                              </w:rPr>
                              <w:t>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310.1pt;margin-top:16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" adj="-13311,18404" fillcolor="#ffc000 [3207]" strokecolor="#f2f2f2 [3052]" strokeweight="1pt">
                <v:textbox>
                  <w:txbxContent>
                    <w:p w14:paraId="1299D9D2" w14:textId="439FB258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 w:rsidR="00AE0092">
                        <w:rPr>
                          <w:color w:val="FFFFFF" w:themeColor="background1"/>
                          <w:lang w:val="es-ES"/>
                        </w:rPr>
                        <w:t>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FF6D4AD">
                <wp:simplePos x="0" y="0"/>
                <wp:positionH relativeFrom="margin">
                  <wp:posOffset>1137920</wp:posOffset>
                </wp:positionH>
                <wp:positionV relativeFrom="paragraph">
                  <wp:posOffset>267970</wp:posOffset>
                </wp:positionV>
                <wp:extent cx="895350" cy="476250"/>
                <wp:effectExtent l="0" t="0" r="19050" b="11049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11931"/>
                            <a:gd name="adj2" fmla="val 269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2320B0DD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</w:t>
                            </w:r>
                            <w:r w:rsidR="00AE0092">
                              <w:rPr>
                                <w:lang w:val="es-ES"/>
                              </w:rPr>
                              <w:t>647488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89.6pt;margin-top:21.1pt;width:7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" adj="13377,68933" fillcolor="#ffc000 [3207]" strokecolor="#f2f2f2 [3052]" strokeweight="1pt">
                <v:textbox>
                  <w:txbxContent>
                    <w:p w14:paraId="3A6358EF" w14:textId="2320B0DD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</w:t>
                      </w:r>
                      <w:r w:rsidR="00AE0092">
                        <w:rPr>
                          <w:lang w:val="es-ES"/>
                        </w:rPr>
                        <w:t>647488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3BE780CC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111C965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AE0092">
        <w:rPr>
          <w:rFonts w:ascii="Arial" w:hAnsi="Arial" w:cs="Arial"/>
          <w:sz w:val="22"/>
          <w:szCs w:val="22"/>
          <w:lang w:val="es-PE" w:eastAsia="es-PE"/>
        </w:rPr>
        <w:t>LATERAL D</w:t>
      </w:r>
      <w:r w:rsidR="00720EEE">
        <w:rPr>
          <w:rFonts w:ascii="Arial" w:hAnsi="Arial" w:cs="Arial"/>
          <w:sz w:val="22"/>
          <w:szCs w:val="22"/>
          <w:lang w:val="es-PE" w:eastAsia="es-PE"/>
        </w:rPr>
        <w:t>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4368E1A" w:rsidR="009F2E82" w:rsidRDefault="00AE009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2498FD96">
                <wp:simplePos x="0" y="0"/>
                <wp:positionH relativeFrom="margin">
                  <wp:posOffset>1842770</wp:posOffset>
                </wp:positionH>
                <wp:positionV relativeFrom="paragraph">
                  <wp:posOffset>10795</wp:posOffset>
                </wp:positionV>
                <wp:extent cx="933450" cy="485775"/>
                <wp:effectExtent l="0" t="0" r="19050" b="12858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0686"/>
                            <a:gd name="adj2" fmla="val 292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6" type="#_x0000_t62" style="position:absolute;left:0;text-align:left;margin-left:145.1pt;margin-top: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" adj="8492,74015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6BF66CF6">
                <wp:simplePos x="0" y="0"/>
                <wp:positionH relativeFrom="margin">
                  <wp:posOffset>4090670</wp:posOffset>
                </wp:positionH>
                <wp:positionV relativeFrom="paragraph">
                  <wp:posOffset>229870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7" type="#_x0000_t62" style="position:absolute;left:0;text-align:left;margin-left:322.1pt;margin-top:18.1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0CF723B2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8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54CE64A0">
            <wp:extent cx="3749125" cy="2811844"/>
            <wp:effectExtent l="11430" t="26670" r="15240" b="1524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84D216" w14:textId="25586623" w:rsidR="00516C59" w:rsidRDefault="00516C59" w:rsidP="00516C59">
      <w:pPr>
        <w:jc w:val="center"/>
        <w:rPr>
          <w:lang w:val="es-PE"/>
        </w:rPr>
      </w:pPr>
    </w:p>
    <w:p w14:paraId="492511DB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6F3240" wp14:editId="64E77FB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101084127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71A2C" w14:textId="08EB58F0" w:rsidR="00AE0092" w:rsidRDefault="00AE0092" w:rsidP="00AE0092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645853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F3240" id="_x0000_s1049" type="#_x0000_t62" style="position:absolute;left:0;text-align:left;margin-left:5.6pt;margin-top:48.1pt;width:73.5pt;height:38.2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31T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STU+rQw73DvkTL1gvKXXFXT9DfHhnjjoYhgU2JLhDj5CGqgdlZXF&#10;qDTux+u3qAcDDhIoMmymAvvvG+Kg5PKzhtGf9gaDuMrSZTAcw2Ag15WsuhK9UUsDrQvzBKjSMeoH&#10;eTwKZ9QzLNFFjAoioinEBoDBHS/LUG9MWMOULxZJDdaXJeFGP1oanUeC4xQ97Z+Js83IB9gVt+a4&#10;xcgsDVxdmZNutNRmsQlGVCEKT3w2F1h9cHqxW7v3pHX6M5n/BA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Co3fVP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3D871A2C" w14:textId="08EB58F0" w:rsidR="00AE0092" w:rsidRDefault="00AE0092" w:rsidP="00AE0092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>
                        <w:rPr>
                          <w:lang w:val="es-ES"/>
                        </w:rPr>
                        <w:t>645853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201C623C" wp14:editId="253747E8">
            <wp:extent cx="3749125" cy="2811843"/>
            <wp:effectExtent l="11430" t="26670" r="15240" b="15240"/>
            <wp:docPr id="689978149" name="Imagen 68997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8149" name="Imagen 6899781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5" cy="28118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ADE65" w14:textId="14838E89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cercana a la SED 21954A</w:t>
      </w:r>
    </w:p>
    <w:p w14:paraId="3DA29F62" w14:textId="77777777" w:rsidR="00AE0092" w:rsidRDefault="00AE0092" w:rsidP="00AE009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2C95283" w14:textId="77777777" w:rsidR="00AE0092" w:rsidRDefault="00AE0092" w:rsidP="00AE009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7ED1ADA1" w14:textId="41DF0F3D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56E35F" w14:textId="77777777" w:rsidR="00277780" w:rsidRDefault="00277780">
      <w:r>
        <w:separator/>
      </w:r>
    </w:p>
  </w:endnote>
  <w:endnote w:type="continuationSeparator" w:id="0">
    <w:p w14:paraId="2476D428" w14:textId="77777777" w:rsidR="00277780" w:rsidRDefault="002777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5698210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AE0092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Dany Salinas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383C67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AE009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10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7A10A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33248E" w14:textId="77777777" w:rsidR="00277780" w:rsidRDefault="00277780">
      <w:r>
        <w:separator/>
      </w:r>
    </w:p>
  </w:footnote>
  <w:footnote w:type="continuationSeparator" w:id="0">
    <w:p w14:paraId="1F836F84" w14:textId="77777777" w:rsidR="00277780" w:rsidRDefault="002777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151440837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57937091" name="Imagen 5793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1477508003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1776511052" name="Imagen 1776511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8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24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780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51BC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6E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2B0E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404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092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0BBC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E0092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604</TotalTime>
  <Pages>10</Pages>
  <Words>682</Words>
  <Characters>3756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39</cp:revision>
  <cp:lastPrinted>2025-05-11T02:26:00Z</cp:lastPrinted>
  <dcterms:created xsi:type="dcterms:W3CDTF">2025-03-27T15:46:00Z</dcterms:created>
  <dcterms:modified xsi:type="dcterms:W3CDTF">2025-08-04T19:03:00Z</dcterms:modified>
</cp:coreProperties>
</file>
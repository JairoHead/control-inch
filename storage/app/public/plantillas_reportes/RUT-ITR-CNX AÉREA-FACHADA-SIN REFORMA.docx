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53E56CB7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E3E3315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119C1C5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4E51B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7A5CABCB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>
              <w:t xml:space="preserve"> </w:t>
            </w:r>
            <w:r w:rsidR="004E51BC" w:rsidRPr="004E51BC">
              <w:rPr>
                <w:highlight w:val="green"/>
              </w:rPr>
              <w:t>${</w:t>
            </w:r>
            <w:proofErr w:type="spellStart"/>
            <w:r w:rsidR="004E51BC" w:rsidRPr="004E51BC">
              <w:rPr>
                <w:highlight w:val="green"/>
              </w:rPr>
              <w:t>lcl</w:t>
            </w:r>
            <w:proofErr w:type="spellEnd"/>
            <w:r w:rsidR="004E51BC" w:rsidRPr="004E51BC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324EFF8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4E51B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99E7848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8863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2D246AA3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35796B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F0E68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CF4734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59474F6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F0E6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F4734" w:rsidRPr="00CF4734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00D2C7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>
              <w:t xml:space="preserve"> </w:t>
            </w:r>
            <w:r w:rsidR="004E51BC" w:rsidRPr="004E51BC">
              <w:rPr>
                <w:highlight w:val="green"/>
              </w:rPr>
              <w:t>${</w:t>
            </w:r>
            <w:proofErr w:type="spellStart"/>
            <w:r w:rsidR="004E51BC" w:rsidRPr="004E51BC">
              <w:rPr>
                <w:highlight w:val="green"/>
              </w:rPr>
              <w:t>lcl</w:t>
            </w:r>
            <w:proofErr w:type="spellEnd"/>
            <w:r w:rsidR="004E51BC" w:rsidRPr="004E51B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181228D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9A0309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0E7E7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E7E7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E7E7D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CF4734" w:rsidRPr="00CF473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63137C" w14:textId="77777777" w:rsidR="00CF473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Elaborado por:</w:t>
            </w:r>
          </w:p>
          <w:p w14:paraId="7044F4EF" w14:textId="32EF4BB2" w:rsidR="00B163B8" w:rsidRPr="00364196" w:rsidRDefault="00B163B8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F227121" w14:textId="77777777" w:rsidR="00CF473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33B0EF83" w:rsidR="00B163B8" w:rsidRPr="00D169FA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F473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F288410" w14:textId="77777777" w:rsidR="00CF473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DC2A45D" w:rsidR="00B163B8" w:rsidRPr="00364196" w:rsidRDefault="00CF4734" w:rsidP="00CF473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F473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CF473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0E7E7D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7C896E75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9E968E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B3BD45F" w:rsidR="000E7E7D" w:rsidRPr="00D057EA" w:rsidRDefault="000E7E7D" w:rsidP="000E7E7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1735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CF473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F4734" w:rsidRPr="00695BF4" w14:paraId="69C2AFAA" w14:textId="77777777" w:rsidTr="00CF4734">
        <w:tc>
          <w:tcPr>
            <w:tcW w:w="931" w:type="pct"/>
            <w:vAlign w:val="center"/>
          </w:tcPr>
          <w:p w14:paraId="3B3E0604" w14:textId="40B5921C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FE1F3F6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24B256B1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33AC739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79C711E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8D1A110" w:rsidR="00CF4734" w:rsidRPr="00695BF4" w:rsidRDefault="00CF4734" w:rsidP="00CF473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072A4E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4E51BC" w:rsidRPr="004E51B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4E51B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4E51BC" w:rsidRPr="004E51B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8E6533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4E51BC" w:rsidRPr="004E51B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396316A" w14:textId="4183261B" w:rsidR="00CF4734" w:rsidRPr="00ED3C0E" w:rsidRDefault="00CF4734" w:rsidP="00CF47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ED3C0E">
        <w:rPr>
          <w:lang w:val="es-PE"/>
        </w:rPr>
        <w:t xml:space="preserve">Se coordino desde campo vía telefónica </w:t>
      </w:r>
      <w:r w:rsidR="00ED3C0E" w:rsidRPr="00ED3C0E">
        <w:rPr>
          <w:lang w:val="es-PE"/>
        </w:rPr>
        <w:t>${</w:t>
      </w:r>
      <w:proofErr w:type="spellStart"/>
      <w:r w:rsidR="00ED3C0E" w:rsidRPr="00ED3C0E">
        <w:rPr>
          <w:lang w:val="es-PE"/>
        </w:rPr>
        <w:t>detalle_contacto</w:t>
      </w:r>
      <w:proofErr w:type="spellEnd"/>
      <w:r w:rsidR="00ED3C0E" w:rsidRPr="00ED3C0E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1790D5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si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AE10F8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1F5E24" w:rsidRPr="00CF473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310</w:t>
      </w:r>
      <w:r w:rsidRPr="00CF47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4E51BC" w:rsidRPr="004E51B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6E0EE67E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1F5E24">
        <w:rPr>
          <w:rFonts w:ascii="Arial" w:hAnsi="Arial" w:cs="Arial"/>
          <w:sz w:val="22"/>
          <w:szCs w:val="22"/>
        </w:rPr>
        <w:t>coordinó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1F5E24">
        <w:rPr>
          <w:rFonts w:ascii="Arial" w:hAnsi="Arial" w:cs="Arial"/>
          <w:sz w:val="22"/>
          <w:szCs w:val="22"/>
        </w:rPr>
        <w:t>el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5E24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AA46D46" w14:textId="5C44B197" w:rsidR="00CF4734" w:rsidRPr="00ED3C0E" w:rsidRDefault="00ED3C0E" w:rsidP="00CF4734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62EF2B5" w:rsidR="00B163B8" w:rsidRDefault="005066BF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3041F97A">
                <wp:simplePos x="0" y="0"/>
                <wp:positionH relativeFrom="margin">
                  <wp:posOffset>1023905</wp:posOffset>
                </wp:positionH>
                <wp:positionV relativeFrom="paragraph">
                  <wp:posOffset>2656006</wp:posOffset>
                </wp:positionV>
                <wp:extent cx="979312" cy="480344"/>
                <wp:effectExtent l="0" t="0" r="11430" b="9867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312" cy="480344"/>
                        </a:xfrm>
                        <a:prstGeom prst="wedgeRoundRectCallout">
                          <a:avLst>
                            <a:gd name="adj1" fmla="val 2074"/>
                            <a:gd name="adj2" fmla="val 2420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0BFE9D3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80.6pt;margin-top:209.15pt;width:77.1pt;height:37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" adj="11248,63080" fillcolor="#ffc000 [3207]" strokecolor="#747070 [1614]" strokeweight="1pt">
                <v:textbox>
                  <w:txbxContent>
                    <w:p w14:paraId="3C7A1D10" w14:textId="0BFE9D3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161D355">
                <wp:simplePos x="0" y="0"/>
                <wp:positionH relativeFrom="margin">
                  <wp:posOffset>328295</wp:posOffset>
                </wp:positionH>
                <wp:positionV relativeFrom="paragraph">
                  <wp:posOffset>4359275</wp:posOffset>
                </wp:positionV>
                <wp:extent cx="744855" cy="246380"/>
                <wp:effectExtent l="0" t="247650" r="8172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46380"/>
                        </a:xfrm>
                        <a:prstGeom prst="wedgeRoundRectCallout">
                          <a:avLst>
                            <a:gd name="adj1" fmla="val 151824"/>
                            <a:gd name="adj2" fmla="val -1361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B0ACD56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25.85pt;margin-top:343.25pt;width:58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" adj="43594,-18603" fillcolor="#ffc000 [3207]" strokecolor="#747070 [1614]" strokeweight="1pt">
                <v:textbox>
                  <w:txbxContent>
                    <w:p w14:paraId="1827F1CF" w14:textId="2B0ACD56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73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767E719A">
                <wp:simplePos x="0" y="0"/>
                <wp:positionH relativeFrom="margin">
                  <wp:posOffset>2909570</wp:posOffset>
                </wp:positionH>
                <wp:positionV relativeFrom="paragraph">
                  <wp:posOffset>2901950</wp:posOffset>
                </wp:positionV>
                <wp:extent cx="1097280" cy="581025"/>
                <wp:effectExtent l="876300" t="0" r="26670" b="88582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81025"/>
                        </a:xfrm>
                        <a:prstGeom prst="wedgeRoundRectCallout">
                          <a:avLst>
                            <a:gd name="adj1" fmla="val -125665"/>
                            <a:gd name="adj2" fmla="val 1862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07C3301B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8" type="#_x0000_t62" style="position:absolute;margin-left:229.1pt;margin-top:228.5pt;width:86.4pt;height:45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" adj="-16344,51021" fillcolor="#ffc000 [3207]" strokecolor="#747070 [1614]" strokeweight="1pt">
                <v:textbox>
                  <w:txbxContent>
                    <w:p w14:paraId="22670DAD" w14:textId="07C3301B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E9C13CE">
                <wp:simplePos x="0" y="0"/>
                <wp:positionH relativeFrom="margin">
                  <wp:posOffset>2290445</wp:posOffset>
                </wp:positionH>
                <wp:positionV relativeFrom="paragraph">
                  <wp:posOffset>2339340</wp:posOffset>
                </wp:positionV>
                <wp:extent cx="715645" cy="408305"/>
                <wp:effectExtent l="133350" t="0" r="27305" b="10204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63572"/>
                            <a:gd name="adj2" fmla="val 2916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29" type="#_x0000_t62" style="position:absolute;margin-left:180.35pt;margin-top:184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" adj="-2932,7379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48AB571">
                <wp:simplePos x="0" y="0"/>
                <wp:positionH relativeFrom="margin">
                  <wp:posOffset>2480945</wp:posOffset>
                </wp:positionH>
                <wp:positionV relativeFrom="paragraph">
                  <wp:posOffset>339090</wp:posOffset>
                </wp:positionV>
                <wp:extent cx="580390" cy="367665"/>
                <wp:effectExtent l="0" t="0" r="6578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59412"/>
                            <a:gd name="adj2" fmla="val -213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DECAF31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5066B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0" type="#_x0000_t62" style="position:absolute;margin-left:195.35pt;margin-top:26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" adj="45233,6195" fillcolor="#ffc000 [3207]" strokecolor="#747070 [1614]" strokeweight="1pt">
                <v:textbox>
                  <w:txbxContent>
                    <w:p w14:paraId="333CAC7D" w14:textId="0DECAF31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5066B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40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BEAB42">
                <wp:simplePos x="0" y="0"/>
                <wp:positionH relativeFrom="column">
                  <wp:posOffset>1876424</wp:posOffset>
                </wp:positionH>
                <wp:positionV relativeFrom="paragraph">
                  <wp:posOffset>3896930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1761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D1D07" id="Rectángulo 27" o:spid="_x0000_s1026" style="position:absolute;margin-left:147.75pt;margin-top:306.85pt;width:27.55pt;height:12.5pt;rotation:-271143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591FB36">
            <wp:extent cx="5699112" cy="4443655"/>
            <wp:effectExtent l="19050" t="19050" r="16510" b="1460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44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A48AA6B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307DBF8A">
                <wp:simplePos x="0" y="0"/>
                <wp:positionH relativeFrom="margin">
                  <wp:posOffset>2747645</wp:posOffset>
                </wp:positionH>
                <wp:positionV relativeFrom="paragraph">
                  <wp:posOffset>706120</wp:posOffset>
                </wp:positionV>
                <wp:extent cx="687705" cy="371475"/>
                <wp:effectExtent l="533400" t="0" r="17145" b="7143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1786"/>
                            <a:gd name="adj2" fmla="val 2174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4" type="#_x0000_t62" style="position:absolute;margin-left:216.35pt;margin-top:55.6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" adj="-15506,5777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6CB0B4F">
            <wp:extent cx="5788222" cy="4191000"/>
            <wp:effectExtent l="19050" t="19050" r="22225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32" cy="4196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C17324B" w:rsidR="009B623F" w:rsidRDefault="00906404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0FD32F64">
                <wp:simplePos x="0" y="0"/>
                <wp:positionH relativeFrom="margin">
                  <wp:posOffset>1290320</wp:posOffset>
                </wp:positionH>
                <wp:positionV relativeFrom="paragraph">
                  <wp:posOffset>820420</wp:posOffset>
                </wp:positionV>
                <wp:extent cx="687705" cy="371475"/>
                <wp:effectExtent l="0" t="0" r="398145" b="5048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98685"/>
                            <a:gd name="adj2" fmla="val 1626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5" type="#_x0000_t62" style="position:absolute;margin-left:101.6pt;margin-top:64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" adj="32116,45924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42AA016">
                <wp:simplePos x="0" y="0"/>
                <wp:positionH relativeFrom="column">
                  <wp:posOffset>4138295</wp:posOffset>
                </wp:positionH>
                <wp:positionV relativeFrom="paragraph">
                  <wp:posOffset>1487170</wp:posOffset>
                </wp:positionV>
                <wp:extent cx="1348105" cy="504825"/>
                <wp:effectExtent l="647700" t="438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8128"/>
                            <a:gd name="adj6" fmla="val -454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25.85pt;margin-top:117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" adj="-9815,-1687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EB29642">
                <wp:simplePos x="0" y="0"/>
                <wp:positionH relativeFrom="column">
                  <wp:posOffset>829945</wp:posOffset>
                </wp:positionH>
                <wp:positionV relativeFrom="paragraph">
                  <wp:posOffset>2256790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65.35pt;margin-top:177.7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mn9fk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E5492A7">
            <wp:extent cx="5536150" cy="4042599"/>
            <wp:effectExtent l="19050" t="19050" r="26670" b="1524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4042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D674035" w14:textId="4329CE7D" w:rsidR="00CF4734" w:rsidRPr="00B403FA" w:rsidRDefault="00C00378" w:rsidP="00CF4734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 w:rsidRPr="00B403FA">
        <w:rPr>
          <w:noProof/>
          <w:color w:val="000000" w:themeColor="text1"/>
          <w:sz w:val="22"/>
          <w:szCs w:val="22"/>
        </w:rPr>
        <w:t>${descripcion_trabajo}</w:t>
      </w:r>
    </w:p>
    <w:p w14:paraId="7B325877" w14:textId="67D1FC4C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1F5E24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09.0</w:t>
      </w:r>
      <w:r w:rsidR="0073430B"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1F5E2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mínimo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66F0A8DD" w14:textId="2F28828C" w:rsidR="001F5E24" w:rsidRDefault="001F5E24" w:rsidP="001F5E24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 a la Sed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tensión de </w:t>
      </w:r>
      <w:r w:rsidRPr="00CF473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225.0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 la medición fue en hora fuera punta encontrandose dentro de lo normado respecto a los 220V.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208251CA" w14:textId="5477B6CA" w:rsidR="001F5E24" w:rsidRPr="001F5E24" w:rsidRDefault="001F5E2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 recomienda subir el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para mejorar la tensión en el punto de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Cnx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nuevo suministro.</w:t>
      </w:r>
    </w:p>
    <w:p w14:paraId="57436066" w14:textId="7DC8EEE9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0294E07">
                <wp:simplePos x="0" y="0"/>
                <wp:positionH relativeFrom="column">
                  <wp:posOffset>1376045</wp:posOffset>
                </wp:positionH>
                <wp:positionV relativeFrom="paragraph">
                  <wp:posOffset>189865</wp:posOffset>
                </wp:positionV>
                <wp:extent cx="850265" cy="504825"/>
                <wp:effectExtent l="0" t="0" r="654685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8592"/>
                            <a:gd name="adj6" fmla="val -693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8" type="#_x0000_t48" style="position:absolute;left:0;text-align:left;margin-left:108.35pt;margin-top:14.9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" adj="-14970,472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CDD894E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0B61F78">
                <wp:simplePos x="0" y="0"/>
                <wp:positionH relativeFrom="margin">
                  <wp:posOffset>3576320</wp:posOffset>
                </wp:positionH>
                <wp:positionV relativeFrom="paragraph">
                  <wp:posOffset>20320</wp:posOffset>
                </wp:positionV>
                <wp:extent cx="1390650" cy="485775"/>
                <wp:effectExtent l="438150" t="0" r="19050" b="11144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78035"/>
                            <a:gd name="adj2" fmla="val 2593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9" type="#_x0000_t62" style="position:absolute;left:0;text-align:left;margin-left:281.6pt;margin-top:1.6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" adj="-6056,66830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3B44E3A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5293FF8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</w:t>
      </w:r>
      <w:r w:rsidR="00AB446A">
        <w:rPr>
          <w:rFonts w:ascii="Arial" w:hAnsi="Arial" w:cs="Arial"/>
          <w:sz w:val="22"/>
          <w:szCs w:val="22"/>
          <w:lang w:val="es-PE" w:eastAsia="es-PE"/>
        </w:rPr>
        <w:t xml:space="preserve">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431BC55" w:rsidR="00B163B8" w:rsidRDefault="000E29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08E3C138">
                <wp:simplePos x="0" y="0"/>
                <wp:positionH relativeFrom="margin">
                  <wp:posOffset>3633470</wp:posOffset>
                </wp:positionH>
                <wp:positionV relativeFrom="paragraph">
                  <wp:posOffset>858519</wp:posOffset>
                </wp:positionV>
                <wp:extent cx="1206500" cy="714375"/>
                <wp:effectExtent l="1085850" t="0" r="12700" b="285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714375"/>
                        </a:xfrm>
                        <a:prstGeom prst="wedgeRoundRectCallout">
                          <a:avLst>
                            <a:gd name="adj1" fmla="val -136924"/>
                            <a:gd name="adj2" fmla="val -180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78BA49A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242FDE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4F7F7E6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242FDE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0" type="#_x0000_t62" style="position:absolute;left:0;text-align:left;margin-left:286.1pt;margin-top:67.6pt;width:9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" adj="-18776,6910" fillcolor="#ffc000 [3207]" strokecolor="#f2f2f2 [3052]" strokeweight="1pt">
                <v:textbox>
                  <w:txbxContent>
                    <w:p w14:paraId="6B1E5E13" w14:textId="78BA49A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242FDE">
                        <w:rPr>
                          <w:lang w:val="es-ES"/>
                        </w:rPr>
                        <w:t>${sed}</w:t>
                      </w:r>
                    </w:p>
                    <w:p w14:paraId="76F4B7B9" w14:textId="4F7F7E6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242FDE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5FE8528B">
                <wp:simplePos x="0" y="0"/>
                <wp:positionH relativeFrom="margin">
                  <wp:posOffset>756920</wp:posOffset>
                </wp:positionH>
                <wp:positionV relativeFrom="paragraph">
                  <wp:posOffset>267970</wp:posOffset>
                </wp:positionV>
                <wp:extent cx="1276350" cy="476250"/>
                <wp:effectExtent l="0" t="0" r="19050" b="11049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wedgeRoundRectCallout">
                          <a:avLst>
                            <a:gd name="adj1" fmla="val 11931"/>
                            <a:gd name="adj2" fmla="val 26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25EEC6E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03FA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1" type="#_x0000_t62" style="position:absolute;left:0;text-align:left;margin-left:59.6pt;margin-top:21.1pt;width:10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" adj="13377,68933" fillcolor="#ffc000 [3207]" strokecolor="#f2f2f2 [3052]" strokeweight="1pt">
                <v:textbox>
                  <w:txbxContent>
                    <w:p w14:paraId="3A6358EF" w14:textId="625EEC6E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03FA">
                        <w:rPr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58FF30D8">
                <wp:simplePos x="0" y="0"/>
                <wp:positionH relativeFrom="margin">
                  <wp:posOffset>1128395</wp:posOffset>
                </wp:positionH>
                <wp:positionV relativeFrom="paragraph">
                  <wp:posOffset>3639820</wp:posOffset>
                </wp:positionV>
                <wp:extent cx="1752600" cy="535940"/>
                <wp:effectExtent l="0" t="895350" r="857250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35940"/>
                        </a:xfrm>
                        <a:prstGeom prst="wedgeRoundRectCallout">
                          <a:avLst>
                            <a:gd name="adj1" fmla="val 94888"/>
                            <a:gd name="adj2" fmla="val -2091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2" type="#_x0000_t62" style="position:absolute;left:0;text-align:left;margin-left:88.85pt;margin-top:286.6pt;width:138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" adj="31296,-34367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CEEDAF9">
                <wp:simplePos x="0" y="0"/>
                <wp:positionH relativeFrom="margin">
                  <wp:posOffset>5071745</wp:posOffset>
                </wp:positionH>
                <wp:positionV relativeFrom="paragraph">
                  <wp:posOffset>1182370</wp:posOffset>
                </wp:positionV>
                <wp:extent cx="914400" cy="495300"/>
                <wp:effectExtent l="819150" t="0" r="19050" b="7239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135764"/>
                            <a:gd name="adj2" fmla="val 1847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399.35pt;margin-top:93.1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" adj="-18525,50711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71AD9E0F">
                <wp:simplePos x="0" y="0"/>
                <wp:positionH relativeFrom="column">
                  <wp:posOffset>2319020</wp:posOffset>
                </wp:positionH>
                <wp:positionV relativeFrom="paragraph">
                  <wp:posOffset>858520</wp:posOffset>
                </wp:positionV>
                <wp:extent cx="371475" cy="323850"/>
                <wp:effectExtent l="38100" t="0" r="28575" b="571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960C2" id="Conector recto de flecha 38" o:spid="_x0000_s1026" type="#_x0000_t32" style="position:absolute;margin-left:182.6pt;margin-top:67.6pt;width:29.25pt;height:25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="00AE009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590DBE17">
                <wp:simplePos x="0" y="0"/>
                <wp:positionH relativeFrom="margin">
                  <wp:posOffset>3938270</wp:posOffset>
                </wp:positionH>
                <wp:positionV relativeFrom="paragraph">
                  <wp:posOffset>210820</wp:posOffset>
                </wp:positionV>
                <wp:extent cx="1552575" cy="533400"/>
                <wp:effectExtent l="100965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11626"/>
                            <a:gd name="adj2" fmla="val 352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A92757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242FDE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310.1pt;margin-top:16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" adj="-13311,18404" fillcolor="#ffc000 [3207]" strokecolor="#f2f2f2 [3052]" strokeweight="1pt">
                <v:textbox>
                  <w:txbxContent>
                    <w:p w14:paraId="1299D9D2" w14:textId="4A92757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242FDE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242FDE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242FDE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3BE780CC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111C965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AE0092">
        <w:rPr>
          <w:rFonts w:ascii="Arial" w:hAnsi="Arial" w:cs="Arial"/>
          <w:sz w:val="22"/>
          <w:szCs w:val="22"/>
          <w:lang w:val="es-PE" w:eastAsia="es-PE"/>
        </w:rPr>
        <w:t>LATERAL D</w:t>
      </w:r>
      <w:r w:rsidR="00720EEE">
        <w:rPr>
          <w:rFonts w:ascii="Arial" w:hAnsi="Arial" w:cs="Arial"/>
          <w:sz w:val="22"/>
          <w:szCs w:val="22"/>
          <w:lang w:val="es-PE" w:eastAsia="es-PE"/>
        </w:rPr>
        <w:t>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4368E1A" w:rsidR="009F2E82" w:rsidRDefault="00AE009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2498FD96">
                <wp:simplePos x="0" y="0"/>
                <wp:positionH relativeFrom="margin">
                  <wp:posOffset>1842770</wp:posOffset>
                </wp:positionH>
                <wp:positionV relativeFrom="paragraph">
                  <wp:posOffset>10795</wp:posOffset>
                </wp:positionV>
                <wp:extent cx="933450" cy="485775"/>
                <wp:effectExtent l="0" t="0" r="19050" b="12858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0686"/>
                            <a:gd name="adj2" fmla="val 292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5" type="#_x0000_t62" style="position:absolute;left:0;text-align:left;margin-left:145.1pt;margin-top: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" adj="8492,74015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BF66CF6">
                <wp:simplePos x="0" y="0"/>
                <wp:positionH relativeFrom="margin">
                  <wp:posOffset>4090670</wp:posOffset>
                </wp:positionH>
                <wp:positionV relativeFrom="paragraph">
                  <wp:posOffset>229870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18.1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0CF723B2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ZHG8g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MC6m0aQ8Wll2OHeIWfqBeMtva6g62+ID/fEQRfDoMCWDHfwEdJA7ais&#10;LEalcT9ev0U9GHCQQJFhMxXYf98QByWXnzWM/rQ3GMRVli6D4RgGA7muZNWV6I1aGmhdmCdAlY5R&#10;P8jjUTijnmGJLmJUEBFNITYADO54WYZ6Y8IapnyxSGqwviwJN/rR0ug8Ehyn6Gn/TJxtRj7Arrg1&#10;xy1GZmng6sqcdKOlNotNMKIKUXjis7nA6oPTi93avSet05/J/Cc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P02Rxv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54CE64A0">
            <wp:extent cx="3749125" cy="2811844"/>
            <wp:effectExtent l="11430" t="26670" r="15240" b="152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84D216" w14:textId="25586623" w:rsidR="00516C59" w:rsidRDefault="00516C59" w:rsidP="00516C59">
      <w:pPr>
        <w:jc w:val="center"/>
        <w:rPr>
          <w:lang w:val="es-PE"/>
        </w:rPr>
      </w:pPr>
    </w:p>
    <w:p w14:paraId="492511DB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6F3240" wp14:editId="64E77FB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101084127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71A2C" w14:textId="08EB58F0" w:rsidR="00AE0092" w:rsidRDefault="00AE0092" w:rsidP="00AE0092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645853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F3240" id="_x0000_s1048" type="#_x0000_t62" style="position:absolute;left:0;text-align:left;margin-left:5.6pt;margin-top:48.1pt;width:73.5pt;height:38.2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3D871A2C" w14:textId="08EB58F0" w:rsidR="00AE0092" w:rsidRDefault="00AE0092" w:rsidP="00AE0092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645853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201C623C" wp14:editId="253747E8">
            <wp:extent cx="3749125" cy="2811843"/>
            <wp:effectExtent l="11430" t="26670" r="15240" b="15240"/>
            <wp:docPr id="689978149" name="Imagen 68997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8149" name="Imagen 6899781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ADE65" w14:textId="7EE6E45C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cercana a la SED </w:t>
      </w:r>
      <w:r w:rsidR="00242FDE">
        <w:rPr>
          <w:rFonts w:ascii="Arial" w:hAnsi="Arial" w:cs="Arial"/>
          <w:sz w:val="22"/>
          <w:szCs w:val="22"/>
          <w:lang w:val="es-PE" w:eastAsia="es-PE"/>
        </w:rPr>
        <w:t>${sed}</w:t>
      </w:r>
    </w:p>
    <w:p w14:paraId="3DA29F62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2C95283" w14:textId="77777777" w:rsidR="00AE0092" w:rsidRDefault="00AE0092" w:rsidP="00AE009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7ED1ADA1" w14:textId="41DF0F3D" w:rsidR="00516C59" w:rsidRDefault="00516C59" w:rsidP="00967D37">
      <w:pPr>
        <w:jc w:val="center"/>
        <w:rPr>
          <w:lang w:val="es-PE"/>
        </w:rPr>
      </w:pPr>
    </w:p>
    <w:p w14:paraId="2378331E" w14:textId="77777777" w:rsidR="00242FDE" w:rsidRDefault="00242FDE" w:rsidP="00967D37">
      <w:pPr>
        <w:jc w:val="center"/>
        <w:rPr>
          <w:lang w:val="es-PE"/>
        </w:rPr>
      </w:pPr>
    </w:p>
    <w:p w14:paraId="082545BB" w14:textId="77777777" w:rsidR="00242FDE" w:rsidRPr="00242FDE" w:rsidRDefault="00242FDE" w:rsidP="00242FDE">
      <w:pPr>
        <w:jc w:val="center"/>
        <w:rPr>
          <w:lang w:val="es-CL"/>
        </w:rPr>
      </w:pPr>
      <w:r w:rsidRPr="00242FDE">
        <w:rPr>
          <w:lang w:val="es-CL"/>
        </w:rPr>
        <w:t>${</w:t>
      </w:r>
      <w:proofErr w:type="spellStart"/>
      <w:r w:rsidRPr="00242FDE">
        <w:rPr>
          <w:lang w:val="es-CL"/>
        </w:rPr>
        <w:t>bloque_fotos</w:t>
      </w:r>
      <w:proofErr w:type="spellEnd"/>
      <w:r w:rsidRPr="00242FDE">
        <w:rPr>
          <w:lang w:val="es-CL"/>
        </w:rPr>
        <w:t>}</w:t>
      </w:r>
    </w:p>
    <w:p w14:paraId="18F0D9EC" w14:textId="77777777" w:rsidR="00242FDE" w:rsidRPr="00242FDE" w:rsidRDefault="00242FDE" w:rsidP="00242FDE">
      <w:pPr>
        <w:jc w:val="center"/>
        <w:rPr>
          <w:lang w:val="es-CL"/>
        </w:rPr>
      </w:pPr>
    </w:p>
    <w:p w14:paraId="6AE4F50B" w14:textId="77777777" w:rsidR="00242FDE" w:rsidRPr="00242FDE" w:rsidRDefault="00242FDE" w:rsidP="00242FDE">
      <w:pPr>
        <w:jc w:val="center"/>
        <w:rPr>
          <w:lang w:val="es-ES_tradnl"/>
        </w:rPr>
      </w:pPr>
      <w:r w:rsidRPr="00242FDE">
        <w:rPr>
          <w:lang w:val="es-ES_tradnl"/>
        </w:rPr>
        <w:t>${foto}</w:t>
      </w:r>
    </w:p>
    <w:p w14:paraId="6C999DAE" w14:textId="77777777" w:rsidR="00242FDE" w:rsidRPr="00242FDE" w:rsidRDefault="00242FDE" w:rsidP="00242FDE">
      <w:pPr>
        <w:jc w:val="center"/>
        <w:rPr>
          <w:lang w:val="es-ES_tradnl"/>
        </w:rPr>
      </w:pPr>
    </w:p>
    <w:p w14:paraId="5C43119F" w14:textId="77777777" w:rsidR="00242FDE" w:rsidRPr="00242FDE" w:rsidRDefault="00242FDE" w:rsidP="00242FDE">
      <w:pPr>
        <w:jc w:val="center"/>
        <w:rPr>
          <w:lang w:val="es-CL"/>
        </w:rPr>
      </w:pPr>
      <w:r w:rsidRPr="00242FDE">
        <w:rPr>
          <w:lang w:val="es-CL"/>
        </w:rPr>
        <w:t>${/</w:t>
      </w:r>
      <w:proofErr w:type="spellStart"/>
      <w:r w:rsidRPr="00242FDE">
        <w:rPr>
          <w:lang w:val="es-CL"/>
        </w:rPr>
        <w:t>bloque_fotos</w:t>
      </w:r>
      <w:proofErr w:type="spellEnd"/>
      <w:r w:rsidRPr="00242FDE">
        <w:rPr>
          <w:lang w:val="es-CL"/>
        </w:rPr>
        <w:t>}</w:t>
      </w:r>
    </w:p>
    <w:p w14:paraId="1407F2E1" w14:textId="77777777" w:rsidR="00242FDE" w:rsidRPr="00242FDE" w:rsidRDefault="00242FDE" w:rsidP="00242FDE">
      <w:pPr>
        <w:jc w:val="center"/>
        <w:rPr>
          <w:lang w:val="es-ES_tradnl"/>
        </w:rPr>
      </w:pPr>
    </w:p>
    <w:p w14:paraId="2537423C" w14:textId="77777777" w:rsidR="00242FDE" w:rsidRDefault="00242FDE" w:rsidP="00967D37">
      <w:pPr>
        <w:jc w:val="center"/>
        <w:rPr>
          <w:lang w:val="es-PE"/>
        </w:rPr>
      </w:pPr>
    </w:p>
    <w:sectPr w:rsidR="00242FDE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854348" w14:textId="77777777" w:rsidR="00A93BBA" w:rsidRDefault="00A93BBA">
      <w:r>
        <w:separator/>
      </w:r>
    </w:p>
  </w:endnote>
  <w:endnote w:type="continuationSeparator" w:id="0">
    <w:p w14:paraId="0E21771E" w14:textId="77777777" w:rsidR="00A93BBA" w:rsidRDefault="00A93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76817CDE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0E7E7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BD6290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D3C0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F4734" w:rsidRPr="00CF473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F0542" w14:textId="77777777" w:rsidR="00A93BBA" w:rsidRDefault="00A93BBA">
      <w:r>
        <w:separator/>
      </w:r>
    </w:p>
  </w:footnote>
  <w:footnote w:type="continuationSeparator" w:id="0">
    <w:p w14:paraId="23836795" w14:textId="77777777" w:rsidR="00A93BBA" w:rsidRDefault="00A93B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151440837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57937091" name="Imagen 5793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477508003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1776511052" name="Imagen 1776511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81" type="#_x0000_t75" style="width:931.9pt;height:593.6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815730471">
    <w:abstractNumId w:val="1"/>
  </w:num>
  <w:num w:numId="35" w16cid:durableId="1939239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29E8"/>
    <w:rsid w:val="000E3196"/>
    <w:rsid w:val="000E35EB"/>
    <w:rsid w:val="000E3BC4"/>
    <w:rsid w:val="000E4EDD"/>
    <w:rsid w:val="000E7696"/>
    <w:rsid w:val="000E7E7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24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FDE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780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0E68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179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51BC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6BF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6E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2B0E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404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3BBA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092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3FA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378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4734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3C0E"/>
    <w:rsid w:val="00ED5640"/>
    <w:rsid w:val="00ED5E19"/>
    <w:rsid w:val="00ED659F"/>
    <w:rsid w:val="00ED7469"/>
    <w:rsid w:val="00EE0314"/>
    <w:rsid w:val="00EE0BBC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E0092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F47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CF47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623</TotalTime>
  <Pages>10</Pages>
  <Words>630</Words>
  <Characters>3630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47</cp:revision>
  <cp:lastPrinted>2025-05-11T02:26:00Z</cp:lastPrinted>
  <dcterms:created xsi:type="dcterms:W3CDTF">2025-03-27T15:46:00Z</dcterms:created>
  <dcterms:modified xsi:type="dcterms:W3CDTF">2025-09-17T16:21:00Z</dcterms:modified>
</cp:coreProperties>
</file>
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194404" w:rsidRPr="00AC65A7" w14:paraId="604F9AC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27CF58" w14:textId="3B3B9E4B" w:rsidR="00194404" w:rsidRPr="008B22A2" w:rsidRDefault="00194404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8B22A2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8B22A2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B4A669F" w14:textId="7FAFD453" w:rsidR="00194404" w:rsidRPr="008B22A2" w:rsidRDefault="00194404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194404" w:rsidRPr="00D057EA" w14:paraId="35A8FCC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8F1CD42" w14:textId="67D1F411" w:rsidR="00194404" w:rsidRPr="008B22A2" w:rsidRDefault="00194404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8B22A2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8B22A2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8B22A2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8B22A2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F5C5EAE" w14:textId="7BBED8EB" w:rsidR="00194404" w:rsidRPr="008B22A2" w:rsidRDefault="00194404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8B22A2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03421" w:rsidRPr="008B22A2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903421" w:rsidRPr="008B22A2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194404" w:rsidRPr="005924FF" w14:paraId="758AB6A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EF6F1CE" w14:textId="51724356" w:rsidR="00194404" w:rsidRPr="008B22A2" w:rsidRDefault="00194404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8B22A2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8B22A2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903421" w:rsidRPr="008B22A2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52A7418E" w14:textId="6D53DD76" w:rsidR="00194404" w:rsidRPr="008B22A2" w:rsidRDefault="00194404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194404" w:rsidRPr="00D057EA" w14:paraId="3F844662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58D3AB8" w14:textId="0860E235" w:rsidR="00194404" w:rsidRPr="008B22A2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8B22A2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8B22A2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903421" w:rsidRPr="008B22A2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903421" w:rsidRPr="008B22A2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61284F9" w14:textId="614CDD93" w:rsidR="00194404" w:rsidRPr="008B22A2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8B22A2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194404" w:rsidRPr="00D057EA" w14:paraId="1519A35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08CF63E" w14:textId="5A8D1710" w:rsidR="00194404" w:rsidRPr="008B22A2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0952BD" w:rsidRPr="008B22A2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52BD" w:rsidRPr="008B22A2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0952BD" w:rsidRPr="008B22A2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4ACF7DCB" w14:textId="6704AFB9" w:rsidR="00194404" w:rsidRPr="008B22A2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0952BD" w:rsidRPr="008B22A2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52BD" w:rsidRPr="008B22A2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0952BD" w:rsidRPr="008B22A2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</w:p>
        </w:tc>
      </w:tr>
      <w:tr w:rsidR="00194404" w:rsidRPr="00D057EA" w14:paraId="4EFDD61D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9C5591" w14:textId="39E1B9EB" w:rsidR="00194404" w:rsidRPr="008B22A2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6F8B530C" w14:textId="1E3D7489" w:rsidR="00194404" w:rsidRPr="008B22A2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194404" w:rsidRPr="00D057EA" w14:paraId="138131A9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7B0BFFF5" w14:textId="77777777" w:rsidR="00194404" w:rsidRPr="0036419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166749A6" w14:textId="3C931BAF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0952BD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0952BD" w:rsidRPr="000952BD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0952BD" w:rsidRPr="000952BD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0952BD" w:rsidRPr="000952BD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0952BD">
              <w:rPr>
                <w:rFonts w:ascii="Tahoma" w:hAnsi="Tahoma" w:cs="Tahoma"/>
                <w:b/>
                <w:sz w:val="20"/>
                <w:szCs w:val="20"/>
              </w:rPr>
              <w:t>.</w:t>
            </w:r>
            <w:r w:rsidR="00431016" w:rsidRPr="00431016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194404" w:rsidRPr="00D057EA" w14:paraId="5E05FD9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5E5AD764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194404" w:rsidRPr="00D057EA" w14:paraId="0D261F17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6DEFAD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5349507C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3EA18B1A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5662270E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0E813049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194404" w:rsidRPr="00D057EA" w14:paraId="1A6A3CFA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A835C2C" w14:textId="77777777" w:rsidR="00194404" w:rsidRDefault="00194404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6C73BAE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ED63597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AD2BD7E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1BC6A3C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4444329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9D13AAF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AC52DA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97556F5" w14:textId="77777777" w:rsidR="00194404" w:rsidRDefault="00194404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4595AF13" w14:textId="77777777" w:rsidR="00194404" w:rsidRPr="004D6D99" w:rsidRDefault="00194404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194404" w:rsidRPr="00D057EA" w14:paraId="42766096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8B20AD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1562FD8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194404" w:rsidRPr="00D057EA" w14:paraId="6B5D79D9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526442A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194404" w:rsidRPr="008B22A2" w14:paraId="510BFBF0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C1865BA" w14:textId="77777777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016EA682" w14:textId="77777777" w:rsidR="00431016" w:rsidRPr="008B22A2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4F037FFD" w14:textId="15B5FB19" w:rsidR="00194404" w:rsidRPr="008B22A2" w:rsidRDefault="00431016" w:rsidP="0043101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</w:t>
            </w:r>
          </w:p>
          <w:p w14:paraId="5451EAA5" w14:textId="77777777" w:rsidR="00194404" w:rsidRPr="008B22A2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0A756E95" w14:textId="77777777" w:rsidR="00194404" w:rsidRPr="008B22A2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65A39EB2" w14:textId="1480BF12" w:rsidR="00431016" w:rsidRPr="008B22A2" w:rsidRDefault="00431016" w:rsidP="0043101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</w:t>
            </w:r>
          </w:p>
        </w:tc>
      </w:tr>
      <w:tr w:rsidR="00194404" w:rsidRPr="00D057EA" w14:paraId="5545992D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53CD07E5" w14:textId="126761C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0952BD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0952B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="000952B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="00431016" w:rsidRPr="00431016">
              <w:rPr>
                <w:rFonts w:ascii="Tahoma" w:hAnsi="Tahoma" w:cs="Tahoma"/>
                <w:noProof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7BB4B0A2" w14:textId="1F7AF509" w:rsidR="00194404" w:rsidRPr="00D057EA" w:rsidRDefault="000952B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5DE92BE3" w14:textId="4ACF387E" w:rsidR="00194404" w:rsidRPr="00D057EA" w:rsidRDefault="000952B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6A123AE5" w14:textId="77777777" w:rsidR="00194404" w:rsidRPr="000D1C0E" w:rsidRDefault="00194404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586A6471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194404" w:rsidRPr="00695BF4" w14:paraId="0453776A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049C298E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75F2F2A4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194404" w:rsidRPr="00695BF4" w14:paraId="7621230D" w14:textId="77777777" w:rsidTr="00585B28">
        <w:trPr>
          <w:trHeight w:val="244"/>
        </w:trPr>
        <w:tc>
          <w:tcPr>
            <w:tcW w:w="2122" w:type="pct"/>
          </w:tcPr>
          <w:p w14:paraId="1118DE79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021B8DF2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194404" w:rsidRPr="00695BF4" w14:paraId="5D72E1B4" w14:textId="77777777" w:rsidTr="007926BE">
        <w:trPr>
          <w:trHeight w:val="90"/>
        </w:trPr>
        <w:tc>
          <w:tcPr>
            <w:tcW w:w="2122" w:type="pct"/>
          </w:tcPr>
          <w:p w14:paraId="704A9505" w14:textId="4989411D" w:rsidR="00194404" w:rsidRPr="0073346F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4A449B">
              <w:rPr>
                <w:rFonts w:ascii="Tahoma" w:hAnsi="Tahoma" w:cs="Tahoma"/>
                <w:spacing w:val="-4"/>
                <w:sz w:val="18"/>
                <w:szCs w:val="18"/>
              </w:rPr>
              <w:t>Axel C</w:t>
            </w:r>
            <w:r w:rsidR="000244F3">
              <w:rPr>
                <w:rFonts w:ascii="Tahoma" w:hAnsi="Tahoma" w:cs="Tahoma"/>
                <w:spacing w:val="-4"/>
                <w:sz w:val="18"/>
                <w:szCs w:val="18"/>
              </w:rPr>
              <w:t>ruz</w:t>
            </w:r>
          </w:p>
        </w:tc>
        <w:tc>
          <w:tcPr>
            <w:tcW w:w="2878" w:type="pct"/>
          </w:tcPr>
          <w:p w14:paraId="7843D5ED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194404" w:rsidRPr="00695BF4" w14:paraId="56FE3E43" w14:textId="77777777" w:rsidTr="007926BE">
        <w:trPr>
          <w:trHeight w:val="90"/>
        </w:trPr>
        <w:tc>
          <w:tcPr>
            <w:tcW w:w="2122" w:type="pct"/>
          </w:tcPr>
          <w:p w14:paraId="1B4992EE" w14:textId="3E25247D" w:rsidR="00194404" w:rsidRPr="0073346F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70967472" w14:textId="77777777" w:rsidR="00194404" w:rsidRPr="00695BF4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72A76C2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194404" w:rsidRPr="00695BF4" w14:paraId="0007A52F" w14:textId="77777777" w:rsidTr="00431016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1BEBF50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623A22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01063C5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FD05FD8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27F9D529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36734AC1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431016" w:rsidRPr="00695BF4" w14:paraId="227A5F6D" w14:textId="77777777" w:rsidTr="00431016">
        <w:tc>
          <w:tcPr>
            <w:tcW w:w="931" w:type="pct"/>
            <w:vAlign w:val="center"/>
          </w:tcPr>
          <w:p w14:paraId="4058B219" w14:textId="63EB6973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 xml:space="preserve">Pinza </w:t>
            </w:r>
            <w:proofErr w:type="spellStart"/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25B54180" w14:textId="05EBF5A8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MULTI</w:t>
            </w:r>
          </w:p>
        </w:tc>
        <w:tc>
          <w:tcPr>
            <w:tcW w:w="735" w:type="pct"/>
            <w:vAlign w:val="center"/>
          </w:tcPr>
          <w:p w14:paraId="359E9980" w14:textId="3D833BAC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PX50160</w:t>
            </w:r>
          </w:p>
        </w:tc>
        <w:tc>
          <w:tcPr>
            <w:tcW w:w="735" w:type="pct"/>
            <w:vAlign w:val="center"/>
          </w:tcPr>
          <w:p w14:paraId="2073A0B7" w14:textId="6876A971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24/03/2025</w:t>
            </w:r>
          </w:p>
        </w:tc>
        <w:tc>
          <w:tcPr>
            <w:tcW w:w="916" w:type="pct"/>
            <w:vAlign w:val="center"/>
          </w:tcPr>
          <w:p w14:paraId="0EE93E76" w14:textId="1AB9B1CF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24/03/2026</w:t>
            </w:r>
          </w:p>
        </w:tc>
        <w:tc>
          <w:tcPr>
            <w:tcW w:w="810" w:type="pct"/>
            <w:vAlign w:val="center"/>
          </w:tcPr>
          <w:p w14:paraId="250DEE44" w14:textId="1BC5B905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MT-8206-2025</w:t>
            </w:r>
          </w:p>
        </w:tc>
      </w:tr>
    </w:tbl>
    <w:p w14:paraId="4BAB9F54" w14:textId="77777777" w:rsidR="0019440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120C4557" w14:textId="77777777" w:rsidR="00194404" w:rsidRDefault="00194404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7BCCDCB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7D3B5414" w14:textId="32498D88" w:rsidR="00194404" w:rsidRPr="008B22A2" w:rsidRDefault="00194404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8B22A2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Cliente solicita factibilidad de </w:t>
      </w:r>
      <w:proofErr w:type="spellStart"/>
      <w:r w:rsidRPr="008B22A2"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Pr="008B22A2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903421" w:rsidRPr="008B22A2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8B22A2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903421" w:rsidRPr="008B22A2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8B22A2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6815851D" w14:textId="2FC5E0A6" w:rsidR="00194404" w:rsidRPr="008B22A2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B22A2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903421" w:rsidRPr="008B22A2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8B22A2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A755E52" w14:textId="409EFD02" w:rsidR="00A37134" w:rsidRPr="008B22A2" w:rsidRDefault="00A37134" w:rsidP="00A37134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8B22A2">
        <w:rPr>
          <w:lang w:val="es-PE"/>
        </w:rPr>
        <w:t xml:space="preserve">Se coordino desde campo vía telefónica </w:t>
      </w:r>
      <w:r w:rsidR="005C36A5" w:rsidRPr="008B22A2">
        <w:rPr>
          <w:lang w:val="es-PE"/>
        </w:rPr>
        <w:t>${</w:t>
      </w:r>
      <w:proofErr w:type="spellStart"/>
      <w:r w:rsidR="005C36A5" w:rsidRPr="008B22A2">
        <w:rPr>
          <w:lang w:val="es-PE"/>
        </w:rPr>
        <w:t>detalle_contacto</w:t>
      </w:r>
      <w:proofErr w:type="spellEnd"/>
      <w:r w:rsidR="005C36A5" w:rsidRPr="008B22A2">
        <w:rPr>
          <w:lang w:val="es-PE"/>
        </w:rPr>
        <w:t>}.</w:t>
      </w:r>
    </w:p>
    <w:p w14:paraId="5960578E" w14:textId="77777777" w:rsidR="00194404" w:rsidRPr="008B22A2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B22A2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B22A2">
        <w:rPr>
          <w:rFonts w:ascii="Arial" w:hAnsi="Arial" w:cs="Arial"/>
          <w:sz w:val="22"/>
          <w:szCs w:val="22"/>
        </w:rPr>
        <w:t>realizó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B22A2">
        <w:rPr>
          <w:rFonts w:ascii="Arial" w:hAnsi="Arial" w:cs="Arial"/>
          <w:sz w:val="22"/>
          <w:szCs w:val="22"/>
        </w:rPr>
        <w:t>inspección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B22A2">
        <w:rPr>
          <w:rFonts w:ascii="Arial" w:hAnsi="Arial" w:cs="Arial"/>
          <w:sz w:val="22"/>
          <w:szCs w:val="22"/>
        </w:rPr>
        <w:t>acuerdo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B22A2">
        <w:rPr>
          <w:rFonts w:ascii="Arial" w:hAnsi="Arial" w:cs="Arial"/>
          <w:sz w:val="22"/>
          <w:szCs w:val="22"/>
        </w:rPr>
        <w:t>información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brindada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por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el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cliente</w:t>
      </w:r>
      <w:proofErr w:type="spellEnd"/>
      <w:r w:rsidRPr="008B22A2">
        <w:rPr>
          <w:rFonts w:ascii="Arial" w:hAnsi="Arial" w:cs="Arial"/>
          <w:sz w:val="22"/>
          <w:szCs w:val="22"/>
        </w:rPr>
        <w:t>.</w:t>
      </w:r>
    </w:p>
    <w:p w14:paraId="600BDB4B" w14:textId="6279DA67" w:rsidR="00194404" w:rsidRPr="008B22A2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B22A2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B22A2">
        <w:rPr>
          <w:rFonts w:ascii="Arial" w:hAnsi="Arial" w:cs="Arial"/>
          <w:sz w:val="22"/>
          <w:szCs w:val="22"/>
        </w:rPr>
        <w:t>verifico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en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8B22A2">
        <w:rPr>
          <w:rFonts w:ascii="Arial" w:hAnsi="Arial" w:cs="Arial"/>
          <w:sz w:val="22"/>
          <w:szCs w:val="22"/>
        </w:rPr>
        <w:t>técnicamente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factible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atender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el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8B22A2">
        <w:rPr>
          <w:rFonts w:ascii="Arial" w:hAnsi="Arial" w:cs="Arial"/>
          <w:sz w:val="22"/>
          <w:szCs w:val="22"/>
        </w:rPr>
        <w:t>suministro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en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B22A2">
        <w:rPr>
          <w:rFonts w:ascii="Arial" w:hAnsi="Arial" w:cs="Arial"/>
          <w:sz w:val="22"/>
          <w:szCs w:val="22"/>
        </w:rPr>
        <w:t>ubicación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al pie del poste BT #</w:t>
      </w:r>
      <w:r w:rsidR="00903421" w:rsidRPr="008B22A2">
        <w:rPr>
          <w:rFonts w:ascii="Arial" w:hAnsi="Arial" w:cs="Arial"/>
          <w:sz w:val="22"/>
          <w:szCs w:val="22"/>
        </w:rPr>
        <w:t>${num_poste}</w:t>
      </w:r>
      <w:r w:rsidRPr="008B22A2">
        <w:rPr>
          <w:rFonts w:ascii="Arial" w:hAnsi="Arial" w:cs="Arial"/>
          <w:sz w:val="22"/>
          <w:szCs w:val="22"/>
        </w:rPr>
        <w:t>.</w:t>
      </w:r>
    </w:p>
    <w:p w14:paraId="41E8BDFD" w14:textId="77777777" w:rsidR="00194404" w:rsidRPr="008B22A2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B22A2">
        <w:rPr>
          <w:rFonts w:ascii="Arial" w:hAnsi="Arial" w:cs="Arial"/>
          <w:sz w:val="22"/>
          <w:szCs w:val="22"/>
        </w:rPr>
        <w:t xml:space="preserve">Para </w:t>
      </w:r>
      <w:proofErr w:type="spellStart"/>
      <w:r w:rsidRPr="008B22A2">
        <w:rPr>
          <w:rFonts w:ascii="Arial" w:hAnsi="Arial" w:cs="Arial"/>
          <w:sz w:val="22"/>
          <w:szCs w:val="22"/>
        </w:rPr>
        <w:t>el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análisis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se ha </w:t>
      </w:r>
      <w:proofErr w:type="spellStart"/>
      <w:r w:rsidRPr="008B22A2">
        <w:rPr>
          <w:rFonts w:ascii="Arial" w:hAnsi="Arial" w:cs="Arial"/>
          <w:sz w:val="22"/>
          <w:szCs w:val="22"/>
        </w:rPr>
        <w:t>considerado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el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100% de la </w:t>
      </w:r>
      <w:proofErr w:type="spellStart"/>
      <w:r w:rsidRPr="008B22A2">
        <w:rPr>
          <w:rFonts w:ascii="Arial" w:hAnsi="Arial" w:cs="Arial"/>
          <w:sz w:val="22"/>
          <w:szCs w:val="22"/>
        </w:rPr>
        <w:t>carga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solicitada</w:t>
      </w:r>
      <w:proofErr w:type="spellEnd"/>
      <w:r w:rsidRPr="008B22A2">
        <w:rPr>
          <w:rFonts w:ascii="Arial" w:hAnsi="Arial" w:cs="Arial"/>
          <w:sz w:val="22"/>
          <w:szCs w:val="22"/>
        </w:rPr>
        <w:t>.</w:t>
      </w:r>
    </w:p>
    <w:p w14:paraId="18CD6269" w14:textId="72063F18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B22A2"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903421" w:rsidRPr="008B22A2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8B22A2"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el suministro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solicitado.</w:t>
      </w:r>
    </w:p>
    <w:p w14:paraId="1A452545" w14:textId="77777777" w:rsidR="00194404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9B39AB6" w14:textId="1FED7FF1" w:rsidR="00194404" w:rsidRPr="008B22A2" w:rsidRDefault="00194404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4A449B" w:rsidRPr="00A37134">
        <w:rPr>
          <w:rFonts w:ascii="Tahoma" w:hAnsi="Tahoma" w:cs="Tahoma"/>
          <w:iCs/>
          <w:sz w:val="22"/>
          <w:szCs w:val="22"/>
          <w:highlight w:val="yellow"/>
          <w:lang w:val="es-PE"/>
        </w:rPr>
        <w:t>7</w:t>
      </w:r>
      <w:r w:rsidR="00765FEE" w:rsidRPr="00A37134">
        <w:rPr>
          <w:rFonts w:ascii="Tahoma" w:hAnsi="Tahoma" w:cs="Tahoma"/>
          <w:iCs/>
          <w:sz w:val="22"/>
          <w:szCs w:val="22"/>
          <w:highlight w:val="yellow"/>
          <w:lang w:val="es-PE"/>
        </w:rPr>
        <w:t>0</w:t>
      </w:r>
      <w:r w:rsidRPr="00A37134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</w:t>
      </w:r>
      <w:r w:rsidRPr="008B22A2">
        <w:rPr>
          <w:rFonts w:ascii="Tahoma" w:hAnsi="Tahoma" w:cs="Tahoma"/>
          <w:iCs/>
          <w:sz w:val="22"/>
          <w:szCs w:val="22"/>
          <w:lang w:val="es-PE"/>
        </w:rPr>
        <w:t xml:space="preserve">la SED </w:t>
      </w:r>
      <w:r w:rsidR="00903421" w:rsidRPr="008B22A2">
        <w:rPr>
          <w:rFonts w:ascii="Tahoma" w:hAnsi="Tahoma" w:cs="Tahoma"/>
          <w:iCs/>
          <w:noProof/>
          <w:sz w:val="22"/>
          <w:szCs w:val="22"/>
          <w:lang w:val="es-PE"/>
        </w:rPr>
        <w:t>${sed}</w:t>
      </w:r>
      <w:r w:rsidRPr="008B22A2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2A431F5F" w14:textId="717395A6" w:rsidR="00194404" w:rsidRPr="008B22A2" w:rsidRDefault="00194404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B22A2">
        <w:rPr>
          <w:rFonts w:ascii="Arial" w:hAnsi="Arial" w:cs="Arial"/>
          <w:sz w:val="22"/>
          <w:szCs w:val="22"/>
        </w:rPr>
        <w:t xml:space="preserve">La </w:t>
      </w:r>
      <w:proofErr w:type="spellStart"/>
      <w:r w:rsidRPr="008B22A2">
        <w:rPr>
          <w:rFonts w:ascii="Arial" w:hAnsi="Arial" w:cs="Arial"/>
          <w:sz w:val="22"/>
          <w:szCs w:val="22"/>
        </w:rPr>
        <w:t>ubicación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8B22A2">
        <w:rPr>
          <w:rFonts w:ascii="Arial" w:hAnsi="Arial" w:cs="Arial"/>
          <w:sz w:val="22"/>
          <w:szCs w:val="22"/>
        </w:rPr>
        <w:t>predio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se </w:t>
      </w:r>
      <w:proofErr w:type="spellStart"/>
      <w:r w:rsidRPr="008B22A2">
        <w:rPr>
          <w:rFonts w:ascii="Arial" w:hAnsi="Arial" w:cs="Arial"/>
          <w:sz w:val="22"/>
          <w:szCs w:val="22"/>
        </w:rPr>
        <w:t>coordinó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con </w:t>
      </w:r>
      <w:proofErr w:type="spellStart"/>
      <w:r w:rsidRPr="008B22A2">
        <w:rPr>
          <w:rFonts w:ascii="Arial" w:hAnsi="Arial" w:cs="Arial"/>
          <w:sz w:val="22"/>
          <w:szCs w:val="22"/>
        </w:rPr>
        <w:t>e</w:t>
      </w:r>
      <w:r w:rsidRPr="008B22A2">
        <w:rPr>
          <w:rFonts w:ascii="Arial" w:hAnsi="Arial" w:cs="Arial"/>
          <w:noProof/>
          <w:sz w:val="22"/>
          <w:szCs w:val="22"/>
        </w:rPr>
        <w:t>l</w:t>
      </w:r>
      <w:proofErr w:type="spellEnd"/>
      <w:r w:rsidRPr="008B22A2">
        <w:rPr>
          <w:rFonts w:ascii="Arial" w:hAnsi="Arial" w:cs="Arial"/>
          <w:noProof/>
          <w:sz w:val="22"/>
          <w:szCs w:val="22"/>
        </w:rPr>
        <w:t xml:space="preserve"> cliente</w:t>
      </w:r>
      <w:r w:rsidRPr="008B22A2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173E86" w14:textId="77777777" w:rsidR="00194404" w:rsidRPr="00695BF4" w:rsidRDefault="00194404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2C691AA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6CF11AF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70E621C4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47AA4913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AC234E4" w14:textId="77777777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37740A9C" w14:textId="77777777" w:rsidR="00194404" w:rsidRPr="007215D2" w:rsidRDefault="00194404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9C7DF35" w14:textId="77777777" w:rsidR="00194404" w:rsidRDefault="00194404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3B90E2AF" w14:textId="337DC160" w:rsidR="00A37134" w:rsidRPr="00F02820" w:rsidRDefault="00194404" w:rsidP="00F02820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EDDD0AA" w14:textId="3B914417" w:rsidR="00F02820" w:rsidRDefault="00F02820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${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descripcion_trabajo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}</w:t>
      </w:r>
    </w:p>
    <w:p w14:paraId="3614E933" w14:textId="011507ED" w:rsidR="00194404" w:rsidRDefault="00194404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3A575752" w14:textId="77777777" w:rsidR="00194404" w:rsidRPr="00434C75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108FCBD8" w14:textId="7AE6EEE2" w:rsidR="00194404" w:rsidRDefault="00A37134" w:rsidP="004A449B">
      <w:pPr>
        <w:jc w:val="center"/>
        <w:rPr>
          <w:lang w:val="es-PE"/>
        </w:rPr>
      </w:pP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35C120" wp14:editId="585BAC83">
                <wp:simplePos x="0" y="0"/>
                <wp:positionH relativeFrom="column">
                  <wp:posOffset>185419</wp:posOffset>
                </wp:positionH>
                <wp:positionV relativeFrom="paragraph">
                  <wp:posOffset>3302000</wp:posOffset>
                </wp:positionV>
                <wp:extent cx="1590675" cy="666750"/>
                <wp:effectExtent l="0" t="0" r="714375" b="19050"/>
                <wp:wrapNone/>
                <wp:docPr id="268229959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90675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7278"/>
                            <a:gd name="adj6" fmla="val -3880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3E8FAB" w14:textId="67C71B99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  <w:p w14:paraId="364F317E" w14:textId="1431C556" w:rsidR="004A449B" w:rsidRPr="00240B9B" w:rsidRDefault="004A44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Poste #</w:t>
                            </w:r>
                            <w:r w:rsidR="00F02820">
                              <w:rPr>
                                <w:color w:val="FF0000"/>
                                <w:lang w:val="es-ES"/>
                              </w:rPr>
                              <w:t>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5C120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7" o:spid="_x0000_s1026" type="#_x0000_t48" style="position:absolute;left:0;text-align:left;margin-left:14.6pt;margin-top:260pt;width:125.25pt;height:52.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" adj="-8382,14532" fillcolor="white [3212]" strokecolor="#ed7d31 [3205]" strokeweight="1.5pt">
                <v:stroke startarrow="open"/>
                <v:textbox>
                  <w:txbxContent>
                    <w:p w14:paraId="053E8FAB" w14:textId="67C71B99" w:rsidR="00240B9B" w:rsidRDefault="00240B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  <w:p w14:paraId="364F317E" w14:textId="1431C556" w:rsidR="004A449B" w:rsidRPr="00240B9B" w:rsidRDefault="004A44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Poste #</w:t>
                      </w:r>
                      <w:r w:rsidR="00F02820">
                        <w:rPr>
                          <w:color w:val="FF0000"/>
                          <w:lang w:val="es-ES"/>
                        </w:rPr>
                        <w:t>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47FDA" wp14:editId="18F30FF6">
                <wp:simplePos x="0" y="0"/>
                <wp:positionH relativeFrom="column">
                  <wp:posOffset>3147695</wp:posOffset>
                </wp:positionH>
                <wp:positionV relativeFrom="paragraph">
                  <wp:posOffset>2730500</wp:posOffset>
                </wp:positionV>
                <wp:extent cx="1104900" cy="295275"/>
                <wp:effectExtent l="762000" t="133350" r="19050" b="28575"/>
                <wp:wrapNone/>
                <wp:docPr id="1580875572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0733"/>
                            <a:gd name="adj6" fmla="val -6670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9C842" w14:textId="433007CE" w:rsidR="00633419" w:rsidRPr="00633419" w:rsidRDefault="00633419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</w:t>
                            </w:r>
                            <w:r w:rsidR="00F02820">
                              <w:rPr>
                                <w:color w:val="FF0000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7FDA" id="Globo: línea doblada 13" o:spid="_x0000_s1027" type="#_x0000_t48" style="position:absolute;left:0;text-align:left;margin-left:247.85pt;margin-top:215pt;width:87pt;height:2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" adj="-14408,-4478" fillcolor="white [3212]" strokecolor="#ed7d31 [3205]" strokeweight="1.5pt">
                <v:stroke startarrow="open"/>
                <v:textbox>
                  <w:txbxContent>
                    <w:p w14:paraId="01E9C842" w14:textId="433007CE" w:rsidR="00633419" w:rsidRPr="00633419" w:rsidRDefault="00633419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</w:t>
                      </w:r>
                      <w:r w:rsidR="00F02820">
                        <w:rPr>
                          <w:color w:val="FF0000"/>
                          <w:lang w:val="es-ES"/>
                        </w:rPr>
                        <w:t>${llave}</w:t>
                      </w:r>
                    </w:p>
                  </w:txbxContent>
                </v:textbox>
              </v:shape>
            </w:pict>
          </mc:Fallback>
        </mc:AlternateContent>
      </w:r>
      <w:r w:rsidR="00C66014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839582" wp14:editId="563CDA37">
                <wp:simplePos x="0" y="0"/>
                <wp:positionH relativeFrom="column">
                  <wp:posOffset>2709545</wp:posOffset>
                </wp:positionH>
                <wp:positionV relativeFrom="paragraph">
                  <wp:posOffset>313690</wp:posOffset>
                </wp:positionV>
                <wp:extent cx="714375" cy="447675"/>
                <wp:effectExtent l="1028700" t="0" r="28575" b="142875"/>
                <wp:wrapNone/>
                <wp:docPr id="159536825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15792"/>
                            <a:gd name="adj6" fmla="val -13778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B0578" w14:textId="19ED079B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Sed </w:t>
                            </w:r>
                            <w:r w:rsidR="00F02820">
                              <w:rPr>
                                <w:color w:val="FF0000"/>
                              </w:rPr>
                              <w:t>${</w:t>
                            </w:r>
                            <w:proofErr w:type="spellStart"/>
                            <w:r w:rsidR="00F02820">
                              <w:rPr>
                                <w:color w:val="FF0000"/>
                              </w:rPr>
                              <w:t>sed</w:t>
                            </w:r>
                            <w:proofErr w:type="spellEnd"/>
                            <w:r w:rsidR="00F02820">
                              <w:rPr>
                                <w:color w:val="FF0000"/>
                              </w:rPr>
                              <w:t>}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9582" id="Globo: línea doblada 3" o:spid="_x0000_s1028" type="#_x0000_t48" style="position:absolute;left:0;text-align:left;margin-left:213.35pt;margin-top:24.7pt;width:56.25pt;height:3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" adj="-29761,25011" fillcolor="white [3212]" strokecolor="#ed7d31 [3205]" strokeweight="1.5pt">
                <v:stroke startarrow="open"/>
                <v:textbox>
                  <w:txbxContent>
                    <w:p w14:paraId="586B0578" w14:textId="19ED079B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Sed </w:t>
                      </w:r>
                      <w:r w:rsidR="00F02820">
                        <w:rPr>
                          <w:color w:val="FF0000"/>
                        </w:rPr>
                        <w:t>${</w:t>
                      </w:r>
                      <w:proofErr w:type="spellStart"/>
                      <w:r w:rsidR="00F02820">
                        <w:rPr>
                          <w:color w:val="FF0000"/>
                        </w:rPr>
                        <w:t>sed</w:t>
                      </w:r>
                      <w:proofErr w:type="spellEnd"/>
                      <w:r w:rsidR="00F02820">
                        <w:rPr>
                          <w:color w:val="FF0000"/>
                        </w:rPr>
                        <w:t>}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A449B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849EF" wp14:editId="1987AF5B">
                <wp:simplePos x="0" y="0"/>
                <wp:positionH relativeFrom="column">
                  <wp:posOffset>4081145</wp:posOffset>
                </wp:positionH>
                <wp:positionV relativeFrom="paragraph">
                  <wp:posOffset>4076065</wp:posOffset>
                </wp:positionV>
                <wp:extent cx="828675" cy="504825"/>
                <wp:effectExtent l="514350" t="361950" r="28575" b="28575"/>
                <wp:wrapNone/>
                <wp:docPr id="149453820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62972"/>
                            <a:gd name="adj6" fmla="val -5630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92CBE" w14:textId="65CA3986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solicitanteco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49EF" id="_x0000_s1029" type="#_x0000_t48" style="position:absolute;left:0;text-align:left;margin-left:321.35pt;margin-top:320.95pt;width:65.25pt;height:3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" adj="-12162,-13602" fillcolor="white [3212]" strokecolor="#ed7d31 [3205]" strokeweight="1.5pt">
                <v:stroke startarrow="open"/>
                <v:textbox>
                  <w:txbxContent>
                    <w:p w14:paraId="1B392CBE" w14:textId="65CA3986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solicitanteco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4A44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6E1738" wp14:editId="2261168F">
                <wp:simplePos x="0" y="0"/>
                <wp:positionH relativeFrom="column">
                  <wp:posOffset>3281045</wp:posOffset>
                </wp:positionH>
                <wp:positionV relativeFrom="paragraph">
                  <wp:posOffset>3361690</wp:posOffset>
                </wp:positionV>
                <wp:extent cx="276225" cy="390525"/>
                <wp:effectExtent l="0" t="0" r="28575" b="28575"/>
                <wp:wrapNone/>
                <wp:docPr id="365324196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D9332" id="Rectángulo 19" o:spid="_x0000_s1026" style="position:absolute;margin-left:258.35pt;margin-top:264.7pt;width:21.75pt;height:30.7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" fillcolor="white [3212]" strokecolor="red" strokeweight="1pt"/>
            </w:pict>
          </mc:Fallback>
        </mc:AlternateContent>
      </w:r>
      <w:r w:rsidR="004A44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66DDC83" wp14:editId="01BE6657">
                <wp:simplePos x="0" y="0"/>
                <wp:positionH relativeFrom="column">
                  <wp:posOffset>2471420</wp:posOffset>
                </wp:positionH>
                <wp:positionV relativeFrom="paragraph">
                  <wp:posOffset>3475990</wp:posOffset>
                </wp:positionV>
                <wp:extent cx="809625" cy="200025"/>
                <wp:effectExtent l="0" t="0" r="9525" b="28575"/>
                <wp:wrapNone/>
                <wp:docPr id="389536655" name="Conector: 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9625" cy="200025"/>
                        </a:xfrm>
                        <a:prstGeom prst="bentConnector3">
                          <a:avLst>
                            <a:gd name="adj1" fmla="val 1765"/>
                          </a:avLst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8D42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8" o:spid="_x0000_s1026" type="#_x0000_t34" style="position:absolute;margin-left:194.6pt;margin-top:273.7pt;width:63.75pt;height:15.75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" adj="381" strokecolor="#a5a5a5 [2092]" strokeweight=".5pt"/>
            </w:pict>
          </mc:Fallback>
        </mc:AlternateContent>
      </w:r>
      <w:r w:rsidR="004A44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DEC1F9E" wp14:editId="7112FBCA">
                <wp:simplePos x="0" y="0"/>
                <wp:positionH relativeFrom="column">
                  <wp:posOffset>2471420</wp:posOffset>
                </wp:positionH>
                <wp:positionV relativeFrom="paragraph">
                  <wp:posOffset>3199765</wp:posOffset>
                </wp:positionV>
                <wp:extent cx="809625" cy="161925"/>
                <wp:effectExtent l="0" t="0" r="9525" b="28575"/>
                <wp:wrapNone/>
                <wp:docPr id="2066787453" name="Conector: angula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625" cy="161925"/>
                        </a:xfrm>
                        <a:prstGeom prst="bentConnector3">
                          <a:avLst>
                            <a:gd name="adj1" fmla="val 588"/>
                          </a:avLst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43162" id="Conector: angular 17" o:spid="_x0000_s1026" type="#_x0000_t34" style="position:absolute;margin-left:194.6pt;margin-top:251.95pt;width:63.75pt;height:12.7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" adj="127" strokecolor="#a5a5a5 [2092]" strokeweight=".5pt"/>
            </w:pict>
          </mc:Fallback>
        </mc:AlternateContent>
      </w:r>
      <w:r w:rsidR="00765FEE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44773B" wp14:editId="3F287BB4">
                <wp:simplePos x="0" y="0"/>
                <wp:positionH relativeFrom="column">
                  <wp:posOffset>1776094</wp:posOffset>
                </wp:positionH>
                <wp:positionV relativeFrom="paragraph">
                  <wp:posOffset>1399540</wp:posOffset>
                </wp:positionV>
                <wp:extent cx="428625" cy="45719"/>
                <wp:effectExtent l="38100" t="57150" r="0" b="107315"/>
                <wp:wrapNone/>
                <wp:docPr id="13051237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45719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C6BF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39.85pt;margin-top:110.2pt;width:33.75pt;height:3.6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" strokecolor="black [3200]" strokeweight="1.5pt">
                <v:stroke endarrow="open"/>
              </v:shape>
            </w:pict>
          </mc:Fallback>
        </mc:AlternateContent>
      </w:r>
      <w:r w:rsidR="00194404" w:rsidRPr="00C82BA8">
        <w:rPr>
          <w:noProof/>
          <w:lang w:val="es-PE"/>
        </w:rPr>
        <w:drawing>
          <wp:inline distT="0" distB="0" distL="0" distR="0" wp14:anchorId="76B0FBA4" wp14:editId="3CF39864">
            <wp:extent cx="4873461" cy="5219700"/>
            <wp:effectExtent l="19050" t="19050" r="22860" b="190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747" cy="52414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E399" w14:textId="77777777" w:rsidR="00194404" w:rsidRDefault="00194404" w:rsidP="00A77321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4CA76562" w14:textId="77777777" w:rsidR="00194404" w:rsidRPr="00E9592E" w:rsidRDefault="00194404" w:rsidP="00E4108A">
      <w:pPr>
        <w:rPr>
          <w:lang w:val="es-PE"/>
        </w:rPr>
      </w:pPr>
    </w:p>
    <w:p w14:paraId="4CE943BB" w14:textId="77777777" w:rsidR="00194404" w:rsidRDefault="00194404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2BD842B0" w14:textId="77777777" w:rsidR="00194404" w:rsidRDefault="00194404" w:rsidP="004F5F97">
      <w:pPr>
        <w:rPr>
          <w:sz w:val="18"/>
          <w:szCs w:val="18"/>
          <w:lang w:val="es-PE"/>
        </w:rPr>
      </w:pPr>
    </w:p>
    <w:p w14:paraId="2283270A" w14:textId="0861839F" w:rsidR="00194404" w:rsidRDefault="00194404" w:rsidP="005318EA">
      <w:pPr>
        <w:jc w:val="center"/>
        <w:rPr>
          <w:sz w:val="18"/>
          <w:szCs w:val="18"/>
        </w:rPr>
      </w:pPr>
    </w:p>
    <w:p w14:paraId="4E301750" w14:textId="36CDF3F9" w:rsidR="00972776" w:rsidRDefault="00194404" w:rsidP="00972776">
      <w:pPr>
        <w:rPr>
          <w:lang w:val="es-PE"/>
        </w:rPr>
      </w:pPr>
      <w:r>
        <w:rPr>
          <w:sz w:val="18"/>
          <w:szCs w:val="18"/>
        </w:rPr>
        <w:br w:type="page"/>
      </w:r>
      <w:r w:rsidR="0097277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95F1A0" wp14:editId="028A6411">
                <wp:simplePos x="0" y="0"/>
                <wp:positionH relativeFrom="column">
                  <wp:posOffset>2728595</wp:posOffset>
                </wp:positionH>
                <wp:positionV relativeFrom="paragraph">
                  <wp:posOffset>3087370</wp:posOffset>
                </wp:positionV>
                <wp:extent cx="828675" cy="504825"/>
                <wp:effectExtent l="1028700" t="152400" r="28575" b="28575"/>
                <wp:wrapNone/>
                <wp:docPr id="82987074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5802"/>
                            <a:gd name="adj6" fmla="val -1174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49E4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F1A0" id="Globo: línea doblada 15" o:spid="_x0000_s1030" type="#_x0000_t48" style="position:absolute;margin-left:214.85pt;margin-top:243.1pt;width:65.25pt;height:3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" adj="-25376,-3413" fillcolor="white [3212]" strokecolor="#ffc000 [3207]" strokeweight="1.5pt">
                <v:stroke startarrow="open"/>
                <v:textbox>
                  <w:txbxContent>
                    <w:p w14:paraId="026349E4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4CE00180" wp14:editId="1A2DA8CE">
            <wp:extent cx="5800805" cy="4705350"/>
            <wp:effectExtent l="19050" t="19050" r="28575" b="19050"/>
            <wp:docPr id="1573505426" name="Imagen 157350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5426" name="Imagen 15735054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611" cy="4713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B2BAD" w14:textId="03C7E4DD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2FC74B50" w14:textId="77777777" w:rsidR="00972776" w:rsidRPr="00E9592E" w:rsidRDefault="00972776" w:rsidP="00972776">
      <w:pPr>
        <w:rPr>
          <w:lang w:val="es-PE"/>
        </w:rPr>
      </w:pPr>
    </w:p>
    <w:p w14:paraId="0BA11023" w14:textId="1EDF0D7D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3CF4BA8C" w14:textId="77777777" w:rsidR="00972776" w:rsidRDefault="00972776" w:rsidP="00972776">
      <w:pPr>
        <w:rPr>
          <w:sz w:val="18"/>
          <w:szCs w:val="18"/>
          <w:lang w:val="es-PE"/>
        </w:rPr>
      </w:pPr>
    </w:p>
    <w:p w14:paraId="1C7D80F4" w14:textId="13A570AB" w:rsidR="00194404" w:rsidRDefault="00194404">
      <w:pPr>
        <w:rPr>
          <w:sz w:val="18"/>
          <w:szCs w:val="18"/>
        </w:rPr>
      </w:pPr>
    </w:p>
    <w:p w14:paraId="2A7AB2AB" w14:textId="77777777" w:rsidR="00972776" w:rsidRDefault="00972776">
      <w:pPr>
        <w:rPr>
          <w:sz w:val="18"/>
          <w:szCs w:val="18"/>
        </w:rPr>
      </w:pPr>
    </w:p>
    <w:p w14:paraId="2C289A52" w14:textId="4B8483DC" w:rsidR="00972776" w:rsidRDefault="00C66014" w:rsidP="00972776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82ED7" wp14:editId="6F29F7E7">
                <wp:simplePos x="0" y="0"/>
                <wp:positionH relativeFrom="column">
                  <wp:posOffset>892809</wp:posOffset>
                </wp:positionH>
                <wp:positionV relativeFrom="paragraph">
                  <wp:posOffset>1581786</wp:posOffset>
                </wp:positionV>
                <wp:extent cx="2698750" cy="695325"/>
                <wp:effectExtent l="0" t="666750" r="0" b="676275"/>
                <wp:wrapNone/>
                <wp:docPr id="58748859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455109">
                          <a:off x="0" y="0"/>
                          <a:ext cx="26987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9DAAD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 xml:space="preserve">ZONA DE CONCESIÓN </w:t>
                            </w:r>
                          </w:p>
                          <w:p w14:paraId="35770041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PLUZ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82ED7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31" type="#_x0000_t202" style="position:absolute;margin-left:70.3pt;margin-top:124.55pt;width:212.5pt;height:54.75pt;rotation:-2342793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" filled="f" stroked="f" strokeweight=".5pt">
                <v:textbox>
                  <w:txbxContent>
                    <w:p w14:paraId="5BE9DAAD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 xml:space="preserve">ZONA DE CONCESIÓN </w:t>
                      </w:r>
                    </w:p>
                    <w:p w14:paraId="35770041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1F4C7E" wp14:editId="49BB8B98">
                <wp:simplePos x="0" y="0"/>
                <wp:positionH relativeFrom="column">
                  <wp:posOffset>2623820</wp:posOffset>
                </wp:positionH>
                <wp:positionV relativeFrom="paragraph">
                  <wp:posOffset>3744595</wp:posOffset>
                </wp:positionV>
                <wp:extent cx="857250" cy="504825"/>
                <wp:effectExtent l="723900" t="0" r="19050" b="28575"/>
                <wp:wrapNone/>
                <wp:docPr id="1201528385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046"/>
                            <a:gd name="adj6" fmla="val -8120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6434E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4C7E" id="Globo: línea doblada 16" o:spid="_x0000_s1032" type="#_x0000_t48" style="position:absolute;margin-left:206.6pt;margin-top:294.85pt;width:67.5pt;height:3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" adj="-17541,4330" fillcolor="white [3212]" strokecolor="#ffc000 [3207]" strokeweight="1.5pt">
                <v:stroke startarrow="open"/>
                <v:textbox>
                  <w:txbxContent>
                    <w:p w14:paraId="55C6434E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8938EE" wp14:editId="407DD7B6">
                <wp:simplePos x="0" y="0"/>
                <wp:positionH relativeFrom="column">
                  <wp:posOffset>2747645</wp:posOffset>
                </wp:positionH>
                <wp:positionV relativeFrom="paragraph">
                  <wp:posOffset>1839595</wp:posOffset>
                </wp:positionV>
                <wp:extent cx="1047750" cy="628650"/>
                <wp:effectExtent l="0" t="0" r="590550" b="95250"/>
                <wp:wrapNone/>
                <wp:docPr id="1271248142" name="Globo: línea dob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582"/>
                            <a:gd name="adj6" fmla="val -500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9C093" w14:textId="77777777" w:rsidR="00972776" w:rsidRDefault="00972776" w:rsidP="0097277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38EE" id="Globo: línea doblada 17" o:spid="_x0000_s1033" type="#_x0000_t48" style="position:absolute;margin-left:216.35pt;margin-top:144.85pt;width:82.5pt;height:49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" adj="-10814,22806" fillcolor="white [3212]" strokecolor="red" strokeweight="1.5pt">
                <v:stroke startarrow="open"/>
                <v:textbox>
                  <w:txbxContent>
                    <w:p w14:paraId="5559C093" w14:textId="77777777" w:rsidR="00972776" w:rsidRDefault="00972776" w:rsidP="0097277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6F602E1A" wp14:editId="72D6ADC4">
            <wp:extent cx="5369918" cy="4937442"/>
            <wp:effectExtent l="19050" t="19050" r="21590" b="15875"/>
            <wp:docPr id="416373594" name="Imagen 41637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3594" name="Imagen 4163735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49374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50F1C" w14:textId="39568A89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 CONCESIÓN DE PLUZ ENERGÍA</w:t>
      </w:r>
    </w:p>
    <w:p w14:paraId="39117E6A" w14:textId="77777777" w:rsidR="00972776" w:rsidRPr="00E9592E" w:rsidRDefault="00972776" w:rsidP="00972776">
      <w:pPr>
        <w:rPr>
          <w:lang w:val="es-PE"/>
        </w:rPr>
      </w:pPr>
    </w:p>
    <w:p w14:paraId="6F2B68CB" w14:textId="4329BA04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</w:t>
      </w:r>
    </w:p>
    <w:p w14:paraId="676F1940" w14:textId="77777777" w:rsidR="00972776" w:rsidRDefault="00972776">
      <w:pPr>
        <w:rPr>
          <w:sz w:val="18"/>
          <w:szCs w:val="18"/>
        </w:rPr>
      </w:pPr>
    </w:p>
    <w:p w14:paraId="15C8CDB6" w14:textId="77777777" w:rsidR="00194404" w:rsidRPr="00695BF4" w:rsidRDefault="00194404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699CDC8F" w14:textId="609BFC47" w:rsidR="00A37134" w:rsidRPr="00F02820" w:rsidRDefault="00F02820" w:rsidP="00A37134">
      <w:pPr>
        <w:pStyle w:val="Prrafodelista"/>
        <w:numPr>
          <w:ilvl w:val="0"/>
          <w:numId w:val="24"/>
        </w:numPr>
        <w:jc w:val="both"/>
        <w:rPr>
          <w:color w:val="000000" w:themeColor="text1"/>
          <w:sz w:val="22"/>
          <w:szCs w:val="22"/>
          <w:lang w:val="es-PE" w:eastAsia="es-PE"/>
        </w:rPr>
      </w:pPr>
      <w:r w:rsidRPr="00F02820">
        <w:rPr>
          <w:noProof/>
          <w:color w:val="000000" w:themeColor="text1"/>
          <w:sz w:val="22"/>
          <w:szCs w:val="22"/>
        </w:rPr>
        <w:t>${descripcion_trabajo}</w:t>
      </w:r>
    </w:p>
    <w:p w14:paraId="2C5F461B" w14:textId="77777777" w:rsidR="00DA2C8E" w:rsidRDefault="00DA2C8E" w:rsidP="00DA2C8E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A37134"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  <w:t>Solicitante deberá presentar permiso de la municipalidad para la instalación de murete en la vía pública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34D7A06F" w14:textId="77777777" w:rsidR="00194404" w:rsidRDefault="00194404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4F329A24" w14:textId="77777777" w:rsidR="00194404" w:rsidRPr="00695BF4" w:rsidRDefault="00194404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63502C6B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15C500CE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41BCA2F2" w14:textId="77777777" w:rsidR="00194404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05A8516B" w14:textId="0D73384A" w:rsidR="00194404" w:rsidRDefault="00194404" w:rsidP="00AD07B2">
      <w:pP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  <w: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  <w:lastRenderedPageBreak/>
        <w:t>Panel Fotográfico</w:t>
      </w:r>
    </w:p>
    <w:p w14:paraId="25482441" w14:textId="77777777" w:rsidR="00194404" w:rsidRPr="008A42A2" w:rsidRDefault="00194404" w:rsidP="00886007">
      <w:pPr>
        <w:jc w:val="center"/>
        <w:rPr>
          <w:rFonts w:ascii="Arial" w:hAnsi="Arial" w:cs="Arial"/>
          <w:lang w:val="es-PE" w:eastAsia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A1EA0" wp14:editId="3A822F4E">
                <wp:simplePos x="0" y="0"/>
                <wp:positionH relativeFrom="margin">
                  <wp:posOffset>3061970</wp:posOffset>
                </wp:positionH>
                <wp:positionV relativeFrom="paragraph">
                  <wp:posOffset>389255</wp:posOffset>
                </wp:positionV>
                <wp:extent cx="1188085" cy="542925"/>
                <wp:effectExtent l="0" t="0" r="12065" b="466725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542925"/>
                        </a:xfrm>
                        <a:prstGeom prst="wedgeRectCallout">
                          <a:avLst>
                            <a:gd name="adj1" fmla="val -31564"/>
                            <a:gd name="adj2" fmla="val 1231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73D62" w14:textId="29200FB4" w:rsidR="00194404" w:rsidRPr="00063551" w:rsidRDefault="00194404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  <w:r w:rsidR="00DA2C8E">
                              <w:rPr>
                                <w:sz w:val="20"/>
                                <w:szCs w:val="20"/>
                                <w:lang w:val="es-PE"/>
                              </w:rPr>
                              <w:t xml:space="preserve"> SE ENCUENTRA EN EL INTERIOR</w:t>
                            </w:r>
                          </w:p>
                          <w:p w14:paraId="32BA7D9E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3771E5E6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A1E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4" type="#_x0000_t61" style="position:absolute;left:0;text-align:left;margin-left:241.1pt;margin-top:30.65pt;width:93.55pt;height:42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" adj="3982,37390" fillcolor="white [3212]" strokecolor="red" strokeweight="1pt">
                <v:textbox>
                  <w:txbxContent>
                    <w:p w14:paraId="0AB73D62" w14:textId="29200FB4" w:rsidR="00194404" w:rsidRPr="00063551" w:rsidRDefault="00194404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  <w:r w:rsidR="00DA2C8E">
                        <w:rPr>
                          <w:sz w:val="20"/>
                          <w:szCs w:val="20"/>
                          <w:lang w:val="es-PE"/>
                        </w:rPr>
                        <w:t xml:space="preserve"> SE ENCUENTRA EN EL INTERIOR</w:t>
                      </w:r>
                    </w:p>
                    <w:p w14:paraId="32BA7D9E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3771E5E6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6007">
        <w:t xml:space="preserve"> </w:t>
      </w:r>
      <w:r>
        <w:rPr>
          <w:noProof/>
        </w:rPr>
        <w:drawing>
          <wp:inline distT="0" distB="0" distL="0" distR="0" wp14:anchorId="7C20F27D" wp14:editId="6061388B">
            <wp:extent cx="3780000" cy="2835000"/>
            <wp:effectExtent l="15240" t="22860" r="26670" b="2667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80000" cy="2835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395C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2DB6983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0F9448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5C7AA45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DBD2C3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315770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AF419F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93D324" w14:textId="77777777" w:rsidR="00194404" w:rsidRDefault="00194404" w:rsidP="00B06772">
      <w:pPr>
        <w:jc w:val="center"/>
      </w:pPr>
    </w:p>
    <w:p w14:paraId="4671FE62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E38BE36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1E5D179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A1B6BE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24AB915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AB586F" w14:textId="5BE8886F" w:rsidR="00194404" w:rsidRDefault="00A3713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7D02D4B" wp14:editId="107217D7">
                <wp:simplePos x="0" y="0"/>
                <wp:positionH relativeFrom="column">
                  <wp:posOffset>3947795</wp:posOffset>
                </wp:positionH>
                <wp:positionV relativeFrom="paragraph">
                  <wp:posOffset>953770</wp:posOffset>
                </wp:positionV>
                <wp:extent cx="1228725" cy="295275"/>
                <wp:effectExtent l="895350" t="0" r="28575" b="390525"/>
                <wp:wrapNone/>
                <wp:docPr id="1127524011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5013"/>
                            <a:gd name="adj6" fmla="val -6904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665482" w14:textId="71D34D8F" w:rsidR="00DA2C8E" w:rsidRDefault="00935F7E" w:rsidP="00DA2C8E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2D4B" id="Globo: línea doblada 20" o:spid="_x0000_s1035" type="#_x0000_t48" style="position:absolute;left:0;text-align:left;margin-left:310.85pt;margin-top:75.1pt;width:96.75pt;height:23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" adj="-14913,44283" fillcolor="white [3212]" strokecolor="#ffc000 [3207]" strokeweight="1.5pt">
                <v:stroke startarrow="open"/>
                <v:textbox>
                  <w:txbxContent>
                    <w:p w14:paraId="78665482" w14:textId="71D34D8F" w:rsidR="00DA2C8E" w:rsidRDefault="00935F7E" w:rsidP="00DA2C8E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A2C8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EAE7B8" wp14:editId="288E2FD5">
                <wp:simplePos x="0" y="0"/>
                <wp:positionH relativeFrom="column">
                  <wp:posOffset>2252345</wp:posOffset>
                </wp:positionH>
                <wp:positionV relativeFrom="paragraph">
                  <wp:posOffset>3335019</wp:posOffset>
                </wp:positionV>
                <wp:extent cx="1743075" cy="790575"/>
                <wp:effectExtent l="876300" t="438150" r="28575" b="28575"/>
                <wp:wrapNone/>
                <wp:docPr id="1305776401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7905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1371"/>
                            <a:gd name="adj6" fmla="val -4827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C822F8" w14:textId="2BD7F685" w:rsidR="00633419" w:rsidRDefault="00633419" w:rsidP="00633419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Predio del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se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encuentra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en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el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interior del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pasaje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común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proofErr w:type="gramStart"/>
                            <w:r w:rsidR="00DA2C8E">
                              <w:rPr>
                                <w:color w:val="FF0000"/>
                              </w:rPr>
                              <w:t>a</w:t>
                            </w:r>
                            <w:proofErr w:type="gram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DA2C8E" w:rsidRPr="00A37134">
                              <w:rPr>
                                <w:color w:val="FF0000"/>
                                <w:highlight w:val="yellow"/>
                              </w:rPr>
                              <w:t>18.5m</w:t>
                            </w:r>
                            <w:r w:rsidR="00DA2C8E">
                              <w:rPr>
                                <w:color w:val="FF0000"/>
                              </w:rPr>
                              <w:t xml:space="preserve"> del ingreso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E7B8" id="Globo: línea doblada 14" o:spid="_x0000_s1036" type="#_x0000_t48" style="position:absolute;left:0;text-align:left;margin-left:177.35pt;margin-top:262.6pt;width:137.25pt;height:62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" adj="-10428,-11096" fillcolor="white [3212]" strokecolor="#ed7d31 [3205]" strokeweight="1.5pt">
                <v:stroke startarrow="open"/>
                <v:textbox>
                  <w:txbxContent>
                    <w:p w14:paraId="65C822F8" w14:textId="2BD7F685" w:rsidR="00633419" w:rsidRDefault="00633419" w:rsidP="00633419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 w:rsidR="00DA2C8E">
                        <w:rPr>
                          <w:color w:val="FF0000"/>
                        </w:rPr>
                        <w:t>Solicitante</w:t>
                      </w:r>
                      <w:proofErr w:type="spellEnd"/>
                      <w:r w:rsidR="00DA2C8E">
                        <w:rPr>
                          <w:color w:val="FF0000"/>
                        </w:rPr>
                        <w:t xml:space="preserve"> se </w:t>
                      </w:r>
                      <w:proofErr w:type="spellStart"/>
                      <w:r w:rsidR="00DA2C8E">
                        <w:rPr>
                          <w:color w:val="FF0000"/>
                        </w:rPr>
                        <w:t>encuentra</w:t>
                      </w:r>
                      <w:proofErr w:type="spellEnd"/>
                      <w:r w:rsidR="00DA2C8E">
                        <w:rPr>
                          <w:color w:val="FF0000"/>
                        </w:rPr>
                        <w:t xml:space="preserve"> </w:t>
                      </w:r>
                      <w:proofErr w:type="spellStart"/>
                      <w:r w:rsidR="00DA2C8E">
                        <w:rPr>
                          <w:color w:val="FF0000"/>
                        </w:rPr>
                        <w:t>en</w:t>
                      </w:r>
                      <w:proofErr w:type="spellEnd"/>
                      <w:r w:rsidR="00DA2C8E">
                        <w:rPr>
                          <w:color w:val="FF0000"/>
                        </w:rPr>
                        <w:t xml:space="preserve"> </w:t>
                      </w:r>
                      <w:proofErr w:type="spellStart"/>
                      <w:r w:rsidR="00DA2C8E">
                        <w:rPr>
                          <w:color w:val="FF0000"/>
                        </w:rPr>
                        <w:t>el</w:t>
                      </w:r>
                      <w:proofErr w:type="spellEnd"/>
                      <w:r w:rsidR="00DA2C8E">
                        <w:rPr>
                          <w:color w:val="FF0000"/>
                        </w:rPr>
                        <w:t xml:space="preserve"> interior del </w:t>
                      </w:r>
                      <w:proofErr w:type="spellStart"/>
                      <w:r w:rsidR="00DA2C8E">
                        <w:rPr>
                          <w:color w:val="FF0000"/>
                        </w:rPr>
                        <w:t>pasaje</w:t>
                      </w:r>
                      <w:proofErr w:type="spellEnd"/>
                      <w:r w:rsidR="00DA2C8E">
                        <w:rPr>
                          <w:color w:val="FF0000"/>
                        </w:rPr>
                        <w:t xml:space="preserve"> </w:t>
                      </w:r>
                      <w:proofErr w:type="spellStart"/>
                      <w:r w:rsidR="00DA2C8E">
                        <w:rPr>
                          <w:color w:val="FF0000"/>
                        </w:rPr>
                        <w:t>común</w:t>
                      </w:r>
                      <w:proofErr w:type="spellEnd"/>
                      <w:r w:rsidR="00DA2C8E">
                        <w:rPr>
                          <w:color w:val="FF0000"/>
                        </w:rPr>
                        <w:t xml:space="preserve"> </w:t>
                      </w:r>
                      <w:proofErr w:type="gramStart"/>
                      <w:r w:rsidR="00DA2C8E">
                        <w:rPr>
                          <w:color w:val="FF0000"/>
                        </w:rPr>
                        <w:t>a</w:t>
                      </w:r>
                      <w:proofErr w:type="gramEnd"/>
                      <w:r w:rsidR="00DA2C8E">
                        <w:rPr>
                          <w:color w:val="FF0000"/>
                        </w:rPr>
                        <w:t xml:space="preserve"> </w:t>
                      </w:r>
                      <w:r w:rsidR="00DA2C8E" w:rsidRPr="00A37134">
                        <w:rPr>
                          <w:color w:val="FF0000"/>
                          <w:highlight w:val="yellow"/>
                        </w:rPr>
                        <w:t>18.5m</w:t>
                      </w:r>
                      <w:r w:rsidR="00DA2C8E">
                        <w:rPr>
                          <w:color w:val="FF0000"/>
                        </w:rPr>
                        <w:t xml:space="preserve"> del ingreso</w:t>
                      </w:r>
                    </w:p>
                  </w:txbxContent>
                </v:textbox>
              </v:shape>
            </w:pict>
          </mc:Fallback>
        </mc:AlternateContent>
      </w:r>
      <w:r w:rsidR="00DA2C8E" w:rsidRPr="00DA2C8E">
        <w:rPr>
          <w:lang w:val="es-ES" w:eastAsia="es-ES"/>
        </w:rPr>
        <w:t xml:space="preserve"> </w:t>
      </w:r>
      <w:r w:rsidR="00194404">
        <w:rPr>
          <w:noProof/>
        </w:rPr>
        <w:drawing>
          <wp:inline distT="0" distB="0" distL="0" distR="0" wp14:anchorId="556DE791" wp14:editId="1A80F5C5">
            <wp:extent cx="5588001" cy="4191000"/>
            <wp:effectExtent l="19050" t="19050" r="12700" b="190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34" cy="4191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C7344" w14:textId="7E35D148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76DF2">
        <w:rPr>
          <w:rFonts w:ascii="Arial" w:hAnsi="Arial" w:cs="Arial"/>
          <w:sz w:val="22"/>
          <w:szCs w:val="22"/>
          <w:lang w:val="es-PE" w:eastAsia="es-PE"/>
        </w:rPr>
        <w:t>DEL PASAJE AL PREDIO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DEL CLIENTE</w:t>
      </w:r>
      <w:r w:rsidR="00DA2C8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328EC27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9C7CD2A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168DF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51F29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D33516" w14:textId="77777777" w:rsidR="00194404" w:rsidRDefault="00194404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CA85E5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238F9AB" w14:textId="77777777" w:rsidR="00194404" w:rsidRDefault="00194404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2ECECD8B" w14:textId="77777777" w:rsidR="00194404" w:rsidRDefault="00194404">
      <w:pPr>
        <w:rPr>
          <w:lang w:val="es-PE"/>
        </w:rPr>
      </w:pPr>
      <w:r>
        <w:rPr>
          <w:lang w:val="es-PE"/>
        </w:rPr>
        <w:br w:type="page"/>
      </w:r>
    </w:p>
    <w:p w14:paraId="05132AD1" w14:textId="5113F9B7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65FB0E9" wp14:editId="26E7E0B6">
                <wp:simplePos x="0" y="0"/>
                <wp:positionH relativeFrom="column">
                  <wp:posOffset>1728470</wp:posOffset>
                </wp:positionH>
                <wp:positionV relativeFrom="paragraph">
                  <wp:posOffset>77470</wp:posOffset>
                </wp:positionV>
                <wp:extent cx="1209675" cy="295275"/>
                <wp:effectExtent l="0" t="0" r="904875" b="238125"/>
                <wp:wrapNone/>
                <wp:docPr id="652791382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9675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3400"/>
                            <a:gd name="adj6" fmla="val -6768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333DB" w14:textId="24A09EE0" w:rsidR="00A37134" w:rsidRDefault="00935F7E" w:rsidP="00A3713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4EB6ACE7" w14:textId="7BA81ED1" w:rsidR="00ED5EBD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B0E9" id="_x0000_s1037" type="#_x0000_t48" style="position:absolute;left:0;text-align:left;margin-left:136.1pt;margin-top:6.1pt;width:95.25pt;height:23.25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" adj="-14619,33134" fillcolor="white [3212]" strokecolor="#ffc000 [3207]" strokeweight="1.5pt">
                <v:stroke startarrow="open"/>
                <v:textbox>
                  <w:txbxContent>
                    <w:p w14:paraId="7BB333DB" w14:textId="24A09EE0" w:rsidR="00A37134" w:rsidRDefault="00935F7E" w:rsidP="00A3713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4EB6ACE7" w14:textId="7BA81ED1" w:rsidR="00ED5EBD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65B438" wp14:editId="7AB6397D">
                <wp:simplePos x="0" y="0"/>
                <wp:positionH relativeFrom="column">
                  <wp:posOffset>3642995</wp:posOffset>
                </wp:positionH>
                <wp:positionV relativeFrom="paragraph">
                  <wp:posOffset>2372996</wp:posOffset>
                </wp:positionV>
                <wp:extent cx="45719" cy="1021080"/>
                <wp:effectExtent l="0" t="0" r="12065" b="26670"/>
                <wp:wrapNone/>
                <wp:docPr id="1960445591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210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1594B" id="Rectángulo 22" o:spid="_x0000_s1026" style="position:absolute;margin-left:286.85pt;margin-top:186.85pt;width:3.6pt;height:80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" fillcolor="#c45911 [2405]" strokecolor="#c45911 [2405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C1F30A" wp14:editId="668DD4AC">
                <wp:simplePos x="0" y="0"/>
                <wp:positionH relativeFrom="column">
                  <wp:posOffset>3575685</wp:posOffset>
                </wp:positionH>
                <wp:positionV relativeFrom="paragraph">
                  <wp:posOffset>3392170</wp:posOffset>
                </wp:positionV>
                <wp:extent cx="180975" cy="697865"/>
                <wp:effectExtent l="0" t="0" r="28575" b="26035"/>
                <wp:wrapNone/>
                <wp:docPr id="1313568707" name="Cub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0975" cy="697865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87AD1C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21" o:spid="_x0000_s1026" type="#_x0000_t16" style="position:absolute;margin-left:281.55pt;margin-top:267.1pt;width:14.25pt;height:54.9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" fillcolor="red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13F2DE" wp14:editId="34A42D4F">
                <wp:simplePos x="0" y="0"/>
                <wp:positionH relativeFrom="column">
                  <wp:posOffset>1943100</wp:posOffset>
                </wp:positionH>
                <wp:positionV relativeFrom="paragraph">
                  <wp:posOffset>553720</wp:posOffset>
                </wp:positionV>
                <wp:extent cx="887730" cy="666750"/>
                <wp:effectExtent l="0" t="0" r="807720" b="1390650"/>
                <wp:wrapNone/>
                <wp:docPr id="41259045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7730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00047"/>
                            <a:gd name="adj6" fmla="val -8207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67B26" w14:textId="77777777" w:rsidR="00ED5EBD" w:rsidRPr="00DA2C8E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2DE" id="Globo: línea doblada 23" o:spid="_x0000_s1038" type="#_x0000_t48" style="position:absolute;left:0;text-align:left;margin-left:153pt;margin-top:43.6pt;width:69.9pt;height:5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" adj="-17728,64810" fillcolor="white [3212]" strokecolor="#ffc000 [3207]" strokeweight="1.5pt">
                <v:stroke startarrow="open"/>
                <v:textbox>
                  <w:txbxContent>
                    <w:p w14:paraId="78467B26" w14:textId="77777777" w:rsidR="00ED5EBD" w:rsidRPr="00DA2C8E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EC22D9" wp14:editId="08F63AFD">
            <wp:extent cx="4775200" cy="3581400"/>
            <wp:effectExtent l="25400" t="12700" r="12700" b="12700"/>
            <wp:docPr id="1382078756" name="Imagen 13820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56" name="Imagen 13820787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80164" cy="35851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E3A37" w14:textId="59A72AB2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UBICACIÓN DEL MURETE PROYECTADO PARA EL SUMINISTRO NUEVO.</w:t>
      </w:r>
    </w:p>
    <w:p w14:paraId="3D17E5DF" w14:textId="77777777" w:rsidR="00ED5EBD" w:rsidRDefault="00ED5EBD">
      <w:pPr>
        <w:rPr>
          <w:lang w:val="es-PE"/>
        </w:rPr>
      </w:pPr>
    </w:p>
    <w:p w14:paraId="4DEA6248" w14:textId="77777777" w:rsidR="00ED5EBD" w:rsidRDefault="00ED5EBD" w:rsidP="00ED5EB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4DC8B64F" w14:textId="77777777" w:rsidR="00ED5EBD" w:rsidRDefault="00ED5EBD">
      <w:pPr>
        <w:rPr>
          <w:lang w:val="es-PE"/>
        </w:rPr>
      </w:pPr>
    </w:p>
    <w:p w14:paraId="29DAA289" w14:textId="77777777" w:rsidR="00ED5EBD" w:rsidRDefault="00ED5EBD">
      <w:pPr>
        <w:rPr>
          <w:lang w:val="es-PE"/>
        </w:rPr>
      </w:pPr>
    </w:p>
    <w:p w14:paraId="0ED3C283" w14:textId="77777777" w:rsidR="00ED5EBD" w:rsidRDefault="00ED5EBD">
      <w:pPr>
        <w:rPr>
          <w:lang w:val="es-PE"/>
        </w:rPr>
      </w:pPr>
    </w:p>
    <w:p w14:paraId="7AA773D2" w14:textId="77777777" w:rsidR="00ED5EBD" w:rsidRDefault="00ED5EBD">
      <w:pPr>
        <w:rPr>
          <w:lang w:val="es-PE"/>
        </w:rPr>
      </w:pPr>
    </w:p>
    <w:p w14:paraId="4EB01EB8" w14:textId="03BD2FB0" w:rsidR="00194404" w:rsidRDefault="00371D97" w:rsidP="00967D3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646238" wp14:editId="6A264BDA">
                <wp:simplePos x="0" y="0"/>
                <wp:positionH relativeFrom="column">
                  <wp:posOffset>814070</wp:posOffset>
                </wp:positionH>
                <wp:positionV relativeFrom="paragraph">
                  <wp:posOffset>363220</wp:posOffset>
                </wp:positionV>
                <wp:extent cx="1203325" cy="314325"/>
                <wp:effectExtent l="0" t="0" r="758825" b="161925"/>
                <wp:wrapNone/>
                <wp:docPr id="841384849" name="Globo: línea dobl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3325" cy="3143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9481"/>
                            <a:gd name="adj6" fmla="val -5741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F19DD3" w14:textId="0EE01262" w:rsidR="00371D97" w:rsidRDefault="00935F7E" w:rsidP="00371D9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1E18DA48" w14:textId="71B56506" w:rsidR="007E6F8F" w:rsidRDefault="007E6F8F" w:rsidP="007E6F8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6238" id="Globo: línea doblada 21" o:spid="_x0000_s1039" type="#_x0000_t48" style="position:absolute;left:0;text-align:left;margin-left:64.1pt;margin-top:28.6pt;width:94.75pt;height:24.7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" adj="-12401,27968" fillcolor="white [3212]" strokecolor="#ed7d31 [3205]" strokeweight="1.5pt">
                <v:stroke startarrow="open"/>
                <v:textbox>
                  <w:txbxContent>
                    <w:p w14:paraId="56F19DD3" w14:textId="0EE01262" w:rsidR="00371D97" w:rsidRDefault="00935F7E" w:rsidP="00371D9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1E18DA48" w14:textId="71B56506" w:rsidR="007E6F8F" w:rsidRDefault="007E6F8F" w:rsidP="007E6F8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A2C8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81BC77" wp14:editId="59747F02">
                <wp:simplePos x="0" y="0"/>
                <wp:positionH relativeFrom="column">
                  <wp:posOffset>3290570</wp:posOffset>
                </wp:positionH>
                <wp:positionV relativeFrom="paragraph">
                  <wp:posOffset>858520</wp:posOffset>
                </wp:positionV>
                <wp:extent cx="1304290" cy="838200"/>
                <wp:effectExtent l="0" t="0" r="715010" b="1123950"/>
                <wp:wrapNone/>
                <wp:docPr id="1683467032" name="Globo: línea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04290" cy="838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26586"/>
                            <a:gd name="adj6" fmla="val -4956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00B0F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7D18F" w14:textId="21D9B5AA" w:rsidR="00633419" w:rsidRPr="00FA0B6D" w:rsidRDefault="00DA2C8E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Medidor en donde se realizo la toma de tensión: </w:t>
                            </w:r>
                            <w:r w:rsidRPr="00371D97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221.2V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BC77" id="Globo: línea doblada 19" o:spid="_x0000_s1040" type="#_x0000_t48" style="position:absolute;left:0;text-align:left;margin-left:259.1pt;margin-top:67.6pt;width:102.7pt;height:66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" adj="-10706,48943" fillcolor="white [3212]" strokecolor="#00b0f0" strokeweight="1.5pt">
                <v:stroke startarrow="open"/>
                <v:textbox>
                  <w:txbxContent>
                    <w:p w14:paraId="4427D18F" w14:textId="21D9B5AA" w:rsidR="00633419" w:rsidRPr="00FA0B6D" w:rsidRDefault="00DA2C8E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Medidor en donde se realizo la toma de tensión: </w:t>
                      </w:r>
                      <w:r w:rsidRPr="00371D97">
                        <w:rPr>
                          <w:color w:val="FF0000"/>
                          <w:highlight w:val="yellow"/>
                          <w:lang w:val="es-ES"/>
                        </w:rPr>
                        <w:t>221.2V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4404">
        <w:rPr>
          <w:noProof/>
        </w:rPr>
        <w:drawing>
          <wp:inline distT="0" distB="0" distL="0" distR="0" wp14:anchorId="28D3F8BF" wp14:editId="03C3C8AD">
            <wp:extent cx="5172075" cy="3879056"/>
            <wp:effectExtent l="19050" t="19050" r="9525" b="266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696" cy="389452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4EC9" w14:textId="2FC001AD" w:rsidR="00194404" w:rsidRDefault="00633419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ED5EBD">
        <w:rPr>
          <w:rFonts w:ascii="Arial" w:hAnsi="Arial" w:cs="Arial"/>
          <w:sz w:val="22"/>
          <w:szCs w:val="22"/>
          <w:lang w:val="es-PE" w:eastAsia="es-PE"/>
        </w:rPr>
        <w:t>MEDIDOR DONDE SE HIZO LA TOMA DE TENSIÓN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28B65BF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F328F5" w14:textId="1D87248D" w:rsidR="00194404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491F56F" wp14:editId="7DFD9180">
            <wp:extent cx="2627630" cy="1970722"/>
            <wp:effectExtent l="23812" t="14288" r="25083" b="25082"/>
            <wp:docPr id="1876613299" name="Imagen 187661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3299" name="Imagen 187661329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40368" cy="19802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1695C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15AA76" w14:textId="7B6C1F66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371D97">
        <w:rPr>
          <w:rFonts w:ascii="Arial" w:hAnsi="Arial" w:cs="Arial"/>
          <w:sz w:val="22"/>
          <w:szCs w:val="22"/>
          <w:highlight w:val="yellow"/>
          <w:lang w:val="es-PE" w:eastAsia="es-PE"/>
        </w:rPr>
        <w:t>TOMA DE TENSIÓN A LAS 4:56. P.M. DEL 04 ABRIL 2025</w:t>
      </w:r>
    </w:p>
    <w:p w14:paraId="4504E724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977467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7962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8586DE2" w14:textId="022A6D71" w:rsidR="00935F7E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0B5298C" w14:textId="77777777" w:rsidR="00935F7E" w:rsidRDefault="00935F7E">
      <w:pPr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br w:type="page"/>
      </w:r>
    </w:p>
    <w:p w14:paraId="47F91C44" w14:textId="77777777" w:rsidR="00935F7E" w:rsidRPr="008B22A2" w:rsidRDefault="00935F7E" w:rsidP="00935F7E">
      <w:pPr>
        <w:tabs>
          <w:tab w:val="left" w:pos="6240"/>
        </w:tabs>
        <w:jc w:val="center"/>
        <w:rPr>
          <w:lang w:val="es-CL"/>
        </w:rPr>
      </w:pPr>
      <w:r w:rsidRPr="008B22A2">
        <w:rPr>
          <w:lang w:val="es-CL"/>
        </w:rPr>
        <w:lastRenderedPageBreak/>
        <w:t>${</w:t>
      </w:r>
      <w:proofErr w:type="spellStart"/>
      <w:r w:rsidRPr="008B22A2">
        <w:rPr>
          <w:lang w:val="es-CL"/>
        </w:rPr>
        <w:t>bloque_fotos</w:t>
      </w:r>
      <w:proofErr w:type="spellEnd"/>
      <w:r w:rsidRPr="008B22A2">
        <w:rPr>
          <w:lang w:val="es-CL"/>
        </w:rPr>
        <w:t>}</w:t>
      </w:r>
    </w:p>
    <w:p w14:paraId="3ABE3AE3" w14:textId="77777777" w:rsidR="00935F7E" w:rsidRPr="008B22A2" w:rsidRDefault="00935F7E" w:rsidP="00935F7E">
      <w:pPr>
        <w:tabs>
          <w:tab w:val="left" w:pos="6240"/>
        </w:tabs>
        <w:jc w:val="center"/>
        <w:rPr>
          <w:lang w:val="es-CL"/>
        </w:rPr>
      </w:pPr>
    </w:p>
    <w:p w14:paraId="2EE5FCAB" w14:textId="77777777" w:rsidR="00935F7E" w:rsidRPr="008B22A2" w:rsidRDefault="00935F7E" w:rsidP="00935F7E">
      <w:pPr>
        <w:tabs>
          <w:tab w:val="left" w:pos="6240"/>
        </w:tabs>
        <w:jc w:val="center"/>
        <w:rPr>
          <w:noProof/>
        </w:rPr>
      </w:pPr>
      <w:r w:rsidRPr="008B22A2">
        <w:rPr>
          <w:noProof/>
        </w:rPr>
        <w:t>${foto}</w:t>
      </w:r>
    </w:p>
    <w:p w14:paraId="481AFCAB" w14:textId="77777777" w:rsidR="00935F7E" w:rsidRPr="008B22A2" w:rsidRDefault="00935F7E" w:rsidP="00935F7E">
      <w:pPr>
        <w:tabs>
          <w:tab w:val="left" w:pos="6240"/>
        </w:tabs>
        <w:jc w:val="center"/>
        <w:rPr>
          <w:noProof/>
        </w:rPr>
      </w:pPr>
    </w:p>
    <w:p w14:paraId="4E5C1013" w14:textId="77777777" w:rsidR="00935F7E" w:rsidRPr="007172CA" w:rsidRDefault="00935F7E" w:rsidP="00935F7E">
      <w:pPr>
        <w:tabs>
          <w:tab w:val="left" w:pos="1087"/>
        </w:tabs>
        <w:jc w:val="center"/>
        <w:rPr>
          <w:lang w:val="es-CL"/>
        </w:rPr>
      </w:pPr>
      <w:r w:rsidRPr="008B22A2">
        <w:rPr>
          <w:lang w:val="es-CL"/>
        </w:rPr>
        <w:t>${/</w:t>
      </w:r>
      <w:proofErr w:type="spellStart"/>
      <w:r w:rsidRPr="008B22A2">
        <w:rPr>
          <w:lang w:val="es-CL"/>
        </w:rPr>
        <w:t>bloque_fotos</w:t>
      </w:r>
      <w:proofErr w:type="spellEnd"/>
      <w:r w:rsidRPr="008B22A2">
        <w:rPr>
          <w:lang w:val="es-CL"/>
        </w:rPr>
        <w:t>}</w:t>
      </w:r>
    </w:p>
    <w:p w14:paraId="3CE18E95" w14:textId="77777777" w:rsidR="00935F7E" w:rsidRPr="005D26F9" w:rsidRDefault="00935F7E" w:rsidP="00935F7E">
      <w:pPr>
        <w:jc w:val="center"/>
      </w:pPr>
    </w:p>
    <w:p w14:paraId="0DBC0C24" w14:textId="77777777" w:rsidR="00194404" w:rsidRDefault="00194404" w:rsidP="00935F7E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194404" w:rsidSect="00194404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AF9D90" w14:textId="77777777" w:rsidR="00E63E5D" w:rsidRDefault="00E63E5D">
      <w:r>
        <w:separator/>
      </w:r>
    </w:p>
  </w:endnote>
  <w:endnote w:type="continuationSeparator" w:id="0">
    <w:p w14:paraId="5BB492E1" w14:textId="77777777" w:rsidR="00E63E5D" w:rsidRDefault="00E63E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0581D94" w14:textId="77777777" w:rsidTr="003A236D">
      <w:tc>
        <w:tcPr>
          <w:tcW w:w="1719" w:type="pct"/>
        </w:tcPr>
        <w:p w14:paraId="520EBE42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AA5D3DA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66BD1EEB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22327FE2" w14:textId="77777777" w:rsidTr="003A236D">
      <w:tc>
        <w:tcPr>
          <w:tcW w:w="1719" w:type="pct"/>
        </w:tcPr>
        <w:p w14:paraId="4F736213" w14:textId="3987674B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5C36A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5C36A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5C36A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371D97" w:rsidRPr="00371D9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18864C4C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329B5DB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6382E41C" w14:textId="77777777" w:rsidTr="003A236D">
      <w:trPr>
        <w:trHeight w:val="202"/>
      </w:trPr>
      <w:tc>
        <w:tcPr>
          <w:tcW w:w="1719" w:type="pct"/>
        </w:tcPr>
        <w:p w14:paraId="0660B52E" w14:textId="5D5371FD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5C36A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5C36A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5C36A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371D97" w:rsidRPr="00371D9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47136267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4DB2E834" w14:textId="77777777" w:rsidR="00684831" w:rsidRDefault="00684831" w:rsidP="006E68F6">
          <w:pPr>
            <w:rPr>
              <w:lang w:val="es-PE"/>
            </w:rPr>
          </w:pPr>
        </w:p>
      </w:tc>
    </w:tr>
  </w:tbl>
  <w:p w14:paraId="2F76027B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20A35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2D665E" w14:textId="77777777" w:rsidR="00E63E5D" w:rsidRDefault="00E63E5D">
      <w:r>
        <w:separator/>
      </w:r>
    </w:p>
  </w:footnote>
  <w:footnote w:type="continuationSeparator" w:id="0">
    <w:p w14:paraId="08DBF66F" w14:textId="77777777" w:rsidR="00E63E5D" w:rsidRDefault="00E63E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11E435B5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331F164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26852C41" wp14:editId="5DFF8EA8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4AA565B9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63C4731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11840C9A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010A317" wp14:editId="094D7DF4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AED185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03309FBE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7786EBE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7CE5AFE3" wp14:editId="129984C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0E1610EF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7F9463E2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7AC8C4B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687ED76" wp14:editId="47AD848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B6CF318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1453019764">
    <w:abstractNumId w:val="1"/>
  </w:num>
  <w:num w:numId="35" w16cid:durableId="1316742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5A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44F3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3F6"/>
    <w:rsid w:val="00085E9A"/>
    <w:rsid w:val="00093605"/>
    <w:rsid w:val="00093F2D"/>
    <w:rsid w:val="00095267"/>
    <w:rsid w:val="000952BD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355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4404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455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0B9B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66168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143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2131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1D97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16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449B"/>
    <w:rsid w:val="004A7265"/>
    <w:rsid w:val="004A7515"/>
    <w:rsid w:val="004B039E"/>
    <w:rsid w:val="004B3865"/>
    <w:rsid w:val="004B50F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6A5"/>
    <w:rsid w:val="005C3E5D"/>
    <w:rsid w:val="005C68AF"/>
    <w:rsid w:val="005C6A7F"/>
    <w:rsid w:val="005C7C1C"/>
    <w:rsid w:val="005C7C4B"/>
    <w:rsid w:val="005D0CAF"/>
    <w:rsid w:val="005D3B71"/>
    <w:rsid w:val="005E04BC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3419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B07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077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2E13"/>
    <w:rsid w:val="00754510"/>
    <w:rsid w:val="007561D1"/>
    <w:rsid w:val="007563CC"/>
    <w:rsid w:val="0075664F"/>
    <w:rsid w:val="00757BA3"/>
    <w:rsid w:val="007611F6"/>
    <w:rsid w:val="00761BE5"/>
    <w:rsid w:val="00764608"/>
    <w:rsid w:val="00765FEE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821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1F8"/>
    <w:rsid w:val="007E3A65"/>
    <w:rsid w:val="007E4A2C"/>
    <w:rsid w:val="007E6B9A"/>
    <w:rsid w:val="007E6F8F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22A2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8F70AE"/>
    <w:rsid w:val="00901FDB"/>
    <w:rsid w:val="00902D4C"/>
    <w:rsid w:val="00902F62"/>
    <w:rsid w:val="00903421"/>
    <w:rsid w:val="00903714"/>
    <w:rsid w:val="0090510E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5F7E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2776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D619B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134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BA0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7B2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6FB3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014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DF2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6726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7159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2C8E"/>
    <w:rsid w:val="00DA4688"/>
    <w:rsid w:val="00DB2F35"/>
    <w:rsid w:val="00DB40AA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1823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3E5D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6BB8"/>
    <w:rsid w:val="00EC7EA9"/>
    <w:rsid w:val="00ED0CBD"/>
    <w:rsid w:val="00ED293E"/>
    <w:rsid w:val="00ED5640"/>
    <w:rsid w:val="00ED5E19"/>
    <w:rsid w:val="00ED5EBD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2820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069F"/>
    <w:rsid w:val="00FA0B6D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E74F4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76DE2BB"/>
  <w15:docId w15:val="{778132AF-1862-4220-B56B-7D096BE4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71D97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A37134"/>
    <w:rPr>
      <w:rFonts w:ascii="Univers" w:hAnsi="Univers"/>
      <w:sz w:val="24"/>
      <w:lang w:val="en-GB" w:eastAsia="en-US"/>
    </w:rPr>
  </w:style>
  <w:style w:type="paragraph" w:customStyle="1" w:styleId="Default">
    <w:name w:val="Default"/>
    <w:rsid w:val="00A37134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225</TotalTime>
  <Pages>10</Pages>
  <Words>606</Words>
  <Characters>3333</Characters>
  <Application>Microsoft Office Word</Application>
  <DocSecurity>0</DocSecurity>
  <Lines>27</Lines>
  <Paragraphs>7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23</cp:revision>
  <cp:lastPrinted>2025-04-07T02:14:00Z</cp:lastPrinted>
  <dcterms:created xsi:type="dcterms:W3CDTF">2025-03-27T03:54:00Z</dcterms:created>
  <dcterms:modified xsi:type="dcterms:W3CDTF">2025-09-19T17:33:00Z</dcterms:modified>
</cp:coreProperties>
</file>
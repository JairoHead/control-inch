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B163B8" w:rsidRPr="00AC65A7" w14:paraId="3CDE9E7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43E77D2" w14:textId="0264D01D" w:rsidR="00B163B8" w:rsidRPr="00B76835" w:rsidRDefault="00B163B8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0774DD" w:rsidRPr="000774DD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0774DD" w:rsidRPr="000774DD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cliente_nombre</w:t>
            </w:r>
            <w:proofErr w:type="spellEnd"/>
            <w:r w:rsidR="000774DD" w:rsidRPr="000774DD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1B879EAA" w14:textId="14E03FD6" w:rsidR="00B163B8" w:rsidRPr="00AC65A7" w:rsidRDefault="00B163B8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AC65A7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AC65A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0774DD" w:rsidRPr="000774D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${</w:t>
            </w:r>
            <w:proofErr w:type="spellStart"/>
            <w:r w:rsidR="000774DD" w:rsidRPr="000774D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ov</w:t>
            </w:r>
            <w:proofErr w:type="spellEnd"/>
            <w:r w:rsidR="000774DD" w:rsidRPr="000774D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}</w:t>
            </w:r>
          </w:p>
        </w:tc>
      </w:tr>
      <w:tr w:rsidR="00B163B8" w:rsidRPr="00D057EA" w14:paraId="02B7FA3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3726312" w14:textId="630006BD" w:rsidR="00B163B8" w:rsidRPr="00254665" w:rsidRDefault="00B163B8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D057EA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CLIENTE SOLICITA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SUMINISTRO </w:t>
            </w:r>
            <w:r w:rsidR="000774DD" w:rsidRPr="000774DD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0774DD" w:rsidRPr="000774DD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sistema_acometida</w:t>
            </w:r>
            <w:proofErr w:type="spellEnd"/>
            <w:r w:rsidR="000774DD" w:rsidRPr="000774DD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 w:rsidR="000774DD"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Ø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DE </w:t>
            </w:r>
            <w:r w:rsidR="00A50AEF">
              <w:rPr>
                <w:rFonts w:ascii="Tahoma" w:hAnsi="Tahoma" w:cs="Tahoma"/>
                <w:sz w:val="20"/>
                <w:szCs w:val="20"/>
                <w:lang w:val="es-ES"/>
              </w:rPr>
              <w:t>9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KW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POTENCIA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164F7E96" w14:textId="57E70290" w:rsidR="00B163B8" w:rsidRPr="00D057EA" w:rsidRDefault="00B163B8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E313F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0774DD" w:rsidRPr="000774D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0774DD" w:rsidRPr="000774D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lcl</w:t>
            </w:r>
            <w:proofErr w:type="spellEnd"/>
            <w:r w:rsidR="000774DD" w:rsidRPr="000774D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5924FF" w14:paraId="6184D74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705D808" w14:textId="0EA525E7" w:rsidR="00B163B8" w:rsidRPr="00342507" w:rsidRDefault="00B163B8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0774DD" w:rsidRPr="000774DD">
              <w:rPr>
                <w:rFonts w:ascii="Tahoma" w:hAnsi="Tahoma" w:cs="Tahoma"/>
                <w:noProof/>
                <w:sz w:val="20"/>
                <w:szCs w:val="20"/>
                <w:highlight w:val="green"/>
                <w:lang w:val="es-ES"/>
              </w:rPr>
              <w:t>${direccion_servicio_electrico}</w:t>
            </w:r>
          </w:p>
        </w:tc>
        <w:tc>
          <w:tcPr>
            <w:tcW w:w="2578" w:type="pct"/>
            <w:gridSpan w:val="3"/>
            <w:vAlign w:val="center"/>
          </w:tcPr>
          <w:p w14:paraId="663D8785" w14:textId="6990B88B" w:rsidR="00B163B8" w:rsidRPr="006F5614" w:rsidRDefault="00B163B8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6F5614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6F561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0774DD" w:rsidRPr="000774D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0774DD" w:rsidRPr="000774D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distrito_nombre</w:t>
            </w:r>
            <w:proofErr w:type="spellEnd"/>
            <w:r w:rsidR="000774DD" w:rsidRPr="000774D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D057EA" w14:paraId="2219D68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0439017" w14:textId="49500D43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D057EA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0774DD" w:rsidRPr="000774DD">
              <w:rPr>
                <w:rFonts w:ascii="Tahoma" w:hAnsi="Tahoma" w:cs="Tahoma"/>
                <w:sz w:val="20"/>
                <w:szCs w:val="20"/>
                <w:highlight w:val="green"/>
              </w:rPr>
              <w:t>${</w:t>
            </w:r>
            <w:proofErr w:type="spellStart"/>
            <w:r w:rsidR="000774DD" w:rsidRPr="000774DD">
              <w:rPr>
                <w:rFonts w:ascii="Tahoma" w:hAnsi="Tahoma" w:cs="Tahoma"/>
                <w:sz w:val="20"/>
                <w:szCs w:val="20"/>
                <w:highlight w:val="green"/>
              </w:rPr>
              <w:t>sed</w:t>
            </w:r>
            <w:proofErr w:type="spellEnd"/>
            <w:r w:rsidR="000774DD" w:rsidRPr="000774DD">
              <w:rPr>
                <w:rFonts w:ascii="Tahoma" w:hAnsi="Tahoma" w:cs="Tahoma"/>
                <w:sz w:val="20"/>
                <w:szCs w:val="20"/>
                <w:highlight w:val="green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7AFB9F43" w14:textId="4E47073E" w:rsidR="00B163B8" w:rsidRPr="00D057EA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0774DD" w:rsidRPr="000774DD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${</w:t>
            </w:r>
            <w:proofErr w:type="spellStart"/>
            <w:r w:rsidR="000774DD" w:rsidRPr="000774DD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alimentador</w:t>
            </w:r>
            <w:proofErr w:type="spellEnd"/>
            <w:r w:rsidR="000774DD" w:rsidRPr="000774DD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}</w:t>
            </w:r>
          </w:p>
        </w:tc>
      </w:tr>
      <w:tr w:rsidR="00B163B8" w:rsidRPr="00D057EA" w14:paraId="10DFD98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4480FB9" w14:textId="7A54F568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DERECHO: </w:t>
            </w:r>
            <w:r w:rsidR="00185489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185489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suministro_derecho</w:t>
            </w:r>
            <w:proofErr w:type="spellEnd"/>
            <w:r w:rsidR="00185489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5D13A4" w:rsidRPr="005D13A4">
              <w:rPr>
                <w:rFonts w:ascii="Tahoma" w:hAnsi="Tahoma" w:cs="Tahoma"/>
                <w:b/>
                <w:bCs/>
                <w:spacing w:val="-4"/>
                <w:sz w:val="20"/>
                <w:szCs w:val="20"/>
                <w:highlight w:val="magenta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6B9010C2" w14:textId="19C91910" w:rsidR="00B163B8" w:rsidRPr="00D057EA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IZQUIERDO: </w:t>
            </w:r>
            <w:r w:rsidR="00A63A72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A63A72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suministro_izquierdo</w:t>
            </w:r>
            <w:proofErr w:type="spellEnd"/>
            <w:r w:rsidR="00A63A72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5D13A4" w:rsidRPr="005D13A4">
              <w:rPr>
                <w:rFonts w:ascii="Tahoma" w:hAnsi="Tahoma" w:cs="Tahoma"/>
                <w:b/>
                <w:bCs/>
                <w:spacing w:val="-4"/>
                <w:sz w:val="20"/>
                <w:szCs w:val="20"/>
                <w:highlight w:val="magenta"/>
              </w:rPr>
              <w:t xml:space="preserve"> </w:t>
            </w:r>
          </w:p>
        </w:tc>
      </w:tr>
      <w:tr w:rsidR="00B163B8" w:rsidRPr="00D057EA" w14:paraId="6CF6CA2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6A94EBC" w14:textId="3BD449D0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</w:t>
            </w:r>
            <w:r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:</w:t>
            </w:r>
            <w:r w:rsidRPr="003056C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0774DD" w:rsidRPr="000774D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0774DD" w:rsidRPr="000774D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lcl</w:t>
            </w:r>
            <w:proofErr w:type="spellEnd"/>
            <w:r w:rsidR="000774DD" w:rsidRPr="000774D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ITR</w:t>
            </w:r>
          </w:p>
        </w:tc>
        <w:tc>
          <w:tcPr>
            <w:tcW w:w="2578" w:type="pct"/>
            <w:gridSpan w:val="3"/>
            <w:vAlign w:val="center"/>
          </w:tcPr>
          <w:p w14:paraId="583E66B3" w14:textId="7426ED7B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D057EA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0774DD" w:rsidRPr="000774D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0774DD" w:rsidRPr="000774D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fecha_insp</w:t>
            </w:r>
            <w:proofErr w:type="spellEnd"/>
            <w:r w:rsidR="000774DD" w:rsidRPr="000774D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D057EA" w14:paraId="46CBFB0B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52B60DF0" w14:textId="77777777" w:rsidR="00B163B8" w:rsidRPr="00364196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2D418D06" w14:textId="6D357101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: </w:t>
            </w:r>
            <w:r w:rsidR="00A63A72">
              <w:rPr>
                <w:rFonts w:ascii="Tahoma" w:hAnsi="Tahoma" w:cs="Tahoma"/>
                <w:bCs/>
                <w:sz w:val="20"/>
                <w:szCs w:val="20"/>
              </w:rPr>
              <w:t>${</w:t>
            </w:r>
            <w:proofErr w:type="spellStart"/>
            <w:r w:rsidR="00A63A72">
              <w:rPr>
                <w:rFonts w:ascii="Tahoma" w:hAnsi="Tahoma" w:cs="Tahoma"/>
                <w:bCs/>
                <w:sz w:val="20"/>
                <w:szCs w:val="20"/>
              </w:rPr>
              <w:t>inspector_nombre</w:t>
            </w:r>
            <w:proofErr w:type="spellEnd"/>
            <w:r w:rsidR="00A63A72">
              <w:rPr>
                <w:rFonts w:ascii="Tahoma" w:hAnsi="Tahoma" w:cs="Tahoma"/>
                <w:bCs/>
                <w:sz w:val="20"/>
                <w:szCs w:val="20"/>
              </w:rPr>
              <w:t>}.</w:t>
            </w:r>
            <w:r w:rsidR="005D13A4" w:rsidRPr="005D13A4">
              <w:rPr>
                <w:rFonts w:ascii="Tahoma" w:hAnsi="Tahoma" w:cs="Tahoma"/>
                <w:sz w:val="20"/>
                <w:szCs w:val="20"/>
                <w:highlight w:val="magenta"/>
                <w:lang w:val="en-US"/>
              </w:rPr>
              <w:t xml:space="preserve"> </w:t>
            </w:r>
          </w:p>
        </w:tc>
      </w:tr>
      <w:tr w:rsidR="00B163B8" w:rsidRPr="00D057EA" w14:paraId="07FBEDDA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1A6AA300" w14:textId="77777777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B163B8" w:rsidRPr="00D057EA" w14:paraId="4DF7D51C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66E0762C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4C2255BE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5C40391B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26DBADE8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54AB62BD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B163B8" w:rsidRPr="00D057EA" w14:paraId="70B004EB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37B774F4" w14:textId="77777777" w:rsidR="00B163B8" w:rsidRDefault="00B163B8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140E900E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DB933A5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4FEEA28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269B04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7B9BC8DD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275ADEA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79DA59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5E5E1C1" w14:textId="77777777" w:rsidR="00B163B8" w:rsidRDefault="00B163B8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7A53C18E" w14:textId="77777777" w:rsidR="00B163B8" w:rsidRDefault="00B163B8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  <w:p w14:paraId="6CD0120E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8371C87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3C32ACE" w14:textId="77777777" w:rsid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F126B6D" w14:textId="714DE52B" w:rsidR="00B163B8" w:rsidRPr="00B163B8" w:rsidRDefault="00B163B8" w:rsidP="00B163B8">
            <w:pPr>
              <w:tabs>
                <w:tab w:val="left" w:pos="5895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B163B8" w:rsidRPr="00D057EA" w14:paraId="185C19E9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2BB9A0C9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0B5A0AC7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B163B8" w:rsidRPr="00D057EA" w14:paraId="53A4B1C7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205ABA2A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B163B8" w:rsidRPr="005924FF" w14:paraId="577E1892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52603D4D" w14:textId="77777777" w:rsidR="005D13A4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</w:p>
          <w:p w14:paraId="7044F4EF" w14:textId="09D88483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7A0AEEEC" w14:textId="77777777" w:rsidR="005D13A4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</w:p>
          <w:p w14:paraId="20756645" w14:textId="6CF7D09C" w:rsidR="00B163B8" w:rsidRPr="00D169FA" w:rsidRDefault="005D13A4" w:rsidP="005D13A4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5D13A4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>Ing. Andrés Agurto</w:t>
            </w:r>
            <w:r w:rsidRPr="005D13A4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.</w:t>
            </w:r>
          </w:p>
          <w:p w14:paraId="52E118D7" w14:textId="77777777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1371EF63" w14:textId="77777777" w:rsidR="005D13A4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</w:p>
          <w:p w14:paraId="2082DDA7" w14:textId="1A10D96D" w:rsidR="00B163B8" w:rsidRPr="00364196" w:rsidRDefault="005D13A4" w:rsidP="005D13A4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5D13A4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>Ing. Andrés Agurto</w:t>
            </w:r>
            <w:r w:rsidRPr="005D13A4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.</w:t>
            </w:r>
          </w:p>
        </w:tc>
      </w:tr>
      <w:tr w:rsidR="00FF6F99" w:rsidRPr="00D057EA" w14:paraId="18495E71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1B818F21" w14:textId="6BC7BB63" w:rsidR="00FF6F99" w:rsidRPr="00D057EA" w:rsidRDefault="00FF6F99" w:rsidP="00FF6F99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5D13A4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545CA2A7" w14:textId="358BA167" w:rsidR="00FF6F99" w:rsidRPr="00D057EA" w:rsidRDefault="00FF6F99" w:rsidP="00FF6F99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8B76C5"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 w:rsidRPr="008B76C5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8B76C5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8B76C5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00D8CD51" w14:textId="6302CE11" w:rsidR="00FF6F99" w:rsidRPr="00D057EA" w:rsidRDefault="00FF6F99" w:rsidP="00FF6F99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8B76C5"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 w:rsidRPr="008B76C5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8B76C5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8B76C5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</w:tr>
    </w:tbl>
    <w:p w14:paraId="51B8C980" w14:textId="77777777" w:rsidR="00B163B8" w:rsidRPr="000D1C0E" w:rsidRDefault="00B163B8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39171E89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B163B8" w:rsidRPr="00695BF4" w14:paraId="74CE91C7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46FB46A2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30D19F07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B163B8" w:rsidRPr="00695BF4" w14:paraId="376D4A84" w14:textId="77777777" w:rsidTr="00585B28">
        <w:trPr>
          <w:trHeight w:val="244"/>
        </w:trPr>
        <w:tc>
          <w:tcPr>
            <w:tcW w:w="2122" w:type="pct"/>
          </w:tcPr>
          <w:p w14:paraId="33BB6F03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389E9956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B163B8" w:rsidRPr="00695BF4" w14:paraId="29A39988" w14:textId="77777777" w:rsidTr="007926BE">
        <w:trPr>
          <w:trHeight w:val="90"/>
        </w:trPr>
        <w:tc>
          <w:tcPr>
            <w:tcW w:w="2122" w:type="pct"/>
          </w:tcPr>
          <w:p w14:paraId="76D06E5C" w14:textId="5F4F343B" w:rsidR="00B163B8" w:rsidRPr="0073346F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Axel</w:t>
            </w:r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Cruz</w:t>
            </w:r>
          </w:p>
        </w:tc>
        <w:tc>
          <w:tcPr>
            <w:tcW w:w="2878" w:type="pct"/>
          </w:tcPr>
          <w:p w14:paraId="3526B968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B163B8" w:rsidRPr="00695BF4" w14:paraId="39EA4CB2" w14:textId="77777777" w:rsidTr="007926BE">
        <w:trPr>
          <w:trHeight w:val="90"/>
        </w:trPr>
        <w:tc>
          <w:tcPr>
            <w:tcW w:w="2122" w:type="pct"/>
          </w:tcPr>
          <w:p w14:paraId="0445CC94" w14:textId="769A7386" w:rsidR="00B163B8" w:rsidRPr="0073346F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</w:p>
        </w:tc>
        <w:tc>
          <w:tcPr>
            <w:tcW w:w="2878" w:type="pct"/>
          </w:tcPr>
          <w:p w14:paraId="04C5F8E6" w14:textId="77777777" w:rsidR="00B163B8" w:rsidRPr="00695BF4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6C8D2AE5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88"/>
        <w:gridCol w:w="1581"/>
        <w:gridCol w:w="1332"/>
        <w:gridCol w:w="1332"/>
        <w:gridCol w:w="1660"/>
        <w:gridCol w:w="1468"/>
      </w:tblGrid>
      <w:tr w:rsidR="00B163B8" w:rsidRPr="00695BF4" w14:paraId="26F5B56E" w14:textId="77777777" w:rsidTr="005D13A4">
        <w:tc>
          <w:tcPr>
            <w:tcW w:w="931" w:type="pct"/>
            <w:shd w:val="clear" w:color="auto" w:fill="D9D9D9" w:themeFill="background1" w:themeFillShade="D9"/>
            <w:vAlign w:val="center"/>
          </w:tcPr>
          <w:p w14:paraId="7EB3720C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2" w:type="pct"/>
            <w:shd w:val="clear" w:color="auto" w:fill="D9D9D9" w:themeFill="background1" w:themeFillShade="D9"/>
            <w:vAlign w:val="center"/>
          </w:tcPr>
          <w:p w14:paraId="452B3510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259F86A6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73FD4DFE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6" w:type="pct"/>
            <w:shd w:val="clear" w:color="auto" w:fill="D9D9D9" w:themeFill="background1" w:themeFillShade="D9"/>
            <w:vAlign w:val="center"/>
          </w:tcPr>
          <w:p w14:paraId="57A5F23F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0" w:type="pct"/>
            <w:shd w:val="clear" w:color="auto" w:fill="D9D9D9" w:themeFill="background1" w:themeFillShade="D9"/>
            <w:vAlign w:val="center"/>
          </w:tcPr>
          <w:p w14:paraId="144B4729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5D13A4" w:rsidRPr="00695BF4" w14:paraId="69C2AFAA" w14:textId="77777777" w:rsidTr="005D13A4">
        <w:tc>
          <w:tcPr>
            <w:tcW w:w="931" w:type="pct"/>
            <w:vAlign w:val="center"/>
          </w:tcPr>
          <w:p w14:paraId="3B3E0604" w14:textId="031C8CDC" w:rsidR="005D13A4" w:rsidRPr="00695BF4" w:rsidRDefault="005D13A4" w:rsidP="005D13A4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 xml:space="preserve">Pinza </w:t>
            </w:r>
            <w:proofErr w:type="spellStart"/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Amperimetrica</w:t>
            </w:r>
            <w:proofErr w:type="spellEnd"/>
          </w:p>
        </w:tc>
        <w:tc>
          <w:tcPr>
            <w:tcW w:w="872" w:type="pct"/>
            <w:vAlign w:val="center"/>
          </w:tcPr>
          <w:p w14:paraId="5579A51D" w14:textId="389C3F98" w:rsidR="005D13A4" w:rsidRPr="00695BF4" w:rsidRDefault="005D13A4" w:rsidP="005D13A4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MULTI</w:t>
            </w:r>
          </w:p>
        </w:tc>
        <w:tc>
          <w:tcPr>
            <w:tcW w:w="735" w:type="pct"/>
            <w:vAlign w:val="center"/>
          </w:tcPr>
          <w:p w14:paraId="36C02553" w14:textId="0F844036" w:rsidR="005D13A4" w:rsidRPr="00695BF4" w:rsidRDefault="005D13A4" w:rsidP="005D13A4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PX50160</w:t>
            </w:r>
          </w:p>
        </w:tc>
        <w:tc>
          <w:tcPr>
            <w:tcW w:w="735" w:type="pct"/>
            <w:vAlign w:val="center"/>
          </w:tcPr>
          <w:p w14:paraId="0464A830" w14:textId="194C6F9A" w:rsidR="005D13A4" w:rsidRPr="00695BF4" w:rsidRDefault="005D13A4" w:rsidP="005D13A4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24/03/2025</w:t>
            </w:r>
          </w:p>
        </w:tc>
        <w:tc>
          <w:tcPr>
            <w:tcW w:w="916" w:type="pct"/>
            <w:vAlign w:val="center"/>
          </w:tcPr>
          <w:p w14:paraId="2494F468" w14:textId="63712956" w:rsidR="005D13A4" w:rsidRPr="00695BF4" w:rsidRDefault="005D13A4" w:rsidP="005D13A4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24/03/2026</w:t>
            </w:r>
          </w:p>
        </w:tc>
        <w:tc>
          <w:tcPr>
            <w:tcW w:w="810" w:type="pct"/>
            <w:vAlign w:val="center"/>
          </w:tcPr>
          <w:p w14:paraId="017111C0" w14:textId="7BCF4EB6" w:rsidR="005D13A4" w:rsidRPr="00695BF4" w:rsidRDefault="005D13A4" w:rsidP="005D13A4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MT-8206-2025</w:t>
            </w:r>
          </w:p>
        </w:tc>
      </w:tr>
    </w:tbl>
    <w:p w14:paraId="6CDA0072" w14:textId="77777777" w:rsidR="00B163B8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02500C1B" w14:textId="77777777" w:rsidR="00B163B8" w:rsidRDefault="00B163B8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53ED107E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489EA3D1" w14:textId="1C7C1419" w:rsidR="00B163B8" w:rsidRPr="00FC4DAC" w:rsidRDefault="00B163B8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b/>
          <w:bCs/>
          <w:iCs/>
          <w:sz w:val="22"/>
          <w:szCs w:val="22"/>
          <w:lang w:val="es-PE"/>
        </w:rPr>
        <w:t>Cliente solicita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factibilidad de </w:t>
      </w:r>
      <w:proofErr w:type="spellStart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nuevo suministro de </w:t>
      </w:r>
      <w:r w:rsidR="000774DD" w:rsidRPr="000774DD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${sistema_acometida}</w:t>
      </w:r>
      <w:r w:rsidR="000774DD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0774DD" w:rsidRPr="000774DD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${cc}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08FF64F1" w14:textId="4FE9CA95" w:rsidR="00B163B8" w:rsidRPr="00FC4DAC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iCs/>
          <w:sz w:val="22"/>
          <w:szCs w:val="22"/>
          <w:lang w:val="es-PE"/>
        </w:rPr>
        <w:t>La carga solicitada por el cliente será destinada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para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uso </w:t>
      </w:r>
      <w:r w:rsidR="000774DD" w:rsidRPr="000774DD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${uso_servicio}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B83CEF8" w14:textId="37323EB6" w:rsidR="005D13A4" w:rsidRDefault="005D13A4" w:rsidP="005D13A4">
      <w:pPr>
        <w:pStyle w:val="Prrafodelista"/>
        <w:numPr>
          <w:ilvl w:val="0"/>
          <w:numId w:val="24"/>
        </w:numPr>
        <w:tabs>
          <w:tab w:val="center" w:pos="4252"/>
          <w:tab w:val="right" w:pos="8504"/>
        </w:tabs>
        <w:spacing w:before="120" w:after="120" w:line="276" w:lineRule="auto"/>
        <w:contextualSpacing w:val="0"/>
        <w:jc w:val="both"/>
        <w:rPr>
          <w:sz w:val="20"/>
          <w:szCs w:val="22"/>
          <w:highlight w:val="magenta"/>
          <w:lang w:val="es-PE" w:eastAsia="es-ES"/>
        </w:rPr>
      </w:pPr>
      <w:r>
        <w:rPr>
          <w:highlight w:val="magenta"/>
          <w:lang w:val="es-PE"/>
        </w:rPr>
        <w:t xml:space="preserve">Se coordino desde campo vía telefónica </w:t>
      </w:r>
      <w:r w:rsidR="00FF6F99">
        <w:rPr>
          <w:highlight w:val="magenta"/>
          <w:lang w:val="es-PE"/>
        </w:rPr>
        <w:t>${</w:t>
      </w:r>
      <w:proofErr w:type="spellStart"/>
      <w:r w:rsidR="00FF6F99">
        <w:rPr>
          <w:highlight w:val="magenta"/>
          <w:lang w:val="es-PE"/>
        </w:rPr>
        <w:t>detalle_contacto</w:t>
      </w:r>
      <w:proofErr w:type="spellEnd"/>
      <w:r w:rsidR="00FF6F99">
        <w:rPr>
          <w:highlight w:val="magenta"/>
          <w:lang w:val="es-PE"/>
        </w:rPr>
        <w:t>}.</w:t>
      </w:r>
    </w:p>
    <w:p w14:paraId="7479CB97" w14:textId="77777777" w:rsidR="00B163B8" w:rsidRPr="00BF2D89" w:rsidRDefault="00B163B8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2365D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82365D">
        <w:rPr>
          <w:rFonts w:ascii="Arial" w:hAnsi="Arial" w:cs="Arial"/>
          <w:sz w:val="22"/>
          <w:szCs w:val="22"/>
        </w:rPr>
        <w:t>realizó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82365D">
        <w:rPr>
          <w:rFonts w:ascii="Arial" w:hAnsi="Arial" w:cs="Arial"/>
          <w:sz w:val="22"/>
          <w:szCs w:val="22"/>
        </w:rPr>
        <w:t>inspección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82365D">
        <w:rPr>
          <w:rFonts w:ascii="Arial" w:hAnsi="Arial" w:cs="Arial"/>
          <w:sz w:val="22"/>
          <w:szCs w:val="22"/>
        </w:rPr>
        <w:t>acuerdo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82365D">
        <w:rPr>
          <w:rFonts w:ascii="Arial" w:hAnsi="Arial" w:cs="Arial"/>
          <w:sz w:val="22"/>
          <w:szCs w:val="22"/>
        </w:rPr>
        <w:t>información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brindada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por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el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cliente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7F845F4E" w14:textId="184C564D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BF2D89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BF2D89">
        <w:rPr>
          <w:rFonts w:ascii="Arial" w:hAnsi="Arial" w:cs="Arial"/>
          <w:sz w:val="22"/>
          <w:szCs w:val="22"/>
        </w:rPr>
        <w:t>verifico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campo que es </w:t>
      </w:r>
      <w:proofErr w:type="spellStart"/>
      <w:r w:rsidRPr="00BF2D89">
        <w:rPr>
          <w:rFonts w:ascii="Arial" w:hAnsi="Arial" w:cs="Arial"/>
          <w:sz w:val="22"/>
          <w:szCs w:val="22"/>
        </w:rPr>
        <w:t>técnicamente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factible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atender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el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nuevo </w:t>
      </w:r>
      <w:proofErr w:type="spellStart"/>
      <w:r w:rsidRPr="00BF2D89">
        <w:rPr>
          <w:rFonts w:ascii="Arial" w:hAnsi="Arial" w:cs="Arial"/>
          <w:sz w:val="22"/>
          <w:szCs w:val="22"/>
        </w:rPr>
        <w:t>suministro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BF2D89">
        <w:rPr>
          <w:rFonts w:ascii="Arial" w:hAnsi="Arial" w:cs="Arial"/>
          <w:sz w:val="22"/>
          <w:szCs w:val="22"/>
        </w:rPr>
        <w:t>ubicación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4E0F7C">
        <w:rPr>
          <w:rFonts w:ascii="Arial" w:hAnsi="Arial" w:cs="Arial"/>
          <w:sz w:val="22"/>
          <w:szCs w:val="22"/>
        </w:rPr>
        <w:t>en</w:t>
      </w:r>
      <w:proofErr w:type="spellEnd"/>
      <w:r w:rsidR="004E0F7C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E13891">
        <w:rPr>
          <w:rFonts w:ascii="Arial" w:hAnsi="Arial" w:cs="Arial"/>
          <w:sz w:val="22"/>
          <w:szCs w:val="22"/>
        </w:rPr>
        <w:t>fachada</w:t>
      </w:r>
      <w:proofErr w:type="spellEnd"/>
      <w:r w:rsidRPr="00BF2D89">
        <w:rPr>
          <w:rFonts w:ascii="Arial" w:hAnsi="Arial" w:cs="Arial"/>
          <w:sz w:val="22"/>
          <w:szCs w:val="22"/>
        </w:rPr>
        <w:t>.</w:t>
      </w:r>
    </w:p>
    <w:p w14:paraId="1449327E" w14:textId="77777777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Para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análisis</w:t>
      </w:r>
      <w:proofErr w:type="spellEnd"/>
      <w:r>
        <w:rPr>
          <w:rFonts w:ascii="Arial" w:hAnsi="Arial" w:cs="Arial"/>
          <w:sz w:val="22"/>
          <w:szCs w:val="22"/>
        </w:rPr>
        <w:t xml:space="preserve"> se ha </w:t>
      </w:r>
      <w:proofErr w:type="spellStart"/>
      <w:r>
        <w:rPr>
          <w:rFonts w:ascii="Arial" w:hAnsi="Arial" w:cs="Arial"/>
          <w:sz w:val="22"/>
          <w:szCs w:val="22"/>
        </w:rPr>
        <w:t>considerado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100% de la </w:t>
      </w:r>
      <w:proofErr w:type="spellStart"/>
      <w:r>
        <w:rPr>
          <w:rFonts w:ascii="Arial" w:hAnsi="Arial" w:cs="Arial"/>
          <w:sz w:val="22"/>
          <w:szCs w:val="22"/>
        </w:rPr>
        <w:t>carga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solicitada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5722C8B0" w14:textId="167A996D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</w:t>
      </w:r>
      <w:r w:rsidR="00FF6F99">
        <w:rPr>
          <w:rFonts w:ascii="Tahoma" w:hAnsi="Tahoma" w:cs="Tahoma"/>
          <w:iCs/>
          <w:noProof/>
          <w:sz w:val="22"/>
          <w:szCs w:val="22"/>
          <w:lang w:val="es-PE"/>
        </w:rPr>
        <w:t>${tiene_nicho}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cuenta con el nicho preparado para </w:t>
      </w:r>
      <w:r w:rsidR="00EB1AD7">
        <w:rPr>
          <w:rFonts w:ascii="Tahoma" w:hAnsi="Tahoma" w:cs="Tahoma"/>
          <w:iCs/>
          <w:sz w:val="22"/>
          <w:szCs w:val="22"/>
          <w:lang w:val="es-PE"/>
        </w:rPr>
        <w:t>el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suministro solicitado </w:t>
      </w:r>
      <w:r w:rsidR="004E0F7C">
        <w:rPr>
          <w:rFonts w:ascii="Tahoma" w:hAnsi="Tahoma" w:cs="Tahoma"/>
          <w:iCs/>
          <w:sz w:val="22"/>
          <w:szCs w:val="22"/>
          <w:lang w:val="es-PE"/>
        </w:rPr>
        <w:t xml:space="preserve">en </w:t>
      </w:r>
      <w:r w:rsidR="00E13891">
        <w:rPr>
          <w:rFonts w:ascii="Tahoma" w:hAnsi="Tahoma" w:cs="Tahoma"/>
          <w:iCs/>
          <w:sz w:val="22"/>
          <w:szCs w:val="22"/>
          <w:lang w:val="es-PE"/>
        </w:rPr>
        <w:t>fachada</w:t>
      </w:r>
      <w:r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6C79FBA0" w14:textId="77777777" w:rsidR="00B163B8" w:rsidRPr="004F25EF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634B6583" w14:textId="671EFE68" w:rsidR="004F25EF" w:rsidRDefault="00E13891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Ultimo poste BT </w:t>
      </w:r>
      <w:proofErr w:type="spellStart"/>
      <w:r>
        <w:rPr>
          <w:rFonts w:ascii="Arial" w:hAnsi="Arial" w:cs="Arial"/>
          <w:sz w:val="22"/>
          <w:szCs w:val="22"/>
        </w:rPr>
        <w:t>esta</w:t>
      </w:r>
      <w:proofErr w:type="spellEnd"/>
      <w:r>
        <w:rPr>
          <w:rFonts w:ascii="Arial" w:hAnsi="Arial" w:cs="Arial"/>
          <w:sz w:val="22"/>
          <w:szCs w:val="22"/>
        </w:rPr>
        <w:t xml:space="preserve"> a </w:t>
      </w:r>
      <w:r w:rsidRPr="005D13A4">
        <w:rPr>
          <w:rFonts w:ascii="Arial" w:hAnsi="Arial" w:cs="Arial"/>
          <w:sz w:val="22"/>
          <w:szCs w:val="22"/>
          <w:highlight w:val="yellow"/>
        </w:rPr>
        <w:t>6.5 m</w:t>
      </w:r>
      <w:r>
        <w:rPr>
          <w:rFonts w:ascii="Arial" w:hAnsi="Arial" w:cs="Arial"/>
          <w:sz w:val="22"/>
          <w:szCs w:val="22"/>
        </w:rPr>
        <w:t xml:space="preserve"> del </w:t>
      </w:r>
      <w:r w:rsidR="004F25EF">
        <w:rPr>
          <w:rFonts w:ascii="Arial" w:hAnsi="Arial" w:cs="Arial"/>
          <w:sz w:val="22"/>
          <w:szCs w:val="22"/>
        </w:rPr>
        <w:t xml:space="preserve">predio. </w:t>
      </w:r>
    </w:p>
    <w:p w14:paraId="1EB7145A" w14:textId="5F23025E" w:rsidR="00B163B8" w:rsidRDefault="00B163B8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E13891" w:rsidRPr="005D13A4">
        <w:rPr>
          <w:rFonts w:ascii="Tahoma" w:hAnsi="Tahoma" w:cs="Tahoma"/>
          <w:iCs/>
          <w:noProof/>
          <w:sz w:val="22"/>
          <w:szCs w:val="22"/>
          <w:highlight w:val="yellow"/>
          <w:lang w:val="es-PE"/>
        </w:rPr>
        <w:t>285</w:t>
      </w:r>
      <w:r w:rsidRPr="005D13A4">
        <w:rPr>
          <w:rFonts w:ascii="Tahoma" w:hAnsi="Tahoma" w:cs="Tahoma"/>
          <w:iCs/>
          <w:sz w:val="22"/>
          <w:szCs w:val="22"/>
          <w:highlight w:val="yellow"/>
          <w:lang w:val="es-PE"/>
        </w:rPr>
        <w:t>m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aproximadamente de la SED </w:t>
      </w:r>
      <w:r w:rsidR="000774DD" w:rsidRPr="000774DD">
        <w:rPr>
          <w:rFonts w:ascii="Tahoma" w:hAnsi="Tahoma" w:cs="Tahoma"/>
          <w:iCs/>
          <w:sz w:val="22"/>
          <w:szCs w:val="22"/>
          <w:highlight w:val="green"/>
          <w:lang w:val="es-PE"/>
        </w:rPr>
        <w:t>${sed}</w:t>
      </w:r>
      <w:r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0947179" w14:textId="71E6DFA2" w:rsidR="00B163B8" w:rsidRDefault="00B163B8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5D13A4">
        <w:rPr>
          <w:rFonts w:ascii="Arial" w:hAnsi="Arial" w:cs="Arial"/>
          <w:sz w:val="22"/>
          <w:szCs w:val="22"/>
          <w:highlight w:val="yellow"/>
        </w:rPr>
        <w:t xml:space="preserve">La </w:t>
      </w:r>
      <w:proofErr w:type="spellStart"/>
      <w:r w:rsidRPr="005D13A4">
        <w:rPr>
          <w:rFonts w:ascii="Arial" w:hAnsi="Arial" w:cs="Arial"/>
          <w:sz w:val="22"/>
          <w:szCs w:val="22"/>
          <w:highlight w:val="yellow"/>
        </w:rPr>
        <w:t>ubicación</w:t>
      </w:r>
      <w:proofErr w:type="spellEnd"/>
      <w:r w:rsidRPr="005D13A4">
        <w:rPr>
          <w:rFonts w:ascii="Arial" w:hAnsi="Arial" w:cs="Arial"/>
          <w:sz w:val="22"/>
          <w:szCs w:val="22"/>
          <w:highlight w:val="yellow"/>
        </w:rPr>
        <w:t xml:space="preserve"> del </w:t>
      </w:r>
      <w:proofErr w:type="spellStart"/>
      <w:r w:rsidRPr="005D13A4">
        <w:rPr>
          <w:rFonts w:ascii="Arial" w:hAnsi="Arial" w:cs="Arial"/>
          <w:sz w:val="22"/>
          <w:szCs w:val="22"/>
          <w:highlight w:val="yellow"/>
        </w:rPr>
        <w:t>predio</w:t>
      </w:r>
      <w:proofErr w:type="spellEnd"/>
      <w:r w:rsidRPr="005D13A4">
        <w:rPr>
          <w:rFonts w:ascii="Arial" w:hAnsi="Arial" w:cs="Arial"/>
          <w:sz w:val="22"/>
          <w:szCs w:val="22"/>
          <w:highlight w:val="yellow"/>
        </w:rPr>
        <w:t xml:space="preserve"> se </w:t>
      </w:r>
      <w:proofErr w:type="spellStart"/>
      <w:r w:rsidR="00B67B54" w:rsidRPr="005D13A4">
        <w:rPr>
          <w:rFonts w:ascii="Arial" w:hAnsi="Arial" w:cs="Arial"/>
          <w:sz w:val="22"/>
          <w:szCs w:val="22"/>
          <w:highlight w:val="yellow"/>
        </w:rPr>
        <w:t>logró</w:t>
      </w:r>
      <w:proofErr w:type="spellEnd"/>
      <w:r w:rsidR="00B67B54" w:rsidRPr="005D13A4">
        <w:rPr>
          <w:rFonts w:ascii="Arial" w:hAnsi="Arial" w:cs="Arial"/>
          <w:sz w:val="22"/>
          <w:szCs w:val="22"/>
          <w:highlight w:val="yellow"/>
        </w:rPr>
        <w:t xml:space="preserve"> </w:t>
      </w:r>
      <w:proofErr w:type="spellStart"/>
      <w:r w:rsidR="00B67B54" w:rsidRPr="005D13A4">
        <w:rPr>
          <w:rFonts w:ascii="Arial" w:hAnsi="Arial" w:cs="Arial"/>
          <w:sz w:val="22"/>
          <w:szCs w:val="22"/>
          <w:highlight w:val="yellow"/>
        </w:rPr>
        <w:t>por</w:t>
      </w:r>
      <w:proofErr w:type="spellEnd"/>
      <w:r w:rsidR="00B67B54" w:rsidRPr="005D13A4">
        <w:rPr>
          <w:rFonts w:ascii="Arial" w:hAnsi="Arial" w:cs="Arial"/>
          <w:sz w:val="22"/>
          <w:szCs w:val="22"/>
          <w:highlight w:val="yellow"/>
        </w:rPr>
        <w:t xml:space="preserve"> la </w:t>
      </w:r>
      <w:proofErr w:type="spellStart"/>
      <w:r w:rsidR="00B67B54" w:rsidRPr="005D13A4">
        <w:rPr>
          <w:rFonts w:ascii="Arial" w:hAnsi="Arial" w:cs="Arial"/>
          <w:sz w:val="22"/>
          <w:szCs w:val="22"/>
          <w:highlight w:val="yellow"/>
        </w:rPr>
        <w:t>foto</w:t>
      </w:r>
      <w:proofErr w:type="spellEnd"/>
      <w:r w:rsidR="00B67B54" w:rsidRPr="005D13A4">
        <w:rPr>
          <w:rFonts w:ascii="Arial" w:hAnsi="Arial" w:cs="Arial"/>
          <w:sz w:val="22"/>
          <w:szCs w:val="22"/>
          <w:highlight w:val="yellow"/>
        </w:rPr>
        <w:t xml:space="preserve"> de </w:t>
      </w:r>
      <w:proofErr w:type="spellStart"/>
      <w:r w:rsidR="00B67B54" w:rsidRPr="005D13A4">
        <w:rPr>
          <w:rFonts w:ascii="Arial" w:hAnsi="Arial" w:cs="Arial"/>
          <w:sz w:val="22"/>
          <w:szCs w:val="22"/>
          <w:highlight w:val="yellow"/>
        </w:rPr>
        <w:t>fachada</w:t>
      </w:r>
      <w:proofErr w:type="spellEnd"/>
      <w:r w:rsidR="00B67B54" w:rsidRPr="005D13A4">
        <w:rPr>
          <w:rFonts w:ascii="Arial" w:hAnsi="Arial" w:cs="Arial"/>
          <w:sz w:val="22"/>
          <w:szCs w:val="22"/>
          <w:highlight w:val="yellow"/>
        </w:rPr>
        <w:t xml:space="preserve"> </w:t>
      </w:r>
      <w:proofErr w:type="spellStart"/>
      <w:r w:rsidR="00B67B54" w:rsidRPr="005D13A4">
        <w:rPr>
          <w:rFonts w:ascii="Arial" w:hAnsi="Arial" w:cs="Arial"/>
          <w:sz w:val="22"/>
          <w:szCs w:val="22"/>
          <w:highlight w:val="yellow"/>
        </w:rPr>
        <w:t>alcanzada</w:t>
      </w:r>
      <w:proofErr w:type="spellEnd"/>
      <w:r w:rsidR="00B67B54" w:rsidRPr="005D13A4">
        <w:rPr>
          <w:rFonts w:ascii="Arial" w:hAnsi="Arial" w:cs="Arial"/>
          <w:sz w:val="22"/>
          <w:szCs w:val="22"/>
          <w:highlight w:val="yellow"/>
        </w:rPr>
        <w:t xml:space="preserve"> </w:t>
      </w:r>
      <w:proofErr w:type="spellStart"/>
      <w:r w:rsidR="00B67B54" w:rsidRPr="005D13A4">
        <w:rPr>
          <w:rFonts w:ascii="Arial" w:hAnsi="Arial" w:cs="Arial"/>
          <w:sz w:val="22"/>
          <w:szCs w:val="22"/>
          <w:highlight w:val="yellow"/>
        </w:rPr>
        <w:t>como</w:t>
      </w:r>
      <w:proofErr w:type="spellEnd"/>
      <w:r w:rsidR="00B67B54" w:rsidRPr="005D13A4">
        <w:rPr>
          <w:rFonts w:ascii="Arial" w:hAnsi="Arial" w:cs="Arial"/>
          <w:sz w:val="22"/>
          <w:szCs w:val="22"/>
          <w:highlight w:val="yellow"/>
        </w:rPr>
        <w:t xml:space="preserve"> </w:t>
      </w:r>
      <w:proofErr w:type="spellStart"/>
      <w:r w:rsidR="00B67B54" w:rsidRPr="005D13A4">
        <w:rPr>
          <w:rFonts w:ascii="Arial" w:hAnsi="Arial" w:cs="Arial"/>
          <w:sz w:val="22"/>
          <w:szCs w:val="22"/>
          <w:highlight w:val="yellow"/>
        </w:rPr>
        <w:t>información</w:t>
      </w:r>
      <w:proofErr w:type="spellEnd"/>
      <w:r w:rsidRPr="0038549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09D21251" w14:textId="77777777" w:rsidR="00B163B8" w:rsidRPr="00695BF4" w:rsidRDefault="00B163B8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B155B81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5D6458E6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6DB3651D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163B0984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71E8C9B8" w14:textId="77777777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suministros</w:t>
      </w:r>
      <w:r>
        <w:rPr>
          <w:rFonts w:ascii="Arial" w:hAnsi="Arial" w:cs="Arial"/>
          <w:sz w:val="22"/>
          <w:szCs w:val="22"/>
        </w:rPr>
        <w:t>.</w:t>
      </w:r>
    </w:p>
    <w:p w14:paraId="0A8F7D9A" w14:textId="77777777" w:rsidR="00B163B8" w:rsidRPr="007215D2" w:rsidRDefault="00B163B8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3DD223D5" w14:textId="77777777" w:rsidR="00B163B8" w:rsidRDefault="00B163B8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41B586A2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6BFAD009" w14:textId="48339D8F" w:rsidR="00B163B8" w:rsidRPr="00FF6F99" w:rsidRDefault="00FF6F99" w:rsidP="00C234B6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highlight w:val="magenta"/>
          <w:lang w:val="es-PE"/>
        </w:rPr>
      </w:pPr>
      <w:r>
        <w:rPr>
          <w:rFonts w:ascii="Tahoma" w:hAnsi="Tahoma" w:cs="Tahoma"/>
          <w:bCs/>
          <w:noProof/>
          <w:snapToGrid w:val="0"/>
          <w:sz w:val="22"/>
          <w:szCs w:val="22"/>
          <w:highlight w:val="magenta"/>
          <w:lang w:val="es-PE"/>
        </w:rPr>
        <w:t>${descripcion_trabajo}</w:t>
      </w:r>
    </w:p>
    <w:p w14:paraId="100BEBA6" w14:textId="77777777" w:rsidR="00B163B8" w:rsidRDefault="00B163B8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46CE30B5" w14:textId="7CA93783" w:rsidR="00B163B8" w:rsidRPr="00434C75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6F2F68D7" w14:textId="2A142FAE" w:rsidR="00B163B8" w:rsidRDefault="005D13A4" w:rsidP="00CA546E">
      <w:pPr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241FA30" wp14:editId="36431765">
                <wp:simplePos x="0" y="0"/>
                <wp:positionH relativeFrom="margin">
                  <wp:posOffset>2890521</wp:posOffset>
                </wp:positionH>
                <wp:positionV relativeFrom="paragraph">
                  <wp:posOffset>4279900</wp:posOffset>
                </wp:positionV>
                <wp:extent cx="735330" cy="246380"/>
                <wp:effectExtent l="0" t="514350" r="331470" b="20320"/>
                <wp:wrapNone/>
                <wp:docPr id="900922738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5330" cy="246380"/>
                        </a:xfrm>
                        <a:prstGeom prst="wedgeRoundRectCallout">
                          <a:avLst>
                            <a:gd name="adj1" fmla="val 85899"/>
                            <a:gd name="adj2" fmla="val -240507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27F1CF" w14:textId="2ED41E1E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LL</w:t>
                            </w:r>
                            <w:r w:rsidR="0013256E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-</w:t>
                            </w:r>
                            <w:r w:rsidR="000236DF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{</w:t>
                            </w:r>
                            <w:r w:rsidR="0013256E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41FA30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45" o:spid="_x0000_s1026" type="#_x0000_t62" style="position:absolute;margin-left:227.6pt;margin-top:337pt;width:57.9pt;height:19.4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" adj="29354,-41150" fillcolor="#ffc000 [3207]" strokecolor="#747070 [1614]" strokeweight="1pt">
                <v:textbox>
                  <w:txbxContent>
                    <w:p w14:paraId="1827F1CF" w14:textId="2ED41E1E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LL</w:t>
                      </w:r>
                      <w:r w:rsidR="0013256E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-</w:t>
                      </w:r>
                      <w:r w:rsidR="000236DF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{</w:t>
                      </w:r>
                      <w:r w:rsidR="0013256E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llave}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684F7AC" wp14:editId="1D193380">
                <wp:simplePos x="0" y="0"/>
                <wp:positionH relativeFrom="margin">
                  <wp:posOffset>3281045</wp:posOffset>
                </wp:positionH>
                <wp:positionV relativeFrom="paragraph">
                  <wp:posOffset>2860675</wp:posOffset>
                </wp:positionV>
                <wp:extent cx="971550" cy="384810"/>
                <wp:effectExtent l="0" t="0" r="19050" b="453390"/>
                <wp:wrapNone/>
                <wp:docPr id="1382406351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384810"/>
                        </a:xfrm>
                        <a:prstGeom prst="wedgeRoundRectCallout">
                          <a:avLst>
                            <a:gd name="adj1" fmla="val 36261"/>
                            <a:gd name="adj2" fmla="val 15788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915DF2" w14:textId="34EA31A0" w:rsidR="005D13A4" w:rsidRPr="005D13A4" w:rsidRDefault="00525F47" w:rsidP="005D13A4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Poste </w:t>
                            </w:r>
                            <w:r w:rsidR="0013256E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#{num_poste}</w:t>
                            </w:r>
                          </w:p>
                          <w:p w14:paraId="3C7A1D10" w14:textId="01CDCEDB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4F7AC" id="_x0000_s1027" type="#_x0000_t62" style="position:absolute;margin-left:258.35pt;margin-top:225.25pt;width:76.5pt;height:30.3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" adj="18632,44902" fillcolor="#ffc000 [3207]" strokecolor="#747070 [1614]" strokeweight="1pt">
                <v:textbox>
                  <w:txbxContent>
                    <w:p w14:paraId="36915DF2" w14:textId="34EA31A0" w:rsidR="005D13A4" w:rsidRPr="005D13A4" w:rsidRDefault="00525F47" w:rsidP="005D13A4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Poste </w:t>
                      </w:r>
                      <w:r w:rsidR="0013256E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#{num_poste}</w:t>
                      </w:r>
                    </w:p>
                    <w:p w14:paraId="3C7A1D10" w14:textId="01CDCEDB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467AD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BBC139A" wp14:editId="5AD6E627">
                <wp:simplePos x="0" y="0"/>
                <wp:positionH relativeFrom="column">
                  <wp:posOffset>4004945</wp:posOffset>
                </wp:positionH>
                <wp:positionV relativeFrom="paragraph">
                  <wp:posOffset>3796665</wp:posOffset>
                </wp:positionV>
                <wp:extent cx="549275" cy="257175"/>
                <wp:effectExtent l="0" t="0" r="0" b="0"/>
                <wp:wrapNone/>
                <wp:docPr id="1736729234" name="Cuadro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92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495506" w14:textId="1E8AC561" w:rsidR="00467AD5" w:rsidRPr="00467AD5" w:rsidRDefault="00467AD5">
                            <w:pPr>
                              <w:rPr>
                                <w:color w:val="FF0000"/>
                                <w:sz w:val="22"/>
                                <w:szCs w:val="22"/>
                                <w:lang w:val="es-ES"/>
                              </w:rPr>
                            </w:pPr>
                            <w:r w:rsidRPr="00467AD5">
                              <w:rPr>
                                <w:color w:val="FF0000"/>
                                <w:sz w:val="22"/>
                                <w:szCs w:val="22"/>
                                <w:lang w:val="es-ES"/>
                              </w:rPr>
                              <w:t>6.5m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BC139A" id="_x0000_t202" coordsize="21600,21600" o:spt="202" path="m,l,21600r21600,l21600,xe">
                <v:stroke joinstyle="miter"/>
                <v:path gradientshapeok="t" o:connecttype="rect"/>
              </v:shapetype>
              <v:shape id="Cuadro de texto 44" o:spid="_x0000_s1028" type="#_x0000_t202" style="position:absolute;margin-left:315.35pt;margin-top:298.95pt;width:43.25pt;height:20.2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" filled="f" stroked="f" strokeweight=".5pt">
                <v:textbox>
                  <w:txbxContent>
                    <w:p w14:paraId="27495506" w14:textId="1E8AC561" w:rsidR="00467AD5" w:rsidRPr="00467AD5" w:rsidRDefault="00467AD5">
                      <w:pPr>
                        <w:rPr>
                          <w:color w:val="FF0000"/>
                          <w:sz w:val="22"/>
                          <w:szCs w:val="22"/>
                          <w:lang w:val="es-ES"/>
                        </w:rPr>
                      </w:pPr>
                      <w:r w:rsidRPr="00467AD5">
                        <w:rPr>
                          <w:color w:val="FF0000"/>
                          <w:sz w:val="22"/>
                          <w:szCs w:val="22"/>
                          <w:lang w:val="es-ES"/>
                        </w:rPr>
                        <w:t>6.5m</w:t>
                      </w:r>
                    </w:p>
                  </w:txbxContent>
                </v:textbox>
              </v:shape>
            </w:pict>
          </mc:Fallback>
        </mc:AlternateContent>
      </w:r>
      <w:r w:rsidR="00467AD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6357C3A4" wp14:editId="3917012B">
                <wp:simplePos x="0" y="0"/>
                <wp:positionH relativeFrom="column">
                  <wp:posOffset>4109720</wp:posOffset>
                </wp:positionH>
                <wp:positionV relativeFrom="paragraph">
                  <wp:posOffset>3796665</wp:posOffset>
                </wp:positionV>
                <wp:extent cx="226947" cy="0"/>
                <wp:effectExtent l="38100" t="76200" r="20955" b="95250"/>
                <wp:wrapNone/>
                <wp:docPr id="1662220130" name="Conector recto de flecha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6947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CD75B6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43" o:spid="_x0000_s1026" type="#_x0000_t32" style="position:absolute;margin-left:323.6pt;margin-top:298.95pt;width:17.85pt;height:0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" strokecolor="#5b9bd5 [3204]" strokeweight=".5pt">
                <v:stroke startarrow="block" endarrow="block" joinstyle="miter"/>
              </v:shape>
            </w:pict>
          </mc:Fallback>
        </mc:AlternateContent>
      </w:r>
      <w:r w:rsidR="00467AD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F411670" wp14:editId="0EAD08B8">
                <wp:simplePos x="0" y="0"/>
                <wp:positionH relativeFrom="margin">
                  <wp:posOffset>1233170</wp:posOffset>
                </wp:positionH>
                <wp:positionV relativeFrom="paragraph">
                  <wp:posOffset>329565</wp:posOffset>
                </wp:positionV>
                <wp:extent cx="580390" cy="367665"/>
                <wp:effectExtent l="723900" t="0" r="10160" b="13335"/>
                <wp:wrapNone/>
                <wp:docPr id="19596383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390" cy="367665"/>
                        </a:xfrm>
                        <a:prstGeom prst="wedgeRoundRectCallout">
                          <a:avLst>
                            <a:gd name="adj1" fmla="val -170457"/>
                            <a:gd name="adj2" fmla="val 2790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3CAC7D" w14:textId="6A6067AF" w:rsidR="00526A75" w:rsidRDefault="00526A75" w:rsidP="00526A75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SED </w:t>
                            </w:r>
                            <w:r w:rsidR="0013256E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${sed}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11670" id="Bocadillo: rectángulo con esquinas redondeadas 43" o:spid="_x0000_s1029" type="#_x0000_t62" style="position:absolute;margin-left:97.1pt;margin-top:25.95pt;width:45.7pt;height:28.95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" adj="-26019,16827" fillcolor="#ffc000 [3207]" strokecolor="#747070 [1614]" strokeweight="1pt">
                <v:textbox>
                  <w:txbxContent>
                    <w:p w14:paraId="333CAC7D" w14:textId="6A6067AF" w:rsidR="00526A75" w:rsidRDefault="00526A75" w:rsidP="00526A75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SED </w:t>
                      </w:r>
                      <w:r w:rsidR="0013256E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${sed}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7AD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D85D9B6" wp14:editId="45FE17C8">
                <wp:simplePos x="0" y="0"/>
                <wp:positionH relativeFrom="margin">
                  <wp:posOffset>1576070</wp:posOffset>
                </wp:positionH>
                <wp:positionV relativeFrom="paragraph">
                  <wp:posOffset>2720340</wp:posOffset>
                </wp:positionV>
                <wp:extent cx="1097280" cy="516255"/>
                <wp:effectExtent l="0" t="0" r="1169670" b="531495"/>
                <wp:wrapNone/>
                <wp:docPr id="1691129847" name="Bocadillo: rectángulo con esquinas redondeada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516255"/>
                        </a:xfrm>
                        <a:prstGeom prst="wedgeRoundRectCallout">
                          <a:avLst>
                            <a:gd name="adj1" fmla="val 148640"/>
                            <a:gd name="adj2" fmla="val 14068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670DAD" w14:textId="52C1C871" w:rsidR="00525F47" w:rsidRP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Cable </w:t>
                            </w:r>
                            <w:proofErr w:type="spellStart"/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autosoportado</w:t>
                            </w:r>
                            <w:proofErr w:type="spellEnd"/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 </w:t>
                            </w:r>
                            <w:r w:rsidR="0013256E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13256E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cable_matriz</w:t>
                            </w:r>
                            <w:proofErr w:type="spellEnd"/>
                            <w:r w:rsidR="0013256E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}</w:t>
                            </w:r>
                          </w:p>
                          <w:p w14:paraId="72FE12A0" w14:textId="3BF7899D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5D9B6" id="Bocadillo: rectángulo con esquinas redondeadas 44" o:spid="_x0000_s1030" type="#_x0000_t62" style="position:absolute;margin-left:124.1pt;margin-top:214.2pt;width:86.4pt;height:40.6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" adj="42906,41189" fillcolor="#ffc000 [3207]" strokecolor="#747070 [1614]" strokeweight="1pt">
                <v:textbox>
                  <w:txbxContent>
                    <w:p w14:paraId="22670DAD" w14:textId="52C1C871" w:rsidR="00525F47" w:rsidRP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Cable </w:t>
                      </w:r>
                      <w:proofErr w:type="spellStart"/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autosoportado</w:t>
                      </w:r>
                      <w:proofErr w:type="spellEnd"/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 </w:t>
                      </w:r>
                      <w:r w:rsidR="0013256E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</w:t>
                      </w:r>
                      <w:proofErr w:type="spellStart"/>
                      <w:r w:rsidR="0013256E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cable_matriz</w:t>
                      </w:r>
                      <w:proofErr w:type="spellEnd"/>
                      <w:r w:rsidR="0013256E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}</w:t>
                      </w:r>
                    </w:p>
                    <w:p w14:paraId="72FE12A0" w14:textId="3BF7899D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467AD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B47D005" wp14:editId="728D4C6B">
                <wp:simplePos x="0" y="0"/>
                <wp:positionH relativeFrom="margin">
                  <wp:posOffset>4681220</wp:posOffset>
                </wp:positionH>
                <wp:positionV relativeFrom="paragraph">
                  <wp:posOffset>4228465</wp:posOffset>
                </wp:positionV>
                <wp:extent cx="715645" cy="408305"/>
                <wp:effectExtent l="228600" t="495300" r="27305" b="10795"/>
                <wp:wrapNone/>
                <wp:docPr id="3457272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45" cy="408305"/>
                        </a:xfrm>
                        <a:prstGeom prst="wedgeRoundRectCallout">
                          <a:avLst>
                            <a:gd name="adj1" fmla="val -74220"/>
                            <a:gd name="adj2" fmla="val -163273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041A11" w14:textId="77777777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7D005" id="_x0000_s1031" type="#_x0000_t62" style="position:absolute;margin-left:368.6pt;margin-top:332.95pt;width:56.35pt;height:32.15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" adj="-5232,-24467" fillcolor="#ffc000 [3207]" strokecolor="#747070 [1614]" strokeweight="1pt">
                <v:textbox>
                  <w:txbxContent>
                    <w:p w14:paraId="7D041A11" w14:textId="77777777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7AD5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1E4283F" wp14:editId="423EFEB7">
                <wp:simplePos x="0" y="0"/>
                <wp:positionH relativeFrom="column">
                  <wp:posOffset>4191000</wp:posOffset>
                </wp:positionH>
                <wp:positionV relativeFrom="paragraph">
                  <wp:posOffset>3458210</wp:posOffset>
                </wp:positionV>
                <wp:extent cx="349885" cy="158750"/>
                <wp:effectExtent l="318" t="0" r="12382" b="12383"/>
                <wp:wrapNone/>
                <wp:docPr id="1449124536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49885" cy="1587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E38F1A" id="Rectángulo 27" o:spid="_x0000_s1026" style="position:absolute;margin-left:330pt;margin-top:272.3pt;width:27.55pt;height:12.5pt;rotation:-90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" fillcolor="white [3212]" strokecolor="red" strokeweight="1pt"/>
            </w:pict>
          </mc:Fallback>
        </mc:AlternateContent>
      </w:r>
      <w:r w:rsidR="00B163B8" w:rsidRPr="004B039E">
        <w:t xml:space="preserve"> </w:t>
      </w:r>
      <w:r w:rsidR="00B163B8" w:rsidRPr="00B163B8">
        <w:rPr>
          <w:noProof/>
        </w:rPr>
        <w:t xml:space="preserve">  </w:t>
      </w:r>
      <w:r w:rsidR="009B623F" w:rsidRPr="009B623F">
        <w:rPr>
          <w:noProof/>
        </w:rPr>
        <w:t xml:space="preserve"> </w:t>
      </w:r>
      <w:r w:rsidR="00B163B8" w:rsidRPr="00364607">
        <w:rPr>
          <w:noProof/>
          <w:u w:val="single"/>
        </w:rPr>
        <w:drawing>
          <wp:inline distT="0" distB="0" distL="0" distR="0" wp14:anchorId="7B418AF9" wp14:editId="21300704">
            <wp:extent cx="5699112" cy="4760960"/>
            <wp:effectExtent l="19050" t="19050" r="16510" b="20955"/>
            <wp:docPr id="1870755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55497" name="Imagen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112" cy="4760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D5FF30" w14:textId="1B2BDFB4" w:rsidR="00B163B8" w:rsidRDefault="00B163B8" w:rsidP="008B7A23">
      <w:pPr>
        <w:jc w:val="center"/>
        <w:rPr>
          <w:lang w:val="es-PE"/>
        </w:rPr>
      </w:pPr>
      <w:r>
        <w:rPr>
          <w:lang w:val="es-PE"/>
        </w:rPr>
        <w:t>CROQUIS DE LAS REDES BT EN LA ZONA</w:t>
      </w:r>
    </w:p>
    <w:p w14:paraId="14AB8A50" w14:textId="77467A13" w:rsidR="00B163B8" w:rsidRDefault="00B163B8" w:rsidP="00E4108A">
      <w:pPr>
        <w:rPr>
          <w:lang w:val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2EC1CD5C" wp14:editId="5BF01C8F">
                <wp:simplePos x="0" y="0"/>
                <wp:positionH relativeFrom="margin">
                  <wp:posOffset>3722559</wp:posOffset>
                </wp:positionH>
                <wp:positionV relativeFrom="paragraph">
                  <wp:posOffset>3666407</wp:posOffset>
                </wp:positionV>
                <wp:extent cx="1491724" cy="336640"/>
                <wp:effectExtent l="38100" t="0" r="13335" b="25400"/>
                <wp:wrapNone/>
                <wp:docPr id="40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1724" cy="336640"/>
                          <a:chOff x="-2510508" y="-4517899"/>
                          <a:chExt cx="2820769" cy="353296"/>
                        </a:xfrm>
                      </wpg:grpSpPr>
                      <wps:wsp>
                        <wps:cNvPr id="4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-1342817" y="-4517899"/>
                            <a:ext cx="1653078" cy="35329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7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8D695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3-1x120 NYY</w:t>
                              </w:r>
                            </w:p>
                            <w:p w14:paraId="030EEB8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 w:rsidRPr="00813642"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Existente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3" name="Conector recto de flecha 43"/>
                        <wps:cNvCnPr/>
                        <wps:spPr>
                          <a:xfrm flipH="1">
                            <a:off x="-2510508" y="-4341251"/>
                            <a:ext cx="1167691" cy="9780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C1CD5C" id="Grupo 40" o:spid="_x0000_s1032" style="position:absolute;margin-left:293.1pt;margin-top:288.7pt;width:117.45pt;height:26.5pt;z-index:251682816;mso-position-horizontal-relative:margin;mso-width-relative:margin;mso-height-relative:margin" coordorigin="-25105,-45178" coordsize="28207,3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">
                <v:shape id="Cuadro de texto 2" o:spid="_x0000_s1033" type="#_x0000_t202" style="position:absolute;left:-13428;top:-45178;width:16530;height:3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" strokecolor="#0070c0">
                  <v:textbox>
                    <w:txbxContent>
                      <w:p w14:paraId="238D695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3-1x120 NYY</w:t>
                        </w:r>
                      </w:p>
                      <w:p w14:paraId="030EEB8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 w:rsidRPr="00813642"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Existente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43" o:spid="_x0000_s1034" type="#_x0000_t32" style="position:absolute;left:-25105;top:-43412;width:11677;height:9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" strokecolor="#0070c0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 w:rsidRPr="00E9592E">
        <w:rPr>
          <w:lang w:val="es-PE"/>
        </w:rPr>
        <w:t xml:space="preserve"> </w:t>
      </w:r>
    </w:p>
    <w:p w14:paraId="763D4219" w14:textId="155523D1" w:rsidR="00B163B8" w:rsidRPr="00E9592E" w:rsidRDefault="00B163B8" w:rsidP="00E4108A">
      <w:pPr>
        <w:rPr>
          <w:lang w:val="es-PE"/>
        </w:rPr>
      </w:pPr>
    </w:p>
    <w:p w14:paraId="271DB9A9" w14:textId="2362C560" w:rsidR="00B163B8" w:rsidRDefault="00B163B8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3A68568C" w14:textId="25F507B8" w:rsidR="00B163B8" w:rsidRDefault="00B163B8" w:rsidP="004F5F97">
      <w:pPr>
        <w:rPr>
          <w:sz w:val="18"/>
          <w:szCs w:val="18"/>
          <w:lang w:val="es-PE"/>
        </w:rPr>
      </w:pPr>
    </w:p>
    <w:p w14:paraId="4FCCFDA5" w14:textId="0B3BAE51" w:rsidR="00B163B8" w:rsidRDefault="00B163B8" w:rsidP="005318EA">
      <w:pPr>
        <w:jc w:val="center"/>
        <w:rPr>
          <w:sz w:val="18"/>
          <w:szCs w:val="18"/>
        </w:rPr>
      </w:pPr>
    </w:p>
    <w:p w14:paraId="062B730B" w14:textId="671261F2" w:rsidR="00B163B8" w:rsidRDefault="00B163B8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69D92EFE" w14:textId="6BC1981A" w:rsidR="009B623F" w:rsidRDefault="00467AD5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6AFA8B1" wp14:editId="7210E77B">
                <wp:simplePos x="0" y="0"/>
                <wp:positionH relativeFrom="margin">
                  <wp:posOffset>3054009</wp:posOffset>
                </wp:positionH>
                <wp:positionV relativeFrom="paragraph">
                  <wp:posOffset>2098618</wp:posOffset>
                </wp:positionV>
                <wp:extent cx="687705" cy="371475"/>
                <wp:effectExtent l="0" t="0" r="436245" b="695325"/>
                <wp:wrapNone/>
                <wp:docPr id="1572124100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105362"/>
                            <a:gd name="adj2" fmla="val 21489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E74F6B" w14:textId="332826F4" w:rsidR="00FF229A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FA8B1" id="Bocadillo: rectángulo con esquinas redondeadas 48" o:spid="_x0000_s1035" type="#_x0000_t62" style="position:absolute;margin-left:240.45pt;margin-top:165.25pt;width:54.15pt;height:29.2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" adj="33558,57216" fillcolor="#ffc000 [3207]" strokecolor="#f2f2f2 [3052]" strokeweight="1pt">
                <v:textbox>
                  <w:txbxContent>
                    <w:p w14:paraId="0BE74F6B" w14:textId="332826F4" w:rsidR="00FF229A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3741E2B3" wp14:editId="3CB8AFBF">
                <wp:simplePos x="0" y="0"/>
                <wp:positionH relativeFrom="column">
                  <wp:posOffset>4135594</wp:posOffset>
                </wp:positionH>
                <wp:positionV relativeFrom="paragraph">
                  <wp:posOffset>3088081</wp:posOffset>
                </wp:positionV>
                <wp:extent cx="61415" cy="129654"/>
                <wp:effectExtent l="0" t="0" r="15240" b="22860"/>
                <wp:wrapNone/>
                <wp:docPr id="1471660820" name="Rectá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15" cy="129654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88B947" id="Rectángulo 45" o:spid="_x0000_s1026" style="position:absolute;margin-left:325.65pt;margin-top:243.15pt;width:4.85pt;height:10.2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" fillcolor="red" strokecolor="red" strokeweight="1pt"/>
            </w:pict>
          </mc:Fallback>
        </mc:AlternateContent>
      </w:r>
      <w:r w:rsidR="009B623F">
        <w:rPr>
          <w:noProof/>
        </w:rPr>
        <w:drawing>
          <wp:inline distT="0" distB="0" distL="0" distR="0" wp14:anchorId="53B27D12" wp14:editId="70933207">
            <wp:extent cx="5751325" cy="3800475"/>
            <wp:effectExtent l="19050" t="19050" r="20955" b="9525"/>
            <wp:docPr id="1516768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68788" name="Imagen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41" cy="380246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ECBA43" w14:textId="1E0CA71B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5D561F09" w14:textId="77777777" w:rsidR="009B623F" w:rsidRDefault="009B623F">
      <w:pPr>
        <w:rPr>
          <w:sz w:val="18"/>
          <w:szCs w:val="18"/>
        </w:rPr>
      </w:pPr>
    </w:p>
    <w:p w14:paraId="42D4C216" w14:textId="1140A6CD" w:rsidR="009B623F" w:rsidRDefault="009B623F">
      <w:pPr>
        <w:rPr>
          <w:sz w:val="18"/>
          <w:szCs w:val="18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21D6C8A5" w14:textId="77777777" w:rsidR="009B623F" w:rsidRDefault="009B623F">
      <w:pPr>
        <w:rPr>
          <w:sz w:val="18"/>
          <w:szCs w:val="18"/>
        </w:rPr>
      </w:pPr>
    </w:p>
    <w:p w14:paraId="64535754" w14:textId="77777777" w:rsidR="009B623F" w:rsidRDefault="009B623F">
      <w:pPr>
        <w:rPr>
          <w:sz w:val="18"/>
          <w:szCs w:val="18"/>
        </w:rPr>
      </w:pPr>
    </w:p>
    <w:p w14:paraId="2F6F70BF" w14:textId="59D89768" w:rsidR="009B623F" w:rsidRDefault="00467AD5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5A7A12D" wp14:editId="557E9C0E">
                <wp:simplePos x="0" y="0"/>
                <wp:positionH relativeFrom="margin">
                  <wp:posOffset>3509645</wp:posOffset>
                </wp:positionH>
                <wp:positionV relativeFrom="paragraph">
                  <wp:posOffset>3401695</wp:posOffset>
                </wp:positionV>
                <wp:extent cx="687705" cy="371475"/>
                <wp:effectExtent l="590550" t="266700" r="17145" b="28575"/>
                <wp:wrapNone/>
                <wp:docPr id="1745167221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-129847"/>
                            <a:gd name="adj2" fmla="val -10661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21A388" w14:textId="77777777" w:rsidR="00FF229A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7A12D" id="_x0000_s1036" type="#_x0000_t62" style="position:absolute;margin-left:276.35pt;margin-top:267.85pt;width:54.15pt;height:29.2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" adj="-17247,-12229" fillcolor="#ffc000 [3207]" strokecolor="#f2f2f2 [3052]" strokeweight="1pt">
                <v:textbox>
                  <w:txbxContent>
                    <w:p w14:paraId="5B21A388" w14:textId="77777777" w:rsidR="00FF229A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7B48B59" wp14:editId="5F0E4713">
                <wp:simplePos x="0" y="0"/>
                <wp:positionH relativeFrom="column">
                  <wp:posOffset>4138295</wp:posOffset>
                </wp:positionH>
                <wp:positionV relativeFrom="paragraph">
                  <wp:posOffset>668020</wp:posOffset>
                </wp:positionV>
                <wp:extent cx="1348105" cy="504825"/>
                <wp:effectExtent l="762000" t="0" r="23495" b="1990725"/>
                <wp:wrapNone/>
                <wp:docPr id="1701354816" name="Globo: línea doblad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0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472815"/>
                            <a:gd name="adj6" fmla="val -5321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529852" w14:textId="20D20C5B" w:rsidR="009B623F" w:rsidRPr="00672F5B" w:rsidRDefault="00672F5B" w:rsidP="009B623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color w:val="FF0000"/>
                                <w:lang w:val="es-ES"/>
                              </w:rPr>
                              <w:t>Pluz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B48B59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9" o:spid="_x0000_s1037" type="#_x0000_t48" style="position:absolute;margin-left:325.85pt;margin-top:52.6pt;width:106.15pt;height:39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" adj="-11493,102128" fillcolor="white [3212]" strokecolor="#ffc000 [3207]" strokeweight="1.5pt">
                <v:stroke startarrow="open"/>
                <v:textbox>
                  <w:txbxContent>
                    <w:p w14:paraId="04529852" w14:textId="20D20C5B" w:rsidR="009B623F" w:rsidRPr="00672F5B" w:rsidRDefault="00672F5B" w:rsidP="009B623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color w:val="FF0000"/>
                          <w:lang w:val="es-ES"/>
                        </w:rPr>
                        <w:t>Pluz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4E716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3C619C8" wp14:editId="3EDE01DF">
                <wp:simplePos x="0" y="0"/>
                <wp:positionH relativeFrom="column">
                  <wp:posOffset>1229995</wp:posOffset>
                </wp:positionH>
                <wp:positionV relativeFrom="paragraph">
                  <wp:posOffset>1551940</wp:posOffset>
                </wp:positionV>
                <wp:extent cx="2596550" cy="888521"/>
                <wp:effectExtent l="0" t="0" r="0" b="6985"/>
                <wp:wrapNone/>
                <wp:docPr id="1504206863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6550" cy="8885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8DB127" w14:textId="63EA71DE" w:rsidR="009B623F" w:rsidRPr="009B623F" w:rsidRDefault="009B623F" w:rsidP="009B623F">
                            <w:pPr>
                              <w:jc w:val="center"/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</w:pPr>
                            <w:r w:rsidRPr="009B623F"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  <w:t>ZONA DE CONCESIÓN PLUZ ENERGIA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C619C8" id="Cuadro de texto 10" o:spid="_x0000_s1038" type="#_x0000_t202" style="position:absolute;margin-left:96.85pt;margin-top:122.2pt;width:204.45pt;height:69.95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" filled="f" stroked="f" strokeweight=".5pt">
                <v:textbox>
                  <w:txbxContent>
                    <w:p w14:paraId="148DB127" w14:textId="63EA71DE" w:rsidR="009B623F" w:rsidRPr="009B623F" w:rsidRDefault="009B623F" w:rsidP="009B623F">
                      <w:pPr>
                        <w:jc w:val="center"/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</w:pPr>
                      <w:r w:rsidRPr="009B623F"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  <w:t>ZONA DE CONCESIÓN PLUZ ENERGIA</w:t>
                      </w:r>
                    </w:p>
                  </w:txbxContent>
                </v:textbox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3AEC4645" wp14:editId="7DD0AC9E">
            <wp:extent cx="5536150" cy="5139946"/>
            <wp:effectExtent l="19050" t="19050" r="26670" b="22860"/>
            <wp:docPr id="11059289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28980" name="Imagen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150" cy="51399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452208" w14:textId="1CCF80BE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 ZONA DE CONCESIÓN DE PLUZ</w:t>
      </w:r>
    </w:p>
    <w:p w14:paraId="74DDF776" w14:textId="77777777" w:rsidR="009B623F" w:rsidRDefault="009B623F">
      <w:pPr>
        <w:rPr>
          <w:sz w:val="18"/>
          <w:szCs w:val="18"/>
        </w:rPr>
      </w:pPr>
    </w:p>
    <w:p w14:paraId="6DBA98F6" w14:textId="6DD71F0D" w:rsidR="009B623F" w:rsidRPr="009B623F" w:rsidRDefault="009B623F" w:rsidP="009B623F">
      <w:pPr>
        <w:rPr>
          <w:sz w:val="18"/>
          <w:szCs w:val="18"/>
          <w:lang w:val="es-PE"/>
        </w:rPr>
      </w:pPr>
      <w:r w:rsidRPr="009B623F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 ENERGÍA</w:t>
      </w:r>
    </w:p>
    <w:p w14:paraId="6D698AF0" w14:textId="77777777" w:rsidR="009B623F" w:rsidRDefault="009B623F">
      <w:pPr>
        <w:rPr>
          <w:sz w:val="18"/>
          <w:szCs w:val="18"/>
        </w:rPr>
      </w:pPr>
    </w:p>
    <w:p w14:paraId="098597A0" w14:textId="77777777" w:rsidR="009B623F" w:rsidRDefault="009B623F">
      <w:pPr>
        <w:rPr>
          <w:sz w:val="18"/>
          <w:szCs w:val="18"/>
        </w:rPr>
      </w:pPr>
    </w:p>
    <w:p w14:paraId="4BE92724" w14:textId="77777777" w:rsidR="00B163B8" w:rsidRPr="00695BF4" w:rsidRDefault="00B163B8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 xml:space="preserve">Conclusiones </w:t>
      </w:r>
    </w:p>
    <w:p w14:paraId="38F72CBA" w14:textId="0179D58E" w:rsidR="000774DD" w:rsidRPr="005D13A4" w:rsidRDefault="000236DF" w:rsidP="000774DD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highlight w:val="magenta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highlight w:val="magenta"/>
          <w:lang w:val="es-PE"/>
        </w:rPr>
        <w:t>${</w:t>
      </w:r>
      <w:proofErr w:type="spellStart"/>
      <w:r>
        <w:rPr>
          <w:rFonts w:ascii="Tahoma" w:hAnsi="Tahoma" w:cs="Tahoma"/>
          <w:bCs/>
          <w:snapToGrid w:val="0"/>
          <w:sz w:val="22"/>
          <w:szCs w:val="22"/>
          <w:highlight w:val="magenta"/>
          <w:lang w:val="es-PE"/>
        </w:rPr>
        <w:t>descripcion_trabajo</w:t>
      </w:r>
      <w:proofErr w:type="spellEnd"/>
      <w:r>
        <w:rPr>
          <w:rFonts w:ascii="Tahoma" w:hAnsi="Tahoma" w:cs="Tahoma"/>
          <w:bCs/>
          <w:snapToGrid w:val="0"/>
          <w:sz w:val="22"/>
          <w:szCs w:val="22"/>
          <w:highlight w:val="magenta"/>
          <w:lang w:val="es-PE"/>
        </w:rPr>
        <w:t>}</w:t>
      </w:r>
    </w:p>
    <w:p w14:paraId="7B325877" w14:textId="5A209C28" w:rsidR="0073430B" w:rsidRDefault="00467AD5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Cerca al predio del solicitante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se tiene una medición de </w:t>
      </w:r>
      <w:r w:rsidR="004E7165" w:rsidRPr="005D13A4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2</w:t>
      </w:r>
      <w:r w:rsidRPr="005D13A4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25.1</w:t>
      </w:r>
      <w:r w:rsidR="0073430B" w:rsidRPr="005D13A4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 xml:space="preserve"> V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  <w:r w:rsidR="0092487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;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la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medici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ón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fue en </w:t>
      </w:r>
      <w:r w:rsid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hora 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fuera punta</w:t>
      </w:r>
      <w:r w:rsidR="00150C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encontrando</w:t>
      </w:r>
      <w:r w:rsid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s</w:t>
      </w:r>
      <w:r w:rsidR="00150C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e 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dentro de lo</w:t>
      </w:r>
      <w:r w:rsidR="00516C59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150C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normado</w:t>
      </w:r>
      <w:r w:rsidR="00516C59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respecto a los 220V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7A9A3125" w14:textId="77777777" w:rsidR="00B163B8" w:rsidRDefault="00B163B8" w:rsidP="00670EAD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Si cliente varia la carga solicitada, la orden quedara sin efecto.</w:t>
      </w:r>
    </w:p>
    <w:p w14:paraId="0A3CA705" w14:textId="77777777" w:rsidR="003314E5" w:rsidRDefault="003314E5" w:rsidP="003314E5">
      <w:p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5819F09A" w14:textId="77777777" w:rsidR="003314E5" w:rsidRDefault="003314E5" w:rsidP="003314E5">
      <w:p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32B0AEA1" w14:textId="77777777" w:rsidR="003314E5" w:rsidRDefault="003314E5" w:rsidP="003314E5">
      <w:p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7F550BEA" w14:textId="77777777" w:rsidR="003314E5" w:rsidRPr="003314E5" w:rsidRDefault="003314E5" w:rsidP="003314E5">
      <w:p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08C99575" w14:textId="77777777" w:rsidR="0073430B" w:rsidRDefault="0073430B" w:rsidP="0073430B">
      <w:pPr>
        <w:pStyle w:val="Prrafodelista"/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16D51F2E" w14:textId="77777777" w:rsidR="005D13A4" w:rsidRDefault="005D13A4" w:rsidP="0073430B">
      <w:pPr>
        <w:pStyle w:val="Prrafodelista"/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085C4803" w14:textId="77777777" w:rsidR="00B163B8" w:rsidRPr="00695BF4" w:rsidRDefault="00B163B8" w:rsidP="00394F62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Recomendaciones</w:t>
      </w:r>
    </w:p>
    <w:p w14:paraId="57436066" w14:textId="6A1BC91D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l suministro deberá ser tradicional y cumplir con las medidas establecidas por 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4ED60391" w14:textId="77777777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ubicarse aledaño a la vía pública.</w:t>
      </w:r>
    </w:p>
    <w:p w14:paraId="0353BBB4" w14:textId="77777777" w:rsidR="00B163B8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cumplir las distancias mínimas de seguridad con respecto a otras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redes de terceros como agua, desagüe, gas, etc.</w:t>
      </w:r>
    </w:p>
    <w:p w14:paraId="3E549CB1" w14:textId="77777777" w:rsidR="00B163B8" w:rsidRDefault="00B163B8">
      <w:pPr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</w:p>
    <w:p w14:paraId="4F0C03E6" w14:textId="77777777" w:rsidR="00B163B8" w:rsidRDefault="00B163B8" w:rsidP="00695BF4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Panel Fotográfico</w:t>
      </w:r>
    </w:p>
    <w:p w14:paraId="1AFE77FB" w14:textId="5A769516" w:rsidR="00B163B8" w:rsidRDefault="00672F5B" w:rsidP="00886007">
      <w:pPr>
        <w:jc w:val="center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B371510" wp14:editId="5C62586F">
                <wp:simplePos x="0" y="0"/>
                <wp:positionH relativeFrom="column">
                  <wp:posOffset>1376045</wp:posOffset>
                </wp:positionH>
                <wp:positionV relativeFrom="paragraph">
                  <wp:posOffset>551815</wp:posOffset>
                </wp:positionV>
                <wp:extent cx="850265" cy="504825"/>
                <wp:effectExtent l="0" t="0" r="997585" b="828675"/>
                <wp:wrapNone/>
                <wp:docPr id="425408633" name="Globo: línea doblad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5026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48781"/>
                            <a:gd name="adj6" fmla="val -106272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30006C" w14:textId="77777777" w:rsidR="00672F5B" w:rsidRDefault="00672F5B" w:rsidP="00672F5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71510" id="Globo: línea doblada 11" o:spid="_x0000_s1039" type="#_x0000_t48" style="position:absolute;left:0;text-align:left;margin-left:108.35pt;margin-top:43.45pt;width:66.95pt;height:39.75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" adj="-22955,53737" fillcolor="white [3212]" strokecolor="#ed7d31 [3205]" strokeweight="1.5pt">
                <v:stroke startarrow="open"/>
                <v:textbox>
                  <w:txbxContent>
                    <w:p w14:paraId="3B30006C" w14:textId="77777777" w:rsidR="00672F5B" w:rsidRDefault="00672F5B" w:rsidP="00672F5B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B163B8" w:rsidRPr="00886007">
        <w:t xml:space="preserve"> </w:t>
      </w:r>
      <w:r w:rsidR="00B163B8">
        <w:rPr>
          <w:noProof/>
        </w:rPr>
        <w:drawing>
          <wp:inline distT="0" distB="0" distL="0" distR="0" wp14:anchorId="2BC284FC" wp14:editId="0D9EB9DD">
            <wp:extent cx="5237424" cy="3928068"/>
            <wp:effectExtent l="19050" t="19050" r="20955" b="1587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424" cy="392806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0E9F9C" w14:textId="42FCB2FE" w:rsidR="00166063" w:rsidRDefault="00166063" w:rsidP="00886007">
      <w:pPr>
        <w:jc w:val="center"/>
        <w:rPr>
          <w:rFonts w:ascii="Arial" w:hAnsi="Arial" w:cs="Arial"/>
          <w:lang w:val="es-PE" w:eastAsia="es-PE"/>
        </w:rPr>
      </w:pPr>
    </w:p>
    <w:p w14:paraId="2F4DA177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50381E6F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C49230D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CD26A3D" w14:textId="77777777" w:rsidR="00B163B8" w:rsidRDefault="00B163B8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F4268B2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1B759E4" w14:textId="77777777" w:rsidR="00B163B8" w:rsidRDefault="00B163B8" w:rsidP="00B06772">
      <w:pPr>
        <w:jc w:val="center"/>
      </w:pPr>
    </w:p>
    <w:p w14:paraId="03905C0B" w14:textId="77777777" w:rsidR="003314E5" w:rsidRDefault="003314E5" w:rsidP="00B06772">
      <w:pPr>
        <w:jc w:val="center"/>
      </w:pPr>
    </w:p>
    <w:p w14:paraId="520068F4" w14:textId="1BD2F67B" w:rsidR="00B163B8" w:rsidRDefault="003314E5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BC1EC4F" wp14:editId="6F08EEC4">
                <wp:simplePos x="0" y="0"/>
                <wp:positionH relativeFrom="margin">
                  <wp:posOffset>3033395</wp:posOffset>
                </wp:positionH>
                <wp:positionV relativeFrom="paragraph">
                  <wp:posOffset>315595</wp:posOffset>
                </wp:positionV>
                <wp:extent cx="1390650" cy="485775"/>
                <wp:effectExtent l="647700" t="0" r="19050" b="981075"/>
                <wp:wrapNone/>
                <wp:docPr id="2076394656" name="Bocadillo: rectángulo con esquinas redondeada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485775"/>
                        </a:xfrm>
                        <a:prstGeom prst="wedgeRoundRectCallout">
                          <a:avLst>
                            <a:gd name="adj1" fmla="val -93788"/>
                            <a:gd name="adj2" fmla="val 231947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3DAEC8" w14:textId="3B45C94D" w:rsidR="00977AEF" w:rsidRPr="00977AEF" w:rsidRDefault="00977AEF" w:rsidP="00977AEF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>Nicho para el nuevo suministro</w:t>
                            </w:r>
                          </w:p>
                          <w:p w14:paraId="39936F29" w14:textId="00A6E8CD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1EC4F" id="Bocadillo: rectángulo con esquinas redondeadas 51" o:spid="_x0000_s1040" type="#_x0000_t62" style="position:absolute;left:0;text-align:left;margin-left:238.85pt;margin-top:24.85pt;width:109.5pt;height:38.25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" adj="-9458,60901" fillcolor="#ffc000 [3207]" strokecolor="#f2f2f2 [3052]" strokeweight="1pt">
                <v:textbox>
                  <w:txbxContent>
                    <w:p w14:paraId="1E3DAEC8" w14:textId="3B45C94D" w:rsidR="00977AEF" w:rsidRPr="00977AEF" w:rsidRDefault="00977AEF" w:rsidP="00977AEF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977AEF">
                        <w:rPr>
                          <w:color w:val="FFFFFF" w:themeColor="background1"/>
                          <w:lang w:val="es-ES"/>
                        </w:rPr>
                        <w:t>Nicho para el nuevo suministro</w:t>
                      </w:r>
                    </w:p>
                    <w:p w14:paraId="39936F29" w14:textId="00A6E8CD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AEF" w:rsidRPr="00977AEF">
        <w:rPr>
          <w:lang w:val="es-ES" w:eastAsia="es-ES"/>
        </w:rPr>
        <w:t xml:space="preserve"> </w:t>
      </w:r>
      <w:r w:rsidR="00B163B8">
        <w:rPr>
          <w:noProof/>
        </w:rPr>
        <w:drawing>
          <wp:inline distT="0" distB="0" distL="0" distR="0" wp14:anchorId="7011D621" wp14:editId="6FCC59D2">
            <wp:extent cx="4323920" cy="3242940"/>
            <wp:effectExtent l="19050" t="19050" r="19685" b="1524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920" cy="32429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C72C68" w14:textId="7CCB63B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NICHO </w:t>
      </w:r>
      <w:r w:rsidR="00AB446A">
        <w:rPr>
          <w:rFonts w:ascii="Arial" w:hAnsi="Arial" w:cs="Arial"/>
          <w:sz w:val="22"/>
          <w:szCs w:val="22"/>
          <w:lang w:val="es-PE" w:eastAsia="es-PE"/>
        </w:rPr>
        <w:t>PROYECTADO PARA EL NUEVO SUMINISTRO</w:t>
      </w:r>
    </w:p>
    <w:p w14:paraId="17FF94D5" w14:textId="7EF6D3A0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2FD7D61" w14:textId="177F08E9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1BFCF74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686471F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86329A8" w14:textId="77777777" w:rsidR="00B163B8" w:rsidRDefault="00B163B8" w:rsidP="00B0677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F41F11E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FCBD2A1" w14:textId="355E4691" w:rsidR="00B163B8" w:rsidRDefault="005D13A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F190514" wp14:editId="368543FD">
                <wp:simplePos x="0" y="0"/>
                <wp:positionH relativeFrom="margin">
                  <wp:posOffset>21284</wp:posOffset>
                </wp:positionH>
                <wp:positionV relativeFrom="paragraph">
                  <wp:posOffset>3964813</wp:posOffset>
                </wp:positionV>
                <wp:extent cx="1221639" cy="699973"/>
                <wp:effectExtent l="0" t="2628900" r="17145" b="24130"/>
                <wp:wrapNone/>
                <wp:docPr id="919601345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1639" cy="699973"/>
                        </a:xfrm>
                        <a:prstGeom prst="wedgeRoundRectCallout">
                          <a:avLst>
                            <a:gd name="adj1" fmla="val -29217"/>
                            <a:gd name="adj2" fmla="val -416582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1E5E13" w14:textId="1130CC00" w:rsidR="00977AEF" w:rsidRDefault="00977AEF" w:rsidP="00977AEF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Viene de la SED </w:t>
                            </w:r>
                            <w:r w:rsidR="000236DF">
                              <w:rPr>
                                <w:lang w:val="es-ES"/>
                              </w:rPr>
                              <w:t>${sed}</w:t>
                            </w:r>
                          </w:p>
                          <w:p w14:paraId="76F4B7B9" w14:textId="50F35174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LL</w:t>
                            </w:r>
                            <w:r w:rsidR="000236DF">
                              <w:rPr>
                                <w:lang w:val="es-ES"/>
                              </w:rPr>
                              <w:t>-${llave}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0514" id="Bocadillo: rectángulo con esquinas redondeadas 52" o:spid="_x0000_s1041" type="#_x0000_t62" style="position:absolute;left:0;text-align:left;margin-left:1.7pt;margin-top:312.2pt;width:96.2pt;height:55.1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" adj="4489,-79182" fillcolor="#ffc000 [3207]" strokecolor="#f2f2f2 [3052]" strokeweight="1pt">
                <v:textbox>
                  <w:txbxContent>
                    <w:p w14:paraId="6B1E5E13" w14:textId="1130CC00" w:rsidR="00977AEF" w:rsidRDefault="00977AEF" w:rsidP="00977AEF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Viene de la SED </w:t>
                      </w:r>
                      <w:r w:rsidR="000236DF">
                        <w:rPr>
                          <w:lang w:val="es-ES"/>
                        </w:rPr>
                        <w:t>${sed}</w:t>
                      </w:r>
                    </w:p>
                    <w:p w14:paraId="76F4B7B9" w14:textId="50F35174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LL</w:t>
                      </w:r>
                      <w:r w:rsidR="000236DF">
                        <w:rPr>
                          <w:lang w:val="es-ES"/>
                        </w:rPr>
                        <w:t>-${llave}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4BE3E72" wp14:editId="142FAABA">
                <wp:simplePos x="0" y="0"/>
                <wp:positionH relativeFrom="margin">
                  <wp:posOffset>2633345</wp:posOffset>
                </wp:positionH>
                <wp:positionV relativeFrom="paragraph">
                  <wp:posOffset>1001395</wp:posOffset>
                </wp:positionV>
                <wp:extent cx="1257300" cy="476250"/>
                <wp:effectExtent l="1371600" t="0" r="19050" b="19050"/>
                <wp:wrapNone/>
                <wp:docPr id="811041568" name="Bocadillo: rectángulo con esquinas redondeada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476250"/>
                        </a:xfrm>
                        <a:prstGeom prst="wedgeRoundRectCallout">
                          <a:avLst>
                            <a:gd name="adj1" fmla="val -155349"/>
                            <a:gd name="adj2" fmla="val -86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8BC8F4" w14:textId="4ABD10DE" w:rsidR="005D13A4" w:rsidRPr="005D13A4" w:rsidRDefault="00720EEE" w:rsidP="005D13A4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Poste BT </w:t>
                            </w:r>
                            <w:r w:rsidR="000236DF">
                              <w:rPr>
                                <w:lang w:val="es-ES"/>
                              </w:rPr>
                              <w:t>#${num_poste}</w:t>
                            </w:r>
                          </w:p>
                          <w:p w14:paraId="3A6358EF" w14:textId="57A92164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E3E72" id="Bocadillo: rectángulo con esquinas redondeadas 53" o:spid="_x0000_s1042" type="#_x0000_t62" style="position:absolute;left:0;text-align:left;margin-left:207.35pt;margin-top:78.85pt;width:99pt;height:37.5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" adj="-22755,10613" fillcolor="#ffc000 [3207]" strokecolor="#f2f2f2 [3052]" strokeweight="1pt">
                <v:textbox>
                  <w:txbxContent>
                    <w:p w14:paraId="528BC8F4" w14:textId="4ABD10DE" w:rsidR="005D13A4" w:rsidRPr="005D13A4" w:rsidRDefault="00720EEE" w:rsidP="005D13A4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Poste BT </w:t>
                      </w:r>
                      <w:r w:rsidR="000236DF">
                        <w:rPr>
                          <w:lang w:val="es-ES"/>
                        </w:rPr>
                        <w:t>#${num_poste}</w:t>
                      </w:r>
                    </w:p>
                    <w:p w14:paraId="3A6358EF" w14:textId="57A92164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314E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A6898FD" wp14:editId="4335E146">
                <wp:simplePos x="0" y="0"/>
                <wp:positionH relativeFrom="column">
                  <wp:posOffset>118745</wp:posOffset>
                </wp:positionH>
                <wp:positionV relativeFrom="paragraph">
                  <wp:posOffset>1410335</wp:posOffset>
                </wp:positionV>
                <wp:extent cx="485775" cy="152400"/>
                <wp:effectExtent l="0" t="38100" r="47625" b="19050"/>
                <wp:wrapNone/>
                <wp:docPr id="73554551" name="Conector recto de flech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5775" cy="1524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FC5B0" id="Conector recto de flecha 38" o:spid="_x0000_s1026" type="#_x0000_t32" style="position:absolute;margin-left:9.35pt;margin-top:111.05pt;width:38.25pt;height:12pt;flip:y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" strokecolor="red" strokeweight="1.5pt">
                <v:stroke endarrow="block" joinstyle="miter"/>
              </v:shape>
            </w:pict>
          </mc:Fallback>
        </mc:AlternateContent>
      </w:r>
      <w:r w:rsidR="003314E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BB7AC90" wp14:editId="296C507D">
                <wp:simplePos x="0" y="0"/>
                <wp:positionH relativeFrom="margin">
                  <wp:posOffset>1347470</wp:posOffset>
                </wp:positionH>
                <wp:positionV relativeFrom="paragraph">
                  <wp:posOffset>191770</wp:posOffset>
                </wp:positionV>
                <wp:extent cx="1552575" cy="533400"/>
                <wp:effectExtent l="762000" t="0" r="28575" b="533400"/>
                <wp:wrapNone/>
                <wp:docPr id="1682291991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533400"/>
                        </a:xfrm>
                        <a:prstGeom prst="wedgeRoundRectCallout">
                          <a:avLst>
                            <a:gd name="adj1" fmla="val -96289"/>
                            <a:gd name="adj2" fmla="val 14056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99D9D2" w14:textId="005832BA" w:rsidR="00977AEF" w:rsidRPr="00977AEF" w:rsidRDefault="00977AEF" w:rsidP="00977AEF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Cable </w:t>
                            </w:r>
                            <w:proofErr w:type="spellStart"/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>autosoportado</w:t>
                            </w:r>
                            <w:proofErr w:type="spellEnd"/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 </w:t>
                            </w:r>
                            <w:r w:rsidR="000236DF">
                              <w:rPr>
                                <w:color w:val="FFFFFF" w:themeColor="background1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0236DF">
                              <w:rPr>
                                <w:color w:val="FFFFFF" w:themeColor="background1"/>
                                <w:lang w:val="es-ES"/>
                              </w:rPr>
                              <w:t>cable_matriz</w:t>
                            </w:r>
                            <w:proofErr w:type="spellEnd"/>
                            <w:r w:rsidR="000236DF">
                              <w:rPr>
                                <w:color w:val="FFFFFF" w:themeColor="background1"/>
                                <w:lang w:val="es-ES"/>
                              </w:rPr>
                              <w:t>}</w:t>
                            </w:r>
                          </w:p>
                          <w:p w14:paraId="2CAA9E7D" w14:textId="77777777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7AC90" id="_x0000_s1043" type="#_x0000_t62" style="position:absolute;left:0;text-align:left;margin-left:106.1pt;margin-top:15.1pt;width:122.25pt;height:42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" adj="-9998,41161" fillcolor="#ffc000 [3207]" strokecolor="#f2f2f2 [3052]" strokeweight="1pt">
                <v:textbox>
                  <w:txbxContent>
                    <w:p w14:paraId="1299D9D2" w14:textId="005832BA" w:rsidR="00977AEF" w:rsidRPr="00977AEF" w:rsidRDefault="00977AEF" w:rsidP="00977AEF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Cable </w:t>
                      </w:r>
                      <w:proofErr w:type="spellStart"/>
                      <w:r w:rsidRPr="00977AEF">
                        <w:rPr>
                          <w:color w:val="FFFFFF" w:themeColor="background1"/>
                          <w:lang w:val="es-ES"/>
                        </w:rPr>
                        <w:t>autosoportado</w:t>
                      </w:r>
                      <w:proofErr w:type="spellEnd"/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 </w:t>
                      </w:r>
                      <w:r w:rsidR="000236DF">
                        <w:rPr>
                          <w:color w:val="FFFFFF" w:themeColor="background1"/>
                          <w:lang w:val="es-ES"/>
                        </w:rPr>
                        <w:t>${</w:t>
                      </w:r>
                      <w:proofErr w:type="spellStart"/>
                      <w:r w:rsidR="000236DF">
                        <w:rPr>
                          <w:color w:val="FFFFFF" w:themeColor="background1"/>
                          <w:lang w:val="es-ES"/>
                        </w:rPr>
                        <w:t>cable_matriz</w:t>
                      </w:r>
                      <w:proofErr w:type="spellEnd"/>
                      <w:r w:rsidR="000236DF">
                        <w:rPr>
                          <w:color w:val="FFFFFF" w:themeColor="background1"/>
                          <w:lang w:val="es-ES"/>
                        </w:rPr>
                        <w:t>}</w:t>
                      </w:r>
                    </w:p>
                    <w:p w14:paraId="2CAA9E7D" w14:textId="77777777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314E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254BBA2" wp14:editId="6EA17A28">
                <wp:simplePos x="0" y="0"/>
                <wp:positionH relativeFrom="margin">
                  <wp:posOffset>1737995</wp:posOffset>
                </wp:positionH>
                <wp:positionV relativeFrom="paragraph">
                  <wp:posOffset>4173220</wp:posOffset>
                </wp:positionV>
                <wp:extent cx="1857375" cy="535940"/>
                <wp:effectExtent l="0" t="552450" r="180975" b="16510"/>
                <wp:wrapNone/>
                <wp:docPr id="1213518998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535940"/>
                        </a:xfrm>
                        <a:prstGeom prst="wedgeRoundRectCallout">
                          <a:avLst>
                            <a:gd name="adj1" fmla="val 55905"/>
                            <a:gd name="adj2" fmla="val -14690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65BDC6" w14:textId="4BDD79C5" w:rsidR="00977AEF" w:rsidRPr="0092487B" w:rsidRDefault="00977AEF" w:rsidP="00977AEF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Ubicación del nicho para el nuevo suministro</w:t>
                            </w:r>
                          </w:p>
                          <w:p w14:paraId="27AF0068" w14:textId="554D0280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4BBA2" id="_x0000_s1044" type="#_x0000_t62" style="position:absolute;left:0;text-align:left;margin-left:136.85pt;margin-top:328.6pt;width:146.25pt;height:42.2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" adj="22875,-20931" fillcolor="#ffc000 [3207]" strokecolor="#f2f2f2 [3052]" strokeweight="1pt">
                <v:textbox>
                  <w:txbxContent>
                    <w:p w14:paraId="0665BDC6" w14:textId="4BDD79C5" w:rsidR="00977AEF" w:rsidRPr="0092487B" w:rsidRDefault="00977AEF" w:rsidP="00977AEF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Ubicación del nicho para el nuevo suministro</w:t>
                      </w:r>
                    </w:p>
                    <w:p w14:paraId="27AF0068" w14:textId="554D0280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314E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FD4BE18" wp14:editId="06335560">
                <wp:simplePos x="0" y="0"/>
                <wp:positionH relativeFrom="margin">
                  <wp:posOffset>5024120</wp:posOffset>
                </wp:positionH>
                <wp:positionV relativeFrom="paragraph">
                  <wp:posOffset>1772920</wp:posOffset>
                </wp:positionV>
                <wp:extent cx="914400" cy="495300"/>
                <wp:effectExtent l="400050" t="0" r="19050" b="1181100"/>
                <wp:wrapNone/>
                <wp:docPr id="444226851" name="Bocadillo: rectángulo con esquinas redondeadas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95300"/>
                        </a:xfrm>
                        <a:prstGeom prst="wedgeRoundRectCallout">
                          <a:avLst>
                            <a:gd name="adj1" fmla="val -89931"/>
                            <a:gd name="adj2" fmla="val 27323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5FF9C4" w14:textId="708B7105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Predio </w:t>
                            </w:r>
                            <w:r w:rsidR="003314E5">
                              <w:rPr>
                                <w:lang w:val="es-ES"/>
                              </w:rPr>
                              <w:t>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4BE18" id="Bocadillo: rectángulo con esquinas redondeadas 54" o:spid="_x0000_s1045" type="#_x0000_t62" style="position:absolute;left:0;text-align:left;margin-left:395.6pt;margin-top:139.6pt;width:1in;height:39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" adj="-8625,69819" fillcolor="#ffc000 [3207]" strokecolor="#f2f2f2 [3052]" strokeweight="1pt">
                <v:textbox>
                  <w:txbxContent>
                    <w:p w14:paraId="2E5FF9C4" w14:textId="708B7105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Predio </w:t>
                      </w:r>
                      <w:r w:rsidR="003314E5">
                        <w:rPr>
                          <w:lang w:val="es-ES"/>
                        </w:rPr>
                        <w:t>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E81" w:rsidRPr="006B3E81">
        <w:rPr>
          <w:lang w:val="es-ES" w:eastAsia="es-ES"/>
        </w:rPr>
        <w:t xml:space="preserve"> </w:t>
      </w:r>
      <w:r w:rsidR="00B163B8">
        <w:rPr>
          <w:noProof/>
        </w:rPr>
        <w:drawing>
          <wp:inline distT="0" distB="0" distL="0" distR="0" wp14:anchorId="6C6D462A" wp14:editId="192D0959">
            <wp:extent cx="6023201" cy="4517400"/>
            <wp:effectExtent l="19050" t="19050" r="15875" b="1651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201" cy="45174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C5650" w14:textId="6967C952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</w:t>
      </w:r>
      <w:r w:rsidR="00CB2414">
        <w:rPr>
          <w:rFonts w:ascii="Arial" w:hAnsi="Arial" w:cs="Arial"/>
          <w:sz w:val="22"/>
          <w:szCs w:val="22"/>
          <w:lang w:val="es-PE" w:eastAsia="es-PE"/>
        </w:rPr>
        <w:t xml:space="preserve">DE </w:t>
      </w:r>
      <w:r w:rsidR="00720EEE">
        <w:rPr>
          <w:rFonts w:ascii="Arial" w:hAnsi="Arial" w:cs="Arial"/>
          <w:sz w:val="22"/>
          <w:szCs w:val="22"/>
          <w:lang w:val="es-PE" w:eastAsia="es-PE"/>
        </w:rPr>
        <w:t>INGRESO EN EL PASAJE COMÚN HACIA EL PREDIO DEL SOLICITANTE</w:t>
      </w:r>
    </w:p>
    <w:p w14:paraId="5667FD26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E677C95" w14:textId="0C0584CC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32361E8" w14:textId="345E80E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F6FCBD6" w14:textId="416643F6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EEBA052" w14:textId="68451E56" w:rsidR="00B163B8" w:rsidRDefault="00B163B8" w:rsidP="00004A58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00721986" w14:textId="06DDEF5E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5111E1F" w14:textId="67EBA61D" w:rsidR="009F2E82" w:rsidRDefault="009F2E82" w:rsidP="00967D37">
      <w:pPr>
        <w:jc w:val="center"/>
        <w:rPr>
          <w:lang w:val="es-PE"/>
        </w:rPr>
      </w:pPr>
    </w:p>
    <w:p w14:paraId="5CADBC25" w14:textId="77777777" w:rsidR="009F2E82" w:rsidRDefault="009F2E82" w:rsidP="00967D37">
      <w:pPr>
        <w:jc w:val="center"/>
        <w:rPr>
          <w:lang w:val="es-PE"/>
        </w:rPr>
      </w:pPr>
    </w:p>
    <w:p w14:paraId="7AA50A0C" w14:textId="77777777" w:rsidR="009F2E82" w:rsidRDefault="009F2E82" w:rsidP="00967D37">
      <w:pPr>
        <w:jc w:val="center"/>
        <w:rPr>
          <w:lang w:val="es-PE"/>
        </w:rPr>
      </w:pPr>
    </w:p>
    <w:p w14:paraId="386E8257" w14:textId="77777777" w:rsidR="009F2E82" w:rsidRDefault="009F2E82" w:rsidP="00967D37">
      <w:pPr>
        <w:jc w:val="center"/>
        <w:rPr>
          <w:lang w:val="es-PE"/>
        </w:rPr>
      </w:pPr>
    </w:p>
    <w:p w14:paraId="2DC49249" w14:textId="77777777" w:rsidR="009F2E82" w:rsidRDefault="009F2E82" w:rsidP="00967D37">
      <w:pPr>
        <w:jc w:val="center"/>
        <w:rPr>
          <w:lang w:val="es-PE"/>
        </w:rPr>
      </w:pPr>
    </w:p>
    <w:p w14:paraId="76CAA261" w14:textId="77777777" w:rsidR="009F2E82" w:rsidRDefault="009F2E82" w:rsidP="00967D37">
      <w:pPr>
        <w:jc w:val="center"/>
        <w:rPr>
          <w:lang w:val="es-PE"/>
        </w:rPr>
      </w:pPr>
    </w:p>
    <w:p w14:paraId="46E87AA5" w14:textId="77777777" w:rsidR="009F2E82" w:rsidRDefault="009F2E82" w:rsidP="00967D37">
      <w:pPr>
        <w:jc w:val="center"/>
        <w:rPr>
          <w:lang w:val="es-PE"/>
        </w:rPr>
      </w:pPr>
    </w:p>
    <w:p w14:paraId="5D8DFA3C" w14:textId="77777777" w:rsidR="009F2E82" w:rsidRDefault="009F2E82" w:rsidP="00967D37">
      <w:pPr>
        <w:jc w:val="center"/>
        <w:rPr>
          <w:lang w:val="es-PE"/>
        </w:rPr>
      </w:pPr>
    </w:p>
    <w:p w14:paraId="7FD8180B" w14:textId="77777777" w:rsidR="009F2E82" w:rsidRDefault="009F2E82" w:rsidP="00967D37">
      <w:pPr>
        <w:jc w:val="center"/>
        <w:rPr>
          <w:lang w:val="es-PE"/>
        </w:rPr>
      </w:pPr>
    </w:p>
    <w:p w14:paraId="6BF81885" w14:textId="77777777" w:rsidR="009F2E82" w:rsidRDefault="009F2E82" w:rsidP="00967D37">
      <w:pPr>
        <w:jc w:val="center"/>
        <w:rPr>
          <w:lang w:val="es-PE"/>
        </w:rPr>
      </w:pPr>
    </w:p>
    <w:p w14:paraId="2E224E57" w14:textId="77777777" w:rsidR="009F2E82" w:rsidRDefault="009F2E82" w:rsidP="00967D37">
      <w:pPr>
        <w:jc w:val="center"/>
        <w:rPr>
          <w:lang w:val="es-PE"/>
        </w:rPr>
      </w:pPr>
    </w:p>
    <w:p w14:paraId="0A4F357E" w14:textId="77777777" w:rsidR="009F2E82" w:rsidRDefault="009F2E82" w:rsidP="00967D37">
      <w:pPr>
        <w:jc w:val="center"/>
        <w:rPr>
          <w:lang w:val="es-PE"/>
        </w:rPr>
      </w:pPr>
    </w:p>
    <w:p w14:paraId="45F0450A" w14:textId="77777777" w:rsidR="009F2E82" w:rsidRDefault="009F2E82" w:rsidP="00967D37">
      <w:pPr>
        <w:jc w:val="center"/>
        <w:rPr>
          <w:lang w:val="es-PE"/>
        </w:rPr>
      </w:pPr>
    </w:p>
    <w:p w14:paraId="573C7FF9" w14:textId="77777777" w:rsidR="009F2E82" w:rsidRDefault="009F2E82" w:rsidP="00967D37">
      <w:pPr>
        <w:jc w:val="center"/>
        <w:rPr>
          <w:lang w:val="es-PE"/>
        </w:rPr>
      </w:pPr>
    </w:p>
    <w:p w14:paraId="46839CF7" w14:textId="70CF40BB" w:rsidR="009F2E82" w:rsidRDefault="003314E5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2DE30ED" wp14:editId="20F1806B">
                <wp:simplePos x="0" y="0"/>
                <wp:positionH relativeFrom="margin">
                  <wp:posOffset>4090670</wp:posOffset>
                </wp:positionH>
                <wp:positionV relativeFrom="paragraph">
                  <wp:posOffset>810895</wp:posOffset>
                </wp:positionV>
                <wp:extent cx="885825" cy="485775"/>
                <wp:effectExtent l="209550" t="0" r="28575" b="1076325"/>
                <wp:wrapNone/>
                <wp:docPr id="262868549" name="Bocadillo: rectángulo con esquinas redondeadas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485775"/>
                        </a:xfrm>
                        <a:prstGeom prst="wedgeRoundRectCallout">
                          <a:avLst>
                            <a:gd name="adj1" fmla="val -69303"/>
                            <a:gd name="adj2" fmla="val 250673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8F25C2" w14:textId="5A026AA9" w:rsidR="00720EEE" w:rsidRDefault="003314E5" w:rsidP="00720EEE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3314E5">
                              <w:rPr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E30ED" id="Bocadillo: rectángulo con esquinas redondeadas 55" o:spid="_x0000_s1046" type="#_x0000_t62" style="position:absolute;left:0;text-align:left;margin-left:322.1pt;margin-top:63.85pt;width:69.75pt;height:38.25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" adj="-4169,64945" fillcolor="#ffc000 [3207]" strokecolor="#f2f2f2 [3052]" strokeweight="1pt">
                <v:textbox>
                  <w:txbxContent>
                    <w:p w14:paraId="3D8F25C2" w14:textId="5A026AA9" w:rsidR="00720EEE" w:rsidRDefault="003314E5" w:rsidP="00720EEE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3314E5">
                        <w:rPr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6C59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5264CF6" wp14:editId="1005AF40">
                <wp:simplePos x="0" y="0"/>
                <wp:positionH relativeFrom="margin">
                  <wp:posOffset>2614295</wp:posOffset>
                </wp:positionH>
                <wp:positionV relativeFrom="paragraph">
                  <wp:posOffset>1115695</wp:posOffset>
                </wp:positionV>
                <wp:extent cx="933450" cy="485775"/>
                <wp:effectExtent l="723900" t="0" r="19050" b="923925"/>
                <wp:wrapNone/>
                <wp:docPr id="1824002035" name="Bocadillo: rectángulo con esquinas redondeada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485775"/>
                        </a:xfrm>
                        <a:prstGeom prst="wedgeRoundRectCallout">
                          <a:avLst>
                            <a:gd name="adj1" fmla="val -122931"/>
                            <a:gd name="adj2" fmla="val 22011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53B7BD" w14:textId="4D9B8F4A" w:rsidR="00516C59" w:rsidRDefault="00516C59" w:rsidP="00516C59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Suministro </w:t>
                            </w:r>
                            <w:r w:rsidR="003314E5">
                              <w:rPr>
                                <w:lang w:val="es-ES"/>
                              </w:rPr>
                              <w:t>sin dato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64CF6" id="Bocadillo: rectángulo con esquinas redondeadas 57" o:spid="_x0000_s1047" type="#_x0000_t62" style="position:absolute;left:0;text-align:left;margin-left:205.85pt;margin-top:87.85pt;width:73.5pt;height:38.25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" adj="-15753,58344" fillcolor="#ffc000 [3207]" strokecolor="#f2f2f2 [3052]" strokeweight="1pt">
                <v:textbox>
                  <w:txbxContent>
                    <w:p w14:paraId="1753B7BD" w14:textId="4D9B8F4A" w:rsidR="00516C59" w:rsidRDefault="00516C59" w:rsidP="00516C59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Suministro </w:t>
                      </w:r>
                      <w:r w:rsidR="003314E5">
                        <w:rPr>
                          <w:lang w:val="es-ES"/>
                        </w:rPr>
                        <w:t>sin dato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0EEE" w:rsidRPr="00720EEE">
        <w:rPr>
          <w:lang w:val="es-ES" w:eastAsia="es-ES"/>
        </w:rPr>
        <w:t xml:space="preserve"> </w:t>
      </w:r>
      <w:r w:rsidR="009F2E82">
        <w:rPr>
          <w:noProof/>
        </w:rPr>
        <w:drawing>
          <wp:inline distT="0" distB="0" distL="0" distR="0" wp14:anchorId="32A16B90" wp14:editId="3B21C270">
            <wp:extent cx="4388956" cy="3291717"/>
            <wp:effectExtent l="19050" t="19050" r="12065" b="23495"/>
            <wp:docPr id="176084416" name="Imagen 176084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4416" name="Imagen 1760844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956" cy="329171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297A82" w14:textId="09380412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DEL </w:t>
      </w:r>
      <w:r w:rsidR="003314E5">
        <w:rPr>
          <w:rFonts w:ascii="Arial" w:hAnsi="Arial" w:cs="Arial"/>
          <w:sz w:val="22"/>
          <w:szCs w:val="22"/>
          <w:lang w:val="es-PE" w:eastAsia="es-PE"/>
        </w:rPr>
        <w:t>PUNTO DE MEDICIÓN DE TENSIÓN</w:t>
      </w:r>
    </w:p>
    <w:p w14:paraId="4C4DB1B4" w14:textId="21BF354F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9C900F9" w14:textId="77777777" w:rsidR="009F2E82" w:rsidRDefault="009F2E82" w:rsidP="009F2E8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449D1D8" w14:textId="2D95647B" w:rsidR="00B163B8" w:rsidRDefault="00B163B8" w:rsidP="00967D37">
      <w:pPr>
        <w:jc w:val="center"/>
        <w:rPr>
          <w:lang w:val="es-PE"/>
        </w:rPr>
      </w:pPr>
      <w:r w:rsidRPr="00506B1C">
        <w:rPr>
          <w:lang w:val="es-PE"/>
        </w:rPr>
        <w:t xml:space="preserve"> </w:t>
      </w:r>
    </w:p>
    <w:p w14:paraId="17F4A447" w14:textId="77777777" w:rsidR="004F3A4C" w:rsidRDefault="004F3A4C" w:rsidP="00967D37">
      <w:pPr>
        <w:jc w:val="center"/>
        <w:rPr>
          <w:lang w:val="es-PE"/>
        </w:rPr>
      </w:pPr>
    </w:p>
    <w:p w14:paraId="3BA7FAA6" w14:textId="4D006171" w:rsidR="004F3A4C" w:rsidRDefault="00720EEE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E1D9678" wp14:editId="6669AEED">
                <wp:simplePos x="0" y="0"/>
                <wp:positionH relativeFrom="margin">
                  <wp:posOffset>71120</wp:posOffset>
                </wp:positionH>
                <wp:positionV relativeFrom="paragraph">
                  <wp:posOffset>610870</wp:posOffset>
                </wp:positionV>
                <wp:extent cx="933450" cy="485775"/>
                <wp:effectExtent l="0" t="0" r="1485900" b="28575"/>
                <wp:wrapNone/>
                <wp:docPr id="759334096" name="Bocadillo: rectángulo con esquinas redondeada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485775"/>
                        </a:xfrm>
                        <a:prstGeom prst="wedgeRoundRectCallout">
                          <a:avLst>
                            <a:gd name="adj1" fmla="val 204620"/>
                            <a:gd name="adj2" fmla="val -2890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9A5583" w14:textId="05F33523" w:rsidR="00720EEE" w:rsidRDefault="00720EEE" w:rsidP="00720EEE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Suministro </w:t>
                            </w:r>
                            <w:r w:rsidR="003314E5">
                              <w:rPr>
                                <w:lang w:val="es-ES"/>
                              </w:rPr>
                              <w:t>sin dato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D9678" id="_x0000_s1048" type="#_x0000_t62" style="position:absolute;left:0;text-align:left;margin-left:5.6pt;margin-top:48.1pt;width:73.5pt;height:38.25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" adj="54998,4556" fillcolor="#ffc000 [3207]" strokecolor="#f2f2f2 [3052]" strokeweight="1pt">
                <v:textbox>
                  <w:txbxContent>
                    <w:p w14:paraId="0D9A5583" w14:textId="05F33523" w:rsidR="00720EEE" w:rsidRDefault="00720EEE" w:rsidP="00720EEE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Suministro </w:t>
                      </w:r>
                      <w:r w:rsidR="003314E5">
                        <w:rPr>
                          <w:lang w:val="es-ES"/>
                        </w:rPr>
                        <w:t>sin dato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20EEE">
        <w:rPr>
          <w:lang w:val="es-ES" w:eastAsia="es-ES"/>
        </w:rPr>
        <w:t xml:space="preserve"> </w:t>
      </w:r>
      <w:r w:rsidR="004F3A4C">
        <w:rPr>
          <w:noProof/>
        </w:rPr>
        <w:drawing>
          <wp:inline distT="0" distB="0" distL="0" distR="0" wp14:anchorId="3ECC4634" wp14:editId="76086543">
            <wp:extent cx="3740867" cy="2805650"/>
            <wp:effectExtent l="10478" t="27622" r="22542" b="22543"/>
            <wp:docPr id="262763038" name="Imagen 262763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63038" name="Imagen 26276303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749126" cy="28118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477511" w14:textId="09FC3B94" w:rsidR="004F3A4C" w:rsidRDefault="00720EEE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Medición </w:t>
      </w:r>
      <w:r w:rsidR="003314E5">
        <w:rPr>
          <w:rFonts w:ascii="Arial" w:hAnsi="Arial" w:cs="Arial"/>
          <w:sz w:val="22"/>
          <w:szCs w:val="22"/>
          <w:lang w:val="es-PE" w:eastAsia="es-PE"/>
        </w:rPr>
        <w:t>en el</w:t>
      </w:r>
      <w:r>
        <w:rPr>
          <w:rFonts w:ascii="Arial" w:hAnsi="Arial" w:cs="Arial"/>
          <w:sz w:val="22"/>
          <w:szCs w:val="22"/>
          <w:lang w:val="es-PE" w:eastAsia="es-PE"/>
        </w:rPr>
        <w:t xml:space="preserve"> medidor </w:t>
      </w:r>
      <w:r w:rsidR="003314E5">
        <w:rPr>
          <w:rFonts w:ascii="Arial" w:hAnsi="Arial" w:cs="Arial"/>
          <w:sz w:val="22"/>
          <w:szCs w:val="22"/>
          <w:lang w:val="es-PE" w:eastAsia="es-PE"/>
        </w:rPr>
        <w:t>vecino</w:t>
      </w:r>
    </w:p>
    <w:p w14:paraId="625C8099" w14:textId="77777777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FC05E20" w14:textId="77777777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1E7C9F8" w14:textId="77777777" w:rsidR="004F3A4C" w:rsidRDefault="004F3A4C" w:rsidP="004F3A4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52B1F22" w14:textId="77777777" w:rsidR="004F3A4C" w:rsidRDefault="004F3A4C" w:rsidP="00967D37">
      <w:pPr>
        <w:jc w:val="center"/>
        <w:rPr>
          <w:lang w:val="es-PE"/>
        </w:rPr>
      </w:pPr>
    </w:p>
    <w:p w14:paraId="665733EF" w14:textId="37D4B3F4" w:rsidR="00516C59" w:rsidRDefault="00516C59" w:rsidP="00516C59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A703BDB" w14:textId="77777777" w:rsidR="00516C59" w:rsidRDefault="00516C59" w:rsidP="00516C59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E822317" w14:textId="77777777" w:rsidR="00516C59" w:rsidRDefault="00516C59" w:rsidP="00967D37">
      <w:pPr>
        <w:jc w:val="center"/>
        <w:rPr>
          <w:lang w:val="es-PE"/>
        </w:rPr>
      </w:pPr>
    </w:p>
    <w:p w14:paraId="4E507A43" w14:textId="77777777" w:rsidR="00516C59" w:rsidRDefault="00516C59" w:rsidP="00967D37">
      <w:pPr>
        <w:jc w:val="center"/>
        <w:rPr>
          <w:lang w:val="es-PE"/>
        </w:rPr>
      </w:pPr>
    </w:p>
    <w:p w14:paraId="442563E7" w14:textId="77777777" w:rsidR="00516C59" w:rsidRDefault="00516C59" w:rsidP="00967D37">
      <w:pPr>
        <w:jc w:val="center"/>
        <w:rPr>
          <w:lang w:val="es-PE"/>
        </w:rPr>
      </w:pPr>
    </w:p>
    <w:p w14:paraId="4CFEE430" w14:textId="77777777" w:rsidR="00516C59" w:rsidRDefault="00516C59" w:rsidP="00516C59">
      <w:pPr>
        <w:jc w:val="center"/>
        <w:rPr>
          <w:lang w:val="es-PE"/>
        </w:rPr>
      </w:pPr>
      <w:r>
        <w:rPr>
          <w:noProof/>
        </w:rPr>
        <w:drawing>
          <wp:inline distT="0" distB="0" distL="0" distR="0" wp14:anchorId="708F79DC" wp14:editId="17B3594C">
            <wp:extent cx="2552700" cy="5691575"/>
            <wp:effectExtent l="19050" t="19050" r="19050" b="23495"/>
            <wp:docPr id="901547525" name="Imagen 901547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47525" name="Imagen 9015475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050" cy="569458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84D216" w14:textId="77777777" w:rsidR="00516C59" w:rsidRDefault="00516C59" w:rsidP="00516C59">
      <w:pPr>
        <w:jc w:val="center"/>
        <w:rPr>
          <w:lang w:val="es-PE"/>
        </w:rPr>
      </w:pPr>
    </w:p>
    <w:p w14:paraId="277C8F3A" w14:textId="5C488DBA" w:rsidR="00516C59" w:rsidRDefault="00516C59" w:rsidP="00516C59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Historial de llamada al contacto </w:t>
      </w:r>
    </w:p>
    <w:p w14:paraId="7ED1ADA1" w14:textId="77777777" w:rsidR="00516C59" w:rsidRDefault="00516C59" w:rsidP="00967D37">
      <w:pPr>
        <w:jc w:val="center"/>
        <w:rPr>
          <w:lang w:val="es-PE"/>
        </w:rPr>
      </w:pPr>
    </w:p>
    <w:p w14:paraId="59E26C34" w14:textId="77777777" w:rsidR="00280196" w:rsidRPr="00280196" w:rsidRDefault="00280196" w:rsidP="00280196">
      <w:pPr>
        <w:jc w:val="center"/>
        <w:rPr>
          <w:lang w:val="es-CL"/>
        </w:rPr>
      </w:pPr>
      <w:r w:rsidRPr="00280196">
        <w:rPr>
          <w:lang w:val="es-CL"/>
        </w:rPr>
        <w:t>${</w:t>
      </w:r>
      <w:proofErr w:type="spellStart"/>
      <w:r w:rsidRPr="00280196">
        <w:rPr>
          <w:lang w:val="es-CL"/>
        </w:rPr>
        <w:t>bloque_fotos</w:t>
      </w:r>
      <w:proofErr w:type="spellEnd"/>
      <w:r w:rsidRPr="00280196">
        <w:rPr>
          <w:lang w:val="es-CL"/>
        </w:rPr>
        <w:t>}</w:t>
      </w:r>
    </w:p>
    <w:p w14:paraId="5E5DEFB7" w14:textId="77777777" w:rsidR="00280196" w:rsidRPr="00280196" w:rsidRDefault="00280196" w:rsidP="00280196">
      <w:pPr>
        <w:jc w:val="center"/>
        <w:rPr>
          <w:lang w:val="es-CL"/>
        </w:rPr>
      </w:pPr>
    </w:p>
    <w:p w14:paraId="54C21DBD" w14:textId="77777777" w:rsidR="00280196" w:rsidRPr="00280196" w:rsidRDefault="00280196" w:rsidP="00280196">
      <w:pPr>
        <w:jc w:val="center"/>
        <w:rPr>
          <w:lang w:val="es-ES_tradnl"/>
        </w:rPr>
      </w:pPr>
      <w:r w:rsidRPr="00280196">
        <w:rPr>
          <w:lang w:val="es-ES_tradnl"/>
        </w:rPr>
        <w:t>${foto}</w:t>
      </w:r>
    </w:p>
    <w:p w14:paraId="35FBC8D5" w14:textId="77777777" w:rsidR="00280196" w:rsidRPr="00280196" w:rsidRDefault="00280196" w:rsidP="00280196">
      <w:pPr>
        <w:jc w:val="center"/>
        <w:rPr>
          <w:lang w:val="es-ES_tradnl"/>
        </w:rPr>
      </w:pPr>
    </w:p>
    <w:p w14:paraId="17545FCF" w14:textId="77777777" w:rsidR="00280196" w:rsidRPr="00280196" w:rsidRDefault="00280196" w:rsidP="00280196">
      <w:pPr>
        <w:jc w:val="center"/>
        <w:rPr>
          <w:lang w:val="es-CL"/>
        </w:rPr>
      </w:pPr>
      <w:r w:rsidRPr="00280196">
        <w:rPr>
          <w:lang w:val="es-CL"/>
        </w:rPr>
        <w:t>${/</w:t>
      </w:r>
      <w:proofErr w:type="spellStart"/>
      <w:r w:rsidRPr="00280196">
        <w:rPr>
          <w:lang w:val="es-CL"/>
        </w:rPr>
        <w:t>bloque_fotos</w:t>
      </w:r>
      <w:proofErr w:type="spellEnd"/>
      <w:r w:rsidRPr="00280196">
        <w:rPr>
          <w:lang w:val="es-CL"/>
        </w:rPr>
        <w:t>}</w:t>
      </w:r>
    </w:p>
    <w:p w14:paraId="1AEC462B" w14:textId="77777777" w:rsidR="00280196" w:rsidRPr="00280196" w:rsidRDefault="00280196" w:rsidP="00280196">
      <w:pPr>
        <w:jc w:val="center"/>
        <w:rPr>
          <w:lang w:val="es-ES_tradnl"/>
        </w:rPr>
      </w:pPr>
    </w:p>
    <w:p w14:paraId="302431C6" w14:textId="77777777" w:rsidR="000236DF" w:rsidRDefault="000236DF" w:rsidP="00967D37">
      <w:pPr>
        <w:jc w:val="center"/>
        <w:rPr>
          <w:lang w:val="es-PE"/>
        </w:rPr>
      </w:pPr>
    </w:p>
    <w:sectPr w:rsidR="000236DF" w:rsidSect="00B163B8">
      <w:headerReference w:type="default" r:id="rId17"/>
      <w:footerReference w:type="default" r:id="rId18"/>
      <w:headerReference w:type="first" r:id="rId19"/>
      <w:footerReference w:type="first" r:id="rId20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A26A7C4" w14:textId="77777777" w:rsidR="00CA24C2" w:rsidRDefault="00CA24C2">
      <w:r>
        <w:separator/>
      </w:r>
    </w:p>
  </w:endnote>
  <w:endnote w:type="continuationSeparator" w:id="0">
    <w:p w14:paraId="777C974E" w14:textId="77777777" w:rsidR="00CA24C2" w:rsidRDefault="00CA24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9BD44CC" w14:textId="77777777" w:rsidTr="003A236D">
      <w:tc>
        <w:tcPr>
          <w:tcW w:w="1719" w:type="pct"/>
        </w:tcPr>
        <w:p w14:paraId="7B51FE3F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393A3E9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2203E036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409BB4DB" w14:textId="77777777" w:rsidTr="003A236D">
      <w:tc>
        <w:tcPr>
          <w:tcW w:w="1719" w:type="pct"/>
        </w:tcPr>
        <w:p w14:paraId="3D04FD08" w14:textId="09F5AD63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FF6F99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FF6F99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inspector_nombre</w:t>
          </w:r>
          <w:proofErr w:type="spellEnd"/>
          <w:r w:rsidR="00FF6F99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}.</w:t>
          </w:r>
          <w:r w:rsidR="005D13A4" w:rsidRPr="005D13A4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n-US" w:eastAsia="es-ES_tradnl"/>
            </w:rPr>
            <w:t xml:space="preserve"> </w:t>
          </w:r>
        </w:p>
      </w:tc>
      <w:tc>
        <w:tcPr>
          <w:tcW w:w="1615" w:type="pct"/>
        </w:tcPr>
        <w:p w14:paraId="036BFB38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6091489E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322F032D" w14:textId="77777777" w:rsidTr="003A236D">
      <w:trPr>
        <w:trHeight w:val="202"/>
      </w:trPr>
      <w:tc>
        <w:tcPr>
          <w:tcW w:w="1719" w:type="pct"/>
        </w:tcPr>
        <w:p w14:paraId="30761F22" w14:textId="289D3A45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FF6F9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${</w:t>
          </w:r>
          <w:proofErr w:type="spellStart"/>
          <w:r w:rsidR="00FF6F9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fecha_generacion</w:t>
          </w:r>
          <w:proofErr w:type="spellEnd"/>
          <w:r w:rsidR="00FF6F9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  <w:r w:rsidR="005D13A4" w:rsidRPr="005D13A4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s-PE" w:eastAsia="es-ES_tradnl"/>
            </w:rPr>
            <w:t xml:space="preserve"> </w:t>
          </w:r>
        </w:p>
      </w:tc>
      <w:tc>
        <w:tcPr>
          <w:tcW w:w="1615" w:type="pct"/>
        </w:tcPr>
        <w:p w14:paraId="3E953292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7CC1CEFF" w14:textId="77777777" w:rsidR="00684831" w:rsidRDefault="00684831" w:rsidP="006E68F6">
          <w:pPr>
            <w:rPr>
              <w:lang w:val="es-PE"/>
            </w:rPr>
          </w:pPr>
        </w:p>
      </w:tc>
    </w:tr>
  </w:tbl>
  <w:p w14:paraId="5099969C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9F6340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F548AD1" w14:textId="77777777" w:rsidR="00CA24C2" w:rsidRDefault="00CA24C2">
      <w:r>
        <w:separator/>
      </w:r>
    </w:p>
  </w:footnote>
  <w:footnote w:type="continuationSeparator" w:id="0">
    <w:p w14:paraId="3407D0C9" w14:textId="77777777" w:rsidR="00CA24C2" w:rsidRDefault="00CA24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045C3ACC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6C41955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47AC288C" wp14:editId="329C605F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2B0A1D84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3E1B29BE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331D413B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429EA5D" wp14:editId="4710C10F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14846B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7A85F145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6F6DDD6C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68CB3D08" wp14:editId="57F13AE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64D46507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334B3DB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57E4AB21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5C6E0922" wp14:editId="04614D4C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F85CD90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513" type="#_x0000_t75" style="width:929.1pt;height:597.3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0">
    <w:nsid w:val="06633BDE"/>
    <w:multiLevelType w:val="hybridMultilevel"/>
    <w:tmpl w:val="0658DB12"/>
    <w:lvl w:ilvl="0" w:tplc="B9800FA2">
      <w:start w:val="3"/>
      <w:numFmt w:val="bullet"/>
      <w:lvlText w:val="-"/>
      <w:lvlJc w:val="left"/>
      <w:pPr>
        <w:ind w:left="720" w:hanging="360"/>
      </w:pPr>
      <w:rPr>
        <w:rFonts w:ascii="Tahoma" w:hAnsi="Tahoma" w:cs="Times New Roman" w:hint="default"/>
        <w:b w:val="0"/>
        <w:i w:val="0"/>
        <w:caps w:val="0"/>
        <w:strike w:val="0"/>
        <w:dstrike w:val="0"/>
        <w:vanish w:val="0"/>
        <w:webHidden w:val="0"/>
        <w:color w:val="auto"/>
        <w:sz w:val="20"/>
        <w:u w:val="none"/>
        <w:effect w:val="none"/>
        <w:vertAlign w:val="baseline"/>
        <w:specVanish w:val="0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5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6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1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2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5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6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8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20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3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4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8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2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1"/>
  </w:num>
  <w:num w:numId="2" w16cid:durableId="190384584">
    <w:abstractNumId w:val="22"/>
  </w:num>
  <w:num w:numId="3" w16cid:durableId="1636368909">
    <w:abstractNumId w:val="10"/>
  </w:num>
  <w:num w:numId="4" w16cid:durableId="1698659803">
    <w:abstractNumId w:val="19"/>
  </w:num>
  <w:num w:numId="5" w16cid:durableId="2110542751">
    <w:abstractNumId w:val="3"/>
  </w:num>
  <w:num w:numId="6" w16cid:durableId="966474915">
    <w:abstractNumId w:val="5"/>
  </w:num>
  <w:num w:numId="7" w16cid:durableId="1578980201">
    <w:abstractNumId w:val="23"/>
  </w:num>
  <w:num w:numId="8" w16cid:durableId="1335109853">
    <w:abstractNumId w:val="20"/>
  </w:num>
  <w:num w:numId="9" w16cid:durableId="525025086">
    <w:abstractNumId w:val="30"/>
  </w:num>
  <w:num w:numId="10" w16cid:durableId="241913354">
    <w:abstractNumId w:val="21"/>
  </w:num>
  <w:num w:numId="11" w16cid:durableId="948004030">
    <w:abstractNumId w:val="6"/>
  </w:num>
  <w:num w:numId="12" w16cid:durableId="92940397">
    <w:abstractNumId w:val="27"/>
  </w:num>
  <w:num w:numId="13" w16cid:durableId="316543497">
    <w:abstractNumId w:val="32"/>
  </w:num>
  <w:num w:numId="14" w16cid:durableId="750271525">
    <w:abstractNumId w:val="14"/>
  </w:num>
  <w:num w:numId="15" w16cid:durableId="839539347">
    <w:abstractNumId w:val="29"/>
  </w:num>
  <w:num w:numId="16" w16cid:durableId="1990480859">
    <w:abstractNumId w:val="11"/>
  </w:num>
  <w:num w:numId="17" w16cid:durableId="2100907557">
    <w:abstractNumId w:val="4"/>
  </w:num>
  <w:num w:numId="18" w16cid:durableId="713651897">
    <w:abstractNumId w:val="26"/>
  </w:num>
  <w:num w:numId="19" w16cid:durableId="975717560">
    <w:abstractNumId w:val="12"/>
  </w:num>
  <w:num w:numId="20" w16cid:durableId="537936780">
    <w:abstractNumId w:val="16"/>
  </w:num>
  <w:num w:numId="21" w16cid:durableId="995958997">
    <w:abstractNumId w:val="17"/>
  </w:num>
  <w:num w:numId="22" w16cid:durableId="1240022264">
    <w:abstractNumId w:val="15"/>
  </w:num>
  <w:num w:numId="23" w16cid:durableId="1945267944">
    <w:abstractNumId w:val="8"/>
  </w:num>
  <w:num w:numId="24" w16cid:durableId="1424107653">
    <w:abstractNumId w:val="13"/>
  </w:num>
  <w:num w:numId="25" w16cid:durableId="1327978482">
    <w:abstractNumId w:val="2"/>
  </w:num>
  <w:num w:numId="26" w16cid:durableId="2110391510">
    <w:abstractNumId w:val="7"/>
  </w:num>
  <w:num w:numId="27" w16cid:durableId="1940914234">
    <w:abstractNumId w:val="24"/>
  </w:num>
  <w:num w:numId="28" w16cid:durableId="482115122">
    <w:abstractNumId w:val="18"/>
  </w:num>
  <w:num w:numId="29" w16cid:durableId="467674121">
    <w:abstractNumId w:val="28"/>
  </w:num>
  <w:num w:numId="30" w16cid:durableId="2050181005">
    <w:abstractNumId w:val="9"/>
  </w:num>
  <w:num w:numId="31" w16cid:durableId="1168247302">
    <w:abstractNumId w:val="13"/>
  </w:num>
  <w:num w:numId="32" w16cid:durableId="609892422">
    <w:abstractNumId w:val="0"/>
  </w:num>
  <w:num w:numId="33" w16cid:durableId="1245146957">
    <w:abstractNumId w:val="25"/>
  </w:num>
  <w:num w:numId="34" w16cid:durableId="115174823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s-ES" w:vendorID="64" w:dllVersion="4096" w:nlCheck="1" w:checkStyle="0"/>
  <w:activeWritingStyle w:appName="MSWord" w:lang="es-ES_tradnl" w:vendorID="64" w:dllVersion="4096" w:nlCheck="1" w:checkStyle="0"/>
  <w:activeWritingStyle w:appName="MSWord" w:lang="es-CL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307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F52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6DF"/>
    <w:rsid w:val="00023BB8"/>
    <w:rsid w:val="000240CE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7C7F"/>
    <w:rsid w:val="00060BBA"/>
    <w:rsid w:val="000614AA"/>
    <w:rsid w:val="00061982"/>
    <w:rsid w:val="0006228F"/>
    <w:rsid w:val="00063551"/>
    <w:rsid w:val="000635E0"/>
    <w:rsid w:val="0006425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774DD"/>
    <w:rsid w:val="00080397"/>
    <w:rsid w:val="00082952"/>
    <w:rsid w:val="000845CB"/>
    <w:rsid w:val="0008461C"/>
    <w:rsid w:val="00085213"/>
    <w:rsid w:val="00085E9A"/>
    <w:rsid w:val="00093605"/>
    <w:rsid w:val="00093F2D"/>
    <w:rsid w:val="00095006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1B69"/>
    <w:rsid w:val="00132539"/>
    <w:rsid w:val="0013256E"/>
    <w:rsid w:val="001327F7"/>
    <w:rsid w:val="00133EB3"/>
    <w:rsid w:val="00135201"/>
    <w:rsid w:val="00136CC1"/>
    <w:rsid w:val="00136E74"/>
    <w:rsid w:val="001404A7"/>
    <w:rsid w:val="00141559"/>
    <w:rsid w:val="00141D07"/>
    <w:rsid w:val="00141FCF"/>
    <w:rsid w:val="0014235D"/>
    <w:rsid w:val="00143BD6"/>
    <w:rsid w:val="00145E37"/>
    <w:rsid w:val="00146EB9"/>
    <w:rsid w:val="00150C71"/>
    <w:rsid w:val="00152479"/>
    <w:rsid w:val="00154541"/>
    <w:rsid w:val="001566F6"/>
    <w:rsid w:val="00162689"/>
    <w:rsid w:val="00163C96"/>
    <w:rsid w:val="001656E0"/>
    <w:rsid w:val="00166063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EC"/>
    <w:rsid w:val="00182305"/>
    <w:rsid w:val="001829FB"/>
    <w:rsid w:val="00182A1B"/>
    <w:rsid w:val="0018306D"/>
    <w:rsid w:val="0018347F"/>
    <w:rsid w:val="0018362D"/>
    <w:rsid w:val="001847F6"/>
    <w:rsid w:val="00185489"/>
    <w:rsid w:val="00191595"/>
    <w:rsid w:val="00191FB6"/>
    <w:rsid w:val="00197CE1"/>
    <w:rsid w:val="001A0379"/>
    <w:rsid w:val="001A0826"/>
    <w:rsid w:val="001A1D85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133C"/>
    <w:rsid w:val="001C311A"/>
    <w:rsid w:val="001C3F85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DD8"/>
    <w:rsid w:val="001F7EE2"/>
    <w:rsid w:val="0020151A"/>
    <w:rsid w:val="00203481"/>
    <w:rsid w:val="002036DD"/>
    <w:rsid w:val="00203AC7"/>
    <w:rsid w:val="00203B9D"/>
    <w:rsid w:val="00203D64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5B36"/>
    <w:rsid w:val="00236963"/>
    <w:rsid w:val="002378B8"/>
    <w:rsid w:val="002401B5"/>
    <w:rsid w:val="00240214"/>
    <w:rsid w:val="002437BE"/>
    <w:rsid w:val="002452F6"/>
    <w:rsid w:val="0024592B"/>
    <w:rsid w:val="00247549"/>
    <w:rsid w:val="00254665"/>
    <w:rsid w:val="00254692"/>
    <w:rsid w:val="00254869"/>
    <w:rsid w:val="00254F67"/>
    <w:rsid w:val="0025507B"/>
    <w:rsid w:val="00255837"/>
    <w:rsid w:val="00256F3A"/>
    <w:rsid w:val="0026046B"/>
    <w:rsid w:val="00260DD8"/>
    <w:rsid w:val="00262938"/>
    <w:rsid w:val="00262BAB"/>
    <w:rsid w:val="002660B4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0196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1DB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C2715"/>
    <w:rsid w:val="002C38DF"/>
    <w:rsid w:val="002C4E0B"/>
    <w:rsid w:val="002C779E"/>
    <w:rsid w:val="002D3D9C"/>
    <w:rsid w:val="002D4421"/>
    <w:rsid w:val="002D451D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CF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887"/>
    <w:rsid w:val="003313C0"/>
    <w:rsid w:val="003314E5"/>
    <w:rsid w:val="00334DF4"/>
    <w:rsid w:val="00335D06"/>
    <w:rsid w:val="00336047"/>
    <w:rsid w:val="0034013D"/>
    <w:rsid w:val="00342496"/>
    <w:rsid w:val="00342CF0"/>
    <w:rsid w:val="00343726"/>
    <w:rsid w:val="00345229"/>
    <w:rsid w:val="00351A73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607"/>
    <w:rsid w:val="00364EBB"/>
    <w:rsid w:val="00365B91"/>
    <w:rsid w:val="003663EC"/>
    <w:rsid w:val="0036649D"/>
    <w:rsid w:val="00367C8B"/>
    <w:rsid w:val="00370D7D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B0C64"/>
    <w:rsid w:val="003B1D89"/>
    <w:rsid w:val="003B2369"/>
    <w:rsid w:val="003B23F8"/>
    <w:rsid w:val="003B2B9A"/>
    <w:rsid w:val="003B57E2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0A7B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67AD5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7265"/>
    <w:rsid w:val="004A7515"/>
    <w:rsid w:val="004B039E"/>
    <w:rsid w:val="004B3865"/>
    <w:rsid w:val="004B6523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0F7C"/>
    <w:rsid w:val="004E316D"/>
    <w:rsid w:val="004E4BC9"/>
    <w:rsid w:val="004E6964"/>
    <w:rsid w:val="004E6B80"/>
    <w:rsid w:val="004E6E07"/>
    <w:rsid w:val="004E7165"/>
    <w:rsid w:val="004F0667"/>
    <w:rsid w:val="004F25EF"/>
    <w:rsid w:val="004F389A"/>
    <w:rsid w:val="004F3A4C"/>
    <w:rsid w:val="004F47BC"/>
    <w:rsid w:val="004F4EC3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C5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5F47"/>
    <w:rsid w:val="00526825"/>
    <w:rsid w:val="00526A75"/>
    <w:rsid w:val="005273D6"/>
    <w:rsid w:val="005303AD"/>
    <w:rsid w:val="005313EE"/>
    <w:rsid w:val="005318EA"/>
    <w:rsid w:val="005368B3"/>
    <w:rsid w:val="00536C52"/>
    <w:rsid w:val="00536EB6"/>
    <w:rsid w:val="0053793E"/>
    <w:rsid w:val="005401D0"/>
    <w:rsid w:val="00540682"/>
    <w:rsid w:val="00542F5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6D1"/>
    <w:rsid w:val="00552990"/>
    <w:rsid w:val="0055666D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5B28"/>
    <w:rsid w:val="00586D70"/>
    <w:rsid w:val="00586EEE"/>
    <w:rsid w:val="005872E2"/>
    <w:rsid w:val="00587F19"/>
    <w:rsid w:val="00591EB0"/>
    <w:rsid w:val="005924FF"/>
    <w:rsid w:val="00592669"/>
    <w:rsid w:val="00593ED4"/>
    <w:rsid w:val="00594CB1"/>
    <w:rsid w:val="00597271"/>
    <w:rsid w:val="005A292C"/>
    <w:rsid w:val="005A2B0D"/>
    <w:rsid w:val="005A5E44"/>
    <w:rsid w:val="005A5EFB"/>
    <w:rsid w:val="005A5F8B"/>
    <w:rsid w:val="005A6251"/>
    <w:rsid w:val="005A6B1F"/>
    <w:rsid w:val="005A6BEB"/>
    <w:rsid w:val="005A78B3"/>
    <w:rsid w:val="005A7C38"/>
    <w:rsid w:val="005A7CB5"/>
    <w:rsid w:val="005B33FC"/>
    <w:rsid w:val="005B51B5"/>
    <w:rsid w:val="005B6B27"/>
    <w:rsid w:val="005B708B"/>
    <w:rsid w:val="005B734B"/>
    <w:rsid w:val="005B7F24"/>
    <w:rsid w:val="005C02A8"/>
    <w:rsid w:val="005C165F"/>
    <w:rsid w:val="005C19D3"/>
    <w:rsid w:val="005C2239"/>
    <w:rsid w:val="005C28F3"/>
    <w:rsid w:val="005C31BC"/>
    <w:rsid w:val="005C33A3"/>
    <w:rsid w:val="005C3E5D"/>
    <w:rsid w:val="005C68AF"/>
    <w:rsid w:val="005C6A7F"/>
    <w:rsid w:val="005C7C1C"/>
    <w:rsid w:val="005C7C4B"/>
    <w:rsid w:val="005D0CAF"/>
    <w:rsid w:val="005D13A4"/>
    <w:rsid w:val="005D3B71"/>
    <w:rsid w:val="005E3158"/>
    <w:rsid w:val="005E378E"/>
    <w:rsid w:val="005E3C63"/>
    <w:rsid w:val="005E575A"/>
    <w:rsid w:val="005F0E05"/>
    <w:rsid w:val="005F3633"/>
    <w:rsid w:val="005F4839"/>
    <w:rsid w:val="005F691A"/>
    <w:rsid w:val="005F7D36"/>
    <w:rsid w:val="00600591"/>
    <w:rsid w:val="0060219B"/>
    <w:rsid w:val="00602EAF"/>
    <w:rsid w:val="00603E69"/>
    <w:rsid w:val="0060422F"/>
    <w:rsid w:val="0060426C"/>
    <w:rsid w:val="00604597"/>
    <w:rsid w:val="00604FEC"/>
    <w:rsid w:val="00605CAB"/>
    <w:rsid w:val="00606289"/>
    <w:rsid w:val="00606A87"/>
    <w:rsid w:val="00606E87"/>
    <w:rsid w:val="00606F1B"/>
    <w:rsid w:val="0061027A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7F0D"/>
    <w:rsid w:val="006305D1"/>
    <w:rsid w:val="006328DD"/>
    <w:rsid w:val="00633316"/>
    <w:rsid w:val="00634E76"/>
    <w:rsid w:val="006355CC"/>
    <w:rsid w:val="0064418A"/>
    <w:rsid w:val="00644F3D"/>
    <w:rsid w:val="0064515D"/>
    <w:rsid w:val="0064546F"/>
    <w:rsid w:val="00650170"/>
    <w:rsid w:val="0065089B"/>
    <w:rsid w:val="00651EA7"/>
    <w:rsid w:val="00652F91"/>
    <w:rsid w:val="006535B6"/>
    <w:rsid w:val="00655AA5"/>
    <w:rsid w:val="00657221"/>
    <w:rsid w:val="00661602"/>
    <w:rsid w:val="00661B88"/>
    <w:rsid w:val="00664D59"/>
    <w:rsid w:val="00665952"/>
    <w:rsid w:val="00666976"/>
    <w:rsid w:val="00670EAD"/>
    <w:rsid w:val="00670EF3"/>
    <w:rsid w:val="00672F5B"/>
    <w:rsid w:val="00674919"/>
    <w:rsid w:val="00675DB8"/>
    <w:rsid w:val="006773EB"/>
    <w:rsid w:val="006817BC"/>
    <w:rsid w:val="006818B3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3E81"/>
    <w:rsid w:val="006B5154"/>
    <w:rsid w:val="006B686A"/>
    <w:rsid w:val="006B76A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5246"/>
    <w:rsid w:val="006F552E"/>
    <w:rsid w:val="006F55FE"/>
    <w:rsid w:val="006F5614"/>
    <w:rsid w:val="006F72CC"/>
    <w:rsid w:val="007009A6"/>
    <w:rsid w:val="00700A0B"/>
    <w:rsid w:val="007025D0"/>
    <w:rsid w:val="00704030"/>
    <w:rsid w:val="00710F7A"/>
    <w:rsid w:val="0071592F"/>
    <w:rsid w:val="00716AAD"/>
    <w:rsid w:val="00720A8E"/>
    <w:rsid w:val="00720EEE"/>
    <w:rsid w:val="00721FC1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430B"/>
    <w:rsid w:val="00735060"/>
    <w:rsid w:val="007356EA"/>
    <w:rsid w:val="00735C7D"/>
    <w:rsid w:val="00737757"/>
    <w:rsid w:val="007408F2"/>
    <w:rsid w:val="00741AC6"/>
    <w:rsid w:val="0074447C"/>
    <w:rsid w:val="00744E39"/>
    <w:rsid w:val="007457E8"/>
    <w:rsid w:val="0074625B"/>
    <w:rsid w:val="00754510"/>
    <w:rsid w:val="007561D1"/>
    <w:rsid w:val="007563CC"/>
    <w:rsid w:val="0075664F"/>
    <w:rsid w:val="00757BA3"/>
    <w:rsid w:val="007611F6"/>
    <w:rsid w:val="00761BE5"/>
    <w:rsid w:val="00764608"/>
    <w:rsid w:val="007669E2"/>
    <w:rsid w:val="007675A3"/>
    <w:rsid w:val="00770FFC"/>
    <w:rsid w:val="00771164"/>
    <w:rsid w:val="00771C0B"/>
    <w:rsid w:val="0077637C"/>
    <w:rsid w:val="00780F25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A0234"/>
    <w:rsid w:val="007A0DBE"/>
    <w:rsid w:val="007A10A4"/>
    <w:rsid w:val="007A1BCB"/>
    <w:rsid w:val="007A2091"/>
    <w:rsid w:val="007A3042"/>
    <w:rsid w:val="007A3F0E"/>
    <w:rsid w:val="007A468F"/>
    <w:rsid w:val="007A53C6"/>
    <w:rsid w:val="007A5731"/>
    <w:rsid w:val="007A687D"/>
    <w:rsid w:val="007B089A"/>
    <w:rsid w:val="007B3507"/>
    <w:rsid w:val="007B5D3B"/>
    <w:rsid w:val="007B5D4F"/>
    <w:rsid w:val="007B5E75"/>
    <w:rsid w:val="007B7329"/>
    <w:rsid w:val="007C1A8C"/>
    <w:rsid w:val="007C2423"/>
    <w:rsid w:val="007C2B3F"/>
    <w:rsid w:val="007C3689"/>
    <w:rsid w:val="007C3F8D"/>
    <w:rsid w:val="007C4667"/>
    <w:rsid w:val="007C4CD3"/>
    <w:rsid w:val="007C66EC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A65"/>
    <w:rsid w:val="007E4A2C"/>
    <w:rsid w:val="007E6B9A"/>
    <w:rsid w:val="007F2E20"/>
    <w:rsid w:val="00800082"/>
    <w:rsid w:val="00802B81"/>
    <w:rsid w:val="00804B5C"/>
    <w:rsid w:val="008055D1"/>
    <w:rsid w:val="008059B9"/>
    <w:rsid w:val="00805AF8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38A5"/>
    <w:rsid w:val="00826790"/>
    <w:rsid w:val="00826C42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2D4"/>
    <w:rsid w:val="008B0F4E"/>
    <w:rsid w:val="008B7A23"/>
    <w:rsid w:val="008C035B"/>
    <w:rsid w:val="008C1CCA"/>
    <w:rsid w:val="008C2272"/>
    <w:rsid w:val="008C2432"/>
    <w:rsid w:val="008C7894"/>
    <w:rsid w:val="008C7E82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901FDB"/>
    <w:rsid w:val="00902D4C"/>
    <w:rsid w:val="00902F62"/>
    <w:rsid w:val="00903714"/>
    <w:rsid w:val="0090510E"/>
    <w:rsid w:val="009051E2"/>
    <w:rsid w:val="00905415"/>
    <w:rsid w:val="00905731"/>
    <w:rsid w:val="009058FD"/>
    <w:rsid w:val="009068D6"/>
    <w:rsid w:val="00907BD0"/>
    <w:rsid w:val="00910450"/>
    <w:rsid w:val="00912929"/>
    <w:rsid w:val="00913292"/>
    <w:rsid w:val="00913875"/>
    <w:rsid w:val="00913C66"/>
    <w:rsid w:val="009140A6"/>
    <w:rsid w:val="00916F22"/>
    <w:rsid w:val="009235BA"/>
    <w:rsid w:val="00923B58"/>
    <w:rsid w:val="0092487B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C3C"/>
    <w:rsid w:val="009345EB"/>
    <w:rsid w:val="00934F49"/>
    <w:rsid w:val="009359CF"/>
    <w:rsid w:val="00936580"/>
    <w:rsid w:val="00937E46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13F8"/>
    <w:rsid w:val="009771D5"/>
    <w:rsid w:val="00977AEF"/>
    <w:rsid w:val="00985199"/>
    <w:rsid w:val="00985528"/>
    <w:rsid w:val="00985695"/>
    <w:rsid w:val="00986E05"/>
    <w:rsid w:val="00993963"/>
    <w:rsid w:val="009942C9"/>
    <w:rsid w:val="0099441B"/>
    <w:rsid w:val="00994DF0"/>
    <w:rsid w:val="00995513"/>
    <w:rsid w:val="00996FCB"/>
    <w:rsid w:val="0099738E"/>
    <w:rsid w:val="009A28A6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23F"/>
    <w:rsid w:val="009B6326"/>
    <w:rsid w:val="009B6ECA"/>
    <w:rsid w:val="009C23CA"/>
    <w:rsid w:val="009C3950"/>
    <w:rsid w:val="009C3B99"/>
    <w:rsid w:val="009C6A9E"/>
    <w:rsid w:val="009D1B1A"/>
    <w:rsid w:val="009D24C0"/>
    <w:rsid w:val="009D2F53"/>
    <w:rsid w:val="009D41E9"/>
    <w:rsid w:val="009E25CF"/>
    <w:rsid w:val="009E2C57"/>
    <w:rsid w:val="009E6146"/>
    <w:rsid w:val="009E6FCD"/>
    <w:rsid w:val="009F0874"/>
    <w:rsid w:val="009F11EF"/>
    <w:rsid w:val="009F249F"/>
    <w:rsid w:val="009F2E82"/>
    <w:rsid w:val="009F3DB6"/>
    <w:rsid w:val="009F7B28"/>
    <w:rsid w:val="00A00286"/>
    <w:rsid w:val="00A0353E"/>
    <w:rsid w:val="00A0628F"/>
    <w:rsid w:val="00A06685"/>
    <w:rsid w:val="00A06689"/>
    <w:rsid w:val="00A07878"/>
    <w:rsid w:val="00A12059"/>
    <w:rsid w:val="00A161B3"/>
    <w:rsid w:val="00A1682C"/>
    <w:rsid w:val="00A239A5"/>
    <w:rsid w:val="00A259B0"/>
    <w:rsid w:val="00A25E2A"/>
    <w:rsid w:val="00A25EF8"/>
    <w:rsid w:val="00A32803"/>
    <w:rsid w:val="00A33452"/>
    <w:rsid w:val="00A34BD0"/>
    <w:rsid w:val="00A35140"/>
    <w:rsid w:val="00A37F82"/>
    <w:rsid w:val="00A41337"/>
    <w:rsid w:val="00A44089"/>
    <w:rsid w:val="00A449F4"/>
    <w:rsid w:val="00A44B94"/>
    <w:rsid w:val="00A500A6"/>
    <w:rsid w:val="00A50AEF"/>
    <w:rsid w:val="00A54FB6"/>
    <w:rsid w:val="00A55049"/>
    <w:rsid w:val="00A55089"/>
    <w:rsid w:val="00A576AA"/>
    <w:rsid w:val="00A60C0C"/>
    <w:rsid w:val="00A63A72"/>
    <w:rsid w:val="00A64B4B"/>
    <w:rsid w:val="00A6663E"/>
    <w:rsid w:val="00A67907"/>
    <w:rsid w:val="00A70A45"/>
    <w:rsid w:val="00A71865"/>
    <w:rsid w:val="00A71D17"/>
    <w:rsid w:val="00A72712"/>
    <w:rsid w:val="00A72D46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46A"/>
    <w:rsid w:val="00AB495B"/>
    <w:rsid w:val="00AB71A9"/>
    <w:rsid w:val="00AB742D"/>
    <w:rsid w:val="00AB751D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195A"/>
    <w:rsid w:val="00AD3F60"/>
    <w:rsid w:val="00AD686B"/>
    <w:rsid w:val="00AE0FE0"/>
    <w:rsid w:val="00AE1485"/>
    <w:rsid w:val="00AE15A3"/>
    <w:rsid w:val="00AE2DF2"/>
    <w:rsid w:val="00AF2AE5"/>
    <w:rsid w:val="00AF6389"/>
    <w:rsid w:val="00AF65A7"/>
    <w:rsid w:val="00B004C7"/>
    <w:rsid w:val="00B00F02"/>
    <w:rsid w:val="00B01027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256F"/>
    <w:rsid w:val="00B13540"/>
    <w:rsid w:val="00B137E3"/>
    <w:rsid w:val="00B154F8"/>
    <w:rsid w:val="00B161C0"/>
    <w:rsid w:val="00B163B8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9C2"/>
    <w:rsid w:val="00B40F19"/>
    <w:rsid w:val="00B4169B"/>
    <w:rsid w:val="00B42066"/>
    <w:rsid w:val="00B420B8"/>
    <w:rsid w:val="00B42689"/>
    <w:rsid w:val="00B42898"/>
    <w:rsid w:val="00B4315C"/>
    <w:rsid w:val="00B43C5C"/>
    <w:rsid w:val="00B44E2A"/>
    <w:rsid w:val="00B4543E"/>
    <w:rsid w:val="00B47B2A"/>
    <w:rsid w:val="00B47B74"/>
    <w:rsid w:val="00B52DE5"/>
    <w:rsid w:val="00B543EB"/>
    <w:rsid w:val="00B5471E"/>
    <w:rsid w:val="00B54B79"/>
    <w:rsid w:val="00B57687"/>
    <w:rsid w:val="00B61885"/>
    <w:rsid w:val="00B62ED8"/>
    <w:rsid w:val="00B644A5"/>
    <w:rsid w:val="00B6665F"/>
    <w:rsid w:val="00B67B54"/>
    <w:rsid w:val="00B70896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C7F18"/>
    <w:rsid w:val="00BD0356"/>
    <w:rsid w:val="00BD0C5F"/>
    <w:rsid w:val="00BD0DAF"/>
    <w:rsid w:val="00BD1B7C"/>
    <w:rsid w:val="00BD1E3C"/>
    <w:rsid w:val="00BD2A73"/>
    <w:rsid w:val="00BD2C1E"/>
    <w:rsid w:val="00BD3C3D"/>
    <w:rsid w:val="00BD475A"/>
    <w:rsid w:val="00BD5BA9"/>
    <w:rsid w:val="00BD629E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C007CC"/>
    <w:rsid w:val="00C01C26"/>
    <w:rsid w:val="00C0218F"/>
    <w:rsid w:val="00C03040"/>
    <w:rsid w:val="00C06285"/>
    <w:rsid w:val="00C10FDE"/>
    <w:rsid w:val="00C1107F"/>
    <w:rsid w:val="00C113ED"/>
    <w:rsid w:val="00C11927"/>
    <w:rsid w:val="00C1295F"/>
    <w:rsid w:val="00C13138"/>
    <w:rsid w:val="00C20F6B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597"/>
    <w:rsid w:val="00C56F7F"/>
    <w:rsid w:val="00C57F4B"/>
    <w:rsid w:val="00C61C3F"/>
    <w:rsid w:val="00C61D45"/>
    <w:rsid w:val="00C61DF9"/>
    <w:rsid w:val="00C62043"/>
    <w:rsid w:val="00C66740"/>
    <w:rsid w:val="00C707DD"/>
    <w:rsid w:val="00C71518"/>
    <w:rsid w:val="00C723CE"/>
    <w:rsid w:val="00C73BDD"/>
    <w:rsid w:val="00C73D5C"/>
    <w:rsid w:val="00C742B4"/>
    <w:rsid w:val="00C7533B"/>
    <w:rsid w:val="00C75B62"/>
    <w:rsid w:val="00C76808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C33"/>
    <w:rsid w:val="00CA234F"/>
    <w:rsid w:val="00CA24C2"/>
    <w:rsid w:val="00CA2703"/>
    <w:rsid w:val="00CA2DC7"/>
    <w:rsid w:val="00CA48C3"/>
    <w:rsid w:val="00CA546E"/>
    <w:rsid w:val="00CA793F"/>
    <w:rsid w:val="00CB18F1"/>
    <w:rsid w:val="00CB2414"/>
    <w:rsid w:val="00CB44E4"/>
    <w:rsid w:val="00CB644A"/>
    <w:rsid w:val="00CB72C7"/>
    <w:rsid w:val="00CB78E1"/>
    <w:rsid w:val="00CB7CCF"/>
    <w:rsid w:val="00CB7D52"/>
    <w:rsid w:val="00CC00B7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5C64"/>
    <w:rsid w:val="00CD617F"/>
    <w:rsid w:val="00CD631D"/>
    <w:rsid w:val="00CE15E7"/>
    <w:rsid w:val="00CE3EE0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36046"/>
    <w:rsid w:val="00D401AC"/>
    <w:rsid w:val="00D42968"/>
    <w:rsid w:val="00D47A61"/>
    <w:rsid w:val="00D502C8"/>
    <w:rsid w:val="00D50609"/>
    <w:rsid w:val="00D5122D"/>
    <w:rsid w:val="00D516B2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4688"/>
    <w:rsid w:val="00DB2F35"/>
    <w:rsid w:val="00DB4B66"/>
    <w:rsid w:val="00DB5D30"/>
    <w:rsid w:val="00DB793C"/>
    <w:rsid w:val="00DC1C88"/>
    <w:rsid w:val="00DC1DB4"/>
    <w:rsid w:val="00DC212E"/>
    <w:rsid w:val="00DC2381"/>
    <w:rsid w:val="00DC6876"/>
    <w:rsid w:val="00DD0307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5A4E"/>
    <w:rsid w:val="00E00456"/>
    <w:rsid w:val="00E02974"/>
    <w:rsid w:val="00E049E8"/>
    <w:rsid w:val="00E052F3"/>
    <w:rsid w:val="00E0596E"/>
    <w:rsid w:val="00E063E3"/>
    <w:rsid w:val="00E06AE5"/>
    <w:rsid w:val="00E1143D"/>
    <w:rsid w:val="00E129DE"/>
    <w:rsid w:val="00E13491"/>
    <w:rsid w:val="00E138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26E7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690F"/>
    <w:rsid w:val="00E772E3"/>
    <w:rsid w:val="00E77543"/>
    <w:rsid w:val="00E80590"/>
    <w:rsid w:val="00E81674"/>
    <w:rsid w:val="00E84D99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1AD7"/>
    <w:rsid w:val="00EB3756"/>
    <w:rsid w:val="00EB4274"/>
    <w:rsid w:val="00EB4BD4"/>
    <w:rsid w:val="00EB50E0"/>
    <w:rsid w:val="00EB545B"/>
    <w:rsid w:val="00EC314B"/>
    <w:rsid w:val="00EC632D"/>
    <w:rsid w:val="00EC7EA9"/>
    <w:rsid w:val="00ED0CBD"/>
    <w:rsid w:val="00ED293E"/>
    <w:rsid w:val="00ED5640"/>
    <w:rsid w:val="00ED5E19"/>
    <w:rsid w:val="00ED659F"/>
    <w:rsid w:val="00ED7469"/>
    <w:rsid w:val="00EE0314"/>
    <w:rsid w:val="00EE179F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69EC"/>
    <w:rsid w:val="00F308A7"/>
    <w:rsid w:val="00F333A0"/>
    <w:rsid w:val="00F33BBF"/>
    <w:rsid w:val="00F34AC1"/>
    <w:rsid w:val="00F34D97"/>
    <w:rsid w:val="00F3569D"/>
    <w:rsid w:val="00F36C86"/>
    <w:rsid w:val="00F4034E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1C5D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6CA1"/>
    <w:rsid w:val="00FA04AE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21F1"/>
    <w:rsid w:val="00FD2613"/>
    <w:rsid w:val="00FD381A"/>
    <w:rsid w:val="00FD4495"/>
    <w:rsid w:val="00FD4FA1"/>
    <w:rsid w:val="00FE1827"/>
    <w:rsid w:val="00FE2C4A"/>
    <w:rsid w:val="00FE5867"/>
    <w:rsid w:val="00FF0FD2"/>
    <w:rsid w:val="00FF1B6B"/>
    <w:rsid w:val="00FF229A"/>
    <w:rsid w:val="00FF253D"/>
    <w:rsid w:val="00FF2E4A"/>
    <w:rsid w:val="00FF4333"/>
    <w:rsid w:val="00FF44BF"/>
    <w:rsid w:val="00FF5D02"/>
    <w:rsid w:val="00FF62CB"/>
    <w:rsid w:val="00FF6F99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3"/>
    <o:shapelayout v:ext="edit">
      <o:idmap v:ext="edit" data="2"/>
    </o:shapelayout>
  </w:shapeDefaults>
  <w:decimalSymbol w:val="."/>
  <w:listSeparator w:val=";"/>
  <w14:docId w14:val="03ACBEF6"/>
  <w15:docId w15:val="{0B03B4CD-7AA0-41C2-AF13-43D0ED6DE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516C59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  <w:style w:type="character" w:customStyle="1" w:styleId="PrrafodelistaCar">
    <w:name w:val="Párrafo de lista Car"/>
    <w:aliases w:val="Applus+ P Car,Titulo1 Car"/>
    <w:link w:val="Prrafodelista"/>
    <w:uiPriority w:val="34"/>
    <w:locked/>
    <w:rsid w:val="005D13A4"/>
    <w:rPr>
      <w:rFonts w:ascii="Univers" w:hAnsi="Univers"/>
      <w:sz w:val="24"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7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1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53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2.jpeg"/><Relationship Id="rId1" Type="http://schemas.openxmlformats.org/officeDocument/2006/relationships/image" Target="media/image11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3.jpeg"/><Relationship Id="rId1" Type="http://schemas.openxmlformats.org/officeDocument/2006/relationships/image" Target="media/image11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660</TotalTime>
  <Pages>11</Pages>
  <Words>596</Words>
  <Characters>3529</Characters>
  <Application>Microsoft Office Word</Application>
  <DocSecurity>0</DocSecurity>
  <Lines>29</Lines>
  <Paragraphs>8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4117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43</cp:revision>
  <cp:lastPrinted>2025-05-03T04:04:00Z</cp:lastPrinted>
  <dcterms:created xsi:type="dcterms:W3CDTF">2025-03-27T15:46:00Z</dcterms:created>
  <dcterms:modified xsi:type="dcterms:W3CDTF">2025-09-17T17:35:00Z</dcterms:modified>
</cp:coreProperties>
</file>
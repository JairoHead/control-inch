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0264D01D" w:rsidR="00B163B8" w:rsidRPr="002A505F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4E03FD6" w:rsidR="00B163B8" w:rsidRPr="002A505F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30006BD" w:rsidR="00B163B8" w:rsidRPr="002A505F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0774DD"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A50AEF" w:rsidRPr="002A505F">
              <w:rPr>
                <w:rFonts w:ascii="Tahoma" w:hAnsi="Tahoma" w:cs="Tahoma"/>
                <w:sz w:val="20"/>
                <w:szCs w:val="20"/>
                <w:lang w:val="es-ES"/>
              </w:rPr>
              <w:t>9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7E70290" w:rsidR="00B163B8" w:rsidRPr="002A505F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2A505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EA525E7" w:rsidR="00B163B8" w:rsidRPr="002A505F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2A505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774DD" w:rsidRPr="002A505F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6990B88B" w:rsidR="00B163B8" w:rsidRPr="002A505F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49500D43" w:rsidR="00B163B8" w:rsidRPr="002A505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2A505F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2A505F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774DD" w:rsidRPr="002A505F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0774DD" w:rsidRPr="002A505F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E47073E" w:rsidR="00B163B8" w:rsidRPr="002A505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2A505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A54F568" w:rsidR="00B163B8" w:rsidRPr="002A505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185489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85489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185489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D13A4" w:rsidRPr="002A505F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19C91910" w:rsidR="00B163B8" w:rsidRPr="002A505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A63A72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63A72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63A72" w:rsidRPr="002A505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5D13A4" w:rsidRPr="002A505F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BD449D0" w:rsidR="00B163B8" w:rsidRPr="002A505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426ED7B" w:rsidR="00B163B8" w:rsidRPr="002A505F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0774DD" w:rsidRPr="002A505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6D357101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A63A72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63A72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63A72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5D13A4" w:rsidRPr="005D13A4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52603D4D" w14:textId="77777777" w:rsidR="005D13A4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09D88483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7A0AEEEC" w14:textId="77777777" w:rsidR="005D13A4" w:rsidRPr="002A505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6CF7D09C" w:rsidR="00B163B8" w:rsidRPr="002A505F" w:rsidRDefault="005D13A4" w:rsidP="005D13A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2A505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1371EF63" w14:textId="77777777" w:rsidR="005D13A4" w:rsidRPr="002A505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1A10D96D" w:rsidR="00B163B8" w:rsidRPr="002A505F" w:rsidRDefault="005D13A4" w:rsidP="005D13A4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2A505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FF6F99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BC7BB63" w:rsidR="00FF6F99" w:rsidRPr="00D057EA" w:rsidRDefault="00FF6F99" w:rsidP="00FF6F9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5D13A4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358BA167" w:rsidR="00FF6F99" w:rsidRPr="00D057EA" w:rsidRDefault="00FF6F99" w:rsidP="00FF6F9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8B76C5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302CE11" w:rsidR="00FF6F99" w:rsidRPr="00D057EA" w:rsidRDefault="00FF6F99" w:rsidP="00FF6F9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8B76C5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8B76C5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69A7386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5D13A4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5D13A4" w:rsidRPr="00695BF4" w14:paraId="69C2AFAA" w14:textId="77777777" w:rsidTr="005D13A4">
        <w:tc>
          <w:tcPr>
            <w:tcW w:w="931" w:type="pct"/>
            <w:vAlign w:val="center"/>
          </w:tcPr>
          <w:p w14:paraId="3B3E0604" w14:textId="031C8CDC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389C3F98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F844036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194C6F9A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63712956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7BCF4EB6" w:rsidR="005D13A4" w:rsidRPr="00695BF4" w:rsidRDefault="005D13A4" w:rsidP="005D13A4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1C7C1419" w:rsidR="00B163B8" w:rsidRPr="002A505F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774DD" w:rsidRPr="002A505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2A505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774DD" w:rsidRPr="002A505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2A505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FE9CA95" w:rsidR="00B163B8" w:rsidRPr="002A505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2A505F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0774DD" w:rsidRPr="002A505F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2A505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B83CEF8" w14:textId="37323EB6" w:rsidR="005D13A4" w:rsidRPr="002A505F" w:rsidRDefault="005D13A4" w:rsidP="005D13A4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2A505F">
        <w:rPr>
          <w:lang w:val="es-PE"/>
        </w:rPr>
        <w:t xml:space="preserve">Se coordino desde campo vía telefónica </w:t>
      </w:r>
      <w:r w:rsidR="00FF6F99" w:rsidRPr="002A505F">
        <w:rPr>
          <w:lang w:val="es-PE"/>
        </w:rPr>
        <w:t>${</w:t>
      </w:r>
      <w:proofErr w:type="spellStart"/>
      <w:r w:rsidR="00FF6F99" w:rsidRPr="002A505F">
        <w:rPr>
          <w:lang w:val="es-PE"/>
        </w:rPr>
        <w:t>detalle_contacto</w:t>
      </w:r>
      <w:proofErr w:type="spellEnd"/>
      <w:r w:rsidR="00FF6F99" w:rsidRPr="002A505F">
        <w:rPr>
          <w:lang w:val="es-PE"/>
        </w:rPr>
        <w:t>}.</w:t>
      </w:r>
    </w:p>
    <w:p w14:paraId="7479CB97" w14:textId="77777777" w:rsidR="00B163B8" w:rsidRPr="002A505F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2A505F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2A505F">
        <w:rPr>
          <w:rFonts w:ascii="Arial" w:hAnsi="Arial" w:cs="Arial"/>
          <w:sz w:val="22"/>
          <w:szCs w:val="22"/>
        </w:rPr>
        <w:t>realizó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2A505F">
        <w:rPr>
          <w:rFonts w:ascii="Arial" w:hAnsi="Arial" w:cs="Arial"/>
          <w:sz w:val="22"/>
          <w:szCs w:val="22"/>
        </w:rPr>
        <w:t>inspección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2A505F">
        <w:rPr>
          <w:rFonts w:ascii="Arial" w:hAnsi="Arial" w:cs="Arial"/>
          <w:sz w:val="22"/>
          <w:szCs w:val="22"/>
        </w:rPr>
        <w:t>acuerdo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2A505F">
        <w:rPr>
          <w:rFonts w:ascii="Arial" w:hAnsi="Arial" w:cs="Arial"/>
          <w:sz w:val="22"/>
          <w:szCs w:val="22"/>
        </w:rPr>
        <w:t>información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2A505F">
        <w:rPr>
          <w:rFonts w:ascii="Arial" w:hAnsi="Arial" w:cs="Arial"/>
          <w:sz w:val="22"/>
          <w:szCs w:val="22"/>
        </w:rPr>
        <w:t>brindada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2A505F">
        <w:rPr>
          <w:rFonts w:ascii="Arial" w:hAnsi="Arial" w:cs="Arial"/>
          <w:sz w:val="22"/>
          <w:szCs w:val="22"/>
        </w:rPr>
        <w:t>por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2A505F">
        <w:rPr>
          <w:rFonts w:ascii="Arial" w:hAnsi="Arial" w:cs="Arial"/>
          <w:sz w:val="22"/>
          <w:szCs w:val="22"/>
        </w:rPr>
        <w:t>el</w:t>
      </w:r>
      <w:proofErr w:type="spellEnd"/>
      <w:r w:rsidRPr="002A505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2A505F">
        <w:rPr>
          <w:rFonts w:ascii="Arial" w:hAnsi="Arial" w:cs="Arial"/>
          <w:sz w:val="22"/>
          <w:szCs w:val="22"/>
        </w:rPr>
        <w:t>cliente</w:t>
      </w:r>
      <w:proofErr w:type="spellEnd"/>
      <w:r w:rsidRPr="002A505F">
        <w:rPr>
          <w:rFonts w:ascii="Arial" w:hAnsi="Arial" w:cs="Arial"/>
          <w:sz w:val="22"/>
          <w:szCs w:val="22"/>
        </w:rPr>
        <w:t>.</w:t>
      </w:r>
    </w:p>
    <w:p w14:paraId="7F845F4E" w14:textId="184C564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E0F7C">
        <w:rPr>
          <w:rFonts w:ascii="Arial" w:hAnsi="Arial" w:cs="Arial"/>
          <w:sz w:val="22"/>
          <w:szCs w:val="22"/>
        </w:rPr>
        <w:t>en</w:t>
      </w:r>
      <w:proofErr w:type="spellEnd"/>
      <w:r w:rsidR="004E0F7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13891">
        <w:rPr>
          <w:rFonts w:ascii="Arial" w:hAnsi="Arial" w:cs="Arial"/>
          <w:sz w:val="22"/>
          <w:szCs w:val="22"/>
        </w:rPr>
        <w:t>fachada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167A996D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FF6F99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</w:t>
      </w:r>
      <w:r w:rsidR="004E0F7C">
        <w:rPr>
          <w:rFonts w:ascii="Tahoma" w:hAnsi="Tahoma" w:cs="Tahoma"/>
          <w:iCs/>
          <w:sz w:val="22"/>
          <w:szCs w:val="22"/>
          <w:lang w:val="es-PE"/>
        </w:rPr>
        <w:t xml:space="preserve">en </w:t>
      </w:r>
      <w:r w:rsidR="00E13891">
        <w:rPr>
          <w:rFonts w:ascii="Tahoma" w:hAnsi="Tahoma" w:cs="Tahoma"/>
          <w:iCs/>
          <w:sz w:val="22"/>
          <w:szCs w:val="22"/>
          <w:lang w:val="es-PE"/>
        </w:rPr>
        <w:t>fachada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671EFE68" w:rsidR="004F25EF" w:rsidRDefault="00E13891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esta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Pr="005D13A4">
        <w:rPr>
          <w:rFonts w:ascii="Arial" w:hAnsi="Arial" w:cs="Arial"/>
          <w:sz w:val="22"/>
          <w:szCs w:val="22"/>
          <w:highlight w:val="yellow"/>
        </w:rPr>
        <w:t>6.5 m</w:t>
      </w:r>
      <w:r>
        <w:rPr>
          <w:rFonts w:ascii="Arial" w:hAnsi="Arial" w:cs="Arial"/>
          <w:sz w:val="22"/>
          <w:szCs w:val="22"/>
        </w:rPr>
        <w:t xml:space="preserve"> del </w:t>
      </w:r>
      <w:r w:rsidR="004F25EF">
        <w:rPr>
          <w:rFonts w:ascii="Arial" w:hAnsi="Arial" w:cs="Arial"/>
          <w:sz w:val="22"/>
          <w:szCs w:val="22"/>
        </w:rPr>
        <w:t xml:space="preserve">predio. </w:t>
      </w:r>
    </w:p>
    <w:p w14:paraId="1EB7145A" w14:textId="5F23025E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E13891" w:rsidRPr="005D13A4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285</w:t>
      </w:r>
      <w:r w:rsidRPr="005D13A4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2A505F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0774DD" w:rsidRPr="002A505F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2A505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1E6DFA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5D13A4">
        <w:rPr>
          <w:rFonts w:ascii="Arial" w:hAnsi="Arial" w:cs="Arial"/>
          <w:sz w:val="22"/>
          <w:szCs w:val="22"/>
          <w:highlight w:val="yellow"/>
        </w:rPr>
        <w:t xml:space="preserve">La </w:t>
      </w:r>
      <w:proofErr w:type="spellStart"/>
      <w:r w:rsidRPr="005D13A4">
        <w:rPr>
          <w:rFonts w:ascii="Arial" w:hAnsi="Arial" w:cs="Arial"/>
          <w:sz w:val="22"/>
          <w:szCs w:val="22"/>
          <w:highlight w:val="yellow"/>
        </w:rPr>
        <w:t>ubicación</w:t>
      </w:r>
      <w:proofErr w:type="spellEnd"/>
      <w:r w:rsidRPr="005D13A4">
        <w:rPr>
          <w:rFonts w:ascii="Arial" w:hAnsi="Arial" w:cs="Arial"/>
          <w:sz w:val="22"/>
          <w:szCs w:val="22"/>
          <w:highlight w:val="yellow"/>
        </w:rPr>
        <w:t xml:space="preserve"> del </w:t>
      </w:r>
      <w:proofErr w:type="spellStart"/>
      <w:r w:rsidRPr="005D13A4">
        <w:rPr>
          <w:rFonts w:ascii="Arial" w:hAnsi="Arial" w:cs="Arial"/>
          <w:sz w:val="22"/>
          <w:szCs w:val="22"/>
          <w:highlight w:val="yellow"/>
        </w:rPr>
        <w:t>predio</w:t>
      </w:r>
      <w:proofErr w:type="spellEnd"/>
      <w:r w:rsidRPr="005D13A4">
        <w:rPr>
          <w:rFonts w:ascii="Arial" w:hAnsi="Arial" w:cs="Arial"/>
          <w:sz w:val="22"/>
          <w:szCs w:val="22"/>
          <w:highlight w:val="yellow"/>
        </w:rPr>
        <w:t xml:space="preserve"> se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logró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por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la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foto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de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fachada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alcanzada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como</w:t>
      </w:r>
      <w:proofErr w:type="spellEnd"/>
      <w:r w:rsidR="00B67B54" w:rsidRPr="005D13A4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B67B54" w:rsidRPr="005D13A4">
        <w:rPr>
          <w:rFonts w:ascii="Arial" w:hAnsi="Arial" w:cs="Arial"/>
          <w:sz w:val="22"/>
          <w:szCs w:val="22"/>
          <w:highlight w:val="yellow"/>
        </w:rPr>
        <w:t>información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48339D8F" w:rsidR="00B163B8" w:rsidRPr="002A505F" w:rsidRDefault="00FF6F99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2A505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2A142FAE" w:rsidR="00B163B8" w:rsidRDefault="005D13A4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36431765">
                <wp:simplePos x="0" y="0"/>
                <wp:positionH relativeFrom="margin">
                  <wp:posOffset>2890521</wp:posOffset>
                </wp:positionH>
                <wp:positionV relativeFrom="paragraph">
                  <wp:posOffset>4279900</wp:posOffset>
                </wp:positionV>
                <wp:extent cx="735330" cy="246380"/>
                <wp:effectExtent l="0" t="514350" r="331470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46380"/>
                        </a:xfrm>
                        <a:prstGeom prst="wedgeRoundRectCallout">
                          <a:avLst>
                            <a:gd name="adj1" fmla="val 85899"/>
                            <a:gd name="adj2" fmla="val -24050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2ED41E1E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</w:t>
                            </w:r>
                            <w:r w:rsidR="000236DF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{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1FA3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227.6pt;margin-top:337pt;width:57.9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" adj="29354,-41150" fillcolor="#ffc000 [3207]" strokecolor="#747070 [1614]" strokeweight="1pt">
                <v:textbox>
                  <w:txbxContent>
                    <w:p w14:paraId="1827F1CF" w14:textId="2ED41E1E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</w:t>
                      </w:r>
                      <w:r w:rsidR="000236DF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{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1D193380">
                <wp:simplePos x="0" y="0"/>
                <wp:positionH relativeFrom="margin">
                  <wp:posOffset>3281045</wp:posOffset>
                </wp:positionH>
                <wp:positionV relativeFrom="paragraph">
                  <wp:posOffset>2860675</wp:posOffset>
                </wp:positionV>
                <wp:extent cx="971550" cy="384810"/>
                <wp:effectExtent l="0" t="0" r="19050" b="45339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84810"/>
                        </a:xfrm>
                        <a:prstGeom prst="wedgeRoundRectCallout">
                          <a:avLst>
                            <a:gd name="adj1" fmla="val 36261"/>
                            <a:gd name="adj2" fmla="val 15788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15DF2" w14:textId="34EA31A0" w:rsidR="005D13A4" w:rsidRPr="005D13A4" w:rsidRDefault="00525F47" w:rsidP="005D13A4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#{num_poste}</w:t>
                            </w:r>
                          </w:p>
                          <w:p w14:paraId="3C7A1D10" w14:textId="01CDCEDB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F7AC" id="_x0000_s1027" type="#_x0000_t62" style="position:absolute;margin-left:258.35pt;margin-top:225.25pt;width:76.5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" adj="18632,44902" fillcolor="#ffc000 [3207]" strokecolor="#747070 [1614]" strokeweight="1pt">
                <v:textbox>
                  <w:txbxContent>
                    <w:p w14:paraId="36915DF2" w14:textId="34EA31A0" w:rsidR="005D13A4" w:rsidRPr="005D13A4" w:rsidRDefault="00525F47" w:rsidP="005D13A4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#{num_poste}</w:t>
                      </w:r>
                    </w:p>
                    <w:p w14:paraId="3C7A1D10" w14:textId="01CDCEDB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BBC139A" wp14:editId="5AD6E627">
                <wp:simplePos x="0" y="0"/>
                <wp:positionH relativeFrom="column">
                  <wp:posOffset>4004945</wp:posOffset>
                </wp:positionH>
                <wp:positionV relativeFrom="paragraph">
                  <wp:posOffset>3796665</wp:posOffset>
                </wp:positionV>
                <wp:extent cx="549275" cy="257175"/>
                <wp:effectExtent l="0" t="0" r="0" b="0"/>
                <wp:wrapNone/>
                <wp:docPr id="173672923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2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495506" w14:textId="1E8AC561" w:rsidR="00467AD5" w:rsidRPr="00467AD5" w:rsidRDefault="00467AD5">
                            <w:pPr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467AD5">
                              <w:rPr>
                                <w:color w:val="FF0000"/>
                                <w:sz w:val="22"/>
                                <w:szCs w:val="22"/>
                                <w:lang w:val="es-ES"/>
                              </w:rPr>
                              <w:t>6.5m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C139A" id="_x0000_t202" coordsize="21600,21600" o:spt="202" path="m,l,21600r21600,l21600,xe">
                <v:stroke joinstyle="miter"/>
                <v:path gradientshapeok="t" o:connecttype="rect"/>
              </v:shapetype>
              <v:shape id="Cuadro de texto 44" o:spid="_x0000_s1028" type="#_x0000_t202" style="position:absolute;margin-left:315.35pt;margin-top:298.95pt;width:43.25pt;height:20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" filled="f" stroked="f" strokeweight=".5pt">
                <v:textbox>
                  <w:txbxContent>
                    <w:p w14:paraId="27495506" w14:textId="1E8AC561" w:rsidR="00467AD5" w:rsidRPr="00467AD5" w:rsidRDefault="00467AD5">
                      <w:pPr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</w:pPr>
                      <w:r w:rsidRPr="00467AD5">
                        <w:rPr>
                          <w:color w:val="FF0000"/>
                          <w:sz w:val="22"/>
                          <w:szCs w:val="22"/>
                          <w:lang w:val="es-ES"/>
                        </w:rPr>
                        <w:t>6.5m</w:t>
                      </w:r>
                    </w:p>
                  </w:txbxContent>
                </v:textbox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57C3A4" wp14:editId="3917012B">
                <wp:simplePos x="0" y="0"/>
                <wp:positionH relativeFrom="column">
                  <wp:posOffset>4109720</wp:posOffset>
                </wp:positionH>
                <wp:positionV relativeFrom="paragraph">
                  <wp:posOffset>3796665</wp:posOffset>
                </wp:positionV>
                <wp:extent cx="226947" cy="0"/>
                <wp:effectExtent l="38100" t="76200" r="20955" b="95250"/>
                <wp:wrapNone/>
                <wp:docPr id="1662220130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47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D75B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3" o:spid="_x0000_s1026" type="#_x0000_t32" style="position:absolute;margin-left:323.6pt;margin-top:298.95pt;width:17.85pt;height:0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0EAD08B8">
                <wp:simplePos x="0" y="0"/>
                <wp:positionH relativeFrom="margin">
                  <wp:posOffset>1233170</wp:posOffset>
                </wp:positionH>
                <wp:positionV relativeFrom="paragraph">
                  <wp:posOffset>329565</wp:posOffset>
                </wp:positionV>
                <wp:extent cx="580390" cy="367665"/>
                <wp:effectExtent l="723900" t="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-170457"/>
                            <a:gd name="adj2" fmla="val 2790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6A6067AF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margin-left:97.1pt;margin-top:25.95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" adj="-26019,16827" fillcolor="#ffc000 [3207]" strokecolor="#747070 [1614]" strokeweight="1pt">
                <v:textbox>
                  <w:txbxContent>
                    <w:p w14:paraId="333CAC7D" w14:textId="6A6067AF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45FE17C8">
                <wp:simplePos x="0" y="0"/>
                <wp:positionH relativeFrom="margin">
                  <wp:posOffset>1576070</wp:posOffset>
                </wp:positionH>
                <wp:positionV relativeFrom="paragraph">
                  <wp:posOffset>2720340</wp:posOffset>
                </wp:positionV>
                <wp:extent cx="1097280" cy="516255"/>
                <wp:effectExtent l="0" t="0" r="1169670" b="53149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148640"/>
                            <a:gd name="adj2" fmla="val 14068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52C1C871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13256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30" type="#_x0000_t62" style="position:absolute;margin-left:124.1pt;margin-top:214.2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" adj="42906,41189" fillcolor="#ffc000 [3207]" strokecolor="#747070 [1614]" strokeweight="1pt">
                <v:textbox>
                  <w:txbxContent>
                    <w:p w14:paraId="22670DAD" w14:textId="52C1C871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13256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728D4C6B">
                <wp:simplePos x="0" y="0"/>
                <wp:positionH relativeFrom="margin">
                  <wp:posOffset>4681220</wp:posOffset>
                </wp:positionH>
                <wp:positionV relativeFrom="paragraph">
                  <wp:posOffset>4228465</wp:posOffset>
                </wp:positionV>
                <wp:extent cx="715645" cy="408305"/>
                <wp:effectExtent l="228600" t="4953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74220"/>
                            <a:gd name="adj2" fmla="val -1632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margin-left:368.6pt;margin-top:332.9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" adj="-5232,-24467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423EFEB7">
                <wp:simplePos x="0" y="0"/>
                <wp:positionH relativeFrom="column">
                  <wp:posOffset>4191000</wp:posOffset>
                </wp:positionH>
                <wp:positionV relativeFrom="paragraph">
                  <wp:posOffset>3458210</wp:posOffset>
                </wp:positionV>
                <wp:extent cx="349885" cy="158750"/>
                <wp:effectExtent l="318" t="0" r="12382" b="12383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38F1A" id="Rectángulo 27" o:spid="_x0000_s1026" style="position:absolute;margin-left:330pt;margin-top:272.3pt;width:27.55pt;height:12.5pt;rotation:-90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21300704">
            <wp:extent cx="5699112" cy="4760960"/>
            <wp:effectExtent l="19050" t="19050" r="16510" b="2095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12" cy="4760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BC1981A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7210E77B">
                <wp:simplePos x="0" y="0"/>
                <wp:positionH relativeFrom="margin">
                  <wp:posOffset>3054009</wp:posOffset>
                </wp:positionH>
                <wp:positionV relativeFrom="paragraph">
                  <wp:posOffset>2098618</wp:posOffset>
                </wp:positionV>
                <wp:extent cx="687705" cy="371475"/>
                <wp:effectExtent l="0" t="0" r="436245" b="69532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05362"/>
                            <a:gd name="adj2" fmla="val 21489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5" type="#_x0000_t62" style="position:absolute;margin-left:240.45pt;margin-top:165.2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" adj="33558,5721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41E2B3" wp14:editId="3CB8AFBF">
                <wp:simplePos x="0" y="0"/>
                <wp:positionH relativeFrom="column">
                  <wp:posOffset>4135594</wp:posOffset>
                </wp:positionH>
                <wp:positionV relativeFrom="paragraph">
                  <wp:posOffset>3088081</wp:posOffset>
                </wp:positionV>
                <wp:extent cx="61415" cy="129654"/>
                <wp:effectExtent l="0" t="0" r="15240" b="22860"/>
                <wp:wrapNone/>
                <wp:docPr id="1471660820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5" cy="129654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8B947" id="Rectángulo 45" o:spid="_x0000_s1026" style="position:absolute;margin-left:325.65pt;margin-top:243.15pt;width:4.85pt;height:10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" fillcolor="red" strokecolor="red" strokeweight="1pt"/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70933207">
            <wp:extent cx="5751325" cy="3800475"/>
            <wp:effectExtent l="19050" t="19050" r="20955" b="9525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41" cy="3802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59D89768" w:rsidR="009B623F" w:rsidRDefault="00467AD5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557E9C0E">
                <wp:simplePos x="0" y="0"/>
                <wp:positionH relativeFrom="margin">
                  <wp:posOffset>3509645</wp:posOffset>
                </wp:positionH>
                <wp:positionV relativeFrom="paragraph">
                  <wp:posOffset>3401695</wp:posOffset>
                </wp:positionV>
                <wp:extent cx="687705" cy="371475"/>
                <wp:effectExtent l="590550" t="266700" r="171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29847"/>
                            <a:gd name="adj2" fmla="val -10661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6" type="#_x0000_t62" style="position:absolute;margin-left:276.35pt;margin-top:267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" adj="-17247,-12229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5F0E4713">
                <wp:simplePos x="0" y="0"/>
                <wp:positionH relativeFrom="column">
                  <wp:posOffset>4138295</wp:posOffset>
                </wp:positionH>
                <wp:positionV relativeFrom="paragraph">
                  <wp:posOffset>668020</wp:posOffset>
                </wp:positionV>
                <wp:extent cx="1348105" cy="504825"/>
                <wp:effectExtent l="762000" t="0" r="23495" b="199072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72815"/>
                            <a:gd name="adj6" fmla="val -532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7" type="#_x0000_t48" style="position:absolute;margin-left:325.85pt;margin-top:52.6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" adj="-11493,102128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E716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EDE01DF">
                <wp:simplePos x="0" y="0"/>
                <wp:positionH relativeFrom="column">
                  <wp:posOffset>1229995</wp:posOffset>
                </wp:positionH>
                <wp:positionV relativeFrom="paragraph">
                  <wp:posOffset>1551940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8" type="#_x0000_t202" style="position:absolute;margin-left:96.85pt;margin-top:122.2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7DD0AC9E">
            <wp:extent cx="5536150" cy="5139946"/>
            <wp:effectExtent l="19050" t="19050" r="26670" b="2286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50" cy="5139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38F72CBA" w14:textId="0179D58E" w:rsidR="000774DD" w:rsidRPr="002A505F" w:rsidRDefault="000236DF" w:rsidP="000774DD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2A505F">
        <w:rPr>
          <w:rFonts w:ascii="Tahoma" w:hAnsi="Tahoma" w:cs="Tahoma"/>
          <w:b/>
          <w:snapToGrid w:val="0"/>
          <w:sz w:val="22"/>
          <w:szCs w:val="22"/>
          <w:lang w:val="es-PE"/>
        </w:rPr>
        <w:t>${</w:t>
      </w:r>
      <w:proofErr w:type="spellStart"/>
      <w:r w:rsidRPr="002A505F">
        <w:rPr>
          <w:rFonts w:ascii="Tahoma" w:hAnsi="Tahoma" w:cs="Tahoma"/>
          <w:b/>
          <w:snapToGrid w:val="0"/>
          <w:sz w:val="22"/>
          <w:szCs w:val="22"/>
          <w:lang w:val="es-PE"/>
        </w:rPr>
        <w:t>descripcion_trabajo</w:t>
      </w:r>
      <w:proofErr w:type="spellEnd"/>
      <w:r w:rsidRPr="002A505F">
        <w:rPr>
          <w:rFonts w:ascii="Tahoma" w:hAnsi="Tahoma" w:cs="Tahoma"/>
          <w:b/>
          <w:snapToGrid w:val="0"/>
          <w:sz w:val="22"/>
          <w:szCs w:val="22"/>
          <w:lang w:val="es-PE"/>
        </w:rPr>
        <w:t>}</w:t>
      </w:r>
    </w:p>
    <w:p w14:paraId="7B325877" w14:textId="5A209C28" w:rsidR="0073430B" w:rsidRDefault="00467AD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Cerca al predio del solicitante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tiene una medición de </w:t>
      </w:r>
      <w:r w:rsidR="004E7165" w:rsidRPr="005D13A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Pr="005D13A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25.1</w:t>
      </w:r>
      <w:r w:rsidR="0073430B" w:rsidRPr="005D13A4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hora 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</w:t>
      </w:r>
      <w:r w:rsidR="004E71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dentro de lo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normado</w:t>
      </w:r>
      <w:r w:rsidR="00516C5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respecto a los 220V</w:t>
      </w:r>
      <w:r w:rsidR="0073430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A3CA705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819F09A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2B0AEA1" w14:textId="77777777" w:rsid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F550BEA" w14:textId="77777777" w:rsidR="003314E5" w:rsidRPr="003314E5" w:rsidRDefault="003314E5" w:rsidP="003314E5">
      <w:p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6D51F2E" w14:textId="77777777" w:rsidR="005D13A4" w:rsidRDefault="005D13A4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Recomendaciones</w:t>
      </w:r>
    </w:p>
    <w:p w14:paraId="57436066" w14:textId="6A1BC91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5C62586F">
                <wp:simplePos x="0" y="0"/>
                <wp:positionH relativeFrom="column">
                  <wp:posOffset>1376045</wp:posOffset>
                </wp:positionH>
                <wp:positionV relativeFrom="paragraph">
                  <wp:posOffset>551815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9" type="#_x0000_t48" style="position:absolute;left:0;text-align:left;margin-left:108.35pt;margin-top:43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OF4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D9EB9DD">
            <wp:extent cx="5237424" cy="3928068"/>
            <wp:effectExtent l="19050" t="19050" r="20955" b="158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03905C0B" w14:textId="77777777" w:rsidR="003314E5" w:rsidRDefault="003314E5" w:rsidP="00B06772">
      <w:pPr>
        <w:jc w:val="center"/>
      </w:pPr>
    </w:p>
    <w:p w14:paraId="520068F4" w14:textId="1BD2F67B" w:rsidR="00B163B8" w:rsidRDefault="003314E5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6F08EEC4">
                <wp:simplePos x="0" y="0"/>
                <wp:positionH relativeFrom="margin">
                  <wp:posOffset>3033395</wp:posOffset>
                </wp:positionH>
                <wp:positionV relativeFrom="paragraph">
                  <wp:posOffset>315595</wp:posOffset>
                </wp:positionV>
                <wp:extent cx="1390650" cy="485775"/>
                <wp:effectExtent l="647700" t="0" r="19050" b="98107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85775"/>
                        </a:xfrm>
                        <a:prstGeom prst="wedgeRoundRectCallout">
                          <a:avLst>
                            <a:gd name="adj1" fmla="val -93788"/>
                            <a:gd name="adj2" fmla="val 23194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3B45C94D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40" type="#_x0000_t62" style="position:absolute;left:0;text-align:left;margin-left:238.85pt;margin-top:24.85pt;width:109.5pt;height:38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" adj="-9458,60901" fillcolor="#ffc000 [3207]" strokecolor="#f2f2f2 [3052]" strokeweight="1pt">
                <v:textbox>
                  <w:txbxContent>
                    <w:p w14:paraId="1E3DAEC8" w14:textId="3B45C94D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6FCC59D2">
            <wp:extent cx="4323920" cy="3242940"/>
            <wp:effectExtent l="19050" t="19050" r="19685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CCB63B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NICHO </w:t>
      </w:r>
      <w:r w:rsidR="00AB446A">
        <w:rPr>
          <w:rFonts w:ascii="Arial" w:hAnsi="Arial" w:cs="Arial"/>
          <w:sz w:val="22"/>
          <w:szCs w:val="22"/>
          <w:lang w:val="es-PE" w:eastAsia="es-PE"/>
        </w:rPr>
        <w:t>PROYECTADO PARA EL NUEVO SUMINISTRO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55E4691" w:rsidR="00B163B8" w:rsidRDefault="005D13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368543FD">
                <wp:simplePos x="0" y="0"/>
                <wp:positionH relativeFrom="margin">
                  <wp:posOffset>21284</wp:posOffset>
                </wp:positionH>
                <wp:positionV relativeFrom="paragraph">
                  <wp:posOffset>3964813</wp:posOffset>
                </wp:positionV>
                <wp:extent cx="1221639" cy="699973"/>
                <wp:effectExtent l="0" t="2628900" r="17145" b="2413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639" cy="699973"/>
                        </a:xfrm>
                        <a:prstGeom prst="wedgeRoundRectCallout">
                          <a:avLst>
                            <a:gd name="adj1" fmla="val -29217"/>
                            <a:gd name="adj2" fmla="val -41658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1130CC00" w:rsidR="00977AEF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Viene de la SED </w:t>
                            </w:r>
                            <w:r w:rsidR="000236DF">
                              <w:rPr>
                                <w:lang w:val="es-ES"/>
                              </w:rPr>
                              <w:t>${sed}</w:t>
                            </w:r>
                          </w:p>
                          <w:p w14:paraId="76F4B7B9" w14:textId="50F3517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LL</w:t>
                            </w:r>
                            <w:r w:rsidR="000236DF">
                              <w:rPr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1" type="#_x0000_t62" style="position:absolute;left:0;text-align:left;margin-left:1.7pt;margin-top:312.2pt;width:96.2pt;height:55.1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" adj="4489,-79182" fillcolor="#ffc000 [3207]" strokecolor="#f2f2f2 [3052]" strokeweight="1pt">
                <v:textbox>
                  <w:txbxContent>
                    <w:p w14:paraId="6B1E5E13" w14:textId="1130CC00" w:rsidR="00977AEF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Viene de la SED </w:t>
                      </w:r>
                      <w:r w:rsidR="000236DF">
                        <w:rPr>
                          <w:lang w:val="es-ES"/>
                        </w:rPr>
                        <w:t>${sed}</w:t>
                      </w:r>
                    </w:p>
                    <w:p w14:paraId="76F4B7B9" w14:textId="50F3517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LL</w:t>
                      </w:r>
                      <w:r w:rsidR="000236DF">
                        <w:rPr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142FAABA">
                <wp:simplePos x="0" y="0"/>
                <wp:positionH relativeFrom="margin">
                  <wp:posOffset>2633345</wp:posOffset>
                </wp:positionH>
                <wp:positionV relativeFrom="paragraph">
                  <wp:posOffset>1001395</wp:posOffset>
                </wp:positionV>
                <wp:extent cx="1257300" cy="476250"/>
                <wp:effectExtent l="1371600" t="0" r="19050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76250"/>
                        </a:xfrm>
                        <a:prstGeom prst="wedgeRoundRectCallout">
                          <a:avLst>
                            <a:gd name="adj1" fmla="val -155349"/>
                            <a:gd name="adj2" fmla="val -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8BC8F4" w14:textId="4ABD10DE" w:rsidR="005D13A4" w:rsidRPr="005D13A4" w:rsidRDefault="00720EEE" w:rsidP="005D13A4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0236DF">
                              <w:rPr>
                                <w:lang w:val="es-ES"/>
                              </w:rPr>
                              <w:t>#${num_poste}</w:t>
                            </w:r>
                          </w:p>
                          <w:p w14:paraId="3A6358EF" w14:textId="57A92164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2" type="#_x0000_t62" style="position:absolute;left:0;text-align:left;margin-left:207.35pt;margin-top:78.85pt;width:99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" adj="-22755,10613" fillcolor="#ffc000 [3207]" strokecolor="#f2f2f2 [3052]" strokeweight="1pt">
                <v:textbox>
                  <w:txbxContent>
                    <w:p w14:paraId="528BC8F4" w14:textId="4ABD10DE" w:rsidR="005D13A4" w:rsidRPr="005D13A4" w:rsidRDefault="00720EEE" w:rsidP="005D13A4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0236DF">
                        <w:rPr>
                          <w:lang w:val="es-ES"/>
                        </w:rPr>
                        <w:t>#${num_poste}</w:t>
                      </w:r>
                    </w:p>
                    <w:p w14:paraId="3A6358EF" w14:textId="57A92164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A6898FD" wp14:editId="4335E146">
                <wp:simplePos x="0" y="0"/>
                <wp:positionH relativeFrom="column">
                  <wp:posOffset>118745</wp:posOffset>
                </wp:positionH>
                <wp:positionV relativeFrom="paragraph">
                  <wp:posOffset>1410335</wp:posOffset>
                </wp:positionV>
                <wp:extent cx="485775" cy="152400"/>
                <wp:effectExtent l="0" t="38100" r="47625" b="19050"/>
                <wp:wrapNone/>
                <wp:docPr id="73554551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152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C5B0" id="Conector recto de flecha 38" o:spid="_x0000_s1026" type="#_x0000_t32" style="position:absolute;margin-left:9.35pt;margin-top:111.05pt;width:38.25pt;height:1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96C507D">
                <wp:simplePos x="0" y="0"/>
                <wp:positionH relativeFrom="margin">
                  <wp:posOffset>1347470</wp:posOffset>
                </wp:positionH>
                <wp:positionV relativeFrom="paragraph">
                  <wp:posOffset>191770</wp:posOffset>
                </wp:positionV>
                <wp:extent cx="1552575" cy="533400"/>
                <wp:effectExtent l="762000" t="0" r="28575" b="53340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96289"/>
                            <a:gd name="adj2" fmla="val 1405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D9D2" w14:textId="005832BA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0236DF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0236DF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0236DF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3" type="#_x0000_t62" style="position:absolute;left:0;text-align:left;margin-left:106.1pt;margin-top:15.1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" adj="-9998,41161" fillcolor="#ffc000 [3207]" strokecolor="#f2f2f2 [3052]" strokeweight="1pt">
                <v:textbox>
                  <w:txbxContent>
                    <w:p w14:paraId="1299D9D2" w14:textId="005832BA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0236DF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0236DF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0236DF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6EA17A28">
                <wp:simplePos x="0" y="0"/>
                <wp:positionH relativeFrom="margin">
                  <wp:posOffset>1737995</wp:posOffset>
                </wp:positionH>
                <wp:positionV relativeFrom="paragraph">
                  <wp:posOffset>4173220</wp:posOffset>
                </wp:positionV>
                <wp:extent cx="1857375" cy="535940"/>
                <wp:effectExtent l="0" t="552450" r="180975" b="1651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535940"/>
                        </a:xfrm>
                        <a:prstGeom prst="wedgeRoundRectCallout">
                          <a:avLst>
                            <a:gd name="adj1" fmla="val 55905"/>
                            <a:gd name="adj2" fmla="val -14690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4BDD79C5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136.85pt;margin-top:328.6pt;width:146.25pt;height:42.2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" adj="22875,-20931" fillcolor="#ffc000 [3207]" strokecolor="#f2f2f2 [3052]" strokeweight="1pt">
                <v:textbox>
                  <w:txbxContent>
                    <w:p w14:paraId="0665BDC6" w14:textId="4BDD79C5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4E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06335560">
                <wp:simplePos x="0" y="0"/>
                <wp:positionH relativeFrom="margin">
                  <wp:posOffset>5024120</wp:posOffset>
                </wp:positionH>
                <wp:positionV relativeFrom="paragraph">
                  <wp:posOffset>1772920</wp:posOffset>
                </wp:positionV>
                <wp:extent cx="914400" cy="495300"/>
                <wp:effectExtent l="400050" t="0" r="19050" b="11811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95300"/>
                        </a:xfrm>
                        <a:prstGeom prst="wedgeRoundRectCallout">
                          <a:avLst>
                            <a:gd name="adj1" fmla="val -89931"/>
                            <a:gd name="adj2" fmla="val 2732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708B7105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Predio </w:t>
                            </w:r>
                            <w:r w:rsidR="003314E5">
                              <w:rPr>
                                <w:lang w:val="es-ES"/>
                              </w:rPr>
                              <w:t>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5" type="#_x0000_t62" style="position:absolute;left:0;text-align:left;margin-left:395.6pt;margin-top:139.6pt;width:1in;height:3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" adj="-8625,69819" fillcolor="#ffc000 [3207]" strokecolor="#f2f2f2 [3052]" strokeweight="1pt">
                <v:textbox>
                  <w:txbxContent>
                    <w:p w14:paraId="2E5FF9C4" w14:textId="708B7105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Predio </w:t>
                      </w:r>
                      <w:r w:rsidR="003314E5">
                        <w:rPr>
                          <w:lang w:val="es-ES"/>
                        </w:rPr>
                        <w:t>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92D0959">
            <wp:extent cx="6023201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70CF40BB" w:rsidR="009F2E82" w:rsidRDefault="003314E5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20F1806B">
                <wp:simplePos x="0" y="0"/>
                <wp:positionH relativeFrom="margin">
                  <wp:posOffset>4090670</wp:posOffset>
                </wp:positionH>
                <wp:positionV relativeFrom="paragraph">
                  <wp:posOffset>810895</wp:posOffset>
                </wp:positionV>
                <wp:extent cx="885825" cy="485775"/>
                <wp:effectExtent l="209550" t="0" r="28575" b="1076325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85775"/>
                        </a:xfrm>
                        <a:prstGeom prst="wedgeRoundRectCallout">
                          <a:avLst>
                            <a:gd name="adj1" fmla="val -69303"/>
                            <a:gd name="adj2" fmla="val 25067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25C2" w14:textId="5A026AA9" w:rsidR="00720EEE" w:rsidRDefault="003314E5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3314E5"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322.1pt;margin-top:63.85pt;width:69.75pt;height:38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" adj="-4169,64945" fillcolor="#ffc000 [3207]" strokecolor="#f2f2f2 [3052]" strokeweight="1pt">
                <v:textbox>
                  <w:txbxContent>
                    <w:p w14:paraId="3D8F25C2" w14:textId="5A026AA9" w:rsidR="00720EEE" w:rsidRDefault="003314E5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3314E5"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6C5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264CF6" wp14:editId="1005AF40">
                <wp:simplePos x="0" y="0"/>
                <wp:positionH relativeFrom="margin">
                  <wp:posOffset>2614295</wp:posOffset>
                </wp:positionH>
                <wp:positionV relativeFrom="paragraph">
                  <wp:posOffset>1115695</wp:posOffset>
                </wp:positionV>
                <wp:extent cx="933450" cy="485775"/>
                <wp:effectExtent l="723900" t="0" r="19050" b="923925"/>
                <wp:wrapNone/>
                <wp:docPr id="1824002035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-122931"/>
                            <a:gd name="adj2" fmla="val 22011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B7BD" w14:textId="4D9B8F4A" w:rsidR="00516C59" w:rsidRDefault="00516C59" w:rsidP="00516C59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CF6" id="Bocadillo: rectángulo con esquinas redondeadas 57" o:spid="_x0000_s1047" type="#_x0000_t62" style="position:absolute;left:0;text-align:left;margin-left:205.85pt;margin-top:87.85pt;width:73.5pt;height:38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" adj="-15753,58344" fillcolor="#ffc000 [3207]" strokecolor="#f2f2f2 [3052]" strokeweight="1pt">
                <v:textbox>
                  <w:txbxContent>
                    <w:p w14:paraId="1753B7BD" w14:textId="4D9B8F4A" w:rsidR="00516C59" w:rsidRDefault="00516C59" w:rsidP="00516C59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EEE"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3B21C270">
            <wp:extent cx="4388956" cy="3291717"/>
            <wp:effectExtent l="19050" t="19050" r="12065" b="23495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56" cy="32917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09380412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3314E5">
        <w:rPr>
          <w:rFonts w:ascii="Arial" w:hAnsi="Arial" w:cs="Arial"/>
          <w:sz w:val="22"/>
          <w:szCs w:val="22"/>
          <w:lang w:val="es-PE" w:eastAsia="es-PE"/>
        </w:rPr>
        <w:t>PUNTO DE MEDICIÓN DE TENSIÓN</w:t>
      </w:r>
    </w:p>
    <w:p w14:paraId="4C4DB1B4" w14:textId="21BF354F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6669AEED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485900" b="2857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204620"/>
                            <a:gd name="adj2" fmla="val -2890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05F33523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Suministro </w:t>
                            </w:r>
                            <w:r w:rsidR="003314E5">
                              <w:rPr>
                                <w:lang w:val="es-ES"/>
                              </w:rPr>
                              <w:t>sin dato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_x0000_s1048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" adj="54998,4556" fillcolor="#ffc000 [3207]" strokecolor="#f2f2f2 [3052]" strokeweight="1pt">
                <v:textbox>
                  <w:txbxContent>
                    <w:p w14:paraId="0D9A5583" w14:textId="05F33523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Suministro </w:t>
                      </w:r>
                      <w:r w:rsidR="003314E5">
                        <w:rPr>
                          <w:lang w:val="es-ES"/>
                        </w:rPr>
                        <w:t>sin dato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76086543">
            <wp:extent cx="3740867" cy="2805650"/>
            <wp:effectExtent l="10478" t="27622" r="22542" b="22543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9126" cy="281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9FC3B94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Medición </w:t>
      </w:r>
      <w:r w:rsidR="003314E5">
        <w:rPr>
          <w:rFonts w:ascii="Arial" w:hAnsi="Arial" w:cs="Arial"/>
          <w:sz w:val="22"/>
          <w:szCs w:val="22"/>
          <w:lang w:val="es-PE" w:eastAsia="es-PE"/>
        </w:rPr>
        <w:t>en el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medidor </w:t>
      </w:r>
      <w:r w:rsidR="003314E5">
        <w:rPr>
          <w:rFonts w:ascii="Arial" w:hAnsi="Arial" w:cs="Arial"/>
          <w:sz w:val="22"/>
          <w:szCs w:val="22"/>
          <w:lang w:val="es-PE" w:eastAsia="es-PE"/>
        </w:rPr>
        <w:t>vecino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967D37">
      <w:pPr>
        <w:jc w:val="center"/>
        <w:rPr>
          <w:lang w:val="es-PE"/>
        </w:rPr>
      </w:pPr>
    </w:p>
    <w:p w14:paraId="665733EF" w14:textId="37D4B3F4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703BDB" w14:textId="77777777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822317" w14:textId="77777777" w:rsidR="00516C59" w:rsidRDefault="00516C59" w:rsidP="00967D37">
      <w:pPr>
        <w:jc w:val="center"/>
        <w:rPr>
          <w:lang w:val="es-PE"/>
        </w:rPr>
      </w:pPr>
    </w:p>
    <w:p w14:paraId="4E507A43" w14:textId="77777777" w:rsidR="00516C59" w:rsidRDefault="00516C59" w:rsidP="00967D37">
      <w:pPr>
        <w:jc w:val="center"/>
        <w:rPr>
          <w:lang w:val="es-PE"/>
        </w:rPr>
      </w:pPr>
    </w:p>
    <w:p w14:paraId="442563E7" w14:textId="77777777" w:rsidR="00516C59" w:rsidRDefault="00516C59" w:rsidP="00967D37">
      <w:pPr>
        <w:jc w:val="center"/>
        <w:rPr>
          <w:lang w:val="es-PE"/>
        </w:rPr>
      </w:pPr>
    </w:p>
    <w:p w14:paraId="4CFEE430" w14:textId="77777777" w:rsidR="00516C59" w:rsidRDefault="00516C59" w:rsidP="00516C59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708F79DC" wp14:editId="17B3594C">
            <wp:extent cx="2552700" cy="5691575"/>
            <wp:effectExtent l="19050" t="19050" r="19050" b="23495"/>
            <wp:docPr id="901547525" name="Imagen 9015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7525" name="Imagen 9015475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50" cy="56945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4D216" w14:textId="77777777" w:rsidR="00516C59" w:rsidRDefault="00516C59" w:rsidP="00516C59">
      <w:pPr>
        <w:jc w:val="center"/>
        <w:rPr>
          <w:lang w:val="es-PE"/>
        </w:rPr>
      </w:pPr>
    </w:p>
    <w:p w14:paraId="277C8F3A" w14:textId="5C488DBA" w:rsidR="00516C59" w:rsidRDefault="00516C59" w:rsidP="00516C59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Historial de llamada al contacto </w:t>
      </w:r>
    </w:p>
    <w:p w14:paraId="7ED1ADA1" w14:textId="77777777" w:rsidR="00516C59" w:rsidRDefault="00516C59" w:rsidP="00967D37">
      <w:pPr>
        <w:jc w:val="center"/>
        <w:rPr>
          <w:lang w:val="es-PE"/>
        </w:rPr>
      </w:pPr>
    </w:p>
    <w:p w14:paraId="59E26C34" w14:textId="77777777" w:rsidR="00280196" w:rsidRPr="00280196" w:rsidRDefault="00280196" w:rsidP="00280196">
      <w:pPr>
        <w:jc w:val="center"/>
        <w:rPr>
          <w:lang w:val="es-CL"/>
        </w:rPr>
      </w:pPr>
      <w:r w:rsidRPr="00280196">
        <w:rPr>
          <w:lang w:val="es-CL"/>
        </w:rPr>
        <w:t>${</w:t>
      </w:r>
      <w:proofErr w:type="spellStart"/>
      <w:r w:rsidRPr="00280196">
        <w:rPr>
          <w:lang w:val="es-CL"/>
        </w:rPr>
        <w:t>bloque_fotos</w:t>
      </w:r>
      <w:proofErr w:type="spellEnd"/>
      <w:r w:rsidRPr="00280196">
        <w:rPr>
          <w:lang w:val="es-CL"/>
        </w:rPr>
        <w:t>}</w:t>
      </w:r>
    </w:p>
    <w:p w14:paraId="5E5DEFB7" w14:textId="77777777" w:rsidR="00280196" w:rsidRPr="00280196" w:rsidRDefault="00280196" w:rsidP="00280196">
      <w:pPr>
        <w:jc w:val="center"/>
        <w:rPr>
          <w:lang w:val="es-CL"/>
        </w:rPr>
      </w:pPr>
    </w:p>
    <w:p w14:paraId="54C21DBD" w14:textId="77777777" w:rsidR="00280196" w:rsidRPr="00280196" w:rsidRDefault="00280196" w:rsidP="00280196">
      <w:pPr>
        <w:jc w:val="center"/>
        <w:rPr>
          <w:lang w:val="es-ES_tradnl"/>
        </w:rPr>
      </w:pPr>
      <w:r w:rsidRPr="00280196">
        <w:rPr>
          <w:lang w:val="es-ES_tradnl"/>
        </w:rPr>
        <w:t>${foto}</w:t>
      </w:r>
    </w:p>
    <w:p w14:paraId="35FBC8D5" w14:textId="77777777" w:rsidR="00280196" w:rsidRPr="00280196" w:rsidRDefault="00280196" w:rsidP="00280196">
      <w:pPr>
        <w:jc w:val="center"/>
        <w:rPr>
          <w:lang w:val="es-ES_tradnl"/>
        </w:rPr>
      </w:pPr>
    </w:p>
    <w:p w14:paraId="17545FCF" w14:textId="77777777" w:rsidR="00280196" w:rsidRPr="00280196" w:rsidRDefault="00280196" w:rsidP="00280196">
      <w:pPr>
        <w:jc w:val="center"/>
        <w:rPr>
          <w:lang w:val="es-CL"/>
        </w:rPr>
      </w:pPr>
      <w:r w:rsidRPr="00280196">
        <w:rPr>
          <w:lang w:val="es-CL"/>
        </w:rPr>
        <w:t>${/</w:t>
      </w:r>
      <w:proofErr w:type="spellStart"/>
      <w:r w:rsidRPr="00280196">
        <w:rPr>
          <w:lang w:val="es-CL"/>
        </w:rPr>
        <w:t>bloque_fotos</w:t>
      </w:r>
      <w:proofErr w:type="spellEnd"/>
      <w:r w:rsidRPr="00280196">
        <w:rPr>
          <w:lang w:val="es-CL"/>
        </w:rPr>
        <w:t>}</w:t>
      </w:r>
    </w:p>
    <w:p w14:paraId="1AEC462B" w14:textId="77777777" w:rsidR="00280196" w:rsidRPr="00280196" w:rsidRDefault="00280196" w:rsidP="00280196">
      <w:pPr>
        <w:jc w:val="center"/>
        <w:rPr>
          <w:lang w:val="es-ES_tradnl"/>
        </w:rPr>
      </w:pPr>
    </w:p>
    <w:p w14:paraId="302431C6" w14:textId="77777777" w:rsidR="000236DF" w:rsidRDefault="000236DF" w:rsidP="00967D37">
      <w:pPr>
        <w:jc w:val="center"/>
        <w:rPr>
          <w:lang w:val="es-PE"/>
        </w:rPr>
      </w:pPr>
    </w:p>
    <w:sectPr w:rsidR="000236DF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2655A3" w14:textId="77777777" w:rsidR="009233C6" w:rsidRDefault="009233C6">
      <w:r>
        <w:separator/>
      </w:r>
    </w:p>
  </w:endnote>
  <w:endnote w:type="continuationSeparator" w:id="0">
    <w:p w14:paraId="026FEB0F" w14:textId="77777777" w:rsidR="009233C6" w:rsidRDefault="009233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09F5AD63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FF6F9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FF6F9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FF6F99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5D13A4" w:rsidRPr="005D13A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289D3A45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FF6F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FF6F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FF6F9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5D13A4" w:rsidRPr="005D13A4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52322F" w14:textId="77777777" w:rsidR="009233C6" w:rsidRDefault="009233C6">
      <w:r>
        <w:separator/>
      </w:r>
    </w:p>
  </w:footnote>
  <w:footnote w:type="continuationSeparator" w:id="0">
    <w:p w14:paraId="74DF11AD" w14:textId="77777777" w:rsidR="009233C6" w:rsidRDefault="009233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28.5pt;height:597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1517482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6DF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9CC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774DD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56E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85489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6963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0196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505F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14E5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0A7B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67AD5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0F7C"/>
    <w:rsid w:val="004E316D"/>
    <w:rsid w:val="004E4BC9"/>
    <w:rsid w:val="004E6964"/>
    <w:rsid w:val="004E6B80"/>
    <w:rsid w:val="004E6E07"/>
    <w:rsid w:val="004E7165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C5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6D1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13A4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5F7D36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0A4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D4F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3C6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4FB6"/>
    <w:rsid w:val="00A55049"/>
    <w:rsid w:val="00A55089"/>
    <w:rsid w:val="00A576AA"/>
    <w:rsid w:val="00A60C0C"/>
    <w:rsid w:val="00A63A72"/>
    <w:rsid w:val="00A64B4B"/>
    <w:rsid w:val="00A6663E"/>
    <w:rsid w:val="00A67907"/>
    <w:rsid w:val="00A70A45"/>
    <w:rsid w:val="00A71865"/>
    <w:rsid w:val="00A71D17"/>
    <w:rsid w:val="00A72712"/>
    <w:rsid w:val="00A72D46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46A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71E"/>
    <w:rsid w:val="00B54B79"/>
    <w:rsid w:val="00B57687"/>
    <w:rsid w:val="00B61885"/>
    <w:rsid w:val="00B62ED8"/>
    <w:rsid w:val="00B644A5"/>
    <w:rsid w:val="00B6665F"/>
    <w:rsid w:val="00B67B54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2C1E"/>
    <w:rsid w:val="00BD3C3D"/>
    <w:rsid w:val="00BD475A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597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4C2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6046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38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26E7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674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6F99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6C59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5D13A4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661</TotalTime>
  <Pages>11</Pages>
  <Words>634</Words>
  <Characters>3491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44</cp:revision>
  <cp:lastPrinted>2025-05-03T04:04:00Z</cp:lastPrinted>
  <dcterms:created xsi:type="dcterms:W3CDTF">2025-03-27T15:46:00Z</dcterms:created>
  <dcterms:modified xsi:type="dcterms:W3CDTF">2025-09-19T17:39:00Z</dcterms:modified>
</cp:coreProperties>
</file>
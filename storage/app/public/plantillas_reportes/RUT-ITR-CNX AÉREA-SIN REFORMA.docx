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0264D01D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4E03FD6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30006BD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0774D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50AEF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7E70290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EA525E7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774DD" w:rsidRPr="000774DD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6990B88B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49500D43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0774DD" w:rsidRPr="000774DD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E47073E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BD449D0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426ED7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0774DD" w:rsidRPr="000774D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8F0365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4855B61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3BFBA29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E13891">
              <w:rPr>
                <w:rFonts w:ascii="Tahoma" w:hAnsi="Tahoma" w:cs="Tahoma"/>
                <w:spacing w:val="-4"/>
                <w:sz w:val="20"/>
                <w:szCs w:val="20"/>
              </w:rPr>
              <w:t>02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E13891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5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09D5561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E13891">
              <w:rPr>
                <w:rFonts w:ascii="Tahoma" w:hAnsi="Tahoma" w:cs="Tahoma"/>
                <w:spacing w:val="-4"/>
                <w:sz w:val="20"/>
                <w:szCs w:val="20"/>
              </w:rPr>
              <w:t>02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.0</w:t>
            </w:r>
            <w:r w:rsidR="00E13891">
              <w:rPr>
                <w:rFonts w:ascii="Tahoma" w:hAnsi="Tahoma" w:cs="Tahoma"/>
                <w:spacing w:val="-4"/>
                <w:sz w:val="20"/>
                <w:szCs w:val="20"/>
              </w:rPr>
              <w:t>5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69A7386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0464A83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2494F468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017111C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1C7C1419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774DD" w:rsidRPr="000774DD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0774DD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774DD" w:rsidRPr="000774DD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FE9CA95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0774DD" w:rsidRPr="000774DD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2F9FBBC1" w:rsidR="00B163B8" w:rsidRDefault="004E0F7C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e </w:t>
      </w:r>
      <w:r w:rsidR="00BD475A">
        <w:rPr>
          <w:rFonts w:ascii="Tahoma" w:hAnsi="Tahoma" w:cs="Tahoma"/>
          <w:iCs/>
          <w:sz w:val="22"/>
          <w:szCs w:val="22"/>
          <w:lang w:val="es-PE"/>
        </w:rPr>
        <w:t>pudo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coordin</w:t>
      </w:r>
      <w:r w:rsidR="00BD475A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="000774DD" w:rsidRPr="000774DD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0774DD" w:rsidRPr="000774DD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0774DD" w:rsidRPr="000774DD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número de celular no responde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84C564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3891">
        <w:rPr>
          <w:rFonts w:ascii="Arial" w:hAnsi="Arial" w:cs="Arial"/>
          <w:sz w:val="22"/>
          <w:szCs w:val="22"/>
        </w:rPr>
        <w:t>fachada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51790D5B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E13891">
        <w:rPr>
          <w:rFonts w:ascii="Tahoma" w:hAnsi="Tahoma" w:cs="Tahoma"/>
          <w:iCs/>
          <w:noProof/>
          <w:sz w:val="22"/>
          <w:szCs w:val="22"/>
          <w:lang w:val="es-PE"/>
        </w:rPr>
        <w:t>si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en </w:t>
      </w:r>
      <w:r w:rsidR="00E13891">
        <w:rPr>
          <w:rFonts w:ascii="Tahoma" w:hAnsi="Tahoma" w:cs="Tahoma"/>
          <w:iCs/>
          <w:sz w:val="22"/>
          <w:szCs w:val="22"/>
          <w:lang w:val="es-PE"/>
        </w:rPr>
        <w:t>fachada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671EFE68" w:rsidR="004F25EF" w:rsidRDefault="00E13891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esta</w:t>
      </w:r>
      <w:proofErr w:type="spellEnd"/>
      <w:r>
        <w:rPr>
          <w:rFonts w:ascii="Arial" w:hAnsi="Arial" w:cs="Arial"/>
          <w:sz w:val="22"/>
          <w:szCs w:val="22"/>
        </w:rPr>
        <w:t xml:space="preserve"> a 6.5 m del </w:t>
      </w:r>
      <w:r w:rsidR="004F25EF">
        <w:rPr>
          <w:rFonts w:ascii="Arial" w:hAnsi="Arial" w:cs="Arial"/>
          <w:sz w:val="22"/>
          <w:szCs w:val="22"/>
        </w:rPr>
        <w:t xml:space="preserve">predio. </w:t>
      </w:r>
    </w:p>
    <w:p w14:paraId="1EB7145A" w14:textId="5F23025E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E13891">
        <w:rPr>
          <w:rFonts w:ascii="Tahoma" w:hAnsi="Tahoma" w:cs="Tahoma"/>
          <w:iCs/>
          <w:noProof/>
          <w:sz w:val="22"/>
          <w:szCs w:val="22"/>
          <w:lang w:val="es-PE"/>
        </w:rPr>
        <w:t>285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0774DD" w:rsidRPr="000774DD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1E6DFA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B67B54">
        <w:rPr>
          <w:rFonts w:ascii="Arial" w:hAnsi="Arial" w:cs="Arial"/>
          <w:sz w:val="22"/>
          <w:szCs w:val="22"/>
        </w:rPr>
        <w:t>logró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67B54">
        <w:rPr>
          <w:rFonts w:ascii="Arial" w:hAnsi="Arial" w:cs="Arial"/>
          <w:sz w:val="22"/>
          <w:szCs w:val="22"/>
        </w:rPr>
        <w:t>por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la </w:t>
      </w:r>
      <w:proofErr w:type="spellStart"/>
      <w:r w:rsidR="00B67B54">
        <w:rPr>
          <w:rFonts w:ascii="Arial" w:hAnsi="Arial" w:cs="Arial"/>
          <w:sz w:val="22"/>
          <w:szCs w:val="22"/>
        </w:rPr>
        <w:t>foto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B67B54">
        <w:rPr>
          <w:rFonts w:ascii="Arial" w:hAnsi="Arial" w:cs="Arial"/>
          <w:sz w:val="22"/>
          <w:szCs w:val="22"/>
        </w:rPr>
        <w:t>fachada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67B54">
        <w:rPr>
          <w:rFonts w:ascii="Arial" w:hAnsi="Arial" w:cs="Arial"/>
          <w:sz w:val="22"/>
          <w:szCs w:val="22"/>
        </w:rPr>
        <w:t>alcanzada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67B54">
        <w:rPr>
          <w:rFonts w:ascii="Arial" w:hAnsi="Arial" w:cs="Arial"/>
          <w:sz w:val="22"/>
          <w:szCs w:val="22"/>
        </w:rPr>
        <w:t>como</w:t>
      </w:r>
      <w:proofErr w:type="spellEnd"/>
      <w:r w:rsidR="00B67B5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67B54">
        <w:rPr>
          <w:rFonts w:ascii="Arial" w:hAnsi="Arial" w:cs="Arial"/>
          <w:sz w:val="22"/>
          <w:szCs w:val="22"/>
        </w:rPr>
        <w:t>información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6FA6E4A9" w:rsidR="00B163B8" w:rsidRDefault="00516C59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0774DD"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0774D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0774DD"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0774DD"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 </w:t>
      </w:r>
      <w:r w:rsidR="000774DD"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${ubicaci</w:t>
      </w:r>
      <w:r w:rsid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o</w:t>
      </w:r>
      <w:r w:rsidR="000774DD"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n_medidor}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</w:t>
      </w:r>
      <w:r w:rsidR="000774DD"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0774DD"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0774D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774DD"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BD8EAFF" w:rsidR="00B163B8" w:rsidRDefault="00467AD5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BC139A" wp14:editId="5AD6E627">
                <wp:simplePos x="0" y="0"/>
                <wp:positionH relativeFrom="column">
                  <wp:posOffset>4004945</wp:posOffset>
                </wp:positionH>
                <wp:positionV relativeFrom="paragraph">
                  <wp:posOffset>3796665</wp:posOffset>
                </wp:positionV>
                <wp:extent cx="549275" cy="257175"/>
                <wp:effectExtent l="0" t="0" r="0" b="0"/>
                <wp:wrapNone/>
                <wp:docPr id="173672923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2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495506" w14:textId="1E8AC561" w:rsidR="00467AD5" w:rsidRPr="00467AD5" w:rsidRDefault="00467AD5">
                            <w:pPr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467AD5"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  <w:t>6.5m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C139A" id="_x0000_t202" coordsize="21600,21600" o:spt="202" path="m,l,21600r21600,l21600,xe">
                <v:stroke joinstyle="miter"/>
                <v:path gradientshapeok="t" o:connecttype="rect"/>
              </v:shapetype>
              <v:shape id="Cuadro de texto 44" o:spid="_x0000_s1026" type="#_x0000_t202" style="position:absolute;margin-left:315.35pt;margin-top:298.95pt;width:43.25pt;height:20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" filled="f" stroked="f" strokeweight=".5pt">
                <v:textbox>
                  <w:txbxContent>
                    <w:p w14:paraId="27495506" w14:textId="1E8AC561" w:rsidR="00467AD5" w:rsidRPr="00467AD5" w:rsidRDefault="00467AD5">
                      <w:pPr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</w:pPr>
                      <w:r w:rsidRPr="00467AD5"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  <w:t>6.5m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57C3A4" wp14:editId="3917012B">
                <wp:simplePos x="0" y="0"/>
                <wp:positionH relativeFrom="column">
                  <wp:posOffset>4109720</wp:posOffset>
                </wp:positionH>
                <wp:positionV relativeFrom="paragraph">
                  <wp:posOffset>3796665</wp:posOffset>
                </wp:positionV>
                <wp:extent cx="226947" cy="0"/>
                <wp:effectExtent l="38100" t="76200" r="20955" b="95250"/>
                <wp:wrapNone/>
                <wp:docPr id="1662220130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47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D75B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3" o:spid="_x0000_s1026" type="#_x0000_t32" style="position:absolute;margin-left:323.6pt;margin-top:298.95pt;width:17.8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755F5AA4">
                <wp:simplePos x="0" y="0"/>
                <wp:positionH relativeFrom="margin">
                  <wp:posOffset>1233170</wp:posOffset>
                </wp:positionH>
                <wp:positionV relativeFrom="paragraph">
                  <wp:posOffset>329565</wp:posOffset>
                </wp:positionV>
                <wp:extent cx="580390" cy="367665"/>
                <wp:effectExtent l="723900" t="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170457"/>
                            <a:gd name="adj2" fmla="val 2790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23C55CCA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467AD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14320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1167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3" o:spid="_x0000_s1027" type="#_x0000_t62" style="position:absolute;margin-left:97.1pt;margin-top:25.9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" adj="-26019,16827" fillcolor="#ffc000 [3207]" strokecolor="#747070 [1614]" strokeweight="1pt">
                <v:textbox>
                  <w:txbxContent>
                    <w:p w14:paraId="333CAC7D" w14:textId="23C55CCA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467AD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14320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3613E14B">
                <wp:simplePos x="0" y="0"/>
                <wp:positionH relativeFrom="margin">
                  <wp:posOffset>3109595</wp:posOffset>
                </wp:positionH>
                <wp:positionV relativeFrom="paragraph">
                  <wp:posOffset>4282440</wp:posOffset>
                </wp:positionV>
                <wp:extent cx="516255" cy="246380"/>
                <wp:effectExtent l="0" t="514350" r="2457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246380"/>
                        </a:xfrm>
                        <a:prstGeom prst="wedgeRoundRectCallout">
                          <a:avLst>
                            <a:gd name="adj1" fmla="val 85899"/>
                            <a:gd name="adj2" fmla="val -24050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0854DD45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LL-0</w:t>
                            </w:r>
                            <w:r w:rsidR="00467AD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Bocadillo: rectángulo con esquinas redondeadas 45" o:spid="_x0000_s1028" type="#_x0000_t62" style="position:absolute;margin-left:244.85pt;margin-top:337.2pt;width:40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" adj="29354,-41150" fillcolor="#ffc000 [3207]" strokecolor="#747070 [1614]" strokeweight="1pt">
                <v:textbox>
                  <w:txbxContent>
                    <w:p w14:paraId="1827F1CF" w14:textId="0854DD45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LL-0</w:t>
                      </w:r>
                      <w:r w:rsidR="00467AD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11EFADE">
                <wp:simplePos x="0" y="0"/>
                <wp:positionH relativeFrom="margin">
                  <wp:posOffset>1576070</wp:posOffset>
                </wp:positionH>
                <wp:positionV relativeFrom="paragraph">
                  <wp:posOffset>2720340</wp:posOffset>
                </wp:positionV>
                <wp:extent cx="1097280" cy="516255"/>
                <wp:effectExtent l="0" t="0" r="1169670" b="53149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48640"/>
                            <a:gd name="adj2" fmla="val 14068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6995458E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 autosoportado 3x</w:t>
                            </w:r>
                            <w:r w:rsidR="00467AD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9</w:t>
                            </w: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5+2x16+Pmm2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margin-left:124.1pt;margin-top:214.2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" adj="42906,41189" fillcolor="#ffc000 [3207]" strokecolor="#747070 [1614]" strokeweight="1pt">
                <v:textbox>
                  <w:txbxContent>
                    <w:p w14:paraId="22670DAD" w14:textId="6995458E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 autosoportado 3x</w:t>
                      </w:r>
                      <w:r w:rsidR="00467AD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9</w:t>
                      </w: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5+2x16+Pmm2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15765F07">
                <wp:simplePos x="0" y="0"/>
                <wp:positionH relativeFrom="margin">
                  <wp:posOffset>3281045</wp:posOffset>
                </wp:positionH>
                <wp:positionV relativeFrom="paragraph">
                  <wp:posOffset>2863215</wp:posOffset>
                </wp:positionV>
                <wp:extent cx="666750" cy="384810"/>
                <wp:effectExtent l="0" t="0" r="190500" b="45339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84810"/>
                        </a:xfrm>
                        <a:prstGeom prst="wedgeRoundRectCallout">
                          <a:avLst>
                            <a:gd name="adj1" fmla="val 69594"/>
                            <a:gd name="adj2" fmla="val 15045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0FF72A48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#</w:t>
                            </w:r>
                            <w:r w:rsidR="00467AD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644356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30" type="#_x0000_t62" style="position:absolute;margin-left:258.35pt;margin-top:225.45pt;width:52.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" adj="25832,43298" fillcolor="#ffc000 [3207]" strokecolor="#747070 [1614]" strokeweight="1pt">
                <v:textbox>
                  <w:txbxContent>
                    <w:p w14:paraId="3C7A1D10" w14:textId="0FF72A48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#</w:t>
                      </w:r>
                      <w:r w:rsidR="00467AD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644356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728D4C6B">
                <wp:simplePos x="0" y="0"/>
                <wp:positionH relativeFrom="margin">
                  <wp:posOffset>4681220</wp:posOffset>
                </wp:positionH>
                <wp:positionV relativeFrom="paragraph">
                  <wp:posOffset>4228465</wp:posOffset>
                </wp:positionV>
                <wp:extent cx="715645" cy="408305"/>
                <wp:effectExtent l="228600" t="4953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74220"/>
                            <a:gd name="adj2" fmla="val -1632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margin-left:368.6pt;margin-top:332.9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" adj="-5232,-24467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423EFEB7">
                <wp:simplePos x="0" y="0"/>
                <wp:positionH relativeFrom="column">
                  <wp:posOffset>4191000</wp:posOffset>
                </wp:positionH>
                <wp:positionV relativeFrom="paragraph">
                  <wp:posOffset>3458210</wp:posOffset>
                </wp:positionV>
                <wp:extent cx="349885" cy="158750"/>
                <wp:effectExtent l="318" t="0" r="12382" b="12383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38F1A" id="Rectángulo 27" o:spid="_x0000_s1026" style="position:absolute;margin-left:330pt;margin-top:272.3pt;width:27.55pt;height:12.5pt;rotation:-90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21300704">
            <wp:extent cx="5699112" cy="4760960"/>
            <wp:effectExtent l="19050" t="19050" r="16510" b="2095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760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BC1981A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7210E77B">
                <wp:simplePos x="0" y="0"/>
                <wp:positionH relativeFrom="margin">
                  <wp:posOffset>3054009</wp:posOffset>
                </wp:positionH>
                <wp:positionV relativeFrom="paragraph">
                  <wp:posOffset>2098618</wp:posOffset>
                </wp:positionV>
                <wp:extent cx="687705" cy="371475"/>
                <wp:effectExtent l="0" t="0" r="436245" b="69532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05362"/>
                            <a:gd name="adj2" fmla="val 21489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margin-left:240.45pt;margin-top:165.2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" adj="33558,5721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41E2B3" wp14:editId="3CB8AFBF">
                <wp:simplePos x="0" y="0"/>
                <wp:positionH relativeFrom="column">
                  <wp:posOffset>4135594</wp:posOffset>
                </wp:positionH>
                <wp:positionV relativeFrom="paragraph">
                  <wp:posOffset>3088081</wp:posOffset>
                </wp:positionV>
                <wp:extent cx="61415" cy="129654"/>
                <wp:effectExtent l="0" t="0" r="15240" b="22860"/>
                <wp:wrapNone/>
                <wp:docPr id="1471660820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5" cy="129654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8B947" id="Rectángulo 45" o:spid="_x0000_s1026" style="position:absolute;margin-left:325.65pt;margin-top:243.15pt;width:4.85pt;height:10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" fillcolor="red" strokecolor="red" strokeweight="1pt"/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70933207">
            <wp:extent cx="5751325" cy="3800475"/>
            <wp:effectExtent l="19050" t="19050" r="20955" b="952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41" cy="3802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59D89768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557E9C0E">
                <wp:simplePos x="0" y="0"/>
                <wp:positionH relativeFrom="margin">
                  <wp:posOffset>3509645</wp:posOffset>
                </wp:positionH>
                <wp:positionV relativeFrom="paragraph">
                  <wp:posOffset>3401695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6" type="#_x0000_t62" style="position:absolute;margin-left:276.35pt;margin-top:267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x2G8QIAAJU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5F0E4713">
                <wp:simplePos x="0" y="0"/>
                <wp:positionH relativeFrom="column">
                  <wp:posOffset>4138295</wp:posOffset>
                </wp:positionH>
                <wp:positionV relativeFrom="paragraph">
                  <wp:posOffset>668020</wp:posOffset>
                </wp:positionV>
                <wp:extent cx="1348105" cy="504825"/>
                <wp:effectExtent l="762000" t="0" r="23495" b="199072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72815"/>
                            <a:gd name="adj6" fmla="val -532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7" type="#_x0000_t48" style="position:absolute;margin-left:325.85pt;margin-top:52.6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" adj="-11493,102128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EDE01DF">
                <wp:simplePos x="0" y="0"/>
                <wp:positionH relativeFrom="column">
                  <wp:posOffset>1229995</wp:posOffset>
                </wp:positionH>
                <wp:positionV relativeFrom="paragraph">
                  <wp:posOffset>1551940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8" type="#_x0000_t202" style="position:absolute;margin-left:96.85pt;margin-top:122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7DD0AC9E">
            <wp:extent cx="5536150" cy="5139946"/>
            <wp:effectExtent l="19050" t="19050" r="26670" b="2286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50" cy="5139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38F72CBA" w14:textId="169F0CE0" w:rsidR="000774DD" w:rsidRPr="000774DD" w:rsidRDefault="000774DD" w:rsidP="000774DD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 </w:t>
      </w:r>
      <w:r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${ubicaci</w:t>
      </w:r>
      <w:r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o</w:t>
      </w:r>
      <w:r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n_medidor}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</w:t>
      </w:r>
      <w:r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0774DD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B325877" w14:textId="5A209C28" w:rsidR="0073430B" w:rsidRDefault="00467AD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 al predio del solicitante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tiene una medición de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25.1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V.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dentro de lo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A3CA705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819F09A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2B0AEA1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F550BEA" w14:textId="77777777" w:rsidR="003314E5" w:rsidRP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Recomendaciones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5C62586F">
                <wp:simplePos x="0" y="0"/>
                <wp:positionH relativeFrom="column">
                  <wp:posOffset>1376045</wp:posOffset>
                </wp:positionH>
                <wp:positionV relativeFrom="paragraph">
                  <wp:posOffset>551815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9" type="#_x0000_t48" style="position:absolute;left:0;text-align:left;margin-left:108.35pt;margin-top:43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OF4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D9EB9DD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03905C0B" w14:textId="77777777" w:rsidR="003314E5" w:rsidRDefault="003314E5" w:rsidP="00B06772">
      <w:pPr>
        <w:jc w:val="center"/>
      </w:pPr>
    </w:p>
    <w:p w14:paraId="520068F4" w14:textId="1BD2F67B" w:rsidR="00B163B8" w:rsidRDefault="003314E5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6F08EEC4">
                <wp:simplePos x="0" y="0"/>
                <wp:positionH relativeFrom="margin">
                  <wp:posOffset>3033395</wp:posOffset>
                </wp:positionH>
                <wp:positionV relativeFrom="paragraph">
                  <wp:posOffset>315595</wp:posOffset>
                </wp:positionV>
                <wp:extent cx="1390650" cy="485775"/>
                <wp:effectExtent l="647700" t="0" r="19050" b="98107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85775"/>
                        </a:xfrm>
                        <a:prstGeom prst="wedgeRoundRectCallout">
                          <a:avLst>
                            <a:gd name="adj1" fmla="val -93788"/>
                            <a:gd name="adj2" fmla="val 23194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3B45C94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0" type="#_x0000_t62" style="position:absolute;left:0;text-align:left;margin-left:238.85pt;margin-top:24.85pt;width:109.5pt;height:38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" adj="-9458,60901" fillcolor="#ffc000 [3207]" strokecolor="#f2f2f2 [3052]" strokeweight="1pt">
                <v:textbox>
                  <w:txbxContent>
                    <w:p w14:paraId="1E3DAEC8" w14:textId="3B45C94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6FCC59D2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CCB63B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NICHO </w:t>
      </w:r>
      <w:r w:rsidR="00AB446A">
        <w:rPr>
          <w:rFonts w:ascii="Arial" w:hAnsi="Arial" w:cs="Arial"/>
          <w:sz w:val="22"/>
          <w:szCs w:val="22"/>
          <w:lang w:val="es-PE" w:eastAsia="es-PE"/>
        </w:rPr>
        <w:t>PROYECTADO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1003183" w:rsidR="00B163B8" w:rsidRDefault="003314E5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0C73D6D4">
                <wp:simplePos x="0" y="0"/>
                <wp:positionH relativeFrom="margin">
                  <wp:posOffset>23495</wp:posOffset>
                </wp:positionH>
                <wp:positionV relativeFrom="paragraph">
                  <wp:posOffset>4001770</wp:posOffset>
                </wp:positionV>
                <wp:extent cx="1111250" cy="666750"/>
                <wp:effectExtent l="0" t="2476500" r="12700" b="190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666750"/>
                        </a:xfrm>
                        <a:prstGeom prst="wedgeRoundRectCallout">
                          <a:avLst>
                            <a:gd name="adj1" fmla="val -29217"/>
                            <a:gd name="adj2" fmla="val -4165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45F414FC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3314E5">
                              <w:rPr>
                                <w:lang w:val="es-ES"/>
                              </w:rPr>
                              <w:t>14320</w:t>
                            </w:r>
                            <w:r>
                              <w:rPr>
                                <w:lang w:val="es-ES"/>
                              </w:rPr>
                              <w:t>A</w:t>
                            </w:r>
                          </w:p>
                          <w:p w14:paraId="76F4B7B9" w14:textId="0DFD4491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LL-0</w:t>
                            </w:r>
                            <w:r w:rsidR="003314E5">
                              <w:rPr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1" type="#_x0000_t62" style="position:absolute;left:0;text-align:left;margin-left:1.85pt;margin-top:315.1pt;width:87.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" adj="4489,-79182" fillcolor="#ffc000 [3207]" strokecolor="#f2f2f2 [3052]" strokeweight="1pt">
                <v:textbox>
                  <w:txbxContent>
                    <w:p w14:paraId="6B1E5E13" w14:textId="45F414FC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3314E5">
                        <w:rPr>
                          <w:lang w:val="es-ES"/>
                        </w:rPr>
                        <w:t>14320</w:t>
                      </w:r>
                      <w:r>
                        <w:rPr>
                          <w:lang w:val="es-ES"/>
                        </w:rPr>
                        <w:t>A</w:t>
                      </w:r>
                    </w:p>
                    <w:p w14:paraId="76F4B7B9" w14:textId="0DFD4491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LL-0</w:t>
                      </w:r>
                      <w:r w:rsidR="003314E5">
                        <w:rPr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5F694A3E">
                <wp:simplePos x="0" y="0"/>
                <wp:positionH relativeFrom="column">
                  <wp:posOffset>118745</wp:posOffset>
                </wp:positionH>
                <wp:positionV relativeFrom="paragraph">
                  <wp:posOffset>1410335</wp:posOffset>
                </wp:positionV>
                <wp:extent cx="485775" cy="152400"/>
                <wp:effectExtent l="0" t="38100" r="47625" b="190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152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67C9" id="Conector recto de flecha 38" o:spid="_x0000_s1026" type="#_x0000_t32" style="position:absolute;margin-left:9.35pt;margin-top:111.05pt;width:38.25pt;height:1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4ED1A793">
                <wp:simplePos x="0" y="0"/>
                <wp:positionH relativeFrom="margin">
                  <wp:posOffset>2633345</wp:posOffset>
                </wp:positionH>
                <wp:positionV relativeFrom="paragraph">
                  <wp:posOffset>1001395</wp:posOffset>
                </wp:positionV>
                <wp:extent cx="895350" cy="476250"/>
                <wp:effectExtent l="1295400" t="0" r="19050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76250"/>
                        </a:xfrm>
                        <a:prstGeom prst="wedgeRoundRectCallout">
                          <a:avLst>
                            <a:gd name="adj1" fmla="val -190197"/>
                            <a:gd name="adj2" fmla="val -28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6A87C898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Poste BT #</w:t>
                            </w:r>
                            <w:r w:rsidR="003314E5">
                              <w:rPr>
                                <w:lang w:val="es-ES"/>
                              </w:rPr>
                              <w:t>644356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207.35pt;margin-top:78.85pt;width:7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" adj="-30283,4565" fillcolor="#ffc000 [3207]" strokecolor="#f2f2f2 [3052]" strokeweight="1pt">
                <v:textbox>
                  <w:txbxContent>
                    <w:p w14:paraId="3A6358EF" w14:textId="6A87C898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Poste BT #</w:t>
                      </w:r>
                      <w:r w:rsidR="003314E5">
                        <w:rPr>
                          <w:lang w:val="es-ES"/>
                        </w:rPr>
                        <w:t>644356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96C507D">
                <wp:simplePos x="0" y="0"/>
                <wp:positionH relativeFrom="margin">
                  <wp:posOffset>1347470</wp:posOffset>
                </wp:positionH>
                <wp:positionV relativeFrom="paragraph">
                  <wp:posOffset>191770</wp:posOffset>
                </wp:positionV>
                <wp:extent cx="1552575" cy="533400"/>
                <wp:effectExtent l="762000" t="0" r="28575" b="5334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96289"/>
                            <a:gd name="adj2" fmla="val 1405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4AE3082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Cable autosoportado 3x</w:t>
                            </w:r>
                            <w:r w:rsidR="003314E5">
                              <w:rPr>
                                <w:color w:val="FFFFFF" w:themeColor="background1"/>
                                <w:lang w:val="es-ES"/>
                              </w:rPr>
                              <w:t>9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5+2x16+Pmm2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3" type="#_x0000_t62" style="position:absolute;left:0;text-align:left;margin-left:106.1pt;margin-top:15.1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" adj="-9998,41161" fillcolor="#ffc000 [3207]" strokecolor="#f2f2f2 [3052]" strokeweight="1pt">
                <v:textbox>
                  <w:txbxContent>
                    <w:p w14:paraId="1299D9D2" w14:textId="44AE3082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Cable autosoportado 3x</w:t>
                      </w:r>
                      <w:r w:rsidR="003314E5">
                        <w:rPr>
                          <w:color w:val="FFFFFF" w:themeColor="background1"/>
                          <w:lang w:val="es-ES"/>
                        </w:rPr>
                        <w:t>9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5+2x16+Pmm2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6EA17A28">
                <wp:simplePos x="0" y="0"/>
                <wp:positionH relativeFrom="margin">
                  <wp:posOffset>1737995</wp:posOffset>
                </wp:positionH>
                <wp:positionV relativeFrom="paragraph">
                  <wp:posOffset>4173220</wp:posOffset>
                </wp:positionV>
                <wp:extent cx="1857375" cy="535940"/>
                <wp:effectExtent l="0" t="552450" r="180975" b="1651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535940"/>
                        </a:xfrm>
                        <a:prstGeom prst="wedgeRoundRectCallout">
                          <a:avLst>
                            <a:gd name="adj1" fmla="val 55905"/>
                            <a:gd name="adj2" fmla="val -14690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4BDD79C5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136.85pt;margin-top:328.6pt;width:146.25pt;height:42.2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" adj="22875,-20931" fillcolor="#ffc000 [3207]" strokecolor="#f2f2f2 [3052]" strokeweight="1pt">
                <v:textbox>
                  <w:txbxContent>
                    <w:p w14:paraId="0665BDC6" w14:textId="4BDD79C5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06335560">
                <wp:simplePos x="0" y="0"/>
                <wp:positionH relativeFrom="margin">
                  <wp:posOffset>5024120</wp:posOffset>
                </wp:positionH>
                <wp:positionV relativeFrom="paragraph">
                  <wp:posOffset>1772920</wp:posOffset>
                </wp:positionV>
                <wp:extent cx="914400" cy="495300"/>
                <wp:effectExtent l="400050" t="0" r="19050" b="11811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95300"/>
                        </a:xfrm>
                        <a:prstGeom prst="wedgeRoundRectCallout">
                          <a:avLst>
                            <a:gd name="adj1" fmla="val -89931"/>
                            <a:gd name="adj2" fmla="val 2732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708B7105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Predio </w:t>
                            </w:r>
                            <w:r w:rsidR="003314E5">
                              <w:rPr>
                                <w:lang w:val="es-ES"/>
                              </w:rPr>
                              <w:t>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5" type="#_x0000_t62" style="position:absolute;left:0;text-align:left;margin-left:395.6pt;margin-top:139.6pt;width:1in;height:3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" adj="-8625,69819" fillcolor="#ffc000 [3207]" strokecolor="#f2f2f2 [3052]" strokeweight="1pt">
                <v:textbox>
                  <w:txbxContent>
                    <w:p w14:paraId="2E5FF9C4" w14:textId="708B7105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Predio </w:t>
                      </w:r>
                      <w:r w:rsidR="003314E5">
                        <w:rPr>
                          <w:lang w:val="es-ES"/>
                        </w:rPr>
                        <w:t>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92D0959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70CF40BB" w:rsidR="009F2E82" w:rsidRDefault="003314E5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20F1806B">
                <wp:simplePos x="0" y="0"/>
                <wp:positionH relativeFrom="margin">
                  <wp:posOffset>4090670</wp:posOffset>
                </wp:positionH>
                <wp:positionV relativeFrom="paragraph">
                  <wp:posOffset>810895</wp:posOffset>
                </wp:positionV>
                <wp:extent cx="885825" cy="485775"/>
                <wp:effectExtent l="209550" t="0" r="28575" b="1076325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85775"/>
                        </a:xfrm>
                        <a:prstGeom prst="wedgeRoundRectCallout">
                          <a:avLst>
                            <a:gd name="adj1" fmla="val -69303"/>
                            <a:gd name="adj2" fmla="val 2506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A026AA9" w:rsidR="00720EEE" w:rsidRDefault="003314E5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3314E5"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322.1pt;margin-top:63.85pt;width:69.75pt;height:38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" adj="-4169,64945" fillcolor="#ffc000 [3207]" strokecolor="#f2f2f2 [3052]" strokeweight="1pt">
                <v:textbox>
                  <w:txbxContent>
                    <w:p w14:paraId="3D8F25C2" w14:textId="5A026AA9" w:rsidR="00720EEE" w:rsidRDefault="003314E5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3314E5"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6C5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1005AF40">
                <wp:simplePos x="0" y="0"/>
                <wp:positionH relativeFrom="margin">
                  <wp:posOffset>2614295</wp:posOffset>
                </wp:positionH>
                <wp:positionV relativeFrom="paragraph">
                  <wp:posOffset>1115695</wp:posOffset>
                </wp:positionV>
                <wp:extent cx="933450" cy="485775"/>
                <wp:effectExtent l="723900" t="0" r="19050" b="92392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22931"/>
                            <a:gd name="adj2" fmla="val 22011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4D9B8F4A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7" type="#_x0000_t62" style="position:absolute;left:0;text-align:left;margin-left:205.85pt;margin-top:87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" adj="-15753,58344" fillcolor="#ffc000 [3207]" strokecolor="#f2f2f2 [3052]" strokeweight="1pt">
                <v:textbox>
                  <w:txbxContent>
                    <w:p w14:paraId="1753B7BD" w14:textId="4D9B8F4A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3B21C270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09380412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3314E5">
        <w:rPr>
          <w:rFonts w:ascii="Arial" w:hAnsi="Arial" w:cs="Arial"/>
          <w:sz w:val="22"/>
          <w:szCs w:val="22"/>
          <w:lang w:val="es-PE" w:eastAsia="es-PE"/>
        </w:rPr>
        <w:t>PUNTO DE MEDICIÓN DE TENSIÓN</w:t>
      </w:r>
    </w:p>
    <w:p w14:paraId="4C4DB1B4" w14:textId="21BF354F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05F33523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48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Y68A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" adj="54998,4556" fillcolor="#ffc000 [3207]" strokecolor="#f2f2f2 [3052]" strokeweight="1pt">
                <v:textbox>
                  <w:txbxContent>
                    <w:p w14:paraId="0D9A5583" w14:textId="05F33523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76086543">
            <wp:extent cx="3740867" cy="2805650"/>
            <wp:effectExtent l="10478" t="27622" r="22542" b="22543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6" cy="281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9FC3B94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</w:t>
      </w:r>
      <w:r w:rsidR="003314E5">
        <w:rPr>
          <w:rFonts w:ascii="Arial" w:hAnsi="Arial" w:cs="Arial"/>
          <w:sz w:val="22"/>
          <w:szCs w:val="22"/>
          <w:lang w:val="es-PE" w:eastAsia="es-PE"/>
        </w:rPr>
        <w:t>en el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medidor </w:t>
      </w:r>
      <w:r w:rsidR="003314E5">
        <w:rPr>
          <w:rFonts w:ascii="Arial" w:hAnsi="Arial" w:cs="Arial"/>
          <w:sz w:val="22"/>
          <w:szCs w:val="22"/>
          <w:lang w:val="es-PE" w:eastAsia="es-PE"/>
        </w:rPr>
        <w:t>vecino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665733EF" w14:textId="37D4B3F4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703BDB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7777777" w:rsidR="00516C59" w:rsidRDefault="00516C59" w:rsidP="00516C59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708F79DC" wp14:editId="17B3594C">
            <wp:extent cx="2552700" cy="5691575"/>
            <wp:effectExtent l="19050" t="19050" r="19050" b="23495"/>
            <wp:docPr id="901547525" name="Imagen 9015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7525" name="Imagen 9015475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50" cy="56945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277C8F3A" w14:textId="5C488DBA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Historial de llamada al contacto </w:t>
      </w:r>
    </w:p>
    <w:p w14:paraId="7ED1ADA1" w14:textId="77777777" w:rsidR="00516C59" w:rsidRDefault="00516C59" w:rsidP="00967D37">
      <w:pPr>
        <w:jc w:val="center"/>
        <w:rPr>
          <w:lang w:val="es-PE"/>
        </w:rPr>
      </w:pPr>
    </w:p>
    <w:sectPr w:rsidR="00516C59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5AED03" w14:textId="77777777" w:rsidR="00C56597" w:rsidRDefault="00C56597">
      <w:r>
        <w:separator/>
      </w:r>
    </w:p>
  </w:endnote>
  <w:endnote w:type="continuationSeparator" w:id="0">
    <w:p w14:paraId="4DEBD33E" w14:textId="77777777" w:rsidR="00C56597" w:rsidRDefault="00C565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88D522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CB2414" w:rsidRPr="008F0365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9C530B2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7A10A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02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7A10A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5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58A3AD" w14:textId="77777777" w:rsidR="00C56597" w:rsidRDefault="00C56597">
      <w:r>
        <w:separator/>
      </w:r>
    </w:p>
  </w:footnote>
  <w:footnote w:type="continuationSeparator" w:id="0">
    <w:p w14:paraId="4EBE9B12" w14:textId="77777777" w:rsidR="00C56597" w:rsidRDefault="00C565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1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774DD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14E5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67AD5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5F7D36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0A4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D4F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597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6046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38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26E7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584</TotalTime>
  <Pages>11</Pages>
  <Words>667</Words>
  <Characters>3671</Characters>
  <Application>Microsoft Office Word</Application>
  <DocSecurity>0</DocSecurity>
  <Lines>30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36</cp:revision>
  <cp:lastPrinted>2025-05-03T04:04:00Z</cp:lastPrinted>
  <dcterms:created xsi:type="dcterms:W3CDTF">2025-03-27T15:46:00Z</dcterms:created>
  <dcterms:modified xsi:type="dcterms:W3CDTF">2025-08-04T18:35:00Z</dcterms:modified>
</cp:coreProperties>
</file>
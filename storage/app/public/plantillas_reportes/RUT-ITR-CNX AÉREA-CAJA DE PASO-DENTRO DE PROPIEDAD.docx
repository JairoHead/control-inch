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C45C656" w:rsidR="00B163B8" w:rsidRPr="00160DB7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39BD9B6" w:rsidR="00B163B8" w:rsidRPr="00160DB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CDD49D1" w:rsidR="00B163B8" w:rsidRPr="00160DB7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6C080D"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74BE6B" w:rsidR="00B163B8" w:rsidRPr="00160DB7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160DB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267CADF" w:rsidR="00B163B8" w:rsidRPr="00160DB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160DB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25059D1" w:rsidR="00B163B8" w:rsidRPr="00160DB7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96D16" w:rsidR="00B163B8" w:rsidRPr="00160DB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160DB7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12B04" w:rsidRPr="00160DB7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A12B04" w:rsidRPr="00160DB7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1BA04B" w:rsidR="00B163B8" w:rsidRPr="00160DB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160DB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0B81A95E" w:rsidR="00B163B8" w:rsidRPr="00160DB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586511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586511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586511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E7DB5" w:rsidRPr="00160DB7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077D6A4" w:rsidR="00B163B8" w:rsidRPr="00160DB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E1928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E1928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E1928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E7DB5" w:rsidRPr="00160DB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0F347A" w:rsidR="00B163B8" w:rsidRPr="00160DB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F86EF5" w:rsidR="00B163B8" w:rsidRPr="00160DB7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160DB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A12B04" w:rsidRPr="00160DB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42E6C7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2C080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2C080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C080C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4E7DB5" w:rsidRPr="004E7DB5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6ECEB03" w14:textId="77777777" w:rsidR="004E7DB5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0C5C95D6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4ABAEF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E2A66E7" w14:textId="22FFA91B" w:rsidR="004E7DB5" w:rsidRPr="00D169FA" w:rsidRDefault="004E7DB5" w:rsidP="004E7DB5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E7DB5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EE896D9" w14:textId="77777777" w:rsidR="004E7DB5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383B5F7" w:rsidR="00B163B8" w:rsidRPr="00364196" w:rsidRDefault="004E7DB5" w:rsidP="004E7DB5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E7DB5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64647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CFC5C35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9C8E3DD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456DB842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3B275E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B275E" w:rsidRPr="00695BF4" w14:paraId="69C2AFAA" w14:textId="77777777" w:rsidTr="003B275E">
        <w:tc>
          <w:tcPr>
            <w:tcW w:w="931" w:type="pct"/>
            <w:vAlign w:val="center"/>
          </w:tcPr>
          <w:p w14:paraId="3B3E0604" w14:textId="6EFEFC2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579A51D" w14:textId="0842E768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36C02553" w14:textId="60F23D66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0464A830" w14:textId="1A46BB03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2494F468" w14:textId="42D739D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7111C0" w14:textId="74123E0C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  <w:tr w:rsidR="003B275E" w:rsidRPr="00695BF4" w14:paraId="1B2C4710" w14:textId="77777777" w:rsidTr="003B275E">
        <w:tc>
          <w:tcPr>
            <w:tcW w:w="931" w:type="pct"/>
            <w:vAlign w:val="center"/>
          </w:tcPr>
          <w:p w14:paraId="6299E12A" w14:textId="7AE349CB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445FFBCC" w14:textId="7C92DF43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35" w:type="pct"/>
            <w:vAlign w:val="center"/>
          </w:tcPr>
          <w:p w14:paraId="314B9E65" w14:textId="298C0A8C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3D086800" w14:textId="7C7D646A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68AA3A4" w14:textId="71822241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FB483AD" w14:textId="2868F93F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A40CB17" w:rsidR="00B163B8" w:rsidRPr="00160DB7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A12B04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A12B04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A12B04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253232"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A12B04" w:rsidRPr="00160DB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12B04" w:rsidRPr="00160DB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160DB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541D9BC5" w:rsidR="00B163B8" w:rsidRPr="00160DB7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60DB7">
        <w:rPr>
          <w:rFonts w:ascii="Tahoma" w:hAnsi="Tahoma" w:cs="Tahoma"/>
          <w:iCs/>
          <w:sz w:val="22"/>
          <w:szCs w:val="22"/>
          <w:lang w:val="es-PE"/>
        </w:rPr>
        <w:t>La carga solicitada por el cliente será</w:t>
      </w:r>
      <w:r w:rsidR="00B163B8" w:rsidRPr="00160DB7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 w:rsidRPr="00160DB7">
        <w:rPr>
          <w:rFonts w:ascii="Tahoma" w:hAnsi="Tahoma" w:cs="Tahoma"/>
          <w:iCs/>
          <w:sz w:val="22"/>
          <w:szCs w:val="22"/>
          <w:lang w:val="es-PE"/>
        </w:rPr>
        <w:t xml:space="preserve"> para uso </w:t>
      </w:r>
      <w:r w:rsidR="00A12B04" w:rsidRPr="00160DB7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="00B163B8" w:rsidRPr="00160DB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37C7714F" w14:textId="5778CB70" w:rsidR="004E7DB5" w:rsidRPr="00160DB7" w:rsidRDefault="004E7DB5" w:rsidP="004E7DB5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160DB7">
        <w:rPr>
          <w:lang w:val="es-PE"/>
        </w:rPr>
        <w:t xml:space="preserve">Se coordino desde campo vía telefónica </w:t>
      </w:r>
      <w:r w:rsidR="00160722" w:rsidRPr="00160DB7">
        <w:rPr>
          <w:lang w:val="es-PE"/>
        </w:rPr>
        <w:t>${</w:t>
      </w:r>
      <w:proofErr w:type="spellStart"/>
      <w:r w:rsidR="00160722" w:rsidRPr="00160DB7">
        <w:rPr>
          <w:lang w:val="es-PE"/>
        </w:rPr>
        <w:t>detalle_contacto</w:t>
      </w:r>
      <w:proofErr w:type="spellEnd"/>
      <w:r w:rsidR="00160722" w:rsidRPr="00160DB7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34DA5F3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A12B04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7374615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cliente </w:t>
      </w:r>
      <w:r w:rsidR="00A12B04" w:rsidRPr="00160DB7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 w:rsidRPr="00160DB7">
        <w:rPr>
          <w:rFonts w:ascii="Tahoma" w:hAnsi="Tahoma" w:cs="Tahoma"/>
          <w:iCs/>
          <w:sz w:val="22"/>
          <w:szCs w:val="22"/>
          <w:lang w:val="es-PE"/>
        </w:rPr>
        <w:t>el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 nicho preparado pa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3C721CA" w:rsidR="004F25E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Si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362CCCC" w:rsidR="00B163B8" w:rsidRPr="00160DB7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 w:rsidRPr="004E7DB5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200</w:t>
      </w:r>
      <w:r w:rsidRPr="004E7DB5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A12B04" w:rsidRPr="00160DB7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06C8C7E7" w:rsidR="00B163B8" w:rsidRPr="00160DB7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60DB7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160DB7">
        <w:rPr>
          <w:rFonts w:ascii="Arial" w:hAnsi="Arial" w:cs="Arial"/>
          <w:sz w:val="22"/>
          <w:szCs w:val="22"/>
        </w:rPr>
        <w:t>ubicación</w:t>
      </w:r>
      <w:proofErr w:type="spellEnd"/>
      <w:r w:rsidRPr="00160DB7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160DB7">
        <w:rPr>
          <w:rFonts w:ascii="Arial" w:hAnsi="Arial" w:cs="Arial"/>
          <w:sz w:val="22"/>
          <w:szCs w:val="22"/>
        </w:rPr>
        <w:t>predio</w:t>
      </w:r>
      <w:proofErr w:type="spellEnd"/>
      <w:r w:rsidRPr="00160DB7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160DB7">
        <w:rPr>
          <w:rFonts w:ascii="Arial" w:hAnsi="Arial" w:cs="Arial"/>
          <w:sz w:val="22"/>
          <w:szCs w:val="22"/>
        </w:rPr>
        <w:t>coordinó</w:t>
      </w:r>
      <w:proofErr w:type="spellEnd"/>
      <w:r w:rsidRPr="00160DB7">
        <w:rPr>
          <w:rFonts w:ascii="Arial" w:hAnsi="Arial" w:cs="Arial"/>
          <w:sz w:val="22"/>
          <w:szCs w:val="22"/>
        </w:rPr>
        <w:t xml:space="preserve"> con </w:t>
      </w:r>
      <w:r w:rsidRPr="00160DB7">
        <w:rPr>
          <w:rFonts w:ascii="Arial" w:hAnsi="Arial" w:cs="Arial"/>
          <w:noProof/>
          <w:sz w:val="22"/>
          <w:szCs w:val="22"/>
        </w:rPr>
        <w:t>el cliente</w:t>
      </w:r>
      <w:r w:rsidRPr="00160DB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B717401" w14:textId="67BE123A" w:rsidR="004E7DB5" w:rsidRPr="00160722" w:rsidRDefault="00160722" w:rsidP="004E7DB5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t>${descripcion_trabajo}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F00059D" w:rsidR="00B163B8" w:rsidRDefault="00626AB3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1138E9F">
                <wp:simplePos x="0" y="0"/>
                <wp:positionH relativeFrom="margin">
                  <wp:posOffset>4370310</wp:posOffset>
                </wp:positionH>
                <wp:positionV relativeFrom="paragraph">
                  <wp:posOffset>1291326</wp:posOffset>
                </wp:positionV>
                <wp:extent cx="1169526" cy="546340"/>
                <wp:effectExtent l="895350" t="609600" r="12065" b="25400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26" cy="546340"/>
                        </a:xfrm>
                        <a:prstGeom prst="wedgeRoundRectCallout">
                          <a:avLst>
                            <a:gd name="adj1" fmla="val -123061"/>
                            <a:gd name="adj2" fmla="val -1526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69F148C9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85D9B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4" o:spid="_x0000_s1026" type="#_x0000_t62" style="position:absolute;left:0;text-align:left;margin-left:344.1pt;margin-top:101.7pt;width:92.1pt;height:43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" adj="-15781,-22177" fillcolor="#ffc000 [3207]" strokecolor="#747070 [1614]" strokeweight="1pt">
                <v:textbox>
                  <w:txbxContent>
                    <w:p w14:paraId="22670DAD" w14:textId="69F148C9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DB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F2367A4">
                <wp:simplePos x="0" y="0"/>
                <wp:positionH relativeFrom="margin">
                  <wp:posOffset>1437328</wp:posOffset>
                </wp:positionH>
                <wp:positionV relativeFrom="paragraph">
                  <wp:posOffset>1842698</wp:posOffset>
                </wp:positionV>
                <wp:extent cx="914400" cy="404004"/>
                <wp:effectExtent l="0" t="876300" r="85725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4004"/>
                        </a:xfrm>
                        <a:prstGeom prst="wedgeRoundRectCallout">
                          <a:avLst>
                            <a:gd name="adj1" fmla="val 137283"/>
                            <a:gd name="adj2" fmla="val -26043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1D284" w14:textId="7921A0A8" w:rsidR="004E7DB5" w:rsidRPr="004E7DB5" w:rsidRDefault="00525F47" w:rsidP="004E7DB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3C7A1D10" w14:textId="6FA5FC8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Bocadillo: rectángulo con esquinas redondeadas 45" o:spid="_x0000_s1027" type="#_x0000_t62" style="position:absolute;left:0;text-align:left;margin-left:113.2pt;margin-top:145.1pt;width:1in;height:31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" adj="40453,-45454" fillcolor="#ffc000 [3207]" strokecolor="#747070 [1614]" strokeweight="1pt">
                <v:textbox>
                  <w:txbxContent>
                    <w:p w14:paraId="7E71D284" w14:textId="7921A0A8" w:rsidR="004E7DB5" w:rsidRPr="004E7DB5" w:rsidRDefault="00525F47" w:rsidP="004E7DB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3C7A1D10" w14:textId="6FA5FC8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DB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723E89C2">
                <wp:simplePos x="0" y="0"/>
                <wp:positionH relativeFrom="margin">
                  <wp:posOffset>3500120</wp:posOffset>
                </wp:positionH>
                <wp:positionV relativeFrom="paragraph">
                  <wp:posOffset>1454150</wp:posOffset>
                </wp:positionV>
                <wp:extent cx="754380" cy="246380"/>
                <wp:effectExtent l="285750" t="571500" r="2667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46380"/>
                        </a:xfrm>
                        <a:prstGeom prst="wedgeRoundRectCallout">
                          <a:avLst>
                            <a:gd name="adj1" fmla="val -81113"/>
                            <a:gd name="adj2" fmla="val -2637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8C2BEBE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8" type="#_x0000_t62" style="position:absolute;left:0;text-align:left;margin-left:275.6pt;margin-top:114.5pt;width:59.4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" adj="-6720,-46160" fillcolor="#ffc000 [3207]" strokecolor="#747070 [1614]" strokeweight="1pt">
                <v:textbox>
                  <w:txbxContent>
                    <w:p w14:paraId="1827F1CF" w14:textId="18C2BEBE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59A68A8">
                <wp:simplePos x="0" y="0"/>
                <wp:positionH relativeFrom="margin">
                  <wp:posOffset>1547495</wp:posOffset>
                </wp:positionH>
                <wp:positionV relativeFrom="paragraph">
                  <wp:posOffset>3828415</wp:posOffset>
                </wp:positionV>
                <wp:extent cx="580390" cy="367665"/>
                <wp:effectExtent l="609600" t="0" r="10160" b="2990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47482"/>
                            <a:gd name="adj2" fmla="val 1159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467333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left:0;text-align:left;margin-left:121.85pt;margin-top:301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" adj="-21056,35853" fillcolor="#ffc000 [3207]" strokecolor="#747070 [1614]" strokeweight="1pt">
                <v:textbox>
                  <w:txbxContent>
                    <w:p w14:paraId="333CAC7D" w14:textId="6467333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2E8907D9">
                <wp:simplePos x="0" y="0"/>
                <wp:positionH relativeFrom="margin">
                  <wp:posOffset>1118870</wp:posOffset>
                </wp:positionH>
                <wp:positionV relativeFrom="paragraph">
                  <wp:posOffset>370840</wp:posOffset>
                </wp:positionV>
                <wp:extent cx="1009015" cy="403225"/>
                <wp:effectExtent l="0" t="0" r="1505585" b="15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191333"/>
                            <a:gd name="adj2" fmla="val 384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03162312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8.0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left:0;text-align:left;margin-left:88.1pt;margin-top:2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" adj="52128,19107" fillcolor="#ffc000 [3207]" strokecolor="#747070 [1614]" strokeweight="1pt">
                <v:textbox>
                  <w:txbxContent>
                    <w:p w14:paraId="2AD81684" w14:textId="03162312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8.0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D1EFA5A">
                <wp:simplePos x="0" y="0"/>
                <wp:positionH relativeFrom="margin">
                  <wp:posOffset>2290445</wp:posOffset>
                </wp:positionH>
                <wp:positionV relativeFrom="paragraph">
                  <wp:posOffset>18415</wp:posOffset>
                </wp:positionV>
                <wp:extent cx="715645" cy="408305"/>
                <wp:effectExtent l="0" t="0" r="370205" b="1631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90819"/>
                            <a:gd name="adj2" fmla="val 746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left:0;text-align:left;margin-left:180.35pt;margin-top:1.4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" adj="30417,26930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A9BADB">
                <wp:simplePos x="0" y="0"/>
                <wp:positionH relativeFrom="column">
                  <wp:posOffset>3276515</wp:posOffset>
                </wp:positionH>
                <wp:positionV relativeFrom="paragraph">
                  <wp:posOffset>532860</wp:posOffset>
                </wp:positionV>
                <wp:extent cx="349885" cy="191432"/>
                <wp:effectExtent l="79375" t="53975" r="72390" b="5334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057753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F5A25" id="Rectángulo 27" o:spid="_x0000_s1026" style="position:absolute;margin-left:258pt;margin-top:41.95pt;width:27.55pt;height:15.05pt;rotation:443214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280D9481">
            <wp:extent cx="5327409" cy="4795933"/>
            <wp:effectExtent l="19050" t="19050" r="26035" b="2413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7959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39B77347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AAF3A26">
                <wp:simplePos x="0" y="0"/>
                <wp:positionH relativeFrom="margin">
                  <wp:posOffset>4404995</wp:posOffset>
                </wp:positionH>
                <wp:positionV relativeFrom="paragraph">
                  <wp:posOffset>1039495</wp:posOffset>
                </wp:positionV>
                <wp:extent cx="687705" cy="371475"/>
                <wp:effectExtent l="933450" t="7620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8323"/>
                            <a:gd name="adj2" fmla="val -2373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left:0;text-align:left;margin-left:346.85pt;margin-top:81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" adj="-27718,-404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20A4655">
            <wp:extent cx="4950831" cy="3745042"/>
            <wp:effectExtent l="19050" t="19050" r="21590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831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74E047CA" w:rsidR="009B623F" w:rsidRDefault="00BA03AC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D954D4B">
                <wp:simplePos x="0" y="0"/>
                <wp:positionH relativeFrom="column">
                  <wp:posOffset>2121535</wp:posOffset>
                </wp:positionH>
                <wp:positionV relativeFrom="paragraph">
                  <wp:posOffset>2733675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6" type="#_x0000_t202" style="position:absolute;left:0;text-align:left;margin-left:167.05pt;margin-top:215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1EF5F9D6">
                <wp:simplePos x="0" y="0"/>
                <wp:positionH relativeFrom="margin">
                  <wp:posOffset>2412365</wp:posOffset>
                </wp:positionH>
                <wp:positionV relativeFrom="paragraph">
                  <wp:posOffset>858520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7" type="#_x0000_t62" style="position:absolute;left:0;text-align:left;margin-left:189.95pt;margin-top:67.6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3171322">
                <wp:simplePos x="0" y="0"/>
                <wp:positionH relativeFrom="margin">
                  <wp:posOffset>3172460</wp:posOffset>
                </wp:positionH>
                <wp:positionV relativeFrom="paragraph">
                  <wp:posOffset>1938020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49.8pt;margin-top:152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Ppz3&#10;v9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2ECE6A7F">
            <wp:extent cx="5170168" cy="4557458"/>
            <wp:effectExtent l="19050" t="19050" r="12065" b="1460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557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6CE334AE" w14:textId="77777777" w:rsidR="007F1475" w:rsidRDefault="007F1475">
      <w:pPr>
        <w:rPr>
          <w:sz w:val="18"/>
          <w:szCs w:val="18"/>
        </w:rPr>
      </w:pPr>
    </w:p>
    <w:p w14:paraId="4930F9FC" w14:textId="77777777" w:rsidR="007F1475" w:rsidRDefault="007F1475">
      <w:pPr>
        <w:rPr>
          <w:sz w:val="18"/>
          <w:szCs w:val="18"/>
        </w:rPr>
      </w:pPr>
    </w:p>
    <w:p w14:paraId="69372D8D" w14:textId="77777777" w:rsidR="007F1475" w:rsidRDefault="007F1475">
      <w:pPr>
        <w:rPr>
          <w:sz w:val="18"/>
          <w:szCs w:val="18"/>
        </w:rPr>
      </w:pPr>
    </w:p>
    <w:p w14:paraId="731137F9" w14:textId="77777777" w:rsidR="007F1475" w:rsidRDefault="007F1475">
      <w:pPr>
        <w:rPr>
          <w:sz w:val="18"/>
          <w:szCs w:val="18"/>
        </w:rPr>
      </w:pPr>
    </w:p>
    <w:p w14:paraId="0AEDE9D6" w14:textId="77777777" w:rsidR="007F1475" w:rsidRDefault="007F1475">
      <w:pPr>
        <w:rPr>
          <w:sz w:val="18"/>
          <w:szCs w:val="18"/>
        </w:rPr>
      </w:pPr>
    </w:p>
    <w:p w14:paraId="2FD23EBE" w14:textId="77777777" w:rsidR="007F1475" w:rsidRDefault="007F1475">
      <w:pPr>
        <w:rPr>
          <w:sz w:val="18"/>
          <w:szCs w:val="18"/>
        </w:rPr>
      </w:pPr>
    </w:p>
    <w:p w14:paraId="1EC2C427" w14:textId="77777777" w:rsidR="007F1475" w:rsidRDefault="007F1475">
      <w:pPr>
        <w:rPr>
          <w:sz w:val="18"/>
          <w:szCs w:val="18"/>
        </w:rPr>
      </w:pPr>
    </w:p>
    <w:p w14:paraId="6179D3B6" w14:textId="77777777" w:rsidR="007F1475" w:rsidRDefault="007F1475">
      <w:pPr>
        <w:rPr>
          <w:sz w:val="18"/>
          <w:szCs w:val="18"/>
        </w:rPr>
      </w:pPr>
    </w:p>
    <w:p w14:paraId="57810BFF" w14:textId="77777777" w:rsidR="007F1475" w:rsidRDefault="007F1475">
      <w:pPr>
        <w:rPr>
          <w:sz w:val="18"/>
          <w:szCs w:val="18"/>
        </w:rPr>
      </w:pPr>
    </w:p>
    <w:p w14:paraId="4295E94C" w14:textId="77777777" w:rsidR="007F1475" w:rsidRDefault="007F1475">
      <w:pPr>
        <w:rPr>
          <w:sz w:val="18"/>
          <w:szCs w:val="18"/>
        </w:rPr>
      </w:pPr>
    </w:p>
    <w:p w14:paraId="59A750F2" w14:textId="77777777" w:rsidR="007F1475" w:rsidRDefault="007F1475">
      <w:pPr>
        <w:rPr>
          <w:sz w:val="18"/>
          <w:szCs w:val="18"/>
        </w:rPr>
      </w:pPr>
    </w:p>
    <w:p w14:paraId="62720320" w14:textId="77777777" w:rsidR="007F1475" w:rsidRDefault="007F1475">
      <w:pPr>
        <w:rPr>
          <w:sz w:val="18"/>
          <w:szCs w:val="18"/>
        </w:rPr>
      </w:pPr>
    </w:p>
    <w:p w14:paraId="478C9E31" w14:textId="77777777" w:rsidR="007F1475" w:rsidRDefault="007F1475">
      <w:pPr>
        <w:rPr>
          <w:sz w:val="18"/>
          <w:szCs w:val="18"/>
        </w:rPr>
      </w:pPr>
    </w:p>
    <w:p w14:paraId="535BC2E4" w14:textId="77777777" w:rsidR="007F1475" w:rsidRDefault="007F1475">
      <w:pPr>
        <w:rPr>
          <w:sz w:val="18"/>
          <w:szCs w:val="18"/>
        </w:rPr>
      </w:pPr>
    </w:p>
    <w:p w14:paraId="68934FB3" w14:textId="77777777" w:rsidR="007F1475" w:rsidRDefault="007F1475">
      <w:pPr>
        <w:rPr>
          <w:sz w:val="18"/>
          <w:szCs w:val="18"/>
        </w:rPr>
      </w:pPr>
    </w:p>
    <w:p w14:paraId="2E0F82CD" w14:textId="77777777" w:rsidR="007F1475" w:rsidRDefault="007F1475">
      <w:pPr>
        <w:rPr>
          <w:sz w:val="18"/>
          <w:szCs w:val="18"/>
        </w:rPr>
      </w:pPr>
    </w:p>
    <w:p w14:paraId="0C69AE9E" w14:textId="77777777" w:rsidR="007F1475" w:rsidRDefault="007F1475">
      <w:pPr>
        <w:rPr>
          <w:sz w:val="18"/>
          <w:szCs w:val="18"/>
        </w:rPr>
      </w:pPr>
    </w:p>
    <w:p w14:paraId="754B5314" w14:textId="77777777" w:rsidR="007F1475" w:rsidRDefault="007F1475">
      <w:pPr>
        <w:rPr>
          <w:sz w:val="18"/>
          <w:szCs w:val="18"/>
        </w:rPr>
      </w:pPr>
    </w:p>
    <w:p w14:paraId="6DAD03F2" w14:textId="77777777" w:rsidR="007F1475" w:rsidRDefault="007F1475">
      <w:pPr>
        <w:rPr>
          <w:sz w:val="18"/>
          <w:szCs w:val="18"/>
        </w:rPr>
      </w:pPr>
    </w:p>
    <w:p w14:paraId="608AC62A" w14:textId="77777777" w:rsidR="007F1475" w:rsidRDefault="007F1475">
      <w:pPr>
        <w:rPr>
          <w:sz w:val="18"/>
          <w:szCs w:val="18"/>
        </w:rPr>
      </w:pPr>
    </w:p>
    <w:p w14:paraId="465578D8" w14:textId="77777777" w:rsidR="007F1475" w:rsidRDefault="007F1475">
      <w:pPr>
        <w:rPr>
          <w:sz w:val="18"/>
          <w:szCs w:val="18"/>
        </w:rPr>
      </w:pPr>
    </w:p>
    <w:p w14:paraId="0D58038E" w14:textId="77777777" w:rsidR="007F1475" w:rsidRDefault="007F1475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759D63E5" w14:textId="269866B2" w:rsidR="004E7DB5" w:rsidRPr="00AE449A" w:rsidRDefault="00AE449A" w:rsidP="004E7DB5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lastRenderedPageBreak/>
        <w:t>${descripcion_trabajo}</w:t>
      </w:r>
      <w:r w:rsidR="004E7DB5" w:rsidRPr="00AE449A">
        <w:rPr>
          <w:noProof/>
          <w:color w:val="000000" w:themeColor="text1"/>
          <w:sz w:val="22"/>
          <w:szCs w:val="22"/>
        </w:rPr>
        <w:t xml:space="preserve"> </w:t>
      </w:r>
    </w:p>
    <w:p w14:paraId="34C23F68" w14:textId="2C46C8D9" w:rsidR="00B03319" w:rsidRPr="007F1475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Cliente no cuenta con espacio libre en su fachada</w:t>
      </w:r>
      <w:r w:rsidR="00E60A65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frontal</w:t>
      </w: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para la colocación del medidor solicitado. Por lo que se ubicara </w:t>
      </w:r>
      <w:r w:rsidR="00E60A65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en un espacio libre a 0.50 m de la fachada frontal.</w:t>
      </w:r>
    </w:p>
    <w:p w14:paraId="38B43AC9" w14:textId="67113C2A" w:rsidR="00B03319" w:rsidRPr="007F1475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Solicitante ya cuenta con medidor existente.</w:t>
      </w:r>
    </w:p>
    <w:p w14:paraId="7B325877" w14:textId="7EFD266B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</w:t>
      </w:r>
      <w:r w:rsidR="00B03319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8.0</w:t>
      </w:r>
      <w:r w:rsidR="0073430B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1D9CC8AC" w14:textId="0E14A99B" w:rsidR="00B03319" w:rsidRPr="007F1475" w:rsidRDefault="00B03319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Cs/>
          <w:snapToGrid w:val="0"/>
          <w:sz w:val="22"/>
          <w:szCs w:val="22"/>
          <w:highlight w:val="yellow"/>
          <w:lang w:val="es-PE"/>
        </w:rPr>
        <w:t xml:space="preserve">Cliente no debera colocar puerta para proteger el espacio libre donde se ubica el nicho para el nuevo suministro poque se debería tener acceso libre hacia los medidores. </w:t>
      </w:r>
    </w:p>
    <w:p w14:paraId="57436066" w14:textId="3CC646F4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9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A+97qN&#10;8gIAAJU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DBD23B4">
            <wp:extent cx="3928068" cy="2946051"/>
            <wp:effectExtent l="14605" t="23495" r="11430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536013A2" w:rsidR="00B163B8" w:rsidRDefault="00CB45B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D074FA4">
                <wp:simplePos x="0" y="0"/>
                <wp:positionH relativeFrom="margin">
                  <wp:posOffset>271145</wp:posOffset>
                </wp:positionH>
                <wp:positionV relativeFrom="paragraph">
                  <wp:posOffset>2201545</wp:posOffset>
                </wp:positionV>
                <wp:extent cx="1310640" cy="723900"/>
                <wp:effectExtent l="0" t="628650" r="1375410" b="1905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723900"/>
                        </a:xfrm>
                        <a:prstGeom prst="wedgeRoundRectCallout">
                          <a:avLst>
                            <a:gd name="adj1" fmla="val 148965"/>
                            <a:gd name="adj2" fmla="val -13145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146EFFC7" w:rsidR="00977AEF" w:rsidRPr="00977AEF" w:rsidRDefault="00CB45BB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Toma de tensión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de </w:t>
                            </w:r>
                            <w:r w:rsidR="001C0B1A">
                              <w:rPr>
                                <w:color w:val="FFFFFF" w:themeColor="background1"/>
                                <w:lang w:val="es-ES"/>
                              </w:rPr>
                              <w:t>21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8.0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53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0" type="#_x0000_t62" style="position:absolute;left:0;text-align:left;margin-left:21.35pt;margin-top:173.35pt;width:103.2pt;height:5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" adj="42976,-17594" fillcolor="#ffc000 [3207]" strokecolor="#f2f2f2 [3052]" strokeweight="1pt">
                <v:textbox>
                  <w:txbxContent>
                    <w:p w14:paraId="764914C7" w14:textId="146EFFC7" w:rsidR="00977AEF" w:rsidRPr="00977AEF" w:rsidRDefault="00CB45BB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Toma de tensión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de </w:t>
                      </w:r>
                      <w:r w:rsidR="001C0B1A">
                        <w:rPr>
                          <w:color w:val="FFFFFF" w:themeColor="background1"/>
                          <w:lang w:val="es-ES"/>
                        </w:rPr>
                        <w:t>21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8.0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53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15B04DA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5A0B475A">
            <wp:extent cx="3242940" cy="2432205"/>
            <wp:effectExtent l="24130" t="13970" r="20320" b="203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2940" cy="243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90417F3" w:rsidR="00B163B8" w:rsidRDefault="007F1475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6819A770">
                <wp:simplePos x="0" y="0"/>
                <wp:positionH relativeFrom="margin">
                  <wp:posOffset>775251</wp:posOffset>
                </wp:positionH>
                <wp:positionV relativeFrom="paragraph">
                  <wp:posOffset>3840203</wp:posOffset>
                </wp:positionV>
                <wp:extent cx="1291806" cy="544543"/>
                <wp:effectExtent l="114300" t="1257300" r="22860" b="27305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1806" cy="544543"/>
                        </a:xfrm>
                        <a:prstGeom prst="wedgeRoundRectCallout">
                          <a:avLst>
                            <a:gd name="adj1" fmla="val -56659"/>
                            <a:gd name="adj2" fmla="val -269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A2D32" w14:textId="238201A3" w:rsidR="007F1475" w:rsidRPr="007F1475" w:rsidRDefault="00720EEE" w:rsidP="007F147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AE449A">
                              <w:rPr>
                                <w:lang w:val="es-ES"/>
                              </w:rPr>
                              <w:t>#${num-poste}</w:t>
                            </w:r>
                          </w:p>
                          <w:p w14:paraId="3A6358EF" w14:textId="21149D4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61.05pt;margin-top:302.4pt;width:101.7pt;height:42.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" adj="-1438,-47447" fillcolor="#ffc000 [3207]" strokecolor="#f2f2f2 [3052]" strokeweight="1pt">
                <v:textbox>
                  <w:txbxContent>
                    <w:p w14:paraId="442A2D32" w14:textId="238201A3" w:rsidR="007F1475" w:rsidRPr="007F1475" w:rsidRDefault="00720EEE" w:rsidP="007F1475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AE449A">
                        <w:rPr>
                          <w:lang w:val="es-ES"/>
                        </w:rPr>
                        <w:t>#${num-poste}</w:t>
                      </w:r>
                    </w:p>
                    <w:p w14:paraId="3A6358EF" w14:textId="21149D4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18001DF">
                <wp:simplePos x="0" y="0"/>
                <wp:positionH relativeFrom="margin">
                  <wp:posOffset>-119380</wp:posOffset>
                </wp:positionH>
                <wp:positionV relativeFrom="paragraph">
                  <wp:posOffset>220345</wp:posOffset>
                </wp:positionV>
                <wp:extent cx="1200150" cy="714375"/>
                <wp:effectExtent l="0" t="0" r="361950" b="65722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wedgeRoundRectCallout">
                          <a:avLst>
                            <a:gd name="adj1" fmla="val 74988"/>
                            <a:gd name="adj2" fmla="val 129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4BD57F5C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E449A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513A0E2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AE449A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3" type="#_x0000_t62" style="position:absolute;left:0;text-align:left;margin-left:-9.4pt;margin-top:17.35pt;width:94.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" adj="26997,38737" fillcolor="#ffc000 [3207]" strokecolor="#f2f2f2 [3052]" strokeweight="1pt">
                <v:textbox>
                  <w:txbxContent>
                    <w:p w14:paraId="6B1E5E13" w14:textId="4BD57F5C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E449A">
                        <w:rPr>
                          <w:lang w:val="es-ES"/>
                        </w:rPr>
                        <w:t>${sed}</w:t>
                      </w:r>
                    </w:p>
                    <w:p w14:paraId="76F4B7B9" w14:textId="513A0E2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AE449A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CA0EC44" wp14:editId="23FBDC45">
                <wp:simplePos x="0" y="0"/>
                <wp:positionH relativeFrom="column">
                  <wp:posOffset>1309370</wp:posOffset>
                </wp:positionH>
                <wp:positionV relativeFrom="paragraph">
                  <wp:posOffset>1430020</wp:posOffset>
                </wp:positionV>
                <wp:extent cx="553085" cy="85725"/>
                <wp:effectExtent l="0" t="57150" r="18415" b="28575"/>
                <wp:wrapNone/>
                <wp:docPr id="1036391415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3085" cy="85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8951C" id="Conector recto de flecha 26" o:spid="_x0000_s1026" type="#_x0000_t32" style="position:absolute;margin-left:103.1pt;margin-top:112.6pt;width:43.55pt;height:6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374F48DD">
                <wp:simplePos x="0" y="0"/>
                <wp:positionH relativeFrom="margin">
                  <wp:posOffset>4862195</wp:posOffset>
                </wp:positionH>
                <wp:positionV relativeFrom="paragraph">
                  <wp:posOffset>1915795</wp:posOffset>
                </wp:positionV>
                <wp:extent cx="882650" cy="471805"/>
                <wp:effectExtent l="552450" t="22860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107415"/>
                            <a:gd name="adj2" fmla="val -890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382.85pt;margin-top:150.8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" adj="-12402,-8442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35ACE9E">
                <wp:simplePos x="0" y="0"/>
                <wp:positionH relativeFrom="margin">
                  <wp:posOffset>1309370</wp:posOffset>
                </wp:positionH>
                <wp:positionV relativeFrom="paragraph">
                  <wp:posOffset>220345</wp:posOffset>
                </wp:positionV>
                <wp:extent cx="1552575" cy="533400"/>
                <wp:effectExtent l="0" t="0" r="200025" b="609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58880"/>
                            <a:gd name="adj2" fmla="val 1531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D035A3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5" type="#_x0000_t62" style="position:absolute;left:0;text-align:left;margin-left:103.1pt;margin-top:17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" adj="23518,43890" fillcolor="#ffc000 [3207]" strokecolor="#f2f2f2 [3052]" strokeweight="1pt">
                <v:textbox>
                  <w:txbxContent>
                    <w:p w14:paraId="1299D9D2" w14:textId="0D035A3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E449A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AE449A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AE449A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BC7C633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7CDD53F0" w14:textId="77777777" w:rsidR="00AE449A" w:rsidRPr="00AE449A" w:rsidRDefault="00AE449A" w:rsidP="00AE449A">
      <w:pPr>
        <w:jc w:val="center"/>
        <w:rPr>
          <w:lang w:val="es-CL"/>
        </w:rPr>
      </w:pPr>
      <w:r w:rsidRPr="00AE449A">
        <w:rPr>
          <w:lang w:val="es-CL"/>
        </w:rPr>
        <w:t>${</w:t>
      </w:r>
      <w:proofErr w:type="spellStart"/>
      <w:r w:rsidRPr="00AE449A">
        <w:rPr>
          <w:lang w:val="es-CL"/>
        </w:rPr>
        <w:t>bloque_fotos</w:t>
      </w:r>
      <w:proofErr w:type="spellEnd"/>
      <w:r w:rsidRPr="00AE449A">
        <w:rPr>
          <w:lang w:val="es-CL"/>
        </w:rPr>
        <w:t>}</w:t>
      </w:r>
    </w:p>
    <w:p w14:paraId="51EA152C" w14:textId="77777777" w:rsidR="00AE449A" w:rsidRPr="00AE449A" w:rsidRDefault="00AE449A" w:rsidP="00AE449A">
      <w:pPr>
        <w:jc w:val="center"/>
        <w:rPr>
          <w:lang w:val="es-CL"/>
        </w:rPr>
      </w:pPr>
    </w:p>
    <w:p w14:paraId="1C3B23E9" w14:textId="77777777" w:rsidR="00AE449A" w:rsidRPr="00AE449A" w:rsidRDefault="00AE449A" w:rsidP="00AE449A">
      <w:pPr>
        <w:jc w:val="center"/>
        <w:rPr>
          <w:lang w:val="es-ES_tradnl"/>
        </w:rPr>
      </w:pPr>
      <w:r w:rsidRPr="00AE449A">
        <w:rPr>
          <w:lang w:val="es-ES_tradnl"/>
        </w:rPr>
        <w:t>${foto}</w:t>
      </w:r>
    </w:p>
    <w:p w14:paraId="23DD5CD7" w14:textId="77777777" w:rsidR="00AE449A" w:rsidRPr="00AE449A" w:rsidRDefault="00AE449A" w:rsidP="00AE449A">
      <w:pPr>
        <w:jc w:val="center"/>
        <w:rPr>
          <w:lang w:val="es-ES_tradnl"/>
        </w:rPr>
      </w:pPr>
    </w:p>
    <w:p w14:paraId="7E3F6A9C" w14:textId="77777777" w:rsidR="00AE449A" w:rsidRPr="00AE449A" w:rsidRDefault="00AE449A" w:rsidP="00AE449A">
      <w:pPr>
        <w:jc w:val="center"/>
        <w:rPr>
          <w:lang w:val="es-CL"/>
        </w:rPr>
      </w:pPr>
      <w:r w:rsidRPr="00AE449A">
        <w:rPr>
          <w:lang w:val="es-CL"/>
        </w:rPr>
        <w:t>${/</w:t>
      </w:r>
      <w:proofErr w:type="spellStart"/>
      <w:r w:rsidRPr="00AE449A">
        <w:rPr>
          <w:lang w:val="es-CL"/>
        </w:rPr>
        <w:t>bloque_fotos</w:t>
      </w:r>
      <w:proofErr w:type="spellEnd"/>
      <w:r w:rsidRPr="00AE449A">
        <w:rPr>
          <w:lang w:val="es-CL"/>
        </w:rPr>
        <w:t>}</w:t>
      </w:r>
    </w:p>
    <w:p w14:paraId="61E9DFF3" w14:textId="77777777" w:rsidR="00AE449A" w:rsidRPr="00AE449A" w:rsidRDefault="00AE449A" w:rsidP="00AE449A">
      <w:pPr>
        <w:jc w:val="center"/>
        <w:rPr>
          <w:lang w:val="es-ES_tradnl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2077F7F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164DD0" w14:textId="77777777" w:rsidR="00EB0ECB" w:rsidRDefault="00EB0ECB">
      <w:r>
        <w:separator/>
      </w:r>
    </w:p>
  </w:endnote>
  <w:endnote w:type="continuationSeparator" w:id="0">
    <w:p w14:paraId="735A94B5" w14:textId="77777777" w:rsidR="00EB0ECB" w:rsidRDefault="00EB0E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B671D9F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E7DB5" w:rsidRPr="004E7DB5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65541DF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4E7DB5" w:rsidRPr="004E7DB5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B5D7B8" w14:textId="77777777" w:rsidR="00EB0ECB" w:rsidRDefault="00EB0ECB">
      <w:r>
        <w:separator/>
      </w:r>
    </w:p>
  </w:footnote>
  <w:footnote w:type="continuationSeparator" w:id="0">
    <w:p w14:paraId="01EC7271" w14:textId="77777777" w:rsidR="00EB0ECB" w:rsidRDefault="00EB0E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932.2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228220310">
    <w:abstractNumId w:val="1"/>
  </w:num>
  <w:num w:numId="35" w16cid:durableId="9077703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2780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0722"/>
    <w:rsid w:val="00160DB7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4F0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080C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1928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1AD7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5402"/>
    <w:rsid w:val="003A6097"/>
    <w:rsid w:val="003A61CB"/>
    <w:rsid w:val="003B00D0"/>
    <w:rsid w:val="003B0C64"/>
    <w:rsid w:val="003B1D89"/>
    <w:rsid w:val="003B2369"/>
    <w:rsid w:val="003B23F8"/>
    <w:rsid w:val="003B275E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E7DB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EEA"/>
    <w:rsid w:val="00585B28"/>
    <w:rsid w:val="00586511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914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AB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0F3D"/>
    <w:rsid w:val="007F1475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26E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2B04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E449A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4647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F03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2C7F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0ECB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1FD3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4E7DB5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4E7DB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677</TotalTime>
  <Pages>10</Pages>
  <Words>679</Words>
  <Characters>3739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50</cp:revision>
  <cp:lastPrinted>2025-05-27T16:55:00Z</cp:lastPrinted>
  <dcterms:created xsi:type="dcterms:W3CDTF">2025-03-27T15:46:00Z</dcterms:created>
  <dcterms:modified xsi:type="dcterms:W3CDTF">2025-09-19T17:36:00Z</dcterms:modified>
</cp:coreProperties>
</file>
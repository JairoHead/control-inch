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C45C656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39BD9B6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CDD49D1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cantidad_suministro</w:t>
            </w:r>
            <w:r w:rsid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A12B04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74BE6B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267CADF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A12B04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25059D1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96D16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1BA04B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0F347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F86EF5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69D178D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6C080D">
              <w:rPr>
                <w:rFonts w:ascii="Tahoma" w:hAnsi="Tahoma" w:cs="Tahoma"/>
                <w:noProof/>
                <w:sz w:val="20"/>
                <w:szCs w:val="20"/>
              </w:rPr>
              <w:t>Dany Salinas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3894C632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7A480A">
              <w:rPr>
                <w:rFonts w:ascii="Tahoma" w:hAnsi="Tahoma" w:cs="Tahoma"/>
                <w:spacing w:val="-4"/>
                <w:sz w:val="20"/>
                <w:szCs w:val="20"/>
              </w:rPr>
              <w:t>25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253232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56FF84A0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7A480A">
              <w:rPr>
                <w:rFonts w:ascii="Tahoma" w:hAnsi="Tahoma" w:cs="Tahoma"/>
                <w:spacing w:val="-4"/>
                <w:sz w:val="20"/>
                <w:szCs w:val="20"/>
              </w:rPr>
              <w:t>25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.0</w:t>
            </w:r>
            <w:r w:rsidR="00253232">
              <w:rPr>
                <w:rFonts w:ascii="Tahoma" w:hAnsi="Tahoma" w:cs="Tahoma"/>
                <w:spacing w:val="-4"/>
                <w:sz w:val="20"/>
                <w:szCs w:val="20"/>
              </w:rPr>
              <w:t>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3B275E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B275E" w:rsidRPr="00695BF4" w14:paraId="69C2AFAA" w14:textId="77777777" w:rsidTr="003B275E">
        <w:tc>
          <w:tcPr>
            <w:tcW w:w="931" w:type="pct"/>
            <w:vAlign w:val="center"/>
          </w:tcPr>
          <w:p w14:paraId="3B3E0604" w14:textId="6EFEFC2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5579A51D" w14:textId="0842E768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36C02553" w14:textId="60F23D66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0464A830" w14:textId="1A46BB03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2494F468" w14:textId="42D739D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17111C0" w14:textId="74123E0C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  <w:tr w:rsidR="003B275E" w:rsidRPr="00695BF4" w14:paraId="1B2C4710" w14:textId="77777777" w:rsidTr="003B275E">
        <w:tc>
          <w:tcPr>
            <w:tcW w:w="931" w:type="pct"/>
            <w:vAlign w:val="center"/>
          </w:tcPr>
          <w:p w14:paraId="6299E12A" w14:textId="7AE349CB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445FFBCC" w14:textId="7C92DF43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35" w:type="pct"/>
            <w:vAlign w:val="center"/>
          </w:tcPr>
          <w:p w14:paraId="314B9E65" w14:textId="298C0A8C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3D086800" w14:textId="7C7D646A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68AA3A4" w14:textId="71822241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FB483AD" w14:textId="2868F93F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A40CB17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A12B04" w:rsidRPr="00A12B0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cantidad_suministros</w:t>
      </w:r>
      <w:proofErr w:type="spellEnd"/>
      <w:r w:rsidR="00A12B04" w:rsidRPr="00A12B0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25323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A12B04" w:rsidRPr="00A12B0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A12B0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12B04" w:rsidRPr="00A12B0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541D9BC5" w:rsidR="00B163B8" w:rsidRPr="00FC4DA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260D34C6" w:rsidR="00B163B8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Pr="008F0365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 w:rsidR="00A12B04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34DA5F3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A12B04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7374615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 preparado para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3C721CA" w:rsidR="004F25E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Si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362CCCC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>
        <w:rPr>
          <w:rFonts w:ascii="Tahoma" w:hAnsi="Tahoma" w:cs="Tahoma"/>
          <w:iCs/>
          <w:noProof/>
          <w:sz w:val="22"/>
          <w:szCs w:val="22"/>
          <w:lang w:val="es-PE"/>
        </w:rPr>
        <w:t>200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A12B04" w:rsidRPr="00A12B04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06C8C7E7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22677564" w:rsidR="00B163B8" w:rsidRDefault="00166063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Es factible atender lo solicitado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${cantidad_suministros}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nuevo sum.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A12B0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="0026046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525F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7A480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a 0.50 m </w:t>
      </w:r>
      <w:r w:rsidR="00B0331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dentro </w:t>
      </w:r>
      <w:r w:rsidR="007A480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 su 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fachada</w:t>
      </w:r>
      <w:r w:rsidR="007A480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B0331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frontal </w:t>
      </w:r>
      <w:r w:rsidR="007A480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</w:t>
      </w:r>
      <w:r w:rsidR="00B0331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pared lateral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="00525F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A12B0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41D5B9C9" w:rsidR="00B163B8" w:rsidRDefault="00BA03AC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035F6229">
                <wp:simplePos x="0" y="0"/>
                <wp:positionH relativeFrom="margin">
                  <wp:posOffset>1547495</wp:posOffset>
                </wp:positionH>
                <wp:positionV relativeFrom="paragraph">
                  <wp:posOffset>3828415</wp:posOffset>
                </wp:positionV>
                <wp:extent cx="580390" cy="367665"/>
                <wp:effectExtent l="609600" t="0" r="10160" b="2990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47482"/>
                            <a:gd name="adj2" fmla="val 1159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1CBA1ED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253232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0930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1167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3" o:spid="_x0000_s1026" type="#_x0000_t62" style="position:absolute;left:0;text-align:left;margin-left:121.85pt;margin-top:301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" adj="-21056,35853" fillcolor="#ffc000 [3207]" strokecolor="#747070 [1614]" strokeweight="1pt">
                <v:textbox>
                  <w:txbxContent>
                    <w:p w14:paraId="333CAC7D" w14:textId="1CBA1ED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253232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0930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42625DE">
                <wp:simplePos x="0" y="0"/>
                <wp:positionH relativeFrom="margin">
                  <wp:posOffset>3738245</wp:posOffset>
                </wp:positionH>
                <wp:positionV relativeFrom="paragraph">
                  <wp:posOffset>1456690</wp:posOffset>
                </wp:positionV>
                <wp:extent cx="516255" cy="246380"/>
                <wp:effectExtent l="495300" t="590550" r="171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-139194"/>
                            <a:gd name="adj2" fmla="val -27530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65685052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Bocadillo: rectángulo con esquinas redondeadas 45" o:spid="_x0000_s1027" type="#_x0000_t62" style="position:absolute;left:0;text-align:left;margin-left:294.35pt;margin-top:114.7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" adj="-19266,-48665" fillcolor="#ffc000 [3207]" strokecolor="#747070 [1614]" strokeweight="1pt">
                <v:textbox>
                  <w:txbxContent>
                    <w:p w14:paraId="1827F1CF" w14:textId="65685052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AF874E4">
                <wp:simplePos x="0" y="0"/>
                <wp:positionH relativeFrom="margin">
                  <wp:posOffset>4443095</wp:posOffset>
                </wp:positionH>
                <wp:positionV relativeFrom="paragraph">
                  <wp:posOffset>1294765</wp:posOffset>
                </wp:positionV>
                <wp:extent cx="1097280" cy="516255"/>
                <wp:effectExtent l="857250" t="571500" r="2667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-123061"/>
                            <a:gd name="adj2" fmla="val -1526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56A022EF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95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8" type="#_x0000_t62" style="position:absolute;left:0;text-align:left;margin-left:349.85pt;margin-top:101.9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" adj="-15781,-22177" fillcolor="#ffc000 [3207]" strokecolor="#747070 [1614]" strokeweight="1pt">
                <v:textbox>
                  <w:txbxContent>
                    <w:p w14:paraId="22670DAD" w14:textId="56A022EF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95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5C75314C">
                <wp:simplePos x="0" y="0"/>
                <wp:positionH relativeFrom="margin">
                  <wp:posOffset>1604645</wp:posOffset>
                </wp:positionH>
                <wp:positionV relativeFrom="paragraph">
                  <wp:posOffset>1847215</wp:posOffset>
                </wp:positionV>
                <wp:extent cx="683260" cy="384810"/>
                <wp:effectExtent l="0" t="838200" r="74549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384810"/>
                        </a:xfrm>
                        <a:prstGeom prst="wedgeRoundRectCallout">
                          <a:avLst>
                            <a:gd name="adj1" fmla="val 148427"/>
                            <a:gd name="adj2" fmla="val -26043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3161B056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13830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9" type="#_x0000_t62" style="position:absolute;left:0;text-align:left;margin-left:126.35pt;margin-top:145.45pt;width:53.8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" adj="42860,-45454" fillcolor="#ffc000 [3207]" strokecolor="#747070 [1614]" strokeweight="1pt">
                <v:textbox>
                  <w:txbxContent>
                    <w:p w14:paraId="3C7A1D10" w14:textId="3161B056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13830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2E8907D9">
                <wp:simplePos x="0" y="0"/>
                <wp:positionH relativeFrom="margin">
                  <wp:posOffset>1118870</wp:posOffset>
                </wp:positionH>
                <wp:positionV relativeFrom="paragraph">
                  <wp:posOffset>370840</wp:posOffset>
                </wp:positionV>
                <wp:extent cx="1009015" cy="403225"/>
                <wp:effectExtent l="0" t="0" r="1505585" b="15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191333"/>
                            <a:gd name="adj2" fmla="val 384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03162312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8.0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30" type="#_x0000_t62" style="position:absolute;left:0;text-align:left;margin-left:88.1pt;margin-top:2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" adj="52128,19107" fillcolor="#ffc000 [3207]" strokecolor="#747070 [1614]" strokeweight="1pt">
                <v:textbox>
                  <w:txbxContent>
                    <w:p w14:paraId="2AD81684" w14:textId="03162312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8.0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D1EFA5A">
                <wp:simplePos x="0" y="0"/>
                <wp:positionH relativeFrom="margin">
                  <wp:posOffset>2290445</wp:posOffset>
                </wp:positionH>
                <wp:positionV relativeFrom="paragraph">
                  <wp:posOffset>18415</wp:posOffset>
                </wp:positionV>
                <wp:extent cx="715645" cy="408305"/>
                <wp:effectExtent l="0" t="0" r="370205" b="1631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90819"/>
                            <a:gd name="adj2" fmla="val 746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left:0;text-align:left;margin-left:180.35pt;margin-top:1.4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" adj="30417,26930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0A9BADB">
                <wp:simplePos x="0" y="0"/>
                <wp:positionH relativeFrom="column">
                  <wp:posOffset>3276515</wp:posOffset>
                </wp:positionH>
                <wp:positionV relativeFrom="paragraph">
                  <wp:posOffset>532860</wp:posOffset>
                </wp:positionV>
                <wp:extent cx="349885" cy="191432"/>
                <wp:effectExtent l="79375" t="53975" r="72390" b="5334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057753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F5A25" id="Rectángulo 27" o:spid="_x0000_s1026" style="position:absolute;margin-left:258pt;margin-top:41.95pt;width:27.55pt;height:15.05pt;rotation:443214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280D9481">
            <wp:extent cx="5327409" cy="4795933"/>
            <wp:effectExtent l="19050" t="19050" r="26035" b="2413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7959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39B77347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AAF3A26">
                <wp:simplePos x="0" y="0"/>
                <wp:positionH relativeFrom="margin">
                  <wp:posOffset>4404995</wp:posOffset>
                </wp:positionH>
                <wp:positionV relativeFrom="paragraph">
                  <wp:posOffset>1039495</wp:posOffset>
                </wp:positionV>
                <wp:extent cx="687705" cy="371475"/>
                <wp:effectExtent l="933450" t="7620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8323"/>
                            <a:gd name="adj2" fmla="val -2373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left:0;text-align:left;margin-left:346.85pt;margin-top:81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" adj="-27718,-404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20A4655">
            <wp:extent cx="4950831" cy="3745042"/>
            <wp:effectExtent l="19050" t="19050" r="21590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831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74E047CA" w:rsidR="009B623F" w:rsidRDefault="00BA03AC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D954D4B">
                <wp:simplePos x="0" y="0"/>
                <wp:positionH relativeFrom="column">
                  <wp:posOffset>2121535</wp:posOffset>
                </wp:positionH>
                <wp:positionV relativeFrom="paragraph">
                  <wp:posOffset>2733675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C619C8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36" type="#_x0000_t202" style="position:absolute;left:0;text-align:left;margin-left:167.05pt;margin-top:215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1EF5F9D6">
                <wp:simplePos x="0" y="0"/>
                <wp:positionH relativeFrom="margin">
                  <wp:posOffset>2412365</wp:posOffset>
                </wp:positionH>
                <wp:positionV relativeFrom="paragraph">
                  <wp:posOffset>858520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7" type="#_x0000_t62" style="position:absolute;left:0;text-align:left;margin-left:189.95pt;margin-top:67.6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3171322">
                <wp:simplePos x="0" y="0"/>
                <wp:positionH relativeFrom="margin">
                  <wp:posOffset>3172460</wp:posOffset>
                </wp:positionH>
                <wp:positionV relativeFrom="paragraph">
                  <wp:posOffset>1938020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49.8pt;margin-top:152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Ppz3&#10;v9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2ECE6A7F">
            <wp:extent cx="5170168" cy="4557458"/>
            <wp:effectExtent l="19050" t="19050" r="12065" b="1460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557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2E71EAF2" w:rsidR="00B163B8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Es factible atender lo solicitado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${cantidad_suministros}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nuevo sum.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A12B0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/a 0.50 m dentro de su fachada frontal en pared lateral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A12B0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4C23F68" w14:textId="2C46C8D9" w:rsidR="00B03319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Cliente no cuenta con espacio libre en su fachada</w:t>
      </w:r>
      <w:r w:rsidR="00E60A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frontal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para la colocación del medidor solicitado. Por lo que se ubicara </w:t>
      </w:r>
      <w:r w:rsidR="00E60A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en un espacio libre a 0.50 m de la fachada frontal.</w:t>
      </w:r>
    </w:p>
    <w:p w14:paraId="38B43AC9" w14:textId="67113C2A" w:rsidR="00B03319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Solicitante ya cuenta con medidor existente.</w:t>
      </w:r>
    </w:p>
    <w:p w14:paraId="7B325877" w14:textId="7EFD266B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tensión de 21</w:t>
      </w:r>
      <w:r w:rsidR="00B0331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8.0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V.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1D9CC8AC" w14:textId="0E14A99B" w:rsidR="00B03319" w:rsidRDefault="00B03319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 xml:space="preserve">Cliente no debera colocar puerta para proteger el espacio libre donde se ubica el nicho para el nuevo suministro poque se debería tener acceso libre hacia los medidores. </w:t>
      </w:r>
    </w:p>
    <w:p w14:paraId="57436066" w14:textId="3CC646F4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9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A+97qN&#10;8gIAAJU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DBD23B4">
            <wp:extent cx="3928068" cy="2946051"/>
            <wp:effectExtent l="14605" t="23495" r="11430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536013A2" w:rsidR="00B163B8" w:rsidRDefault="00CB45B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D074FA4">
                <wp:simplePos x="0" y="0"/>
                <wp:positionH relativeFrom="margin">
                  <wp:posOffset>271145</wp:posOffset>
                </wp:positionH>
                <wp:positionV relativeFrom="paragraph">
                  <wp:posOffset>2201545</wp:posOffset>
                </wp:positionV>
                <wp:extent cx="1310640" cy="723900"/>
                <wp:effectExtent l="0" t="628650" r="1375410" b="1905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723900"/>
                        </a:xfrm>
                        <a:prstGeom prst="wedgeRoundRectCallout">
                          <a:avLst>
                            <a:gd name="adj1" fmla="val 148965"/>
                            <a:gd name="adj2" fmla="val -13145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146EFFC7" w:rsidR="00977AEF" w:rsidRPr="00977AEF" w:rsidRDefault="00CB45BB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Toma de tensión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de </w:t>
                            </w:r>
                            <w:r w:rsidR="001C0B1A">
                              <w:rPr>
                                <w:color w:val="FFFFFF" w:themeColor="background1"/>
                                <w:lang w:val="es-ES"/>
                              </w:rPr>
                              <w:t>21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8.0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53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0" type="#_x0000_t62" style="position:absolute;left:0;text-align:left;margin-left:21.35pt;margin-top:173.35pt;width:103.2pt;height:5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" adj="42976,-17594" fillcolor="#ffc000 [3207]" strokecolor="#f2f2f2 [3052]" strokeweight="1pt">
                <v:textbox>
                  <w:txbxContent>
                    <w:p w14:paraId="764914C7" w14:textId="146EFFC7" w:rsidR="00977AEF" w:rsidRPr="00977AEF" w:rsidRDefault="00CB45BB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Toma de tensión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de </w:t>
                      </w:r>
                      <w:r w:rsidR="001C0B1A">
                        <w:rPr>
                          <w:color w:val="FFFFFF" w:themeColor="background1"/>
                          <w:lang w:val="es-ES"/>
                        </w:rPr>
                        <w:t>21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8.0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53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15B04DA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5A0B475A">
            <wp:extent cx="3242940" cy="2432205"/>
            <wp:effectExtent l="24130" t="13970" r="20320" b="203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2940" cy="2432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25620685" w:rsidR="00B163B8" w:rsidRDefault="00CB45BB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CA0EC44" wp14:editId="6885C413">
                <wp:simplePos x="0" y="0"/>
                <wp:positionH relativeFrom="column">
                  <wp:posOffset>1309370</wp:posOffset>
                </wp:positionH>
                <wp:positionV relativeFrom="paragraph">
                  <wp:posOffset>1430020</wp:posOffset>
                </wp:positionV>
                <wp:extent cx="553085" cy="85725"/>
                <wp:effectExtent l="0" t="57150" r="18415" b="28575"/>
                <wp:wrapNone/>
                <wp:docPr id="1036391415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3085" cy="857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0810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" o:spid="_x0000_s1026" type="#_x0000_t32" style="position:absolute;margin-left:103.1pt;margin-top:112.6pt;width:43.55pt;height:6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5E824477">
                <wp:simplePos x="0" y="0"/>
                <wp:positionH relativeFrom="margin">
                  <wp:posOffset>775970</wp:posOffset>
                </wp:positionH>
                <wp:positionV relativeFrom="paragraph">
                  <wp:posOffset>3839845</wp:posOffset>
                </wp:positionV>
                <wp:extent cx="1086485" cy="476250"/>
                <wp:effectExtent l="95250" t="1085850" r="18415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476250"/>
                        </a:xfrm>
                        <a:prstGeom prst="wedgeRoundRectCallout">
                          <a:avLst>
                            <a:gd name="adj1" fmla="val -56659"/>
                            <a:gd name="adj2" fmla="val -269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12FDD655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Poste BT #6</w:t>
                            </w:r>
                            <w:r w:rsidR="00CB45BB">
                              <w:rPr>
                                <w:lang w:val="es-ES"/>
                              </w:rPr>
                              <w:t>13830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61.1pt;margin-top:302.35pt;width:85.5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" adj="-1438,-47447" fillcolor="#ffc000 [3207]" strokecolor="#f2f2f2 [3052]" strokeweight="1pt">
                <v:textbox>
                  <w:txbxContent>
                    <w:p w14:paraId="3A6358EF" w14:textId="12FDD655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Poste BT #6</w:t>
                      </w:r>
                      <w:r w:rsidR="00CB45BB">
                        <w:rPr>
                          <w:lang w:val="es-ES"/>
                        </w:rPr>
                        <w:t>13830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389C850C">
                <wp:simplePos x="0" y="0"/>
                <wp:positionH relativeFrom="margin">
                  <wp:posOffset>4862195</wp:posOffset>
                </wp:positionH>
                <wp:positionV relativeFrom="paragraph">
                  <wp:posOffset>1915795</wp:posOffset>
                </wp:positionV>
                <wp:extent cx="882650" cy="471805"/>
                <wp:effectExtent l="552450" t="22860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107415"/>
                            <a:gd name="adj2" fmla="val -890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Bocadillo: rectángulo con esquinas redondeadas 52" o:spid="_x0000_s1043" type="#_x0000_t62" style="position:absolute;left:0;text-align:left;margin-left:382.85pt;margin-top:150.8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" adj="-12402,-8442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56149E10">
                <wp:simplePos x="0" y="0"/>
                <wp:positionH relativeFrom="margin">
                  <wp:posOffset>-119380</wp:posOffset>
                </wp:positionH>
                <wp:positionV relativeFrom="paragraph">
                  <wp:posOffset>220345</wp:posOffset>
                </wp:positionV>
                <wp:extent cx="1111250" cy="666750"/>
                <wp:effectExtent l="0" t="0" r="279400" b="76200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666750"/>
                        </a:xfrm>
                        <a:prstGeom prst="wedgeRoundRectCallout">
                          <a:avLst>
                            <a:gd name="adj1" fmla="val 71020"/>
                            <a:gd name="adj2" fmla="val 153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22F8683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1C0B1A">
                              <w:rPr>
                                <w:lang w:val="es-ES"/>
                              </w:rPr>
                              <w:t>2</w:t>
                            </w:r>
                            <w:r w:rsidR="00CB45BB">
                              <w:rPr>
                                <w:lang w:val="es-ES"/>
                              </w:rPr>
                              <w:t>0930</w:t>
                            </w:r>
                            <w:r>
                              <w:rPr>
                                <w:lang w:val="es-ES"/>
                              </w:rPr>
                              <w:t>A</w:t>
                            </w:r>
                          </w:p>
                          <w:p w14:paraId="76F4B7B9" w14:textId="3EDA7919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LL-0</w:t>
                            </w:r>
                            <w:r w:rsidR="00CB45BB">
                              <w:rPr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_x0000_s1044" type="#_x0000_t62" style="position:absolute;left:0;text-align:left;margin-left:-9.4pt;margin-top:17.35pt;width:87.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" adj="26140,43921" fillcolor="#ffc000 [3207]" strokecolor="#f2f2f2 [3052]" strokeweight="1pt">
                <v:textbox>
                  <w:txbxContent>
                    <w:p w14:paraId="6B1E5E13" w14:textId="322F8683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1C0B1A">
                        <w:rPr>
                          <w:lang w:val="es-ES"/>
                        </w:rPr>
                        <w:t>2</w:t>
                      </w:r>
                      <w:r w:rsidR="00CB45BB">
                        <w:rPr>
                          <w:lang w:val="es-ES"/>
                        </w:rPr>
                        <w:t>0930</w:t>
                      </w:r>
                      <w:r>
                        <w:rPr>
                          <w:lang w:val="es-ES"/>
                        </w:rPr>
                        <w:t>A</w:t>
                      </w:r>
                    </w:p>
                    <w:p w14:paraId="76F4B7B9" w14:textId="3EDA7919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LL-0</w:t>
                      </w:r>
                      <w:r w:rsidR="00CB45BB">
                        <w:rPr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35ACE9E">
                <wp:simplePos x="0" y="0"/>
                <wp:positionH relativeFrom="margin">
                  <wp:posOffset>1309370</wp:posOffset>
                </wp:positionH>
                <wp:positionV relativeFrom="paragraph">
                  <wp:posOffset>220345</wp:posOffset>
                </wp:positionV>
                <wp:extent cx="1552575" cy="533400"/>
                <wp:effectExtent l="0" t="0" r="200025" b="609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58880"/>
                            <a:gd name="adj2" fmla="val 1531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54B6509C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Cable autosoportado 3x</w:t>
                            </w:r>
                            <w:r w:rsidR="00CB45BB">
                              <w:rPr>
                                <w:color w:val="FFFFFF" w:themeColor="background1"/>
                                <w:lang w:val="es-ES"/>
                              </w:rPr>
                              <w:t>9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5+2x16+Pmm2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5" type="#_x0000_t62" style="position:absolute;left:0;text-align:left;margin-left:103.1pt;margin-top:17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" adj="23518,43890" fillcolor="#ffc000 [3207]" strokecolor="#f2f2f2 [3052]" strokeweight="1pt">
                <v:textbox>
                  <w:txbxContent>
                    <w:p w14:paraId="1299D9D2" w14:textId="54B6509C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Cable autosoportado 3x</w:t>
                      </w:r>
                      <w:r w:rsidR="00CB45BB">
                        <w:rPr>
                          <w:color w:val="FFFFFF" w:themeColor="background1"/>
                          <w:lang w:val="es-ES"/>
                        </w:rPr>
                        <w:t>9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5+2x16+Pmm2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BC7C633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2077F7F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76F844" w14:textId="77777777" w:rsidR="00042780" w:rsidRDefault="00042780">
      <w:r>
        <w:separator/>
      </w:r>
    </w:p>
  </w:endnote>
  <w:endnote w:type="continuationSeparator" w:id="0">
    <w:p w14:paraId="56013A38" w14:textId="77777777" w:rsidR="00042780" w:rsidRDefault="000427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192353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253232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Dany Salinas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0E7BF721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7A480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25323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F154E3" w14:textId="77777777" w:rsidR="00042780" w:rsidRDefault="00042780">
      <w:r>
        <w:separator/>
      </w:r>
    </w:p>
  </w:footnote>
  <w:footnote w:type="continuationSeparator" w:id="0">
    <w:p w14:paraId="59170419" w14:textId="77777777" w:rsidR="00042780" w:rsidRDefault="000427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0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2780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4F0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0D0"/>
    <w:rsid w:val="003B0C64"/>
    <w:rsid w:val="003B1D89"/>
    <w:rsid w:val="003B2369"/>
    <w:rsid w:val="003B23F8"/>
    <w:rsid w:val="003B275E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EEA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2B04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6F03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1FD3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654</TotalTime>
  <Pages>9</Pages>
  <Words>728</Words>
  <Characters>4004</Characters>
  <Application>Microsoft Office Word</Application>
  <DocSecurity>0</DocSecurity>
  <Lines>33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38</cp:revision>
  <cp:lastPrinted>2025-05-27T16:55:00Z</cp:lastPrinted>
  <dcterms:created xsi:type="dcterms:W3CDTF">2025-03-27T15:46:00Z</dcterms:created>
  <dcterms:modified xsi:type="dcterms:W3CDTF">2025-08-04T19:26:00Z</dcterms:modified>
</cp:coreProperties>
</file>
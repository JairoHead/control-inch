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35300DEE" w:rsidR="00B163B8" w:rsidRPr="00793FF4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5D0AB890" w:rsidR="00B163B8" w:rsidRPr="00793FF4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3D9FD50" w:rsidR="00B163B8" w:rsidRPr="00793FF4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793FF4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793825E" w:rsidR="00B163B8" w:rsidRPr="00793FF4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793FF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 w:rsidRPr="00793FF4">
              <w:t xml:space="preserve"> </w:t>
            </w:r>
            <w:r w:rsidR="003025DC" w:rsidRPr="00793FF4">
              <w:t>${</w:t>
            </w:r>
            <w:proofErr w:type="spellStart"/>
            <w:r w:rsidR="003025DC" w:rsidRPr="00793FF4">
              <w:t>lcl</w:t>
            </w:r>
            <w:proofErr w:type="spellEnd"/>
            <w:r w:rsidR="003025DC" w:rsidRPr="00793FF4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D84FF52" w:rsidR="00B163B8" w:rsidRPr="00793FF4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00C327F" w:rsidR="00B163B8" w:rsidRPr="00793FF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5E54783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793FF4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025DC" w:rsidRPr="00793FF4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178AAE2" w:rsidR="00B163B8" w:rsidRPr="00793FF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793FF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B187BE6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A36929"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793FF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1A8E3B0" w:rsidR="00B163B8" w:rsidRPr="00793FF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A36929"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793FF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878E178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 w:rsidRPr="00793FF4">
              <w:t xml:space="preserve"> </w:t>
            </w:r>
            <w:r w:rsidR="003025DC" w:rsidRPr="00793FF4">
              <w:t>${</w:t>
            </w:r>
            <w:proofErr w:type="spellStart"/>
            <w:r w:rsidR="003025DC" w:rsidRPr="00793FF4">
              <w:t>lcl</w:t>
            </w:r>
            <w:proofErr w:type="spellEnd"/>
            <w:r w:rsidR="003025DC" w:rsidRPr="00793FF4">
              <w:t>}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2B89502" w:rsidR="00B163B8" w:rsidRPr="00793FF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6619DC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36929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36929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36929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F1A56" w:rsidRPr="00AF1A56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3ABBAF2" w14:textId="77777777" w:rsidR="00AF1A5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501732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AF5FE6" w14:textId="77777777" w:rsidR="00AF1A56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1F59B632" w:rsidR="00B163B8" w:rsidRPr="00793FF4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4542BD6" w14:textId="77777777" w:rsidR="00AF1A56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4A792383" w:rsidR="00B163B8" w:rsidRPr="00793FF4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73F3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437470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51284CE7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716458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16BBEEA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F1A5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F1A56" w:rsidRPr="00695BF4" w14:paraId="69C2AFAA" w14:textId="77777777" w:rsidTr="00AF1A56">
        <w:tc>
          <w:tcPr>
            <w:tcW w:w="931" w:type="pct"/>
            <w:vAlign w:val="center"/>
          </w:tcPr>
          <w:p w14:paraId="3B3E0604" w14:textId="6C14DF80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5FC3FDF4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967D11C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61CD97B1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12F9015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8098773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27DA9E68" w:rsidR="00B163B8" w:rsidRPr="00793FF4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025DC" w:rsidRPr="00793FF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793FF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025DC" w:rsidRPr="00793FF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793FF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C24BA0A" w:rsidR="00B163B8" w:rsidRPr="00793FF4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3025DC" w:rsidRPr="00793FF4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38DBB5" w14:textId="27D7EBA0" w:rsidR="00AF1A56" w:rsidRPr="00793FF4" w:rsidRDefault="00AF1A56" w:rsidP="00AF1A56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793FF4">
        <w:rPr>
          <w:lang w:val="es-PE"/>
        </w:rPr>
        <w:t xml:space="preserve">Se coordino desde campo vía telefónica </w:t>
      </w:r>
      <w:r w:rsidR="009D5237" w:rsidRPr="00793FF4">
        <w:rPr>
          <w:lang w:val="es-PE"/>
        </w:rPr>
        <w:t>${</w:t>
      </w:r>
      <w:proofErr w:type="spellStart"/>
      <w:r w:rsidR="009D5237" w:rsidRPr="00793FF4">
        <w:rPr>
          <w:lang w:val="es-PE"/>
        </w:rPr>
        <w:t>detalle_contacto</w:t>
      </w:r>
      <w:proofErr w:type="spellEnd"/>
      <w:r w:rsidR="009D5237" w:rsidRPr="00793FF4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26484E6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3025DC" w:rsidRPr="00793FF4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623F8083" w:rsidR="00B163B8" w:rsidRPr="00793FF4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F6547B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35</w:t>
      </w:r>
      <w:r w:rsidR="002C38DF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F1A56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3025DC" w:rsidRPr="00793FF4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16BC3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F6547B">
        <w:rPr>
          <w:rFonts w:ascii="Arial" w:hAnsi="Arial" w:cs="Arial"/>
          <w:sz w:val="22"/>
          <w:szCs w:val="22"/>
        </w:rPr>
        <w:t>coordino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F6547B">
        <w:rPr>
          <w:rFonts w:ascii="Arial" w:hAnsi="Arial" w:cs="Arial"/>
          <w:sz w:val="22"/>
          <w:szCs w:val="22"/>
        </w:rPr>
        <w:t>el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547B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106C43AC" w:rsidR="00B163B8" w:rsidRPr="00617F61" w:rsidRDefault="00617F61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noProof/>
          <w:snapToGrid w:val="0"/>
          <w:sz w:val="22"/>
          <w:szCs w:val="22"/>
          <w:lang w:val="es-PE"/>
        </w:rPr>
        <w:t>${descripcion_trabajo}</w:t>
      </w:r>
      <w:r w:rsidR="00AF1A56" w:rsidRPr="00617F6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7DCA5C2E" w:rsidR="00B163B8" w:rsidRDefault="00AF1A56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1F0F15F">
                <wp:simplePos x="0" y="0"/>
                <wp:positionH relativeFrom="margin">
                  <wp:posOffset>2280920</wp:posOffset>
                </wp:positionH>
                <wp:positionV relativeFrom="paragraph">
                  <wp:posOffset>3651250</wp:posOffset>
                </wp:positionV>
                <wp:extent cx="930910" cy="387350"/>
                <wp:effectExtent l="0" t="171450" r="650240" b="1270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87350"/>
                        </a:xfrm>
                        <a:prstGeom prst="wedgeRoundRectCallout">
                          <a:avLst>
                            <a:gd name="adj1" fmla="val 112312"/>
                            <a:gd name="adj2" fmla="val -858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78D84" w14:textId="283BE83E" w:rsidR="00AF1A56" w:rsidRPr="00AF1A56" w:rsidRDefault="00525F47" w:rsidP="00AF1A56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432CF684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79.6pt;margin-top:287.5pt;width:73.3pt;height:30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" adj="35059,-7748" fillcolor="#ffc000 [3207]" strokecolor="#747070 [1614]" strokeweight="1pt">
                <v:textbox>
                  <w:txbxContent>
                    <w:p w14:paraId="79E78D84" w14:textId="283BE83E" w:rsidR="00AF1A56" w:rsidRPr="00AF1A56" w:rsidRDefault="00525F47" w:rsidP="00AF1A56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432CF684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5C25092">
                <wp:simplePos x="0" y="0"/>
                <wp:positionH relativeFrom="margin">
                  <wp:posOffset>2080895</wp:posOffset>
                </wp:positionH>
                <wp:positionV relativeFrom="paragraph">
                  <wp:posOffset>3022600</wp:posOffset>
                </wp:positionV>
                <wp:extent cx="782955" cy="246380"/>
                <wp:effectExtent l="0" t="0" r="6648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" cy="246380"/>
                        </a:xfrm>
                        <a:prstGeom prst="wedgeRoundRectCallout">
                          <a:avLst>
                            <a:gd name="adj1" fmla="val 128819"/>
                            <a:gd name="adj2" fmla="val -81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0B152B8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63.85pt;margin-top:238pt;width:61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" adj="38625,10624" fillcolor="#ffc000 [3207]" strokecolor="#747070 [1614]" strokeweight="1pt">
                <v:textbox>
                  <w:txbxContent>
                    <w:p w14:paraId="1827F1CF" w14:textId="10B152B8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0F424466">
                <wp:simplePos x="0" y="0"/>
                <wp:positionH relativeFrom="margin">
                  <wp:posOffset>2799251</wp:posOffset>
                </wp:positionH>
                <wp:positionV relativeFrom="paragraph">
                  <wp:posOffset>1301589</wp:posOffset>
                </wp:positionV>
                <wp:extent cx="979805" cy="671830"/>
                <wp:effectExtent l="0" t="0" r="67945" b="13093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671830"/>
                        </a:xfrm>
                        <a:prstGeom prst="wedgeRoundRectCallout">
                          <a:avLst>
                            <a:gd name="adj1" fmla="val 52950"/>
                            <a:gd name="adj2" fmla="val 2368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margin-left:220.4pt;margin-top:102.5pt;width:77.15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" adj="22237,61961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7E507AA">
                <wp:simplePos x="0" y="0"/>
                <wp:positionH relativeFrom="margin">
                  <wp:posOffset>826012</wp:posOffset>
                </wp:positionH>
                <wp:positionV relativeFrom="paragraph">
                  <wp:posOffset>2325171</wp:posOffset>
                </wp:positionV>
                <wp:extent cx="1097280" cy="516255"/>
                <wp:effectExtent l="0" t="0" r="1360170" b="933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65419"/>
                            <a:gd name="adj2" fmla="val 602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FD6497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65.05pt;margin-top:183.1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" adj="46531,23820" fillcolor="#ffc000 [3207]" strokecolor="#747070 [1614]" strokeweight="1pt">
                <v:textbox>
                  <w:txbxContent>
                    <w:p w14:paraId="72FE12A0" w14:textId="7FD6497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10CFBC5">
                <wp:simplePos x="0" y="0"/>
                <wp:positionH relativeFrom="margin">
                  <wp:posOffset>116328</wp:posOffset>
                </wp:positionH>
                <wp:positionV relativeFrom="paragraph">
                  <wp:posOffset>1322061</wp:posOffset>
                </wp:positionV>
                <wp:extent cx="580390" cy="367665"/>
                <wp:effectExtent l="0" t="4572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35908"/>
                            <a:gd name="adj2" fmla="val -16616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3E6700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30" type="#_x0000_t62" style="position:absolute;margin-left:9.15pt;margin-top:10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" adj="3044,-25091" fillcolor="#ffc000 [3207]" strokecolor="#747070 [1614]" strokeweight="1pt">
                <v:textbox>
                  <w:txbxContent>
                    <w:p w14:paraId="333CAC7D" w14:textId="13E6700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09046E0E">
                <wp:simplePos x="0" y="0"/>
                <wp:positionH relativeFrom="column">
                  <wp:posOffset>3677920</wp:posOffset>
                </wp:positionH>
                <wp:positionV relativeFrom="paragraph">
                  <wp:posOffset>3228814</wp:posOffset>
                </wp:positionV>
                <wp:extent cx="144145" cy="71120"/>
                <wp:effectExtent l="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17329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6A2D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289.6pt;margin-top:254.25pt;width:11.35pt;height:5.6pt;rotation:-9046885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" adj="16271" fillcolor="red" strokecolor="red" strokeweight="1pt"/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6C2D8A4C">
                <wp:simplePos x="0" y="0"/>
                <wp:positionH relativeFrom="column">
                  <wp:posOffset>3782882</wp:posOffset>
                </wp:positionH>
                <wp:positionV relativeFrom="paragraph">
                  <wp:posOffset>3320585</wp:posOffset>
                </wp:positionV>
                <wp:extent cx="124091" cy="68755"/>
                <wp:effectExtent l="38100" t="57150" r="28575" b="4572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0561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9D79" id="Rectángulo 28" o:spid="_x0000_s1026" style="position:absolute;margin-left:297.85pt;margin-top:261.45pt;width:9.75pt;height:5.4pt;rotation:-2578362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" fillcolor="white [3212]" strokecolor="red" strokeweight="1pt"/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36A71850">
                <wp:simplePos x="0" y="0"/>
                <wp:positionH relativeFrom="column">
                  <wp:posOffset>4008065</wp:posOffset>
                </wp:positionH>
                <wp:positionV relativeFrom="paragraph">
                  <wp:posOffset>3015920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55CF2DEE" w:rsidR="00526A75" w:rsidRPr="00526A75" w:rsidRDefault="00F6547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59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15.6pt;margin-top:237.45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" filled="f" stroked="f" strokeweight=".5pt">
                <v:textbox>
                  <w:txbxContent>
                    <w:p w14:paraId="03AAB1B6" w14:textId="55CF2DEE" w:rsidR="00526A75" w:rsidRPr="00526A75" w:rsidRDefault="00F6547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59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12F6AE67">
                <wp:simplePos x="0" y="0"/>
                <wp:positionH relativeFrom="column">
                  <wp:posOffset>3914140</wp:posOffset>
                </wp:positionH>
                <wp:positionV relativeFrom="paragraph">
                  <wp:posOffset>2666365</wp:posOffset>
                </wp:positionV>
                <wp:extent cx="338455" cy="821690"/>
                <wp:effectExtent l="38100" t="38100" r="61595" b="5461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821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F77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08.2pt;margin-top:209.95pt;width:26.65pt;height:64.7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" strokecolor="#7030a0" strokeweight="1pt">
                <v:stroke startarrow="block" endarrow="block" joinstyle="miter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34B5804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514350" t="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14149"/>
                            <a:gd name="adj2" fmla="val -139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2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" adj="-13856,778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53BC510">
                <wp:simplePos x="0" y="0"/>
                <wp:positionH relativeFrom="column">
                  <wp:posOffset>4183838</wp:posOffset>
                </wp:positionH>
                <wp:positionV relativeFrom="paragraph">
                  <wp:posOffset>2569846</wp:posOffset>
                </wp:positionV>
                <wp:extent cx="349885" cy="158750"/>
                <wp:effectExtent l="38100" t="114300" r="3111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24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9F3E1" id="Rectángulo 27" o:spid="_x0000_s1026" style="position:absolute;margin-left:329.45pt;margin-top:202.35pt;width:27.55pt;height:12.5pt;rotation:278335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67BC7792">
            <wp:extent cx="5699112" cy="3864466"/>
            <wp:effectExtent l="19050" t="19050" r="16510" b="2222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386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3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">
                <v:shape id="Cuadro de texto 2" o:spid="_x0000_s1034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5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0EC0781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05221A6">
                <wp:simplePos x="0" y="0"/>
                <wp:positionH relativeFrom="margin">
                  <wp:posOffset>3964940</wp:posOffset>
                </wp:positionH>
                <wp:positionV relativeFrom="paragraph">
                  <wp:posOffset>497289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12.2pt;margin-top:39.1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CkNM0r3AAA&#10;AAo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508351B9">
            <wp:extent cx="5628573" cy="3717915"/>
            <wp:effectExtent l="19050" t="19050" r="10795" b="1651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3717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60D60D13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0A21F5A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6BA2663">
                <wp:simplePos x="0" y="0"/>
                <wp:positionH relativeFrom="column">
                  <wp:posOffset>4000273</wp:posOffset>
                </wp:positionH>
                <wp:positionV relativeFrom="paragraph">
                  <wp:posOffset>1298826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15pt;margin-top:102.2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FC503EF">
                <wp:simplePos x="0" y="0"/>
                <wp:positionH relativeFrom="margin">
                  <wp:posOffset>2631728</wp:posOffset>
                </wp:positionH>
                <wp:positionV relativeFrom="paragraph">
                  <wp:posOffset>269228</wp:posOffset>
                </wp:positionV>
                <wp:extent cx="687705" cy="371475"/>
                <wp:effectExtent l="685800" t="0" r="17145" b="2381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44900"/>
                            <a:gd name="adj2" fmla="val 9541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margin-left:207.2pt;margin-top:21.2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" adj="-20498,3140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F4931DD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C5j0LkaAgAANA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4E4AC61">
            <wp:extent cx="5699898" cy="4063004"/>
            <wp:effectExtent l="19050" t="19050" r="15240" b="1397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4063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lastRenderedPageBreak/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622CB41" w14:textId="26568FB8" w:rsidR="00E81984" w:rsidRDefault="00E8198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7B325877" w14:textId="42F8996D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2B62A1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18.2</w:t>
      </w:r>
      <w:r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2B62A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dentro de lo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6E71E1F2">
                <wp:simplePos x="0" y="0"/>
                <wp:positionH relativeFrom="column">
                  <wp:posOffset>1146905</wp:posOffset>
                </wp:positionH>
                <wp:positionV relativeFrom="paragraph">
                  <wp:posOffset>529530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90.3pt;margin-top:41.7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C7KL25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8E412E7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4E540EC2" w:rsidR="00B163B8" w:rsidRDefault="002B62A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9C719FF">
                <wp:simplePos x="0" y="0"/>
                <wp:positionH relativeFrom="margin">
                  <wp:posOffset>4537626</wp:posOffset>
                </wp:positionH>
                <wp:positionV relativeFrom="paragraph">
                  <wp:posOffset>4278175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1" type="#_x0000_t62" style="position:absolute;left:0;text-align:left;margin-left:357.3pt;margin-top:336.85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25D2286" w:rsidR="00B163B8" w:rsidRDefault="00AF1A56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328BC27">
                <wp:simplePos x="0" y="0"/>
                <wp:positionH relativeFrom="margin">
                  <wp:posOffset>3633470</wp:posOffset>
                </wp:positionH>
                <wp:positionV relativeFrom="paragraph">
                  <wp:posOffset>1391920</wp:posOffset>
                </wp:positionV>
                <wp:extent cx="1304925" cy="476250"/>
                <wp:effectExtent l="438150" t="0" r="28575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76250"/>
                        </a:xfrm>
                        <a:prstGeom prst="wedgeRoundRectCallout">
                          <a:avLst>
                            <a:gd name="adj1" fmla="val -80680"/>
                            <a:gd name="adj2" fmla="val 8124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A2348" w14:textId="4903382B" w:rsidR="00AF1A56" w:rsidRPr="00AF1A56" w:rsidRDefault="00720EEE" w:rsidP="00AF1A5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6C87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7188721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86.1pt;margin-top:109.6pt;width:102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" adj="-6627,28349" fillcolor="#ffc000 [3207]" strokecolor="#f2f2f2 [3052]" strokeweight="1pt">
                <v:textbox>
                  <w:txbxContent>
                    <w:p w14:paraId="5EDA2348" w14:textId="4903382B" w:rsidR="00AF1A56" w:rsidRPr="00AF1A56" w:rsidRDefault="00720EEE" w:rsidP="00AF1A5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6C87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7188721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2C7E97BB">
                <wp:simplePos x="0" y="0"/>
                <wp:positionH relativeFrom="margin">
                  <wp:posOffset>2528570</wp:posOffset>
                </wp:positionH>
                <wp:positionV relativeFrom="paragraph">
                  <wp:posOffset>191770</wp:posOffset>
                </wp:positionV>
                <wp:extent cx="1190625" cy="714375"/>
                <wp:effectExtent l="95250" t="0" r="28575" b="10572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14375"/>
                        </a:xfrm>
                        <a:prstGeom prst="wedgeRoundRectCallout">
                          <a:avLst>
                            <a:gd name="adj1" fmla="val -55091"/>
                            <a:gd name="adj2" fmla="val 18435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D4FD4CD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B46C87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7B3F311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B46C87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199.1pt;margin-top:15.1pt;width:93.7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" adj="-1100,50621" fillcolor="#ffc000 [3207]" strokecolor="#f2f2f2 [3052]" strokeweight="1pt">
                <v:textbox>
                  <w:txbxContent>
                    <w:p w14:paraId="6B1E5E13" w14:textId="3D4FD4CD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B46C87">
                        <w:rPr>
                          <w:lang w:val="es-ES"/>
                        </w:rPr>
                        <w:t>${sed}</w:t>
                      </w:r>
                    </w:p>
                    <w:p w14:paraId="76F4B7B9" w14:textId="7B3F311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B46C87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3643C8E3">
                <wp:simplePos x="0" y="0"/>
                <wp:positionH relativeFrom="margin">
                  <wp:posOffset>128270</wp:posOffset>
                </wp:positionH>
                <wp:positionV relativeFrom="paragraph">
                  <wp:posOffset>258445</wp:posOffset>
                </wp:positionV>
                <wp:extent cx="1552575" cy="533400"/>
                <wp:effectExtent l="0" t="0" r="314325" b="12192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65756"/>
                            <a:gd name="adj2" fmla="val 2671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8BCD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10.1pt;margin-top:20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" adj="25003,68510" fillcolor="#ffc000 [3207]" strokecolor="#f2f2f2 [3052]" strokeweight="1pt">
                <v:textbox>
                  <w:txbxContent>
                    <w:p w14:paraId="1299D9D2" w14:textId="0D8BCD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B46C87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B46C87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B46C87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47471051">
                <wp:simplePos x="0" y="0"/>
                <wp:positionH relativeFrom="margin">
                  <wp:posOffset>4252595</wp:posOffset>
                </wp:positionH>
                <wp:positionV relativeFrom="paragraph">
                  <wp:posOffset>3315970</wp:posOffset>
                </wp:positionV>
                <wp:extent cx="1790700" cy="485775"/>
                <wp:effectExtent l="1809750" t="0" r="190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85775"/>
                        </a:xfrm>
                        <a:prstGeom prst="wedgeRoundRectCallout">
                          <a:avLst>
                            <a:gd name="adj1" fmla="val -148433"/>
                            <a:gd name="adj2" fmla="val 27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1B65354F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5" type="#_x0000_t62" style="position:absolute;left:0;text-align:left;margin-left:334.85pt;margin-top:261.1pt;width:141pt;height:38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" adj="-21262,16691" fillcolor="#ffc000 [3207]" strokecolor="#f2f2f2 [3052]" strokeweight="1pt">
                <v:textbox>
                  <w:txbxContent>
                    <w:p w14:paraId="310FECD8" w14:textId="1B65354F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7944AB32">
                <wp:simplePos x="0" y="0"/>
                <wp:positionH relativeFrom="margin">
                  <wp:posOffset>2834808</wp:posOffset>
                </wp:positionH>
                <wp:positionV relativeFrom="paragraph">
                  <wp:posOffset>3798151</wp:posOffset>
                </wp:positionV>
                <wp:extent cx="1085850" cy="914400"/>
                <wp:effectExtent l="1847850" t="0" r="19050" b="190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216877"/>
                            <a:gd name="adj2" fmla="val -3257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6" type="#_x0000_t62" style="position:absolute;left:0;text-align:left;margin-left:223.2pt;margin-top:299.0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" adj="-36045,3765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1CA7D70A">
                <wp:simplePos x="0" y="0"/>
                <wp:positionH relativeFrom="column">
                  <wp:posOffset>2181501</wp:posOffset>
                </wp:positionH>
                <wp:positionV relativeFrom="paragraph">
                  <wp:posOffset>1878271</wp:posOffset>
                </wp:positionV>
                <wp:extent cx="597559" cy="45719"/>
                <wp:effectExtent l="0" t="57150" r="31115" b="50165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59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1E23" id="Conector recto de flecha 38" o:spid="_x0000_s1026" type="#_x0000_t32" style="position:absolute;margin-left:171.75pt;margin-top:147.9pt;width:47.05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08CDC3FA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06340D1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  <w:r w:rsidR="002B62A1">
        <w:rPr>
          <w:rFonts w:ascii="Arial" w:hAnsi="Arial" w:cs="Arial"/>
          <w:sz w:val="22"/>
          <w:szCs w:val="22"/>
          <w:lang w:val="es-PE" w:eastAsia="es-PE"/>
        </w:rPr>
        <w:t xml:space="preserve"> Y UBICACIÓN DEL MURETE DEL CLIENTE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3496252" w:rsidR="009F2E82" w:rsidRDefault="002B62A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689F29CF">
                <wp:simplePos x="0" y="0"/>
                <wp:positionH relativeFrom="margin">
                  <wp:posOffset>2633345</wp:posOffset>
                </wp:positionH>
                <wp:positionV relativeFrom="paragraph">
                  <wp:posOffset>2639695</wp:posOffset>
                </wp:positionV>
                <wp:extent cx="933450" cy="485775"/>
                <wp:effectExtent l="742950" t="342900" r="19050" b="285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5992"/>
                            <a:gd name="adj2" fmla="val -1112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5B8B7DFF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2B62A1" w:rsidRPr="004D2ACF">
                              <w:rPr>
                                <w:highlight w:val="yellow"/>
                                <w:lang w:val="es-ES"/>
                              </w:rPr>
                              <w:t>2533905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7.35pt;margin-top:20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" adj="-16414,-13232" fillcolor="#ffc000 [3207]" strokecolor="#f2f2f2 [3052]" strokeweight="1pt">
                <v:textbox>
                  <w:txbxContent>
                    <w:p w14:paraId="1753B7BD" w14:textId="5B8B7DFF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2B62A1" w:rsidRPr="004D2ACF">
                        <w:rPr>
                          <w:highlight w:val="yellow"/>
                          <w:lang w:val="es-ES"/>
                        </w:rPr>
                        <w:t>2533905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1FD2DAB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092BAF37" w:rsidR="004F3A4C" w:rsidRDefault="002B62A1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634A6213" wp14:editId="05C998F2">
            <wp:simplePos x="0" y="0"/>
            <wp:positionH relativeFrom="column">
              <wp:posOffset>2569845</wp:posOffset>
            </wp:positionH>
            <wp:positionV relativeFrom="paragraph">
              <wp:posOffset>394970</wp:posOffset>
            </wp:positionV>
            <wp:extent cx="3065780" cy="2298700"/>
            <wp:effectExtent l="2540" t="0" r="3810" b="3810"/>
            <wp:wrapThrough wrapText="bothSides">
              <wp:wrapPolygon edited="0">
                <wp:start x="18" y="21624"/>
                <wp:lineTo x="21493" y="21624"/>
                <wp:lineTo x="21493" y="143"/>
                <wp:lineTo x="18" y="143"/>
                <wp:lineTo x="18" y="21624"/>
              </wp:wrapPolygon>
            </wp:wrapThrough>
            <wp:docPr id="61972066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578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EEE"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4B8D462A">
            <wp:extent cx="3101131" cy="2325848"/>
            <wp:effectExtent l="25718" t="12382" r="11112" b="1111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6140" cy="2329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F52A06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de un </w:t>
      </w:r>
      <w:r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medidor </w:t>
      </w:r>
      <w:r w:rsidR="002B62A1"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>N° S. 2533905</w:t>
      </w:r>
    </w:p>
    <w:p w14:paraId="6E62E0F1" w14:textId="376C3712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500EBFAC" w:rsidR="00516C59" w:rsidRDefault="00516C59" w:rsidP="00967D37">
      <w:pPr>
        <w:jc w:val="center"/>
        <w:rPr>
          <w:lang w:val="es-PE"/>
        </w:rPr>
      </w:pPr>
    </w:p>
    <w:p w14:paraId="2ABF27C1" w14:textId="77777777" w:rsidR="003A74D7" w:rsidRPr="003A74D7" w:rsidRDefault="003A74D7" w:rsidP="003A74D7">
      <w:pPr>
        <w:jc w:val="center"/>
        <w:rPr>
          <w:lang w:val="es-CL"/>
        </w:rPr>
      </w:pPr>
      <w:r w:rsidRPr="003A74D7">
        <w:rPr>
          <w:lang w:val="es-CL"/>
        </w:rPr>
        <w:t>${</w:t>
      </w:r>
      <w:proofErr w:type="spellStart"/>
      <w:r w:rsidRPr="003A74D7">
        <w:rPr>
          <w:lang w:val="es-CL"/>
        </w:rPr>
        <w:t>bloque_fotos</w:t>
      </w:r>
      <w:proofErr w:type="spellEnd"/>
      <w:r w:rsidRPr="003A74D7">
        <w:rPr>
          <w:lang w:val="es-CL"/>
        </w:rPr>
        <w:t>}</w:t>
      </w:r>
    </w:p>
    <w:p w14:paraId="0264E8CA" w14:textId="77777777" w:rsidR="003A74D7" w:rsidRPr="003A74D7" w:rsidRDefault="003A74D7" w:rsidP="003A74D7">
      <w:pPr>
        <w:jc w:val="center"/>
        <w:rPr>
          <w:lang w:val="es-CL"/>
        </w:rPr>
      </w:pPr>
    </w:p>
    <w:p w14:paraId="74434068" w14:textId="77777777" w:rsidR="003A74D7" w:rsidRPr="003A74D7" w:rsidRDefault="003A74D7" w:rsidP="003A74D7">
      <w:pPr>
        <w:jc w:val="center"/>
        <w:rPr>
          <w:lang w:val="es-ES_tradnl"/>
        </w:rPr>
      </w:pPr>
      <w:r w:rsidRPr="003A74D7">
        <w:rPr>
          <w:lang w:val="es-ES_tradnl"/>
        </w:rPr>
        <w:t>${foto}</w:t>
      </w:r>
    </w:p>
    <w:p w14:paraId="530ACA5F" w14:textId="77777777" w:rsidR="003A74D7" w:rsidRPr="003A74D7" w:rsidRDefault="003A74D7" w:rsidP="003A74D7">
      <w:pPr>
        <w:jc w:val="center"/>
        <w:rPr>
          <w:lang w:val="es-ES_tradnl"/>
        </w:rPr>
      </w:pPr>
    </w:p>
    <w:p w14:paraId="60028157" w14:textId="77777777" w:rsidR="003A74D7" w:rsidRPr="003A74D7" w:rsidRDefault="003A74D7" w:rsidP="003A74D7">
      <w:pPr>
        <w:jc w:val="center"/>
        <w:rPr>
          <w:lang w:val="es-CL"/>
        </w:rPr>
      </w:pPr>
      <w:r w:rsidRPr="003A74D7">
        <w:rPr>
          <w:lang w:val="es-CL"/>
        </w:rPr>
        <w:t>${/</w:t>
      </w:r>
      <w:proofErr w:type="spellStart"/>
      <w:r w:rsidRPr="003A74D7">
        <w:rPr>
          <w:lang w:val="es-CL"/>
        </w:rPr>
        <w:t>bloque_fotos</w:t>
      </w:r>
      <w:proofErr w:type="spellEnd"/>
      <w:r w:rsidRPr="003A74D7">
        <w:rPr>
          <w:lang w:val="es-CL"/>
        </w:rPr>
        <w:t>}</w:t>
      </w:r>
    </w:p>
    <w:p w14:paraId="5B28D6D9" w14:textId="77777777" w:rsidR="003A74D7" w:rsidRPr="003A74D7" w:rsidRDefault="003A74D7" w:rsidP="003A74D7">
      <w:pPr>
        <w:jc w:val="center"/>
        <w:rPr>
          <w:lang w:val="es-ES_tradnl"/>
        </w:rPr>
      </w:pP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60DBFF20" w:rsidR="00516C59" w:rsidRDefault="00516C59" w:rsidP="00967D37">
      <w:pPr>
        <w:jc w:val="center"/>
        <w:rPr>
          <w:lang w:val="es-PE"/>
        </w:rPr>
      </w:pP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2D76010" w:rsidR="00516C59" w:rsidRDefault="00516C59" w:rsidP="00516C59">
      <w:pPr>
        <w:jc w:val="center"/>
        <w:rPr>
          <w:lang w:val="es-PE"/>
        </w:rPr>
      </w:pP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173C80" w14:textId="77777777" w:rsidR="001C4662" w:rsidRDefault="001C4662">
      <w:r>
        <w:separator/>
      </w:r>
    </w:p>
  </w:endnote>
  <w:endnote w:type="continuationSeparator" w:id="0">
    <w:p w14:paraId="5FBF1310" w14:textId="77777777" w:rsidR="001C4662" w:rsidRDefault="001C46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6A67F4B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D2ACF" w:rsidRPr="004D2A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084AB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04964F" w14:textId="77777777" w:rsidR="001C4662" w:rsidRDefault="001C4662">
      <w:r>
        <w:separator/>
      </w:r>
    </w:p>
  </w:footnote>
  <w:footnote w:type="continuationSeparator" w:id="0">
    <w:p w14:paraId="77739D8B" w14:textId="77777777" w:rsidR="001C4662" w:rsidRDefault="001C46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55745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07B22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C4662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3E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2A1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D3D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25DC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4D7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2ACF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17F61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7DA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3FF4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5237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6929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27D0"/>
    <w:rsid w:val="00AA479A"/>
    <w:rsid w:val="00AA5EF8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63C"/>
    <w:rsid w:val="00AE0FE0"/>
    <w:rsid w:val="00AE1485"/>
    <w:rsid w:val="00AE15A3"/>
    <w:rsid w:val="00AE2DF2"/>
    <w:rsid w:val="00AF1A56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6C87"/>
    <w:rsid w:val="00B47B2A"/>
    <w:rsid w:val="00B47B74"/>
    <w:rsid w:val="00B52DE5"/>
    <w:rsid w:val="00B543EB"/>
    <w:rsid w:val="00B5471E"/>
    <w:rsid w:val="00B54B79"/>
    <w:rsid w:val="00B57687"/>
    <w:rsid w:val="00B60D09"/>
    <w:rsid w:val="00B61885"/>
    <w:rsid w:val="00B62ED8"/>
    <w:rsid w:val="00B644A5"/>
    <w:rsid w:val="00B6665F"/>
    <w:rsid w:val="00B67B54"/>
    <w:rsid w:val="00B70896"/>
    <w:rsid w:val="00B71419"/>
    <w:rsid w:val="00B73F38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5D2C"/>
    <w:rsid w:val="00D401AC"/>
    <w:rsid w:val="00D42968"/>
    <w:rsid w:val="00D44682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198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47B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F1A56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594</TotalTime>
  <Pages>9</Pages>
  <Words>624</Words>
  <Characters>3433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47</cp:revision>
  <cp:lastPrinted>2025-05-11T01:47:00Z</cp:lastPrinted>
  <dcterms:created xsi:type="dcterms:W3CDTF">2025-03-27T15:46:00Z</dcterms:created>
  <dcterms:modified xsi:type="dcterms:W3CDTF">2025-09-19T17:38:00Z</dcterms:modified>
</cp:coreProperties>
</file>
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0172BD81" w:rsidR="00194404" w:rsidRPr="00B76835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46EB73A8" w:rsidR="00194404" w:rsidRPr="00AC65A7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2F56061B" w:rsidR="00194404" w:rsidRPr="00254665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2641E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44192E19" w:rsidR="00194404" w:rsidRPr="00D057EA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>
              <w:t xml:space="preserve"> </w:t>
            </w:r>
            <w:r w:rsidR="002641EC" w:rsidRPr="002641EC">
              <w:rPr>
                <w:highlight w:val="green"/>
              </w:rPr>
              <w:t>${</w:t>
            </w:r>
            <w:proofErr w:type="spellStart"/>
            <w:r w:rsidR="002641EC" w:rsidRPr="002641EC">
              <w:rPr>
                <w:highlight w:val="green"/>
              </w:rPr>
              <w:t>lcl</w:t>
            </w:r>
            <w:proofErr w:type="spellEnd"/>
            <w:r w:rsidR="002641EC" w:rsidRPr="002641EC">
              <w:rPr>
                <w:highlight w:val="green"/>
              </w:rPr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1D5B2BC5" w:rsidR="00194404" w:rsidRPr="00342507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641EC" w:rsidRPr="002641EC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20EE2C16" w:rsidR="00194404" w:rsidRPr="006F5614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5B2FC90E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2641EC" w:rsidRPr="002641EC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0F3E5B35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77777777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77777777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0F0C5DA7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>
              <w:t xml:space="preserve"> </w:t>
            </w:r>
            <w:r w:rsidR="002641EC" w:rsidRPr="002641EC">
              <w:rPr>
                <w:highlight w:val="green"/>
              </w:rPr>
              <w:t>${</w:t>
            </w:r>
            <w:proofErr w:type="spellStart"/>
            <w:r w:rsidR="002641EC" w:rsidRPr="002641EC">
              <w:rPr>
                <w:highlight w:val="green"/>
              </w:rPr>
              <w:t>lcl</w:t>
            </w:r>
            <w:proofErr w:type="spellEnd"/>
            <w:r w:rsidR="002641EC" w:rsidRPr="002641EC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783D5CC4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2641EC" w:rsidRPr="002641E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Pr="00410B37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C1865BA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F037FFD" w14:textId="77777777" w:rsidR="00194404" w:rsidRPr="00D169F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451EAA5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5A39EB2" w14:textId="17E4FA69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5608F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194404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3678CD9E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5608F1">
              <w:rPr>
                <w:rFonts w:ascii="Tahoma" w:hAnsi="Tahoma" w:cs="Tahoma"/>
                <w:spacing w:val="-4"/>
                <w:sz w:val="20"/>
                <w:szCs w:val="20"/>
              </w:rPr>
              <w:t>27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765FEE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2C0BD244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5608F1">
              <w:rPr>
                <w:rFonts w:ascii="Tahoma" w:hAnsi="Tahoma" w:cs="Tahoma"/>
                <w:spacing w:val="-4"/>
                <w:sz w:val="20"/>
                <w:szCs w:val="20"/>
              </w:rPr>
              <w:t>27.04.2025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194404" w:rsidRPr="00695BF4" w14:paraId="227A5F6D" w14:textId="77777777" w:rsidTr="001B7843">
        <w:tc>
          <w:tcPr>
            <w:tcW w:w="934" w:type="pct"/>
            <w:vAlign w:val="center"/>
          </w:tcPr>
          <w:p w14:paraId="4058B219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25B54180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59E9980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2073A0B7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0EE93E76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250DEE44" w14:textId="77777777" w:rsidR="00194404" w:rsidRPr="00695BF4" w:rsidRDefault="00194404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1A6897AC" w:rsidR="00194404" w:rsidRPr="00FC4DAC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2641EC" w:rsidRPr="002641E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2641E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2641EC" w:rsidRPr="002641E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617A0ECE" w:rsidR="00194404" w:rsidRPr="00FC4DAC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2641EC" w:rsidRPr="002641E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0A17F" w14:textId="5ACCEC39" w:rsidR="00194404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>Se coordinó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765FEE">
        <w:rPr>
          <w:rFonts w:ascii="Tahoma" w:hAnsi="Tahoma" w:cs="Tahoma"/>
          <w:iCs/>
          <w:sz w:val="22"/>
          <w:szCs w:val="22"/>
          <w:lang w:val="es-PE"/>
        </w:rPr>
        <w:t>en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Pr="00410B37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2641EC" w:rsidRPr="002641E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</w:t>
      </w:r>
      <w:proofErr w:type="spellStart"/>
      <w:r w:rsidR="002641EC" w:rsidRPr="002641E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cliente_nombre</w:t>
      </w:r>
      <w:proofErr w:type="spellEnd"/>
      <w:r w:rsidR="002641EC" w:rsidRPr="002641E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}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cel.:</w:t>
      </w:r>
      <w:r w:rsidR="002641EC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="002641EC" w:rsidRPr="002641E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${num_celular}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5960578E" w14:textId="77777777" w:rsidR="00194404" w:rsidRPr="00BF2D89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00BDB4B" w14:textId="061700FF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</w:t>
      </w:r>
      <w:r w:rsidR="002641EC">
        <w:rPr>
          <w:rFonts w:ascii="Arial" w:hAnsi="Arial" w:cs="Arial"/>
          <w:sz w:val="22"/>
          <w:szCs w:val="22"/>
        </w:rPr>
        <w:t>ó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>
        <w:rPr>
          <w:rFonts w:ascii="Arial" w:hAnsi="Arial" w:cs="Arial"/>
          <w:sz w:val="22"/>
          <w:szCs w:val="22"/>
        </w:rPr>
        <w:t>en</w:t>
      </w:r>
      <w:proofErr w:type="spellEnd"/>
      <w:r w:rsidR="00805B7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>
        <w:rPr>
          <w:rFonts w:ascii="Arial" w:hAnsi="Arial" w:cs="Arial"/>
          <w:sz w:val="22"/>
          <w:szCs w:val="22"/>
        </w:rPr>
        <w:t>murete</w:t>
      </w:r>
      <w:proofErr w:type="spellEnd"/>
      <w:r w:rsidR="00805B71">
        <w:rPr>
          <w:rFonts w:ascii="Arial" w:hAnsi="Arial" w:cs="Arial"/>
          <w:sz w:val="22"/>
          <w:szCs w:val="22"/>
        </w:rPr>
        <w:t xml:space="preserve"> al </w:t>
      </w:r>
      <w:r w:rsidR="005608F1">
        <w:rPr>
          <w:rFonts w:ascii="Arial" w:hAnsi="Arial" w:cs="Arial"/>
          <w:sz w:val="22"/>
          <w:szCs w:val="22"/>
        </w:rPr>
        <w:t>pie del poste BT#</w:t>
      </w:r>
      <w:r w:rsidR="002641EC" w:rsidRPr="002641EC">
        <w:rPr>
          <w:rFonts w:ascii="Arial" w:hAnsi="Arial" w:cs="Arial"/>
          <w:sz w:val="22"/>
          <w:szCs w:val="22"/>
          <w:highlight w:val="green"/>
        </w:rPr>
        <w:t>${</w:t>
      </w:r>
      <w:proofErr w:type="spellStart"/>
      <w:r w:rsidR="002641EC" w:rsidRPr="002641EC">
        <w:rPr>
          <w:rFonts w:ascii="Arial" w:hAnsi="Arial" w:cs="Arial"/>
          <w:sz w:val="22"/>
          <w:szCs w:val="22"/>
          <w:highlight w:val="green"/>
        </w:rPr>
        <w:t>num_poste</w:t>
      </w:r>
      <w:proofErr w:type="spellEnd"/>
      <w:r w:rsidR="002641EC" w:rsidRPr="002641EC">
        <w:rPr>
          <w:rFonts w:ascii="Arial" w:hAnsi="Arial" w:cs="Arial"/>
          <w:sz w:val="22"/>
          <w:szCs w:val="22"/>
          <w:highlight w:val="green"/>
        </w:rPr>
        <w:t>}</w:t>
      </w:r>
      <w:r w:rsidRPr="00BF2D89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8CD6269" w14:textId="612B7BE5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Pr="00410B37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25EBE429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805B71">
        <w:rPr>
          <w:rFonts w:ascii="Tahoma" w:hAnsi="Tahoma" w:cs="Tahoma"/>
          <w:iCs/>
          <w:sz w:val="22"/>
          <w:szCs w:val="22"/>
          <w:lang w:val="es-PE"/>
        </w:rPr>
        <w:t>245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2641EC" w:rsidRPr="002641EC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314AF2" w14:textId="7AF8C918" w:rsidR="00194404" w:rsidRDefault="00240B9B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bookmarkStart w:id="0" w:name="_Hlk196685337"/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2641EC" w:rsidRPr="002641E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2641E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2641EC" w:rsidRPr="002641E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2641EC" w:rsidRPr="002641E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/Murete </w:t>
      </w:r>
      <w:r w:rsidR="00805B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al </w:t>
      </w:r>
      <w:r w:rsidR="0065637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pie del poste #</w:t>
      </w:r>
      <w:r w:rsidR="002641EC" w:rsidRPr="002641E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${num_poste}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/predio se encuentra a </w:t>
      </w:r>
      <w:r w:rsidR="00805B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16.6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 del </w:t>
      </w:r>
      <w:r w:rsidR="00656374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ingreso del pasaje en el interior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2641EC" w:rsidRPr="002641E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</w:t>
      </w:r>
      <w:r w:rsidR="004A44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-</w:t>
      </w:r>
      <w:r w:rsidR="002641EC" w:rsidRPr="002641E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</w:t>
      </w:r>
      <w:bookmarkEnd w:id="0"/>
      <w:r w:rsidR="002641E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2641EC" w:rsidRPr="002641E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194404" w:rsidRPr="00410B3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04CBF1DA" w:rsidR="00194404" w:rsidRDefault="00914470" w:rsidP="004A449B">
      <w:pPr>
        <w:jc w:val="center"/>
        <w:rPr>
          <w:lang w:val="es-PE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1597CE8">
                <wp:simplePos x="0" y="0"/>
                <wp:positionH relativeFrom="column">
                  <wp:posOffset>1528800</wp:posOffset>
                </wp:positionH>
                <wp:positionV relativeFrom="paragraph">
                  <wp:posOffset>1753286</wp:posOffset>
                </wp:positionV>
                <wp:extent cx="147996" cy="98881"/>
                <wp:effectExtent l="43815" t="13335" r="29210" b="10160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4455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9B3D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20.4pt;margin-top:138.05pt;width:11.65pt;height:7.8pt;rotation:3434689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" adj="14384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95FE8E" wp14:editId="25C6B609">
                <wp:simplePos x="0" y="0"/>
                <wp:positionH relativeFrom="column">
                  <wp:posOffset>1468120</wp:posOffset>
                </wp:positionH>
                <wp:positionV relativeFrom="paragraph">
                  <wp:posOffset>1613205</wp:posOffset>
                </wp:positionV>
                <wp:extent cx="80808" cy="137424"/>
                <wp:effectExtent l="57150" t="38100" r="71755" b="0"/>
                <wp:wrapNone/>
                <wp:docPr id="1004349869" name="Triángulo 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77552">
                          <a:off x="0" y="0"/>
                          <a:ext cx="80808" cy="137424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3B4F4E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5" o:spid="_x0000_s1026" type="#_x0000_t6" style="position:absolute;margin-left:115.6pt;margin-top:127pt;width:6.35pt;height:10.8pt;rotation:9587427fd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7B4E3C" wp14:editId="22B3D586">
                <wp:simplePos x="0" y="0"/>
                <wp:positionH relativeFrom="column">
                  <wp:posOffset>1436763</wp:posOffset>
                </wp:positionH>
                <wp:positionV relativeFrom="paragraph">
                  <wp:posOffset>1641503</wp:posOffset>
                </wp:positionV>
                <wp:extent cx="153281" cy="79283"/>
                <wp:effectExtent l="56198" t="39052" r="55562" b="36513"/>
                <wp:wrapNone/>
                <wp:docPr id="1307695763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1541">
                          <a:off x="0" y="0"/>
                          <a:ext cx="153281" cy="792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6FA27A" id="Rectángulo 24" o:spid="_x0000_s1026" style="position:absolute;margin-left:113.15pt;margin-top:129.25pt;width:12.05pt;height:6.25pt;rotation:35515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" fillcolor="white [3212]" strokecolor="red" strokeweight="1pt"/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28E357ED">
                <wp:simplePos x="0" y="0"/>
                <wp:positionH relativeFrom="column">
                  <wp:posOffset>471170</wp:posOffset>
                </wp:positionH>
                <wp:positionV relativeFrom="paragraph">
                  <wp:posOffset>678180</wp:posOffset>
                </wp:positionV>
                <wp:extent cx="762000" cy="447675"/>
                <wp:effectExtent l="0" t="0" r="247650" b="561975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2000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9242"/>
                            <a:gd name="adj6" fmla="val -2122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F317E" w14:textId="218DC860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#6</w:t>
                            </w:r>
                            <w:r w:rsidR="00914470">
                              <w:rPr>
                                <w:color w:val="FF0000"/>
                                <w:lang w:val="es-ES"/>
                              </w:rPr>
                              <w:t>09072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5C120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7" o:spid="_x0000_s1026" type="#_x0000_t48" style="position:absolute;left:0;text-align:left;margin-left:37.1pt;margin-top:53.4pt;width:60pt;height:35.2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" adj="-4584,45196" fillcolor="white [3212]" strokecolor="#ed7d31 [3205]" strokeweight="1.5pt">
                <v:stroke startarrow="open"/>
                <v:textbox>
                  <w:txbxContent>
                    <w:p w14:paraId="364F317E" w14:textId="218DC860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#6</w:t>
                      </w:r>
                      <w:r w:rsidR="00914470">
                        <w:rPr>
                          <w:color w:val="FF0000"/>
                          <w:lang w:val="es-ES"/>
                        </w:rPr>
                        <w:t>09072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7911EA7">
                <wp:simplePos x="0" y="0"/>
                <wp:positionH relativeFrom="column">
                  <wp:posOffset>2938145</wp:posOffset>
                </wp:positionH>
                <wp:positionV relativeFrom="paragraph">
                  <wp:posOffset>3307080</wp:posOffset>
                </wp:positionV>
                <wp:extent cx="828675" cy="504825"/>
                <wp:effectExtent l="647700" t="4000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7354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Globo: línea doblada 3" o:spid="_x0000_s1027" type="#_x0000_t48" style="position:absolute;left:0;text-align:left;margin-left:231.35pt;margin-top:260.4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" adj="-15886,-1564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467869A6">
                <wp:simplePos x="0" y="0"/>
                <wp:positionH relativeFrom="column">
                  <wp:posOffset>2055434</wp:posOffset>
                </wp:positionH>
                <wp:positionV relativeFrom="paragraph">
                  <wp:posOffset>2571114</wp:posOffset>
                </wp:positionV>
                <wp:extent cx="276225" cy="390525"/>
                <wp:effectExtent l="114300" t="76200" r="104775" b="666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19952"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EE7E4" id="Rectángulo 19" o:spid="_x0000_s1026" style="position:absolute;margin-left:161.85pt;margin-top:202.45pt;width:21.75pt;height:30.75pt;rotation:-2381194fd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" fillcolor="white [3212]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704654" wp14:editId="2B7163E5">
                <wp:simplePos x="0" y="0"/>
                <wp:positionH relativeFrom="column">
                  <wp:posOffset>1280795</wp:posOffset>
                </wp:positionH>
                <wp:positionV relativeFrom="paragraph">
                  <wp:posOffset>1821180</wp:posOffset>
                </wp:positionV>
                <wp:extent cx="685800" cy="838200"/>
                <wp:effectExtent l="0" t="0" r="19050" b="19050"/>
                <wp:wrapNone/>
                <wp:docPr id="345243300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8382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C23328" id="Conector recto 2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5pt,143.4pt" to="154.85pt,2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" strokecolor="#aeaaaa [2414]" strokeweight=".5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9AB2A8" wp14:editId="39F6EE4E">
                <wp:simplePos x="0" y="0"/>
                <wp:positionH relativeFrom="column">
                  <wp:posOffset>1356995</wp:posOffset>
                </wp:positionH>
                <wp:positionV relativeFrom="paragraph">
                  <wp:posOffset>1773555</wp:posOffset>
                </wp:positionV>
                <wp:extent cx="676275" cy="819150"/>
                <wp:effectExtent l="0" t="0" r="28575" b="19050"/>
                <wp:wrapNone/>
                <wp:docPr id="1002108934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8191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066D5B" id="Conector recto 22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85pt,139.65pt" to="160.1pt,2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2C7C74E9">
                <wp:simplePos x="0" y="0"/>
                <wp:positionH relativeFrom="column">
                  <wp:posOffset>2309495</wp:posOffset>
                </wp:positionH>
                <wp:positionV relativeFrom="paragraph">
                  <wp:posOffset>1973580</wp:posOffset>
                </wp:positionV>
                <wp:extent cx="628650" cy="295275"/>
                <wp:effectExtent l="266700" t="685800" r="19050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4281"/>
                            <a:gd name="adj6" fmla="val -2971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6DBBD0EA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LL-0</w:t>
                            </w:r>
                            <w:r w:rsidR="00914470">
                              <w:rPr>
                                <w:color w:val="FF000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7FDA" id="Globo: línea doblada 13" o:spid="_x0000_s1028" type="#_x0000_t48" style="position:absolute;left:0;text-align:left;margin-left:181.85pt;margin-top:155.4pt;width:49.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" adj="-6418,-46285" fillcolor="white [3212]" strokecolor="#ed7d31 [3205]" strokeweight="1.5pt">
                <v:stroke startarrow="open"/>
                <v:textbox>
                  <w:txbxContent>
                    <w:p w14:paraId="01E9C842" w14:textId="6DBBD0EA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LL-0</w:t>
                      </w:r>
                      <w:r w:rsidR="00914470">
                        <w:rPr>
                          <w:color w:val="FF000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74D939FD">
                <wp:simplePos x="0" y="0"/>
                <wp:positionH relativeFrom="column">
                  <wp:posOffset>1861185</wp:posOffset>
                </wp:positionH>
                <wp:positionV relativeFrom="paragraph">
                  <wp:posOffset>1135380</wp:posOffset>
                </wp:positionV>
                <wp:extent cx="381000" cy="311785"/>
                <wp:effectExtent l="38100" t="0" r="19050" b="5016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11785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8E9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46.55pt;margin-top:89.4pt;width:30pt;height:24.5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" strokecolor="black [3200]" strokeweight="1.5pt">
                <v:stroke endarrow="open"/>
              </v:shape>
            </w:pict>
          </mc:Fallback>
        </mc:AlternateContent>
      </w:r>
      <w:r w:rsidR="00C66014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6208E856">
                <wp:simplePos x="0" y="0"/>
                <wp:positionH relativeFrom="column">
                  <wp:posOffset>4614545</wp:posOffset>
                </wp:positionH>
                <wp:positionV relativeFrom="paragraph">
                  <wp:posOffset>2430780</wp:posOffset>
                </wp:positionV>
                <wp:extent cx="714375" cy="447675"/>
                <wp:effectExtent l="209550" t="0" r="28575" b="523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898"/>
                            <a:gd name="adj6" fmla="val -244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2E849DA0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914470">
                              <w:rPr>
                                <w:color w:val="FF0000"/>
                              </w:rPr>
                              <w:t>15631</w:t>
                            </w:r>
                            <w:r w:rsidR="00C76DF2" w:rsidRPr="00C76DF2">
                              <w:rPr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_x0000_s1029" type="#_x0000_t48" style="position:absolute;left:0;text-align:left;margin-left:363.35pt;margin-top:191.4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" adj="-5281,43394" fillcolor="white [3212]" strokecolor="#ed7d31 [3205]" strokeweight="1.5pt">
                <v:stroke startarrow="open"/>
                <v:textbox>
                  <w:txbxContent>
                    <w:p w14:paraId="586B0578" w14:textId="2E849DA0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914470">
                        <w:rPr>
                          <w:color w:val="FF0000"/>
                        </w:rPr>
                        <w:t>15631</w:t>
                      </w:r>
                      <w:r w:rsidR="00C76DF2" w:rsidRPr="00C76DF2">
                        <w:rPr>
                          <w:color w:val="FF0000"/>
                        </w:rPr>
                        <w:t>A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4E5C11FF">
            <wp:extent cx="4893747" cy="3878310"/>
            <wp:effectExtent l="19050" t="19050" r="21590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3878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7AAA371A">
                <wp:simplePos x="0" y="0"/>
                <wp:positionH relativeFrom="column">
                  <wp:posOffset>1928495</wp:posOffset>
                </wp:positionH>
                <wp:positionV relativeFrom="paragraph">
                  <wp:posOffset>4811395</wp:posOffset>
                </wp:positionV>
                <wp:extent cx="838200" cy="504825"/>
                <wp:effectExtent l="0" t="152400" r="952500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151.85pt;margin-top:378.85pt;width:66pt;height:39.7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43F5BC32">
            <wp:extent cx="5781675" cy="5830851"/>
            <wp:effectExtent l="19050" t="19050" r="9525" b="1778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8401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5AE9F172" w:rsidR="00972776" w:rsidRDefault="0065637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3FC8CE49">
                <wp:simplePos x="0" y="0"/>
                <wp:positionH relativeFrom="column">
                  <wp:posOffset>1101725</wp:posOffset>
                </wp:positionH>
                <wp:positionV relativeFrom="paragraph">
                  <wp:posOffset>1419860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86.75pt;margin-top:111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A95983C">
                <wp:simplePos x="0" y="0"/>
                <wp:positionH relativeFrom="column">
                  <wp:posOffset>3642995</wp:posOffset>
                </wp:positionH>
                <wp:positionV relativeFrom="paragraph">
                  <wp:posOffset>1811020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2" type="#_x0000_t48" style="position:absolute;margin-left:286.85pt;margin-top:142.6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B483563">
                <wp:simplePos x="0" y="0"/>
                <wp:positionH relativeFrom="column">
                  <wp:posOffset>2452370</wp:posOffset>
                </wp:positionH>
                <wp:positionV relativeFrom="paragraph">
                  <wp:posOffset>2925445</wp:posOffset>
                </wp:positionV>
                <wp:extent cx="857250" cy="504825"/>
                <wp:effectExtent l="895350" t="2095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2784"/>
                            <a:gd name="adj6" fmla="val -10009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193.1pt;margin-top:230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" adj="-21621,-7081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6F72D87F">
            <wp:extent cx="5369918" cy="4840350"/>
            <wp:effectExtent l="19050" t="19050" r="21590" b="17780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840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573BF3A1" w14:textId="7CBEF6AF" w:rsidR="00AD07B2" w:rsidRDefault="00656374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F873ED" w:rsidRPr="00F873E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F873E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F873ED" w:rsidRPr="00F873E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F873ED" w:rsidRPr="00F873E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/Murete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al pie del poste #</w:t>
      </w:r>
      <w:r w:rsidR="00F873ED" w:rsidRPr="00F873E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${num_poste}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/predio se encuentra 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16.6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 del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ingreso del pasaje en el interior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F873ED" w:rsidRPr="00F873E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-</w:t>
      </w:r>
      <w:r w:rsidR="00F873ED" w:rsidRPr="00F873E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240B9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</w:t>
      </w:r>
      <w:r w:rsidR="00F873E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F873ED" w:rsidRPr="00F873E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AD07B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FA0B6D">
        <w:rPr>
          <w:rFonts w:ascii="Tahoma" w:hAnsi="Tahoma" w:cs="Tahoma"/>
          <w:b/>
          <w:snapToGrid w:val="0"/>
          <w:sz w:val="22"/>
          <w:szCs w:val="22"/>
          <w:lang w:val="es-PE"/>
        </w:rPr>
        <w:t>Solicitante deberá presentar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2E63A428" w14:textId="692DDC2A" w:rsidR="00913420" w:rsidRDefault="0091342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lastRenderedPageBreak/>
        <w:t>Pluz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deberá actualizar las redes BT en el 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gisgrid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, ya que en campo existente redes BT subterráneas y no redes aéreas.</w:t>
      </w:r>
    </w:p>
    <w:p w14:paraId="05A8516B" w14:textId="4ACCA002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 w:rsidR="00656374">
        <w:rPr>
          <w:rFonts w:cs="Arial"/>
          <w:noProof/>
          <w:sz w:val="22"/>
          <w:szCs w:val="22"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2DF6113">
                <wp:simplePos x="0" y="0"/>
                <wp:positionH relativeFrom="margin">
                  <wp:posOffset>3462020</wp:posOffset>
                </wp:positionH>
                <wp:positionV relativeFrom="paragraph">
                  <wp:posOffset>-84455</wp:posOffset>
                </wp:positionV>
                <wp:extent cx="1188085" cy="542925"/>
                <wp:effectExtent l="685800" t="0" r="12065" b="5048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103718"/>
                            <a:gd name="adj2" fmla="val 1283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margin-left:272.6pt;margin-top:-6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" adj="-11603,38527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t>Panel Fotográfico</w:t>
      </w:r>
    </w:p>
    <w:p w14:paraId="25482441" w14:textId="4F1DF1A8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 w:rsidRPr="00886007">
        <w:t xml:space="preserve"> </w:t>
      </w:r>
      <w:r>
        <w:rPr>
          <w:noProof/>
        </w:rPr>
        <w:drawing>
          <wp:inline distT="0" distB="0" distL="0" distR="0" wp14:anchorId="7C20F27D" wp14:editId="32F22B48">
            <wp:extent cx="4335780" cy="3251835"/>
            <wp:effectExtent l="27622" t="10478" r="16193" b="16192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38733" cy="3254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1D269C45" w:rsidR="00194404" w:rsidRDefault="0065637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A5E0292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933450"/>
                <wp:effectExtent l="0" t="0" r="533400" b="1676400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33450"/>
                        </a:xfrm>
                        <a:prstGeom prst="wedgeRoundRectCallout">
                          <a:avLst>
                            <a:gd name="adj1" fmla="val 75443"/>
                            <a:gd name="adj2" fmla="val 22266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722BAC9A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56374">
                              <w:rPr>
                                <w:color w:val="FFFFFF" w:themeColor="background1"/>
                              </w:rPr>
                              <w:t>Predio del Solicitante se encuentra en el interior del pasaje a 1</w:t>
                            </w:r>
                            <w:r>
                              <w:rPr>
                                <w:color w:val="FFFFFF" w:themeColor="background1"/>
                              </w:rPr>
                              <w:t>6.6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>m del ingreso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5CEDE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97.1pt;margin-top:6.1pt;width:2in;height:7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" adj="27096,58896" fillcolor="#ffc000 [3207]" strokecolor="white [3212]" strokeweight="1pt">
                <v:textbox>
                  <w:txbxContent>
                    <w:p w14:paraId="327981B5" w14:textId="722BAC9A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56374">
                        <w:rPr>
                          <w:color w:val="FFFFFF" w:themeColor="background1"/>
                        </w:rPr>
                        <w:t>Predio del Solicitante se encuentra en el interior del pasaje a 1</w:t>
                      </w:r>
                      <w:r>
                        <w:rPr>
                          <w:color w:val="FFFFFF" w:themeColor="background1"/>
                        </w:rPr>
                        <w:t>6.6</w:t>
                      </w:r>
                      <w:r w:rsidRPr="00656374">
                        <w:rPr>
                          <w:color w:val="FFFFFF" w:themeColor="background1"/>
                        </w:rPr>
                        <w:t>m del ingreso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3B3427" wp14:editId="761E5C2A">
                <wp:simplePos x="0" y="0"/>
                <wp:positionH relativeFrom="column">
                  <wp:posOffset>709295</wp:posOffset>
                </wp:positionH>
                <wp:positionV relativeFrom="paragraph">
                  <wp:posOffset>2115820</wp:posOffset>
                </wp:positionV>
                <wp:extent cx="47625" cy="663738"/>
                <wp:effectExtent l="38100" t="19050" r="47625" b="22225"/>
                <wp:wrapNone/>
                <wp:docPr id="1361700875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25">
                          <a:off x="0" y="0"/>
                          <a:ext cx="47625" cy="663738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A921" id="Rectángulo 29" o:spid="_x0000_s1026" style="position:absolute;margin-left:55.85pt;margin-top:166.6pt;width:3.75pt;height:52.25pt;rotation:215313fd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" fillcolor="#c00000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BEBA14" wp14:editId="1C8F856E">
                <wp:simplePos x="0" y="0"/>
                <wp:positionH relativeFrom="column">
                  <wp:posOffset>596356</wp:posOffset>
                </wp:positionH>
                <wp:positionV relativeFrom="paragraph">
                  <wp:posOffset>2778896</wp:posOffset>
                </wp:positionV>
                <wp:extent cx="149678" cy="651343"/>
                <wp:effectExtent l="38100" t="19050" r="41275" b="15875"/>
                <wp:wrapNone/>
                <wp:docPr id="523198995" name="Cub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826">
                          <a:off x="0" y="0"/>
                          <a:ext cx="149678" cy="651343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9C184F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8" o:spid="_x0000_s1026" type="#_x0000_t16" style="position:absolute;margin-left:46.95pt;margin-top:218.8pt;width:11.8pt;height:51.3pt;rotation:168019fd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" fillcolor="red" strokecolor="#747070 [161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6D45B843">
                <wp:simplePos x="0" y="0"/>
                <wp:positionH relativeFrom="margin">
                  <wp:posOffset>109220</wp:posOffset>
                </wp:positionH>
                <wp:positionV relativeFrom="paragraph">
                  <wp:posOffset>20320</wp:posOffset>
                </wp:positionV>
                <wp:extent cx="790575" cy="504825"/>
                <wp:effectExtent l="0" t="0" r="28575" b="42862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504825"/>
                        </a:xfrm>
                        <a:prstGeom prst="wedgeRoundRectCallout">
                          <a:avLst>
                            <a:gd name="adj1" fmla="val 44413"/>
                            <a:gd name="adj2" fmla="val 12089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5E83F" w14:textId="6F9920AB" w:rsidR="00656374" w:rsidRP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Poste #609072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EFA7" id="_x0000_s1036" type="#_x0000_t62" style="position:absolute;left:0;text-align:left;margin-left:8.6pt;margin-top:1.6pt;width:62.25pt;height:39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" adj="20393,36914" fillcolor="#ffc000 [3207]" strokecolor="white [3212]" strokeweight="1pt">
                <v:textbox>
                  <w:txbxContent>
                    <w:p w14:paraId="7D05E83F" w14:textId="6F9920AB" w:rsidR="00656374" w:rsidRP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Poste #609072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0EA033DC">
            <wp:extent cx="5588133" cy="41911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0BA8CC79" w:rsidR="00ED5EBD" w:rsidRDefault="00066F63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70EEDC7D">
                <wp:simplePos x="0" y="0"/>
                <wp:positionH relativeFrom="margin">
                  <wp:posOffset>2623820</wp:posOffset>
                </wp:positionH>
                <wp:positionV relativeFrom="paragraph">
                  <wp:posOffset>1068070</wp:posOffset>
                </wp:positionV>
                <wp:extent cx="1047750" cy="876300"/>
                <wp:effectExtent l="323850" t="0" r="19050" b="1600200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876300"/>
                        </a:xfrm>
                        <a:prstGeom prst="wedgeRoundRectCallout">
                          <a:avLst>
                            <a:gd name="adj1" fmla="val -77575"/>
                            <a:gd name="adj2" fmla="val 2246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1C5A9" w14:textId="2718EDB7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Redes BT subterráneas existentes 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7" type="#_x0000_t62" style="position:absolute;left:0;text-align:left;margin-left:206.6pt;margin-top:84.1pt;width:82.5pt;height:6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" adj="-5956,59323" fillcolor="#ffc000 [3207]" strokecolor="white [3212]" strokeweight="1pt">
                <v:textbox>
                  <w:txbxContent>
                    <w:p w14:paraId="5521C5A9" w14:textId="2718EDB7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Redes BT subterráneas existentes 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BF4890" wp14:editId="167E3ED5">
                <wp:simplePos x="0" y="0"/>
                <wp:positionH relativeFrom="column">
                  <wp:posOffset>2063750</wp:posOffset>
                </wp:positionH>
                <wp:positionV relativeFrom="paragraph">
                  <wp:posOffset>3439795</wp:posOffset>
                </wp:positionV>
                <wp:extent cx="2541270" cy="704850"/>
                <wp:effectExtent l="0" t="0" r="30480" b="19050"/>
                <wp:wrapNone/>
                <wp:docPr id="116216541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1270" cy="704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3DE9EC" id="Conector recto 30" o:spid="_x0000_s1026" style="position:absolute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5pt,270.85pt" to="362.6pt,3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" strokecolor="#0070c0" strokeweight="1.5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1FFB9E4D">
                <wp:simplePos x="0" y="0"/>
                <wp:positionH relativeFrom="column">
                  <wp:posOffset>2490470</wp:posOffset>
                </wp:positionH>
                <wp:positionV relativeFrom="paragraph">
                  <wp:posOffset>153670</wp:posOffset>
                </wp:positionV>
                <wp:extent cx="838200" cy="295275"/>
                <wp:effectExtent l="495300" t="0" r="19050" b="7334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17916"/>
                            <a:gd name="adj6" fmla="val -5320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6ACE7" w14:textId="34B3DD4F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#6</w:t>
                            </w:r>
                            <w:r w:rsidR="00656374">
                              <w:rPr>
                                <w:color w:val="FF0000"/>
                                <w:lang w:val="es-ES"/>
                              </w:rPr>
                              <w:t>09072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Globo: línea doblada 20" o:spid="_x0000_s1038" type="#_x0000_t48" style="position:absolute;left:0;text-align:left;margin-left:196.1pt;margin-top:12.1pt;width:66pt;height:23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" adj="-11492,68670" fillcolor="white [3212]" strokecolor="#ffc000 [3207]" strokeweight="1.5pt">
                <v:stroke startarrow="open"/>
                <v:textbox>
                  <w:txbxContent>
                    <w:p w14:paraId="4EB6ACE7" w14:textId="34B3DD4F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#6</w:t>
                      </w:r>
                      <w:r w:rsidR="00656374">
                        <w:rPr>
                          <w:color w:val="FF0000"/>
                          <w:lang w:val="es-ES"/>
                        </w:rPr>
                        <w:t>09072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2D80737D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571500" r="19812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1985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9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" adj="4290,-1727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07FD8078">
                <wp:simplePos x="0" y="0"/>
                <wp:positionH relativeFrom="column">
                  <wp:posOffset>1918970</wp:posOffset>
                </wp:positionH>
                <wp:positionV relativeFrom="paragraph">
                  <wp:posOffset>2134870</wp:posOffset>
                </wp:positionV>
                <wp:extent cx="45719" cy="819150"/>
                <wp:effectExtent l="0" t="0" r="12065" b="1905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191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93FC5" id="Rectángulo 22" o:spid="_x0000_s1026" style="position:absolute;margin-left:151.1pt;margin-top:168.1pt;width:3.6pt;height:64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" fillcolor="#c45911 [2405]" strokecolor="#c45911 [2405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38B74F58">
                <wp:simplePos x="0" y="0"/>
                <wp:positionH relativeFrom="column">
                  <wp:posOffset>1861185</wp:posOffset>
                </wp:positionH>
                <wp:positionV relativeFrom="paragraph">
                  <wp:posOffset>2944495</wp:posOffset>
                </wp:positionV>
                <wp:extent cx="104775" cy="554990"/>
                <wp:effectExtent l="0" t="0" r="28575" b="16510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" cy="55499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36952" id="Cubo 21" o:spid="_x0000_s1026" type="#_x0000_t16" style="position:absolute;margin-left:146.55pt;margin-top:231.85pt;width:8.25pt;height:43.7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" fillcolor="red" strokecolor="red" strokeweight="1pt"/>
            </w:pict>
          </mc:Fallback>
        </mc:AlternateContent>
      </w:r>
      <w:r w:rsidR="00ED5EBD">
        <w:rPr>
          <w:noProof/>
        </w:rPr>
        <w:drawing>
          <wp:inline distT="0" distB="0" distL="0" distR="0" wp14:anchorId="78EC22D9" wp14:editId="2689C6E6">
            <wp:extent cx="4780164" cy="3585123"/>
            <wp:effectExtent l="26035" t="12065" r="27940" b="2794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CA35E08" w:rsidR="00194404" w:rsidRDefault="00066F63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2952A89B">
                <wp:simplePos x="0" y="0"/>
                <wp:positionH relativeFrom="column">
                  <wp:posOffset>1233170</wp:posOffset>
                </wp:positionH>
                <wp:positionV relativeFrom="paragraph">
                  <wp:posOffset>20320</wp:posOffset>
                </wp:positionV>
                <wp:extent cx="771525" cy="314325"/>
                <wp:effectExtent l="419100" t="0" r="28575" b="25717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6754"/>
                            <a:gd name="adj6" fmla="val -4770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8DA48" w14:textId="4F9513B2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DA2C8E">
                              <w:rPr>
                                <w:color w:val="FF0000"/>
                                <w:lang w:val="es-ES"/>
                              </w:rPr>
                              <w:t>6</w:t>
                            </w:r>
                            <w:r w:rsidR="00066F63">
                              <w:rPr>
                                <w:color w:val="FF0000"/>
                                <w:lang w:val="es-ES"/>
                              </w:rPr>
                              <w:t>09072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40" type="#_x0000_t48" style="position:absolute;left:0;text-align:left;margin-left:97.1pt;margin-top:1.6pt;width:60.75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" adj="-10303,33859" fillcolor="white [3212]" strokecolor="#ed7d31 [3205]" strokeweight="1.5pt">
                <v:stroke startarrow="open"/>
                <v:textbox>
                  <w:txbxContent>
                    <w:p w14:paraId="1E18DA48" w14:textId="4F9513B2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DA2C8E">
                        <w:rPr>
                          <w:color w:val="FF0000"/>
                          <w:lang w:val="es-ES"/>
                        </w:rPr>
                        <w:t>6</w:t>
                      </w:r>
                      <w:r w:rsidR="00066F63">
                        <w:rPr>
                          <w:color w:val="FF0000"/>
                          <w:lang w:val="es-ES"/>
                        </w:rPr>
                        <w:t>09072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59D40A64">
                <wp:simplePos x="0" y="0"/>
                <wp:positionH relativeFrom="column">
                  <wp:posOffset>3700145</wp:posOffset>
                </wp:positionH>
                <wp:positionV relativeFrom="paragraph">
                  <wp:posOffset>2258694</wp:posOffset>
                </wp:positionV>
                <wp:extent cx="1209675" cy="942975"/>
                <wp:effectExtent l="0" t="1924050" r="161925" b="28575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9675" cy="9429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99550"/>
                            <a:gd name="adj6" fmla="val 64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0DD625B6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Medidor en donde se realizo la toma de tensión: 2</w:t>
                            </w:r>
                            <w:r w:rsidR="00066F63">
                              <w:rPr>
                                <w:color w:val="FF0000"/>
                                <w:lang w:val="es-ES"/>
                              </w:rPr>
                              <w:t>18.6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41" type="#_x0000_t48" style="position:absolute;left:0;text-align:left;margin-left:291.35pt;margin-top:177.85pt;width:95.25pt;height:74.2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" adj="13902,-43103" fillcolor="white [3212]" strokecolor="#00b0f0" strokeweight="1.5pt">
                <v:stroke startarrow="open"/>
                <v:textbox>
                  <w:txbxContent>
                    <w:p w14:paraId="4427D18F" w14:textId="0DD625B6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Medidor en donde se realizo la toma de tensión: 2</w:t>
                      </w:r>
                      <w:r w:rsidR="00066F63">
                        <w:rPr>
                          <w:color w:val="FF0000"/>
                          <w:lang w:val="es-ES"/>
                        </w:rPr>
                        <w:t>18.6</w:t>
                      </w:r>
                      <w:r>
                        <w:rPr>
                          <w:color w:val="FF0000"/>
                          <w:lang w:val="es-ES"/>
                        </w:rPr>
                        <w:t>V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14854A1D">
            <wp:extent cx="4572000" cy="3429000"/>
            <wp:effectExtent l="19050" t="19050" r="19050" b="190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1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6E963BE9">
            <wp:extent cx="2640368" cy="1980276"/>
            <wp:effectExtent l="25400" t="12700" r="13970" b="13970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92863AF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TOMA DE TENSIÓN A LAS 4:</w:t>
      </w:r>
      <w:r w:rsidR="00066F63">
        <w:rPr>
          <w:rFonts w:ascii="Arial" w:hAnsi="Arial" w:cs="Arial"/>
          <w:sz w:val="22"/>
          <w:szCs w:val="22"/>
          <w:lang w:val="es-PE" w:eastAsia="es-PE"/>
        </w:rPr>
        <w:t>38</w:t>
      </w:r>
      <w:r>
        <w:rPr>
          <w:rFonts w:ascii="Arial" w:hAnsi="Arial" w:cs="Arial"/>
          <w:sz w:val="22"/>
          <w:szCs w:val="22"/>
          <w:lang w:val="es-PE" w:eastAsia="es-PE"/>
        </w:rPr>
        <w:t xml:space="preserve">. P.M. DEL </w:t>
      </w:r>
      <w:r w:rsidR="00066F63">
        <w:rPr>
          <w:rFonts w:ascii="Arial" w:hAnsi="Arial" w:cs="Arial"/>
          <w:sz w:val="22"/>
          <w:szCs w:val="22"/>
          <w:lang w:val="es-PE" w:eastAsia="es-PE"/>
        </w:rPr>
        <w:t>25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sectPr w:rsidR="00194404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853A54" w14:textId="77777777" w:rsidR="003C5882" w:rsidRDefault="003C5882">
      <w:r>
        <w:separator/>
      </w:r>
    </w:p>
  </w:endnote>
  <w:endnote w:type="continuationSeparator" w:id="0">
    <w:p w14:paraId="033A3EB7" w14:textId="77777777" w:rsidR="003C5882" w:rsidRDefault="003C58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43583E46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4C444A4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066F63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27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.0</w:t>
          </w:r>
          <w:r w:rsidR="00EC6BB8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4</w:t>
          </w:r>
          <w:r w:rsidR="00FA0B6D">
            <w:rPr>
              <w:rFonts w:ascii="Tahoma" w:hAnsi="Tahoma" w:cs="Tahoma"/>
              <w:noProof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6FD652" w14:textId="77777777" w:rsidR="003C5882" w:rsidRDefault="003C5882">
      <w:r>
        <w:separator/>
      </w:r>
    </w:p>
  </w:footnote>
  <w:footnote w:type="continuationSeparator" w:id="0">
    <w:p w14:paraId="16319011" w14:textId="77777777" w:rsidR="003C5882" w:rsidRDefault="003C58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5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41EC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882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2776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3ED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5637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236</TotalTime>
  <Pages>10</Pages>
  <Words>684</Words>
  <Characters>3768</Characters>
  <Application>Microsoft Office Word</Application>
  <DocSecurity>0</DocSecurity>
  <Lines>31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19</cp:revision>
  <cp:lastPrinted>2025-04-28T03:51:00Z</cp:lastPrinted>
  <dcterms:created xsi:type="dcterms:W3CDTF">2025-03-27T03:54:00Z</dcterms:created>
  <dcterms:modified xsi:type="dcterms:W3CDTF">2025-08-04T18:06:00Z</dcterms:modified>
</cp:coreProperties>
</file>
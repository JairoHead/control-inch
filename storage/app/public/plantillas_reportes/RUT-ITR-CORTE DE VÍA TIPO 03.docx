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0172BD81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46EB73A8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2F56061B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2641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44192E19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2641EC" w:rsidRPr="002641EC">
              <w:rPr>
                <w:highlight w:val="green"/>
              </w:rPr>
              <w:t>${</w:t>
            </w:r>
            <w:proofErr w:type="spellStart"/>
            <w:r w:rsidR="002641EC" w:rsidRPr="002641EC">
              <w:rPr>
                <w:highlight w:val="green"/>
              </w:rPr>
              <w:t>lcl</w:t>
            </w:r>
            <w:proofErr w:type="spellEnd"/>
            <w:r w:rsidR="002641EC" w:rsidRPr="002641EC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D5B2BC5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2641E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20EE2C16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5B2FC90E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0F3E5B35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5F33DA8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66629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66629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66629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66629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4775FD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5101944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971B5B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971B5B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971B5B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971B5B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4775FD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0F0C5DA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2641EC" w:rsidRPr="002641EC">
              <w:rPr>
                <w:highlight w:val="green"/>
              </w:rPr>
              <w:t>${</w:t>
            </w:r>
            <w:proofErr w:type="spellStart"/>
            <w:r w:rsidR="002641EC" w:rsidRPr="002641EC">
              <w:rPr>
                <w:highlight w:val="green"/>
              </w:rPr>
              <w:t>lcl</w:t>
            </w:r>
            <w:proofErr w:type="spellEnd"/>
            <w:r w:rsidR="002641EC" w:rsidRPr="002641E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783D5CC4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D6CE6B9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DA3231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DA323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DA3231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775FD" w:rsidRPr="004775FD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0A966F50" w14:textId="77777777" w:rsidR="004775F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08BB0AB5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E540722" w14:textId="77777777" w:rsidR="004775F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2562848" w:rsidR="00194404" w:rsidRPr="00D169FA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775F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4404F817" w14:textId="77777777" w:rsidR="00194404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39261208" w:rsidR="004775FD" w:rsidRPr="00364196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775F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4775F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DA323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40B20BC8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775F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67A36599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85295EB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775F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775FD" w:rsidRPr="00695BF4" w14:paraId="227A5F6D" w14:textId="77777777" w:rsidTr="004775FD">
        <w:tc>
          <w:tcPr>
            <w:tcW w:w="931" w:type="pct"/>
            <w:vAlign w:val="center"/>
          </w:tcPr>
          <w:p w14:paraId="4058B219" w14:textId="43F4D990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19D4BB69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AC62BE2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3BA2BE2E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BE81761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ABF926D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1A6897AC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2641EC" w:rsidRPr="002641E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2641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641EC" w:rsidRPr="002641E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617A0ECE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5ACCEC39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cel.:</w:t>
      </w:r>
      <w:r w:rsidR="002641EC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061700FF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2641EC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murete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al </w:t>
      </w:r>
      <w:r w:rsidR="005608F1">
        <w:rPr>
          <w:rFonts w:ascii="Arial" w:hAnsi="Arial" w:cs="Arial"/>
          <w:sz w:val="22"/>
          <w:szCs w:val="22"/>
        </w:rPr>
        <w:t>pie del poste BT#</w:t>
      </w:r>
      <w:r w:rsidR="002641EC" w:rsidRPr="002641EC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2641EC" w:rsidRPr="002641EC">
        <w:rPr>
          <w:rFonts w:ascii="Arial" w:hAnsi="Arial" w:cs="Arial"/>
          <w:sz w:val="22"/>
          <w:szCs w:val="22"/>
          <w:highlight w:val="green"/>
        </w:rPr>
        <w:t>num_poste</w:t>
      </w:r>
      <w:proofErr w:type="spellEnd"/>
      <w:r w:rsidR="002641EC" w:rsidRPr="002641EC">
        <w:rPr>
          <w:rFonts w:ascii="Arial" w:hAnsi="Arial" w:cs="Arial"/>
          <w:sz w:val="22"/>
          <w:szCs w:val="22"/>
          <w:highlight w:val="green"/>
        </w:rPr>
        <w:t>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25EBE429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2641EC" w:rsidRPr="002641E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4FE4EAB6" w:rsidR="00194404" w:rsidRPr="004775FD" w:rsidRDefault="008122BE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4775FD" w:rsidRPr="004775FD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17CC6353" w:rsidR="00194404" w:rsidRDefault="004775FD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30536ACC">
                <wp:simplePos x="0" y="0"/>
                <wp:positionH relativeFrom="column">
                  <wp:posOffset>2417385</wp:posOffset>
                </wp:positionH>
                <wp:positionV relativeFrom="paragraph">
                  <wp:posOffset>1893627</wp:posOffset>
                </wp:positionV>
                <wp:extent cx="895350" cy="295275"/>
                <wp:effectExtent l="342900" t="6858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4281"/>
                            <a:gd name="adj6" fmla="val -297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4EE8E6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90.35pt;margin-top:149.1pt;width:70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" adj="-6418,-46285" fillcolor="white [3212]" strokecolor="#ed7d31 [3205]" strokeweight="1.5pt">
                <v:stroke startarrow="open"/>
                <v:textbox>
                  <w:txbxContent>
                    <w:p w14:paraId="01E9C842" w14:textId="64EE8E6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8122BE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6CB281D">
                <wp:simplePos x="0" y="0"/>
                <wp:positionH relativeFrom="column">
                  <wp:posOffset>471170</wp:posOffset>
                </wp:positionH>
                <wp:positionV relativeFrom="paragraph">
                  <wp:posOffset>679450</wp:posOffset>
                </wp:positionV>
                <wp:extent cx="1214755" cy="447675"/>
                <wp:effectExtent l="0" t="0" r="233045" b="50482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475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6476"/>
                            <a:gd name="adj6" fmla="val 1719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E0B708" w14:textId="1A7274B9" w:rsidR="004775FD" w:rsidRPr="004775FD" w:rsidRDefault="004A449B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49DA9575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7.1pt;margin-top:53.5pt;width:95.6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" adj="3715,42439" fillcolor="white [3212]" strokecolor="#ed7d31 [3205]" strokeweight="1.5pt">
                <v:stroke startarrow="open"/>
                <v:textbox>
                  <w:txbxContent>
                    <w:p w14:paraId="6AE0B708" w14:textId="1A7274B9" w:rsidR="004775FD" w:rsidRPr="004775FD" w:rsidRDefault="004A449B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8122BE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49DA9575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423DF6AC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75D43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7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678B7515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6DC57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79AEF78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5D0ECC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5D0ECC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5D0ECC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679AEF78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5D0ECC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5D0ECC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5D0ECC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7D43F4C6" w:rsidR="00AD07B2" w:rsidRPr="004775FD" w:rsidRDefault="005D0ECC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4775FD" w:rsidRPr="004775FD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38D997A" w:rsidR="00194404" w:rsidRDefault="004775F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0657274">
                <wp:simplePos x="0" y="0"/>
                <wp:positionH relativeFrom="margin">
                  <wp:posOffset>109220</wp:posOffset>
                </wp:positionH>
                <wp:positionV relativeFrom="paragraph">
                  <wp:posOffset>20320</wp:posOffset>
                </wp:positionV>
                <wp:extent cx="1304925" cy="504825"/>
                <wp:effectExtent l="0" t="0" r="28575" b="409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04825"/>
                        </a:xfrm>
                        <a:prstGeom prst="wedgeRoundRectCallout">
                          <a:avLst>
                            <a:gd name="adj1" fmla="val 9377"/>
                            <a:gd name="adj2" fmla="val 12089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39F54" w14:textId="2ED34C39" w:rsidR="004775FD" w:rsidRPr="004775FD" w:rsidRDefault="00656374" w:rsidP="004775FD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14443D6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8.6pt;margin-top:1.6pt;width:102.7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" adj="12825,36914" fillcolor="#ffc000 [3207]" strokecolor="white [3212]" strokeweight="1pt">
                <v:textbox>
                  <w:txbxContent>
                    <w:p w14:paraId="74439F54" w14:textId="2ED34C39" w:rsidR="004775FD" w:rsidRPr="004775FD" w:rsidRDefault="00656374" w:rsidP="004775FD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14443D6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5CE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Vz4gIAAG8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6joGGq8WRl2uHfImWZ2eEtvaqjnW+LDPXFQn9ACMADDHSxCGkgdlbXFqDLux8u7iIPeBQnkGIZO&#10;if33DXGQcflZQ1df5KNRnFLpMBqfF3Bwp5LVqURv1NJAVUKngFdpG/FBdlvhjHqG+biIr4KIaApv&#10;g4PBdYdlaIYhTFjKF4sEg8lkSbjVj5ZG45Hf2CBP+2fibNvMAcbAF9MNqLaXmsQcsVFTm8UmGFGH&#10;KDzy2R5gqqUSaidwHJun54Q6fif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HwpxXPiAgAAbw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365CDF12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ABC64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72D7FDB" w:rsidR="00ED5EBD" w:rsidRDefault="004775F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7125FA78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181100" cy="876300"/>
                <wp:effectExtent l="361950" t="0" r="19050" b="16002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76300"/>
                        </a:xfrm>
                        <a:prstGeom prst="wedgeRoundRectCallout">
                          <a:avLst>
                            <a:gd name="adj1" fmla="val -77575"/>
                            <a:gd name="adj2" fmla="val 224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58E0EDC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3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" adj="-5956,59323" fillcolor="#ffc000 [3207]" strokecolor="white [3212]" strokeweight="1pt">
                <v:textbox>
                  <w:txbxContent>
                    <w:p w14:paraId="5521C5A9" w14:textId="58E0EDC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3EB86805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38250" cy="295275"/>
                <wp:effectExtent l="476250" t="0" r="19050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55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7F4F9" w14:textId="592702B9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1C9DEE7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7.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" adj="-7670,63792" fillcolor="white [3212]" strokecolor="#ffc000 [3207]" strokeweight="1.5pt">
                <v:stroke startarrow="open"/>
                <v:textbox>
                  <w:txbxContent>
                    <w:p w14:paraId="6C97F4F9" w14:textId="592702B9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1C9DEE7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0AD47CD3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05BC2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B9AE5AC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1200150" cy="314325"/>
                <wp:effectExtent l="400050" t="0" r="19050" b="2381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724"/>
                            <a:gd name="adj6" fmla="val -2786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EC3B1" w14:textId="4AC5B750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4E46199E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94.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" adj="-6018,33204" fillcolor="white [3212]" strokecolor="#ed7d31 [3205]" strokeweight="1.5pt">
                <v:stroke startarrow="open"/>
                <v:textbox>
                  <w:txbxContent>
                    <w:p w14:paraId="031EC3B1" w14:textId="4AC5B750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4E46199E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</w:t>
                            </w:r>
                            <w:r w:rsidR="00066F63"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18.6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2</w:t>
                      </w:r>
                      <w:r w:rsidR="00066F63" w:rsidRPr="004775FD">
                        <w:rPr>
                          <w:color w:val="FF0000"/>
                          <w:highlight w:val="yellow"/>
                          <w:lang w:val="es-ES"/>
                        </w:rPr>
                        <w:t>18.6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8036B97" w14:textId="77777777" w:rsidR="0053182A" w:rsidRDefault="0053182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F7833E9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53182A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53182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53182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616C3707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0F87E907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53182A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6C037114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5B160DAA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53182A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53182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53182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369F598" w14:textId="77777777" w:rsidR="0053182A" w:rsidRDefault="0053182A" w:rsidP="0053182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53182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50D66" w14:textId="77777777" w:rsidR="0053687C" w:rsidRDefault="0053687C">
      <w:r>
        <w:separator/>
      </w:r>
    </w:p>
  </w:endnote>
  <w:endnote w:type="continuationSeparator" w:id="0">
    <w:p w14:paraId="7A019096" w14:textId="77777777" w:rsidR="0053687C" w:rsidRDefault="005368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04005AC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1C1973E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AE10CE" w14:textId="77777777" w:rsidR="0053687C" w:rsidRDefault="0053687C">
      <w:r>
        <w:separator/>
      </w:r>
    </w:p>
  </w:footnote>
  <w:footnote w:type="continuationSeparator" w:id="0">
    <w:p w14:paraId="7CF5FBFC" w14:textId="77777777" w:rsidR="0053687C" w:rsidRDefault="005368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14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41EC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882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775FD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2A"/>
    <w:rsid w:val="005318EA"/>
    <w:rsid w:val="0053687C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0ECC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29F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22BE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1B5B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31AC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3231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3ED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258</TotalTime>
  <Pages>9</Pages>
  <Words>597</Words>
  <Characters>3506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26</cp:revision>
  <cp:lastPrinted>2025-04-28T03:51:00Z</cp:lastPrinted>
  <dcterms:created xsi:type="dcterms:W3CDTF">2025-03-27T03:54:00Z</dcterms:created>
  <dcterms:modified xsi:type="dcterms:W3CDTF">2025-09-17T18:20:00Z</dcterms:modified>
</cp:coreProperties>
</file>
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194404" w:rsidRPr="00AC65A7" w14:paraId="604F9AC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27CF58" w14:textId="423A546A" w:rsidR="00194404" w:rsidRPr="00B76835" w:rsidRDefault="00194404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B4A669F" w14:textId="374AE9E3" w:rsidR="00194404" w:rsidRPr="00AC65A7" w:rsidRDefault="00194404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A61F27" w:rsidRPr="00A61F27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A61F27" w:rsidRPr="00A61F27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A61F27" w:rsidRPr="00A61F27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194404" w:rsidRPr="00D057EA" w14:paraId="35A8FCC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8F1CD42" w14:textId="29CEE748" w:rsidR="00194404" w:rsidRPr="00254665" w:rsidRDefault="00194404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A61F27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F5C5EAE" w14:textId="2DBA1E2C" w:rsidR="00194404" w:rsidRPr="00D057EA" w:rsidRDefault="00194404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9334FF">
              <w:t xml:space="preserve"> </w:t>
            </w:r>
            <w:r w:rsidR="00A61F27" w:rsidRPr="00A61F27">
              <w:rPr>
                <w:highlight w:val="green"/>
              </w:rPr>
              <w:t>${</w:t>
            </w:r>
            <w:proofErr w:type="spellStart"/>
            <w:r w:rsidR="00A61F27" w:rsidRPr="00A61F27">
              <w:rPr>
                <w:highlight w:val="green"/>
              </w:rPr>
              <w:t>lcl</w:t>
            </w:r>
            <w:proofErr w:type="spellEnd"/>
            <w:r w:rsidR="00A61F27" w:rsidRPr="00A61F27">
              <w:rPr>
                <w:highlight w:val="green"/>
              </w:rPr>
              <w:t>}</w:t>
            </w:r>
          </w:p>
        </w:tc>
      </w:tr>
      <w:tr w:rsidR="00194404" w:rsidRPr="005924FF" w14:paraId="758AB6A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EF6F1CE" w14:textId="001001B5" w:rsidR="00194404" w:rsidRPr="00342507" w:rsidRDefault="00194404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A61F27" w:rsidRPr="00A61F27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52A7418E" w14:textId="5B4DAB09" w:rsidR="00194404" w:rsidRPr="006F5614" w:rsidRDefault="00194404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A61F27" w:rsidRPr="00A61F27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${distrito_nombre}</w:t>
            </w:r>
          </w:p>
        </w:tc>
      </w:tr>
      <w:tr w:rsidR="00194404" w:rsidRPr="00D057EA" w14:paraId="3F844662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58D3AB8" w14:textId="0ECDC9E5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A61F27" w:rsidRPr="00A61F27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61284F9" w14:textId="7D4EC8B5" w:rsidR="00194404" w:rsidRPr="00D057EA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A61F27" w:rsidRPr="00A61F27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A61F27" w:rsidRPr="00A61F27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A61F27" w:rsidRPr="00A61F27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194404" w:rsidRPr="00D057EA" w14:paraId="1519A35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08CF63E" w14:textId="77777777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</w:rPr>
              <w:t>-</w:t>
            </w:r>
          </w:p>
        </w:tc>
        <w:tc>
          <w:tcPr>
            <w:tcW w:w="2578" w:type="pct"/>
            <w:gridSpan w:val="3"/>
            <w:vAlign w:val="center"/>
          </w:tcPr>
          <w:p w14:paraId="4ACF7DCB" w14:textId="77777777" w:rsidR="00194404" w:rsidRPr="00D057EA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>
              <w:rPr>
                <w:rFonts w:ascii="Tahoma" w:hAnsi="Tahoma" w:cs="Tahoma"/>
                <w:bCs/>
                <w:spacing w:val="-4"/>
                <w:sz w:val="20"/>
                <w:szCs w:val="20"/>
              </w:rPr>
              <w:t>-</w:t>
            </w:r>
          </w:p>
        </w:tc>
      </w:tr>
      <w:tr w:rsidR="00194404" w:rsidRPr="00D057EA" w14:paraId="4EFDD61D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9C5591" w14:textId="2CFBF701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805B71">
              <w:t xml:space="preserve"> </w:t>
            </w:r>
            <w:r w:rsidR="00A61F27" w:rsidRPr="00A61F27">
              <w:rPr>
                <w:highlight w:val="green"/>
              </w:rPr>
              <w:t>${</w:t>
            </w:r>
            <w:proofErr w:type="spellStart"/>
            <w:r w:rsidR="00A61F27" w:rsidRPr="00A61F27">
              <w:rPr>
                <w:highlight w:val="green"/>
              </w:rPr>
              <w:t>lcl</w:t>
            </w:r>
            <w:proofErr w:type="spellEnd"/>
            <w:r w:rsidR="00A61F27" w:rsidRPr="00A61F27">
              <w:rPr>
                <w:highlight w:val="green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6F8B530C" w14:textId="636CD32B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A61F27" w:rsidRPr="00A61F27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61F27" w:rsidRPr="00A61F27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A61F27" w:rsidRPr="00A61F27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194404" w:rsidRPr="00D057EA" w14:paraId="138131A9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7B0BFFF5" w14:textId="77777777" w:rsidR="00194404" w:rsidRPr="00364196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166749A6" w14:textId="77777777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Ing. </w:t>
            </w:r>
            <w:r w:rsidRPr="00410B37">
              <w:rPr>
                <w:rFonts w:ascii="Tahoma" w:hAnsi="Tahoma" w:cs="Tahoma"/>
                <w:noProof/>
                <w:sz w:val="20"/>
                <w:szCs w:val="20"/>
              </w:rPr>
              <w:t>Gustavo Vásquez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</w:tc>
      </w:tr>
      <w:tr w:rsidR="00194404" w:rsidRPr="00D057EA" w14:paraId="5E05FD9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5E5AD764" w14:textId="77777777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194404" w:rsidRPr="00D057EA" w14:paraId="0D261F17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6DEFAD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5349507C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3EA18B1A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5662270E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0E813049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194404" w:rsidRPr="00D057EA" w14:paraId="1A6A3CFA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A835C2C" w14:textId="77777777" w:rsidR="00194404" w:rsidRDefault="00194404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6C73BAE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ED63597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AD2BD7E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1BC6A3C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4444329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9D13AAF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AC52DA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97556F5" w14:textId="77777777" w:rsidR="00194404" w:rsidRDefault="00194404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4595AF13" w14:textId="77777777" w:rsidR="00194404" w:rsidRPr="004D6D99" w:rsidRDefault="00194404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194404" w:rsidRPr="00D057EA" w14:paraId="42766096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78B20AD3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1562FD8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194404" w:rsidRPr="00D057EA" w14:paraId="6B5D79D9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526442A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194404" w:rsidRPr="005924FF" w14:paraId="510BFBF0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C1865BA" w14:textId="77777777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4F037FFD" w14:textId="77777777" w:rsidR="00194404" w:rsidRPr="00D169F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-</w:t>
            </w:r>
          </w:p>
          <w:p w14:paraId="5451EAA5" w14:textId="77777777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65A39EB2" w14:textId="17E4FA69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  <w:r w:rsidR="005608F1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Roberto Manrique.</w:t>
            </w:r>
          </w:p>
        </w:tc>
      </w:tr>
      <w:tr w:rsidR="00194404" w:rsidRPr="00D057EA" w14:paraId="5545992D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53CD07E5" w14:textId="3678CD9E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5608F1">
              <w:rPr>
                <w:rFonts w:ascii="Tahoma" w:hAnsi="Tahoma" w:cs="Tahoma"/>
                <w:spacing w:val="-4"/>
                <w:sz w:val="20"/>
                <w:szCs w:val="20"/>
              </w:rPr>
              <w:t>27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.0</w:t>
            </w:r>
            <w:r w:rsidR="00765FEE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4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.2025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7BB4B0A2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5DE92BE3" w14:textId="2C0BD244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5608F1">
              <w:rPr>
                <w:rFonts w:ascii="Tahoma" w:hAnsi="Tahoma" w:cs="Tahoma"/>
                <w:spacing w:val="-4"/>
                <w:sz w:val="20"/>
                <w:szCs w:val="20"/>
              </w:rPr>
              <w:t>27.04.2025</w:t>
            </w:r>
          </w:p>
        </w:tc>
      </w:tr>
    </w:tbl>
    <w:p w14:paraId="6A123AE5" w14:textId="77777777" w:rsidR="00194404" w:rsidRPr="000D1C0E" w:rsidRDefault="00194404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586A6471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194404" w:rsidRPr="00695BF4" w14:paraId="0453776A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049C298E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75F2F2A4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194404" w:rsidRPr="00695BF4" w14:paraId="7621230D" w14:textId="77777777" w:rsidTr="00585B28">
        <w:trPr>
          <w:trHeight w:val="244"/>
        </w:trPr>
        <w:tc>
          <w:tcPr>
            <w:tcW w:w="2122" w:type="pct"/>
          </w:tcPr>
          <w:p w14:paraId="1118DE79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021B8DF2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194404" w:rsidRPr="00695BF4" w14:paraId="5D72E1B4" w14:textId="77777777" w:rsidTr="007926BE">
        <w:trPr>
          <w:trHeight w:val="90"/>
        </w:trPr>
        <w:tc>
          <w:tcPr>
            <w:tcW w:w="2122" w:type="pct"/>
          </w:tcPr>
          <w:p w14:paraId="704A9505" w14:textId="4989411D" w:rsidR="00194404" w:rsidRPr="0073346F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4A449B">
              <w:rPr>
                <w:rFonts w:ascii="Tahoma" w:hAnsi="Tahoma" w:cs="Tahoma"/>
                <w:spacing w:val="-4"/>
                <w:sz w:val="18"/>
                <w:szCs w:val="18"/>
              </w:rPr>
              <w:t>Axel C</w:t>
            </w:r>
            <w:r w:rsidR="000244F3">
              <w:rPr>
                <w:rFonts w:ascii="Tahoma" w:hAnsi="Tahoma" w:cs="Tahoma"/>
                <w:spacing w:val="-4"/>
                <w:sz w:val="18"/>
                <w:szCs w:val="18"/>
              </w:rPr>
              <w:t>ruz</w:t>
            </w:r>
          </w:p>
        </w:tc>
        <w:tc>
          <w:tcPr>
            <w:tcW w:w="2878" w:type="pct"/>
          </w:tcPr>
          <w:p w14:paraId="7843D5ED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194404" w:rsidRPr="00695BF4" w14:paraId="56FE3E43" w14:textId="77777777" w:rsidTr="007926BE">
        <w:trPr>
          <w:trHeight w:val="90"/>
        </w:trPr>
        <w:tc>
          <w:tcPr>
            <w:tcW w:w="2122" w:type="pct"/>
          </w:tcPr>
          <w:p w14:paraId="1B4992EE" w14:textId="15552713" w:rsidR="00194404" w:rsidRPr="0073346F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805B71">
              <w:rPr>
                <w:rFonts w:ascii="Tahoma" w:hAnsi="Tahoma" w:cs="Tahoma"/>
                <w:spacing w:val="-4"/>
                <w:sz w:val="18"/>
                <w:szCs w:val="18"/>
              </w:rPr>
              <w:t>Jazhiel Cerna</w:t>
            </w:r>
          </w:p>
        </w:tc>
        <w:tc>
          <w:tcPr>
            <w:tcW w:w="2878" w:type="pct"/>
          </w:tcPr>
          <w:p w14:paraId="70967472" w14:textId="77777777" w:rsidR="00194404" w:rsidRPr="00695BF4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72A76C2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194404" w:rsidRPr="00695BF4" w14:paraId="0007A52F" w14:textId="77777777" w:rsidTr="001B7843">
        <w:tc>
          <w:tcPr>
            <w:tcW w:w="934" w:type="pct"/>
            <w:shd w:val="clear" w:color="auto" w:fill="D9D9D9" w:themeFill="background1" w:themeFillShade="D9"/>
            <w:vAlign w:val="center"/>
          </w:tcPr>
          <w:p w14:paraId="1BEBF50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5" w:type="pct"/>
            <w:shd w:val="clear" w:color="auto" w:fill="D9D9D9" w:themeFill="background1" w:themeFillShade="D9"/>
            <w:vAlign w:val="center"/>
          </w:tcPr>
          <w:p w14:paraId="4623A22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22" w:type="pct"/>
            <w:shd w:val="clear" w:color="auto" w:fill="D9D9D9" w:themeFill="background1" w:themeFillShade="D9"/>
            <w:vAlign w:val="center"/>
          </w:tcPr>
          <w:p w14:paraId="601063C5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8" w:type="pct"/>
            <w:shd w:val="clear" w:color="auto" w:fill="D9D9D9" w:themeFill="background1" w:themeFillShade="D9"/>
            <w:vAlign w:val="center"/>
          </w:tcPr>
          <w:p w14:paraId="6FD05FD8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9" w:type="pct"/>
            <w:shd w:val="clear" w:color="auto" w:fill="D9D9D9" w:themeFill="background1" w:themeFillShade="D9"/>
            <w:vAlign w:val="center"/>
          </w:tcPr>
          <w:p w14:paraId="27F9D529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2" w:type="pct"/>
            <w:shd w:val="clear" w:color="auto" w:fill="D9D9D9" w:themeFill="background1" w:themeFillShade="D9"/>
            <w:vAlign w:val="center"/>
          </w:tcPr>
          <w:p w14:paraId="36734AC1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194404" w:rsidRPr="00695BF4" w14:paraId="227A5F6D" w14:textId="77777777" w:rsidTr="001B7843">
        <w:tc>
          <w:tcPr>
            <w:tcW w:w="934" w:type="pct"/>
            <w:vAlign w:val="center"/>
          </w:tcPr>
          <w:p w14:paraId="4058B219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5" w:type="pct"/>
            <w:vAlign w:val="center"/>
          </w:tcPr>
          <w:p w14:paraId="25B54180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22" w:type="pct"/>
            <w:vAlign w:val="center"/>
          </w:tcPr>
          <w:p w14:paraId="359E9980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1022030106</w:t>
            </w:r>
          </w:p>
        </w:tc>
        <w:tc>
          <w:tcPr>
            <w:tcW w:w="738" w:type="pct"/>
            <w:vAlign w:val="center"/>
          </w:tcPr>
          <w:p w14:paraId="2073A0B7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21/05/2024</w:t>
            </w:r>
          </w:p>
        </w:tc>
        <w:tc>
          <w:tcPr>
            <w:tcW w:w="919" w:type="pct"/>
            <w:vAlign w:val="center"/>
          </w:tcPr>
          <w:p w14:paraId="0EE93E76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21/05/2025</w:t>
            </w:r>
          </w:p>
        </w:tc>
        <w:tc>
          <w:tcPr>
            <w:tcW w:w="812" w:type="pct"/>
            <w:vAlign w:val="center"/>
          </w:tcPr>
          <w:p w14:paraId="250DEE44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2402538</w:t>
            </w:r>
          </w:p>
        </w:tc>
      </w:tr>
    </w:tbl>
    <w:p w14:paraId="4BAB9F54" w14:textId="77777777" w:rsidR="0019440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120C4557" w14:textId="77777777" w:rsidR="00194404" w:rsidRDefault="00194404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7BCCDCB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7D3B5414" w14:textId="13191938" w:rsidR="00194404" w:rsidRPr="00FC4DAC" w:rsidRDefault="00194404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A61F27" w:rsidRPr="00A61F27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A61F27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A61F27" w:rsidRPr="00A61F27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6815851D" w14:textId="1062C49E" w:rsidR="00194404" w:rsidRPr="00FC4DAC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A61F27" w:rsidRPr="00A61F27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1CA0A17F" w14:textId="32AB549D" w:rsidR="00194404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C1463">
        <w:rPr>
          <w:rFonts w:ascii="Tahoma" w:hAnsi="Tahoma" w:cs="Tahoma"/>
          <w:iCs/>
          <w:sz w:val="22"/>
          <w:szCs w:val="22"/>
          <w:lang w:val="es-PE"/>
        </w:rPr>
        <w:t>Se coordinó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765FEE">
        <w:rPr>
          <w:rFonts w:ascii="Tahoma" w:hAnsi="Tahoma" w:cs="Tahoma"/>
          <w:iCs/>
          <w:sz w:val="22"/>
          <w:szCs w:val="22"/>
          <w:lang w:val="es-PE"/>
        </w:rPr>
        <w:t>en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campo </w:t>
      </w:r>
      <w:r w:rsidR="00A61F27" w:rsidRPr="00A61F27">
        <w:rPr>
          <w:rFonts w:ascii="Tahoma" w:hAnsi="Tahoma" w:cs="Tahoma"/>
          <w:iCs/>
          <w:sz w:val="22"/>
          <w:szCs w:val="22"/>
          <w:highlight w:val="green"/>
          <w:lang w:val="es-PE"/>
        </w:rPr>
        <w:t>${</w:t>
      </w:r>
      <w:proofErr w:type="spellStart"/>
      <w:r w:rsidR="00A61F27" w:rsidRPr="00A61F27">
        <w:rPr>
          <w:rFonts w:ascii="Tahoma" w:hAnsi="Tahoma" w:cs="Tahoma"/>
          <w:iCs/>
          <w:sz w:val="22"/>
          <w:szCs w:val="22"/>
          <w:highlight w:val="green"/>
          <w:lang w:val="es-PE"/>
        </w:rPr>
        <w:t>detalle_contacto</w:t>
      </w:r>
      <w:proofErr w:type="spellEnd"/>
      <w:r w:rsidR="00A61F27" w:rsidRPr="00A61F27">
        <w:rPr>
          <w:rFonts w:ascii="Tahoma" w:hAnsi="Tahoma" w:cs="Tahoma"/>
          <w:iCs/>
          <w:sz w:val="22"/>
          <w:szCs w:val="22"/>
          <w:highlight w:val="green"/>
          <w:lang w:val="es-PE"/>
        </w:rPr>
        <w:t>}</w:t>
      </w:r>
      <w:r w:rsidR="00A61F27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5960578E" w14:textId="77777777" w:rsidR="00194404" w:rsidRPr="00BF2D89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00BDB4B" w14:textId="4948828A" w:rsidR="00194404" w:rsidRPr="00BF2D89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05B71">
        <w:rPr>
          <w:rFonts w:ascii="Arial" w:hAnsi="Arial" w:cs="Arial"/>
          <w:sz w:val="22"/>
          <w:szCs w:val="22"/>
        </w:rPr>
        <w:t>en</w:t>
      </w:r>
      <w:proofErr w:type="spellEnd"/>
      <w:r w:rsidR="00805B7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23B94">
        <w:rPr>
          <w:rFonts w:ascii="Arial" w:hAnsi="Arial" w:cs="Arial"/>
          <w:sz w:val="22"/>
          <w:szCs w:val="22"/>
        </w:rPr>
        <w:t>fachada</w:t>
      </w:r>
      <w:proofErr w:type="spellEnd"/>
      <w:r w:rsidR="00C23B94">
        <w:rPr>
          <w:rFonts w:ascii="Arial" w:hAnsi="Arial" w:cs="Arial"/>
          <w:sz w:val="22"/>
          <w:szCs w:val="22"/>
        </w:rPr>
        <w:t xml:space="preserve"> del limite de </w:t>
      </w:r>
      <w:proofErr w:type="spellStart"/>
      <w:r w:rsidR="00C23B94">
        <w:rPr>
          <w:rFonts w:ascii="Arial" w:hAnsi="Arial" w:cs="Arial"/>
          <w:sz w:val="22"/>
          <w:szCs w:val="22"/>
        </w:rPr>
        <w:t>propiedad</w:t>
      </w:r>
      <w:proofErr w:type="spellEnd"/>
      <w:r w:rsidR="00C23B94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="00C23B94">
        <w:rPr>
          <w:rFonts w:ascii="Arial" w:hAnsi="Arial" w:cs="Arial"/>
          <w:sz w:val="22"/>
          <w:szCs w:val="22"/>
        </w:rPr>
        <w:t>condominio</w:t>
      </w:r>
      <w:proofErr w:type="spellEnd"/>
      <w:r w:rsidR="00C23B94">
        <w:rPr>
          <w:rFonts w:ascii="Arial" w:hAnsi="Arial" w:cs="Arial"/>
          <w:sz w:val="22"/>
          <w:szCs w:val="22"/>
        </w:rPr>
        <w:t xml:space="preserve"> privado</w:t>
      </w:r>
      <w:r w:rsidRPr="00BF2D89">
        <w:rPr>
          <w:rFonts w:ascii="Arial" w:hAnsi="Arial" w:cs="Arial"/>
          <w:sz w:val="22"/>
          <w:szCs w:val="22"/>
        </w:rPr>
        <w:t>.</w:t>
      </w:r>
    </w:p>
    <w:p w14:paraId="41E8BDFD" w14:textId="77777777" w:rsidR="00194404" w:rsidRPr="00BF2D89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el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8CD6269" w14:textId="0BC86E4C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A61F27" w:rsidRPr="00A61F27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el suministro solicitado.</w:t>
      </w:r>
    </w:p>
    <w:p w14:paraId="1A452545" w14:textId="77777777" w:rsidR="00194404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9B39AB6" w14:textId="50494EE7" w:rsidR="00194404" w:rsidRDefault="00194404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4F55D2">
        <w:rPr>
          <w:rFonts w:ascii="Tahoma" w:hAnsi="Tahoma" w:cs="Tahoma"/>
          <w:iCs/>
          <w:sz w:val="22"/>
          <w:szCs w:val="22"/>
          <w:lang w:val="es-PE"/>
        </w:rPr>
        <w:t>475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m aproximadamente de la SED </w:t>
      </w:r>
      <w:r w:rsidR="00A61F27" w:rsidRPr="00A61F27">
        <w:rPr>
          <w:rFonts w:ascii="Tahoma" w:hAnsi="Tahoma" w:cs="Tahoma"/>
          <w:iCs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2A431F5F" w14:textId="717395A6" w:rsidR="00194404" w:rsidRDefault="00194404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proofErr w:type="spellStart"/>
      <w:r>
        <w:rPr>
          <w:rFonts w:ascii="Arial" w:hAnsi="Arial" w:cs="Arial"/>
          <w:sz w:val="22"/>
          <w:szCs w:val="22"/>
        </w:rPr>
        <w:t>e</w:t>
      </w:r>
      <w:r w:rsidRPr="009A22F2">
        <w:rPr>
          <w:rFonts w:ascii="Arial" w:hAnsi="Arial" w:cs="Arial"/>
          <w:noProof/>
          <w:sz w:val="22"/>
          <w:szCs w:val="22"/>
        </w:rPr>
        <w:t>l</w:t>
      </w:r>
      <w:proofErr w:type="spellEnd"/>
      <w:r w:rsidRPr="009A22F2">
        <w:rPr>
          <w:rFonts w:ascii="Arial" w:hAnsi="Arial" w:cs="Arial"/>
          <w:noProof/>
          <w:sz w:val="22"/>
          <w:szCs w:val="22"/>
        </w:rPr>
        <w:t xml:space="preserve">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173E86" w14:textId="77777777" w:rsidR="00194404" w:rsidRPr="00695BF4" w:rsidRDefault="00194404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2C691AA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6CF11AF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70E621C4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47AA4913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AC234E4" w14:textId="77777777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37740A9C" w14:textId="77777777" w:rsidR="00194404" w:rsidRPr="007215D2" w:rsidRDefault="00194404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79C7DF35" w14:textId="77777777" w:rsidR="00194404" w:rsidRDefault="00194404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03CADA9C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18314AF2" w14:textId="22BF63B5" w:rsidR="00194404" w:rsidRDefault="00240B9B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bookmarkStart w:id="0" w:name="_Hlk196685337"/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Es factible atender lo solicitado/nuevo sum. </w:t>
      </w:r>
      <w:r w:rsidR="005F527C" w:rsidRPr="005F527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5F527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5F527C" w:rsidRPr="005F527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</w:t>
      </w:r>
      <w:r w:rsidR="005F527C" w:rsidRPr="005F527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${tipo_acometida}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4F55D2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fachada en el limite de propiedad del condomi</w:t>
      </w:r>
      <w:r w:rsidR="0058494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</w:t>
      </w:r>
      <w:r w:rsidR="004F55D2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io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/predio se encuentra</w:t>
      </w:r>
      <w:r w:rsidR="004F55D2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 el interior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a </w:t>
      </w:r>
      <w:r w:rsidR="004F55D2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200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 del </w:t>
      </w:r>
      <w:r w:rsidR="00656374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ingreso del </w:t>
      </w:r>
      <w:r w:rsidR="004F55D2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condominio</w:t>
      </w:r>
      <w:r w:rsidR="00656374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5F527C" w:rsidRPr="005F527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/L</w:t>
      </w:r>
      <w:r w:rsidR="004A44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-</w:t>
      </w:r>
      <w:r w:rsidR="005F527C" w:rsidRPr="005F527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/Alim. </w:t>
      </w:r>
      <w:bookmarkEnd w:id="0"/>
      <w:r w:rsidR="005F527C" w:rsidRPr="005F527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194404" w:rsidRPr="00410B3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3614E933" w14:textId="77777777" w:rsidR="00194404" w:rsidRDefault="00194404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3A575752" w14:textId="77777777" w:rsidR="00194404" w:rsidRPr="00434C75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108FCBD8" w14:textId="5C53ADD4" w:rsidR="00194404" w:rsidRDefault="004F55D2" w:rsidP="004A449B">
      <w:pPr>
        <w:jc w:val="center"/>
        <w:rPr>
          <w:lang w:val="es-PE"/>
        </w:rPr>
      </w:pPr>
      <w:r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839582" wp14:editId="1D81A4C8">
                <wp:simplePos x="0" y="0"/>
                <wp:positionH relativeFrom="column">
                  <wp:posOffset>4252595</wp:posOffset>
                </wp:positionH>
                <wp:positionV relativeFrom="paragraph">
                  <wp:posOffset>1068705</wp:posOffset>
                </wp:positionV>
                <wp:extent cx="714375" cy="447675"/>
                <wp:effectExtent l="781050" t="342900" r="28575" b="28575"/>
                <wp:wrapNone/>
                <wp:docPr id="159536825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69315"/>
                            <a:gd name="adj6" fmla="val -10311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B0578" w14:textId="196C8BD0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Sed </w:t>
                            </w:r>
                            <w:r w:rsidR="00914470">
                              <w:rPr>
                                <w:color w:val="FF0000"/>
                              </w:rPr>
                              <w:t>1</w:t>
                            </w:r>
                            <w:r w:rsidR="004F55D2">
                              <w:rPr>
                                <w:color w:val="FF0000"/>
                              </w:rPr>
                              <w:t>4322</w:t>
                            </w:r>
                            <w:r w:rsidR="00C76DF2" w:rsidRPr="00C76DF2">
                              <w:rPr>
                                <w:color w:val="FF0000"/>
                              </w:rPr>
                              <w:t>A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839582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3" o:spid="_x0000_s1026" type="#_x0000_t48" style="position:absolute;left:0;text-align:left;margin-left:334.85pt;margin-top:84.15pt;width:56.25pt;height:35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" adj="-22273,-14972" fillcolor="white [3212]" strokecolor="#ed7d31 [3205]" strokeweight="1.5pt">
                <v:stroke startarrow="open"/>
                <v:textbox>
                  <w:txbxContent>
                    <w:p w14:paraId="586B0578" w14:textId="196C8BD0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Sed </w:t>
                      </w:r>
                      <w:r w:rsidR="00914470">
                        <w:rPr>
                          <w:color w:val="FF0000"/>
                        </w:rPr>
                        <w:t>1</w:t>
                      </w:r>
                      <w:r w:rsidR="004F55D2">
                        <w:rPr>
                          <w:color w:val="FF0000"/>
                        </w:rPr>
                        <w:t>4322</w:t>
                      </w:r>
                      <w:r w:rsidR="00C76DF2" w:rsidRPr="00C76DF2">
                        <w:rPr>
                          <w:color w:val="FF0000"/>
                        </w:rPr>
                        <w:t>A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44773B" wp14:editId="1388E695">
                <wp:simplePos x="0" y="0"/>
                <wp:positionH relativeFrom="column">
                  <wp:posOffset>2435225</wp:posOffset>
                </wp:positionH>
                <wp:positionV relativeFrom="paragraph">
                  <wp:posOffset>1516380</wp:posOffset>
                </wp:positionV>
                <wp:extent cx="45719" cy="438150"/>
                <wp:effectExtent l="76200" t="0" r="69215" b="57150"/>
                <wp:wrapNone/>
                <wp:docPr id="1305123705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8150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2EAD4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191.75pt;margin-top:119.4pt;width:3.6pt;height:34.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" strokecolor="black [3200]" strokeweight="1.5pt">
                <v:stroke endarrow="open"/>
              </v:shape>
            </w:pict>
          </mc:Fallback>
        </mc:AlternateContent>
      </w:r>
      <w:r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35C120" wp14:editId="39B8424D">
                <wp:simplePos x="0" y="0"/>
                <wp:positionH relativeFrom="column">
                  <wp:posOffset>652145</wp:posOffset>
                </wp:positionH>
                <wp:positionV relativeFrom="paragraph">
                  <wp:posOffset>2087880</wp:posOffset>
                </wp:positionV>
                <wp:extent cx="762000" cy="447675"/>
                <wp:effectExtent l="0" t="0" r="762000" b="314325"/>
                <wp:wrapNone/>
                <wp:docPr id="268229959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62000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3923"/>
                            <a:gd name="adj6" fmla="val -9372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4F317E" w14:textId="6C00A428" w:rsidR="004A449B" w:rsidRPr="00240B9B" w:rsidRDefault="004A449B" w:rsidP="00240B9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Poste #</w:t>
                            </w:r>
                            <w:r w:rsidR="004F55D2">
                              <w:rPr>
                                <w:color w:val="FF0000"/>
                                <w:lang w:val="es-ES"/>
                              </w:rPr>
                              <w:t>619756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5C120" id="Globo: línea doblada 7" o:spid="_x0000_s1027" type="#_x0000_t48" style="position:absolute;left:0;text-align:left;margin-left:51.35pt;margin-top:164.4pt;width:60pt;height:35.2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" adj="-20244,33247" fillcolor="white [3212]" strokecolor="#ed7d31 [3205]" strokeweight="1.5pt">
                <v:stroke startarrow="open"/>
                <v:textbox>
                  <w:txbxContent>
                    <w:p w14:paraId="364F317E" w14:textId="6C00A428" w:rsidR="004A449B" w:rsidRPr="00240B9B" w:rsidRDefault="004A449B" w:rsidP="00240B9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Poste #</w:t>
                      </w:r>
                      <w:r w:rsidR="004F55D2">
                        <w:rPr>
                          <w:color w:val="FF0000"/>
                          <w:lang w:val="es-ES"/>
                        </w:rPr>
                        <w:t>619756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0C338B9" wp14:editId="4A8DFEED">
                <wp:simplePos x="0" y="0"/>
                <wp:positionH relativeFrom="column">
                  <wp:posOffset>2166620</wp:posOffset>
                </wp:positionH>
                <wp:positionV relativeFrom="paragraph">
                  <wp:posOffset>2900050</wp:posOffset>
                </wp:positionV>
                <wp:extent cx="147996" cy="98881"/>
                <wp:effectExtent l="19050" t="19050" r="23495" b="34925"/>
                <wp:wrapNone/>
                <wp:docPr id="874880561" name="Flecha: a la der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34922">
                          <a:off x="0" y="0"/>
                          <a:ext cx="147996" cy="9888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C235E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6" o:spid="_x0000_s1026" type="#_x0000_t13" style="position:absolute;margin-left:170.6pt;margin-top:228.35pt;width:11.65pt;height:7.8pt;rotation:1348864fd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" adj="14384" fillcolor="red" strokecolor="red" strokeweight="1pt"/>
            </w:pict>
          </mc:Fallback>
        </mc:AlternateContent>
      </w:r>
      <w:r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F849EF" wp14:editId="1879CC5D">
                <wp:simplePos x="0" y="0"/>
                <wp:positionH relativeFrom="column">
                  <wp:posOffset>3557270</wp:posOffset>
                </wp:positionH>
                <wp:positionV relativeFrom="paragraph">
                  <wp:posOffset>4688205</wp:posOffset>
                </wp:positionV>
                <wp:extent cx="838835" cy="504825"/>
                <wp:effectExtent l="0" t="438150" r="475615" b="28575"/>
                <wp:wrapNone/>
                <wp:docPr id="149453820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83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9953"/>
                            <a:gd name="adj6" fmla="val -5083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92CBE" w14:textId="65CA3986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solicitanteco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849EF" id="_x0000_s1028" type="#_x0000_t48" style="position:absolute;left:0;text-align:left;margin-left:280.1pt;margin-top:369.15pt;width:66.05pt;height:39.7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" adj="-10981,-17270" fillcolor="white [3212]" strokecolor="#ed7d31 [3205]" strokeweight="1.5pt">
                <v:stroke startarrow="open"/>
                <v:textbox>
                  <w:txbxContent>
                    <w:p w14:paraId="1B392CBE" w14:textId="65CA3986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solicitanteco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F6E1738" wp14:editId="783BAB8B">
                <wp:simplePos x="0" y="0"/>
                <wp:positionH relativeFrom="column">
                  <wp:posOffset>4717415</wp:posOffset>
                </wp:positionH>
                <wp:positionV relativeFrom="paragraph">
                  <wp:posOffset>3937000</wp:posOffset>
                </wp:positionV>
                <wp:extent cx="194142" cy="326520"/>
                <wp:effectExtent l="19050" t="19050" r="34925" b="16510"/>
                <wp:wrapNone/>
                <wp:docPr id="365324196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4355">
                          <a:off x="0" y="0"/>
                          <a:ext cx="194142" cy="3265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789EC" id="Rectángulo 19" o:spid="_x0000_s1026" style="position:absolute;margin-left:371.45pt;margin-top:310pt;width:15.3pt;height:25.7pt;rotation:-170006fd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" fillcolor="white [3212]" strokecolor="red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447FDA" wp14:editId="0F646546">
                <wp:simplePos x="0" y="0"/>
                <wp:positionH relativeFrom="column">
                  <wp:posOffset>3319145</wp:posOffset>
                </wp:positionH>
                <wp:positionV relativeFrom="paragraph">
                  <wp:posOffset>1887855</wp:posOffset>
                </wp:positionV>
                <wp:extent cx="628650" cy="295275"/>
                <wp:effectExtent l="1009650" t="0" r="19050" b="66675"/>
                <wp:wrapNone/>
                <wp:docPr id="1580875572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2171"/>
                            <a:gd name="adj6" fmla="val -15547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E9C842" w14:textId="6DBBD0EA" w:rsidR="00633419" w:rsidRPr="00633419" w:rsidRDefault="00633419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LL-0</w:t>
                            </w:r>
                            <w:r w:rsidR="00914470">
                              <w:rPr>
                                <w:color w:val="FF0000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7FDA" id="Globo: línea doblada 13" o:spid="_x0000_s1029" type="#_x0000_t48" style="position:absolute;left:0;text-align:left;margin-left:261.35pt;margin-top:148.65pt;width:49.5pt;height:23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" adj="-33582,19909" fillcolor="white [3212]" strokecolor="#ed7d31 [3205]" strokeweight="1.5pt">
                <v:stroke startarrow="open"/>
                <v:textbox>
                  <w:txbxContent>
                    <w:p w14:paraId="01E9C842" w14:textId="6DBBD0EA" w:rsidR="00633419" w:rsidRPr="00633419" w:rsidRDefault="00633419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LL-0</w:t>
                      </w:r>
                      <w:r w:rsidR="00914470">
                        <w:rPr>
                          <w:color w:val="FF0000"/>
                          <w:lang w:val="es-ES"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94404" w:rsidRPr="00C82BA8">
        <w:rPr>
          <w:noProof/>
          <w:lang w:val="es-PE"/>
        </w:rPr>
        <w:drawing>
          <wp:inline distT="0" distB="0" distL="0" distR="0" wp14:anchorId="76B0FBA4" wp14:editId="057E856F">
            <wp:extent cx="5322170" cy="5314950"/>
            <wp:effectExtent l="19050" t="19050" r="12065" b="190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816" cy="53235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BE399" w14:textId="77777777" w:rsidR="00194404" w:rsidRDefault="00194404" w:rsidP="00A77321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4CA76562" w14:textId="77777777" w:rsidR="00194404" w:rsidRPr="00E9592E" w:rsidRDefault="00194404" w:rsidP="00E4108A">
      <w:pPr>
        <w:rPr>
          <w:lang w:val="es-PE"/>
        </w:rPr>
      </w:pPr>
    </w:p>
    <w:p w14:paraId="4CE943BB" w14:textId="77777777" w:rsidR="00194404" w:rsidRDefault="00194404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2BD842B0" w14:textId="77777777" w:rsidR="00194404" w:rsidRDefault="00194404" w:rsidP="004F5F97">
      <w:pPr>
        <w:rPr>
          <w:sz w:val="18"/>
          <w:szCs w:val="18"/>
          <w:lang w:val="es-PE"/>
        </w:rPr>
      </w:pPr>
    </w:p>
    <w:p w14:paraId="2283270A" w14:textId="0861839F" w:rsidR="00194404" w:rsidRDefault="00194404" w:rsidP="005318EA">
      <w:pPr>
        <w:jc w:val="center"/>
        <w:rPr>
          <w:sz w:val="18"/>
          <w:szCs w:val="18"/>
        </w:rPr>
      </w:pPr>
    </w:p>
    <w:p w14:paraId="4E301750" w14:textId="36CDF3F9" w:rsidR="00972776" w:rsidRDefault="00194404" w:rsidP="00972776">
      <w:pPr>
        <w:rPr>
          <w:lang w:val="es-PE"/>
        </w:rPr>
      </w:pPr>
      <w:r>
        <w:rPr>
          <w:sz w:val="18"/>
          <w:szCs w:val="18"/>
        </w:rPr>
        <w:br w:type="page"/>
      </w:r>
      <w:r w:rsidR="00972776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95F1A0" wp14:editId="1906EB2A">
                <wp:simplePos x="0" y="0"/>
                <wp:positionH relativeFrom="column">
                  <wp:posOffset>4728845</wp:posOffset>
                </wp:positionH>
                <wp:positionV relativeFrom="paragraph">
                  <wp:posOffset>4658995</wp:posOffset>
                </wp:positionV>
                <wp:extent cx="828675" cy="504825"/>
                <wp:effectExtent l="552450" t="533400" r="28575" b="28575"/>
                <wp:wrapNone/>
                <wp:docPr id="829870744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98821"/>
                            <a:gd name="adj6" fmla="val -6245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49E4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F1A0" id="Globo: línea doblada 15" o:spid="_x0000_s1030" type="#_x0000_t48" style="position:absolute;margin-left:372.35pt;margin-top:366.85pt;width:65.25pt;height:39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" adj="-13490,-21345" fillcolor="white [3212]" strokecolor="#ffc000 [3207]" strokeweight="1.5pt">
                <v:stroke startarrow="open"/>
                <v:textbox>
                  <w:txbxContent>
                    <w:p w14:paraId="026349E4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4CE00180" wp14:editId="5A161D92">
            <wp:extent cx="5790913" cy="5769956"/>
            <wp:effectExtent l="19050" t="19050" r="19685" b="21590"/>
            <wp:docPr id="1573505426" name="Imagen 157350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05426" name="Imagen 15735054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913" cy="57699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B2BAD" w14:textId="03C7E4DD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2FC74B50" w14:textId="77777777" w:rsidR="00972776" w:rsidRPr="00E9592E" w:rsidRDefault="00972776" w:rsidP="00972776">
      <w:pPr>
        <w:rPr>
          <w:lang w:val="es-PE"/>
        </w:rPr>
      </w:pPr>
    </w:p>
    <w:p w14:paraId="0BA11023" w14:textId="1EDF0D7D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3CF4BA8C" w14:textId="77777777" w:rsidR="00972776" w:rsidRDefault="00972776" w:rsidP="00972776">
      <w:pPr>
        <w:rPr>
          <w:sz w:val="18"/>
          <w:szCs w:val="18"/>
          <w:lang w:val="es-PE"/>
        </w:rPr>
      </w:pPr>
    </w:p>
    <w:p w14:paraId="1C7D80F4" w14:textId="13A570AB" w:rsidR="00194404" w:rsidRDefault="00194404">
      <w:pPr>
        <w:rPr>
          <w:sz w:val="18"/>
          <w:szCs w:val="18"/>
        </w:rPr>
      </w:pPr>
    </w:p>
    <w:p w14:paraId="2A7AB2AB" w14:textId="77777777" w:rsidR="00972776" w:rsidRDefault="00972776">
      <w:pPr>
        <w:rPr>
          <w:sz w:val="18"/>
          <w:szCs w:val="18"/>
        </w:rPr>
      </w:pPr>
    </w:p>
    <w:p w14:paraId="2C289A52" w14:textId="3442F31B" w:rsidR="00972776" w:rsidRDefault="00772980" w:rsidP="00972776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8938EE" wp14:editId="26D38E6B">
                <wp:simplePos x="0" y="0"/>
                <wp:positionH relativeFrom="column">
                  <wp:posOffset>3261995</wp:posOffset>
                </wp:positionH>
                <wp:positionV relativeFrom="paragraph">
                  <wp:posOffset>1372870</wp:posOffset>
                </wp:positionV>
                <wp:extent cx="1047750" cy="628650"/>
                <wp:effectExtent l="0" t="533400" r="438150" b="19050"/>
                <wp:wrapNone/>
                <wp:docPr id="1271248142" name="Globo: línea doblad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0" cy="6286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80781"/>
                            <a:gd name="adj6" fmla="val -3552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9C093" w14:textId="77777777" w:rsidR="00972776" w:rsidRDefault="00972776" w:rsidP="00972776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38EE" id="Globo: línea doblada 17" o:spid="_x0000_s1031" type="#_x0000_t48" style="position:absolute;margin-left:256.85pt;margin-top:108.1pt;width:82.5pt;height:49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" adj="-7672,-17449" fillcolor="white [3212]" strokecolor="red" strokeweight="1.5pt">
                <v:stroke startarrow="open"/>
                <v:textbox>
                  <w:txbxContent>
                    <w:p w14:paraId="5559C093" w14:textId="77777777" w:rsidR="00972776" w:rsidRDefault="00972776" w:rsidP="00972776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B82ED7" wp14:editId="56DD69B7">
                <wp:simplePos x="0" y="0"/>
                <wp:positionH relativeFrom="column">
                  <wp:posOffset>406400</wp:posOffset>
                </wp:positionH>
                <wp:positionV relativeFrom="paragraph">
                  <wp:posOffset>1838960</wp:posOffset>
                </wp:positionV>
                <wp:extent cx="2698750" cy="695325"/>
                <wp:effectExtent l="0" t="0" r="0" b="0"/>
                <wp:wrapNone/>
                <wp:docPr id="58748859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8750" cy="695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9DAAD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 xml:space="preserve">ZONA DE CONCESIÓN </w:t>
                            </w:r>
                          </w:p>
                          <w:p w14:paraId="35770041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PLUZ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B82ED7" id="_x0000_t202" coordsize="21600,21600" o:spt="202" path="m,l,21600r21600,l21600,xe">
                <v:stroke joinstyle="miter"/>
                <v:path gradientshapeok="t" o:connecttype="rect"/>
              </v:shapetype>
              <v:shape id="Cuadro de texto 18" o:spid="_x0000_s1032" type="#_x0000_t202" style="position:absolute;margin-left:32pt;margin-top:144.8pt;width:212.5pt;height:54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" filled="f" stroked="f" strokeweight=".5pt">
                <v:textbox>
                  <w:txbxContent>
                    <w:p w14:paraId="5BE9DAAD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 xml:space="preserve">ZONA DE CONCESIÓN </w:t>
                      </w:r>
                    </w:p>
                    <w:p w14:paraId="35770041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PLUZ ENERGÍA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1F4C7E" wp14:editId="614A09DD">
                <wp:simplePos x="0" y="0"/>
                <wp:positionH relativeFrom="column">
                  <wp:posOffset>4395470</wp:posOffset>
                </wp:positionH>
                <wp:positionV relativeFrom="paragraph">
                  <wp:posOffset>3725545</wp:posOffset>
                </wp:positionV>
                <wp:extent cx="857250" cy="504825"/>
                <wp:effectExtent l="400050" t="323850" r="19050" b="28575"/>
                <wp:wrapNone/>
                <wp:docPr id="1201528385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5425"/>
                            <a:gd name="adj6" fmla="val -4343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C6434E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F4C7E" id="Globo: línea doblada 16" o:spid="_x0000_s1033" type="#_x0000_t48" style="position:absolute;margin-left:346.1pt;margin-top:293.35pt;width:67.5pt;height:3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" adj="-9381,-11972" fillcolor="white [3212]" strokecolor="#ffc000 [3207]" strokeweight="1.5pt">
                <v:stroke startarrow="open"/>
                <v:textbox>
                  <w:txbxContent>
                    <w:p w14:paraId="55C6434E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6F602E1A" wp14:editId="5DBD0539">
            <wp:extent cx="5369918" cy="4445814"/>
            <wp:effectExtent l="19050" t="19050" r="21590" b="12065"/>
            <wp:docPr id="416373594" name="Imagen 41637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73594" name="Imagen 41637359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918" cy="44458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50F1C" w14:textId="39568A89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 CONCESIÓN DE PLUZ ENERGÍA</w:t>
      </w:r>
    </w:p>
    <w:p w14:paraId="39117E6A" w14:textId="77777777" w:rsidR="00972776" w:rsidRPr="00E9592E" w:rsidRDefault="00972776" w:rsidP="00972776">
      <w:pPr>
        <w:rPr>
          <w:lang w:val="es-PE"/>
        </w:rPr>
      </w:pPr>
    </w:p>
    <w:p w14:paraId="6F2B68CB" w14:textId="4329BA04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</w:t>
      </w:r>
    </w:p>
    <w:p w14:paraId="676F1940" w14:textId="77777777" w:rsidR="00972776" w:rsidRDefault="00972776">
      <w:pPr>
        <w:rPr>
          <w:sz w:val="18"/>
          <w:szCs w:val="18"/>
        </w:rPr>
      </w:pPr>
    </w:p>
    <w:p w14:paraId="15C8CDB6" w14:textId="77777777" w:rsidR="00194404" w:rsidRPr="00695BF4" w:rsidRDefault="00194404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573BF3A1" w14:textId="3378E60A" w:rsidR="00AD07B2" w:rsidRDefault="0077298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Es factible atender lo solicitado/nuevo sum. </w:t>
      </w:r>
      <w:r w:rsidR="005F527C" w:rsidRPr="005F527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5F527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5F527C" w:rsidRPr="005F527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</w:t>
      </w:r>
      <w:r w:rsidR="005F527C" w:rsidRPr="005F527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${tipo_acometida}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fachada en el limite de propiedad del condomi</w:t>
      </w:r>
      <w:r w:rsidR="00BB35E0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io 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predio se encuentra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 el interior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a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200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 del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ingreso del condominio 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5F527C" w:rsidRPr="005F527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/L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-</w:t>
      </w:r>
      <w:r w:rsidR="005F527C" w:rsidRPr="005F527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/Alim. </w:t>
      </w:r>
      <w:r w:rsidR="005F527C" w:rsidRPr="005F527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AD07B2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34D7A06F" w14:textId="5623602E" w:rsidR="00194404" w:rsidRDefault="00194404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</w:t>
      </w:r>
      <w:r w:rsidR="005F527C">
        <w:rPr>
          <w:rFonts w:ascii="Tahoma" w:hAnsi="Tahoma" w:cs="Tahoma"/>
          <w:bCs/>
          <w:snapToGrid w:val="0"/>
          <w:sz w:val="22"/>
          <w:szCs w:val="22"/>
          <w:lang w:val="es-PE"/>
        </w:rPr>
        <w:t>á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sin efecto.</w:t>
      </w:r>
    </w:p>
    <w:p w14:paraId="4F329A24" w14:textId="77777777" w:rsidR="00194404" w:rsidRPr="00695BF4" w:rsidRDefault="00194404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63502C6B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15C500CE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41BCA2F2" w14:textId="77777777" w:rsidR="00194404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05A8516B" w14:textId="75A1F156" w:rsidR="00194404" w:rsidRDefault="00194404" w:rsidP="00AD07B2">
      <w:pP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  <w: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  <w:lastRenderedPageBreak/>
        <w:t>Panel Fotográfico</w:t>
      </w:r>
    </w:p>
    <w:p w14:paraId="25482441" w14:textId="60B46F2B" w:rsidR="00194404" w:rsidRPr="008A42A2" w:rsidRDefault="00772980" w:rsidP="00886007">
      <w:pPr>
        <w:jc w:val="center"/>
        <w:rPr>
          <w:rFonts w:ascii="Arial" w:hAnsi="Arial" w:cs="Arial"/>
          <w:lang w:val="es-PE" w:eastAsia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AA1EA0" wp14:editId="7D53BC50">
                <wp:simplePos x="0" y="0"/>
                <wp:positionH relativeFrom="margin">
                  <wp:posOffset>3947795</wp:posOffset>
                </wp:positionH>
                <wp:positionV relativeFrom="paragraph">
                  <wp:posOffset>151130</wp:posOffset>
                </wp:positionV>
                <wp:extent cx="1009650" cy="438150"/>
                <wp:effectExtent l="514350" t="0" r="19050" b="647700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38150"/>
                        </a:xfrm>
                        <a:prstGeom prst="wedgeRectCallout">
                          <a:avLst>
                            <a:gd name="adj1" fmla="val -98058"/>
                            <a:gd name="adj2" fmla="val 18053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BA7D9E" w14:textId="5BFDFE29" w:rsidR="00194404" w:rsidRPr="00AA171E" w:rsidRDefault="00772980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  <w:r w:rsidRPr="00772980">
                              <w:rPr>
                                <w:sz w:val="20"/>
                                <w:szCs w:val="20"/>
                                <w:lang w:val="es-PE"/>
                              </w:rPr>
                              <w:t>Predio del solicitante</w:t>
                            </w:r>
                          </w:p>
                          <w:p w14:paraId="3771E5E6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AA1EA0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4" type="#_x0000_t61" style="position:absolute;left:0;text-align:left;margin-left:310.85pt;margin-top:11.9pt;width:79.5pt;height:34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" adj="-10381,49796" fillcolor="white [3212]" strokecolor="red" strokeweight="1pt">
                <v:textbox>
                  <w:txbxContent>
                    <w:p w14:paraId="32BA7D9E" w14:textId="5BFDFE29" w:rsidR="00194404" w:rsidRPr="00AA171E" w:rsidRDefault="00772980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  <w:r w:rsidRPr="00772980">
                        <w:rPr>
                          <w:sz w:val="20"/>
                          <w:szCs w:val="20"/>
                          <w:lang w:val="es-PE"/>
                        </w:rPr>
                        <w:t>Predio del solicitante</w:t>
                      </w:r>
                    </w:p>
                    <w:p w14:paraId="3771E5E6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94404" w:rsidRPr="00886007">
        <w:t xml:space="preserve"> </w:t>
      </w:r>
      <w:r w:rsidR="00194404">
        <w:rPr>
          <w:noProof/>
        </w:rPr>
        <w:drawing>
          <wp:inline distT="0" distB="0" distL="0" distR="0" wp14:anchorId="7C20F27D" wp14:editId="7AD6EE4B">
            <wp:extent cx="4660901" cy="3495675"/>
            <wp:effectExtent l="19050" t="19050" r="2540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352" cy="349601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395C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2DB6983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0F9448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5C7AA45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7DBD2C3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315770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AF419F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93D324" w14:textId="77777777" w:rsidR="00194404" w:rsidRDefault="00194404" w:rsidP="00B06772">
      <w:pPr>
        <w:jc w:val="center"/>
      </w:pPr>
    </w:p>
    <w:p w14:paraId="4671FE62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E38BE36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1E5D179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A1B6BE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24AB915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AB586F" w14:textId="0D112FEF" w:rsidR="00194404" w:rsidRDefault="00772980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1CEEFA7" wp14:editId="01BE0CCB">
                <wp:simplePos x="0" y="0"/>
                <wp:positionH relativeFrom="margin">
                  <wp:posOffset>2604770</wp:posOffset>
                </wp:positionH>
                <wp:positionV relativeFrom="paragraph">
                  <wp:posOffset>3239770</wp:posOffset>
                </wp:positionV>
                <wp:extent cx="1438275" cy="542925"/>
                <wp:effectExtent l="685800" t="533400" r="28575" b="28575"/>
                <wp:wrapNone/>
                <wp:docPr id="1447287650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542925"/>
                        </a:xfrm>
                        <a:prstGeom prst="wedgeRoundRectCallout">
                          <a:avLst>
                            <a:gd name="adj1" fmla="val -94861"/>
                            <a:gd name="adj2" fmla="val -13952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5E83F" w14:textId="358C148A" w:rsidR="00656374" w:rsidRPr="00656374" w:rsidRDefault="00772980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Medidor medido la tensión</w:t>
                            </w:r>
                            <w:r w:rsidR="009524EF">
                              <w:rPr>
                                <w:color w:val="FFFFFF" w:themeColor="background1"/>
                                <w:lang w:val="es-ES"/>
                              </w:rPr>
                              <w:t>: 222.6V.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CEEFA7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27" o:spid="_x0000_s1035" type="#_x0000_t62" style="position:absolute;left:0;text-align:left;margin-left:205.1pt;margin-top:255.1pt;width:113.25pt;height:42.7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" adj="-9690,-19338" fillcolor="#ffc000 [3207]" strokecolor="white [3212]" strokeweight="1pt">
                <v:textbox>
                  <w:txbxContent>
                    <w:p w14:paraId="7D05E83F" w14:textId="358C148A" w:rsidR="00656374" w:rsidRPr="00656374" w:rsidRDefault="00772980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Medidor medido la tensión</w:t>
                      </w:r>
                      <w:r w:rsidR="009524EF">
                        <w:rPr>
                          <w:color w:val="FFFFFF" w:themeColor="background1"/>
                          <w:lang w:val="es-ES"/>
                        </w:rPr>
                        <w:t>: 222.6V.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295CEDE" wp14:editId="64E29CDA">
                <wp:simplePos x="0" y="0"/>
                <wp:positionH relativeFrom="margin">
                  <wp:posOffset>1233170</wp:posOffset>
                </wp:positionH>
                <wp:positionV relativeFrom="paragraph">
                  <wp:posOffset>77470</wp:posOffset>
                </wp:positionV>
                <wp:extent cx="1828800" cy="695325"/>
                <wp:effectExtent l="0" t="0" r="552450" b="1533525"/>
                <wp:wrapNone/>
                <wp:docPr id="16684146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695325"/>
                        </a:xfrm>
                        <a:prstGeom prst="wedgeRoundRectCallout">
                          <a:avLst>
                            <a:gd name="adj1" fmla="val 77006"/>
                            <a:gd name="adj2" fmla="val 25554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7981B5" w14:textId="09F3CFEB" w:rsidR="00656374" w:rsidRPr="00656374" w:rsidRDefault="00656374" w:rsidP="00656374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56374">
                              <w:rPr>
                                <w:color w:val="FFFFFF" w:themeColor="background1"/>
                              </w:rPr>
                              <w:t xml:space="preserve">Predio del Solicitante se encuentra en </w:t>
                            </w:r>
                            <w:proofErr w:type="spellStart"/>
                            <w:r w:rsidRPr="00656374">
                              <w:rPr>
                                <w:color w:val="FFFFFF" w:themeColor="background1"/>
                              </w:rPr>
                              <w:t>el</w:t>
                            </w:r>
                            <w:proofErr w:type="spellEnd"/>
                            <w:r w:rsidRPr="00656374">
                              <w:rPr>
                                <w:color w:val="FFFFFF" w:themeColor="background1"/>
                              </w:rPr>
                              <w:t xml:space="preserve"> interior del </w:t>
                            </w:r>
                            <w:proofErr w:type="spellStart"/>
                            <w:r w:rsidR="00772980">
                              <w:rPr>
                                <w:color w:val="FFFFFF" w:themeColor="background1"/>
                              </w:rPr>
                              <w:t>condominio</w:t>
                            </w:r>
                            <w:proofErr w:type="spellEnd"/>
                            <w:r w:rsidRPr="00656374">
                              <w:rPr>
                                <w:color w:val="FFFFFF" w:themeColor="background1"/>
                              </w:rPr>
                              <w:t xml:space="preserve"> a </w:t>
                            </w:r>
                            <w:r w:rsidR="00772980">
                              <w:rPr>
                                <w:color w:val="FFFFFF" w:themeColor="background1"/>
                              </w:rPr>
                              <w:t>200</w:t>
                            </w:r>
                            <w:r w:rsidRPr="00656374">
                              <w:rPr>
                                <w:color w:val="FFFFFF" w:themeColor="background1"/>
                              </w:rPr>
                              <w:t xml:space="preserve">m </w:t>
                            </w:r>
                          </w:p>
                          <w:p w14:paraId="650B8C7E" w14:textId="77777777" w:rsidR="00656374" w:rsidRDefault="00656374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5CEDE" id="_x0000_s1036" type="#_x0000_t62" style="position:absolute;left:0;text-align:left;margin-left:97.1pt;margin-top:6.1pt;width:2in;height:54.7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" adj="27433,65998" fillcolor="#ffc000 [3207]" strokecolor="white [3212]" strokeweight="1pt">
                <v:textbox>
                  <w:txbxContent>
                    <w:p w14:paraId="327981B5" w14:textId="09F3CFEB" w:rsidR="00656374" w:rsidRPr="00656374" w:rsidRDefault="00656374" w:rsidP="00656374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656374">
                        <w:rPr>
                          <w:color w:val="FFFFFF" w:themeColor="background1"/>
                        </w:rPr>
                        <w:t xml:space="preserve">Predio del Solicitante se encuentra en el interior del </w:t>
                      </w:r>
                      <w:proofErr w:type="spellStart"/>
                      <w:r w:rsidR="00772980">
                        <w:rPr>
                          <w:color w:val="FFFFFF" w:themeColor="background1"/>
                        </w:rPr>
                        <w:t>condominio</w:t>
                      </w:r>
                      <w:proofErr w:type="spellEnd"/>
                      <w:r w:rsidRPr="00656374">
                        <w:rPr>
                          <w:color w:val="FFFFFF" w:themeColor="background1"/>
                        </w:rPr>
                        <w:t xml:space="preserve"> a </w:t>
                      </w:r>
                      <w:r w:rsidR="00772980">
                        <w:rPr>
                          <w:color w:val="FFFFFF" w:themeColor="background1"/>
                        </w:rPr>
                        <w:t>200</w:t>
                      </w:r>
                      <w:r w:rsidRPr="00656374">
                        <w:rPr>
                          <w:color w:val="FFFFFF" w:themeColor="background1"/>
                        </w:rPr>
                        <w:t xml:space="preserve">m </w:t>
                      </w:r>
                    </w:p>
                    <w:p w14:paraId="650B8C7E" w14:textId="77777777" w:rsidR="00656374" w:rsidRDefault="00656374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C8E" w:rsidRPr="00DA2C8E">
        <w:rPr>
          <w:lang w:val="es-ES" w:eastAsia="es-ES"/>
        </w:rPr>
        <w:t xml:space="preserve"> </w:t>
      </w:r>
      <w:r w:rsidR="00194404">
        <w:rPr>
          <w:noProof/>
        </w:rPr>
        <w:drawing>
          <wp:inline distT="0" distB="0" distL="0" distR="0" wp14:anchorId="556DE791" wp14:editId="194157ED">
            <wp:extent cx="5588133" cy="4191099"/>
            <wp:effectExtent l="19050" t="19050" r="12700" b="190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133" cy="419109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C7344" w14:textId="40BAB84D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76DF2">
        <w:rPr>
          <w:rFonts w:ascii="Arial" w:hAnsi="Arial" w:cs="Arial"/>
          <w:sz w:val="22"/>
          <w:szCs w:val="22"/>
          <w:lang w:val="es-PE" w:eastAsia="es-PE"/>
        </w:rPr>
        <w:t xml:space="preserve">DEL </w:t>
      </w:r>
      <w:r w:rsidR="009524EF">
        <w:rPr>
          <w:rFonts w:ascii="Arial" w:hAnsi="Arial" w:cs="Arial"/>
          <w:sz w:val="22"/>
          <w:szCs w:val="22"/>
          <w:lang w:val="es-PE" w:eastAsia="es-PE"/>
        </w:rPr>
        <w:t>INGRESO DEL CONDOMINIO /</w:t>
      </w:r>
      <w:r w:rsidR="00C76DF2">
        <w:rPr>
          <w:rFonts w:ascii="Arial" w:hAnsi="Arial" w:cs="Arial"/>
          <w:sz w:val="22"/>
          <w:szCs w:val="22"/>
          <w:lang w:val="es-PE" w:eastAsia="es-PE"/>
        </w:rPr>
        <w:t xml:space="preserve"> PREDIO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DEL CLIENTE</w:t>
      </w:r>
      <w:r w:rsidR="009524EF">
        <w:rPr>
          <w:rFonts w:ascii="Arial" w:hAnsi="Arial" w:cs="Arial"/>
          <w:sz w:val="22"/>
          <w:szCs w:val="22"/>
          <w:lang w:val="es-PE" w:eastAsia="es-PE"/>
        </w:rPr>
        <w:t xml:space="preserve"> SE ENCUENTRA EN EL INTERIOR</w:t>
      </w:r>
      <w:r w:rsidR="00DA2C8E"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328EC27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9C7CD2A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168DF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951F29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D33516" w14:textId="77777777" w:rsidR="00194404" w:rsidRDefault="00194404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CA85E5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238F9AB" w14:textId="77777777" w:rsidR="00194404" w:rsidRDefault="00194404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2ECECD8B" w14:textId="77777777" w:rsidR="00194404" w:rsidRDefault="00194404">
      <w:pPr>
        <w:rPr>
          <w:lang w:val="es-PE"/>
        </w:rPr>
      </w:pPr>
      <w:r>
        <w:rPr>
          <w:lang w:val="es-PE"/>
        </w:rPr>
        <w:br w:type="page"/>
      </w:r>
    </w:p>
    <w:p w14:paraId="05132AD1" w14:textId="290E0FD1" w:rsidR="00ED5EBD" w:rsidRDefault="009524EF" w:rsidP="00ED5EBD">
      <w:pPr>
        <w:jc w:val="center"/>
        <w:rPr>
          <w:lang w:val="es-ES" w:eastAsia="es-ES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5B8FCE5" wp14:editId="63D4B100">
                <wp:simplePos x="0" y="0"/>
                <wp:positionH relativeFrom="margin">
                  <wp:posOffset>4538345</wp:posOffset>
                </wp:positionH>
                <wp:positionV relativeFrom="paragraph">
                  <wp:posOffset>48895</wp:posOffset>
                </wp:positionV>
                <wp:extent cx="1419225" cy="866775"/>
                <wp:effectExtent l="609600" t="0" r="28575" b="409575"/>
                <wp:wrapNone/>
                <wp:docPr id="10631274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866775"/>
                        </a:xfrm>
                        <a:prstGeom prst="wedgeRoundRectCallout">
                          <a:avLst>
                            <a:gd name="adj1" fmla="val -89485"/>
                            <a:gd name="adj2" fmla="val 9081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44B037" w14:textId="6A7D706A" w:rsidR="009524EF" w:rsidRDefault="009524EF" w:rsidP="009524E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 w:rsidRPr="009524E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Cable autosoportado 3x</w:t>
                            </w: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35</w:t>
                            </w:r>
                            <w:r w:rsidRPr="009524E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+2x16</w:t>
                            </w:r>
                            <w:r w:rsidRPr="009524EF">
                              <w:rPr>
                                <w:color w:val="FFFFFF" w:themeColor="background1"/>
                                <w:lang w:val="es-ES"/>
                              </w:rPr>
                              <w:t>+Pmm2</w:t>
                            </w:r>
                          </w:p>
                          <w:p w14:paraId="5521C5A9" w14:textId="22238226" w:rsidR="00066F63" w:rsidRPr="00066F63" w:rsidRDefault="00066F63" w:rsidP="00066F6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LL-01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8FCE5" id="_x0000_s1037" type="#_x0000_t62" style="position:absolute;left:0;text-align:left;margin-left:357.35pt;margin-top:3.85pt;width:111.75pt;height:68.2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" adj="-8529,30416" fillcolor="#ffc000 [3207]" strokecolor="white [3212]" strokeweight="1pt">
                <v:textbox>
                  <w:txbxContent>
                    <w:p w14:paraId="4744B037" w14:textId="6A7D706A" w:rsidR="009524EF" w:rsidRDefault="009524EF" w:rsidP="009524E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 w:rsidRPr="009524E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Cable autosoportado 3x</w:t>
                      </w:r>
                      <w:r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35</w:t>
                      </w:r>
                      <w:r w:rsidRPr="009524E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+2x16</w:t>
                      </w:r>
                      <w:r w:rsidRPr="009524EF">
                        <w:rPr>
                          <w:color w:val="FFFFFF" w:themeColor="background1"/>
                          <w:lang w:val="es-ES"/>
                        </w:rPr>
                        <w:t>+Pmm2</w:t>
                      </w:r>
                    </w:p>
                    <w:p w14:paraId="5521C5A9" w14:textId="22238226" w:rsidR="00066F63" w:rsidRPr="00066F63" w:rsidRDefault="00066F63" w:rsidP="00066F6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LL-01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65B15C" wp14:editId="245BA696">
                <wp:simplePos x="0" y="0"/>
                <wp:positionH relativeFrom="margin">
                  <wp:posOffset>299720</wp:posOffset>
                </wp:positionH>
                <wp:positionV relativeFrom="paragraph">
                  <wp:posOffset>810895</wp:posOffset>
                </wp:positionV>
                <wp:extent cx="1009650" cy="466725"/>
                <wp:effectExtent l="0" t="0" r="495300" b="428625"/>
                <wp:wrapNone/>
                <wp:docPr id="447343757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66725"/>
                        </a:xfrm>
                        <a:prstGeom prst="wedgeRoundRectCallout">
                          <a:avLst>
                            <a:gd name="adj1" fmla="val 90052"/>
                            <a:gd name="adj2" fmla="val 12613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2A683F" w14:textId="24D8EF55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Viene de la SED 14322A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B15C" id="_x0000_s1038" type="#_x0000_t62" style="position:absolute;left:0;text-align:left;margin-left:23.6pt;margin-top:63.85pt;width:79.5pt;height:36.7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" adj="30251,38046" fillcolor="#ffc000 [3207]" strokecolor="white [3212]" strokeweight="1pt">
                <v:textbox>
                  <w:txbxContent>
                    <w:p w14:paraId="2B2A683F" w14:textId="24D8EF55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Viene de la SED 14322A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AC24B90" wp14:editId="17A3E17A">
                <wp:simplePos x="0" y="0"/>
                <wp:positionH relativeFrom="margin">
                  <wp:posOffset>1156970</wp:posOffset>
                </wp:positionH>
                <wp:positionV relativeFrom="paragraph">
                  <wp:posOffset>29845</wp:posOffset>
                </wp:positionV>
                <wp:extent cx="790575" cy="466725"/>
                <wp:effectExtent l="0" t="0" r="847725" b="504825"/>
                <wp:wrapNone/>
                <wp:docPr id="1083977495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466725"/>
                        </a:xfrm>
                        <a:prstGeom prst="wedgeRoundRectCallout">
                          <a:avLst>
                            <a:gd name="adj1" fmla="val 147610"/>
                            <a:gd name="adj2" fmla="val 14042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8AF42" w14:textId="77777777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POSTE #619756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24B90" id="_x0000_s1039" type="#_x0000_t62" style="position:absolute;left:0;text-align:left;margin-left:91.1pt;margin-top:2.35pt;width:62.25pt;height:36.7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" adj="42684,41132" fillcolor="#ffc000 [3207]" strokecolor="white [3212]" strokeweight="1pt">
                <v:textbox>
                  <w:txbxContent>
                    <w:p w14:paraId="7908AF42" w14:textId="77777777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POSTE #619756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DEC02ED" wp14:editId="5B5E811F">
                <wp:simplePos x="0" y="0"/>
                <wp:positionH relativeFrom="column">
                  <wp:posOffset>1347470</wp:posOffset>
                </wp:positionH>
                <wp:positionV relativeFrom="paragraph">
                  <wp:posOffset>1791970</wp:posOffset>
                </wp:positionV>
                <wp:extent cx="714375" cy="142875"/>
                <wp:effectExtent l="19050" t="57150" r="28575" b="28575"/>
                <wp:wrapNone/>
                <wp:docPr id="1747282296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4375" cy="1428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FCD0F5" id="Conector recto de flecha 32" o:spid="_x0000_s1026" type="#_x0000_t32" style="position:absolute;margin-left:106.1pt;margin-top:141.1pt;width:56.25pt;height:11.25pt;flip: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3139090" wp14:editId="3A45BECB">
                <wp:simplePos x="0" y="0"/>
                <wp:positionH relativeFrom="column">
                  <wp:posOffset>3242945</wp:posOffset>
                </wp:positionH>
                <wp:positionV relativeFrom="paragraph">
                  <wp:posOffset>3420745</wp:posOffset>
                </wp:positionV>
                <wp:extent cx="123825" cy="209550"/>
                <wp:effectExtent l="0" t="0" r="28575" b="19050"/>
                <wp:wrapNone/>
                <wp:docPr id="1603254710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20955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FC1522" id="Rectángulo 31" o:spid="_x0000_s1026" style="position:absolute;margin-left:255.35pt;margin-top:269.35pt;width:9.75pt;height:16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" fillcolor="red" strokecolor="red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C13F2DE" wp14:editId="06109200">
                <wp:simplePos x="0" y="0"/>
                <wp:positionH relativeFrom="column">
                  <wp:posOffset>1176020</wp:posOffset>
                </wp:positionH>
                <wp:positionV relativeFrom="paragraph">
                  <wp:posOffset>4030345</wp:posOffset>
                </wp:positionV>
                <wp:extent cx="887730" cy="666750"/>
                <wp:effectExtent l="0" t="400050" r="1283970" b="19050"/>
                <wp:wrapNone/>
                <wp:docPr id="41259045" name="Globo: línea dobl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87730" cy="666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2810"/>
                            <a:gd name="adj6" fmla="val -14108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67B26" w14:textId="16D83AAF" w:rsidR="00ED5EBD" w:rsidRPr="00DA2C8E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Ubicación del </w:t>
                            </w:r>
                            <w:r w:rsidR="009524EF">
                              <w:rPr>
                                <w:color w:val="FF0000"/>
                                <w:lang w:val="es-ES"/>
                              </w:rPr>
                              <w:t>nicho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F2DE" id="Globo: línea doblada 23" o:spid="_x0000_s1040" type="#_x0000_t48" style="position:absolute;left:0;text-align:left;margin-left:92.6pt;margin-top:317.35pt;width:69.9pt;height:5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" adj="-30474,-11407" fillcolor="white [3212]" strokecolor="#ffc000 [3207]" strokeweight="1.5pt">
                <v:stroke startarrow="open"/>
                <v:textbox>
                  <w:txbxContent>
                    <w:p w14:paraId="78467B26" w14:textId="16D83AAF" w:rsidR="00ED5EBD" w:rsidRPr="00DA2C8E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Ubicación del </w:t>
                      </w:r>
                      <w:r w:rsidR="009524EF">
                        <w:rPr>
                          <w:color w:val="FF0000"/>
                          <w:lang w:val="es-ES"/>
                        </w:rPr>
                        <w:t>nicho</w:t>
                      </w:r>
                      <w:r>
                        <w:rPr>
                          <w:color w:val="FF0000"/>
                          <w:lang w:val="es-ES"/>
                        </w:rPr>
                        <w:t xml:space="preserve"> proyectado</w:t>
                      </w:r>
                    </w:p>
                  </w:txbxContent>
                </v:textbox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44EB114" wp14:editId="043D23E3">
                <wp:simplePos x="0" y="0"/>
                <wp:positionH relativeFrom="column">
                  <wp:posOffset>1156970</wp:posOffset>
                </wp:positionH>
                <wp:positionV relativeFrom="paragraph">
                  <wp:posOffset>3230245</wp:posOffset>
                </wp:positionV>
                <wp:extent cx="685800" cy="171450"/>
                <wp:effectExtent l="0" t="0" r="19050" b="19050"/>
                <wp:wrapNone/>
                <wp:docPr id="538212399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1714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70C0"/>
                          </a:solidFill>
                          <a:prstDash val="lg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73F8DD" id="Conector recto 31" o:spid="_x0000_s1026" style="position:absolute;flip:x 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1pt,254.35pt" to="145.1pt,26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" strokecolor="#0070c0" strokeweight="1pt">
                <v:stroke dashstyle="longDashDot" joinstyle="miter"/>
              </v:line>
            </w:pict>
          </mc:Fallback>
        </mc:AlternateContent>
      </w:r>
      <w:r w:rsidRPr="009524EF">
        <w:rPr>
          <w:lang w:val="es-ES" w:eastAsia="es-ES"/>
        </w:rPr>
        <w:t xml:space="preserve"> </w:t>
      </w:r>
      <w:r w:rsidR="00ED5EBD" w:rsidRPr="009524EF">
        <w:rPr>
          <w:noProof/>
        </w:rPr>
        <w:drawing>
          <wp:inline distT="0" distB="0" distL="0" distR="0" wp14:anchorId="78EC22D9" wp14:editId="79D31945">
            <wp:extent cx="4552315" cy="3414237"/>
            <wp:effectExtent l="16828" t="21272" r="17462" b="17463"/>
            <wp:docPr id="1382078756" name="Imagen 138207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8756" name="Imagen 138207875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68332" cy="34262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5B4F3" w14:textId="77777777" w:rsidR="009524EF" w:rsidRDefault="009524EF" w:rsidP="00ED5EBD">
      <w:pPr>
        <w:jc w:val="center"/>
        <w:rPr>
          <w:lang w:val="es-ES" w:eastAsia="es-ES"/>
        </w:rPr>
      </w:pPr>
    </w:p>
    <w:p w14:paraId="286E1B6B" w14:textId="76241389" w:rsidR="009524EF" w:rsidRDefault="009524EF" w:rsidP="00ED5EBD">
      <w:pPr>
        <w:jc w:val="center"/>
        <w:rPr>
          <w:lang w:val="es-ES" w:eastAsia="es-ES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CFDAE53" wp14:editId="78D9DFF7">
                <wp:simplePos x="0" y="0"/>
                <wp:positionH relativeFrom="column">
                  <wp:posOffset>1604645</wp:posOffset>
                </wp:positionH>
                <wp:positionV relativeFrom="paragraph">
                  <wp:posOffset>2483485</wp:posOffset>
                </wp:positionV>
                <wp:extent cx="123825" cy="209550"/>
                <wp:effectExtent l="0" t="0" r="28575" b="19050"/>
                <wp:wrapNone/>
                <wp:docPr id="716311663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20955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65EE27" id="Rectángulo 31" o:spid="_x0000_s1026" style="position:absolute;margin-left:126.35pt;margin-top:195.55pt;width:9.75pt;height:16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" fillcolor="red" strokecolor="red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E017E17" wp14:editId="3F695429">
                <wp:simplePos x="0" y="0"/>
                <wp:positionH relativeFrom="margin">
                  <wp:posOffset>2547620</wp:posOffset>
                </wp:positionH>
                <wp:positionV relativeFrom="paragraph">
                  <wp:posOffset>2693035</wp:posOffset>
                </wp:positionV>
                <wp:extent cx="1381125" cy="485775"/>
                <wp:effectExtent l="933450" t="95250" r="28575" b="28575"/>
                <wp:wrapNone/>
                <wp:docPr id="1318869771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485775"/>
                        </a:xfrm>
                        <a:prstGeom prst="wedgeRoundRectCallout">
                          <a:avLst>
                            <a:gd name="adj1" fmla="val -114294"/>
                            <a:gd name="adj2" fmla="val -6569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4EF5C0" w14:textId="77777777" w:rsidR="009524EF" w:rsidRPr="00DA2C8E" w:rsidRDefault="009524EF" w:rsidP="009524E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 w:rsidRPr="009524EF">
                              <w:rPr>
                                <w:color w:val="FFFFFF" w:themeColor="background1"/>
                                <w:lang w:val="es-ES"/>
                              </w:rPr>
                              <w:t>Ubicación del nicho proyectado</w:t>
                            </w:r>
                          </w:p>
                          <w:p w14:paraId="5D88A875" w14:textId="6861A049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17E17" id="_x0000_s1041" type="#_x0000_t62" style="position:absolute;left:0;text-align:left;margin-left:200.6pt;margin-top:212.05pt;width:108.75pt;height:38.2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" adj="-13888,-3391" fillcolor="#ffc000 [3207]" strokecolor="white [3212]" strokeweight="1pt">
                <v:textbox>
                  <w:txbxContent>
                    <w:p w14:paraId="044EF5C0" w14:textId="77777777" w:rsidR="009524EF" w:rsidRPr="00DA2C8E" w:rsidRDefault="009524EF" w:rsidP="009524E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 w:rsidRPr="009524EF">
                        <w:rPr>
                          <w:color w:val="FFFFFF" w:themeColor="background1"/>
                          <w:lang w:val="es-ES"/>
                        </w:rPr>
                        <w:t>Ubicación del nicho proyectado</w:t>
                      </w:r>
                    </w:p>
                    <w:p w14:paraId="5D88A875" w14:textId="6861A049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00F0F0E" wp14:editId="0E1116A0">
                <wp:simplePos x="0" y="0"/>
                <wp:positionH relativeFrom="column">
                  <wp:posOffset>2547620</wp:posOffset>
                </wp:positionH>
                <wp:positionV relativeFrom="paragraph">
                  <wp:posOffset>788035</wp:posOffset>
                </wp:positionV>
                <wp:extent cx="447675" cy="209550"/>
                <wp:effectExtent l="19050" t="19050" r="66675" b="57150"/>
                <wp:wrapNone/>
                <wp:docPr id="1031857215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2095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FCABA" id="Conector recto de flecha 32" o:spid="_x0000_s1026" type="#_x0000_t32" style="position:absolute;margin-left:200.6pt;margin-top:62.05pt;width:35.25pt;height:16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36F1D99" wp14:editId="3550B0F9">
                <wp:simplePos x="0" y="0"/>
                <wp:positionH relativeFrom="margin">
                  <wp:posOffset>3242945</wp:posOffset>
                </wp:positionH>
                <wp:positionV relativeFrom="paragraph">
                  <wp:posOffset>368935</wp:posOffset>
                </wp:positionV>
                <wp:extent cx="1009650" cy="466725"/>
                <wp:effectExtent l="133350" t="0" r="19050" b="352425"/>
                <wp:wrapNone/>
                <wp:docPr id="1282611480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66725"/>
                        </a:xfrm>
                        <a:prstGeom prst="wedgeRoundRectCallout">
                          <a:avLst>
                            <a:gd name="adj1" fmla="val -59005"/>
                            <a:gd name="adj2" fmla="val 10981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7923D7" w14:textId="77777777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Viene de la SED 14322A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F1D99" id="_x0000_s1042" type="#_x0000_t62" style="position:absolute;left:0;text-align:left;margin-left:255.35pt;margin-top:29.05pt;width:79.5pt;height:36.7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" adj="-1945,34519" fillcolor="#ffc000 [3207]" strokecolor="white [3212]" strokeweight="1pt">
                <v:textbox>
                  <w:txbxContent>
                    <w:p w14:paraId="327923D7" w14:textId="77777777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Viene de la SED 14322A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619BBD5" wp14:editId="62A12976">
                <wp:simplePos x="0" y="0"/>
                <wp:positionH relativeFrom="margin">
                  <wp:posOffset>2452370</wp:posOffset>
                </wp:positionH>
                <wp:positionV relativeFrom="paragraph">
                  <wp:posOffset>16510</wp:posOffset>
                </wp:positionV>
                <wp:extent cx="790575" cy="466725"/>
                <wp:effectExtent l="685800" t="0" r="28575" b="28575"/>
                <wp:wrapNone/>
                <wp:docPr id="1510085491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466725"/>
                        </a:xfrm>
                        <a:prstGeom prst="wedgeRoundRectCallout">
                          <a:avLst>
                            <a:gd name="adj1" fmla="val -130703"/>
                            <a:gd name="adj2" fmla="val 4042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2DAFE5" w14:textId="499C8AEF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POSTE #619756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BD5" id="_x0000_s1043" type="#_x0000_t62" style="position:absolute;left:0;text-align:left;margin-left:193.1pt;margin-top:1.3pt;width:62.25pt;height:36.7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" adj="-17432,19532" fillcolor="#ffc000 [3207]" strokecolor="white [3212]" strokeweight="1pt">
                <v:textbox>
                  <w:txbxContent>
                    <w:p w14:paraId="432DAFE5" w14:textId="499C8AEF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POSTE #619756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24EF">
        <w:rPr>
          <w:noProof/>
        </w:rPr>
        <w:drawing>
          <wp:inline distT="0" distB="0" distL="0" distR="0" wp14:anchorId="7DE3FCB4" wp14:editId="25B05C56">
            <wp:extent cx="4295775" cy="3221831"/>
            <wp:effectExtent l="19050" t="19050" r="9525" b="17145"/>
            <wp:docPr id="384907095" name="Imagen 384907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07095" name="Imagen 38490709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132" cy="322584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F7A8DD" w14:textId="77777777" w:rsidR="009524EF" w:rsidRDefault="009524EF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B5E3A37" w14:textId="6A126FC5" w:rsidR="00ED5EBD" w:rsidRDefault="00ED5EB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UBICACIÓN DEL </w:t>
      </w:r>
      <w:r w:rsidR="009524EF">
        <w:rPr>
          <w:rFonts w:ascii="Arial" w:hAnsi="Arial" w:cs="Arial"/>
          <w:sz w:val="22"/>
          <w:szCs w:val="22"/>
          <w:lang w:val="es-PE" w:eastAsia="es-PE"/>
        </w:rPr>
        <w:t>NICHO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PROYECTADO PARA EL SUMINISTRO NUEVO.</w:t>
      </w:r>
    </w:p>
    <w:p w14:paraId="3D17E5DF" w14:textId="77777777" w:rsidR="00ED5EBD" w:rsidRDefault="00ED5EBD">
      <w:pPr>
        <w:rPr>
          <w:lang w:val="es-PE"/>
        </w:rPr>
      </w:pPr>
    </w:p>
    <w:p w14:paraId="4DEA6248" w14:textId="77777777" w:rsidR="00ED5EBD" w:rsidRDefault="00ED5EBD" w:rsidP="00ED5EBD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4DC8B64F" w14:textId="77777777" w:rsidR="00ED5EBD" w:rsidRDefault="00ED5EBD">
      <w:pPr>
        <w:rPr>
          <w:lang w:val="es-PE"/>
        </w:rPr>
      </w:pPr>
    </w:p>
    <w:p w14:paraId="29DAA289" w14:textId="77777777" w:rsidR="00ED5EBD" w:rsidRDefault="00ED5EBD">
      <w:pPr>
        <w:rPr>
          <w:lang w:val="es-PE"/>
        </w:rPr>
      </w:pPr>
    </w:p>
    <w:p w14:paraId="0ED3C283" w14:textId="77777777" w:rsidR="00ED5EBD" w:rsidRDefault="00ED5EBD">
      <w:pPr>
        <w:rPr>
          <w:lang w:val="es-PE"/>
        </w:rPr>
      </w:pPr>
    </w:p>
    <w:p w14:paraId="7AA773D2" w14:textId="77777777" w:rsidR="00ED5EBD" w:rsidRDefault="00ED5EBD">
      <w:pPr>
        <w:rPr>
          <w:lang w:val="es-PE"/>
        </w:rPr>
      </w:pPr>
    </w:p>
    <w:p w14:paraId="4EB01EB8" w14:textId="6476D13D" w:rsidR="00194404" w:rsidRDefault="009524EF" w:rsidP="00967D37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4E1A7E6" wp14:editId="11E81540">
                <wp:simplePos x="0" y="0"/>
                <wp:positionH relativeFrom="margin">
                  <wp:posOffset>4100195</wp:posOffset>
                </wp:positionH>
                <wp:positionV relativeFrom="paragraph">
                  <wp:posOffset>157480</wp:posOffset>
                </wp:positionV>
                <wp:extent cx="762000" cy="466725"/>
                <wp:effectExtent l="1200150" t="0" r="19050" b="200025"/>
                <wp:wrapNone/>
                <wp:docPr id="873549854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466725"/>
                        </a:xfrm>
                        <a:prstGeom prst="wedgeRoundRectCallout">
                          <a:avLst>
                            <a:gd name="adj1" fmla="val -203619"/>
                            <a:gd name="adj2" fmla="val 8245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E266A4" w14:textId="24CC936A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POSTE #619757</w:t>
                            </w:r>
                          </w:p>
                          <w:p w14:paraId="30DF4BE9" w14:textId="46A16D14" w:rsidR="009524EF" w:rsidRPr="00656374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1A7E6" id="_x0000_s1044" type="#_x0000_t62" style="position:absolute;left:0;text-align:left;margin-left:322.85pt;margin-top:12.4pt;width:60pt;height:36.7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" adj="-33182,28610" fillcolor="#ffc000 [3207]" strokecolor="white [3212]" strokeweight="1pt">
                <v:textbox>
                  <w:txbxContent>
                    <w:p w14:paraId="39E266A4" w14:textId="24CC936A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POSTE #61975</w:t>
                      </w:r>
                      <w:r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7</w:t>
                      </w:r>
                    </w:p>
                    <w:p w14:paraId="30DF4BE9" w14:textId="46A16D14" w:rsidR="009524EF" w:rsidRPr="00656374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FE35402" wp14:editId="3D45EC59">
                <wp:simplePos x="0" y="0"/>
                <wp:positionH relativeFrom="margin">
                  <wp:posOffset>2764155</wp:posOffset>
                </wp:positionH>
                <wp:positionV relativeFrom="paragraph">
                  <wp:posOffset>2723515</wp:posOffset>
                </wp:positionV>
                <wp:extent cx="1438275" cy="542925"/>
                <wp:effectExtent l="685800" t="533400" r="28575" b="28575"/>
                <wp:wrapNone/>
                <wp:docPr id="129093560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542925"/>
                        </a:xfrm>
                        <a:prstGeom prst="wedgeRoundRectCallout">
                          <a:avLst>
                            <a:gd name="adj1" fmla="val -94861"/>
                            <a:gd name="adj2" fmla="val -13952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7CAFD" w14:textId="77777777" w:rsidR="009524EF" w:rsidRPr="00656374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Medidor medido la tensión: 222.6V.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35402" id="_x0000_s1045" type="#_x0000_t62" style="position:absolute;left:0;text-align:left;margin-left:217.65pt;margin-top:214.45pt;width:113.25pt;height:42.7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" adj="-9690,-19338" fillcolor="#ffc000 [3207]" strokecolor="white [3212]" strokeweight="1pt">
                <v:textbox>
                  <w:txbxContent>
                    <w:p w14:paraId="02E7CAFD" w14:textId="77777777" w:rsidR="009524EF" w:rsidRPr="00656374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Medidor medido la tensión: 222.6V.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4404">
        <w:rPr>
          <w:noProof/>
        </w:rPr>
        <w:drawing>
          <wp:inline distT="0" distB="0" distL="0" distR="0" wp14:anchorId="28D3F8BF" wp14:editId="320C8753">
            <wp:extent cx="4574450" cy="3430838"/>
            <wp:effectExtent l="19050" t="19050" r="17145" b="1778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450" cy="34308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74EC9" w14:textId="2FC001AD" w:rsidR="00194404" w:rsidRDefault="00633419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UBICACIÓN DEL </w:t>
      </w:r>
      <w:r w:rsidR="00ED5EBD">
        <w:rPr>
          <w:rFonts w:ascii="Arial" w:hAnsi="Arial" w:cs="Arial"/>
          <w:sz w:val="22"/>
          <w:szCs w:val="22"/>
          <w:lang w:val="es-PE" w:eastAsia="es-PE"/>
        </w:rPr>
        <w:t>MEDIDOR DONDE SE HIZO LA TOMA DE TENSIÓN</w:t>
      </w:r>
      <w:r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28B65BF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6F328F5" w14:textId="1D87248D" w:rsidR="00194404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6491F56F" wp14:editId="2764D687">
            <wp:extent cx="2378868" cy="3171825"/>
            <wp:effectExtent l="19050" t="19050" r="21590" b="9525"/>
            <wp:docPr id="1876613299" name="Imagen 187661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13299" name="Imagen 187661329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935" cy="318791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1695C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15AA76" w14:textId="20683235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TOMA DE TENSIÓN A LAS </w:t>
      </w:r>
      <w:r w:rsidR="009524EF">
        <w:rPr>
          <w:rFonts w:ascii="Arial" w:hAnsi="Arial" w:cs="Arial"/>
          <w:sz w:val="22"/>
          <w:szCs w:val="22"/>
          <w:lang w:val="es-PE" w:eastAsia="es-PE"/>
        </w:rPr>
        <w:t>11:36</w:t>
      </w:r>
      <w:r>
        <w:rPr>
          <w:rFonts w:ascii="Arial" w:hAnsi="Arial" w:cs="Arial"/>
          <w:sz w:val="22"/>
          <w:szCs w:val="22"/>
          <w:lang w:val="es-PE" w:eastAsia="es-PE"/>
        </w:rPr>
        <w:t xml:space="preserve">. </w:t>
      </w:r>
      <w:r w:rsidR="009524EF">
        <w:rPr>
          <w:rFonts w:ascii="Arial" w:hAnsi="Arial" w:cs="Arial"/>
          <w:sz w:val="22"/>
          <w:szCs w:val="22"/>
          <w:lang w:val="es-PE" w:eastAsia="es-PE"/>
        </w:rPr>
        <w:t>A</w:t>
      </w:r>
      <w:r>
        <w:rPr>
          <w:rFonts w:ascii="Arial" w:hAnsi="Arial" w:cs="Arial"/>
          <w:sz w:val="22"/>
          <w:szCs w:val="22"/>
          <w:lang w:val="es-PE" w:eastAsia="es-PE"/>
        </w:rPr>
        <w:t xml:space="preserve">.M. DEL </w:t>
      </w:r>
      <w:r w:rsidR="00066F63">
        <w:rPr>
          <w:rFonts w:ascii="Arial" w:hAnsi="Arial" w:cs="Arial"/>
          <w:sz w:val="22"/>
          <w:szCs w:val="22"/>
          <w:lang w:val="es-PE" w:eastAsia="es-PE"/>
        </w:rPr>
        <w:t>25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ABRIL 2025</w:t>
      </w:r>
    </w:p>
    <w:p w14:paraId="4504E724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977467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7962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8586DE2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sectPr w:rsidR="00194404" w:rsidSect="00194404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987592" w14:textId="77777777" w:rsidR="002C4DCA" w:rsidRDefault="002C4DCA">
      <w:r>
        <w:separator/>
      </w:r>
    </w:p>
  </w:endnote>
  <w:endnote w:type="continuationSeparator" w:id="0">
    <w:p w14:paraId="699ABC2D" w14:textId="77777777" w:rsidR="002C4DCA" w:rsidRDefault="002C4D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altName w:val="Calibri"/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0581D94" w14:textId="77777777" w:rsidTr="003A236D">
      <w:tc>
        <w:tcPr>
          <w:tcW w:w="1719" w:type="pct"/>
        </w:tcPr>
        <w:p w14:paraId="520EBE42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AA5D3DA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66BD1EEB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22327FE2" w14:textId="77777777" w:rsidTr="003A236D">
      <w:tc>
        <w:tcPr>
          <w:tcW w:w="1719" w:type="pct"/>
        </w:tcPr>
        <w:p w14:paraId="4F736213" w14:textId="43583E46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233047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Ing. </w:t>
          </w:r>
          <w:r w:rsidR="00FA0B6D">
            <w:rPr>
              <w:rFonts w:ascii="Tahoma" w:hAnsi="Tahoma" w:cs="Tahoma"/>
              <w:noProof/>
              <w:color w:val="746661"/>
              <w:sz w:val="16"/>
              <w:szCs w:val="16"/>
              <w:lang w:val="en-US" w:eastAsia="es-ES_tradnl"/>
            </w:rPr>
            <w:t>Gustavo Vásquez</w:t>
          </w:r>
          <w:r w:rsidR="002E2A5C"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.</w:t>
          </w:r>
        </w:p>
      </w:tc>
      <w:tc>
        <w:tcPr>
          <w:tcW w:w="1615" w:type="pct"/>
        </w:tcPr>
        <w:p w14:paraId="18864C4C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329B5DB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6382E41C" w14:textId="77777777" w:rsidTr="003A236D">
      <w:trPr>
        <w:trHeight w:val="202"/>
      </w:trPr>
      <w:tc>
        <w:tcPr>
          <w:tcW w:w="1719" w:type="pct"/>
        </w:tcPr>
        <w:p w14:paraId="0660B52E" w14:textId="4C444A46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066F63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27</w:t>
          </w:r>
          <w:r w:rsidR="00FA0B6D">
            <w:rPr>
              <w:rFonts w:ascii="Tahoma" w:hAnsi="Tahoma" w:cs="Tahoma"/>
              <w:noProof/>
              <w:color w:val="746661"/>
              <w:sz w:val="16"/>
              <w:szCs w:val="16"/>
              <w:lang w:val="es-PE" w:eastAsia="es-ES_tradnl"/>
            </w:rPr>
            <w:t>.0</w:t>
          </w:r>
          <w:r w:rsidR="00EC6BB8">
            <w:rPr>
              <w:rFonts w:ascii="Tahoma" w:hAnsi="Tahoma" w:cs="Tahoma"/>
              <w:noProof/>
              <w:color w:val="746661"/>
              <w:sz w:val="16"/>
              <w:szCs w:val="16"/>
              <w:lang w:val="es-PE" w:eastAsia="es-ES_tradnl"/>
            </w:rPr>
            <w:t>4</w:t>
          </w:r>
          <w:r w:rsidR="00FA0B6D">
            <w:rPr>
              <w:rFonts w:ascii="Tahoma" w:hAnsi="Tahoma" w:cs="Tahoma"/>
              <w:noProof/>
              <w:color w:val="746661"/>
              <w:sz w:val="16"/>
              <w:szCs w:val="16"/>
              <w:lang w:val="es-PE" w:eastAsia="es-ES_tradnl"/>
            </w:rPr>
            <w:t>.2025</w:t>
          </w:r>
        </w:p>
      </w:tc>
      <w:tc>
        <w:tcPr>
          <w:tcW w:w="1615" w:type="pct"/>
        </w:tcPr>
        <w:p w14:paraId="47136267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4DB2E834" w14:textId="77777777" w:rsidR="00684831" w:rsidRDefault="00684831" w:rsidP="006E68F6">
          <w:pPr>
            <w:rPr>
              <w:lang w:val="es-PE"/>
            </w:rPr>
          </w:pPr>
        </w:p>
      </w:tc>
    </w:tr>
  </w:tbl>
  <w:p w14:paraId="2F76027B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E20A35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65BFF8" w14:textId="77777777" w:rsidR="002C4DCA" w:rsidRDefault="002C4DCA">
      <w:r>
        <w:separator/>
      </w:r>
    </w:p>
  </w:footnote>
  <w:footnote w:type="continuationSeparator" w:id="0">
    <w:p w14:paraId="29B22CB5" w14:textId="77777777" w:rsidR="002C4DCA" w:rsidRDefault="002C4D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11E435B5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331F164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26852C41" wp14:editId="5DFF8EA8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4AA565B9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63C4731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11840C9A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010A317" wp14:editId="094D7DF4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7AED185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03309FBE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7786EBE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7CE5AFE3" wp14:editId="129984C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0E1610EF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7F9463E2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7AC8C4B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687ED76" wp14:editId="47AD848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B6CF318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7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55A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44F3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6F6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3F6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355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4404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455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0B9B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66168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DCA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2131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A0F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449B"/>
    <w:rsid w:val="004A7265"/>
    <w:rsid w:val="004A7515"/>
    <w:rsid w:val="004B039E"/>
    <w:rsid w:val="004B3865"/>
    <w:rsid w:val="004B50F5"/>
    <w:rsid w:val="004B6523"/>
    <w:rsid w:val="004C3158"/>
    <w:rsid w:val="004C39EE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389A"/>
    <w:rsid w:val="004F47BC"/>
    <w:rsid w:val="004F4EC3"/>
    <w:rsid w:val="004F55D2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EA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8F1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494F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04BC"/>
    <w:rsid w:val="005E3158"/>
    <w:rsid w:val="005E378E"/>
    <w:rsid w:val="005E3C63"/>
    <w:rsid w:val="005E575A"/>
    <w:rsid w:val="005F0E05"/>
    <w:rsid w:val="005F3633"/>
    <w:rsid w:val="005F4839"/>
    <w:rsid w:val="005F527C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3419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6374"/>
    <w:rsid w:val="00657221"/>
    <w:rsid w:val="00661602"/>
    <w:rsid w:val="00661B88"/>
    <w:rsid w:val="00664D59"/>
    <w:rsid w:val="00665952"/>
    <w:rsid w:val="00666976"/>
    <w:rsid w:val="00670EAD"/>
    <w:rsid w:val="00670EF3"/>
    <w:rsid w:val="00672B07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4C3F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2AC0"/>
    <w:rsid w:val="0074447C"/>
    <w:rsid w:val="00744E39"/>
    <w:rsid w:val="007457E8"/>
    <w:rsid w:val="0074625B"/>
    <w:rsid w:val="00752E13"/>
    <w:rsid w:val="00754510"/>
    <w:rsid w:val="007561D1"/>
    <w:rsid w:val="007563CC"/>
    <w:rsid w:val="0075664F"/>
    <w:rsid w:val="00757BA3"/>
    <w:rsid w:val="007611F6"/>
    <w:rsid w:val="00761BE5"/>
    <w:rsid w:val="00764608"/>
    <w:rsid w:val="00765FEE"/>
    <w:rsid w:val="007669E2"/>
    <w:rsid w:val="00770FFC"/>
    <w:rsid w:val="00771164"/>
    <w:rsid w:val="00771C0B"/>
    <w:rsid w:val="00772980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821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1F8"/>
    <w:rsid w:val="007E3A65"/>
    <w:rsid w:val="007E4A2C"/>
    <w:rsid w:val="007E6B9A"/>
    <w:rsid w:val="007E6F8F"/>
    <w:rsid w:val="007F2E20"/>
    <w:rsid w:val="00800082"/>
    <w:rsid w:val="00802B81"/>
    <w:rsid w:val="00804B5C"/>
    <w:rsid w:val="008055D1"/>
    <w:rsid w:val="00805AF8"/>
    <w:rsid w:val="00805B71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8F70AE"/>
    <w:rsid w:val="00901FDB"/>
    <w:rsid w:val="00902D4C"/>
    <w:rsid w:val="00902F62"/>
    <w:rsid w:val="00903714"/>
    <w:rsid w:val="0090510E"/>
    <w:rsid w:val="00905415"/>
    <w:rsid w:val="00905731"/>
    <w:rsid w:val="009058FD"/>
    <w:rsid w:val="009068D6"/>
    <w:rsid w:val="00907BD0"/>
    <w:rsid w:val="00910450"/>
    <w:rsid w:val="00912929"/>
    <w:rsid w:val="00913292"/>
    <w:rsid w:val="00913420"/>
    <w:rsid w:val="00913875"/>
    <w:rsid w:val="00913C66"/>
    <w:rsid w:val="009140A6"/>
    <w:rsid w:val="00914470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4FF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4EF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2776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335D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D619B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1F27"/>
    <w:rsid w:val="00A64B4B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BA0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07B2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6FB3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5E0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3B94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78A"/>
    <w:rsid w:val="00C56F7F"/>
    <w:rsid w:val="00C57F4B"/>
    <w:rsid w:val="00C61C3F"/>
    <w:rsid w:val="00C61D45"/>
    <w:rsid w:val="00C61DF9"/>
    <w:rsid w:val="00C62043"/>
    <w:rsid w:val="00C66014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DF2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44E4"/>
    <w:rsid w:val="00CB644A"/>
    <w:rsid w:val="00CB6726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FDD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2C8E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1823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6BB8"/>
    <w:rsid w:val="00EC7EA9"/>
    <w:rsid w:val="00ED0CBD"/>
    <w:rsid w:val="00ED293E"/>
    <w:rsid w:val="00ED5640"/>
    <w:rsid w:val="00ED5E19"/>
    <w:rsid w:val="00ED5EBD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0B6D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D14"/>
    <w:rsid w:val="00FD4FA1"/>
    <w:rsid w:val="00FE1827"/>
    <w:rsid w:val="00FE2C4A"/>
    <w:rsid w:val="00FE5867"/>
    <w:rsid w:val="00FE74F4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76DE2BB"/>
  <w15:docId w15:val="{778132AF-1862-4220-B56B-7D096BE4C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524EF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280</TotalTime>
  <Pages>9</Pages>
  <Words>661</Words>
  <Characters>3637</Characters>
  <Application>Microsoft Office Word</Application>
  <DocSecurity>0</DocSecurity>
  <Lines>30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23</cp:revision>
  <cp:lastPrinted>2025-04-28T04:53:00Z</cp:lastPrinted>
  <dcterms:created xsi:type="dcterms:W3CDTF">2025-03-27T03:54:00Z</dcterms:created>
  <dcterms:modified xsi:type="dcterms:W3CDTF">2025-08-04T17:26:00Z</dcterms:modified>
</cp:coreProperties>
</file>
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CB28AF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BE3ABA8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1FA24BFA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24663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4663C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24663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B50D94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D6E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1F7CEA67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>
              <w:t xml:space="preserve"> </w:t>
            </w:r>
            <w:r w:rsidR="009D6E65" w:rsidRPr="009D6E65">
              <w:rPr>
                <w:highlight w:val="green"/>
              </w:rPr>
              <w:t>${</w:t>
            </w:r>
            <w:proofErr w:type="spellStart"/>
            <w:r w:rsidR="009D6E65" w:rsidRPr="009D6E65">
              <w:rPr>
                <w:highlight w:val="green"/>
              </w:rPr>
              <w:t>lcl</w:t>
            </w:r>
            <w:proofErr w:type="spellEnd"/>
            <w:r w:rsidR="009D6E65" w:rsidRPr="009D6E65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85D0B33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9D6E6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6FF533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032E871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56E28F6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BDC09E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E3808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B50D94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0DDDDAA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8E380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B50D94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1E19D96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>
              <w:t xml:space="preserve"> </w:t>
            </w:r>
            <w:r w:rsidR="009D6E65" w:rsidRPr="009D6E65">
              <w:rPr>
                <w:highlight w:val="green"/>
              </w:rPr>
              <w:t>${</w:t>
            </w:r>
            <w:proofErr w:type="spellStart"/>
            <w:r w:rsidR="009D6E65" w:rsidRPr="009D6E65">
              <w:rPr>
                <w:highlight w:val="green"/>
              </w:rPr>
              <w:t>lcl</w:t>
            </w:r>
            <w:proofErr w:type="spellEnd"/>
            <w:r w:rsidR="009D6E65" w:rsidRPr="009D6E65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021F74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D8D9152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8E3808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8E3808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8E3808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8E3808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50D94" w:rsidRPr="00B50D94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F25796D" w14:textId="77777777" w:rsidR="00B50D9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84F8EC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3BB04495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69974BE7" w14:textId="610F32BD" w:rsidR="00B50D94" w:rsidRPr="00D169FA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B50D94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384CE3D4" w14:textId="7777777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C6746AD" w:rsidR="00B50D94" w:rsidRPr="00364196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50D9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B50D9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8E380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3C4ED2D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B50D9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605B70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C871BF9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65606627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5"/>
        <w:gridCol w:w="1332"/>
        <w:gridCol w:w="1317"/>
        <w:gridCol w:w="1645"/>
        <w:gridCol w:w="1452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5F43E472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</w:t>
            </w:r>
            <w:r w:rsidR="000D02CB">
              <w:rPr>
                <w:rFonts w:ascii="Calibri" w:hAnsi="Calibri" w:cs="Calibri"/>
                <w:sz w:val="22"/>
                <w:szCs w:val="22"/>
              </w:rPr>
              <w:t>23490108</w:t>
            </w:r>
          </w:p>
        </w:tc>
        <w:tc>
          <w:tcPr>
            <w:tcW w:w="738" w:type="pct"/>
            <w:vAlign w:val="center"/>
          </w:tcPr>
          <w:p w14:paraId="0464A830" w14:textId="5CA4AE23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/2024</w:t>
            </w:r>
          </w:p>
        </w:tc>
        <w:tc>
          <w:tcPr>
            <w:tcW w:w="919" w:type="pct"/>
            <w:vAlign w:val="center"/>
          </w:tcPr>
          <w:p w14:paraId="2494F468" w14:textId="49A05736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/2025</w:t>
            </w:r>
          </w:p>
        </w:tc>
        <w:tc>
          <w:tcPr>
            <w:tcW w:w="812" w:type="pct"/>
            <w:vAlign w:val="center"/>
          </w:tcPr>
          <w:p w14:paraId="017111C0" w14:textId="7E160F46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</w:t>
            </w:r>
            <w:r w:rsidR="000D02CB">
              <w:rPr>
                <w:rFonts w:ascii="Calibri" w:hAnsi="Calibri" w:cs="Calibri"/>
                <w:sz w:val="22"/>
                <w:szCs w:val="22"/>
              </w:rPr>
              <w:t>6278</w:t>
            </w:r>
          </w:p>
        </w:tc>
      </w:tr>
      <w:tr w:rsidR="000D02CB" w:rsidRPr="00695BF4" w14:paraId="43C0F4EA" w14:textId="77777777" w:rsidTr="001B7843">
        <w:tc>
          <w:tcPr>
            <w:tcW w:w="934" w:type="pct"/>
            <w:vAlign w:val="center"/>
          </w:tcPr>
          <w:p w14:paraId="7F9EB728" w14:textId="1B38CBAA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5" w:type="pct"/>
            <w:vAlign w:val="center"/>
          </w:tcPr>
          <w:p w14:paraId="06E585A7" w14:textId="436606E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22" w:type="pct"/>
            <w:vAlign w:val="center"/>
          </w:tcPr>
          <w:p w14:paraId="2E44FE8F" w14:textId="4AABC29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8" w:type="pct"/>
            <w:vAlign w:val="center"/>
          </w:tcPr>
          <w:p w14:paraId="27E671D7" w14:textId="1191D4AD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9" w:type="pct"/>
            <w:vAlign w:val="center"/>
          </w:tcPr>
          <w:p w14:paraId="4EAA204B" w14:textId="563D5757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2" w:type="pct"/>
            <w:vAlign w:val="center"/>
          </w:tcPr>
          <w:p w14:paraId="6FA5B941" w14:textId="2B1BA6AC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98BC84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B50D94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9D6E65" w:rsidRPr="009D6E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9D6E6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D6E65" w:rsidRPr="009D6E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2BF2ADF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0D02CB"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0D02CB">
        <w:rPr>
          <w:rFonts w:ascii="Tahoma" w:hAnsi="Tahoma" w:cs="Tahoma"/>
          <w:iCs/>
          <w:sz w:val="22"/>
          <w:szCs w:val="22"/>
          <w:lang w:val="es-PE"/>
        </w:rPr>
        <w:t>i</w:t>
      </w:r>
      <w:r w:rsidR="000D02CB" w:rsidRPr="00FC4DAC">
        <w:rPr>
          <w:rFonts w:ascii="Tahoma" w:hAnsi="Tahoma" w:cs="Tahoma"/>
          <w:iCs/>
          <w:sz w:val="22"/>
          <w:szCs w:val="22"/>
          <w:lang w:val="es-PE"/>
        </w:rPr>
        <w:t>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4B003BD4" w:rsidR="00B163B8" w:rsidRDefault="000D02CB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</w:t>
      </w:r>
      <w:r w:rsidR="00F71847">
        <w:rPr>
          <w:rFonts w:ascii="Tahoma" w:hAnsi="Tahoma" w:cs="Tahoma"/>
          <w:iCs/>
          <w:sz w:val="22"/>
          <w:szCs w:val="22"/>
          <w:lang w:val="es-PE"/>
        </w:rPr>
        <w:t>e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logró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cliente_nombre</w:t>
      </w:r>
      <w:proofErr w:type="spellEnd"/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9D6E65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66437628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El cliente</w:t>
      </w:r>
      <w:r w:rsidR="00A65BB0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A65BB0">
        <w:rPr>
          <w:rFonts w:ascii="Tahoma" w:hAnsi="Tahoma" w:cs="Tahoma"/>
          <w:iCs/>
          <w:sz w:val="22"/>
          <w:szCs w:val="22"/>
          <w:lang w:val="es-PE"/>
        </w:rPr>
        <w:t>tiene_nicho</w:t>
      </w:r>
      <w:proofErr w:type="spellEnd"/>
      <w:r w:rsidR="00A65BB0">
        <w:rPr>
          <w:rFonts w:ascii="Tahoma" w:hAnsi="Tahoma" w:cs="Tahoma"/>
          <w:iCs/>
          <w:sz w:val="22"/>
          <w:szCs w:val="22"/>
          <w:lang w:val="es-PE"/>
        </w:rPr>
        <w:t>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61286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218037B9" w14:textId="4561A303" w:rsidR="00612866" w:rsidRPr="004F25EF" w:rsidRDefault="00612866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Redes BT 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predio.</w:t>
      </w:r>
    </w:p>
    <w:p w14:paraId="1EB7145A" w14:textId="1E3A547D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612866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30</w:t>
      </w:r>
      <w:r w:rsidR="00F71847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B50D9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D9772F4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F71847">
        <w:rPr>
          <w:rFonts w:ascii="Arial" w:hAnsi="Arial" w:cs="Arial"/>
          <w:sz w:val="22"/>
          <w:szCs w:val="22"/>
        </w:rPr>
        <w:t xml:space="preserve">se </w:t>
      </w:r>
      <w:proofErr w:type="spellStart"/>
      <w:r w:rsidR="00612866">
        <w:rPr>
          <w:rFonts w:ascii="Arial" w:hAnsi="Arial" w:cs="Arial"/>
          <w:sz w:val="22"/>
          <w:szCs w:val="22"/>
        </w:rPr>
        <w:t>logro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encontrar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por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612866">
        <w:rPr>
          <w:rFonts w:ascii="Arial" w:hAnsi="Arial" w:cs="Arial"/>
          <w:sz w:val="22"/>
          <w:szCs w:val="22"/>
        </w:rPr>
        <w:t>información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alcanzada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612866">
        <w:rPr>
          <w:rFonts w:ascii="Arial" w:hAnsi="Arial" w:cs="Arial"/>
          <w:sz w:val="22"/>
          <w:szCs w:val="22"/>
        </w:rPr>
        <w:t>inspección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DD7CE50" w14:textId="3440542E" w:rsidR="00B50D94" w:rsidRDefault="00A65BB0" w:rsidP="00B50D9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B50D94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D2037E" w:rsidR="00B163B8" w:rsidRDefault="00B50D9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D02F366">
                <wp:simplePos x="0" y="0"/>
                <wp:positionH relativeFrom="margin">
                  <wp:posOffset>3395345</wp:posOffset>
                </wp:positionH>
                <wp:positionV relativeFrom="paragraph">
                  <wp:posOffset>1812925</wp:posOffset>
                </wp:positionV>
                <wp:extent cx="857250" cy="246380"/>
                <wp:effectExtent l="457200" t="30480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46380"/>
                        </a:xfrm>
                        <a:prstGeom prst="wedgeRoundRectCallout">
                          <a:avLst>
                            <a:gd name="adj1" fmla="val -97441"/>
                            <a:gd name="adj2" fmla="val -1625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5B912C1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67.35pt;margin-top:142.75pt;width:67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" adj="-10247,-24307" fillcolor="#ffc000 [3207]" strokecolor="#747070 [1614]" strokeweight="1pt">
                <v:textbox>
                  <w:txbxContent>
                    <w:p w14:paraId="1827F1CF" w14:textId="5B912C1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83EB52" wp14:editId="5446EF67">
                <wp:simplePos x="0" y="0"/>
                <wp:positionH relativeFrom="column">
                  <wp:posOffset>461645</wp:posOffset>
                </wp:positionH>
                <wp:positionV relativeFrom="paragraph">
                  <wp:posOffset>1148715</wp:posOffset>
                </wp:positionV>
                <wp:extent cx="1819275" cy="447675"/>
                <wp:effectExtent l="0" t="0" r="0" b="0"/>
                <wp:wrapNone/>
                <wp:docPr id="67220830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37080" w14:textId="54854181" w:rsidR="00FA3CD9" w:rsidRPr="00FA3CD9" w:rsidRDefault="00FA3CD9" w:rsidP="00FA3CD9">
                            <w:pPr>
                              <w:jc w:val="center"/>
                              <w:rPr>
                                <w:color w:val="7030A0"/>
                                <w:lang w:val="es-ES"/>
                              </w:rPr>
                            </w:pPr>
                            <w:r w:rsidRPr="00FA3CD9">
                              <w:rPr>
                                <w:color w:val="7030A0"/>
                                <w:lang w:val="es-ES"/>
                              </w:rPr>
                              <w:t>ZONA ARQUEOLÓCICA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83EB52"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27" type="#_x0000_t202" style="position:absolute;margin-left:36.35pt;margin-top:90.45pt;width:143.25pt;height:35.2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" filled="f" stroked="f" strokeweight=".5pt">
                <v:textbox>
                  <w:txbxContent>
                    <w:p w14:paraId="46637080" w14:textId="54854181" w:rsidR="00FA3CD9" w:rsidRPr="00FA3CD9" w:rsidRDefault="00FA3CD9" w:rsidP="00FA3CD9">
                      <w:pPr>
                        <w:jc w:val="center"/>
                        <w:rPr>
                          <w:color w:val="7030A0"/>
                          <w:lang w:val="es-ES"/>
                        </w:rPr>
                      </w:pPr>
                      <w:r w:rsidRPr="00FA3CD9">
                        <w:rPr>
                          <w:color w:val="7030A0"/>
                          <w:lang w:val="es-ES"/>
                        </w:rPr>
                        <w:t>ZONA ARQUEOLÓCICA</w:t>
                      </w:r>
                    </w:p>
                  </w:txbxContent>
                </v:textbox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506AC4" wp14:editId="03CB2568">
                <wp:simplePos x="0" y="0"/>
                <wp:positionH relativeFrom="column">
                  <wp:posOffset>242570</wp:posOffset>
                </wp:positionH>
                <wp:positionV relativeFrom="paragraph">
                  <wp:posOffset>681990</wp:posOffset>
                </wp:positionV>
                <wp:extent cx="2695575" cy="2495550"/>
                <wp:effectExtent l="0" t="0" r="28575" b="19050"/>
                <wp:wrapNone/>
                <wp:docPr id="170616125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95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A33A3D" id="Rectángulo: esquinas redondeadas 31" o:spid="_x0000_s1026" style="position:absolute;margin-left:19.1pt;margin-top:53.7pt;width:212.25pt;height:196.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" filled="f" strokecolor="#7030a0" strokeweight="1.5pt">
                <v:stroke joinstyle="miter"/>
              </v:roundrect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B47D005" wp14:editId="6629A418">
                <wp:simplePos x="0" y="0"/>
                <wp:positionH relativeFrom="margin">
                  <wp:posOffset>1671320</wp:posOffset>
                </wp:positionH>
                <wp:positionV relativeFrom="paragraph">
                  <wp:posOffset>81915</wp:posOffset>
                </wp:positionV>
                <wp:extent cx="715645" cy="408305"/>
                <wp:effectExtent l="285750" t="0" r="27305" b="3346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83637"/>
                            <a:gd name="adj2" fmla="val 1222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8" type="#_x0000_t62" style="position:absolute;margin-left:131.6pt;margin-top:6.45pt;width:56.35pt;height:32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" adj="-7266,37216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9E73A8">
                <wp:simplePos x="0" y="0"/>
                <wp:positionH relativeFrom="column">
                  <wp:posOffset>1281235</wp:posOffset>
                </wp:positionH>
                <wp:positionV relativeFrom="paragraph">
                  <wp:posOffset>884325</wp:posOffset>
                </wp:positionV>
                <wp:extent cx="216248" cy="106287"/>
                <wp:effectExtent l="54927" t="40323" r="48578" b="29527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5811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1D395" id="Rectángulo 27" o:spid="_x0000_s1026" style="position:absolute;margin-left:100.9pt;margin-top:69.65pt;width:17.05pt;height:8.35pt;rotation:-4960953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" fillcolor="white [3212]" strokecolor="red" strokeweight="1pt"/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9758A55">
                <wp:simplePos x="0" y="0"/>
                <wp:positionH relativeFrom="margin">
                  <wp:posOffset>3481070</wp:posOffset>
                </wp:positionH>
                <wp:positionV relativeFrom="paragraph">
                  <wp:posOffset>539115</wp:posOffset>
                </wp:positionV>
                <wp:extent cx="1097280" cy="516255"/>
                <wp:effectExtent l="552450" t="0" r="26670" b="398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96643"/>
                            <a:gd name="adj2" fmla="val 11792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13F75C94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B50D94" w:rsidRPr="00B50D9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274.1pt;margin-top:42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" adj="-10075,36271" fillcolor="#ffc000 [3207]" strokecolor="#747070 [1614]" strokeweight="1pt">
                <v:textbox>
                  <w:txbxContent>
                    <w:p w14:paraId="22670DAD" w14:textId="13F75C94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B50D94" w:rsidRPr="00B50D9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1C3D5D7A">
                <wp:simplePos x="0" y="0"/>
                <wp:positionH relativeFrom="margin">
                  <wp:posOffset>4633595</wp:posOffset>
                </wp:positionH>
                <wp:positionV relativeFrom="paragraph">
                  <wp:posOffset>1767840</wp:posOffset>
                </wp:positionV>
                <wp:extent cx="580390" cy="367665"/>
                <wp:effectExtent l="0" t="0" r="10160" b="6610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22424"/>
                            <a:gd name="adj2" fmla="val 2133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475C04E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90D0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364.85pt;margin-top:139.2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" adj="15644,56875" fillcolor="#ffc000 [3207]" strokecolor="#747070 [1614]" strokeweight="1pt">
                <v:textbox>
                  <w:txbxContent>
                    <w:p w14:paraId="333CAC7D" w14:textId="475C04E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90D0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3049712A">
            <wp:extent cx="5564361" cy="3099555"/>
            <wp:effectExtent l="19050" t="19050" r="17780" b="2476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06" cy="310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20B29BF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7EBEAD0B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30FE2CD8" w:rsidR="009B623F" w:rsidRDefault="00FA3CD9" w:rsidP="009B623F">
      <w:pPr>
        <w:rPr>
          <w:lang w:val="es-PE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83AFE5E" wp14:editId="4F12ECE3">
                <wp:simplePos x="0" y="0"/>
                <wp:positionH relativeFrom="column">
                  <wp:posOffset>2404429</wp:posOffset>
                </wp:positionH>
                <wp:positionV relativeFrom="paragraph">
                  <wp:posOffset>1819591</wp:posOffset>
                </wp:positionV>
                <wp:extent cx="216248" cy="106287"/>
                <wp:effectExtent l="35877" t="21273" r="29528" b="29527"/>
                <wp:wrapNone/>
                <wp:docPr id="2055386779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4793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C21F" id="Rectángulo 27" o:spid="_x0000_s1026" style="position:absolute;margin-left:189.35pt;margin-top:143.25pt;width:17.05pt;height:8.35pt;rotation:-5518205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" fillcolor="white [3212]" strokecolor="red" strokeweight="1pt"/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232AC83">
                <wp:simplePos x="0" y="0"/>
                <wp:positionH relativeFrom="margin">
                  <wp:posOffset>3436620</wp:posOffset>
                </wp:positionH>
                <wp:positionV relativeFrom="paragraph">
                  <wp:posOffset>1313180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1" type="#_x0000_t62" style="position:absolute;margin-left:270.6pt;margin-top:103.4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4j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7P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C727177">
            <wp:extent cx="5914334" cy="3694126"/>
            <wp:effectExtent l="19050" t="19050" r="10795" b="2095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34" cy="3694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35DC0AC9" w:rsidR="009B623F" w:rsidRDefault="009B623F">
      <w:pPr>
        <w:rPr>
          <w:sz w:val="18"/>
          <w:szCs w:val="18"/>
        </w:rPr>
      </w:pPr>
    </w:p>
    <w:p w14:paraId="64535754" w14:textId="0BEAC71F" w:rsidR="009B623F" w:rsidRDefault="009B623F">
      <w:pPr>
        <w:rPr>
          <w:sz w:val="18"/>
          <w:szCs w:val="18"/>
        </w:rPr>
      </w:pPr>
    </w:p>
    <w:p w14:paraId="2F6F70BF" w14:textId="76045BDD" w:rsidR="009B623F" w:rsidRDefault="00FA3CD9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B84E3EC">
                <wp:simplePos x="0" y="0"/>
                <wp:positionH relativeFrom="column">
                  <wp:posOffset>1231900</wp:posOffset>
                </wp:positionH>
                <wp:positionV relativeFrom="paragraph">
                  <wp:posOffset>725170</wp:posOffset>
                </wp:positionV>
                <wp:extent cx="2596515" cy="638175"/>
                <wp:effectExtent l="0" t="0" r="0" b="0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619C8" id="Cuadro de texto 10" o:spid="_x0000_s1032" type="#_x0000_t202" style="position:absolute;margin-left:97pt;margin-top:57.1pt;width:204.45pt;height:5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0F/GgIAADMEAAAOAAAAZHJzL2Uyb0RvYy54bWysU11v2yAUfZ+0/4B4X2xncdp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69EB731">
                <wp:simplePos x="0" y="0"/>
                <wp:positionH relativeFrom="margin">
                  <wp:posOffset>2185670</wp:posOffset>
                </wp:positionH>
                <wp:positionV relativeFrom="paragraph">
                  <wp:posOffset>2164715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3" type="#_x0000_t62" style="position:absolute;margin-left:172.1pt;margin-top:170.4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3K6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k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410B163C">
                <wp:simplePos x="0" y="0"/>
                <wp:positionH relativeFrom="column">
                  <wp:posOffset>3890645</wp:posOffset>
                </wp:positionH>
                <wp:positionV relativeFrom="paragraph">
                  <wp:posOffset>1525270</wp:posOffset>
                </wp:positionV>
                <wp:extent cx="1348105" cy="504825"/>
                <wp:effectExtent l="190500" t="933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4355"/>
                            <a:gd name="adj6" fmla="val 633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4" type="#_x0000_t48" style="position:absolute;margin-left:306.35pt;margin-top:120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" adj="13688,-37661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31D8FE2A">
            <wp:extent cx="5699898" cy="3485625"/>
            <wp:effectExtent l="19050" t="19050" r="1524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348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92B6260" w14:textId="28EBEE0E" w:rsidR="00B50D94" w:rsidRDefault="00790D07" w:rsidP="00B50D94">
      <w:pPr>
        <w:pStyle w:val="Prrafodelista"/>
        <w:numPr>
          <w:ilvl w:val="0"/>
          <w:numId w:val="35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B50D94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27D92F3D" w:rsidR="00B163B8" w:rsidRDefault="00FA3CD9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3B3048" wp14:editId="2791A01E">
                <wp:simplePos x="0" y="0"/>
                <wp:positionH relativeFrom="margin">
                  <wp:posOffset>3871595</wp:posOffset>
                </wp:positionH>
                <wp:positionV relativeFrom="paragraph">
                  <wp:posOffset>287020</wp:posOffset>
                </wp:positionV>
                <wp:extent cx="687705" cy="371475"/>
                <wp:effectExtent l="590550" t="0" r="17145" b="619125"/>
                <wp:wrapNone/>
                <wp:docPr id="1016220655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21"/>
                            <a:gd name="adj2" fmla="val 1907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70E79" w14:textId="77777777" w:rsidR="001F4A8D" w:rsidRDefault="001F4A8D" w:rsidP="001F4A8D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B3048" id="_x0000_s1035" type="#_x0000_t62" style="position:absolute;left:0;text-align:left;margin-left:304.85pt;margin-top:22.6pt;width:54.15pt;height:29.2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" adj="-17241,52006" fillcolor="#ffc000 [3207]" strokecolor="#f2f2f2 [3052]" strokeweight="1pt">
                <v:textbox>
                  <w:txbxContent>
                    <w:p w14:paraId="10B70E79" w14:textId="77777777" w:rsidR="001F4A8D" w:rsidRDefault="001F4A8D" w:rsidP="001F4A8D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Panel Fotográfico</w:t>
      </w:r>
    </w:p>
    <w:p w14:paraId="1AFE77FB" w14:textId="47767E54" w:rsidR="00B163B8" w:rsidRDefault="00B163B8" w:rsidP="00886007">
      <w:pPr>
        <w:jc w:val="center"/>
      </w:pPr>
      <w:r w:rsidRPr="00886007">
        <w:t xml:space="preserve"> </w:t>
      </w:r>
      <w:r>
        <w:rPr>
          <w:noProof/>
        </w:rPr>
        <w:drawing>
          <wp:inline distT="0" distB="0" distL="0" distR="0" wp14:anchorId="2BC284FC" wp14:editId="0DA9A931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EC22124" w:rsidR="00B163B8" w:rsidRDefault="006B3E8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6B3E81">
        <w:rPr>
          <w:lang w:val="es-ES" w:eastAsia="es-ES"/>
        </w:rPr>
        <w:t xml:space="preserve"> </w:t>
      </w:r>
    </w:p>
    <w:p w14:paraId="0652EAD1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2B28D1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2B28D1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2B28D1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6071A22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49826BC2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2B28D1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2B6CD06A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8842B4F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2B28D1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2B28D1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2B28D1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2297A82" w14:textId="47C92E91" w:rsidR="009F2E82" w:rsidRDefault="009F2E82" w:rsidP="001F4A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5B8705" w14:textId="77777777" w:rsidR="00D153BE" w:rsidRDefault="00D153BE">
      <w:r>
        <w:separator/>
      </w:r>
    </w:p>
  </w:endnote>
  <w:endnote w:type="continuationSeparator" w:id="0">
    <w:p w14:paraId="1338990B" w14:textId="77777777" w:rsidR="00D153BE" w:rsidRDefault="00D15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C86B63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8AA50D8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EA8007" w14:textId="77777777" w:rsidR="00D153BE" w:rsidRDefault="00D153BE">
      <w:r>
        <w:separator/>
      </w:r>
    </w:p>
  </w:footnote>
  <w:footnote w:type="continuationSeparator" w:id="0">
    <w:p w14:paraId="291ABF09" w14:textId="77777777" w:rsidR="00D153BE" w:rsidRDefault="00D153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12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0">
    <w:nsid w:val="6FCE0BE5"/>
    <w:multiLevelType w:val="hybridMultilevel"/>
    <w:tmpl w:val="F0F453D0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30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2"/>
  </w:num>
  <w:num w:numId="14" w16cid:durableId="750271525">
    <w:abstractNumId w:val="13"/>
  </w:num>
  <w:num w:numId="15" w16cid:durableId="839539347">
    <w:abstractNumId w:val="29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8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90510041">
    <w:abstractNumId w:val="12"/>
  </w:num>
  <w:num w:numId="35" w16cid:durableId="4537827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02CB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3596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49D3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D68B2"/>
    <w:rsid w:val="001E0843"/>
    <w:rsid w:val="001E17D6"/>
    <w:rsid w:val="001E2FBC"/>
    <w:rsid w:val="001E62AF"/>
    <w:rsid w:val="001F0359"/>
    <w:rsid w:val="001F03F0"/>
    <w:rsid w:val="001F3B61"/>
    <w:rsid w:val="001F4024"/>
    <w:rsid w:val="001F4A8D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663C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FBC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8D1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E86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2B32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6C0C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25A8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66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0B7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0D07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086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6E5A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3A54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3808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8C3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6E65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3E53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5BB0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8D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0D9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79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7DD3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3BE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79D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847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3CD9"/>
    <w:rsid w:val="00FA6503"/>
    <w:rsid w:val="00FB0942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B50D9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662</TotalTime>
  <Pages>6</Pages>
  <Words>438</Words>
  <Characters>2789</Characters>
  <Application>Microsoft Office Word</Application>
  <DocSecurity>0</DocSecurity>
  <Lines>23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50</cp:revision>
  <cp:lastPrinted>2025-05-27T03:31:00Z</cp:lastPrinted>
  <dcterms:created xsi:type="dcterms:W3CDTF">2025-03-27T15:46:00Z</dcterms:created>
  <dcterms:modified xsi:type="dcterms:W3CDTF">2025-09-17T19:02:00Z</dcterms:modified>
</cp:coreProperties>
</file>
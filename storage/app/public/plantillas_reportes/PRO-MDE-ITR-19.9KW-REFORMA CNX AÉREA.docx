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DE6217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16A730D2" w:rsidR="004E48BE" w:rsidRPr="00DE6217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DE6217">
        <w:t xml:space="preserve"> 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1E1BC6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DE621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DE6217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7727F43A" w:rsidR="004E48BE" w:rsidRPr="00DE6217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8A7B05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1E1BC6"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DE6217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C604094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DE6217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59E843D4" w:rsidR="004E48BE" w:rsidRPr="00DE6217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DE6217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1E1BC6" w:rsidRPr="00DE6217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DE6217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DE6217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DE6217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DE6217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DE6217">
            <w:t>Indice</w:t>
          </w:r>
          <w:proofErr w:type="spellEnd"/>
        </w:p>
        <w:p w14:paraId="51D6ADA1" w14:textId="35690142" w:rsidR="00680CA4" w:rsidRPr="00DE6217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DE6217">
            <w:fldChar w:fldCharType="begin"/>
          </w:r>
          <w:r w:rsidRPr="00DE6217">
            <w:instrText xml:space="preserve"> TOC \o "1-3" \h \z \u </w:instrText>
          </w:r>
          <w:r w:rsidRPr="00DE6217">
            <w:fldChar w:fldCharType="separate"/>
          </w:r>
          <w:hyperlink w:anchor="_Toc197021551" w:history="1">
            <w:r w:rsidR="00680CA4" w:rsidRPr="00DE6217">
              <w:rPr>
                <w:rStyle w:val="Hipervnculo"/>
                <w:noProof/>
              </w:rPr>
              <w:t>1.</w:t>
            </w:r>
            <w:r w:rsidR="00680CA4"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680CA4" w:rsidRPr="00DE6217">
              <w:rPr>
                <w:rStyle w:val="Hipervnculo"/>
                <w:noProof/>
              </w:rPr>
              <w:t>Objetivo</w:t>
            </w:r>
            <w:r w:rsidR="00680CA4" w:rsidRPr="00DE6217">
              <w:rPr>
                <w:noProof/>
                <w:webHidden/>
              </w:rPr>
              <w:tab/>
            </w:r>
            <w:r w:rsidR="00680CA4" w:rsidRPr="00DE6217">
              <w:rPr>
                <w:noProof/>
                <w:webHidden/>
              </w:rPr>
              <w:fldChar w:fldCharType="begin"/>
            </w:r>
            <w:r w:rsidR="00680CA4" w:rsidRPr="00DE6217">
              <w:rPr>
                <w:noProof/>
                <w:webHidden/>
              </w:rPr>
              <w:instrText xml:space="preserve"> PAGEREF _Toc197021551 \h </w:instrText>
            </w:r>
            <w:r w:rsidR="00680CA4" w:rsidRPr="00DE6217">
              <w:rPr>
                <w:noProof/>
                <w:webHidden/>
              </w:rPr>
            </w:r>
            <w:r w:rsidR="00680CA4"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="00680CA4" w:rsidRPr="00DE6217">
              <w:rPr>
                <w:noProof/>
                <w:webHidden/>
              </w:rPr>
              <w:fldChar w:fldCharType="end"/>
            </w:r>
          </w:hyperlink>
        </w:p>
        <w:p w14:paraId="33CFE95B" w14:textId="21CDF0BF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2" w:history="1">
            <w:r w:rsidRPr="00DE6217">
              <w:rPr>
                <w:rStyle w:val="Hipervnculo"/>
                <w:noProof/>
              </w:rPr>
              <w:t>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Antecedentes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A38292A" w14:textId="415ABD27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3" w:history="1">
            <w:r w:rsidRPr="00DE6217">
              <w:rPr>
                <w:rStyle w:val="Hipervnculo"/>
                <w:noProof/>
              </w:rPr>
              <w:t>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Alcance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79019AE" w14:textId="0A1655DD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4" w:history="1">
            <w:r w:rsidRPr="00DE6217">
              <w:rPr>
                <w:rStyle w:val="Hipervnculo"/>
                <w:noProof/>
              </w:rPr>
              <w:t>4.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Requerimiento de Maniobra: NO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E3617DB" w14:textId="1DA2978C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5" w:history="1">
            <w:r w:rsidRPr="00DE6217">
              <w:rPr>
                <w:rStyle w:val="Hipervnculo"/>
                <w:noProof/>
              </w:rPr>
              <w:t>5.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Normas y Reglamentos de Aplicación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3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C3DF8C3" w14:textId="6CE03ED3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6" w:history="1">
            <w:r w:rsidRPr="00DE6217">
              <w:rPr>
                <w:rStyle w:val="Hipervnculo"/>
                <w:noProof/>
              </w:rPr>
              <w:t>6.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Zona de trabajo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_Toc197021556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4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07D2044" w14:textId="66153E3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7" w:history="1">
            <w:r w:rsidRPr="00DE6217">
              <w:rPr>
                <w:rStyle w:val="Hipervnculo"/>
                <w:noProof/>
              </w:rPr>
              <w:t>6.1.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Distrito de Chancay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_Toc197021557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4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2B4B98DC" w14:textId="040D501B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8" w:history="1">
            <w:r w:rsidRPr="00DE6217">
              <w:rPr>
                <w:rStyle w:val="Hipervnculo"/>
                <w:noProof/>
              </w:rPr>
              <w:t>7.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Descripción del proyecto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_Toc197021558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E3406B1" w14:textId="1D8406C8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59" w:history="1">
            <w:r w:rsidRPr="00DE6217">
              <w:rPr>
                <w:rStyle w:val="Hipervnculo"/>
                <w:noProof/>
              </w:rPr>
              <w:t>7.1.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Distrito de Chancay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_Toc197021559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CF174D0" w14:textId="71A0B472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0" w:history="1">
            <w:r w:rsidRPr="00DE6217">
              <w:rPr>
                <w:rStyle w:val="Hipervnculo"/>
                <w:noProof/>
              </w:rPr>
              <w:t>7.1.1.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Instalación de redes Aéreas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_Toc197021560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561B3876" w14:textId="14EDEC63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1" w:history="1">
            <w:r w:rsidRPr="00DE6217">
              <w:rPr>
                <w:rStyle w:val="Hipervnculo"/>
                <w:noProof/>
              </w:rPr>
              <w:t>7.1.2.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Instalación de Postes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_Toc197021561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D51EC18" w14:textId="38A941BE" w:rsidR="00680CA4" w:rsidRPr="00DE6217" w:rsidRDefault="00680CA4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2" w:history="1">
            <w:r w:rsidRPr="00DE6217">
              <w:rPr>
                <w:rStyle w:val="Hipervnculo"/>
                <w:noProof/>
              </w:rPr>
              <w:t>7.1.3.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Trabajos complementarios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5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ADB3DC4" w14:textId="0D041A09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3" w:history="1">
            <w:r w:rsidRPr="00DE6217">
              <w:rPr>
                <w:rStyle w:val="Hipervnculo"/>
                <w:noProof/>
              </w:rPr>
              <w:t>7.2.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Permisos especiales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7DD7B85" w14:textId="2DC630E9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4" w:history="1">
            <w:r w:rsidRPr="00DE6217">
              <w:rPr>
                <w:rStyle w:val="Hipervnculo"/>
                <w:noProof/>
              </w:rPr>
              <w:t>8.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Especificaciones técnicas redes aéreas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6D865C6" w14:textId="20983905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5" w:history="1">
            <w:r w:rsidRPr="00DE6217">
              <w:rPr>
                <w:rStyle w:val="Hipervnculo"/>
                <w:noProof/>
              </w:rPr>
              <w:t>8.1.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de estructuras de baja tensión: norma de PLUZ LD-7-350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6C52936" w14:textId="7135F96E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6" w:history="1">
            <w:r w:rsidRPr="00DE6217">
              <w:rPr>
                <w:rStyle w:val="Hipervnculo"/>
                <w:noProof/>
              </w:rPr>
              <w:t>8.2.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_Toc197021566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6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54CAACA5" w14:textId="55810B5F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7" w:history="1">
            <w:r w:rsidRPr="00DE6217">
              <w:rPr>
                <w:rStyle w:val="Hipervnculo"/>
                <w:noProof/>
              </w:rPr>
              <w:t>8.3.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_Toc197021567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7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7E4E2056" w14:textId="14FC570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8" w:history="1">
            <w:r w:rsidRPr="00DE6217">
              <w:rPr>
                <w:rStyle w:val="Hipervnculo"/>
                <w:noProof/>
              </w:rPr>
              <w:t>8.4.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 de concreto 8/400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_Toc197021568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8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163B80C0" w14:textId="02897A66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69" w:history="1">
            <w:r w:rsidRPr="00DE6217">
              <w:rPr>
                <w:rStyle w:val="Hipervnculo"/>
                <w:noProof/>
              </w:rPr>
              <w:t>8.5.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Recomendaciones generales para cimentaciones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_Toc197021569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8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3C702D2" w14:textId="1EFE65DA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0" w:history="1">
            <w:r w:rsidRPr="00DE6217">
              <w:rPr>
                <w:rStyle w:val="Hipervnculo"/>
                <w:noProof/>
              </w:rPr>
              <w:t>8.6.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_Toc197021570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9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04C3E731" w14:textId="375451A0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1" w:history="1">
            <w:r w:rsidRPr="00DE6217">
              <w:rPr>
                <w:rStyle w:val="Hipervnculo"/>
                <w:noProof/>
              </w:rPr>
              <w:t>8.7.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_Toc197021571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9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6A88FF6A" w14:textId="0B363FD3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2" w:history="1">
            <w:r w:rsidRPr="00DE6217">
              <w:rPr>
                <w:rStyle w:val="Hipervnculo"/>
                <w:noProof/>
              </w:rPr>
              <w:t>8.8.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_Toc197021572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10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24BB83B0" w14:textId="6AB9B5EA" w:rsidR="00680CA4" w:rsidRPr="00DE6217" w:rsidRDefault="00680CA4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3" w:history="1">
            <w:r w:rsidRPr="00DE6217">
              <w:rPr>
                <w:rStyle w:val="Hipervnculo"/>
                <w:noProof/>
              </w:rPr>
              <w:t>8.9.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Recomendaciones generales para cimentaciones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_Toc197021573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11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8B7CC48" w14:textId="0E05C45D" w:rsidR="00680CA4" w:rsidRPr="00DE6217" w:rsidRDefault="00680CA4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4" w:history="1">
            <w:r w:rsidRPr="00DE6217">
              <w:rPr>
                <w:rStyle w:val="Hipervnculo"/>
                <w:noProof/>
              </w:rPr>
              <w:t>9.</w:t>
            </w:r>
            <w:r w:rsidRPr="00DE6217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DE6217">
              <w:rPr>
                <w:rStyle w:val="Hipervnculo"/>
                <w:noProof/>
              </w:rPr>
              <w:t>Planos del proyecto: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_Toc197021574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11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E24BBB9" w14:textId="692DEBA1" w:rsidR="00680CA4" w:rsidRPr="00DE6217" w:rsidRDefault="00680CA4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021575" w:history="1">
            <w:r w:rsidRPr="00DE6217">
              <w:rPr>
                <w:rStyle w:val="Hipervnculo"/>
                <w:noProof/>
              </w:rPr>
              <w:t>Anexo: Registro fotográfico</w:t>
            </w:r>
            <w:r w:rsidRPr="00DE6217">
              <w:rPr>
                <w:noProof/>
                <w:webHidden/>
              </w:rPr>
              <w:tab/>
            </w:r>
            <w:r w:rsidRPr="00DE6217">
              <w:rPr>
                <w:noProof/>
                <w:webHidden/>
              </w:rPr>
              <w:fldChar w:fldCharType="begin"/>
            </w:r>
            <w:r w:rsidRPr="00DE6217">
              <w:rPr>
                <w:noProof/>
                <w:webHidden/>
              </w:rPr>
              <w:instrText xml:space="preserve"> PAGEREF _Toc197021575 \h </w:instrText>
            </w:r>
            <w:r w:rsidRPr="00DE6217">
              <w:rPr>
                <w:noProof/>
                <w:webHidden/>
              </w:rPr>
            </w:r>
            <w:r w:rsidRPr="00DE6217">
              <w:rPr>
                <w:noProof/>
                <w:webHidden/>
              </w:rPr>
              <w:fldChar w:fldCharType="separate"/>
            </w:r>
            <w:r w:rsidR="00BA1B3E" w:rsidRPr="00DE6217">
              <w:rPr>
                <w:noProof/>
                <w:webHidden/>
              </w:rPr>
              <w:t>12</w:t>
            </w:r>
            <w:r w:rsidRPr="00DE6217">
              <w:rPr>
                <w:noProof/>
                <w:webHidden/>
              </w:rPr>
              <w:fldChar w:fldCharType="end"/>
            </w:r>
          </w:hyperlink>
        </w:p>
        <w:p w14:paraId="4EFDA6B4" w14:textId="724292AD" w:rsidR="00353739" w:rsidRPr="00DE6217" w:rsidRDefault="00353739">
          <w:r w:rsidRPr="00DE6217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DE6217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DE6217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DE6217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DE6217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DE6217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DE6217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DE6217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DE6217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DE6217" w:rsidRDefault="004E48BE" w:rsidP="000447F5">
      <w:pPr>
        <w:pStyle w:val="ApplusTITULO"/>
        <w:rPr>
          <w:lang w:val="es-PE"/>
        </w:rPr>
      </w:pPr>
      <w:r w:rsidRPr="00DE6217">
        <w:rPr>
          <w:lang w:val="es-PE"/>
        </w:rPr>
        <w:lastRenderedPageBreak/>
        <w:t>MEMORIA DESCRIPTIVA</w:t>
      </w:r>
    </w:p>
    <w:p w14:paraId="64A109C6" w14:textId="77777777" w:rsidR="004E48BE" w:rsidRPr="00DE6217" w:rsidRDefault="004E48BE" w:rsidP="00EA3D71">
      <w:pPr>
        <w:pStyle w:val="Ttulo1"/>
      </w:pPr>
      <w:bookmarkStart w:id="0" w:name="_Toc197021551"/>
      <w:r w:rsidRPr="00DE6217">
        <w:t>Objetivo</w:t>
      </w:r>
      <w:bookmarkEnd w:id="0"/>
    </w:p>
    <w:p w14:paraId="1100E84B" w14:textId="26426F39" w:rsidR="004E48BE" w:rsidRPr="00DE6217" w:rsidRDefault="004E48BE" w:rsidP="004A4474">
      <w:pPr>
        <w:pStyle w:val="Prrafodelista"/>
        <w:rPr>
          <w:lang w:val="es-PE"/>
        </w:rPr>
      </w:pPr>
      <w:r w:rsidRPr="00DE6217">
        <w:rPr>
          <w:lang w:val="es-PE"/>
        </w:rPr>
        <w:t>Este expediente tiene como objetivo presentar el Informe del Estudio de ingeniería correspondiente al trabajo con código LCL-</w:t>
      </w:r>
      <w:r w:rsidR="00317907" w:rsidRPr="00DE6217">
        <w:t xml:space="preserve"> </w:t>
      </w:r>
      <w:r w:rsidR="001E1BC6" w:rsidRPr="00DE6217">
        <w:rPr>
          <w:noProof/>
          <w:lang w:val="es-PE"/>
        </w:rPr>
        <w:t>${</w:t>
      </w:r>
      <w:r w:rsidR="001E1BC6" w:rsidRPr="00DE6217">
        <w:rPr>
          <w:noProof/>
          <w:highlight w:val="green"/>
          <w:lang w:val="es-PE"/>
        </w:rPr>
        <w:t>lcl</w:t>
      </w:r>
      <w:r w:rsidR="001E1BC6" w:rsidRPr="00DE6217">
        <w:rPr>
          <w:noProof/>
          <w:lang w:val="es-PE"/>
        </w:rPr>
        <w:t>}</w:t>
      </w:r>
      <w:r w:rsidRPr="00DE6217">
        <w:rPr>
          <w:lang w:val="es-PE"/>
        </w:rPr>
        <w:t>.</w:t>
      </w:r>
    </w:p>
    <w:p w14:paraId="6ADC4648" w14:textId="77777777" w:rsidR="004E48BE" w:rsidRPr="00DE6217" w:rsidRDefault="004E48BE" w:rsidP="004A4474">
      <w:pPr>
        <w:pStyle w:val="Prrafodelista"/>
        <w:rPr>
          <w:lang w:val="es-PE"/>
        </w:rPr>
      </w:pPr>
      <w:r w:rsidRPr="00DE6217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DE6217" w:rsidRDefault="004E48BE" w:rsidP="00781686">
      <w:pPr>
        <w:pStyle w:val="Ttulo1"/>
      </w:pPr>
      <w:bookmarkStart w:id="1" w:name="_Toc197021552"/>
      <w:r w:rsidRPr="00DE6217">
        <w:t>Antecedentes</w:t>
      </w:r>
      <w:bookmarkEnd w:id="1"/>
    </w:p>
    <w:p w14:paraId="396D896A" w14:textId="77777777" w:rsidR="004E48BE" w:rsidRPr="00DE6217" w:rsidRDefault="004E48BE" w:rsidP="00E03156">
      <w:pPr>
        <w:pStyle w:val="Prrafodelista"/>
      </w:pPr>
      <w:r w:rsidRPr="00DE6217">
        <w:rPr>
          <w:lang w:val="es-PE"/>
        </w:rPr>
        <w:t>No tiene</w:t>
      </w:r>
      <w:r w:rsidRPr="00DE6217">
        <w:t>.</w:t>
      </w:r>
    </w:p>
    <w:p w14:paraId="3A3D73C9" w14:textId="77777777" w:rsidR="004E48BE" w:rsidRPr="00DE6217" w:rsidRDefault="004E48BE" w:rsidP="00EA3D71">
      <w:pPr>
        <w:pStyle w:val="Ttulo1"/>
      </w:pPr>
      <w:bookmarkStart w:id="2" w:name="_Toc197021553"/>
      <w:r w:rsidRPr="00DE6217">
        <w:t>Alcance</w:t>
      </w:r>
      <w:bookmarkEnd w:id="2"/>
    </w:p>
    <w:p w14:paraId="628FBC69" w14:textId="79C4BE13" w:rsidR="004E48BE" w:rsidRPr="00DE6217" w:rsidRDefault="004E48BE" w:rsidP="00EC5A3C">
      <w:pPr>
        <w:pStyle w:val="Prrafodelista"/>
        <w:rPr>
          <w:lang w:val="es-PE"/>
        </w:rPr>
      </w:pPr>
      <w:r w:rsidRPr="00DE6217">
        <w:rPr>
          <w:lang w:val="es-PE"/>
        </w:rPr>
        <w:t xml:space="preserve">El alcance del trabajo abarca el distrito de </w:t>
      </w:r>
      <w:r w:rsidR="001E1BC6" w:rsidRPr="00DE6217">
        <w:rPr>
          <w:noProof/>
          <w:lang w:val="es-PE"/>
        </w:rPr>
        <w:t>${</w:t>
      </w:r>
      <w:r w:rsidR="001E1BC6" w:rsidRPr="00DE6217">
        <w:rPr>
          <w:noProof/>
          <w:highlight w:val="green"/>
          <w:lang w:val="es-PE"/>
        </w:rPr>
        <w:t>distrito_nombre</w:t>
      </w:r>
      <w:r w:rsidR="001E1BC6" w:rsidRPr="00DE6217">
        <w:rPr>
          <w:noProof/>
          <w:lang w:val="es-PE"/>
        </w:rPr>
        <w:t>}</w:t>
      </w:r>
      <w:r w:rsidRPr="00DE6217">
        <w:rPr>
          <w:lang w:val="es-PE"/>
        </w:rPr>
        <w:t xml:space="preserve">, provincia de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provincia_nombre</w:t>
      </w:r>
      <w:proofErr w:type="spellEnd"/>
      <w:r w:rsidR="001E1BC6" w:rsidRPr="00DE6217">
        <w:rPr>
          <w:lang w:val="es-PE"/>
        </w:rPr>
        <w:t>}</w:t>
      </w:r>
      <w:r w:rsidR="008A276F" w:rsidRPr="00DE6217">
        <w:rPr>
          <w:lang w:val="es-PE"/>
        </w:rPr>
        <w:t xml:space="preserve"> </w:t>
      </w:r>
      <w:r w:rsidRPr="00DE6217">
        <w:rPr>
          <w:lang w:val="es-PE"/>
        </w:rPr>
        <w:t xml:space="preserve">y departamento de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departamento_nombre</w:t>
      </w:r>
      <w:proofErr w:type="spellEnd"/>
      <w:r w:rsidR="001E1BC6" w:rsidRPr="00DE6217">
        <w:rPr>
          <w:lang w:val="es-PE"/>
        </w:rPr>
        <w:t>}</w:t>
      </w:r>
      <w:r w:rsidRPr="00DE6217">
        <w:rPr>
          <w:lang w:val="es-PE"/>
        </w:rPr>
        <w:t>.</w:t>
      </w:r>
    </w:p>
    <w:p w14:paraId="3F3BF28B" w14:textId="77777777" w:rsidR="004E48BE" w:rsidRPr="00DE6217" w:rsidRDefault="004E48BE" w:rsidP="00EC5A3C">
      <w:pPr>
        <w:pStyle w:val="Prrafodelista"/>
        <w:rPr>
          <w:lang w:val="es-PE"/>
        </w:rPr>
      </w:pPr>
      <w:r w:rsidRPr="00DE6217">
        <w:rPr>
          <w:lang w:val="es-PE"/>
        </w:rPr>
        <w:t>La atención de los suministros será:</w:t>
      </w:r>
    </w:p>
    <w:p w14:paraId="79D495A2" w14:textId="2F3B13E5" w:rsidR="004E48BE" w:rsidRPr="00DE6217" w:rsidRDefault="00DE6217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DE6217">
        <w:rPr>
          <w:noProof/>
          <w:sz w:val="22"/>
          <w:szCs w:val="22"/>
        </w:rPr>
        <w:t>${</w:t>
      </w:r>
      <w:r w:rsidRPr="00DE6217">
        <w:rPr>
          <w:noProof/>
          <w:sz w:val="22"/>
          <w:szCs w:val="22"/>
          <w:highlight w:val="green"/>
        </w:rPr>
        <w:t>descripcion_trabajo</w:t>
      </w:r>
      <w:r w:rsidRPr="00DE6217">
        <w:rPr>
          <w:noProof/>
          <w:sz w:val="22"/>
          <w:szCs w:val="22"/>
        </w:rPr>
        <w:t>}</w:t>
      </w:r>
    </w:p>
    <w:p w14:paraId="53E0B147" w14:textId="77777777" w:rsidR="004E48BE" w:rsidRPr="00DE6217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DE6217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DE6217" w:rsidRDefault="004E48BE" w:rsidP="005B5E09">
      <w:pPr>
        <w:pStyle w:val="Ttulo1"/>
      </w:pPr>
      <w:bookmarkStart w:id="3" w:name="_Toc197021554"/>
      <w:r w:rsidRPr="00DE6217">
        <w:t xml:space="preserve">Requerimiento de Maniobra: </w:t>
      </w:r>
      <w:r w:rsidRPr="00DE6217">
        <w:rPr>
          <w:color w:val="000000" w:themeColor="text1"/>
        </w:rPr>
        <w:t>NO</w:t>
      </w:r>
      <w:bookmarkEnd w:id="3"/>
    </w:p>
    <w:p w14:paraId="3BB281C4" w14:textId="77777777" w:rsidR="004E48BE" w:rsidRPr="00DE6217" w:rsidRDefault="004E48BE" w:rsidP="00EA3D71">
      <w:pPr>
        <w:pStyle w:val="Ttulo1"/>
      </w:pPr>
      <w:bookmarkStart w:id="4" w:name="_Toc197021555"/>
      <w:r w:rsidRPr="00DE6217">
        <w:t>Normas y Reglamentos de Aplicación</w:t>
      </w:r>
      <w:bookmarkEnd w:id="4"/>
      <w:r w:rsidRPr="00DE6217">
        <w:t xml:space="preserve"> </w:t>
      </w:r>
    </w:p>
    <w:p w14:paraId="4A291657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Código Nacional de Electricidad Suministro 2011 (R.M. </w:t>
      </w:r>
      <w:proofErr w:type="spellStart"/>
      <w:r w:rsidRPr="00DE6217">
        <w:rPr>
          <w:lang w:val="es-PE"/>
        </w:rPr>
        <w:t>N°</w:t>
      </w:r>
      <w:proofErr w:type="spellEnd"/>
      <w:r w:rsidRPr="00DE6217">
        <w:rPr>
          <w:lang w:val="es-PE"/>
        </w:rPr>
        <w:t xml:space="preserve"> 214-2011-MEM/DM)</w:t>
      </w:r>
    </w:p>
    <w:p w14:paraId="254AF527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DE6217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Reglamento Nacional de Edificaciones (RNE)</w:t>
      </w:r>
    </w:p>
    <w:p w14:paraId="1E7582A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D.L. 25844 Ley de Concesiones Eléctricas y su Reglamento.</w:t>
      </w:r>
    </w:p>
    <w:p w14:paraId="1D211828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Norma Técnica de Calidad de los Servicios Eléctricos.</w:t>
      </w:r>
    </w:p>
    <w:p w14:paraId="19A87CD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DE6217">
        <w:rPr>
          <w:lang w:val="es-PE"/>
        </w:rPr>
        <w:t>Nº</w:t>
      </w:r>
      <w:proofErr w:type="spellEnd"/>
      <w:r w:rsidRPr="00DE6217">
        <w:rPr>
          <w:lang w:val="es-PE"/>
        </w:rPr>
        <w:t xml:space="preserve"> 018-2002-EM/DGE.</w:t>
      </w:r>
    </w:p>
    <w:p w14:paraId="6FC91FEF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DE6217">
        <w:rPr>
          <w:lang w:val="es-PE"/>
        </w:rPr>
        <w:t>Nº</w:t>
      </w:r>
      <w:proofErr w:type="spellEnd"/>
      <w:r w:rsidRPr="00DE6217">
        <w:rPr>
          <w:lang w:val="es-PE"/>
        </w:rPr>
        <w:t xml:space="preserve"> 013-2003-EM/DM.</w:t>
      </w:r>
    </w:p>
    <w:p w14:paraId="11DB1501" w14:textId="77777777" w:rsidR="004E48BE" w:rsidRPr="00DE6217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DE6217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Ordenanza </w:t>
      </w:r>
      <w:proofErr w:type="spellStart"/>
      <w:r w:rsidRPr="00DE6217">
        <w:rPr>
          <w:lang w:val="es-PE"/>
        </w:rPr>
        <w:t>N°</w:t>
      </w:r>
      <w:proofErr w:type="spellEnd"/>
      <w:r w:rsidRPr="00DE6217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DE6217" w:rsidRDefault="004E48BE" w:rsidP="00EA3D71">
      <w:pPr>
        <w:pStyle w:val="Ttulo1"/>
      </w:pPr>
      <w:bookmarkStart w:id="5" w:name="_Toc197021556"/>
      <w:r w:rsidRPr="00DE6217">
        <w:t>Zona de trabajo</w:t>
      </w:r>
      <w:bookmarkEnd w:id="5"/>
    </w:p>
    <w:p w14:paraId="57BF2A5F" w14:textId="3FD5D19F" w:rsidR="004E48BE" w:rsidRPr="00DE6217" w:rsidRDefault="004E48BE" w:rsidP="00EA3D71">
      <w:pPr>
        <w:pStyle w:val="Ttulo2"/>
      </w:pPr>
      <w:bookmarkStart w:id="6" w:name="_Toc197021557"/>
      <w:r w:rsidRPr="00DE6217">
        <w:t xml:space="preserve">Distrito de </w:t>
      </w:r>
      <w:bookmarkEnd w:id="6"/>
      <w:r w:rsidR="001E1BC6" w:rsidRPr="00DE6217">
        <w:rPr>
          <w:noProof/>
        </w:rPr>
        <w:t>${</w:t>
      </w:r>
      <w:r w:rsidR="001E1BC6" w:rsidRPr="00DE6217">
        <w:rPr>
          <w:noProof/>
          <w:highlight w:val="green"/>
        </w:rPr>
        <w:t>distrito_nombre</w:t>
      </w:r>
      <w:r w:rsidR="001E1BC6" w:rsidRPr="00DE6217">
        <w:rPr>
          <w:noProof/>
        </w:rPr>
        <w:t>}</w:t>
      </w:r>
    </w:p>
    <w:p w14:paraId="5BC96935" w14:textId="208B3460" w:rsidR="004E48BE" w:rsidRPr="00DE6217" w:rsidRDefault="004E48BE" w:rsidP="00560C56">
      <w:pPr>
        <w:pStyle w:val="Prrafodelista"/>
        <w:rPr>
          <w:lang w:val="es-PE"/>
        </w:rPr>
      </w:pPr>
      <w:r w:rsidRPr="00DE6217">
        <w:rPr>
          <w:lang w:val="es-PE"/>
        </w:rPr>
        <w:t xml:space="preserve">La zona de trabajo se encuentra ubicada </w:t>
      </w:r>
      <w:r w:rsidR="0094210F" w:rsidRPr="00DE6217">
        <w:rPr>
          <w:lang w:val="es-PE"/>
        </w:rPr>
        <w:t>en, ${</w:t>
      </w:r>
      <w:proofErr w:type="spellStart"/>
      <w:r w:rsidR="0094210F" w:rsidRPr="00DE6217">
        <w:rPr>
          <w:highlight w:val="green"/>
          <w:lang w:val="es-PE"/>
        </w:rPr>
        <w:t>direccion_servicio_electrico</w:t>
      </w:r>
      <w:proofErr w:type="spellEnd"/>
      <w:r w:rsidR="0094210F" w:rsidRPr="00DE6217">
        <w:rPr>
          <w:lang w:val="es-PE"/>
        </w:rPr>
        <w:t>}</w:t>
      </w:r>
      <w:r w:rsidR="001E1BC6" w:rsidRPr="00DE6217">
        <w:rPr>
          <w:lang w:val="es-PE"/>
        </w:rPr>
        <w:t xml:space="preserve"> </w:t>
      </w:r>
      <w:r w:rsidRPr="00DE6217">
        <w:rPr>
          <w:lang w:val="es-PE"/>
        </w:rPr>
        <w:t xml:space="preserve">distrito de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distrito_nombre</w:t>
      </w:r>
      <w:proofErr w:type="spellEnd"/>
      <w:r w:rsidR="001E1BC6" w:rsidRPr="00DE6217">
        <w:rPr>
          <w:lang w:val="es-PE"/>
        </w:rPr>
        <w:t>}</w:t>
      </w:r>
      <w:r w:rsidRPr="00DE6217">
        <w:rPr>
          <w:lang w:val="es-PE"/>
        </w:rPr>
        <w:t xml:space="preserve">, provincia de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provincia_nombre</w:t>
      </w:r>
      <w:proofErr w:type="spellEnd"/>
      <w:r w:rsidR="001E1BC6" w:rsidRPr="00DE6217">
        <w:rPr>
          <w:lang w:val="es-PE"/>
        </w:rPr>
        <w:t>}</w:t>
      </w:r>
      <w:r w:rsidRPr="00DE6217">
        <w:rPr>
          <w:lang w:val="es-PE"/>
        </w:rPr>
        <w:t xml:space="preserve"> y departamento de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departamento_nombre</w:t>
      </w:r>
      <w:proofErr w:type="spellEnd"/>
      <w:r w:rsidR="001E1BC6" w:rsidRPr="00DE6217">
        <w:rPr>
          <w:lang w:val="es-PE"/>
        </w:rPr>
        <w:t>}</w:t>
      </w:r>
      <w:r w:rsidRPr="00DE6217">
        <w:rPr>
          <w:lang w:val="es-PE"/>
        </w:rPr>
        <w:t>:</w:t>
      </w:r>
      <w:bookmarkStart w:id="7" w:name="_Hlk197030896"/>
    </w:p>
    <w:p w14:paraId="58D60945" w14:textId="19DDE4E6" w:rsidR="004E48BE" w:rsidRPr="00DE6217" w:rsidRDefault="008A276F" w:rsidP="00A516A4">
      <w:pPr>
        <w:pStyle w:val="Prrafodelista"/>
        <w:jc w:val="center"/>
      </w:pPr>
      <w:r w:rsidRPr="00DE6217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792DD92C">
                <wp:simplePos x="0" y="0"/>
                <wp:positionH relativeFrom="column">
                  <wp:posOffset>2578212</wp:posOffset>
                </wp:positionH>
                <wp:positionV relativeFrom="paragraph">
                  <wp:posOffset>679498</wp:posOffset>
                </wp:positionV>
                <wp:extent cx="659130" cy="3764126"/>
                <wp:effectExtent l="152400" t="38100" r="140970" b="8445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652">
                          <a:off x="0" y="0"/>
                          <a:ext cx="659130" cy="376412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1BA21" id="Rectángulo: esquinas redondeadas 7" o:spid="_x0000_s1026" style="position:absolute;margin-left:203pt;margin-top:53.5pt;width:51.9pt;height:296.4pt;rotation:188582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09F50A02">
                <wp:simplePos x="0" y="0"/>
                <wp:positionH relativeFrom="margin">
                  <wp:posOffset>1395095</wp:posOffset>
                </wp:positionH>
                <wp:positionV relativeFrom="paragraph">
                  <wp:posOffset>4095750</wp:posOffset>
                </wp:positionV>
                <wp:extent cx="605790" cy="381000"/>
                <wp:effectExtent l="0" t="0" r="63246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149470"/>
                            <a:gd name="adj2" fmla="val 249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CFAA41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20501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09.85pt;margin-top:322.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" adj="43086,16179" fillcolor="#ffc000" strokecolor="white [3212]" strokeweight="1.5pt">
                <v:textbox>
                  <w:txbxContent>
                    <w:p w14:paraId="42093EFC" w14:textId="0CFAA41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20501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321B8A8D">
                <wp:simplePos x="0" y="0"/>
                <wp:positionH relativeFrom="margin">
                  <wp:posOffset>3776345</wp:posOffset>
                </wp:positionH>
                <wp:positionV relativeFrom="paragraph">
                  <wp:posOffset>1975485</wp:posOffset>
                </wp:positionV>
                <wp:extent cx="647700" cy="476250"/>
                <wp:effectExtent l="552450" t="0" r="19050" b="11430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33451"/>
                            <a:gd name="adj2" fmla="val 676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297.35pt;margin-top:155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" adj="-18025,25405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4B2E99D">
                <wp:simplePos x="0" y="0"/>
                <wp:positionH relativeFrom="margin">
                  <wp:posOffset>1518920</wp:posOffset>
                </wp:positionH>
                <wp:positionV relativeFrom="paragraph">
                  <wp:posOffset>1013460</wp:posOffset>
                </wp:positionV>
                <wp:extent cx="771525" cy="409575"/>
                <wp:effectExtent l="0" t="0" r="200025" b="61912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71596"/>
                            <a:gd name="adj2" fmla="val 18994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8" type="#_x0000_t62" style="position:absolute;left:0;text-align:left;margin-left:119.6pt;margin-top:79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" adj="26265,51828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5C89F45F">
                <wp:simplePos x="0" y="0"/>
                <wp:positionH relativeFrom="margin">
                  <wp:posOffset>1404620</wp:posOffset>
                </wp:positionH>
                <wp:positionV relativeFrom="paragraph">
                  <wp:posOffset>2146935</wp:posOffset>
                </wp:positionV>
                <wp:extent cx="838200" cy="533400"/>
                <wp:effectExtent l="0" t="0" r="590550" b="2095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117416"/>
                            <a:gd name="adj2" fmla="val 838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727C4118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20501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9" type="#_x0000_t62" style="position:absolute;left:0;text-align:left;margin-left:110.6pt;margin-top:169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" adj="36162,28908" fillcolor="#ffc000" strokecolor="white [3212]" strokeweight="1.5pt">
                <v:textbox>
                  <w:txbxContent>
                    <w:p w14:paraId="37C4EC82" w14:textId="727C4118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20501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3A3A8E66">
                <wp:simplePos x="0" y="0"/>
                <wp:positionH relativeFrom="margin">
                  <wp:posOffset>3395345</wp:posOffset>
                </wp:positionH>
                <wp:positionV relativeFrom="paragraph">
                  <wp:posOffset>851535</wp:posOffset>
                </wp:positionV>
                <wp:extent cx="723900" cy="419100"/>
                <wp:effectExtent l="533400" t="0" r="19050" b="7810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121684"/>
                            <a:gd name="adj2" fmla="val 22912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4BF65319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CB4AA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33.9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30" type="#_x0000_t62" style="position:absolute;left:0;text-align:left;margin-left:267.35pt;margin-top:67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" adj="-15484,60291" fillcolor="#ffc000" strokecolor="white [3212]" strokeweight="1.5pt">
                <v:textbox>
                  <w:txbxContent>
                    <w:p w14:paraId="2972189E" w14:textId="4BF65319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CB4AA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33.9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AAD"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303586B8">
                <wp:simplePos x="0" y="0"/>
                <wp:positionH relativeFrom="column">
                  <wp:posOffset>2532380</wp:posOffset>
                </wp:positionH>
                <wp:positionV relativeFrom="paragraph">
                  <wp:posOffset>1918970</wp:posOffset>
                </wp:positionV>
                <wp:extent cx="202599" cy="403313"/>
                <wp:effectExtent l="71120" t="62230" r="59055" b="9715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11412">
                          <a:off x="0" y="0"/>
                          <a:ext cx="202599" cy="403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7BFBC" id="Rectángulo 15" o:spid="_x0000_s1026" style="position:absolute;margin-left:199.4pt;margin-top:151.1pt;width:15.95pt;height:31.75pt;rotation:-5558095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DE6217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E6217">
        <w:rPr>
          <w:lang w:val="es-ES_tradnl"/>
        </w:rPr>
        <w:t xml:space="preserve"> </w:t>
      </w:r>
      <w:r w:rsidR="00891C51" w:rsidRPr="00DE6217">
        <w:rPr>
          <w:noProof/>
          <w:lang w:val="es-ES_tradnl"/>
        </w:rPr>
        <w:t xml:space="preserve"> </w:t>
      </w:r>
      <w:r w:rsidR="0076548D" w:rsidRPr="00DE6217">
        <w:rPr>
          <w:noProof/>
          <w:lang w:val="es-ES_tradnl"/>
        </w:rPr>
        <w:t xml:space="preserve"> </w:t>
      </w:r>
      <w:r w:rsidR="004E48BE" w:rsidRPr="00DE6217">
        <w:rPr>
          <w:noProof/>
        </w:rPr>
        <w:drawing>
          <wp:inline distT="0" distB="0" distL="0" distR="0" wp14:anchorId="75725C2A" wp14:editId="1EF1EB90">
            <wp:extent cx="3686175" cy="4535891"/>
            <wp:effectExtent l="19050" t="19050" r="9525" b="171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07" cy="4544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DE6217" w:rsidRDefault="004E48BE" w:rsidP="00E463FC">
      <w:pPr>
        <w:pStyle w:val="Prrafodelista"/>
        <w:jc w:val="center"/>
        <w:rPr>
          <w:lang w:val="es-PE"/>
        </w:rPr>
      </w:pPr>
      <w:r w:rsidRPr="00DE6217">
        <w:rPr>
          <w:lang w:val="es-PE"/>
        </w:rPr>
        <w:t xml:space="preserve">Figura 5.1 – 1: Zona de trabajo – Fuente: </w:t>
      </w:r>
      <w:proofErr w:type="spellStart"/>
      <w:r w:rsidRPr="00DE6217">
        <w:rPr>
          <w:lang w:val="es-PE"/>
        </w:rPr>
        <w:t>Geoapps</w:t>
      </w:r>
      <w:proofErr w:type="spellEnd"/>
    </w:p>
    <w:p w14:paraId="6F091F91" w14:textId="77777777" w:rsidR="00B1290D" w:rsidRPr="00DE6217" w:rsidRDefault="00B1290D" w:rsidP="00E463FC">
      <w:pPr>
        <w:pStyle w:val="Prrafodelista"/>
        <w:jc w:val="center"/>
        <w:rPr>
          <w:lang w:val="es-PE"/>
        </w:rPr>
      </w:pPr>
    </w:p>
    <w:p w14:paraId="5E62C2FB" w14:textId="2D9B8854" w:rsidR="004E48BE" w:rsidRPr="00DE6217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DE6217">
        <w:rPr>
          <w:b/>
          <w:lang w:val="es-PE"/>
        </w:rPr>
        <w:t xml:space="preserve">Cliente solicita </w:t>
      </w:r>
      <w:r w:rsidR="00DE6217" w:rsidRPr="00DE6217">
        <w:rPr>
          <w:b/>
          <w:lang w:val="es-PE"/>
        </w:rPr>
        <w:t>${</w:t>
      </w:r>
      <w:proofErr w:type="spellStart"/>
      <w:r w:rsidR="00DE6217" w:rsidRPr="00DE6217">
        <w:rPr>
          <w:b/>
          <w:highlight w:val="green"/>
          <w:lang w:val="es-PE"/>
        </w:rPr>
        <w:t>cantidad_suministros</w:t>
      </w:r>
      <w:proofErr w:type="spellEnd"/>
      <w:r w:rsidR="00DE6217" w:rsidRPr="00DE6217">
        <w:rPr>
          <w:b/>
          <w:lang w:val="es-PE"/>
        </w:rPr>
        <w:t xml:space="preserve">} </w:t>
      </w:r>
      <w:r w:rsidRPr="00DE6217">
        <w:rPr>
          <w:b/>
          <w:lang w:val="es-PE"/>
        </w:rPr>
        <w:t xml:space="preserve">suministro </w:t>
      </w:r>
      <w:r w:rsidR="001E1BC6" w:rsidRPr="00DE6217">
        <w:rPr>
          <w:b/>
          <w:lang w:val="es-PE"/>
        </w:rPr>
        <w:t>${</w:t>
      </w:r>
      <w:proofErr w:type="spellStart"/>
      <w:r w:rsidR="001E1BC6" w:rsidRPr="00DE6217">
        <w:rPr>
          <w:b/>
          <w:highlight w:val="green"/>
          <w:lang w:val="es-PE"/>
        </w:rPr>
        <w:t>sistema_acometida</w:t>
      </w:r>
      <w:proofErr w:type="spellEnd"/>
      <w:r w:rsidR="001E1BC6" w:rsidRPr="00DE6217">
        <w:rPr>
          <w:b/>
          <w:lang w:val="es-PE"/>
        </w:rPr>
        <w:t xml:space="preserve">} </w:t>
      </w:r>
      <w:r w:rsidRPr="00DE6217">
        <w:rPr>
          <w:b/>
          <w:lang w:val="es-PE"/>
        </w:rPr>
        <w:t xml:space="preserve">ø desde </w:t>
      </w:r>
      <w:r w:rsidR="001E1BC6" w:rsidRPr="00DE6217">
        <w:rPr>
          <w:b/>
          <w:lang w:val="es-PE"/>
        </w:rPr>
        <w:t>${</w:t>
      </w:r>
      <w:proofErr w:type="spellStart"/>
      <w:r w:rsidR="001E1BC6" w:rsidRPr="00DE6217">
        <w:rPr>
          <w:b/>
          <w:highlight w:val="green"/>
          <w:lang w:val="es-PE"/>
        </w:rPr>
        <w:t>cc</w:t>
      </w:r>
      <w:proofErr w:type="spellEnd"/>
      <w:r w:rsidR="001E1BC6" w:rsidRPr="00DE6217">
        <w:rPr>
          <w:b/>
          <w:lang w:val="es-PE"/>
        </w:rPr>
        <w:t>}</w:t>
      </w:r>
      <w:r w:rsidRPr="00DE6217">
        <w:rPr>
          <w:b/>
          <w:lang w:val="es-PE"/>
        </w:rPr>
        <w:t xml:space="preserve"> kW.</w:t>
      </w:r>
    </w:p>
    <w:p w14:paraId="0DDEF034" w14:textId="2C91635C" w:rsidR="004E48BE" w:rsidRPr="00DE6217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lastRenderedPageBreak/>
        <w:t>La carga solicitada por el cliente será destinada para</w:t>
      </w:r>
      <w:r w:rsidR="00B1290D" w:rsidRPr="00DE6217">
        <w:rPr>
          <w:lang w:val="es-PE"/>
        </w:rPr>
        <w:t xml:space="preserve"> uso</w:t>
      </w:r>
      <w:r w:rsidRPr="00DE6217">
        <w:rPr>
          <w:lang w:val="es-PE"/>
        </w:rPr>
        <w:t xml:space="preserve"> </w:t>
      </w:r>
      <w:r w:rsidR="001E1BC6" w:rsidRPr="00DE6217">
        <w:rPr>
          <w:lang w:val="es-PE"/>
        </w:rPr>
        <w:t>${</w:t>
      </w:r>
      <w:proofErr w:type="spellStart"/>
      <w:r w:rsidR="001E1BC6" w:rsidRPr="00DE6217">
        <w:rPr>
          <w:highlight w:val="green"/>
          <w:lang w:val="es-PE"/>
        </w:rPr>
        <w:t>uso_servicio</w:t>
      </w:r>
      <w:proofErr w:type="spellEnd"/>
      <w:r w:rsidR="001E1BC6" w:rsidRPr="00DE6217">
        <w:rPr>
          <w:lang w:val="es-PE"/>
        </w:rPr>
        <w:t>}</w:t>
      </w:r>
      <w:r w:rsidRPr="00DE6217">
        <w:rPr>
          <w:lang w:val="es-PE"/>
        </w:rPr>
        <w:t>.</w:t>
      </w:r>
    </w:p>
    <w:p w14:paraId="3CB1A646" w14:textId="11CC0546" w:rsidR="004E48BE" w:rsidRPr="00DE6217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Se coordino </w:t>
      </w:r>
      <w:r w:rsidR="00267150" w:rsidRPr="00DE6217">
        <w:rPr>
          <w:lang w:val="es-PE"/>
        </w:rPr>
        <w:t>en</w:t>
      </w:r>
      <w:r w:rsidR="00891C51" w:rsidRPr="00DE6217">
        <w:rPr>
          <w:lang w:val="es-PE"/>
        </w:rPr>
        <w:t xml:space="preserve"> campo </w:t>
      </w:r>
      <w:r w:rsidR="00F02CE1" w:rsidRPr="00DE6217">
        <w:rPr>
          <w:lang w:val="es-PE"/>
        </w:rPr>
        <w:t>${</w:t>
      </w:r>
      <w:proofErr w:type="spellStart"/>
      <w:r w:rsidR="00F02CE1" w:rsidRPr="00DE6217">
        <w:rPr>
          <w:highlight w:val="green"/>
          <w:lang w:val="es-PE"/>
        </w:rPr>
        <w:t>detalle_contacto</w:t>
      </w:r>
      <w:proofErr w:type="spellEnd"/>
      <w:r w:rsidR="00F02CE1" w:rsidRPr="00DE6217">
        <w:rPr>
          <w:lang w:val="es-PE"/>
        </w:rPr>
        <w:t>}</w:t>
      </w:r>
      <w:r w:rsidR="00561141" w:rsidRPr="00DE6217">
        <w:rPr>
          <w:lang w:val="es-PE"/>
        </w:rPr>
        <w:t>.</w:t>
      </w:r>
    </w:p>
    <w:p w14:paraId="0644ABCB" w14:textId="727D0FEA" w:rsidR="004E48BE" w:rsidRPr="00DE6217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El cliente </w:t>
      </w:r>
      <w:r w:rsidR="00BA02BD" w:rsidRPr="00DE6217">
        <w:rPr>
          <w:lang w:val="es-PE"/>
        </w:rPr>
        <w:t>${</w:t>
      </w:r>
      <w:proofErr w:type="spellStart"/>
      <w:r w:rsidR="00BA02BD" w:rsidRPr="00DE6217">
        <w:rPr>
          <w:highlight w:val="green"/>
          <w:lang w:val="es-PE"/>
        </w:rPr>
        <w:t>tiene_nicho</w:t>
      </w:r>
      <w:proofErr w:type="spellEnd"/>
      <w:r w:rsidR="00BA02BD" w:rsidRPr="00DE6217">
        <w:rPr>
          <w:lang w:val="es-PE"/>
        </w:rPr>
        <w:t>}</w:t>
      </w:r>
      <w:r w:rsidR="00A76A8B" w:rsidRPr="00DE6217">
        <w:rPr>
          <w:lang w:val="es-PE"/>
        </w:rPr>
        <w:t xml:space="preserve"> </w:t>
      </w:r>
      <w:r w:rsidRPr="00DE6217">
        <w:rPr>
          <w:lang w:val="es-PE"/>
        </w:rPr>
        <w:t>cuenta con nicho preparado</w:t>
      </w:r>
      <w:r w:rsidR="00A76A8B" w:rsidRPr="00DE6217">
        <w:rPr>
          <w:lang w:val="es-PE"/>
        </w:rPr>
        <w:t xml:space="preserve"> en fachada</w:t>
      </w:r>
      <w:r w:rsidRPr="00DE6217">
        <w:rPr>
          <w:lang w:val="es-PE"/>
        </w:rPr>
        <w:t>.</w:t>
      </w:r>
    </w:p>
    <w:p w14:paraId="11273D8A" w14:textId="77777777" w:rsidR="004E48BE" w:rsidRPr="00DE6217" w:rsidRDefault="004E48BE" w:rsidP="00EA3D71">
      <w:pPr>
        <w:pStyle w:val="Ttulo1"/>
      </w:pPr>
      <w:bookmarkStart w:id="8" w:name="_Toc197021558"/>
      <w:r w:rsidRPr="00DE6217">
        <w:t>Descripción del proyecto</w:t>
      </w:r>
      <w:bookmarkEnd w:id="8"/>
    </w:p>
    <w:p w14:paraId="29709F97" w14:textId="38E7658D" w:rsidR="004E48BE" w:rsidRPr="00DE6217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 xml:space="preserve">El proyecto comprende la extensión de redes de Baja Tensión (SDS), radio de la </w:t>
      </w:r>
      <w:r w:rsidR="00E67F2B" w:rsidRPr="00DE6217">
        <w:rPr>
          <w:lang w:val="es-PE"/>
        </w:rPr>
        <w:t xml:space="preserve">Sed </w:t>
      </w:r>
      <w:r w:rsidR="00DE71EA" w:rsidRPr="00DE6217">
        <w:rPr>
          <w:lang w:val="es-PE"/>
        </w:rPr>
        <w:t>${</w:t>
      </w:r>
      <w:r w:rsidR="00DE71EA" w:rsidRPr="00DE6217">
        <w:rPr>
          <w:highlight w:val="green"/>
          <w:lang w:val="es-PE"/>
        </w:rPr>
        <w:t>sed</w:t>
      </w:r>
      <w:r w:rsidR="00DE71EA" w:rsidRPr="00DE6217">
        <w:rPr>
          <w:lang w:val="es-PE"/>
        </w:rPr>
        <w:t>}</w:t>
      </w:r>
      <w:r w:rsidRPr="00DE6217">
        <w:rPr>
          <w:lang w:val="es-PE"/>
        </w:rPr>
        <w:t xml:space="preserve"> llave</w:t>
      </w:r>
      <w:r w:rsidR="00DE71EA" w:rsidRPr="00DE6217">
        <w:rPr>
          <w:lang w:val="es-PE"/>
        </w:rPr>
        <w:t>-${</w:t>
      </w:r>
      <w:r w:rsidR="00DE71EA" w:rsidRPr="00DE6217">
        <w:rPr>
          <w:highlight w:val="green"/>
          <w:lang w:val="es-PE"/>
        </w:rPr>
        <w:t>llave</w:t>
      </w:r>
      <w:r w:rsidR="00DE71EA" w:rsidRPr="00DE6217">
        <w:rPr>
          <w:lang w:val="es-PE"/>
        </w:rPr>
        <w:t>}</w:t>
      </w:r>
      <w:r w:rsidRPr="00DE6217">
        <w:rPr>
          <w:lang w:val="es-PE"/>
        </w:rPr>
        <w:t xml:space="preserve">, a fin de atender </w:t>
      </w:r>
      <w:r w:rsidR="00DE6217" w:rsidRPr="00DE6217">
        <w:rPr>
          <w:lang w:val="es-PE"/>
        </w:rPr>
        <w:t>${</w:t>
      </w:r>
      <w:proofErr w:type="spellStart"/>
      <w:r w:rsidR="00DE6217" w:rsidRPr="00DE6217">
        <w:rPr>
          <w:highlight w:val="green"/>
          <w:lang w:val="es-PE"/>
        </w:rPr>
        <w:t>cantidad_suministros</w:t>
      </w:r>
      <w:proofErr w:type="spellEnd"/>
      <w:r w:rsidR="00DE6217" w:rsidRPr="00DE6217">
        <w:rPr>
          <w:lang w:val="es-PE"/>
        </w:rPr>
        <w:t>}</w:t>
      </w:r>
      <w:r w:rsidRPr="00DE6217">
        <w:rPr>
          <w:lang w:val="es-PE"/>
        </w:rPr>
        <w:t xml:space="preserve"> nuevo suministro de C.C: </w:t>
      </w:r>
      <w:r w:rsidR="00DE71EA" w:rsidRPr="00DE6217">
        <w:rPr>
          <w:lang w:val="es-PE"/>
        </w:rPr>
        <w:t>${</w:t>
      </w:r>
      <w:proofErr w:type="spellStart"/>
      <w:r w:rsidR="00DE71EA" w:rsidRPr="00DE6217">
        <w:rPr>
          <w:highlight w:val="green"/>
          <w:lang w:val="es-PE"/>
        </w:rPr>
        <w:t>cc</w:t>
      </w:r>
      <w:proofErr w:type="spellEnd"/>
      <w:r w:rsidR="00DE71EA" w:rsidRPr="00DE6217">
        <w:rPr>
          <w:lang w:val="es-PE"/>
        </w:rPr>
        <w:t xml:space="preserve">} </w:t>
      </w:r>
      <w:r w:rsidRPr="00DE6217">
        <w:rPr>
          <w:lang w:val="es-PE"/>
        </w:rPr>
        <w:t>kW</w:t>
      </w:r>
    </w:p>
    <w:p w14:paraId="60A73021" w14:textId="77777777" w:rsidR="004E48BE" w:rsidRPr="00DE6217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DE6217">
        <w:rPr>
          <w:lang w:val="es-PE"/>
        </w:rPr>
        <w:t>Los trabajos a desarrollar son lo siguiente:</w:t>
      </w:r>
    </w:p>
    <w:p w14:paraId="08EE5EBF" w14:textId="77777777" w:rsidR="004E48BE" w:rsidRPr="00DE6217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17FCBE30" w:rsidR="004E48BE" w:rsidRPr="00DE6217" w:rsidRDefault="004E48BE" w:rsidP="00EA3D71">
      <w:pPr>
        <w:pStyle w:val="Ttulo2"/>
      </w:pPr>
      <w:bookmarkStart w:id="9" w:name="_Toc197021559"/>
      <w:r w:rsidRPr="00DE6217">
        <w:t xml:space="preserve">Distrito de </w:t>
      </w:r>
      <w:bookmarkEnd w:id="9"/>
      <w:r w:rsidR="00E05523" w:rsidRPr="00DE6217">
        <w:rPr>
          <w:lang w:val="es-ES_tradnl"/>
        </w:rPr>
        <w:t>${</w:t>
      </w:r>
      <w:proofErr w:type="spellStart"/>
      <w:r w:rsidR="00E05523" w:rsidRPr="00DE6217">
        <w:rPr>
          <w:highlight w:val="green"/>
          <w:lang w:val="es-ES_tradnl"/>
        </w:rPr>
        <w:t>distrito_nombre</w:t>
      </w:r>
      <w:proofErr w:type="spellEnd"/>
      <w:r w:rsidR="00E05523" w:rsidRPr="00DE6217">
        <w:rPr>
          <w:lang w:val="es-ES_tradnl"/>
        </w:rPr>
        <w:t>}</w:t>
      </w:r>
    </w:p>
    <w:p w14:paraId="3E65CB60" w14:textId="5483DEEA" w:rsidR="004E48BE" w:rsidRPr="00DE6217" w:rsidRDefault="004E48BE" w:rsidP="00A43A09">
      <w:pPr>
        <w:pStyle w:val="Prrafodelista"/>
      </w:pPr>
      <w:r w:rsidRPr="00DE6217">
        <w:rPr>
          <w:lang w:val="es-PE"/>
        </w:rPr>
        <w:t xml:space="preserve">La zona de trabajo se encuentra ubicada </w:t>
      </w:r>
      <w:r w:rsidR="00B1290D" w:rsidRPr="00DE6217">
        <w:rPr>
          <w:lang w:val="es-PE"/>
        </w:rPr>
        <w:t xml:space="preserve">en </w:t>
      </w:r>
      <w:r w:rsidR="00E05523" w:rsidRPr="00DE6217">
        <w:rPr>
          <w:lang w:val="es-PE"/>
        </w:rPr>
        <w:t>${</w:t>
      </w:r>
      <w:proofErr w:type="spellStart"/>
      <w:r w:rsidR="00E05523" w:rsidRPr="00DE6217">
        <w:rPr>
          <w:highlight w:val="green"/>
          <w:lang w:val="es-PE"/>
        </w:rPr>
        <w:t>direccion_servicio_electrico</w:t>
      </w:r>
      <w:proofErr w:type="spellEnd"/>
      <w:r w:rsidR="00E05523" w:rsidRPr="00DE6217">
        <w:rPr>
          <w:lang w:val="es-PE"/>
        </w:rPr>
        <w:t>}.</w:t>
      </w:r>
    </w:p>
    <w:p w14:paraId="6238053A" w14:textId="77777777" w:rsidR="004E48BE" w:rsidRPr="00DE6217" w:rsidRDefault="004E48BE" w:rsidP="00DA18A8">
      <w:pPr>
        <w:pStyle w:val="Ttulo3"/>
        <w:ind w:left="567" w:hanging="567"/>
      </w:pPr>
      <w:bookmarkStart w:id="10" w:name="_Toc197021560"/>
      <w:r w:rsidRPr="00DE6217">
        <w:t>Instalación de redes Aéreas</w:t>
      </w:r>
      <w:bookmarkEnd w:id="10"/>
    </w:p>
    <w:p w14:paraId="1A2D7CBB" w14:textId="77777777" w:rsidR="004E48BE" w:rsidRPr="00DE6217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DE6217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DE6217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DE6217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DE6217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DE6217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5BE5554B" w:rsidR="004E48BE" w:rsidRPr="00DE6217" w:rsidRDefault="00A76A8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33</w:t>
            </w:r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9</w:t>
            </w:r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5+P </w:t>
            </w:r>
            <w:proofErr w:type="spellStart"/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DE6217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DE6217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DE6217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DE6217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DE6217" w:rsidRDefault="004E48BE" w:rsidP="00FC6F34">
      <w:pPr>
        <w:pStyle w:val="ApplusParrafo"/>
      </w:pPr>
    </w:p>
    <w:p w14:paraId="3A2065DE" w14:textId="72104D18" w:rsidR="004E48BE" w:rsidRPr="00DE6217" w:rsidRDefault="004E48BE" w:rsidP="00831750">
      <w:pPr>
        <w:pStyle w:val="Ttulo3"/>
        <w:ind w:left="567" w:hanging="567"/>
      </w:pPr>
      <w:bookmarkStart w:id="11" w:name="_Toc197021561"/>
      <w:r w:rsidRPr="00DE6217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DE6217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DE6217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DE6217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DE6217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DE6217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398853A" w:rsidR="004E48BE" w:rsidRPr="00DE6217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DE6217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48C28852" w:rsidR="004E48BE" w:rsidRPr="00DE6217" w:rsidRDefault="008A276F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241" w:type="pct"/>
            <w:vAlign w:val="center"/>
          </w:tcPr>
          <w:p w14:paraId="3E45742A" w14:textId="3D3BE833" w:rsidR="004E48BE" w:rsidRPr="00DE6217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 armados 2 D5</w:t>
            </w:r>
            <w:r w:rsidR="008A276F"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D1+D7</w:t>
            </w:r>
            <w:r w:rsidRPr="00DE6217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DE6217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DE6217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DE6217" w:rsidRDefault="004E48BE" w:rsidP="00FC6F34">
      <w:pPr>
        <w:pStyle w:val="ApplusParrafo"/>
      </w:pPr>
    </w:p>
    <w:p w14:paraId="0F736D13" w14:textId="77777777" w:rsidR="004E48BE" w:rsidRPr="00DE6217" w:rsidRDefault="004E48BE" w:rsidP="0048651C">
      <w:pPr>
        <w:pStyle w:val="Ttulo3"/>
        <w:ind w:left="567" w:hanging="567"/>
      </w:pPr>
      <w:bookmarkStart w:id="12" w:name="_Toc197021562"/>
      <w:r w:rsidRPr="00DE6217">
        <w:t>Trabajos complementarios</w:t>
      </w:r>
      <w:bookmarkEnd w:id="12"/>
    </w:p>
    <w:p w14:paraId="5A2C2B4C" w14:textId="77777777" w:rsidR="004E48BE" w:rsidRPr="00DE6217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DE6217">
        <w:rPr>
          <w:szCs w:val="20"/>
          <w:lang w:val="es-PE"/>
        </w:rPr>
        <w:t>Limpieza de la zona de trabajo.</w:t>
      </w:r>
    </w:p>
    <w:p w14:paraId="0A303066" w14:textId="77777777" w:rsidR="004E48BE" w:rsidRPr="00DE6217" w:rsidRDefault="004E48BE" w:rsidP="00EA3D71">
      <w:pPr>
        <w:pStyle w:val="Ttulo2"/>
      </w:pPr>
      <w:bookmarkStart w:id="13" w:name="_Toc197021563"/>
      <w:r w:rsidRPr="00DE6217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DE6217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DE6217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DE6217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DE6217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DE6217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DE6217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DE6217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DE6217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DE6217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DE6217" w:rsidRDefault="004E48BE" w:rsidP="00E51F30">
      <w:pPr>
        <w:pStyle w:val="Ttulo1"/>
        <w:ind w:left="567" w:hanging="567"/>
        <w:jc w:val="both"/>
      </w:pPr>
      <w:bookmarkStart w:id="14" w:name="_Toc197021564"/>
      <w:r w:rsidRPr="00DE6217">
        <w:t>Especificaciones técnicas redes aéreas</w:t>
      </w:r>
      <w:bookmarkEnd w:id="14"/>
    </w:p>
    <w:p w14:paraId="53911BB9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DE6217" w:rsidRDefault="004E48BE" w:rsidP="00E51F30">
      <w:pPr>
        <w:pStyle w:val="Ttulo2"/>
        <w:ind w:left="567" w:hanging="567"/>
        <w:jc w:val="both"/>
      </w:pPr>
      <w:bookmarkStart w:id="15" w:name="_Toc197021565"/>
      <w:r w:rsidRPr="00DE6217">
        <w:t>Cimentación de estructuras de baja tensión: norma de PLUZ LD-7-350</w:t>
      </w:r>
      <w:bookmarkEnd w:id="15"/>
    </w:p>
    <w:p w14:paraId="608F82A2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DE6217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DE6217" w:rsidRDefault="004E48BE" w:rsidP="001268FC">
      <w:pPr>
        <w:pStyle w:val="Ttulo2"/>
        <w:ind w:left="567" w:hanging="567"/>
        <w:jc w:val="both"/>
      </w:pPr>
      <w:r w:rsidRPr="00DE6217">
        <w:t xml:space="preserve"> </w:t>
      </w:r>
      <w:bookmarkStart w:id="16" w:name="_Toc197021566"/>
      <w:r w:rsidRPr="00DE6217">
        <w:t>Cimentación normalizada para postes de concreto 7/200, 8/200 y 9/200 sin retenidas</w:t>
      </w:r>
      <w:bookmarkEnd w:id="16"/>
    </w:p>
    <w:p w14:paraId="507AFE86" w14:textId="77777777" w:rsidR="004E48BE" w:rsidRPr="00DE6217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DE6217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DE6217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DE6217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DE6217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DE6217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DE6217" w:rsidRDefault="004E48BE" w:rsidP="00E51F30">
      <w:pPr>
        <w:pStyle w:val="Ttulo2"/>
        <w:ind w:left="567" w:hanging="567"/>
        <w:jc w:val="both"/>
      </w:pPr>
      <w:bookmarkStart w:id="17" w:name="_Toc197021567"/>
      <w:r w:rsidRPr="00DE6217">
        <w:t>Cimentación normalizada para postes de concreto 7/200 8/200 9/200 con retenidas</w:t>
      </w:r>
      <w:bookmarkEnd w:id="17"/>
    </w:p>
    <w:p w14:paraId="54289B0F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DE6217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DE6217" w:rsidRDefault="004E48BE" w:rsidP="00E51F30">
      <w:pPr>
        <w:pStyle w:val="Ttulo2"/>
        <w:ind w:left="567" w:hanging="567"/>
      </w:pPr>
      <w:bookmarkStart w:id="18" w:name="_Toc197021568"/>
      <w:r w:rsidRPr="00DE6217">
        <w:lastRenderedPageBreak/>
        <w:t>Cimentación normalizada para poste de concreto 8/400</w:t>
      </w:r>
      <w:bookmarkEnd w:id="18"/>
      <w:r w:rsidRPr="00DE6217">
        <w:t> </w:t>
      </w:r>
    </w:p>
    <w:p w14:paraId="79DCDDBB" w14:textId="77777777" w:rsidR="004E48BE" w:rsidRPr="00DE6217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DE6217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DE6217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DE6217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DE6217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DE6217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DE6217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DE6217" w:rsidRDefault="004E48BE" w:rsidP="00E51F30">
      <w:pPr>
        <w:pStyle w:val="Ttulo2"/>
        <w:ind w:left="567" w:hanging="567"/>
      </w:pPr>
      <w:bookmarkStart w:id="19" w:name="_Toc197021569"/>
      <w:r w:rsidRPr="00DE6217">
        <w:t>Recomendaciones generales para cimentaciones</w:t>
      </w:r>
      <w:bookmarkEnd w:id="19"/>
      <w:r w:rsidRPr="00DE6217">
        <w:t> </w:t>
      </w:r>
    </w:p>
    <w:p w14:paraId="4D56A74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DE6217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DE6217" w:rsidRDefault="004E48BE" w:rsidP="00E51F30">
      <w:pPr>
        <w:pStyle w:val="Ttulo2"/>
        <w:ind w:left="567" w:hanging="567"/>
        <w:jc w:val="both"/>
      </w:pPr>
      <w:bookmarkStart w:id="20" w:name="_Toc197021570"/>
      <w:r w:rsidRPr="00DE6217">
        <w:lastRenderedPageBreak/>
        <w:t>Cimentación de estructuras de fin de línea y anclaje para redes de baja y media tensión: norma de PLUZ LD-7-351</w:t>
      </w:r>
      <w:bookmarkEnd w:id="20"/>
    </w:p>
    <w:p w14:paraId="07459C2F" w14:textId="77777777" w:rsidR="004E48BE" w:rsidRPr="00DE6217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DE6217" w:rsidRDefault="004E48BE" w:rsidP="00E51F30">
      <w:pPr>
        <w:pStyle w:val="Ttulo2"/>
        <w:ind w:left="567" w:hanging="567"/>
        <w:jc w:val="both"/>
      </w:pPr>
      <w:bookmarkStart w:id="21" w:name="_Toc197021571"/>
      <w:r w:rsidRPr="00DE6217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DE6217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DE6217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DE6217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DE6217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DE6217">
        <w:br w:type="page"/>
      </w:r>
    </w:p>
    <w:p w14:paraId="258E9AA6" w14:textId="77777777" w:rsidR="004E48BE" w:rsidRPr="00DE6217" w:rsidRDefault="004E48BE" w:rsidP="00E51F30">
      <w:pPr>
        <w:pStyle w:val="Ttulo2"/>
        <w:ind w:left="567" w:hanging="567"/>
        <w:jc w:val="both"/>
      </w:pPr>
      <w:bookmarkStart w:id="22" w:name="_Toc197021572"/>
      <w:r w:rsidRPr="00DE6217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DE6217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DE6217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DE6217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DE6217">
        <w:br w:type="page"/>
      </w:r>
    </w:p>
    <w:p w14:paraId="78332FD5" w14:textId="77777777" w:rsidR="004E48BE" w:rsidRPr="00DE6217" w:rsidRDefault="004E48BE" w:rsidP="00E51F30">
      <w:pPr>
        <w:pStyle w:val="Ttulo2"/>
        <w:ind w:left="567" w:hanging="567"/>
      </w:pPr>
      <w:bookmarkStart w:id="23" w:name="_Toc197021573"/>
      <w:r w:rsidRPr="00DE6217">
        <w:lastRenderedPageBreak/>
        <w:t>Recomendaciones generales para cimentaciones</w:t>
      </w:r>
      <w:bookmarkEnd w:id="23"/>
      <w:r w:rsidRPr="00DE6217">
        <w:t> </w:t>
      </w:r>
    </w:p>
    <w:p w14:paraId="5EBEEE9F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DE6217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DE6217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DE6217" w14:paraId="2D532E3D" w14:textId="77777777" w:rsidTr="00C3083E">
        <w:tc>
          <w:tcPr>
            <w:tcW w:w="4106" w:type="dxa"/>
          </w:tcPr>
          <w:p w14:paraId="39C9AA51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DE6217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DE6217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DE6217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DE6217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DE6217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DE6217" w:rsidRDefault="004E48BE" w:rsidP="00BA2519">
      <w:pPr>
        <w:pStyle w:val="Ttulo1"/>
        <w:ind w:left="567" w:hanging="567"/>
      </w:pPr>
      <w:bookmarkStart w:id="24" w:name="_Toc197021574"/>
      <w:r w:rsidRPr="00DE6217">
        <w:t>Planos del proyecto:</w:t>
      </w:r>
      <w:bookmarkEnd w:id="24"/>
    </w:p>
    <w:p w14:paraId="5D229352" w14:textId="77777777" w:rsidR="004E48BE" w:rsidRPr="00DE6217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DE6217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5676B228" w:rsidR="00F30FD1" w:rsidRPr="00DE6217" w:rsidRDefault="00F30FD1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DE6217">
        <w:rPr>
          <w:szCs w:val="20"/>
          <w:lang w:val="es-PE"/>
        </w:rPr>
        <w:t>0248726-</w:t>
      </w:r>
      <w:r w:rsidR="00E05523" w:rsidRPr="00DE6217">
        <w:rPr>
          <w:szCs w:val="20"/>
          <w:lang w:val="es-PE"/>
        </w:rPr>
        <w:t>${</w:t>
      </w:r>
      <w:proofErr w:type="spellStart"/>
      <w:r w:rsidR="00E05523" w:rsidRPr="00DE6217">
        <w:rPr>
          <w:szCs w:val="20"/>
          <w:highlight w:val="green"/>
          <w:lang w:val="es-PE"/>
        </w:rPr>
        <w:t>lcl</w:t>
      </w:r>
      <w:proofErr w:type="spellEnd"/>
      <w:r w:rsidR="00E05523" w:rsidRPr="00DE6217">
        <w:rPr>
          <w:szCs w:val="20"/>
          <w:lang w:val="es-PE"/>
        </w:rPr>
        <w:t>}</w:t>
      </w:r>
      <w:r w:rsidRPr="00DE6217">
        <w:rPr>
          <w:szCs w:val="20"/>
          <w:lang w:val="es-PE"/>
        </w:rPr>
        <w:t>-A3</w:t>
      </w:r>
    </w:p>
    <w:p w14:paraId="127AA89A" w14:textId="2D14A5C8" w:rsidR="004E48BE" w:rsidRPr="00DE6217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DE6217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DE6217">
        <w:rPr>
          <w:szCs w:val="20"/>
          <w:lang w:val="es-PE"/>
        </w:rPr>
        <w:br w:type="page"/>
      </w:r>
    </w:p>
    <w:p w14:paraId="7B30D1CA" w14:textId="77777777" w:rsidR="004E48BE" w:rsidRPr="00DE6217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021575"/>
      <w:r w:rsidRPr="00DE6217">
        <w:lastRenderedPageBreak/>
        <w:t>Anexo: Registro fotográfico</w:t>
      </w:r>
      <w:bookmarkEnd w:id="25"/>
    </w:p>
    <w:p w14:paraId="1AED209B" w14:textId="73C4FE40" w:rsidR="004E48BE" w:rsidRPr="00DE6217" w:rsidRDefault="004E48BE" w:rsidP="001245D6">
      <w:pPr>
        <w:pStyle w:val="Prrafodelista"/>
        <w:numPr>
          <w:ilvl w:val="0"/>
          <w:numId w:val="10"/>
        </w:numPr>
        <w:jc w:val="left"/>
      </w:pPr>
      <w:r w:rsidRPr="00DE6217">
        <w:t>LCL-</w:t>
      </w:r>
      <w:r w:rsidR="00317907" w:rsidRPr="00DE6217">
        <w:t xml:space="preserve"> </w:t>
      </w:r>
      <w:r w:rsidR="00E05523" w:rsidRPr="00DE6217">
        <w:rPr>
          <w:szCs w:val="20"/>
          <w:lang w:val="es-PE"/>
        </w:rPr>
        <w:t>${</w:t>
      </w:r>
      <w:proofErr w:type="spellStart"/>
      <w:r w:rsidR="00E05523" w:rsidRPr="00DE6217">
        <w:rPr>
          <w:szCs w:val="20"/>
          <w:highlight w:val="green"/>
          <w:lang w:val="es-PE"/>
        </w:rPr>
        <w:t>lcl</w:t>
      </w:r>
      <w:proofErr w:type="spellEnd"/>
      <w:r w:rsidR="00E05523" w:rsidRPr="00DE6217">
        <w:rPr>
          <w:szCs w:val="20"/>
          <w:lang w:val="es-PE"/>
        </w:rPr>
        <w:t>}</w:t>
      </w:r>
      <w:r w:rsidRPr="00DE6217">
        <w:rPr>
          <w:szCs w:val="20"/>
          <w:lang w:val="es-PE"/>
        </w:rPr>
        <w:t xml:space="preserve"> </w:t>
      </w:r>
      <w:r w:rsidRPr="00DE6217">
        <w:t>-FOT</w:t>
      </w:r>
    </w:p>
    <w:p w14:paraId="3CB1A1C2" w14:textId="673C01D8" w:rsidR="004E48BE" w:rsidRPr="00DE6217" w:rsidRDefault="004E48BE" w:rsidP="004E3870"/>
    <w:p w14:paraId="05975CCE" w14:textId="2C6F7A37" w:rsidR="004E48BE" w:rsidRPr="00DE6217" w:rsidRDefault="00267150" w:rsidP="004E3870">
      <w:pPr>
        <w:jc w:val="center"/>
      </w:pPr>
      <w:r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F3E2EA6">
                <wp:simplePos x="0" y="0"/>
                <wp:positionH relativeFrom="margin">
                  <wp:posOffset>3843020</wp:posOffset>
                </wp:positionH>
                <wp:positionV relativeFrom="paragraph">
                  <wp:posOffset>99695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7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DE6217">
        <w:rPr>
          <w:noProof/>
        </w:rPr>
        <w:t xml:space="preserve"> </w:t>
      </w:r>
      <w:r w:rsidRPr="00DE6217">
        <w:rPr>
          <w:noProof/>
        </w:rPr>
        <w:t xml:space="preserve"> </w:t>
      </w:r>
      <w:r w:rsidR="004E48BE" w:rsidRPr="00DE6217">
        <w:rPr>
          <w:noProof/>
        </w:rPr>
        <w:drawing>
          <wp:inline distT="0" distB="0" distL="0" distR="0" wp14:anchorId="4D8153D9" wp14:editId="3241B691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DE6217" w:rsidRDefault="004E48BE" w:rsidP="004E3870">
      <w:pPr>
        <w:jc w:val="center"/>
      </w:pPr>
      <w:r w:rsidRPr="00DE6217">
        <w:t>VIST</w:t>
      </w:r>
      <w:r w:rsidR="00353739" w:rsidRPr="00DE6217">
        <w:t>A</w:t>
      </w:r>
      <w:r w:rsidRPr="00DE6217">
        <w:t xml:space="preserve"> DEL CLIENTE</w:t>
      </w:r>
    </w:p>
    <w:p w14:paraId="3AF6F6BB" w14:textId="543C8164" w:rsidR="004E48BE" w:rsidRPr="00DE6217" w:rsidRDefault="004E48BE" w:rsidP="004E3870">
      <w:pPr>
        <w:jc w:val="center"/>
      </w:pPr>
    </w:p>
    <w:bookmarkStart w:id="26" w:name="_Hlk197030975"/>
    <w:p w14:paraId="2F644052" w14:textId="4E4E99E4" w:rsidR="004E48BE" w:rsidRPr="00DE6217" w:rsidRDefault="00F30FD1" w:rsidP="004E3870">
      <w:pPr>
        <w:jc w:val="center"/>
      </w:pPr>
      <w:r w:rsidRPr="00DE6217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3F188667">
                <wp:simplePos x="0" y="0"/>
                <wp:positionH relativeFrom="margin">
                  <wp:posOffset>4176395</wp:posOffset>
                </wp:positionH>
                <wp:positionV relativeFrom="paragraph">
                  <wp:posOffset>209550</wp:posOffset>
                </wp:positionV>
                <wp:extent cx="1066800" cy="781050"/>
                <wp:effectExtent l="762000" t="0" r="19050" b="14287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120183"/>
                            <a:gd name="adj2" fmla="val 22904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8.85pt;margin-top:16.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" adj="-15160,60275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621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2D9F98A2">
                <wp:simplePos x="0" y="0"/>
                <wp:positionH relativeFrom="column">
                  <wp:posOffset>3281045</wp:posOffset>
                </wp:positionH>
                <wp:positionV relativeFrom="paragraph">
                  <wp:posOffset>2371725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AF37A" id="Rectángulo 17" o:spid="_x0000_s1026" style="position:absolute;margin-left:258.35pt;margin-top:186.75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DE6217">
        <w:rPr>
          <w:noProof/>
        </w:rPr>
        <w:t xml:space="preserve"> </w:t>
      </w:r>
      <w:r w:rsidR="005D26F9" w:rsidRPr="00DE6217">
        <w:rPr>
          <w:noProof/>
        </w:rPr>
        <w:t xml:space="preserve"> </w:t>
      </w:r>
      <w:r w:rsidR="004E48BE" w:rsidRPr="00DE6217">
        <w:rPr>
          <w:noProof/>
        </w:rPr>
        <w:drawing>
          <wp:inline distT="0" distB="0" distL="0" distR="0" wp14:anchorId="77DFCF3B" wp14:editId="36D9E2C5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34046235" w14:textId="6A367B92" w:rsidR="004E48BE" w:rsidRDefault="00CC71B3" w:rsidP="00FF6562">
      <w:pPr>
        <w:jc w:val="center"/>
      </w:pPr>
      <w:r w:rsidRPr="00DE6217">
        <w:t xml:space="preserve">UBICACIÓN DEL </w:t>
      </w:r>
      <w:r w:rsidR="004E48BE" w:rsidRPr="00DE6217">
        <w:t xml:space="preserve">NICHO </w:t>
      </w:r>
      <w:r w:rsidRPr="00DE6217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763B30" w14:textId="77777777" w:rsidR="00DE6217" w:rsidRDefault="00DE6217" w:rsidP="00DE6217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EC97901" w14:textId="77777777" w:rsidR="00DE6217" w:rsidRPr="003044C3" w:rsidRDefault="00DE6217" w:rsidP="00DE6217">
      <w:pPr>
        <w:tabs>
          <w:tab w:val="left" w:pos="6240"/>
        </w:tabs>
        <w:jc w:val="center"/>
        <w:rPr>
          <w:lang w:val="es-CL"/>
        </w:rPr>
      </w:pPr>
    </w:p>
    <w:p w14:paraId="5233E9AA" w14:textId="77777777" w:rsidR="00DE6217" w:rsidRDefault="00DE6217" w:rsidP="00DE6217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2C97F17B" w14:textId="77777777" w:rsidR="00DE6217" w:rsidRDefault="00DE6217" w:rsidP="00DE6217">
      <w:pPr>
        <w:tabs>
          <w:tab w:val="left" w:pos="6240"/>
        </w:tabs>
        <w:jc w:val="center"/>
        <w:rPr>
          <w:noProof/>
        </w:rPr>
      </w:pPr>
    </w:p>
    <w:p w14:paraId="5C17C38A" w14:textId="77777777" w:rsidR="00DE6217" w:rsidRPr="007172CA" w:rsidRDefault="00DE6217" w:rsidP="00DE6217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5C374FCC" w14:textId="77777777" w:rsidR="005D26F9" w:rsidRPr="005D26F9" w:rsidRDefault="005D26F9" w:rsidP="00DE6217">
      <w:pPr>
        <w:jc w:val="center"/>
      </w:pPr>
    </w:p>
    <w:p w14:paraId="19D85F1B" w14:textId="77777777" w:rsidR="005D26F9" w:rsidRPr="005D26F9" w:rsidRDefault="005D26F9" w:rsidP="005D26F9"/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64CD56B1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8022E8" w14:textId="77777777" w:rsidR="0018193A" w:rsidRDefault="0018193A" w:rsidP="001E6DC4">
      <w:r>
        <w:separator/>
      </w:r>
    </w:p>
    <w:p w14:paraId="74C8041B" w14:textId="77777777" w:rsidR="0018193A" w:rsidRDefault="0018193A"/>
  </w:endnote>
  <w:endnote w:type="continuationSeparator" w:id="0">
    <w:p w14:paraId="4F286EDE" w14:textId="77777777" w:rsidR="0018193A" w:rsidRDefault="0018193A" w:rsidP="001E6DC4">
      <w:r>
        <w:continuationSeparator/>
      </w:r>
    </w:p>
    <w:p w14:paraId="5D322C63" w14:textId="77777777" w:rsidR="0018193A" w:rsidRDefault="001819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CFB1350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E6217" w:rsidRPr="00DE6217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DE621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69A904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DE621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DE6217" w:rsidRPr="00DE6217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DE621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5F6655" w14:textId="77777777" w:rsidR="0018193A" w:rsidRDefault="0018193A" w:rsidP="001E6DC4">
      <w:r>
        <w:separator/>
      </w:r>
    </w:p>
    <w:p w14:paraId="42E573F1" w14:textId="77777777" w:rsidR="0018193A" w:rsidRDefault="0018193A"/>
  </w:footnote>
  <w:footnote w:type="continuationSeparator" w:id="0">
    <w:p w14:paraId="76F77285" w14:textId="77777777" w:rsidR="0018193A" w:rsidRDefault="0018193A" w:rsidP="001E6DC4">
      <w:r>
        <w:continuationSeparator/>
      </w:r>
    </w:p>
    <w:p w14:paraId="0DF13F59" w14:textId="77777777" w:rsidR="0018193A" w:rsidRDefault="001819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81.7pt;height:81.7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D8A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2DE"/>
    <w:rsid w:val="00181667"/>
    <w:rsid w:val="0018193A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1F6E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1BC6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0F1A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4AAD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42A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141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74BD4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B05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1AEE"/>
    <w:rsid w:val="0094210F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57BB2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02B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6607A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6217"/>
    <w:rsid w:val="00DE71EA"/>
    <w:rsid w:val="00DE76DE"/>
    <w:rsid w:val="00DF38EB"/>
    <w:rsid w:val="00DF3F5F"/>
    <w:rsid w:val="00E03156"/>
    <w:rsid w:val="00E05523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EF749F"/>
    <w:rsid w:val="00F02CE1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Relationship Id="rId4" Type="http://schemas.openxmlformats.org/officeDocument/2006/relationships/image" Target="media/image9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391</TotalTime>
  <Pages>13</Pages>
  <Words>1701</Words>
  <Characters>9361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35</cp:revision>
  <cp:lastPrinted>2025-05-02T03:17:00Z</cp:lastPrinted>
  <dcterms:created xsi:type="dcterms:W3CDTF">2025-03-29T03:05:00Z</dcterms:created>
  <dcterms:modified xsi:type="dcterms:W3CDTF">2025-08-27T22:07:00Z</dcterms:modified>
</cp:coreProperties>
</file>
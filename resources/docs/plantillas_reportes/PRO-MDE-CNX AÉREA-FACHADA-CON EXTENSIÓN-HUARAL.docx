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BB2A7A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4363A85B" w:rsidR="004E48BE" w:rsidRPr="00896C43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896C43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BD454F" w:rsidRPr="00896C43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${</w:t>
      </w:r>
      <w:proofErr w:type="spellStart"/>
      <w:r w:rsidR="00BD454F" w:rsidRPr="00896C43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highlight w:val="green"/>
          <w:shd w:val="clear" w:color="auto" w:fill="FFFFFF"/>
          <w:lang w:val="es-PE" w:eastAsia="es-ES_tradnl"/>
        </w:rPr>
        <w:t>lcl</w:t>
      </w:r>
      <w:proofErr w:type="spellEnd"/>
      <w:r w:rsidR="00BD454F" w:rsidRPr="00896C43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}</w:t>
      </w:r>
      <w:r w:rsidR="00317907" w:rsidRPr="00896C43">
        <w:t xml:space="preserve"> </w:t>
      </w:r>
      <w:r w:rsidRPr="00896C43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1FD4907C" w:rsidR="004E48BE" w:rsidRPr="00896C43" w:rsidRDefault="00B227D6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EXTENSIÓN</w:t>
      </w:r>
      <w:r w:rsidR="004E48BE"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DE RED AÉREA SDS, RADIO DE LA </w:t>
      </w:r>
      <w:r w:rsidR="00BD454F"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BD454F"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BD454F"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="004E48BE"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A FIN DE ATENDER </w:t>
      </w:r>
      <w:r w:rsidR="00BD454F"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BD454F"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cantidad_suministros</w:t>
      </w:r>
      <w:proofErr w:type="spellEnd"/>
      <w:r w:rsidR="00BD454F"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="004E48BE"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SUMINISTRO DE C.C.: </w:t>
      </w:r>
      <w:r w:rsidR="00BD454F" w:rsidRPr="00896C43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BD454F" w:rsidRPr="00896C43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r w:rsidR="00BD454F" w:rsidRPr="00896C43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} </w:t>
      </w:r>
      <w:r w:rsidR="004E48BE"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896C43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409B0E3A" w:rsidR="004E48BE" w:rsidRPr="00896C43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BD454F" w:rsidRPr="00896C43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BD454F" w:rsidRPr="00896C43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r w:rsidR="00BD454F" w:rsidRPr="00896C43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.</w:t>
      </w:r>
    </w:p>
    <w:p w14:paraId="1E73ADC8" w14:textId="77777777" w:rsidR="004E48BE" w:rsidRPr="00896C43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896C43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896C43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896C43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6E524AB2" w:rsidR="004E48BE" w:rsidRPr="004518CE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DISTRITO:  </w:t>
      </w:r>
      <w:r w:rsidR="00BD454F" w:rsidRPr="00896C43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BD454F" w:rsidRPr="00896C43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r w:rsidR="00BD454F" w:rsidRPr="00896C43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AD65C4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</w:t>
      </w:r>
      <w:r w:rsidRPr="000E34A4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BB2A7A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>
            <w:t>Indice</w:t>
          </w:r>
          <w:proofErr w:type="spellEnd"/>
        </w:p>
        <w:p w14:paraId="2D17E815" w14:textId="30DF1FA8" w:rsidR="00CE07B6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280292" w:history="1">
            <w:r w:rsidR="00CE07B6" w:rsidRPr="00532D8A">
              <w:rPr>
                <w:rStyle w:val="Hipervnculo"/>
                <w:noProof/>
              </w:rPr>
              <w:t>1.</w:t>
            </w:r>
            <w:r w:rsidR="00CE07B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CE07B6" w:rsidRPr="00532D8A">
              <w:rPr>
                <w:rStyle w:val="Hipervnculo"/>
                <w:noProof/>
              </w:rPr>
              <w:t>Objetivo</w:t>
            </w:r>
            <w:r w:rsidR="00CE07B6">
              <w:rPr>
                <w:noProof/>
                <w:webHidden/>
              </w:rPr>
              <w:tab/>
            </w:r>
            <w:r w:rsidR="00CE07B6">
              <w:rPr>
                <w:noProof/>
                <w:webHidden/>
              </w:rPr>
              <w:fldChar w:fldCharType="begin"/>
            </w:r>
            <w:r w:rsidR="00CE07B6">
              <w:rPr>
                <w:noProof/>
                <w:webHidden/>
              </w:rPr>
              <w:instrText xml:space="preserve"> PAGEREF _Toc199280292 \h </w:instrText>
            </w:r>
            <w:r w:rsidR="00CE07B6">
              <w:rPr>
                <w:noProof/>
                <w:webHidden/>
              </w:rPr>
            </w:r>
            <w:r w:rsidR="00CE07B6"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3</w:t>
            </w:r>
            <w:r w:rsidR="00CE07B6">
              <w:rPr>
                <w:noProof/>
                <w:webHidden/>
              </w:rPr>
              <w:fldChar w:fldCharType="end"/>
            </w:r>
          </w:hyperlink>
        </w:p>
        <w:p w14:paraId="092F4333" w14:textId="56F4FDEB" w:rsidR="00CE07B6" w:rsidRDefault="00CE07B6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293" w:history="1">
            <w:r w:rsidRPr="00532D8A">
              <w:rPr>
                <w:rStyle w:val="Hipervnculo"/>
                <w:noProof/>
              </w:rPr>
              <w:t>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Antecedentes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1BFA2" w14:textId="05BC00B9" w:rsidR="00CE07B6" w:rsidRDefault="00CE07B6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294" w:history="1">
            <w:r w:rsidRPr="00532D8A">
              <w:rPr>
                <w:rStyle w:val="Hipervnculo"/>
                <w:noProof/>
              </w:rPr>
              <w:t>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1AE54" w14:textId="485A2623" w:rsidR="00CE07B6" w:rsidRDefault="00CE07B6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295" w:history="1">
            <w:r w:rsidRPr="00532D8A">
              <w:rPr>
                <w:rStyle w:val="Hipervnculo"/>
                <w:noProof/>
              </w:rPr>
              <w:t>4.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Requerimiento de Maniobra: 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98563" w14:textId="59E946ED" w:rsidR="00CE07B6" w:rsidRDefault="00CE07B6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296" w:history="1">
            <w:r w:rsidRPr="00532D8A">
              <w:rPr>
                <w:rStyle w:val="Hipervnculo"/>
                <w:noProof/>
              </w:rPr>
              <w:t>5.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Normas y Reglamentos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EFBA3" w14:textId="3529FF11" w:rsidR="00CE07B6" w:rsidRDefault="00CE07B6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297" w:history="1">
            <w:r w:rsidRPr="00532D8A">
              <w:rPr>
                <w:rStyle w:val="Hipervnculo"/>
                <w:noProof/>
              </w:rPr>
              <w:t>6.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Zona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8596F" w14:textId="37340514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298" w:history="1">
            <w:r w:rsidRPr="00532D8A">
              <w:rPr>
                <w:rStyle w:val="Hipervnculo"/>
                <w:noProof/>
              </w:rPr>
              <w:t>6.1.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Distrito de Huaral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BBA29" w14:textId="4110C7D5" w:rsidR="00CE07B6" w:rsidRDefault="00CE07B6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299" w:history="1">
            <w:r w:rsidRPr="00532D8A">
              <w:rPr>
                <w:rStyle w:val="Hipervnculo"/>
                <w:noProof/>
              </w:rPr>
              <w:t>7.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Descripción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191A1" w14:textId="0ED3E6DE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00" w:history="1">
            <w:r w:rsidRPr="00532D8A">
              <w:rPr>
                <w:rStyle w:val="Hipervnculo"/>
                <w:noProof/>
              </w:rPr>
              <w:t>7.1.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Distrito de Huaral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CCC6C" w14:textId="7E54B930" w:rsidR="00CE07B6" w:rsidRDefault="00CE07B6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01" w:history="1">
            <w:r w:rsidRPr="00532D8A">
              <w:rPr>
                <w:rStyle w:val="Hipervnculo"/>
                <w:noProof/>
              </w:rPr>
              <w:t>7.1.1.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Instalación de redes Aéreas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AF353" w14:textId="3496766E" w:rsidR="00CE07B6" w:rsidRDefault="00CE07B6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02" w:history="1">
            <w:r w:rsidRPr="00532D8A">
              <w:rPr>
                <w:rStyle w:val="Hipervnculo"/>
                <w:noProof/>
              </w:rPr>
              <w:t>7.1.2.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Instalación de Postes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57171" w14:textId="373F41D4" w:rsidR="00CE07B6" w:rsidRDefault="00CE07B6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03" w:history="1">
            <w:r w:rsidRPr="00532D8A">
              <w:rPr>
                <w:rStyle w:val="Hipervnculo"/>
                <w:noProof/>
              </w:rPr>
              <w:t>7.1.3.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Trabajos complementarios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E0865" w14:textId="2B9AFC73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04" w:history="1">
            <w:r w:rsidRPr="00532D8A">
              <w:rPr>
                <w:rStyle w:val="Hipervnculo"/>
                <w:noProof/>
              </w:rPr>
              <w:t>7.2.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Permisos especiales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4C669" w14:textId="15E6BEDD" w:rsidR="00CE07B6" w:rsidRDefault="00CE07B6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05" w:history="1">
            <w:r w:rsidRPr="00532D8A">
              <w:rPr>
                <w:rStyle w:val="Hipervnculo"/>
                <w:noProof/>
              </w:rPr>
              <w:t>8.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Especificaciones técnicas redes aéreas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C7B12" w14:textId="159F6D04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06" w:history="1">
            <w:r w:rsidRPr="00532D8A">
              <w:rPr>
                <w:rStyle w:val="Hipervnculo"/>
                <w:noProof/>
              </w:rPr>
              <w:t>8.1.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Cimentación de estructuras de baja tensión: norma de PLUZ LD-7-350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A1B9D" w14:textId="6A349EA5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07" w:history="1">
            <w:r w:rsidRPr="00532D8A">
              <w:rPr>
                <w:rStyle w:val="Hipervnculo"/>
                <w:noProof/>
              </w:rPr>
              <w:t>8.2.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Cimentación normalizada para postes de concreto 7/200, 8/200 y 9/200 sin retenidas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200BE" w14:textId="2F19BFF6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08" w:history="1">
            <w:r w:rsidRPr="00532D8A">
              <w:rPr>
                <w:rStyle w:val="Hipervnculo"/>
                <w:noProof/>
              </w:rPr>
              <w:t>8.3.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Cimentación normalizada para postes de concreto 7/200 8/200 9/200 con retenidas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36764" w14:textId="57CDDFDC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09" w:history="1">
            <w:r w:rsidRPr="00532D8A">
              <w:rPr>
                <w:rStyle w:val="Hipervnculo"/>
                <w:noProof/>
              </w:rPr>
              <w:t>8.4.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Cimentación normalizada para poste de concreto 8/400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25699" w14:textId="1ADC2352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10" w:history="1">
            <w:r w:rsidRPr="00532D8A">
              <w:rPr>
                <w:rStyle w:val="Hipervnculo"/>
                <w:noProof/>
              </w:rPr>
              <w:t>8.5.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Recomendaciones generales para cimentaciones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0FB61" w14:textId="63085F22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11" w:history="1">
            <w:r w:rsidRPr="00532D8A">
              <w:rPr>
                <w:rStyle w:val="Hipervnculo"/>
                <w:noProof/>
              </w:rPr>
              <w:t>8.6.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8A33D" w14:textId="6B126C48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12" w:history="1">
            <w:r w:rsidRPr="00532D8A">
              <w:rPr>
                <w:rStyle w:val="Hipervnculo"/>
                <w:noProof/>
              </w:rPr>
              <w:t>8.7.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B1D52" w14:textId="37026ACB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13" w:history="1">
            <w:r w:rsidRPr="00532D8A">
              <w:rPr>
                <w:rStyle w:val="Hipervnculo"/>
                <w:noProof/>
              </w:rPr>
              <w:t>8.8.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0BB89" w14:textId="75D33091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14" w:history="1">
            <w:r w:rsidRPr="00532D8A">
              <w:rPr>
                <w:rStyle w:val="Hipervnculo"/>
                <w:noProof/>
              </w:rPr>
              <w:t>8.9.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Recomendaciones generales para cimentaciones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7746E" w14:textId="58DA2BD1" w:rsidR="00CE07B6" w:rsidRDefault="00CE07B6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15" w:history="1">
            <w:r w:rsidRPr="00532D8A">
              <w:rPr>
                <w:rStyle w:val="Hipervnculo"/>
                <w:noProof/>
              </w:rPr>
              <w:t>9.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Procedimiento Constructivo: Trabajo a realizar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A4487" w14:textId="72C7F131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16" w:history="1">
            <w:r w:rsidRPr="00532D8A">
              <w:rPr>
                <w:rStyle w:val="Hipervnculo"/>
                <w:noProof/>
              </w:rPr>
              <w:t>9.1.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Objetivo: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3BB19" w14:textId="7F116436" w:rsidR="00CE07B6" w:rsidRDefault="00CE07B6">
          <w:pPr>
            <w:pStyle w:val="TDC3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17" w:history="1">
            <w:r w:rsidRPr="00532D8A">
              <w:rPr>
                <w:rStyle w:val="Hipervnculo"/>
                <w:noProof/>
                <w:lang w:eastAsia="es-PE"/>
              </w:rPr>
              <w:t>Establecer los lineamientos generales en el desarrollo de las actividades del tendido de cable eléctrico correspondiente a la red eléctrica de baja y media tensión asociados al proyecto a ejecutar.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D8692" w14:textId="499BB5F8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18" w:history="1">
            <w:r w:rsidRPr="00532D8A">
              <w:rPr>
                <w:rStyle w:val="Hipervnculo"/>
                <w:noProof/>
              </w:rPr>
              <w:t>9.2.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Para el tendido de cable Aéreo: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07CBC" w14:textId="332E7C51" w:rsidR="00CE07B6" w:rsidRDefault="00CE07B6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19" w:history="1">
            <w:r w:rsidRPr="00532D8A">
              <w:rPr>
                <w:rStyle w:val="Hipervnculo"/>
                <w:noProof/>
              </w:rPr>
              <w:t>Trabajos en vías públicas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E0F25" w14:textId="2CC19304" w:rsidR="00CE07B6" w:rsidRDefault="00CE07B6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20" w:history="1">
            <w:r w:rsidRPr="00532D8A">
              <w:rPr>
                <w:rStyle w:val="Hipervnculo"/>
                <w:noProof/>
              </w:rPr>
              <w:t>Trabajos en estructuras o postes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79F8F" w14:textId="269657AE" w:rsidR="00CE07B6" w:rsidRDefault="00CE07B6">
          <w:pPr>
            <w:pStyle w:val="TDC1"/>
            <w:tabs>
              <w:tab w:val="left" w:pos="72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21" w:history="1">
            <w:r w:rsidRPr="00532D8A">
              <w:rPr>
                <w:rStyle w:val="Hipervnculo"/>
                <w:noProof/>
              </w:rPr>
              <w:t>10.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COORDENADAS DE LA ZONA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115BA" w14:textId="720AF360" w:rsidR="00CE07B6" w:rsidRDefault="00CE07B6">
          <w:pPr>
            <w:pStyle w:val="TDC1"/>
            <w:tabs>
              <w:tab w:val="left" w:pos="72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22" w:history="1">
            <w:r w:rsidRPr="00532D8A">
              <w:rPr>
                <w:rStyle w:val="Hipervnculo"/>
                <w:noProof/>
              </w:rPr>
              <w:t>11.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COORDENADAS DE NUEVOS POSTES INSTALADOS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B662B" w14:textId="707E20FA" w:rsidR="00CE07B6" w:rsidRDefault="00CE07B6">
          <w:pPr>
            <w:pStyle w:val="TDC1"/>
            <w:tabs>
              <w:tab w:val="left" w:pos="72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23" w:history="1">
            <w:r w:rsidRPr="00532D8A">
              <w:rPr>
                <w:rStyle w:val="Hipervnculo"/>
                <w:noProof/>
              </w:rPr>
              <w:t>12.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METRADO DE MATERIALES Y MANO DE OBRA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B8B84" w14:textId="4963C222" w:rsidR="00CE07B6" w:rsidRDefault="00CE07B6">
          <w:pPr>
            <w:pStyle w:val="TDC1"/>
            <w:tabs>
              <w:tab w:val="left" w:pos="72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24" w:history="1">
            <w:r w:rsidRPr="00532D8A">
              <w:rPr>
                <w:rStyle w:val="Hipervnculo"/>
                <w:noProof/>
              </w:rPr>
              <w:t>13.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Planos del proyecto: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3FF3A" w14:textId="1D9C8AC7" w:rsidR="00CE07B6" w:rsidRDefault="00CE07B6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25" w:history="1">
            <w:r w:rsidRPr="00532D8A">
              <w:rPr>
                <w:rStyle w:val="Hipervnculo"/>
                <w:noProof/>
              </w:rPr>
              <w:t>Anexo: Registro fotográfico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DA6B4" w14:textId="1B23175C" w:rsidR="00353739" w:rsidRDefault="00353739">
          <w:r>
            <w:rPr>
              <w:b/>
              <w:bCs/>
            </w:rPr>
            <w:fldChar w:fldCharType="end"/>
          </w:r>
        </w:p>
      </w:sdtContent>
    </w:sdt>
    <w:p w14:paraId="03693A31" w14:textId="77777777" w:rsidR="00353739" w:rsidRDefault="00353739" w:rsidP="000447F5">
      <w:pPr>
        <w:pStyle w:val="ApplusTITULO"/>
        <w:rPr>
          <w:lang w:val="es-PE"/>
        </w:rPr>
      </w:pPr>
    </w:p>
    <w:p w14:paraId="5995BE41" w14:textId="77777777" w:rsidR="00353739" w:rsidRDefault="00353739" w:rsidP="000447F5">
      <w:pPr>
        <w:pStyle w:val="ApplusTITULO"/>
        <w:rPr>
          <w:lang w:val="es-PE"/>
        </w:rPr>
      </w:pPr>
    </w:p>
    <w:p w14:paraId="71E5E4B3" w14:textId="77777777" w:rsidR="00353739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BB2A7A" w:rsidRDefault="004E48BE" w:rsidP="000447F5">
      <w:pPr>
        <w:pStyle w:val="ApplusTITULO"/>
        <w:rPr>
          <w:lang w:val="es-PE"/>
        </w:rPr>
      </w:pPr>
      <w:r w:rsidRPr="00BB2A7A">
        <w:rPr>
          <w:lang w:val="es-PE"/>
        </w:rPr>
        <w:lastRenderedPageBreak/>
        <w:t>MEMORIA DESCRIPTIVA</w:t>
      </w:r>
    </w:p>
    <w:p w14:paraId="64A109C6" w14:textId="77777777" w:rsidR="004E48BE" w:rsidRPr="00BB2A7A" w:rsidRDefault="004E48BE" w:rsidP="00EA3D71">
      <w:pPr>
        <w:pStyle w:val="Ttulo1"/>
      </w:pPr>
      <w:bookmarkStart w:id="0" w:name="_Toc199280292"/>
      <w:r w:rsidRPr="00BB2A7A">
        <w:t>Objetivo</w:t>
      </w:r>
      <w:bookmarkEnd w:id="0"/>
    </w:p>
    <w:p w14:paraId="1100E84B" w14:textId="4EBC0D0B" w:rsidR="004E48BE" w:rsidRPr="00BB2A7A" w:rsidRDefault="004E48BE" w:rsidP="004A4474">
      <w:pPr>
        <w:pStyle w:val="Prrafodelista"/>
        <w:rPr>
          <w:lang w:val="es-PE"/>
        </w:rPr>
      </w:pPr>
      <w:r w:rsidRPr="00BB2A7A">
        <w:rPr>
          <w:lang w:val="es-PE"/>
        </w:rPr>
        <w:t xml:space="preserve">Este expediente tiene como objetivo presentar el Informe del Estudio de ingeniería correspondiente al trabajo con código </w:t>
      </w:r>
      <w:r>
        <w:rPr>
          <w:lang w:val="es-PE"/>
        </w:rPr>
        <w:t>LCL-</w:t>
      </w:r>
      <w:r w:rsidR="00317907" w:rsidRPr="00317907">
        <w:t xml:space="preserve"> </w:t>
      </w:r>
      <w:r w:rsidR="00BD454F" w:rsidRPr="00896C43">
        <w:rPr>
          <w:noProof/>
          <w:lang w:val="es-PE"/>
        </w:rPr>
        <w:t>${</w:t>
      </w:r>
      <w:r w:rsidR="00BD454F" w:rsidRPr="00896C43">
        <w:rPr>
          <w:noProof/>
          <w:highlight w:val="green"/>
          <w:lang w:val="es-PE"/>
        </w:rPr>
        <w:t>lcl</w:t>
      </w:r>
      <w:r w:rsidR="00BD454F" w:rsidRPr="00896C43">
        <w:rPr>
          <w:noProof/>
          <w:lang w:val="es-PE"/>
        </w:rPr>
        <w:t>}</w:t>
      </w:r>
      <w:r w:rsidRPr="00896C43">
        <w:rPr>
          <w:lang w:val="es-PE"/>
        </w:rPr>
        <w:t>.</w:t>
      </w:r>
    </w:p>
    <w:p w14:paraId="6ADC4648" w14:textId="77777777" w:rsidR="004E48BE" w:rsidRPr="00BB2A7A" w:rsidRDefault="004E48BE" w:rsidP="004A4474">
      <w:pPr>
        <w:pStyle w:val="Prrafodelista"/>
        <w:rPr>
          <w:lang w:val="es-PE"/>
        </w:rPr>
      </w:pPr>
      <w:r w:rsidRPr="00BB2A7A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BB2A7A" w:rsidRDefault="004E48BE" w:rsidP="00781686">
      <w:pPr>
        <w:pStyle w:val="Ttulo1"/>
      </w:pPr>
      <w:bookmarkStart w:id="1" w:name="_Toc199280293"/>
      <w:r w:rsidRPr="00BB2A7A">
        <w:t>Antecedentes</w:t>
      </w:r>
      <w:bookmarkEnd w:id="1"/>
    </w:p>
    <w:p w14:paraId="396D896A" w14:textId="76175DB0" w:rsidR="004E48BE" w:rsidRDefault="00B227D6" w:rsidP="00E03156">
      <w:pPr>
        <w:pStyle w:val="Prrafodelista"/>
      </w:pPr>
      <w:r>
        <w:rPr>
          <w:lang w:val="es-PE"/>
        </w:rPr>
        <w:t>-2DA INSP. (1ERA Inspección Cambio De Ruta)</w:t>
      </w:r>
      <w:r w:rsidR="004E48BE">
        <w:t>.</w:t>
      </w:r>
    </w:p>
    <w:p w14:paraId="3A3D73C9" w14:textId="77777777" w:rsidR="004E48BE" w:rsidRPr="00BB2A7A" w:rsidRDefault="004E48BE" w:rsidP="00EA3D71">
      <w:pPr>
        <w:pStyle w:val="Ttulo1"/>
      </w:pPr>
      <w:bookmarkStart w:id="2" w:name="_Toc199280294"/>
      <w:r w:rsidRPr="00BB2A7A">
        <w:t>Alcance</w:t>
      </w:r>
      <w:bookmarkEnd w:id="2"/>
    </w:p>
    <w:p w14:paraId="77150C0A" w14:textId="77777777" w:rsidR="00BD454F" w:rsidRDefault="00BD454F" w:rsidP="00BD454F">
      <w:pPr>
        <w:pStyle w:val="Prrafodelista"/>
        <w:rPr>
          <w:lang w:val="es-PE"/>
        </w:rPr>
      </w:pPr>
      <w:r w:rsidRPr="00BB2A7A">
        <w:rPr>
          <w:lang w:val="es-PE"/>
        </w:rPr>
        <w:t xml:space="preserve">El alcance del trabajo abarca </w:t>
      </w:r>
      <w:r>
        <w:rPr>
          <w:lang w:val="es-PE"/>
        </w:rPr>
        <w:t xml:space="preserve">el distrito de </w:t>
      </w:r>
      <w:r w:rsidRPr="00D3326C">
        <w:rPr>
          <w:noProof/>
          <w:highlight w:val="yellow"/>
          <w:lang w:val="es-PE"/>
        </w:rPr>
        <w:t>${distrito_nombre}</w:t>
      </w:r>
      <w:r>
        <w:rPr>
          <w:lang w:val="es-PE"/>
        </w:rPr>
        <w:t>, p</w:t>
      </w:r>
      <w:r w:rsidRPr="00BB2A7A">
        <w:rPr>
          <w:lang w:val="es-PE"/>
        </w:rPr>
        <w:t>rovincia</w:t>
      </w:r>
      <w:r>
        <w:rPr>
          <w:lang w:val="es-PE"/>
        </w:rPr>
        <w:t xml:space="preserve"> de </w:t>
      </w:r>
      <w:r w:rsidRPr="00FE0117">
        <w:rPr>
          <w:highlight w:val="yellow"/>
          <w:lang w:val="es-PE"/>
        </w:rPr>
        <w:t>${</w:t>
      </w:r>
      <w:proofErr w:type="spellStart"/>
      <w:r w:rsidRPr="00D3326C">
        <w:rPr>
          <w:highlight w:val="yellow"/>
          <w:lang w:val="es-PE"/>
        </w:rPr>
        <w:t>provincia_nombre</w:t>
      </w:r>
      <w:proofErr w:type="spellEnd"/>
      <w:r w:rsidRPr="00D3326C">
        <w:rPr>
          <w:highlight w:val="yellow"/>
          <w:lang w:val="es-PE"/>
        </w:rPr>
        <w:t>}</w:t>
      </w:r>
      <w:r>
        <w:rPr>
          <w:lang w:val="es-PE"/>
        </w:rPr>
        <w:t xml:space="preserve"> y departamento de </w:t>
      </w:r>
      <w:r w:rsidRPr="00D3326C">
        <w:rPr>
          <w:highlight w:val="yellow"/>
          <w:lang w:val="es-PE"/>
        </w:rPr>
        <w:t>${</w:t>
      </w:r>
      <w:proofErr w:type="spellStart"/>
      <w:r w:rsidRPr="00D3326C">
        <w:rPr>
          <w:highlight w:val="yellow"/>
          <w:lang w:val="es-PE"/>
        </w:rPr>
        <w:t>departamento_nombre</w:t>
      </w:r>
      <w:proofErr w:type="spellEnd"/>
      <w:r w:rsidRPr="00D3326C">
        <w:rPr>
          <w:highlight w:val="yellow"/>
          <w:lang w:val="es-PE"/>
        </w:rPr>
        <w:t>}</w:t>
      </w:r>
      <w:r w:rsidRPr="00BB2A7A">
        <w:rPr>
          <w:lang w:val="es-PE"/>
        </w:rPr>
        <w:t>.</w:t>
      </w:r>
    </w:p>
    <w:p w14:paraId="3F3BF28B" w14:textId="77777777" w:rsidR="004E48BE" w:rsidRDefault="004E48BE" w:rsidP="00EC5A3C">
      <w:pPr>
        <w:pStyle w:val="Prrafodelista"/>
        <w:rPr>
          <w:lang w:val="es-PE"/>
        </w:rPr>
      </w:pPr>
      <w:r>
        <w:rPr>
          <w:lang w:val="es-PE"/>
        </w:rPr>
        <w:t>La atención de los suministros será:</w:t>
      </w:r>
    </w:p>
    <w:p w14:paraId="79D495A2" w14:textId="7F348D78" w:rsidR="004E48BE" w:rsidRDefault="00896C43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t>${</w:t>
      </w:r>
      <w:r w:rsidRPr="00896C43">
        <w:rPr>
          <w:noProof/>
          <w:sz w:val="22"/>
          <w:szCs w:val="22"/>
          <w:highlight w:val="green"/>
        </w:rPr>
        <w:t>descripcion_trabajo</w:t>
      </w:r>
      <w:r>
        <w:rPr>
          <w:noProof/>
          <w:sz w:val="22"/>
          <w:szCs w:val="22"/>
        </w:rPr>
        <w:t>}</w:t>
      </w:r>
    </w:p>
    <w:p w14:paraId="53E0B147" w14:textId="77777777" w:rsidR="004E48BE" w:rsidRPr="00E463FC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E463FC">
        <w:rPr>
          <w:sz w:val="22"/>
          <w:szCs w:val="22"/>
        </w:rPr>
        <w:t>Si cliente varia la carga solicitada, la orden</w:t>
      </w:r>
      <w:r>
        <w:rPr>
          <w:sz w:val="22"/>
          <w:szCs w:val="22"/>
        </w:rPr>
        <w:t xml:space="preserve"> quedara sin efecto.</w:t>
      </w:r>
    </w:p>
    <w:p w14:paraId="6DFDC66F" w14:textId="77777777" w:rsidR="004E48BE" w:rsidRPr="007A5D2E" w:rsidRDefault="004E48BE" w:rsidP="005B5E09">
      <w:pPr>
        <w:pStyle w:val="Ttulo1"/>
      </w:pPr>
      <w:bookmarkStart w:id="3" w:name="_Toc199280295"/>
      <w:r w:rsidRPr="005B5E09">
        <w:t xml:space="preserve">Requerimiento de Maniobra: </w:t>
      </w:r>
      <w:r>
        <w:rPr>
          <w:color w:val="000000" w:themeColor="text1"/>
        </w:rPr>
        <w:t>NO</w:t>
      </w:r>
      <w:bookmarkEnd w:id="3"/>
    </w:p>
    <w:p w14:paraId="3BB281C4" w14:textId="77777777" w:rsidR="004E48BE" w:rsidRPr="00BB2A7A" w:rsidRDefault="004E48BE" w:rsidP="00EA3D71">
      <w:pPr>
        <w:pStyle w:val="Ttulo1"/>
      </w:pPr>
      <w:bookmarkStart w:id="4" w:name="_Toc199280296"/>
      <w:r w:rsidRPr="00BB2A7A">
        <w:t>Normas y Reglamentos de Aplicación</w:t>
      </w:r>
      <w:bookmarkEnd w:id="4"/>
      <w:r w:rsidRPr="00BB2A7A">
        <w:t xml:space="preserve"> </w:t>
      </w:r>
    </w:p>
    <w:p w14:paraId="4A291657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Código Nacional de Electricidad Suministro 2011 (R.M. </w:t>
      </w:r>
      <w:proofErr w:type="spellStart"/>
      <w:r w:rsidRPr="00BB2A7A">
        <w:rPr>
          <w:lang w:val="es-PE"/>
        </w:rPr>
        <w:t>N°</w:t>
      </w:r>
      <w:proofErr w:type="spellEnd"/>
      <w:r w:rsidRPr="00BB2A7A">
        <w:rPr>
          <w:lang w:val="es-PE"/>
        </w:rPr>
        <w:t xml:space="preserve"> 214-2011-MEM/DM)</w:t>
      </w:r>
    </w:p>
    <w:p w14:paraId="254AF527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BB2A7A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Reglamento Nacional de Edificaciones (RNE)</w:t>
      </w:r>
    </w:p>
    <w:p w14:paraId="1E7582A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D.L. 25844 Ley de Concesiones Eléctricas y su Reglamento.</w:t>
      </w:r>
    </w:p>
    <w:p w14:paraId="1D211828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Norma Técnica de Calidad de los Servicios Eléctricos.</w:t>
      </w:r>
    </w:p>
    <w:p w14:paraId="19A87CD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BB2A7A">
        <w:rPr>
          <w:lang w:val="es-PE"/>
        </w:rPr>
        <w:t>Nº</w:t>
      </w:r>
      <w:proofErr w:type="spellEnd"/>
      <w:r w:rsidRPr="00BB2A7A">
        <w:rPr>
          <w:lang w:val="es-PE"/>
        </w:rPr>
        <w:t xml:space="preserve"> 018-2002-EM/DGE.</w:t>
      </w:r>
    </w:p>
    <w:p w14:paraId="6FC91FEF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Norma Técnica de Alumbrado de Vías Públicas en Zonas de Concesión de Distribución R.M. </w:t>
      </w:r>
      <w:proofErr w:type="spellStart"/>
      <w:r w:rsidRPr="00BB2A7A">
        <w:rPr>
          <w:lang w:val="es-PE"/>
        </w:rPr>
        <w:t>Nº</w:t>
      </w:r>
      <w:proofErr w:type="spellEnd"/>
      <w:r w:rsidRPr="00BB2A7A">
        <w:rPr>
          <w:lang w:val="es-PE"/>
        </w:rPr>
        <w:t xml:space="preserve"> 013-2003-EM/DM.</w:t>
      </w:r>
    </w:p>
    <w:p w14:paraId="11DB150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E463FC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E463FC">
        <w:rPr>
          <w:lang w:val="es-PE"/>
        </w:rPr>
        <w:t xml:space="preserve">Ordenanza </w:t>
      </w:r>
      <w:proofErr w:type="spellStart"/>
      <w:r w:rsidRPr="00E463FC">
        <w:rPr>
          <w:lang w:val="es-PE"/>
        </w:rPr>
        <w:t>N°</w:t>
      </w:r>
      <w:proofErr w:type="spellEnd"/>
      <w:r w:rsidRPr="00E463FC">
        <w:rPr>
          <w:lang w:val="es-PE"/>
        </w:rPr>
        <w:t xml:space="preserve"> 203MML Reglamento para la Ejecución de Obras en las áreas de Dominio público y su modificación Ordenanza N°244MML.</w:t>
      </w:r>
    </w:p>
    <w:p w14:paraId="466CD1F3" w14:textId="77777777" w:rsidR="004E48BE" w:rsidRPr="00BB2A7A" w:rsidRDefault="004E48BE" w:rsidP="00EA3D71">
      <w:pPr>
        <w:pStyle w:val="Ttulo1"/>
      </w:pPr>
      <w:bookmarkStart w:id="5" w:name="_Toc199280297"/>
      <w:r w:rsidRPr="00BB2A7A">
        <w:t>Zona de trabajo</w:t>
      </w:r>
      <w:bookmarkEnd w:id="5"/>
    </w:p>
    <w:p w14:paraId="57BF2A5F" w14:textId="21604ABC" w:rsidR="004E48BE" w:rsidRPr="00896C43" w:rsidRDefault="004E48BE" w:rsidP="00EA3D71">
      <w:pPr>
        <w:pStyle w:val="Ttulo2"/>
      </w:pPr>
      <w:bookmarkStart w:id="6" w:name="_Toc199280298"/>
      <w:r w:rsidRPr="00BB2A7A">
        <w:t xml:space="preserve">Distrito </w:t>
      </w:r>
      <w:r w:rsidRPr="00896C43">
        <w:t xml:space="preserve">de </w:t>
      </w:r>
      <w:bookmarkEnd w:id="6"/>
      <w:r w:rsidR="003E44E6" w:rsidRPr="00896C43">
        <w:rPr>
          <w:noProof/>
        </w:rPr>
        <w:t>${distrito_nombre}</w:t>
      </w:r>
    </w:p>
    <w:p w14:paraId="5BC96935" w14:textId="0ED58135" w:rsidR="004E48BE" w:rsidRDefault="004E48BE" w:rsidP="00560C56">
      <w:pPr>
        <w:pStyle w:val="Prrafodelista"/>
        <w:rPr>
          <w:lang w:val="es-PE"/>
        </w:rPr>
      </w:pPr>
      <w:r w:rsidRPr="00896C43">
        <w:rPr>
          <w:lang w:val="es-PE"/>
        </w:rPr>
        <w:t>La zona de trabajo se encuentra ubicada en</w:t>
      </w:r>
      <w:r w:rsidR="00EF6048" w:rsidRPr="00896C43">
        <w:rPr>
          <w:lang w:val="es-PE"/>
        </w:rPr>
        <w:t xml:space="preserve"> ${</w:t>
      </w:r>
      <w:proofErr w:type="spellStart"/>
      <w:r w:rsidR="00EF6048" w:rsidRPr="00896C43">
        <w:rPr>
          <w:highlight w:val="green"/>
          <w:lang w:val="es-PE"/>
        </w:rPr>
        <w:t>direccion_servicio_electrico</w:t>
      </w:r>
      <w:proofErr w:type="spellEnd"/>
      <w:r w:rsidR="00EF6048" w:rsidRPr="00896C43">
        <w:rPr>
          <w:lang w:val="es-PE"/>
        </w:rPr>
        <w:t>}</w:t>
      </w:r>
      <w:r w:rsidRPr="00896C43">
        <w:rPr>
          <w:lang w:val="es-PE"/>
        </w:rPr>
        <w:t xml:space="preserve">, en el distrito de </w:t>
      </w:r>
      <w:r w:rsidR="003E44E6" w:rsidRPr="00896C43">
        <w:rPr>
          <w:lang w:val="es-PE"/>
        </w:rPr>
        <w:t>${</w:t>
      </w:r>
      <w:proofErr w:type="spellStart"/>
      <w:r w:rsidR="003E44E6" w:rsidRPr="00896C43">
        <w:rPr>
          <w:highlight w:val="green"/>
          <w:lang w:val="es-PE"/>
        </w:rPr>
        <w:t>distrito_nombre</w:t>
      </w:r>
      <w:proofErr w:type="spellEnd"/>
      <w:r w:rsidR="003E44E6" w:rsidRPr="00896C43">
        <w:rPr>
          <w:lang w:val="es-PE"/>
        </w:rPr>
        <w:t>}</w:t>
      </w:r>
      <w:r w:rsidRPr="00896C43">
        <w:rPr>
          <w:lang w:val="es-PE"/>
        </w:rPr>
        <w:t xml:space="preserve">, provincia de </w:t>
      </w:r>
      <w:r w:rsidR="003E44E6" w:rsidRPr="00896C43">
        <w:rPr>
          <w:lang w:val="es-PE"/>
        </w:rPr>
        <w:t>${</w:t>
      </w:r>
      <w:proofErr w:type="spellStart"/>
      <w:r w:rsidR="003E44E6" w:rsidRPr="00896C43">
        <w:rPr>
          <w:highlight w:val="green"/>
          <w:lang w:val="es-PE"/>
        </w:rPr>
        <w:t>provincia_nombre</w:t>
      </w:r>
      <w:proofErr w:type="spellEnd"/>
      <w:r w:rsidR="003E44E6" w:rsidRPr="00896C43">
        <w:rPr>
          <w:lang w:val="es-PE"/>
        </w:rPr>
        <w:t xml:space="preserve">} </w:t>
      </w:r>
      <w:r w:rsidRPr="00896C43">
        <w:rPr>
          <w:lang w:val="es-PE"/>
        </w:rPr>
        <w:t xml:space="preserve">y departamento de </w:t>
      </w:r>
      <w:r w:rsidR="003E44E6" w:rsidRPr="00896C43">
        <w:rPr>
          <w:lang w:val="es-PE"/>
        </w:rPr>
        <w:t>${</w:t>
      </w:r>
      <w:proofErr w:type="spellStart"/>
      <w:r w:rsidR="003E44E6" w:rsidRPr="00896C43">
        <w:rPr>
          <w:highlight w:val="green"/>
          <w:lang w:val="es-PE"/>
        </w:rPr>
        <w:t>departamento_nombre</w:t>
      </w:r>
      <w:proofErr w:type="spellEnd"/>
      <w:r w:rsidR="003E44E6" w:rsidRPr="00896C43">
        <w:rPr>
          <w:lang w:val="es-PE"/>
        </w:rPr>
        <w:t>}</w:t>
      </w:r>
      <w:r w:rsidRPr="00896C43">
        <w:rPr>
          <w:lang w:val="es-PE"/>
        </w:rPr>
        <w:t>:</w:t>
      </w:r>
      <w:bookmarkStart w:id="7" w:name="_Hlk197373203"/>
    </w:p>
    <w:p w14:paraId="58D60945" w14:textId="0317A6B1" w:rsidR="004E48BE" w:rsidRPr="00DE4B5A" w:rsidRDefault="00DC2AA6" w:rsidP="00A516A4">
      <w:pPr>
        <w:pStyle w:val="Prrafodelista"/>
        <w:jc w:val="center"/>
      </w:pPr>
      <w:r w:rsidRPr="00DC2AA6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Pr="00DC2AA6">
        <w:rPr>
          <w:lang w:val="es-ES_tradnl"/>
        </w:rPr>
        <w:t xml:space="preserve"> </w:t>
      </w:r>
      <w:r w:rsidR="00891C51" w:rsidRPr="00891C51">
        <w:rPr>
          <w:noProof/>
          <w:lang w:val="es-ES_tradnl"/>
        </w:rPr>
        <w:t xml:space="preserve"> </w:t>
      </w:r>
      <w:r w:rsidR="0076548D" w:rsidRPr="0076548D">
        <w:rPr>
          <w:noProof/>
          <w:lang w:val="es-ES_tradnl"/>
        </w:rPr>
        <w:t xml:space="preserve"> </w:t>
      </w:r>
      <w:r w:rsidR="004E48BE" w:rsidRPr="00524782">
        <w:rPr>
          <w:noProof/>
        </w:rPr>
        <w:drawing>
          <wp:inline distT="0" distB="0" distL="0" distR="0" wp14:anchorId="75725C2A" wp14:editId="0B7A2F8E">
            <wp:extent cx="5522517" cy="3122367"/>
            <wp:effectExtent l="19050" t="19050" r="21590" b="209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2517" cy="31223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7"/>
    <w:p w14:paraId="262E6EF0" w14:textId="12965D82" w:rsidR="004E48BE" w:rsidRDefault="004E48BE" w:rsidP="00E463FC">
      <w:pPr>
        <w:pStyle w:val="Prrafodelista"/>
        <w:jc w:val="center"/>
        <w:rPr>
          <w:lang w:val="es-PE"/>
        </w:rPr>
      </w:pPr>
      <w:r w:rsidRPr="00BB2A7A">
        <w:rPr>
          <w:lang w:val="es-PE"/>
        </w:rPr>
        <w:t xml:space="preserve">Figura 5.1 – 1: </w:t>
      </w:r>
      <w:r w:rsidR="00020AFD">
        <w:rPr>
          <w:lang w:val="es-PE"/>
        </w:rPr>
        <w:t>Ubicación del predio del solicitante</w:t>
      </w:r>
      <w:r w:rsidRPr="00BB2A7A">
        <w:rPr>
          <w:lang w:val="es-PE"/>
        </w:rPr>
        <w:t xml:space="preserve"> – Fuente: </w:t>
      </w:r>
      <w:proofErr w:type="spellStart"/>
      <w:r>
        <w:rPr>
          <w:lang w:val="es-PE"/>
        </w:rPr>
        <w:t>G</w:t>
      </w:r>
      <w:r w:rsidR="00020AFD">
        <w:rPr>
          <w:lang w:val="es-PE"/>
        </w:rPr>
        <w:t>oogleEarth</w:t>
      </w:r>
      <w:proofErr w:type="spellEnd"/>
    </w:p>
    <w:p w14:paraId="5E62C2FB" w14:textId="77ABCE40" w:rsidR="004E48BE" w:rsidRPr="00896C43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>
        <w:rPr>
          <w:b/>
          <w:lang w:val="es-PE"/>
        </w:rPr>
        <w:t>C</w:t>
      </w:r>
      <w:r w:rsidRPr="00660CE1">
        <w:rPr>
          <w:b/>
          <w:lang w:val="es-PE"/>
        </w:rPr>
        <w:t xml:space="preserve">liente solicita </w:t>
      </w:r>
      <w:r w:rsidR="00896C43">
        <w:rPr>
          <w:b/>
          <w:lang w:val="es-PE"/>
        </w:rPr>
        <w:t>${</w:t>
      </w:r>
      <w:proofErr w:type="spellStart"/>
      <w:r w:rsidR="00896C43" w:rsidRPr="00896C43">
        <w:rPr>
          <w:b/>
          <w:highlight w:val="green"/>
          <w:lang w:val="es-PE"/>
        </w:rPr>
        <w:t>cantidad_suministros</w:t>
      </w:r>
      <w:proofErr w:type="spellEnd"/>
      <w:r w:rsidR="00896C43">
        <w:rPr>
          <w:b/>
          <w:lang w:val="es-PE"/>
        </w:rPr>
        <w:t xml:space="preserve">} </w:t>
      </w:r>
      <w:r>
        <w:rPr>
          <w:b/>
          <w:lang w:val="es-PE"/>
        </w:rPr>
        <w:t>suministro</w:t>
      </w:r>
      <w:r w:rsidRPr="00660CE1">
        <w:rPr>
          <w:b/>
          <w:lang w:val="es-PE"/>
        </w:rPr>
        <w:t xml:space="preserve"> </w:t>
      </w:r>
      <w:r w:rsidR="00037577" w:rsidRPr="00896C43">
        <w:rPr>
          <w:b/>
          <w:lang w:val="es-PE"/>
        </w:rPr>
        <w:t>${</w:t>
      </w:r>
      <w:proofErr w:type="spellStart"/>
      <w:r w:rsidR="00037577" w:rsidRPr="00896C43">
        <w:rPr>
          <w:b/>
          <w:highlight w:val="green"/>
          <w:lang w:val="es-PE"/>
        </w:rPr>
        <w:t>sistema_acometida</w:t>
      </w:r>
      <w:proofErr w:type="spellEnd"/>
      <w:r w:rsidR="00037577" w:rsidRPr="00896C43">
        <w:rPr>
          <w:b/>
          <w:lang w:val="es-PE"/>
        </w:rPr>
        <w:t xml:space="preserve">} </w:t>
      </w:r>
      <w:r w:rsidRPr="00896C43">
        <w:rPr>
          <w:b/>
          <w:lang w:val="es-PE"/>
        </w:rPr>
        <w:t xml:space="preserve">ø desde </w:t>
      </w:r>
      <w:r w:rsidR="00037577" w:rsidRPr="00896C43">
        <w:rPr>
          <w:b/>
          <w:lang w:val="es-PE"/>
        </w:rPr>
        <w:t>${</w:t>
      </w:r>
      <w:proofErr w:type="spellStart"/>
      <w:r w:rsidR="00037577" w:rsidRPr="00896C43">
        <w:rPr>
          <w:b/>
          <w:highlight w:val="green"/>
          <w:lang w:val="es-PE"/>
        </w:rPr>
        <w:t>cc</w:t>
      </w:r>
      <w:proofErr w:type="spellEnd"/>
      <w:r w:rsidR="00037577" w:rsidRPr="00896C43">
        <w:rPr>
          <w:b/>
          <w:lang w:val="es-PE"/>
        </w:rPr>
        <w:t>}</w:t>
      </w:r>
      <w:r w:rsidRPr="00896C43">
        <w:rPr>
          <w:b/>
          <w:lang w:val="es-PE"/>
        </w:rPr>
        <w:t xml:space="preserve"> kW.</w:t>
      </w:r>
    </w:p>
    <w:p w14:paraId="0DDEF034" w14:textId="4BC22E16" w:rsidR="004E48BE" w:rsidRPr="00896C43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896C43">
        <w:rPr>
          <w:lang w:val="es-PE"/>
        </w:rPr>
        <w:t xml:space="preserve">La carga solicitada por el cliente será destinada para </w:t>
      </w:r>
      <w:r w:rsidR="00037577" w:rsidRPr="00896C43">
        <w:rPr>
          <w:lang w:val="es-PE"/>
        </w:rPr>
        <w:t>${</w:t>
      </w:r>
      <w:proofErr w:type="spellStart"/>
      <w:r w:rsidR="00037577" w:rsidRPr="00896C43">
        <w:rPr>
          <w:highlight w:val="green"/>
          <w:lang w:val="es-PE"/>
        </w:rPr>
        <w:t>uso_servicio</w:t>
      </w:r>
      <w:proofErr w:type="spellEnd"/>
      <w:r w:rsidR="00037577" w:rsidRPr="00896C43">
        <w:rPr>
          <w:lang w:val="es-PE"/>
        </w:rPr>
        <w:t>}</w:t>
      </w:r>
      <w:r w:rsidRPr="00896C43">
        <w:rPr>
          <w:lang w:val="es-PE"/>
        </w:rPr>
        <w:t>.</w:t>
      </w:r>
    </w:p>
    <w:p w14:paraId="3CB1A646" w14:textId="57684E1E" w:rsidR="004E48BE" w:rsidRPr="00896C43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896C43">
        <w:rPr>
          <w:lang w:val="es-PE"/>
        </w:rPr>
        <w:t>Se coordino</w:t>
      </w:r>
      <w:r w:rsidR="00E7711A" w:rsidRPr="00896C43">
        <w:rPr>
          <w:lang w:val="es-PE"/>
        </w:rPr>
        <w:t xml:space="preserve"> </w:t>
      </w:r>
      <w:r w:rsidR="00896C43" w:rsidRPr="00896C43">
        <w:rPr>
          <w:lang w:val="es-PE"/>
        </w:rPr>
        <w:t xml:space="preserve">desde campo </w:t>
      </w:r>
      <w:r w:rsidR="00E7711A" w:rsidRPr="00896C43">
        <w:rPr>
          <w:lang w:val="es-PE"/>
        </w:rPr>
        <w:t xml:space="preserve">vía telefónica </w:t>
      </w:r>
      <w:r w:rsidR="00037577" w:rsidRPr="00896C43">
        <w:rPr>
          <w:lang w:val="es-PE"/>
        </w:rPr>
        <w:t>${</w:t>
      </w:r>
      <w:proofErr w:type="spellStart"/>
      <w:r w:rsidR="00037577" w:rsidRPr="00896C43">
        <w:rPr>
          <w:highlight w:val="green"/>
          <w:lang w:val="es-PE"/>
        </w:rPr>
        <w:t>detalle_contacto</w:t>
      </w:r>
      <w:proofErr w:type="spellEnd"/>
      <w:r w:rsidR="00037577" w:rsidRPr="00896C43">
        <w:rPr>
          <w:lang w:val="es-PE"/>
        </w:rPr>
        <w:t>}</w:t>
      </w:r>
      <w:r w:rsidR="00D814C6" w:rsidRPr="00896C43">
        <w:rPr>
          <w:lang w:val="es-PE"/>
        </w:rPr>
        <w:t>.</w:t>
      </w:r>
    </w:p>
    <w:p w14:paraId="0644ABCB" w14:textId="1BA336A3" w:rsidR="004E48BE" w:rsidRPr="00896C43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896C43">
        <w:rPr>
          <w:lang w:val="es-PE"/>
        </w:rPr>
        <w:t xml:space="preserve">El cliente </w:t>
      </w:r>
      <w:r w:rsidR="00037577" w:rsidRPr="00896C43">
        <w:rPr>
          <w:lang w:val="es-PE"/>
        </w:rPr>
        <w:t>${</w:t>
      </w:r>
      <w:proofErr w:type="spellStart"/>
      <w:r w:rsidR="00037577" w:rsidRPr="00896C43">
        <w:rPr>
          <w:highlight w:val="green"/>
          <w:lang w:val="es-PE"/>
        </w:rPr>
        <w:t>tiene_nicho</w:t>
      </w:r>
      <w:proofErr w:type="spellEnd"/>
      <w:r w:rsidR="00037577" w:rsidRPr="00896C43">
        <w:rPr>
          <w:lang w:val="es-PE"/>
        </w:rPr>
        <w:t>}</w:t>
      </w:r>
      <w:r w:rsidR="00A76A8B" w:rsidRPr="00896C43">
        <w:rPr>
          <w:lang w:val="es-PE"/>
        </w:rPr>
        <w:t xml:space="preserve"> </w:t>
      </w:r>
      <w:r w:rsidRPr="00896C43">
        <w:rPr>
          <w:lang w:val="es-PE"/>
        </w:rPr>
        <w:t>cuenta con nicho preparado</w:t>
      </w:r>
      <w:r w:rsidR="00B2674B" w:rsidRPr="00896C43">
        <w:rPr>
          <w:lang w:val="es-PE"/>
        </w:rPr>
        <w:t xml:space="preserve"> </w:t>
      </w:r>
      <w:r w:rsidR="00B227D6" w:rsidRPr="00896C43">
        <w:rPr>
          <w:lang w:val="es-PE"/>
        </w:rPr>
        <w:t>en fachada</w:t>
      </w:r>
      <w:r w:rsidRPr="00896C43">
        <w:rPr>
          <w:lang w:val="es-PE"/>
        </w:rPr>
        <w:t>.</w:t>
      </w:r>
    </w:p>
    <w:p w14:paraId="11273D8A" w14:textId="77777777" w:rsidR="004E48BE" w:rsidRPr="00896C43" w:rsidRDefault="004E48BE" w:rsidP="00EA3D71">
      <w:pPr>
        <w:pStyle w:val="Ttulo1"/>
      </w:pPr>
      <w:bookmarkStart w:id="8" w:name="_Toc199280299"/>
      <w:r w:rsidRPr="00896C43">
        <w:t>Descripción del proyecto</w:t>
      </w:r>
      <w:bookmarkEnd w:id="8"/>
    </w:p>
    <w:p w14:paraId="29709F97" w14:textId="7B67A31B" w:rsidR="004E48BE" w:rsidRPr="00896C43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896C43">
        <w:rPr>
          <w:lang w:val="es-PE"/>
        </w:rPr>
        <w:t xml:space="preserve">El proyecto comprende la </w:t>
      </w:r>
      <w:r w:rsidR="00B227D6" w:rsidRPr="00896C43">
        <w:rPr>
          <w:lang w:val="es-PE"/>
        </w:rPr>
        <w:t>extensión</w:t>
      </w:r>
      <w:r w:rsidRPr="00896C43">
        <w:rPr>
          <w:lang w:val="es-PE"/>
        </w:rPr>
        <w:t xml:space="preserve"> de redes de Baja Tensión (SDS), radio de la </w:t>
      </w:r>
      <w:r w:rsidR="00037577" w:rsidRPr="00896C43">
        <w:rPr>
          <w:lang w:val="es-PE"/>
        </w:rPr>
        <w:t>${</w:t>
      </w:r>
      <w:r w:rsidR="00037577" w:rsidRPr="00896C43">
        <w:rPr>
          <w:highlight w:val="green"/>
          <w:lang w:val="es-PE"/>
        </w:rPr>
        <w:t>sed</w:t>
      </w:r>
      <w:r w:rsidR="00037577" w:rsidRPr="00896C43">
        <w:rPr>
          <w:lang w:val="es-PE"/>
        </w:rPr>
        <w:t>}</w:t>
      </w:r>
      <w:r w:rsidRPr="00896C43">
        <w:rPr>
          <w:lang w:val="es-PE"/>
        </w:rPr>
        <w:t xml:space="preserve"> llave</w:t>
      </w:r>
      <w:r w:rsidR="00037577" w:rsidRPr="00896C43">
        <w:rPr>
          <w:lang w:val="es-PE"/>
        </w:rPr>
        <w:t>-${</w:t>
      </w:r>
      <w:r w:rsidR="00037577" w:rsidRPr="00896C43">
        <w:rPr>
          <w:highlight w:val="green"/>
          <w:lang w:val="es-PE"/>
        </w:rPr>
        <w:t>llave</w:t>
      </w:r>
      <w:r w:rsidR="00037577" w:rsidRPr="00896C43">
        <w:rPr>
          <w:lang w:val="es-PE"/>
        </w:rPr>
        <w:t>}</w:t>
      </w:r>
      <w:r w:rsidRPr="00896C43">
        <w:rPr>
          <w:lang w:val="es-PE"/>
        </w:rPr>
        <w:t xml:space="preserve">, a fin de atender </w:t>
      </w:r>
      <w:r w:rsidR="00896C43">
        <w:rPr>
          <w:lang w:val="es-PE"/>
        </w:rPr>
        <w:t>${</w:t>
      </w:r>
      <w:proofErr w:type="spellStart"/>
      <w:r w:rsidR="00896C43" w:rsidRPr="00896C43">
        <w:rPr>
          <w:highlight w:val="green"/>
          <w:lang w:val="es-PE"/>
        </w:rPr>
        <w:t>cantidad_suministros</w:t>
      </w:r>
      <w:proofErr w:type="spellEnd"/>
      <w:r w:rsidR="00896C43">
        <w:rPr>
          <w:lang w:val="es-PE"/>
        </w:rPr>
        <w:t xml:space="preserve">} </w:t>
      </w:r>
      <w:r w:rsidRPr="00896C43">
        <w:rPr>
          <w:lang w:val="es-PE"/>
        </w:rPr>
        <w:t xml:space="preserve">nuevo suministro de C.C: </w:t>
      </w:r>
      <w:r w:rsidR="00037577" w:rsidRPr="00896C43">
        <w:rPr>
          <w:lang w:val="es-PE"/>
        </w:rPr>
        <w:t>${</w:t>
      </w:r>
      <w:proofErr w:type="spellStart"/>
      <w:r w:rsidR="00037577" w:rsidRPr="00896C43">
        <w:rPr>
          <w:highlight w:val="green"/>
          <w:lang w:val="es-PE"/>
        </w:rPr>
        <w:t>cc</w:t>
      </w:r>
      <w:proofErr w:type="spellEnd"/>
      <w:r w:rsidR="00037577" w:rsidRPr="00896C43">
        <w:rPr>
          <w:lang w:val="es-PE"/>
        </w:rPr>
        <w:t>}</w:t>
      </w:r>
      <w:r w:rsidRPr="00896C43">
        <w:rPr>
          <w:lang w:val="es-PE"/>
        </w:rPr>
        <w:t xml:space="preserve"> kW</w:t>
      </w:r>
    </w:p>
    <w:p w14:paraId="60A73021" w14:textId="77777777" w:rsidR="004E48BE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>
        <w:rPr>
          <w:lang w:val="es-PE"/>
        </w:rPr>
        <w:lastRenderedPageBreak/>
        <w:t>Lo</w:t>
      </w:r>
      <w:r w:rsidRPr="00BB2A7A">
        <w:rPr>
          <w:lang w:val="es-PE"/>
        </w:rPr>
        <w:t>s trabajos a desarrollar son lo siguiente:</w:t>
      </w:r>
    </w:p>
    <w:p w14:paraId="08EE5EBF" w14:textId="77777777" w:rsidR="004E48BE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504A1DAF" w:rsidR="004E48BE" w:rsidRPr="00896C43" w:rsidRDefault="004E48BE" w:rsidP="00EA3D71">
      <w:pPr>
        <w:pStyle w:val="Ttulo2"/>
      </w:pPr>
      <w:bookmarkStart w:id="9" w:name="_Toc199280300"/>
      <w:r w:rsidRPr="00BB2A7A">
        <w:t xml:space="preserve">Distrito de </w:t>
      </w:r>
      <w:bookmarkEnd w:id="9"/>
      <w:r w:rsidR="00037577" w:rsidRPr="00896C43">
        <w:rPr>
          <w:lang w:val="es-ES_tradnl"/>
        </w:rPr>
        <w:t>${</w:t>
      </w:r>
      <w:proofErr w:type="spellStart"/>
      <w:r w:rsidR="00037577" w:rsidRPr="00896C43">
        <w:rPr>
          <w:highlight w:val="green"/>
          <w:lang w:val="es-ES_tradnl"/>
        </w:rPr>
        <w:t>distrito_nombre</w:t>
      </w:r>
      <w:proofErr w:type="spellEnd"/>
      <w:r w:rsidR="00037577" w:rsidRPr="00896C43">
        <w:rPr>
          <w:lang w:val="es-ES_tradnl"/>
        </w:rPr>
        <w:t>}</w:t>
      </w:r>
    </w:p>
    <w:p w14:paraId="3E65CB60" w14:textId="3C52C73D" w:rsidR="004E48BE" w:rsidRPr="00A43A09" w:rsidRDefault="004E48BE" w:rsidP="00A43A09">
      <w:pPr>
        <w:pStyle w:val="Prrafodelista"/>
      </w:pPr>
      <w:r w:rsidRPr="00896C43">
        <w:rPr>
          <w:lang w:val="es-PE"/>
        </w:rPr>
        <w:t>La zona de trabajo se encuentra ubicada en</w:t>
      </w:r>
      <w:r w:rsidR="00037577" w:rsidRPr="00896C43">
        <w:rPr>
          <w:lang w:val="es-PE"/>
        </w:rPr>
        <w:t xml:space="preserve"> ${</w:t>
      </w:r>
      <w:proofErr w:type="spellStart"/>
      <w:r w:rsidR="00037577" w:rsidRPr="00896C43">
        <w:rPr>
          <w:highlight w:val="green"/>
          <w:lang w:val="es-PE"/>
        </w:rPr>
        <w:t>direccion_servicio_electrico</w:t>
      </w:r>
      <w:proofErr w:type="spellEnd"/>
      <w:r w:rsidR="00037577" w:rsidRPr="00896C43">
        <w:rPr>
          <w:lang w:val="es-PE"/>
        </w:rPr>
        <w:t>}</w:t>
      </w:r>
      <w:r w:rsidRPr="00896C43">
        <w:rPr>
          <w:lang w:val="es-PE"/>
        </w:rPr>
        <w:t>.</w:t>
      </w:r>
    </w:p>
    <w:p w14:paraId="6238053A" w14:textId="77777777" w:rsidR="004E48BE" w:rsidRDefault="004E48BE" w:rsidP="00DA18A8">
      <w:pPr>
        <w:pStyle w:val="Ttulo3"/>
        <w:ind w:left="567" w:hanging="567"/>
      </w:pPr>
      <w:bookmarkStart w:id="10" w:name="_Toc199280301"/>
      <w:r w:rsidRPr="00BB2A7A">
        <w:t xml:space="preserve">Instalación de redes </w:t>
      </w:r>
      <w:r>
        <w:t>Aéreas</w:t>
      </w:r>
      <w:bookmarkEnd w:id="10"/>
    </w:p>
    <w:p w14:paraId="1A2D7CBB" w14:textId="77777777" w:rsidR="004E48BE" w:rsidRPr="009107B4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57"/>
        <w:gridCol w:w="1162"/>
        <w:gridCol w:w="1826"/>
        <w:gridCol w:w="1657"/>
        <w:gridCol w:w="1762"/>
        <w:gridCol w:w="2151"/>
      </w:tblGrid>
      <w:tr w:rsidR="004E48BE" w:rsidRPr="00BB2A7A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BB2A7A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BB2A7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BB2A7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2CBC87F2" w:rsidR="004E48BE" w:rsidRPr="0023514B" w:rsidRDefault="00104EB4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51 m de cable </w:t>
            </w:r>
            <w:proofErr w:type="spellStart"/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autosoportado</w:t>
            </w:r>
            <w:proofErr w:type="spellEnd"/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 3x35+2x16+Pmm2</w:t>
            </w:r>
            <w:r w:rsidR="004E48BE"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</w:tc>
        <w:tc>
          <w:tcPr>
            <w:tcW w:w="885" w:type="pct"/>
            <w:vAlign w:val="center"/>
          </w:tcPr>
          <w:p w14:paraId="713577FD" w14:textId="66B38B80" w:rsidR="004E48BE" w:rsidRPr="00FE50EF" w:rsidRDefault="00B2674B" w:rsidP="00FE50EF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Soltar y templar 01 vano</w:t>
            </w:r>
            <w:r w:rsidR="004E48BE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77777777" w:rsidR="004E48BE" w:rsidRPr="00694F9D" w:rsidRDefault="004E48BE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967523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Default="004E48BE" w:rsidP="00FC6F34">
      <w:pPr>
        <w:pStyle w:val="ApplusParrafo"/>
      </w:pPr>
    </w:p>
    <w:p w14:paraId="3A2065DE" w14:textId="72104D18" w:rsidR="004E48BE" w:rsidRPr="00BB2A7A" w:rsidRDefault="004E48BE" w:rsidP="00831750">
      <w:pPr>
        <w:pStyle w:val="Ttulo3"/>
        <w:ind w:left="567" w:hanging="567"/>
      </w:pPr>
      <w:bookmarkStart w:id="11" w:name="_Toc199280302"/>
      <w:r>
        <w:t>Instalación de Postes</w:t>
      </w:r>
      <w:bookmarkEnd w:id="11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BB2A7A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Material</w:t>
            </w:r>
            <w:r w:rsidRPr="00BB2A7A">
              <w:rPr>
                <w:rFonts w:ascii="Tahoma" w:hAnsi="Tahoma" w:cs="Tahoma"/>
                <w:b/>
                <w:sz w:val="18"/>
                <w:szCs w:val="18"/>
              </w:rPr>
              <w:t xml:space="preserve"> complementario</w:t>
            </w:r>
          </w:p>
        </w:tc>
      </w:tr>
      <w:tr w:rsidR="004E48BE" w:rsidRPr="00BB2A7A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7589597C" w:rsidR="004E48BE" w:rsidRPr="00BB2A7A" w:rsidRDefault="00104EB4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C.A.C.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5894E524" w:rsidR="004E48BE" w:rsidRPr="00E12E1E" w:rsidRDefault="00104EB4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03 postes de 8/200</w:t>
            </w:r>
            <w:r w:rsidR="004E48BE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1" w:type="pct"/>
            <w:vAlign w:val="center"/>
          </w:tcPr>
          <w:p w14:paraId="3E45742A" w14:textId="5A4067B1" w:rsidR="004E48BE" w:rsidRPr="00A43A09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76729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Instalación de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 armados </w:t>
            </w:r>
            <w:r w:rsidR="00104EB4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2 </w:t>
            </w:r>
            <w:r w:rsidR="00B2674B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AC-</w:t>
            </w:r>
            <w:r w:rsidR="00104EB4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b+D7+D5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264BD3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4DECC5F7" w14:textId="77777777" w:rsidR="004E48BE" w:rsidRDefault="004E48BE" w:rsidP="00FC6F34">
      <w:pPr>
        <w:pStyle w:val="ApplusParrafo"/>
      </w:pPr>
    </w:p>
    <w:p w14:paraId="0F736D13" w14:textId="77777777" w:rsidR="004E48BE" w:rsidRPr="00181667" w:rsidRDefault="004E48BE" w:rsidP="0048651C">
      <w:pPr>
        <w:pStyle w:val="Ttulo3"/>
        <w:ind w:left="567" w:hanging="567"/>
      </w:pPr>
      <w:bookmarkStart w:id="12" w:name="_Toc199280303"/>
      <w:r>
        <w:t>Trabajos complementarios</w:t>
      </w:r>
      <w:bookmarkEnd w:id="12"/>
    </w:p>
    <w:p w14:paraId="5A2C2B4C" w14:textId="77777777" w:rsidR="004E48BE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BB2A7A">
        <w:rPr>
          <w:szCs w:val="20"/>
          <w:lang w:val="es-PE"/>
        </w:rPr>
        <w:t>Limpieza de la zona de trabajo.</w:t>
      </w:r>
    </w:p>
    <w:p w14:paraId="4FC35771" w14:textId="77777777" w:rsidR="00B2674B" w:rsidRDefault="00B2674B" w:rsidP="00B2674B">
      <w:pPr>
        <w:spacing w:line="360" w:lineRule="auto"/>
        <w:rPr>
          <w:szCs w:val="20"/>
          <w:lang w:val="es-PE"/>
        </w:rPr>
      </w:pPr>
    </w:p>
    <w:p w14:paraId="397E9069" w14:textId="77777777" w:rsidR="00020AFD" w:rsidRDefault="00020AFD" w:rsidP="00B2674B">
      <w:pPr>
        <w:spacing w:line="360" w:lineRule="auto"/>
        <w:rPr>
          <w:szCs w:val="20"/>
          <w:lang w:val="es-PE"/>
        </w:rPr>
      </w:pPr>
    </w:p>
    <w:p w14:paraId="5A449BEB" w14:textId="77777777" w:rsidR="00020AFD" w:rsidRDefault="00020AFD" w:rsidP="00B2674B">
      <w:pPr>
        <w:spacing w:line="360" w:lineRule="auto"/>
        <w:rPr>
          <w:szCs w:val="20"/>
          <w:lang w:val="es-PE"/>
        </w:rPr>
      </w:pPr>
    </w:p>
    <w:p w14:paraId="4AEA7771" w14:textId="77777777" w:rsidR="00020AFD" w:rsidRDefault="00020AFD" w:rsidP="00B2674B">
      <w:pPr>
        <w:spacing w:line="360" w:lineRule="auto"/>
        <w:rPr>
          <w:szCs w:val="20"/>
          <w:lang w:val="es-PE"/>
        </w:rPr>
      </w:pPr>
    </w:p>
    <w:p w14:paraId="06B6FE32" w14:textId="77777777" w:rsidR="00B2674B" w:rsidRDefault="00B2674B" w:rsidP="00B2674B">
      <w:pPr>
        <w:spacing w:line="360" w:lineRule="auto"/>
        <w:rPr>
          <w:szCs w:val="20"/>
          <w:lang w:val="es-PE"/>
        </w:rPr>
      </w:pPr>
    </w:p>
    <w:p w14:paraId="0A303066" w14:textId="77777777" w:rsidR="004E48BE" w:rsidRPr="00BB2A7A" w:rsidRDefault="004E48BE" w:rsidP="00EA3D71">
      <w:pPr>
        <w:pStyle w:val="Ttulo2"/>
      </w:pPr>
      <w:bookmarkStart w:id="13" w:name="_Toc199280304"/>
      <w:r>
        <w:lastRenderedPageBreak/>
        <w:t>P</w:t>
      </w:r>
      <w:r w:rsidRPr="00BB2A7A">
        <w:t>ermisos especiales</w:t>
      </w:r>
      <w:bookmarkEnd w:id="13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BB2A7A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BB2A7A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BB2A7A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DUV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BB2A7A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PMA   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RUTAS CONCESIONADAS 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ANA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MINAGRI)</w:t>
            </w:r>
          </w:p>
        </w:tc>
      </w:tr>
      <w:tr w:rsidR="004E48BE" w:rsidRPr="00BB2A7A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BB2A7A" w:rsidRDefault="004E48BE" w:rsidP="00E51F30">
      <w:pPr>
        <w:pStyle w:val="Ttulo1"/>
        <w:ind w:left="567" w:hanging="567"/>
        <w:jc w:val="both"/>
      </w:pPr>
      <w:bookmarkStart w:id="14" w:name="_Toc199280305"/>
      <w:r w:rsidRPr="00BB2A7A">
        <w:t>Especificaciones técnicas redes aéreas</w:t>
      </w:r>
      <w:bookmarkEnd w:id="14"/>
    </w:p>
    <w:p w14:paraId="53911BB9" w14:textId="77777777" w:rsidR="004E48BE" w:rsidRPr="00BB2A7A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Todos los materiales a utilizarse en la ejecución de las obras del proyecto, deberán estar comprendidos en la Lista de Materiales de Media y Baja Tensión técnicamente vigentes y aceptadas por </w:t>
      </w:r>
      <w: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PLUZ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.</w:t>
      </w:r>
    </w:p>
    <w:p w14:paraId="00E15BE8" w14:textId="77777777" w:rsidR="004E48BE" w:rsidRPr="00BB2A7A" w:rsidRDefault="004E48BE" w:rsidP="00E51F30">
      <w:pPr>
        <w:pStyle w:val="Ttulo2"/>
        <w:ind w:left="567" w:hanging="567"/>
        <w:jc w:val="both"/>
      </w:pPr>
      <w:bookmarkStart w:id="15" w:name="_Toc199280306"/>
      <w:r w:rsidRPr="00BB2A7A">
        <w:t xml:space="preserve">Cimentación de estructuras de baja tensión: norma de </w:t>
      </w:r>
      <w:r>
        <w:t>PLUZ</w:t>
      </w:r>
      <w:r w:rsidRPr="00BB2A7A">
        <w:t xml:space="preserve"> LD-7-350</w:t>
      </w:r>
      <w:bookmarkEnd w:id="15"/>
    </w:p>
    <w:p w14:paraId="608F82A2" w14:textId="77777777" w:rsidR="004E48BE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BB2A7A" w:rsidRDefault="004E48BE" w:rsidP="001268FC">
      <w:pPr>
        <w:pStyle w:val="Ttulo2"/>
        <w:ind w:left="567" w:hanging="567"/>
        <w:jc w:val="both"/>
      </w:pPr>
      <w:r w:rsidRPr="00BB2A7A">
        <w:t xml:space="preserve"> </w:t>
      </w:r>
      <w:bookmarkStart w:id="16" w:name="_Toc199280307"/>
      <w:r w:rsidRPr="00BB2A7A">
        <w:t>Cimentación normalizada para postes de concreto 7/200, 8/200 y 9/200 sin retenidas</w:t>
      </w:r>
      <w:bookmarkEnd w:id="16"/>
    </w:p>
    <w:p w14:paraId="507AFE86" w14:textId="77777777" w:rsidR="004E48BE" w:rsidRPr="00BB2A7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BB2A7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BB2A7A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BB2A7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BB2A7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BB2A7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BB2A7A" w:rsidRDefault="004E48BE" w:rsidP="00E51F30">
      <w:pPr>
        <w:pStyle w:val="Ttulo2"/>
        <w:ind w:left="567" w:hanging="567"/>
        <w:jc w:val="both"/>
      </w:pPr>
      <w:bookmarkStart w:id="17" w:name="_Toc199280308"/>
      <w:r w:rsidRPr="00BB2A7A">
        <w:t>Cimentación normalizada para postes de concreto 7/200 8/200 9/200 con retenidas</w:t>
      </w:r>
      <w:bookmarkEnd w:id="17"/>
    </w:p>
    <w:p w14:paraId="54289B0F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BB2A7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BB2A7A" w:rsidRDefault="004E48BE" w:rsidP="00E51F30">
      <w:pPr>
        <w:pStyle w:val="Ttulo2"/>
        <w:ind w:left="567" w:hanging="567"/>
      </w:pPr>
      <w:bookmarkStart w:id="18" w:name="_Toc199280309"/>
      <w:r w:rsidRPr="00BB2A7A">
        <w:lastRenderedPageBreak/>
        <w:t>Cimentación normalizada para poste de concreto 8/400</w:t>
      </w:r>
      <w:bookmarkEnd w:id="18"/>
      <w:r w:rsidRPr="00BB2A7A">
        <w:t> </w:t>
      </w:r>
    </w:p>
    <w:p w14:paraId="79DCDDBB" w14:textId="77777777" w:rsidR="004E48BE" w:rsidRPr="00BB2A7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BB2A7A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BB2A7A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BB2A7A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BB2A7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BB2A7A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BB2A7A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BB2A7A" w:rsidRDefault="004E48BE" w:rsidP="00E51F30">
      <w:pPr>
        <w:pStyle w:val="Ttulo2"/>
        <w:ind w:left="567" w:hanging="567"/>
      </w:pPr>
      <w:bookmarkStart w:id="19" w:name="_Toc199280310"/>
      <w:r w:rsidRPr="00BB2A7A">
        <w:t>Recomendaciones generales para cimentaciones</w:t>
      </w:r>
      <w:bookmarkEnd w:id="19"/>
      <w:r w:rsidRPr="00BB2A7A">
        <w:t> </w:t>
      </w:r>
    </w:p>
    <w:p w14:paraId="4D56A74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BB2A7A" w:rsidRDefault="004E48BE" w:rsidP="00E51F30">
      <w:pPr>
        <w:pStyle w:val="Ttulo2"/>
        <w:ind w:left="567" w:hanging="567"/>
        <w:jc w:val="both"/>
      </w:pPr>
      <w:bookmarkStart w:id="20" w:name="_Toc199280311"/>
      <w:r w:rsidRPr="00BB2A7A">
        <w:lastRenderedPageBreak/>
        <w:t xml:space="preserve">Cimentación de estructuras de fin de línea y anclaje para redes de baja y media tensión: norma de </w:t>
      </w:r>
      <w:r>
        <w:t>PLUZ</w:t>
      </w:r>
      <w:r w:rsidRPr="00BB2A7A">
        <w:t xml:space="preserve"> LD-7-351</w:t>
      </w:r>
      <w:bookmarkEnd w:id="20"/>
    </w:p>
    <w:p w14:paraId="07459C2F" w14:textId="77777777" w:rsidR="004E48BE" w:rsidRPr="00BB2A7A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BB2A7A" w:rsidRDefault="004E48BE" w:rsidP="00E51F30">
      <w:pPr>
        <w:pStyle w:val="Ttulo2"/>
        <w:ind w:left="567" w:hanging="567"/>
        <w:jc w:val="both"/>
      </w:pPr>
      <w:bookmarkStart w:id="21" w:name="_Toc199280312"/>
      <w:r w:rsidRPr="00BB2A7A">
        <w:t>Cimentación normalizada para postes de C.A.C y P.R.F.V 8/200, 9/200 y 11/200 con retenidas de uso de fin de línea o anclaje en redes de baja tensión.</w:t>
      </w:r>
      <w:bookmarkEnd w:id="21"/>
    </w:p>
    <w:p w14:paraId="5C94DD8F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=  140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kg/cm2</w:t>
      </w:r>
    </w:p>
    <w:p w14:paraId="2326A917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                                 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0.1L +0.5) m </w:t>
      </w:r>
    </w:p>
    <w:p w14:paraId="1D31A2D0" w14:textId="77777777" w:rsidR="004E48BE" w:rsidRPr="00BB2A7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BB2A7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>
        <w:br w:type="page"/>
      </w:r>
    </w:p>
    <w:p w14:paraId="258E9AA6" w14:textId="77777777" w:rsidR="004E48BE" w:rsidRPr="00BB2A7A" w:rsidRDefault="004E48BE" w:rsidP="00E51F30">
      <w:pPr>
        <w:pStyle w:val="Ttulo2"/>
        <w:ind w:left="567" w:hanging="567"/>
        <w:jc w:val="both"/>
      </w:pPr>
      <w:bookmarkStart w:id="22" w:name="_Toc199280313"/>
      <w:r w:rsidRPr="00BB2A7A">
        <w:lastRenderedPageBreak/>
        <w:t>Cimentación normalizada para postes de C.A.C 13/400 y 15/400 y postes P.R.F.V 12/400 y 13/400 con retenidas de uso de fin de línea o anclaje en redes de media tensión.</w:t>
      </w:r>
      <w:bookmarkEnd w:id="22"/>
    </w:p>
    <w:p w14:paraId="6ACF8FAB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Circular de diámetro 1 m</w:t>
      </w:r>
    </w:p>
    <w:p w14:paraId="7D0FD89E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140 kg/cm2</w:t>
      </w:r>
    </w:p>
    <w:p w14:paraId="63F63303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(0.1L +0.7) m </w:t>
      </w:r>
    </w:p>
    <w:p w14:paraId="770FDF9D" w14:textId="77777777" w:rsidR="004E48BE" w:rsidRPr="00BB2A7A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>
        <w:br w:type="page"/>
      </w:r>
    </w:p>
    <w:p w14:paraId="78332FD5" w14:textId="77777777" w:rsidR="004E48BE" w:rsidRPr="00BB2A7A" w:rsidRDefault="004E48BE" w:rsidP="00E51F30">
      <w:pPr>
        <w:pStyle w:val="Ttulo2"/>
        <w:ind w:left="567" w:hanging="567"/>
      </w:pPr>
      <w:bookmarkStart w:id="23" w:name="_Toc199280314"/>
      <w:r w:rsidRPr="00BB2A7A">
        <w:lastRenderedPageBreak/>
        <w:t>Recomendaciones generales para cimentaciones</w:t>
      </w:r>
      <w:bookmarkEnd w:id="23"/>
      <w:r w:rsidRPr="00BB2A7A">
        <w:t> </w:t>
      </w:r>
    </w:p>
    <w:p w14:paraId="5EBEEE9F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p w14:paraId="434499B6" w14:textId="77777777" w:rsidR="004E48BE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14:paraId="2D532E3D" w14:textId="77777777" w:rsidTr="00C3083E">
        <w:tc>
          <w:tcPr>
            <w:tcW w:w="4106" w:type="dxa"/>
          </w:tcPr>
          <w:p w14:paraId="39C9AA51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(Mezcla mínima 1:8 + 25%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de piedra mediana)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3”</w:t>
            </w:r>
          </w:p>
        </w:tc>
        <w:tc>
          <w:tcPr>
            <w:tcW w:w="352" w:type="dxa"/>
          </w:tcPr>
          <w:p w14:paraId="0897BF0B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BB2A7A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39859EA9" w14:textId="169488A4" w:rsidR="00104EB4" w:rsidRDefault="00020AFD" w:rsidP="00104EB4">
      <w:pPr>
        <w:pStyle w:val="Ttulo1"/>
      </w:pPr>
      <w:bookmarkStart w:id="24" w:name="_Toc197941212"/>
      <w:bookmarkStart w:id="25" w:name="_Toc197953766"/>
      <w:bookmarkStart w:id="26" w:name="_Toc198011027"/>
      <w:bookmarkStart w:id="27" w:name="_Toc199280315"/>
      <w:r>
        <w:t>Procedimiento Constructivo</w:t>
      </w:r>
      <w:r w:rsidR="00104EB4">
        <w:t>: Trabajo a realizar</w:t>
      </w:r>
      <w:bookmarkEnd w:id="24"/>
      <w:bookmarkEnd w:id="25"/>
      <w:bookmarkEnd w:id="26"/>
      <w:bookmarkEnd w:id="27"/>
    </w:p>
    <w:p w14:paraId="56249435" w14:textId="77777777" w:rsidR="00104EB4" w:rsidRDefault="00104EB4" w:rsidP="00104EB4">
      <w:pPr>
        <w:pStyle w:val="Ttulo2"/>
      </w:pPr>
      <w:r>
        <w:t xml:space="preserve"> </w:t>
      </w:r>
      <w:bookmarkStart w:id="28" w:name="_Toc197941213"/>
      <w:bookmarkStart w:id="29" w:name="_Toc197953767"/>
      <w:bookmarkStart w:id="30" w:name="_Toc198011028"/>
      <w:bookmarkStart w:id="31" w:name="_Toc199280316"/>
      <w:r w:rsidRPr="0075240D">
        <w:t>Objetivo</w:t>
      </w:r>
      <w:r>
        <w:t>:</w:t>
      </w:r>
      <w:bookmarkEnd w:id="28"/>
      <w:bookmarkEnd w:id="29"/>
      <w:bookmarkEnd w:id="30"/>
      <w:bookmarkEnd w:id="31"/>
    </w:p>
    <w:p w14:paraId="545694C9" w14:textId="77777777" w:rsidR="00104EB4" w:rsidRDefault="00104EB4" w:rsidP="00104EB4">
      <w:pPr>
        <w:pStyle w:val="Ttulo3"/>
        <w:numPr>
          <w:ilvl w:val="0"/>
          <w:numId w:val="0"/>
        </w:numPr>
        <w:ind w:left="1080"/>
      </w:pPr>
      <w:r w:rsidRPr="0075240D">
        <w:t xml:space="preserve"> </w:t>
      </w:r>
      <w:bookmarkStart w:id="32" w:name="_Toc197941214"/>
      <w:bookmarkStart w:id="33" w:name="_Toc197953768"/>
      <w:bookmarkStart w:id="34" w:name="_Toc198011029"/>
      <w:bookmarkStart w:id="35" w:name="_Toc199280317"/>
      <w:r w:rsidRPr="00585322">
        <w:rPr>
          <w:b w:val="0"/>
          <w:iCs w:val="0"/>
          <w:color w:val="000000"/>
          <w:szCs w:val="20"/>
          <w:shd w:val="clear" w:color="auto" w:fill="auto"/>
          <w:lang w:eastAsia="es-PE"/>
        </w:rPr>
        <w:t>Establecer los lineamientos generales en el desarrollo de las actividades del tendido de cable eléctrico correspondiente a la red eléctrica de baja y media tensión asociados al proyecto a ejecutar.</w:t>
      </w:r>
      <w:bookmarkEnd w:id="32"/>
      <w:bookmarkEnd w:id="33"/>
      <w:bookmarkEnd w:id="34"/>
      <w:bookmarkEnd w:id="35"/>
    </w:p>
    <w:p w14:paraId="1896D391" w14:textId="77777777" w:rsidR="00104EB4" w:rsidRPr="00371CBA" w:rsidRDefault="00104EB4" w:rsidP="00104EB4">
      <w:pPr>
        <w:pStyle w:val="Ttulo2"/>
      </w:pPr>
      <w:bookmarkStart w:id="36" w:name="_Toc197941215"/>
      <w:bookmarkStart w:id="37" w:name="_Toc197953769"/>
      <w:bookmarkStart w:id="38" w:name="_Toc198011030"/>
      <w:bookmarkStart w:id="39" w:name="_Toc199280318"/>
      <w:r w:rsidRPr="00371CBA">
        <w:t>Para el tendido de cable Aéreo:</w:t>
      </w:r>
      <w:bookmarkEnd w:id="36"/>
      <w:bookmarkEnd w:id="37"/>
      <w:bookmarkEnd w:id="38"/>
      <w:bookmarkEnd w:id="39"/>
    </w:p>
    <w:p w14:paraId="6D3F0E68" w14:textId="77777777" w:rsidR="00104EB4" w:rsidRPr="00585322" w:rsidRDefault="00104EB4" w:rsidP="00104EB4">
      <w:pPr>
        <w:pStyle w:val="SUBTITULO1"/>
        <w:numPr>
          <w:ilvl w:val="0"/>
          <w:numId w:val="21"/>
        </w:numPr>
        <w:jc w:val="both"/>
        <w:rPr>
          <w:b w:val="0"/>
          <w:iCs/>
          <w:color w:val="000000"/>
          <w:szCs w:val="20"/>
          <w:lang w:eastAsia="es-PE"/>
        </w:rPr>
      </w:pPr>
      <w:r w:rsidRPr="0002018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Elaborar un plan de trabajo teniendo en cuenta la ley 29783 Ley de seguridad y salud en el trabajo y la Ley 30222 de SST. Modificada de la Ley 29783 de SST</w:t>
      </w:r>
      <w:r w:rsidRPr="00585322">
        <w:rPr>
          <w:b w:val="0"/>
          <w:iCs/>
          <w:color w:val="000000"/>
          <w:szCs w:val="20"/>
          <w:lang w:eastAsia="es-PE"/>
        </w:rPr>
        <w:t>.</w:t>
      </w:r>
    </w:p>
    <w:p w14:paraId="2718967B" w14:textId="77777777" w:rsidR="00104EB4" w:rsidRPr="00585322" w:rsidRDefault="00104EB4" w:rsidP="00104EB4">
      <w:pPr>
        <w:pStyle w:val="SUBTITULO1"/>
        <w:numPr>
          <w:ilvl w:val="0"/>
          <w:numId w:val="21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Tener toda la documentación en regla</w:t>
      </w:r>
    </w:p>
    <w:p w14:paraId="7551B955" w14:textId="77777777" w:rsidR="00104EB4" w:rsidRPr="00585322" w:rsidRDefault="00104EB4" w:rsidP="00104EB4">
      <w:pPr>
        <w:pStyle w:val="SUBTITULO1"/>
        <w:numPr>
          <w:ilvl w:val="0"/>
          <w:numId w:val="21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lastRenderedPageBreak/>
        <w:t>Asignar responsable de la obra como: supervisores y/o residente de obra, supervisores de seguridad, capataces y personal que ejecutara la obra</w:t>
      </w:r>
    </w:p>
    <w:p w14:paraId="5B3FEB1D" w14:textId="77777777" w:rsidR="00104EB4" w:rsidRPr="00585322" w:rsidRDefault="00104EB4" w:rsidP="00104EB4">
      <w:pPr>
        <w:pStyle w:val="SUBTITULO1"/>
        <w:numPr>
          <w:ilvl w:val="0"/>
          <w:numId w:val="21"/>
        </w:numPr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 xml:space="preserve">Las actividades ante y durante son: </w:t>
      </w:r>
    </w:p>
    <w:p w14:paraId="3E2B8D7A" w14:textId="77777777" w:rsidR="00104EB4" w:rsidRPr="00585322" w:rsidRDefault="00104EB4" w:rsidP="00104EB4">
      <w:pPr>
        <w:pStyle w:val="SUBTITULO1"/>
        <w:numPr>
          <w:ilvl w:val="0"/>
          <w:numId w:val="0"/>
        </w:numPr>
        <w:spacing w:line="240" w:lineRule="auto"/>
        <w:ind w:left="3192" w:firstLine="348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Preparación de los trabajos</w:t>
      </w:r>
    </w:p>
    <w:p w14:paraId="27DF6846" w14:textId="77777777" w:rsidR="00104EB4" w:rsidRPr="00585322" w:rsidRDefault="00104EB4" w:rsidP="00104EB4">
      <w:pPr>
        <w:pStyle w:val="SUBTITULO1"/>
        <w:numPr>
          <w:ilvl w:val="0"/>
          <w:numId w:val="0"/>
        </w:numPr>
        <w:spacing w:line="240" w:lineRule="auto"/>
        <w:ind w:left="2844" w:firstLine="696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Coordinación e identificación</w:t>
      </w:r>
    </w:p>
    <w:p w14:paraId="40B00EEF" w14:textId="77777777" w:rsidR="00104EB4" w:rsidRPr="00585322" w:rsidRDefault="00104EB4" w:rsidP="00104EB4">
      <w:pPr>
        <w:pStyle w:val="SUBTITULO1"/>
        <w:numPr>
          <w:ilvl w:val="0"/>
          <w:numId w:val="0"/>
        </w:numPr>
        <w:spacing w:line="240" w:lineRule="auto"/>
        <w:ind w:left="3192" w:firstLine="348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Ejecutar</w:t>
      </w:r>
    </w:p>
    <w:p w14:paraId="3D39C7EF" w14:textId="77777777" w:rsidR="00104EB4" w:rsidRPr="00585322" w:rsidRDefault="00104EB4" w:rsidP="00104EB4">
      <w:pPr>
        <w:pStyle w:val="SUBTITULO1"/>
        <w:numPr>
          <w:ilvl w:val="0"/>
          <w:numId w:val="0"/>
        </w:numPr>
        <w:spacing w:line="240" w:lineRule="auto"/>
        <w:ind w:left="2844" w:firstLine="696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Culminación</w:t>
      </w:r>
    </w:p>
    <w:p w14:paraId="6CB7DEE2" w14:textId="77777777" w:rsidR="00104EB4" w:rsidRPr="00585322" w:rsidRDefault="00104EB4" w:rsidP="00104EB4">
      <w:pPr>
        <w:pStyle w:val="SUBTITULO1"/>
        <w:numPr>
          <w:ilvl w:val="0"/>
          <w:numId w:val="0"/>
        </w:numPr>
        <w:spacing w:line="240" w:lineRule="auto"/>
        <w:ind w:left="3192" w:firstLine="348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Retiro</w:t>
      </w:r>
    </w:p>
    <w:p w14:paraId="64EE73BE" w14:textId="77777777" w:rsidR="00104EB4" w:rsidRPr="0075240D" w:rsidRDefault="00104EB4" w:rsidP="00104EB4">
      <w:pPr>
        <w:pStyle w:val="Ttulo1"/>
        <w:numPr>
          <w:ilvl w:val="0"/>
          <w:numId w:val="0"/>
        </w:numPr>
        <w:ind w:left="720"/>
      </w:pPr>
      <w:bookmarkStart w:id="40" w:name="_Toc197941216"/>
      <w:bookmarkStart w:id="41" w:name="_Toc197953770"/>
      <w:bookmarkStart w:id="42" w:name="_Toc198011031"/>
      <w:bookmarkStart w:id="43" w:name="_Toc199280319"/>
      <w:r w:rsidRPr="0075240D">
        <w:t>Trabajos en vías públicas</w:t>
      </w:r>
      <w:bookmarkEnd w:id="40"/>
      <w:bookmarkEnd w:id="41"/>
      <w:bookmarkEnd w:id="42"/>
      <w:bookmarkEnd w:id="43"/>
    </w:p>
    <w:p w14:paraId="2ADB32BE" w14:textId="77777777" w:rsidR="00104EB4" w:rsidRPr="00585322" w:rsidRDefault="00104EB4" w:rsidP="00104EB4">
      <w:pPr>
        <w:pStyle w:val="SUBTITULO1"/>
        <w:numPr>
          <w:ilvl w:val="0"/>
          <w:numId w:val="0"/>
        </w:numPr>
        <w:ind w:left="708"/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Los trabajos en vías públicas requieren el uso de las señales de seguridad de tránsito, los cuales advertirán del peligro a los peatones y conductores, Se colocará las señales en toda el área de trabajo, considerando un área de influencia para la protección de personas y propiedades.</w:t>
      </w:r>
    </w:p>
    <w:p w14:paraId="36365A06" w14:textId="77777777" w:rsidR="00104EB4" w:rsidRDefault="00104EB4" w:rsidP="00104EB4">
      <w:pPr>
        <w:pStyle w:val="SUBTITULO1"/>
        <w:numPr>
          <w:ilvl w:val="0"/>
          <w:numId w:val="0"/>
        </w:numPr>
        <w:ind w:left="708"/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En caso de trabajos durante horas de la noche, deberá mantenerse la señalización con luces intermitentes o antorchas para prevenir a las personas y vehículos que transiten en los alrededores.</w:t>
      </w:r>
      <w:bookmarkStart w:id="44" w:name="_Toc197941217"/>
      <w:bookmarkStart w:id="45" w:name="_Toc197953771"/>
    </w:p>
    <w:p w14:paraId="5E285818" w14:textId="77777777" w:rsidR="00104EB4" w:rsidRPr="00EB1D1F" w:rsidRDefault="00104EB4" w:rsidP="00104EB4">
      <w:pPr>
        <w:pStyle w:val="Ttulo1"/>
        <w:numPr>
          <w:ilvl w:val="0"/>
          <w:numId w:val="0"/>
        </w:numPr>
        <w:ind w:left="720"/>
        <w:rPr>
          <w:bCs/>
          <w:lang w:val="es-ES"/>
        </w:rPr>
      </w:pPr>
      <w:bookmarkStart w:id="46" w:name="_Toc198011032"/>
      <w:bookmarkStart w:id="47" w:name="_Toc199280320"/>
      <w:r w:rsidRPr="00020182">
        <w:t>Trabajos en estructuras o postes</w:t>
      </w:r>
      <w:bookmarkEnd w:id="44"/>
      <w:bookmarkEnd w:id="45"/>
      <w:bookmarkEnd w:id="46"/>
      <w:bookmarkEnd w:id="47"/>
    </w:p>
    <w:p w14:paraId="4CC8683C" w14:textId="77777777" w:rsidR="00104EB4" w:rsidRPr="00585322" w:rsidRDefault="00104EB4" w:rsidP="00104EB4">
      <w:pPr>
        <w:pStyle w:val="SUBTITULO1"/>
        <w:numPr>
          <w:ilvl w:val="0"/>
          <w:numId w:val="0"/>
        </w:numPr>
        <w:ind w:left="708"/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Antes de iniciar cualquier trabajo en la estructura o poste, es obligatorio conocer el nivel de tensión de las líneas. Las líneas y equipos eléctricos se consideran y deberán ser tratados como energizados, aun cuando no lo estén.</w:t>
      </w:r>
    </w:p>
    <w:p w14:paraId="3F53A5A1" w14:textId="77777777" w:rsidR="00104EB4" w:rsidRDefault="00104EB4" w:rsidP="00104EB4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Los trabajos que se realizarán en este proyecto son netamente aéreos y cumplirán con todos los requerimientos de acuerdo a las normas y reglamentos de aplicación según indica el punto 4 de este documento.</w:t>
      </w:r>
    </w:p>
    <w:p w14:paraId="0705F78B" w14:textId="77777777" w:rsidR="00104EB4" w:rsidRDefault="00104EB4" w:rsidP="00104EB4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</w:p>
    <w:p w14:paraId="0AF6521C" w14:textId="77777777" w:rsidR="00104EB4" w:rsidRDefault="00104EB4" w:rsidP="00104EB4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</w:p>
    <w:p w14:paraId="26B8C202" w14:textId="77777777" w:rsidR="00104EB4" w:rsidRDefault="00104EB4" w:rsidP="00104EB4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</w:p>
    <w:p w14:paraId="6CFC04A8" w14:textId="77777777" w:rsidR="00104EB4" w:rsidRDefault="00104EB4" w:rsidP="00104EB4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</w:p>
    <w:p w14:paraId="18F7854B" w14:textId="77777777" w:rsidR="00104EB4" w:rsidRPr="00585322" w:rsidRDefault="00104EB4" w:rsidP="00104EB4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</w:p>
    <w:p w14:paraId="2A0681C4" w14:textId="4FFD2DAE" w:rsidR="00104EB4" w:rsidRDefault="00104EB4" w:rsidP="00020AFD">
      <w:pPr>
        <w:pStyle w:val="Ttulo1"/>
        <w:ind w:left="851" w:hanging="491"/>
        <w:rPr>
          <w:sz w:val="22"/>
          <w:szCs w:val="22"/>
        </w:rPr>
      </w:pPr>
      <w:bookmarkStart w:id="48" w:name="_Toc197941219"/>
      <w:bookmarkStart w:id="49" w:name="_Toc197953773"/>
      <w:bookmarkStart w:id="50" w:name="_Toc198011034"/>
      <w:bookmarkStart w:id="51" w:name="_Toc199280321"/>
      <w:r w:rsidRPr="00020182">
        <w:rPr>
          <w:sz w:val="22"/>
          <w:szCs w:val="22"/>
        </w:rPr>
        <w:lastRenderedPageBreak/>
        <w:t>COORDENADAS DE LA ZONA DE TRABAJO</w:t>
      </w:r>
      <w:bookmarkEnd w:id="48"/>
      <w:bookmarkEnd w:id="49"/>
      <w:bookmarkEnd w:id="50"/>
      <w:bookmarkEnd w:id="51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402"/>
      </w:tblGrid>
      <w:tr w:rsidR="00020AFD" w:rsidRPr="00020182" w14:paraId="1E415096" w14:textId="77777777" w:rsidTr="00614A9E">
        <w:trPr>
          <w:trHeight w:val="495"/>
          <w:jc w:val="center"/>
        </w:trPr>
        <w:tc>
          <w:tcPr>
            <w:tcW w:w="3402" w:type="dxa"/>
          </w:tcPr>
          <w:p w14:paraId="0ED12ADA" w14:textId="77777777" w:rsidR="00020AFD" w:rsidRPr="00020182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Coordenadas UTM-WGS84</w:t>
            </w:r>
          </w:p>
          <w:p w14:paraId="0965B79A" w14:textId="77777777" w:rsidR="00020AFD" w:rsidRPr="00020182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Zona de Trabajo (Inicio)</w:t>
            </w:r>
          </w:p>
        </w:tc>
      </w:tr>
      <w:tr w:rsidR="00020AFD" w:rsidRPr="00020182" w14:paraId="59AB9D01" w14:textId="77777777" w:rsidTr="00614A9E">
        <w:trPr>
          <w:trHeight w:val="482"/>
          <w:jc w:val="center"/>
        </w:trPr>
        <w:tc>
          <w:tcPr>
            <w:tcW w:w="3402" w:type="dxa"/>
          </w:tcPr>
          <w:p w14:paraId="4ABD4277" w14:textId="77777777" w:rsidR="00020AFD" w:rsidRPr="00020182" w:rsidRDefault="00020AFD" w:rsidP="00614A9E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sz w:val="22"/>
                <w:szCs w:val="22"/>
                <w:lang w:val="es-PE"/>
              </w:rPr>
              <w:t xml:space="preserve">X: </w:t>
            </w:r>
            <w:r>
              <w:rPr>
                <w:rFonts w:ascii="Tahoma" w:hAnsi="Tahoma" w:cs="Tahoma"/>
                <w:sz w:val="22"/>
                <w:szCs w:val="22"/>
                <w:lang w:val="es-PE"/>
              </w:rPr>
              <w:t>258342</w:t>
            </w:r>
          </w:p>
        </w:tc>
      </w:tr>
      <w:tr w:rsidR="00020AFD" w:rsidRPr="00020182" w14:paraId="1D93FD9D" w14:textId="77777777" w:rsidTr="00614A9E">
        <w:trPr>
          <w:trHeight w:val="477"/>
          <w:jc w:val="center"/>
        </w:trPr>
        <w:tc>
          <w:tcPr>
            <w:tcW w:w="3402" w:type="dxa"/>
          </w:tcPr>
          <w:p w14:paraId="27B31E09" w14:textId="77777777" w:rsidR="00020AFD" w:rsidRPr="00020182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sz w:val="22"/>
                <w:szCs w:val="22"/>
                <w:lang w:val="es-PE"/>
              </w:rPr>
              <w:t xml:space="preserve">Y: </w:t>
            </w:r>
            <w:r>
              <w:rPr>
                <w:rFonts w:ascii="Tahoma" w:hAnsi="Tahoma" w:cs="Tahoma"/>
                <w:sz w:val="22"/>
                <w:szCs w:val="22"/>
                <w:lang w:val="es-PE"/>
              </w:rPr>
              <w:t>8728794</w:t>
            </w:r>
          </w:p>
        </w:tc>
      </w:tr>
    </w:tbl>
    <w:p w14:paraId="5175284E" w14:textId="77777777" w:rsidR="00020AFD" w:rsidRPr="00020182" w:rsidRDefault="00020AFD" w:rsidP="00020AFD">
      <w:pPr>
        <w:pStyle w:val="SUBTITULO1"/>
        <w:numPr>
          <w:ilvl w:val="0"/>
          <w:numId w:val="0"/>
        </w:numPr>
        <w:spacing w:line="276" w:lineRule="auto"/>
        <w:jc w:val="center"/>
        <w:rPr>
          <w:bCs/>
          <w:color w:val="auto"/>
          <w:sz w:val="22"/>
          <w:lang w:val="es-E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402"/>
      </w:tblGrid>
      <w:tr w:rsidR="00020AFD" w:rsidRPr="00020182" w14:paraId="2D425223" w14:textId="77777777" w:rsidTr="00614A9E">
        <w:trPr>
          <w:trHeight w:val="495"/>
          <w:jc w:val="center"/>
        </w:trPr>
        <w:tc>
          <w:tcPr>
            <w:tcW w:w="3402" w:type="dxa"/>
          </w:tcPr>
          <w:p w14:paraId="169821FD" w14:textId="77777777" w:rsidR="00020AFD" w:rsidRPr="00020182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Coordenadas UTM-WGS84</w:t>
            </w:r>
          </w:p>
          <w:p w14:paraId="655C9EBB" w14:textId="77777777" w:rsidR="00020AFD" w:rsidRPr="00020182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Zona de Trabajo (Final)</w:t>
            </w:r>
          </w:p>
        </w:tc>
      </w:tr>
      <w:tr w:rsidR="00020AFD" w:rsidRPr="00020182" w14:paraId="4C7CC34B" w14:textId="77777777" w:rsidTr="00614A9E">
        <w:trPr>
          <w:trHeight w:val="514"/>
          <w:jc w:val="center"/>
        </w:trPr>
        <w:tc>
          <w:tcPr>
            <w:tcW w:w="3402" w:type="dxa"/>
          </w:tcPr>
          <w:p w14:paraId="6455D943" w14:textId="77777777" w:rsidR="00020AFD" w:rsidRPr="00020182" w:rsidRDefault="00020AFD" w:rsidP="00614A9E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sz w:val="22"/>
                <w:szCs w:val="22"/>
                <w:lang w:val="es-PE"/>
              </w:rPr>
              <w:t xml:space="preserve">X: </w:t>
            </w:r>
            <w:r>
              <w:rPr>
                <w:rFonts w:ascii="Tahoma" w:hAnsi="Tahoma" w:cs="Tahoma"/>
                <w:sz w:val="22"/>
                <w:szCs w:val="22"/>
                <w:lang w:val="es-PE"/>
              </w:rPr>
              <w:t>258371</w:t>
            </w:r>
          </w:p>
        </w:tc>
      </w:tr>
      <w:tr w:rsidR="00020AFD" w:rsidRPr="00020182" w14:paraId="2EECBF3B" w14:textId="77777777" w:rsidTr="00614A9E">
        <w:trPr>
          <w:trHeight w:val="477"/>
          <w:jc w:val="center"/>
        </w:trPr>
        <w:tc>
          <w:tcPr>
            <w:tcW w:w="3402" w:type="dxa"/>
          </w:tcPr>
          <w:p w14:paraId="695CF9EC" w14:textId="77777777" w:rsidR="00020AFD" w:rsidRPr="00020182" w:rsidRDefault="00020AFD" w:rsidP="00614A9E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sz w:val="22"/>
                <w:szCs w:val="22"/>
                <w:lang w:val="es-PE"/>
              </w:rPr>
              <w:t>Y: 87</w:t>
            </w:r>
            <w:r>
              <w:rPr>
                <w:rFonts w:ascii="Tahoma" w:hAnsi="Tahoma" w:cs="Tahoma"/>
                <w:sz w:val="22"/>
                <w:szCs w:val="22"/>
                <w:lang w:val="es-PE"/>
              </w:rPr>
              <w:t>28833</w:t>
            </w:r>
          </w:p>
        </w:tc>
      </w:tr>
    </w:tbl>
    <w:p w14:paraId="020C3712" w14:textId="77777777" w:rsidR="00104EB4" w:rsidRDefault="00104EB4" w:rsidP="00104EB4">
      <w:pPr>
        <w:pStyle w:val="SUBTITULO1"/>
        <w:numPr>
          <w:ilvl w:val="0"/>
          <w:numId w:val="0"/>
        </w:numPr>
        <w:spacing w:line="276" w:lineRule="auto"/>
        <w:jc w:val="center"/>
        <w:rPr>
          <w:bCs/>
          <w:color w:val="auto"/>
          <w:sz w:val="22"/>
          <w:lang w:val="es-ES"/>
        </w:rPr>
      </w:pPr>
    </w:p>
    <w:p w14:paraId="6C9D8D2C" w14:textId="48DF7FF1" w:rsidR="00020AFD" w:rsidRPr="00020AFD" w:rsidRDefault="00020AFD" w:rsidP="00020AFD">
      <w:pPr>
        <w:pStyle w:val="Ttulo1"/>
        <w:ind w:left="851" w:hanging="491"/>
        <w:rPr>
          <w:sz w:val="22"/>
          <w:szCs w:val="22"/>
        </w:rPr>
      </w:pPr>
      <w:bookmarkStart w:id="52" w:name="_Toc199280322"/>
      <w:r w:rsidRPr="00020AFD">
        <w:rPr>
          <w:sz w:val="22"/>
          <w:szCs w:val="22"/>
        </w:rPr>
        <w:t xml:space="preserve">COORDENADAS </w:t>
      </w:r>
      <w:r>
        <w:rPr>
          <w:sz w:val="22"/>
          <w:szCs w:val="22"/>
        </w:rPr>
        <w:t>DE NUEVOS POSTES INSTALADOS</w:t>
      </w:r>
      <w:bookmarkEnd w:id="52"/>
    </w:p>
    <w:tbl>
      <w:tblPr>
        <w:tblStyle w:val="Tablaconcuadrcula"/>
        <w:tblW w:w="8364" w:type="dxa"/>
        <w:tblInd w:w="562" w:type="dxa"/>
        <w:tblLook w:val="04A0" w:firstRow="1" w:lastRow="0" w:firstColumn="1" w:lastColumn="0" w:noHBand="0" w:noVBand="1"/>
      </w:tblPr>
      <w:tblGrid>
        <w:gridCol w:w="2831"/>
        <w:gridCol w:w="2831"/>
        <w:gridCol w:w="2702"/>
      </w:tblGrid>
      <w:tr w:rsidR="00020AFD" w:rsidRPr="00020182" w14:paraId="09BAC6BF" w14:textId="77777777" w:rsidTr="00614A9E">
        <w:tc>
          <w:tcPr>
            <w:tcW w:w="2831" w:type="dxa"/>
            <w:vMerge w:val="restart"/>
          </w:tcPr>
          <w:p w14:paraId="248737CB" w14:textId="77777777" w:rsidR="00020AFD" w:rsidRPr="00020182" w:rsidRDefault="00020AFD" w:rsidP="00614A9E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</w:p>
          <w:p w14:paraId="72741B92" w14:textId="77777777" w:rsidR="00020AFD" w:rsidRPr="00020182" w:rsidRDefault="00020AFD" w:rsidP="00614A9E">
            <w:pPr>
              <w:spacing w:line="360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POSTE PROY.</w:t>
            </w:r>
          </w:p>
        </w:tc>
        <w:tc>
          <w:tcPr>
            <w:tcW w:w="5533" w:type="dxa"/>
            <w:gridSpan w:val="2"/>
          </w:tcPr>
          <w:p w14:paraId="6B52A30D" w14:textId="77777777" w:rsidR="00020AFD" w:rsidRPr="00020182" w:rsidRDefault="00020AFD" w:rsidP="00614A9E">
            <w:pPr>
              <w:spacing w:line="360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Coordenadas UTM-WGS84</w:t>
            </w:r>
          </w:p>
          <w:p w14:paraId="5C462308" w14:textId="77777777" w:rsidR="00020AFD" w:rsidRPr="00020182" w:rsidRDefault="00020AFD" w:rsidP="00614A9E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Poste Proyectado</w:t>
            </w:r>
          </w:p>
        </w:tc>
      </w:tr>
      <w:tr w:rsidR="00020AFD" w:rsidRPr="00020182" w14:paraId="7F119D63" w14:textId="77777777" w:rsidTr="00614A9E">
        <w:tc>
          <w:tcPr>
            <w:tcW w:w="2831" w:type="dxa"/>
            <w:vMerge/>
          </w:tcPr>
          <w:p w14:paraId="5D6742E2" w14:textId="77777777" w:rsidR="00020AFD" w:rsidRPr="00020182" w:rsidRDefault="00020AFD" w:rsidP="00614A9E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</w:p>
        </w:tc>
        <w:tc>
          <w:tcPr>
            <w:tcW w:w="2831" w:type="dxa"/>
          </w:tcPr>
          <w:p w14:paraId="5D7DCC77" w14:textId="77777777" w:rsidR="00020AFD" w:rsidRPr="00020182" w:rsidRDefault="00020AFD" w:rsidP="00614A9E">
            <w:pPr>
              <w:spacing w:line="360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Norte</w:t>
            </w:r>
          </w:p>
        </w:tc>
        <w:tc>
          <w:tcPr>
            <w:tcW w:w="2702" w:type="dxa"/>
          </w:tcPr>
          <w:p w14:paraId="3E19CE71" w14:textId="77777777" w:rsidR="00020AFD" w:rsidRPr="00020182" w:rsidRDefault="00020AFD" w:rsidP="00614A9E">
            <w:pPr>
              <w:spacing w:line="360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Este</w:t>
            </w:r>
          </w:p>
        </w:tc>
      </w:tr>
      <w:tr w:rsidR="00020AFD" w:rsidRPr="00020182" w14:paraId="7B20C363" w14:textId="77777777" w:rsidTr="00614A9E">
        <w:tc>
          <w:tcPr>
            <w:tcW w:w="2831" w:type="dxa"/>
          </w:tcPr>
          <w:p w14:paraId="61CFE516" w14:textId="77777777" w:rsidR="00020AFD" w:rsidRPr="00020182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sz w:val="22"/>
                <w:szCs w:val="22"/>
                <w:lang w:val="es-PE"/>
              </w:rPr>
              <w:t>#SP1</w:t>
            </w:r>
          </w:p>
        </w:tc>
        <w:tc>
          <w:tcPr>
            <w:tcW w:w="2831" w:type="dxa"/>
          </w:tcPr>
          <w:p w14:paraId="7F945C39" w14:textId="77777777" w:rsidR="00020AFD" w:rsidRPr="00020182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>
              <w:rPr>
                <w:rFonts w:ascii="Tahoma" w:hAnsi="Tahoma" w:cs="Tahoma"/>
                <w:sz w:val="22"/>
                <w:szCs w:val="22"/>
                <w:lang w:val="es-PE"/>
              </w:rPr>
              <w:t>258362</w:t>
            </w:r>
          </w:p>
        </w:tc>
        <w:tc>
          <w:tcPr>
            <w:tcW w:w="2702" w:type="dxa"/>
          </w:tcPr>
          <w:p w14:paraId="79A2F1BC" w14:textId="77777777" w:rsidR="00020AFD" w:rsidRPr="00020182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>
              <w:rPr>
                <w:rFonts w:ascii="Tahoma" w:hAnsi="Tahoma" w:cs="Tahoma"/>
                <w:sz w:val="22"/>
                <w:szCs w:val="22"/>
                <w:lang w:val="es-PE"/>
              </w:rPr>
              <w:t>8728815.6</w:t>
            </w:r>
          </w:p>
        </w:tc>
      </w:tr>
      <w:tr w:rsidR="00020AFD" w:rsidRPr="00020182" w14:paraId="1D300727" w14:textId="77777777" w:rsidTr="00614A9E">
        <w:tc>
          <w:tcPr>
            <w:tcW w:w="2831" w:type="dxa"/>
          </w:tcPr>
          <w:p w14:paraId="32F4A42D" w14:textId="77777777" w:rsidR="00020AFD" w:rsidRPr="00020182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>
              <w:rPr>
                <w:rFonts w:ascii="Tahoma" w:hAnsi="Tahoma" w:cs="Tahoma"/>
                <w:sz w:val="22"/>
                <w:szCs w:val="22"/>
                <w:lang w:val="es-PE"/>
              </w:rPr>
              <w:t>#AP1</w:t>
            </w:r>
          </w:p>
        </w:tc>
        <w:tc>
          <w:tcPr>
            <w:tcW w:w="2831" w:type="dxa"/>
          </w:tcPr>
          <w:p w14:paraId="6E4B2BE2" w14:textId="77777777" w:rsidR="00020AFD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>
              <w:rPr>
                <w:rFonts w:ascii="Tahoma" w:hAnsi="Tahoma" w:cs="Tahoma"/>
                <w:sz w:val="22"/>
                <w:szCs w:val="22"/>
                <w:lang w:val="es-PE"/>
              </w:rPr>
              <w:t>258373.5</w:t>
            </w:r>
          </w:p>
        </w:tc>
        <w:tc>
          <w:tcPr>
            <w:tcW w:w="2702" w:type="dxa"/>
          </w:tcPr>
          <w:p w14:paraId="54DF7FA0" w14:textId="77777777" w:rsidR="00020AFD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>
              <w:rPr>
                <w:rFonts w:ascii="Tahoma" w:hAnsi="Tahoma" w:cs="Tahoma"/>
                <w:sz w:val="22"/>
                <w:szCs w:val="22"/>
                <w:lang w:val="es-PE"/>
              </w:rPr>
              <w:t>8728812.5</w:t>
            </w:r>
          </w:p>
        </w:tc>
      </w:tr>
      <w:tr w:rsidR="00020AFD" w:rsidRPr="00020182" w14:paraId="5AF0070D" w14:textId="77777777" w:rsidTr="00614A9E">
        <w:tc>
          <w:tcPr>
            <w:tcW w:w="2831" w:type="dxa"/>
          </w:tcPr>
          <w:p w14:paraId="568F1778" w14:textId="77777777" w:rsidR="00020AFD" w:rsidRPr="00020182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>
              <w:rPr>
                <w:rFonts w:ascii="Tahoma" w:hAnsi="Tahoma" w:cs="Tahoma"/>
                <w:sz w:val="22"/>
                <w:szCs w:val="22"/>
                <w:lang w:val="es-PE"/>
              </w:rPr>
              <w:t>#AP2</w:t>
            </w:r>
          </w:p>
        </w:tc>
        <w:tc>
          <w:tcPr>
            <w:tcW w:w="2831" w:type="dxa"/>
          </w:tcPr>
          <w:p w14:paraId="4A842831" w14:textId="77777777" w:rsidR="00020AFD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>
              <w:rPr>
                <w:rFonts w:ascii="Tahoma" w:hAnsi="Tahoma" w:cs="Tahoma"/>
                <w:sz w:val="22"/>
                <w:szCs w:val="22"/>
                <w:lang w:val="es-PE"/>
              </w:rPr>
              <w:t>258348.7</w:t>
            </w:r>
          </w:p>
        </w:tc>
        <w:tc>
          <w:tcPr>
            <w:tcW w:w="2702" w:type="dxa"/>
          </w:tcPr>
          <w:p w14:paraId="4B06B239" w14:textId="77777777" w:rsidR="00020AFD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>
              <w:rPr>
                <w:rFonts w:ascii="Tahoma" w:hAnsi="Tahoma" w:cs="Tahoma"/>
                <w:sz w:val="22"/>
                <w:szCs w:val="22"/>
                <w:lang w:val="es-PE"/>
              </w:rPr>
              <w:t>8728802</w:t>
            </w:r>
          </w:p>
        </w:tc>
      </w:tr>
    </w:tbl>
    <w:p w14:paraId="4B1E3C6C" w14:textId="77777777" w:rsidR="00020AFD" w:rsidRDefault="00020AFD" w:rsidP="00104EB4">
      <w:pPr>
        <w:pStyle w:val="SUBTITULO1"/>
        <w:numPr>
          <w:ilvl w:val="0"/>
          <w:numId w:val="0"/>
        </w:numPr>
        <w:spacing w:line="276" w:lineRule="auto"/>
        <w:jc w:val="center"/>
        <w:rPr>
          <w:bCs/>
          <w:color w:val="auto"/>
          <w:sz w:val="22"/>
          <w:lang w:val="es-ES"/>
        </w:rPr>
      </w:pPr>
    </w:p>
    <w:p w14:paraId="77974A40" w14:textId="77777777" w:rsidR="00020AFD" w:rsidRDefault="00020AFD" w:rsidP="00104EB4">
      <w:pPr>
        <w:pStyle w:val="SUBTITULO1"/>
        <w:numPr>
          <w:ilvl w:val="0"/>
          <w:numId w:val="0"/>
        </w:numPr>
        <w:spacing w:line="276" w:lineRule="auto"/>
        <w:jc w:val="center"/>
        <w:rPr>
          <w:bCs/>
          <w:color w:val="auto"/>
          <w:sz w:val="22"/>
          <w:lang w:val="es-ES"/>
        </w:rPr>
      </w:pPr>
    </w:p>
    <w:p w14:paraId="1A5EC682" w14:textId="77777777" w:rsidR="00020AFD" w:rsidRPr="00020182" w:rsidRDefault="00020AFD" w:rsidP="00104EB4">
      <w:pPr>
        <w:pStyle w:val="SUBTITULO1"/>
        <w:numPr>
          <w:ilvl w:val="0"/>
          <w:numId w:val="0"/>
        </w:numPr>
        <w:spacing w:line="276" w:lineRule="auto"/>
        <w:jc w:val="center"/>
        <w:rPr>
          <w:bCs/>
          <w:color w:val="auto"/>
          <w:sz w:val="22"/>
          <w:lang w:val="es-ES"/>
        </w:rPr>
      </w:pPr>
    </w:p>
    <w:p w14:paraId="4535E7FB" w14:textId="77777777" w:rsidR="00104EB4" w:rsidRPr="00020182" w:rsidRDefault="00104EB4" w:rsidP="00104EB4">
      <w:pPr>
        <w:pStyle w:val="SUBTITULO1"/>
        <w:numPr>
          <w:ilvl w:val="0"/>
          <w:numId w:val="0"/>
        </w:numPr>
        <w:spacing w:line="276" w:lineRule="auto"/>
        <w:jc w:val="center"/>
        <w:rPr>
          <w:bCs/>
          <w:color w:val="auto"/>
          <w:sz w:val="22"/>
          <w:lang w:val="es-ES"/>
        </w:rPr>
      </w:pPr>
    </w:p>
    <w:p w14:paraId="09D8DCE7" w14:textId="77777777" w:rsidR="00104EB4" w:rsidRDefault="00104EB4" w:rsidP="00104EB4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4575ED4A" w14:textId="77777777" w:rsidR="00C80694" w:rsidRDefault="00C80694" w:rsidP="00104EB4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267585A1" w14:textId="77777777" w:rsidR="00C80694" w:rsidRDefault="00C80694" w:rsidP="00104EB4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2012E121" w14:textId="77777777" w:rsidR="00C80694" w:rsidRDefault="00C80694" w:rsidP="00104EB4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D9BF968" w14:textId="77777777" w:rsidR="00C80694" w:rsidRDefault="00C80694" w:rsidP="00104EB4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431A4BAF" w14:textId="77777777" w:rsidR="00C80694" w:rsidRDefault="00C80694" w:rsidP="00104EB4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4EAA9BF" w14:textId="77777777" w:rsidR="00C80694" w:rsidRDefault="00C80694" w:rsidP="00104EB4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233727B6" w14:textId="77777777" w:rsidR="00C80694" w:rsidRDefault="00C80694" w:rsidP="00104EB4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368A0D0" w14:textId="136CBB42" w:rsidR="00C80694" w:rsidRDefault="00C80694" w:rsidP="00020AFD">
      <w:pPr>
        <w:pStyle w:val="Ttulo1"/>
      </w:pPr>
      <w:bookmarkStart w:id="53" w:name="_Toc199280323"/>
      <w:r>
        <w:lastRenderedPageBreak/>
        <w:t xml:space="preserve">METRADO </w:t>
      </w:r>
      <w:r w:rsidR="00FC0B9F">
        <w:t>DE MATERIALES Y MANO DE OBRA DEL</w:t>
      </w:r>
      <w:r>
        <w:t xml:space="preserve"> PROYECTO</w:t>
      </w:r>
      <w:bookmarkEnd w:id="53"/>
    </w:p>
    <w:p w14:paraId="6FEE1C68" w14:textId="77777777" w:rsidR="00C80694" w:rsidRDefault="00C80694" w:rsidP="00C80694">
      <w:pPr>
        <w:tabs>
          <w:tab w:val="left" w:pos="426"/>
        </w:tabs>
        <w:spacing w:line="360" w:lineRule="auto"/>
        <w:jc w:val="center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  <w:r w:rsidRPr="00104EB4">
        <w:rPr>
          <w:noProof/>
        </w:rPr>
        <w:drawing>
          <wp:inline distT="0" distB="0" distL="0" distR="0" wp14:anchorId="1C55284B" wp14:editId="09F77CFF">
            <wp:extent cx="3800475" cy="6365835"/>
            <wp:effectExtent l="0" t="0" r="0" b="0"/>
            <wp:docPr id="1693366986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303" cy="637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5498D" w14:textId="77777777" w:rsidR="00E321DD" w:rsidRDefault="00E321DD" w:rsidP="00C80694">
      <w:pPr>
        <w:pStyle w:val="Prrafodelista"/>
        <w:tabs>
          <w:tab w:val="left" w:pos="975"/>
        </w:tabs>
        <w:ind w:left="720"/>
        <w:rPr>
          <w:b/>
          <w:iCs/>
          <w:color w:val="FD6900"/>
          <w:sz w:val="24"/>
          <w:szCs w:val="24"/>
          <w:shd w:val="clear" w:color="auto" w:fill="FFFFFF"/>
          <w:lang w:val="es-PE" w:eastAsia="es-ES_tradnl"/>
        </w:rPr>
      </w:pPr>
    </w:p>
    <w:p w14:paraId="7E67407B" w14:textId="77777777" w:rsidR="00E321DD" w:rsidRDefault="00E321DD" w:rsidP="00C80694">
      <w:pPr>
        <w:pStyle w:val="Prrafodelista"/>
        <w:tabs>
          <w:tab w:val="left" w:pos="975"/>
        </w:tabs>
        <w:ind w:left="720"/>
        <w:rPr>
          <w:b/>
          <w:iCs/>
          <w:color w:val="FD6900"/>
          <w:sz w:val="24"/>
          <w:szCs w:val="24"/>
          <w:shd w:val="clear" w:color="auto" w:fill="FFFFFF"/>
          <w:lang w:val="es-PE" w:eastAsia="es-ES_tradnl"/>
        </w:rPr>
      </w:pPr>
    </w:p>
    <w:p w14:paraId="59F703EF" w14:textId="77777777" w:rsidR="00E321DD" w:rsidRDefault="00E321DD" w:rsidP="00C80694">
      <w:pPr>
        <w:pStyle w:val="Prrafodelista"/>
        <w:tabs>
          <w:tab w:val="left" w:pos="975"/>
        </w:tabs>
        <w:ind w:left="720"/>
        <w:rPr>
          <w:b/>
          <w:iCs/>
          <w:color w:val="FD6900"/>
          <w:sz w:val="24"/>
          <w:szCs w:val="24"/>
          <w:shd w:val="clear" w:color="auto" w:fill="FFFFFF"/>
          <w:lang w:val="es-PE" w:eastAsia="es-ES_tradnl"/>
        </w:rPr>
      </w:pPr>
    </w:p>
    <w:p w14:paraId="43445304" w14:textId="5A21B3AE" w:rsidR="00C80694" w:rsidRDefault="00C80694" w:rsidP="00C80694">
      <w:pPr>
        <w:pStyle w:val="Prrafodelista"/>
        <w:tabs>
          <w:tab w:val="left" w:pos="975"/>
        </w:tabs>
        <w:ind w:left="720"/>
        <w:rPr>
          <w:b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80096D">
        <w:rPr>
          <w:b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Presupuesto de la parte civil en los trabajos de proyectos eléctrico.</w:t>
      </w:r>
    </w:p>
    <w:tbl>
      <w:tblPr>
        <w:tblW w:w="6814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40"/>
        <w:gridCol w:w="620"/>
        <w:gridCol w:w="754"/>
        <w:gridCol w:w="1200"/>
      </w:tblGrid>
      <w:tr w:rsidR="00E321DD" w:rsidRPr="007765C8" w14:paraId="57074BAB" w14:textId="77777777" w:rsidTr="00E321DD">
        <w:trPr>
          <w:trHeight w:val="300"/>
          <w:jc w:val="center"/>
        </w:trPr>
        <w:tc>
          <w:tcPr>
            <w:tcW w:w="4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A249B9" w14:textId="77777777" w:rsidR="00E321DD" w:rsidRPr="007765C8" w:rsidRDefault="00E321DD" w:rsidP="00614A9E">
            <w:pPr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PE" w:eastAsia="es-PE"/>
              </w:rPr>
            </w:pPr>
            <w:r w:rsidRPr="00E854AA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PE" w:eastAsia="es-PE"/>
              </w:rPr>
              <w:t>Descripción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F3034B" w14:textId="77777777" w:rsidR="00E321DD" w:rsidRPr="007765C8" w:rsidRDefault="00E321DD" w:rsidP="00614A9E">
            <w:pPr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PE" w:eastAsia="es-PE"/>
              </w:rPr>
            </w:pPr>
            <w:proofErr w:type="spellStart"/>
            <w:r w:rsidRPr="007765C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PE" w:eastAsia="es-PE"/>
              </w:rPr>
              <w:t>cant</w:t>
            </w:r>
            <w:proofErr w:type="spellEnd"/>
            <w:r w:rsidRPr="007765C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PE" w:eastAsia="es-PE"/>
              </w:rPr>
              <w:t>.</w:t>
            </w:r>
          </w:p>
        </w:tc>
        <w:tc>
          <w:tcPr>
            <w:tcW w:w="7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ED219DB" w14:textId="77777777" w:rsidR="00E321DD" w:rsidRPr="007765C8" w:rsidRDefault="00E321DD" w:rsidP="00614A9E">
            <w:pPr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PE" w:eastAsia="es-PE"/>
              </w:rPr>
            </w:pPr>
            <w:r w:rsidRPr="007765C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PE" w:eastAsia="es-PE"/>
              </w:rPr>
              <w:t>P/U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36B696" w14:textId="77777777" w:rsidR="00E321DD" w:rsidRPr="007765C8" w:rsidRDefault="00E321DD" w:rsidP="00614A9E">
            <w:pPr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PE" w:eastAsia="es-PE"/>
              </w:rPr>
            </w:pPr>
            <w:r w:rsidRPr="007765C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PE" w:eastAsia="es-PE"/>
              </w:rPr>
              <w:t>Sub. Tot.</w:t>
            </w:r>
          </w:p>
        </w:tc>
      </w:tr>
      <w:tr w:rsidR="00E321DD" w:rsidRPr="007765C8" w14:paraId="0A96BA71" w14:textId="77777777" w:rsidTr="00E321DD">
        <w:trPr>
          <w:trHeight w:val="300"/>
          <w:jc w:val="center"/>
        </w:trPr>
        <w:tc>
          <w:tcPr>
            <w:tcW w:w="4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CAD2B8" w14:textId="77777777" w:rsidR="00E321DD" w:rsidRPr="007765C8" w:rsidRDefault="00E321DD" w:rsidP="00614A9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 w:eastAsia="es-PE"/>
              </w:rPr>
            </w:pPr>
            <w:proofErr w:type="spellStart"/>
            <w:r w:rsidRPr="007765C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 w:eastAsia="es-PE"/>
              </w:rPr>
              <w:t>Suplm</w:t>
            </w:r>
            <w:proofErr w:type="spellEnd"/>
            <w:r w:rsidRPr="007765C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 w:eastAsia="es-PE"/>
              </w:rPr>
              <w:t xml:space="preserve"> Rot/Pav Ext </w:t>
            </w:r>
            <w:proofErr w:type="spellStart"/>
            <w:r w:rsidRPr="007765C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 w:eastAsia="es-PE"/>
              </w:rPr>
              <w:t>CCapa</w:t>
            </w:r>
            <w:proofErr w:type="spellEnd"/>
            <w:r w:rsidRPr="007765C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 w:eastAsia="es-PE"/>
              </w:rPr>
              <w:t xml:space="preserve"> </w:t>
            </w:r>
            <w:proofErr w:type="spellStart"/>
            <w:r w:rsidRPr="007765C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 w:eastAsia="es-PE"/>
              </w:rPr>
              <w:t>Cncrto</w:t>
            </w:r>
            <w:proofErr w:type="spellEnd"/>
            <w:r w:rsidRPr="007765C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 w:eastAsia="es-PE"/>
              </w:rPr>
              <w:t xml:space="preserve"> Hsta15Cm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02A6F3" w14:textId="77777777" w:rsidR="00E321DD" w:rsidRPr="007765C8" w:rsidRDefault="00E321DD" w:rsidP="00614A9E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</w:pPr>
            <w:r w:rsidRPr="007765C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1</w:t>
            </w:r>
          </w:p>
        </w:tc>
        <w:tc>
          <w:tcPr>
            <w:tcW w:w="7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CB8467" w14:textId="77777777" w:rsidR="00E321DD" w:rsidRPr="007765C8" w:rsidRDefault="00E321DD" w:rsidP="00614A9E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</w:pPr>
            <w:r w:rsidRPr="007765C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128.25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EA3523C" w14:textId="77777777" w:rsidR="00E321DD" w:rsidRPr="007765C8" w:rsidRDefault="00E321DD" w:rsidP="00614A9E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</w:pPr>
            <w:r w:rsidRPr="007765C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128.25</w:t>
            </w:r>
          </w:p>
        </w:tc>
      </w:tr>
      <w:tr w:rsidR="00E321DD" w:rsidRPr="007765C8" w14:paraId="32C77DAE" w14:textId="77777777" w:rsidTr="00E321DD">
        <w:trPr>
          <w:trHeight w:val="300"/>
          <w:jc w:val="center"/>
        </w:trPr>
        <w:tc>
          <w:tcPr>
            <w:tcW w:w="4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37B313B" w14:textId="77777777" w:rsidR="00E321DD" w:rsidRPr="00205064" w:rsidRDefault="00E321DD" w:rsidP="00614A9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</w:pPr>
            <w:proofErr w:type="spellStart"/>
            <w:r w:rsidRPr="002050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Recon</w:t>
            </w:r>
            <w:proofErr w:type="spellEnd"/>
            <w:r w:rsidRPr="002050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 xml:space="preserve"> Vereda </w:t>
            </w:r>
            <w:proofErr w:type="spellStart"/>
            <w:r w:rsidRPr="002050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Concrto</w:t>
            </w:r>
            <w:proofErr w:type="spellEnd"/>
            <w:r w:rsidRPr="002050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 xml:space="preserve"> 15Cm </w:t>
            </w:r>
            <w:proofErr w:type="spellStart"/>
            <w:r w:rsidRPr="002050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Esp</w:t>
            </w:r>
            <w:proofErr w:type="spellEnd"/>
            <w:r w:rsidRPr="002050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 xml:space="preserve"> 210Kg/Cm2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1C7668" w14:textId="77777777" w:rsidR="00E321DD" w:rsidRPr="007765C8" w:rsidRDefault="00E321DD" w:rsidP="00614A9E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</w:pPr>
            <w:r w:rsidRPr="007765C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1</w:t>
            </w:r>
          </w:p>
        </w:tc>
        <w:tc>
          <w:tcPr>
            <w:tcW w:w="7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6F742AE" w14:textId="77777777" w:rsidR="00E321DD" w:rsidRPr="007765C8" w:rsidRDefault="00E321DD" w:rsidP="00614A9E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</w:pPr>
            <w:r w:rsidRPr="002050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166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.</w:t>
            </w:r>
            <w:r w:rsidRPr="002050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38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C5F151" w14:textId="77777777" w:rsidR="00E321DD" w:rsidRPr="007765C8" w:rsidRDefault="00E321DD" w:rsidP="00614A9E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166.38</w:t>
            </w:r>
          </w:p>
        </w:tc>
      </w:tr>
      <w:tr w:rsidR="00E321DD" w:rsidRPr="007765C8" w14:paraId="340F6CDD" w14:textId="77777777" w:rsidTr="00E321DD">
        <w:trPr>
          <w:trHeight w:val="300"/>
          <w:jc w:val="center"/>
        </w:trPr>
        <w:tc>
          <w:tcPr>
            <w:tcW w:w="5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A2D3A1A" w14:textId="77777777" w:rsidR="00E321DD" w:rsidRPr="007765C8" w:rsidRDefault="00E321DD" w:rsidP="00614A9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</w:pPr>
            <w:r w:rsidRPr="007765C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1AD2A3" w14:textId="5599F9F5" w:rsidR="00E321DD" w:rsidRPr="007765C8" w:rsidRDefault="00E321DD" w:rsidP="00614A9E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294.63</w:t>
            </w:r>
          </w:p>
        </w:tc>
      </w:tr>
    </w:tbl>
    <w:p w14:paraId="2F319606" w14:textId="0F171176" w:rsidR="00C80694" w:rsidRDefault="00C80694" w:rsidP="00C80694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BA2519" w:rsidRDefault="004E48BE" w:rsidP="00BA2519">
      <w:pPr>
        <w:pStyle w:val="Ttulo1"/>
        <w:ind w:left="567" w:hanging="567"/>
      </w:pPr>
      <w:bookmarkStart w:id="54" w:name="_Toc199280324"/>
      <w:r w:rsidRPr="00BA2519">
        <w:t>Planos del proyecto:</w:t>
      </w:r>
      <w:bookmarkEnd w:id="54"/>
    </w:p>
    <w:p w14:paraId="5D229352" w14:textId="77777777" w:rsidR="004E48BE" w:rsidRPr="003429E9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3429E9">
        <w:rPr>
          <w:rFonts w:ascii="Tahoma" w:hAnsi="Tahoma" w:cs="Tahoma"/>
          <w:sz w:val="20"/>
          <w:szCs w:val="20"/>
          <w:lang w:val="es-PE"/>
        </w:rPr>
        <w:t xml:space="preserve">El proyecto está comprendido por </w:t>
      </w:r>
      <w:r>
        <w:rPr>
          <w:rFonts w:ascii="Tahoma" w:hAnsi="Tahoma" w:cs="Tahoma"/>
          <w:sz w:val="20"/>
          <w:szCs w:val="20"/>
          <w:lang w:val="es-PE"/>
        </w:rPr>
        <w:t xml:space="preserve">el </w:t>
      </w:r>
      <w:r w:rsidRPr="003429E9">
        <w:rPr>
          <w:rFonts w:ascii="Tahoma" w:hAnsi="Tahoma" w:cs="Tahoma"/>
          <w:sz w:val="20"/>
          <w:szCs w:val="20"/>
          <w:lang w:val="es-PE"/>
        </w:rPr>
        <w:t>plano:</w:t>
      </w:r>
    </w:p>
    <w:p w14:paraId="127AA89A" w14:textId="672F3B8D" w:rsidR="004E48BE" w:rsidRDefault="00C80694" w:rsidP="001245D6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C80694">
        <w:rPr>
          <w:szCs w:val="20"/>
          <w:lang w:val="es-PE"/>
        </w:rPr>
        <w:t>0257728</w:t>
      </w:r>
      <w:r w:rsidRPr="00896C43">
        <w:rPr>
          <w:szCs w:val="20"/>
          <w:lang w:val="es-PE"/>
        </w:rPr>
        <w:t>-</w:t>
      </w:r>
      <w:r w:rsidR="00D9540D" w:rsidRPr="00896C43">
        <w:rPr>
          <w:szCs w:val="20"/>
          <w:lang w:val="es-PE"/>
        </w:rPr>
        <w:t>${</w:t>
      </w:r>
      <w:proofErr w:type="spellStart"/>
      <w:r w:rsidR="00D9540D" w:rsidRPr="00896C43">
        <w:rPr>
          <w:szCs w:val="20"/>
          <w:highlight w:val="green"/>
          <w:lang w:val="es-PE"/>
        </w:rPr>
        <w:t>lcl</w:t>
      </w:r>
      <w:proofErr w:type="spellEnd"/>
      <w:r w:rsidR="00D9540D" w:rsidRPr="00896C43">
        <w:rPr>
          <w:szCs w:val="20"/>
          <w:lang w:val="es-PE"/>
        </w:rPr>
        <w:t>}</w:t>
      </w:r>
      <w:r w:rsidRPr="00896C43">
        <w:rPr>
          <w:szCs w:val="20"/>
          <w:lang w:val="es-PE"/>
        </w:rPr>
        <w:t>-</w:t>
      </w:r>
      <w:r w:rsidRPr="00C80694">
        <w:rPr>
          <w:szCs w:val="20"/>
          <w:lang w:val="es-PE"/>
        </w:rPr>
        <w:t>A2</w:t>
      </w:r>
    </w:p>
    <w:p w14:paraId="06A2E06F" w14:textId="77777777" w:rsidR="004E48BE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>
        <w:rPr>
          <w:szCs w:val="20"/>
          <w:lang w:val="es-PE"/>
        </w:rPr>
        <w:br w:type="page"/>
      </w:r>
    </w:p>
    <w:p w14:paraId="7B30D1CA" w14:textId="77777777" w:rsidR="004E48BE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55" w:name="_Toc199280325"/>
      <w:r w:rsidRPr="00BB2A7A">
        <w:lastRenderedPageBreak/>
        <w:t>Anexo: Registro fotográfico</w:t>
      </w:r>
      <w:bookmarkEnd w:id="55"/>
    </w:p>
    <w:p w14:paraId="1AED209B" w14:textId="5B923531" w:rsidR="004E48BE" w:rsidRDefault="004E48BE" w:rsidP="001245D6">
      <w:pPr>
        <w:pStyle w:val="Prrafodelista"/>
        <w:numPr>
          <w:ilvl w:val="0"/>
          <w:numId w:val="10"/>
        </w:numPr>
        <w:jc w:val="left"/>
      </w:pPr>
      <w:r>
        <w:t>LCL-</w:t>
      </w:r>
      <w:r w:rsidR="00317907">
        <w:t xml:space="preserve"> </w:t>
      </w:r>
      <w:r w:rsidR="00D9540D" w:rsidRPr="00896C43">
        <w:rPr>
          <w:szCs w:val="20"/>
          <w:lang w:val="es-PE"/>
        </w:rPr>
        <w:t>${</w:t>
      </w:r>
      <w:proofErr w:type="spellStart"/>
      <w:r w:rsidR="00D9540D" w:rsidRPr="00896C43">
        <w:rPr>
          <w:szCs w:val="20"/>
          <w:highlight w:val="green"/>
          <w:lang w:val="es-PE"/>
        </w:rPr>
        <w:t>lcl</w:t>
      </w:r>
      <w:proofErr w:type="spellEnd"/>
      <w:r w:rsidR="00D9540D" w:rsidRPr="00896C43">
        <w:rPr>
          <w:szCs w:val="20"/>
          <w:lang w:val="es-PE"/>
        </w:rPr>
        <w:t>}</w:t>
      </w:r>
      <w:r w:rsidRPr="004E48BE">
        <w:rPr>
          <w:szCs w:val="20"/>
          <w:lang w:val="es-PE"/>
        </w:rPr>
        <w:t xml:space="preserve"> </w:t>
      </w:r>
      <w:r>
        <w:t>-FOT</w:t>
      </w:r>
    </w:p>
    <w:p w14:paraId="3CB1A1C2" w14:textId="673C01D8" w:rsidR="004E48BE" w:rsidRDefault="004E48BE" w:rsidP="004E3870">
      <w:bookmarkStart w:id="56" w:name="_Hlk197373295"/>
    </w:p>
    <w:p w14:paraId="05975CCE" w14:textId="54BECEA2" w:rsidR="004E48BE" w:rsidRDefault="00FC0B9F" w:rsidP="004E3870">
      <w:pPr>
        <w:jc w:val="center"/>
      </w:pPr>
      <w:r>
        <w:rPr>
          <w:noProof/>
          <w:sz w:val="22"/>
          <w:szCs w:val="22"/>
          <w:u w:val="single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70A0CA5" wp14:editId="45B487DF">
                <wp:simplePos x="0" y="0"/>
                <wp:positionH relativeFrom="column">
                  <wp:posOffset>1671320</wp:posOffset>
                </wp:positionH>
                <wp:positionV relativeFrom="paragraph">
                  <wp:posOffset>2290445</wp:posOffset>
                </wp:positionV>
                <wp:extent cx="2638425" cy="885825"/>
                <wp:effectExtent l="0" t="0" r="0" b="0"/>
                <wp:wrapNone/>
                <wp:docPr id="124360594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42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E9DC8D" w14:textId="77777777" w:rsidR="00FC0B9F" w:rsidRPr="00C77948" w:rsidRDefault="00FC0B9F" w:rsidP="00FC0B9F">
                            <w:pPr>
                              <w:rPr>
                                <w:color w:val="FFFFFF" w:themeColor="background1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C77948">
                              <w:rPr>
                                <w:color w:val="FFFFFF" w:themeColor="background1"/>
                                <w:sz w:val="36"/>
                                <w:szCs w:val="36"/>
                                <w:lang w:val="es-ES"/>
                              </w:rPr>
                              <w:t>ZONA DE CONCESIÓN PLUZ ENERGÍA PERÚ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70A0CA5" id="_x0000_t202" coordsize="21600,21600" o:spt="202" path="m,l,21600r21600,l21600,xe">
                <v:stroke joinstyle="miter"/>
                <v:path gradientshapeok="t" o:connecttype="rect"/>
              </v:shapetype>
              <v:shape id="Cuadro de texto 20" o:spid="_x0000_s1026" type="#_x0000_t202" style="position:absolute;left:0;text-align:left;margin-left:131.6pt;margin-top:180.35pt;width:207.75pt;height:69.7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" filled="f" stroked="f" strokeweight=".5pt">
                <v:textbox>
                  <w:txbxContent>
                    <w:p w14:paraId="06E9DC8D" w14:textId="77777777" w:rsidR="00FC0B9F" w:rsidRPr="00C77948" w:rsidRDefault="00FC0B9F" w:rsidP="00FC0B9F">
                      <w:pPr>
                        <w:rPr>
                          <w:color w:val="FFFFFF" w:themeColor="background1"/>
                          <w:sz w:val="36"/>
                          <w:szCs w:val="36"/>
                          <w:lang w:val="es-ES"/>
                        </w:rPr>
                      </w:pPr>
                      <w:r w:rsidRPr="00C77948">
                        <w:rPr>
                          <w:color w:val="FFFFFF" w:themeColor="background1"/>
                          <w:sz w:val="36"/>
                          <w:szCs w:val="36"/>
                          <w:lang w:val="es-ES"/>
                        </w:rPr>
                        <w:t>ZONA DE CONCESIÓN PLUZ ENERGÍA PERÚ</w:t>
                      </w:r>
                    </w:p>
                  </w:txbxContent>
                </v:textbox>
              </v:shape>
            </w:pict>
          </mc:Fallback>
        </mc:AlternateContent>
      </w:r>
      <w:r w:rsidR="00267150" w:rsidRPr="0026715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CB866" wp14:editId="3833E320">
                <wp:simplePos x="0" y="0"/>
                <wp:positionH relativeFrom="margin">
                  <wp:posOffset>3757295</wp:posOffset>
                </wp:positionH>
                <wp:positionV relativeFrom="paragraph">
                  <wp:posOffset>1109345</wp:posOffset>
                </wp:positionV>
                <wp:extent cx="842010" cy="464820"/>
                <wp:effectExtent l="628650" t="0" r="15240" b="259080"/>
                <wp:wrapNone/>
                <wp:docPr id="119859372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010" cy="464820"/>
                        </a:xfrm>
                        <a:prstGeom prst="wedgeRoundRectCallout">
                          <a:avLst>
                            <a:gd name="adj1" fmla="val -122861"/>
                            <a:gd name="adj2" fmla="val 10014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AD74D" w14:textId="1C7B4A41" w:rsidR="00267150" w:rsidRPr="005D26F9" w:rsidRDefault="005D26F9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  <w:r w:rsidR="00F5684A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0CB86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20" o:spid="_x0000_s1027" type="#_x0000_t62" style="position:absolute;left:0;text-align:left;margin-left:295.85pt;margin-top:87.35pt;width:66.3pt;height:36.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" adj="-15738,32431" fillcolor="#ffc000" strokecolor="white [3212]" strokeweight="1.5pt">
                <v:textbox>
                  <w:txbxContent>
                    <w:p w14:paraId="750AD74D" w14:textId="1C7B4A41" w:rsidR="00267150" w:rsidRPr="005D26F9" w:rsidRDefault="005D26F9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  <w:r w:rsidR="00F5684A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8BE" w:rsidRPr="004E48BE">
        <w:rPr>
          <w:noProof/>
        </w:rPr>
        <w:t xml:space="preserve"> </w:t>
      </w:r>
      <w:r w:rsidR="00267150" w:rsidRPr="00267150">
        <w:rPr>
          <w:noProof/>
        </w:rPr>
        <w:t xml:space="preserve"> </w:t>
      </w:r>
      <w:r w:rsidR="004E48BE">
        <w:rPr>
          <w:noProof/>
        </w:rPr>
        <w:drawing>
          <wp:inline distT="0" distB="0" distL="0" distR="0" wp14:anchorId="4D8153D9" wp14:editId="476A394E">
            <wp:extent cx="5626783" cy="4673506"/>
            <wp:effectExtent l="19050" t="19050" r="12065" b="133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403" cy="468232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56"/>
    <w:p w14:paraId="1AD00FB3" w14:textId="5B7D11B8" w:rsidR="004E48BE" w:rsidRDefault="007062E5" w:rsidP="004E3870">
      <w:pPr>
        <w:jc w:val="center"/>
      </w:pPr>
      <w:r>
        <w:t xml:space="preserve">UBICACIÓN DEL </w:t>
      </w:r>
      <w:r w:rsidR="00FC0B9F">
        <w:t>PREDIO</w:t>
      </w:r>
      <w:r w:rsidR="004E48BE">
        <w:t xml:space="preserve"> DEL CLIENTE</w:t>
      </w:r>
    </w:p>
    <w:p w14:paraId="3AF6F6BB" w14:textId="543C8164" w:rsidR="004E48BE" w:rsidRDefault="004E48BE" w:rsidP="004E3870">
      <w:pPr>
        <w:jc w:val="center"/>
      </w:pPr>
    </w:p>
    <w:p w14:paraId="0702B886" w14:textId="718AEC40" w:rsidR="00E321DD" w:rsidRDefault="00E321DD" w:rsidP="00E321DD">
      <w:r>
        <w:t xml:space="preserve">Fuente: </w:t>
      </w:r>
      <w:proofErr w:type="spellStart"/>
      <w:r>
        <w:t>Pluz</w:t>
      </w:r>
      <w:proofErr w:type="spellEnd"/>
      <w:r>
        <w:t xml:space="preserve"> Energía</w:t>
      </w:r>
    </w:p>
    <w:p w14:paraId="389EF8C5" w14:textId="77777777" w:rsidR="005D143C" w:rsidRDefault="005D143C" w:rsidP="004E3870">
      <w:pPr>
        <w:jc w:val="center"/>
      </w:pPr>
    </w:p>
    <w:p w14:paraId="1CF3E8EC" w14:textId="77777777" w:rsidR="005D143C" w:rsidRDefault="005D143C" w:rsidP="004E3870">
      <w:pPr>
        <w:jc w:val="center"/>
      </w:pPr>
    </w:p>
    <w:p w14:paraId="05EB267F" w14:textId="77777777" w:rsidR="005D143C" w:rsidRDefault="005D143C" w:rsidP="004E3870">
      <w:pPr>
        <w:jc w:val="center"/>
      </w:pPr>
    </w:p>
    <w:p w14:paraId="4763CEF7" w14:textId="77777777" w:rsidR="005D143C" w:rsidRDefault="005D143C" w:rsidP="004E3870">
      <w:pPr>
        <w:jc w:val="center"/>
      </w:pPr>
    </w:p>
    <w:p w14:paraId="50054AC8" w14:textId="77777777" w:rsidR="005D143C" w:rsidRDefault="005D143C" w:rsidP="004E3870">
      <w:pPr>
        <w:jc w:val="center"/>
      </w:pPr>
    </w:p>
    <w:p w14:paraId="479A72B0" w14:textId="77777777" w:rsidR="005D143C" w:rsidRDefault="005D143C" w:rsidP="004E3870">
      <w:pPr>
        <w:jc w:val="center"/>
      </w:pPr>
    </w:p>
    <w:p w14:paraId="15DDEB85" w14:textId="77777777" w:rsidR="005D143C" w:rsidRDefault="005D143C" w:rsidP="004E3870">
      <w:pPr>
        <w:jc w:val="center"/>
      </w:pPr>
    </w:p>
    <w:p w14:paraId="28E6CC89" w14:textId="77777777" w:rsidR="005D143C" w:rsidRDefault="005D143C" w:rsidP="004E3870">
      <w:pPr>
        <w:jc w:val="center"/>
      </w:pPr>
    </w:p>
    <w:p w14:paraId="1CF04437" w14:textId="77777777" w:rsidR="005D143C" w:rsidRDefault="005D143C" w:rsidP="004E3870">
      <w:pPr>
        <w:jc w:val="center"/>
      </w:pPr>
      <w:bookmarkStart w:id="57" w:name="_Hlk197335488"/>
    </w:p>
    <w:bookmarkStart w:id="58" w:name="_Hlk197373330"/>
    <w:p w14:paraId="2F644052" w14:textId="1C336F28" w:rsidR="004E48BE" w:rsidRPr="002934BD" w:rsidRDefault="002934BD" w:rsidP="004E3870">
      <w:pPr>
        <w:jc w:val="center"/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C3C10D8" wp14:editId="55F8F3EC">
                <wp:simplePos x="0" y="0"/>
                <wp:positionH relativeFrom="column">
                  <wp:posOffset>3642995</wp:posOffset>
                </wp:positionH>
                <wp:positionV relativeFrom="paragraph">
                  <wp:posOffset>2524125</wp:posOffset>
                </wp:positionV>
                <wp:extent cx="35560" cy="762205"/>
                <wp:effectExtent l="57150" t="19050" r="59690" b="95250"/>
                <wp:wrapNone/>
                <wp:docPr id="2056050614" name="Conector rec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60" cy="76220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823D3A" id="Conector recto 30" o:spid="_x0000_s1026" style="position:absolute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85pt,198.75pt" to="289.65pt,25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5C306C1" wp14:editId="39605D1F">
                <wp:simplePos x="0" y="0"/>
                <wp:positionH relativeFrom="column">
                  <wp:posOffset>3645231</wp:posOffset>
                </wp:positionH>
                <wp:positionV relativeFrom="paragraph">
                  <wp:posOffset>1743075</wp:posOffset>
                </wp:positionV>
                <wp:extent cx="35864" cy="781050"/>
                <wp:effectExtent l="57150" t="19050" r="59690" b="95250"/>
                <wp:wrapNone/>
                <wp:docPr id="64776375" name="Conector rec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864" cy="7810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7876B5" id="Conector recto 29" o:spid="_x0000_s1026" style="position:absolute;flip:x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7.05pt,137.25pt" to="289.85pt,19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E321D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81E50F" wp14:editId="601DA44A">
                <wp:simplePos x="0" y="0"/>
                <wp:positionH relativeFrom="column">
                  <wp:posOffset>461645</wp:posOffset>
                </wp:positionH>
                <wp:positionV relativeFrom="paragraph">
                  <wp:posOffset>2257425</wp:posOffset>
                </wp:positionV>
                <wp:extent cx="140335" cy="0"/>
                <wp:effectExtent l="57150" t="38100" r="50165" b="95250"/>
                <wp:wrapNone/>
                <wp:docPr id="1625998884" name="Conector rec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33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1B16E1" id="Conector recto 28" o:spid="_x0000_s1026" style="position:absolute;flip:x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.35pt,177.75pt" to="47.4pt,17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E321D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B365725" wp14:editId="4449F42C">
                <wp:simplePos x="0" y="0"/>
                <wp:positionH relativeFrom="column">
                  <wp:posOffset>461645</wp:posOffset>
                </wp:positionH>
                <wp:positionV relativeFrom="paragraph">
                  <wp:posOffset>2255520</wp:posOffset>
                </wp:positionV>
                <wp:extent cx="0" cy="1135380"/>
                <wp:effectExtent l="57150" t="38100" r="76200" b="83820"/>
                <wp:wrapNone/>
                <wp:docPr id="1067408967" name="Conector rec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1353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75FFCE" id="Conector recto 27" o:spid="_x0000_s1026" style="position:absolute;flip:y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.35pt,177.6pt" to="36.35pt,26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E321D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5DC9972" wp14:editId="07A901B7">
                <wp:simplePos x="0" y="0"/>
                <wp:positionH relativeFrom="column">
                  <wp:posOffset>461645</wp:posOffset>
                </wp:positionH>
                <wp:positionV relativeFrom="paragraph">
                  <wp:posOffset>1447800</wp:posOffset>
                </wp:positionV>
                <wp:extent cx="95250" cy="807720"/>
                <wp:effectExtent l="57150" t="19050" r="76200" b="87630"/>
                <wp:wrapNone/>
                <wp:docPr id="69954651" name="Conector rec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0" cy="8077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2ACC0F" id="Conector recto 26" o:spid="_x0000_s1026" style="position:absolute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.35pt,114pt" to="43.85pt,1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" strokecolor="red" strokeweight="1pt">
                <v:shadow on="t" color="black" opacity="24903f" origin=",.5" offset="0,.55556mm"/>
              </v:line>
            </w:pict>
          </mc:Fallback>
        </mc:AlternateContent>
      </w:r>
      <w:r w:rsidR="00E321D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B8B6B88" wp14:editId="48B35755">
                <wp:simplePos x="0" y="0"/>
                <wp:positionH relativeFrom="column">
                  <wp:posOffset>1846580</wp:posOffset>
                </wp:positionH>
                <wp:positionV relativeFrom="paragraph">
                  <wp:posOffset>1304925</wp:posOffset>
                </wp:positionV>
                <wp:extent cx="2019300" cy="285545"/>
                <wp:effectExtent l="0" t="0" r="0" b="635"/>
                <wp:wrapNone/>
                <wp:docPr id="1486703320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285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245746" w14:textId="615803F8" w:rsidR="00E321DD" w:rsidRPr="00E321DD" w:rsidRDefault="00E321D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Cable 3x35+2x16+pmm2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B6B88" id="Cuadro de texto 25" o:spid="_x0000_s1028" type="#_x0000_t202" style="position:absolute;left:0;text-align:left;margin-left:145.4pt;margin-top:102.75pt;width:159pt;height:22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" filled="f" stroked="f" strokeweight=".5pt">
                <v:textbox>
                  <w:txbxContent>
                    <w:p w14:paraId="68245746" w14:textId="615803F8" w:rsidR="00E321DD" w:rsidRPr="00E321DD" w:rsidRDefault="00E321D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Cable 3x35+2x16+pmm2</w:t>
                      </w:r>
                    </w:p>
                  </w:txbxContent>
                </v:textbox>
              </v:shape>
            </w:pict>
          </mc:Fallback>
        </mc:AlternateContent>
      </w:r>
      <w:r w:rsidR="00FC0B9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07E402" wp14:editId="1AB9B815">
                <wp:simplePos x="0" y="0"/>
                <wp:positionH relativeFrom="margin">
                  <wp:posOffset>4500245</wp:posOffset>
                </wp:positionH>
                <wp:positionV relativeFrom="paragraph">
                  <wp:posOffset>390525</wp:posOffset>
                </wp:positionV>
                <wp:extent cx="932815" cy="601980"/>
                <wp:effectExtent l="0" t="0" r="19685" b="1245870"/>
                <wp:wrapNone/>
                <wp:docPr id="1668414656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815" cy="601980"/>
                        </a:xfrm>
                        <a:prstGeom prst="wedgeRoundRectCallout">
                          <a:avLst>
                            <a:gd name="adj1" fmla="val -33927"/>
                            <a:gd name="adj2" fmla="val 24859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4F72EE" w14:textId="3FE8A9C4" w:rsidR="00480B9E" w:rsidRPr="00480B9E" w:rsidRDefault="00480B9E" w:rsidP="00480B9E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480B9E">
                              <w:rPr>
                                <w:rFonts w:ascii="Tahoma" w:hAnsi="Tahoma" w:cs="Tahoma"/>
                                <w:color w:val="FFFFFF" w:themeColor="background1"/>
                                <w:sz w:val="18"/>
                                <w:szCs w:val="18"/>
                                <w:lang w:val="es-ES"/>
                              </w:rPr>
                              <w:t xml:space="preserve">Viene de la SAB </w:t>
                            </w:r>
                            <w:r w:rsidR="00FC0B9F">
                              <w:rPr>
                                <w:rFonts w:ascii="Tahoma" w:hAnsi="Tahoma" w:cs="Tahoma"/>
                                <w:color w:val="FFFFFF" w:themeColor="background1"/>
                                <w:sz w:val="18"/>
                                <w:szCs w:val="18"/>
                                <w:lang w:val="es-ES"/>
                              </w:rPr>
                              <w:t>04885</w:t>
                            </w:r>
                            <w:r w:rsidRPr="00480B9E">
                              <w:rPr>
                                <w:rFonts w:ascii="Tahoma" w:hAnsi="Tahoma" w:cs="Tahoma"/>
                                <w:color w:val="FFFFFF" w:themeColor="background1"/>
                                <w:sz w:val="18"/>
                                <w:szCs w:val="18"/>
                                <w:lang w:val="es-ES"/>
                              </w:rPr>
                              <w:t>A LL-0</w:t>
                            </w:r>
                            <w:r w:rsidR="00FC0B9F">
                              <w:rPr>
                                <w:rFonts w:ascii="Tahoma" w:hAnsi="Tahoma" w:cs="Tahoma"/>
                                <w:color w:val="FFFFFF" w:themeColor="background1"/>
                                <w:sz w:val="18"/>
                                <w:szCs w:val="18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E402" id="Bocadillo: rectángulo con esquinas redondeadas 18" o:spid="_x0000_s1029" type="#_x0000_t62" style="position:absolute;left:0;text-align:left;margin-left:354.35pt;margin-top:30.75pt;width:73.45pt;height:47.4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" adj="3472,64497" fillcolor="#ffc000" strokecolor="white [3212]">
                <v:textbox>
                  <w:txbxContent>
                    <w:p w14:paraId="614F72EE" w14:textId="3FE8A9C4" w:rsidR="00480B9E" w:rsidRPr="00480B9E" w:rsidRDefault="00480B9E" w:rsidP="00480B9E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8"/>
                          <w:szCs w:val="18"/>
                          <w:lang w:val="es-ES"/>
                        </w:rPr>
                      </w:pPr>
                      <w:r w:rsidRPr="00480B9E">
                        <w:rPr>
                          <w:rFonts w:ascii="Tahoma" w:hAnsi="Tahoma" w:cs="Tahoma"/>
                          <w:color w:val="FFFFFF" w:themeColor="background1"/>
                          <w:sz w:val="18"/>
                          <w:szCs w:val="18"/>
                          <w:lang w:val="es-ES"/>
                        </w:rPr>
                        <w:t xml:space="preserve">Viene de la SAB </w:t>
                      </w:r>
                      <w:r w:rsidR="00FC0B9F">
                        <w:rPr>
                          <w:rFonts w:ascii="Tahoma" w:hAnsi="Tahoma" w:cs="Tahoma"/>
                          <w:color w:val="FFFFFF" w:themeColor="background1"/>
                          <w:sz w:val="18"/>
                          <w:szCs w:val="18"/>
                          <w:lang w:val="es-ES"/>
                        </w:rPr>
                        <w:t>04885</w:t>
                      </w:r>
                      <w:r w:rsidRPr="00480B9E">
                        <w:rPr>
                          <w:rFonts w:ascii="Tahoma" w:hAnsi="Tahoma" w:cs="Tahoma"/>
                          <w:color w:val="FFFFFF" w:themeColor="background1"/>
                          <w:sz w:val="18"/>
                          <w:szCs w:val="18"/>
                          <w:lang w:val="es-ES"/>
                        </w:rPr>
                        <w:t>A LL-0</w:t>
                      </w:r>
                      <w:r w:rsidR="00FC0B9F">
                        <w:rPr>
                          <w:rFonts w:ascii="Tahoma" w:hAnsi="Tahoma" w:cs="Tahoma"/>
                          <w:color w:val="FFFFFF" w:themeColor="background1"/>
                          <w:sz w:val="18"/>
                          <w:szCs w:val="18"/>
                          <w:lang w:val="es-E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0B9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DB98C82" wp14:editId="60332119">
                <wp:simplePos x="0" y="0"/>
                <wp:positionH relativeFrom="column">
                  <wp:posOffset>3709670</wp:posOffset>
                </wp:positionH>
                <wp:positionV relativeFrom="paragraph">
                  <wp:posOffset>1343025</wp:posOffset>
                </wp:positionV>
                <wp:extent cx="1819275" cy="412623"/>
                <wp:effectExtent l="38100" t="19050" r="66675" b="102235"/>
                <wp:wrapNone/>
                <wp:docPr id="710141769" name="Forma libre: form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412623"/>
                        </a:xfrm>
                        <a:custGeom>
                          <a:avLst/>
                          <a:gdLst>
                            <a:gd name="connsiteX0" fmla="*/ 0 w 1819275"/>
                            <a:gd name="connsiteY0" fmla="*/ 409575 h 412623"/>
                            <a:gd name="connsiteX1" fmla="*/ 847725 w 1819275"/>
                            <a:gd name="connsiteY1" fmla="*/ 352425 h 412623"/>
                            <a:gd name="connsiteX2" fmla="*/ 1819275 w 1819275"/>
                            <a:gd name="connsiteY2" fmla="*/ 0 h 41262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819275" h="412623">
                              <a:moveTo>
                                <a:pt x="0" y="409575"/>
                              </a:moveTo>
                              <a:cubicBezTo>
                                <a:pt x="272256" y="415131"/>
                                <a:pt x="544513" y="420687"/>
                                <a:pt x="847725" y="352425"/>
                              </a:cubicBezTo>
                              <a:cubicBezTo>
                                <a:pt x="1150937" y="284163"/>
                                <a:pt x="1485106" y="142081"/>
                                <a:pt x="1819275" y="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F8514" id="Forma libre: forma 24" o:spid="_x0000_s1026" style="position:absolute;margin-left:292.1pt;margin-top:105.75pt;width:143.25pt;height:32.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19275,4126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" path="m,409575v272256,5556,544513,11112,847725,-57150c1150937,284163,1485106,142081,1819275,e" filled="f" strokecolor="red">
                <v:stroke dashstyle="longDash"/>
                <v:shadow on="t" color="black" opacity="22937f" origin=",.5" offset="0,.63889mm"/>
                <v:path arrowok="t" o:connecttype="custom" o:connectlocs="0,409575;847725,352425;1819275,0" o:connectangles="0,0,0"/>
              </v:shape>
            </w:pict>
          </mc:Fallback>
        </mc:AlternateContent>
      </w:r>
      <w:r w:rsidR="00FC0B9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D9AE2AF" wp14:editId="11418893">
                <wp:simplePos x="0" y="0"/>
                <wp:positionH relativeFrom="column">
                  <wp:posOffset>3681095</wp:posOffset>
                </wp:positionH>
                <wp:positionV relativeFrom="paragraph">
                  <wp:posOffset>1743075</wp:posOffset>
                </wp:positionV>
                <wp:extent cx="419100" cy="190500"/>
                <wp:effectExtent l="38100" t="19050" r="57150" b="95250"/>
                <wp:wrapNone/>
                <wp:docPr id="304956722" name="Forma libre: form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custGeom>
                          <a:avLst/>
                          <a:gdLst>
                            <a:gd name="connsiteX0" fmla="*/ 419100 w 419100"/>
                            <a:gd name="connsiteY0" fmla="*/ 190500 h 190500"/>
                            <a:gd name="connsiteX1" fmla="*/ 180975 w 419100"/>
                            <a:gd name="connsiteY1" fmla="*/ 152400 h 190500"/>
                            <a:gd name="connsiteX2" fmla="*/ 152400 w 419100"/>
                            <a:gd name="connsiteY2" fmla="*/ 152400 h 190500"/>
                            <a:gd name="connsiteX3" fmla="*/ 0 w 419100"/>
                            <a:gd name="connsiteY3" fmla="*/ 0 h 190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419100" h="190500">
                              <a:moveTo>
                                <a:pt x="419100" y="190500"/>
                              </a:moveTo>
                              <a:lnTo>
                                <a:pt x="180975" y="152400"/>
                              </a:lnTo>
                              <a:cubicBezTo>
                                <a:pt x="136525" y="146050"/>
                                <a:pt x="182563" y="177800"/>
                                <a:pt x="152400" y="152400"/>
                              </a:cubicBezTo>
                              <a:cubicBezTo>
                                <a:pt x="122237" y="127000"/>
                                <a:pt x="26988" y="17463"/>
                                <a:pt x="0" y="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891BD5" id="Forma libre: forma 23" o:spid="_x0000_s1026" style="position:absolute;margin-left:289.85pt;margin-top:137.25pt;width:33pt;height:1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1910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" path="m419100,190500l180975,152400v-44450,-6350,1588,25400,-28575,c122237,127000,26988,17463,,e" filled="f" strokecolor="red">
                <v:stroke dashstyle="longDash"/>
                <v:shadow on="t" color="black" opacity="22937f" origin=",.5" offset="0,.63889mm"/>
                <v:path arrowok="t" o:connecttype="custom" o:connectlocs="419100,190500;180975,152400;152400,152400;0,0" o:connectangles="0,0,0,0"/>
              </v:shape>
            </w:pict>
          </mc:Fallback>
        </mc:AlternateContent>
      </w:r>
      <w:r w:rsidR="00FC0B9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1681448" wp14:editId="6EAA5CC8">
                <wp:simplePos x="0" y="0"/>
                <wp:positionH relativeFrom="column">
                  <wp:posOffset>614045</wp:posOffset>
                </wp:positionH>
                <wp:positionV relativeFrom="paragraph">
                  <wp:posOffset>1323976</wp:posOffset>
                </wp:positionV>
                <wp:extent cx="4924425" cy="266700"/>
                <wp:effectExtent l="38100" t="19050" r="66675" b="95250"/>
                <wp:wrapNone/>
                <wp:docPr id="877442628" name="Forma libre: form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4425" cy="266700"/>
                        </a:xfrm>
                        <a:custGeom>
                          <a:avLst/>
                          <a:gdLst>
                            <a:gd name="connsiteX0" fmla="*/ 0 w 4924425"/>
                            <a:gd name="connsiteY0" fmla="*/ 180975 h 413996"/>
                            <a:gd name="connsiteX1" fmla="*/ 2314575 w 4924425"/>
                            <a:gd name="connsiteY1" fmla="*/ 409575 h 413996"/>
                            <a:gd name="connsiteX2" fmla="*/ 4924425 w 4924425"/>
                            <a:gd name="connsiteY2" fmla="*/ 0 h 41399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4924425" h="413996">
                              <a:moveTo>
                                <a:pt x="0" y="180975"/>
                              </a:moveTo>
                              <a:cubicBezTo>
                                <a:pt x="746919" y="310356"/>
                                <a:pt x="1493838" y="439737"/>
                                <a:pt x="2314575" y="409575"/>
                              </a:cubicBezTo>
                              <a:cubicBezTo>
                                <a:pt x="3135312" y="379413"/>
                                <a:pt x="4610100" y="58737"/>
                                <a:pt x="4924425" y="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BFCD5" id="Forma libre: forma 21" o:spid="_x0000_s1026" style="position:absolute;margin-left:48.35pt;margin-top:104.25pt;width:387.75pt;height:21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4924425,413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" path="m,180975c746919,310356,1493838,439737,2314575,409575,3135312,379413,4610100,58737,4924425,e" filled="f" strokecolor="red">
                <v:stroke dashstyle="longDash"/>
                <v:shadow on="t" color="black" opacity="22937f" origin=",.5" offset="0,.63889mm"/>
                <v:path arrowok="t" o:connecttype="custom" o:connectlocs="0,116586;2314575,263852;4924425,0" o:connectangles="0,0,0"/>
              </v:shape>
            </w:pict>
          </mc:Fallback>
        </mc:AlternateContent>
      </w:r>
      <w:r w:rsidR="00FC0B9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BD2A215" wp14:editId="34FB4AD2">
                <wp:simplePos x="0" y="0"/>
                <wp:positionH relativeFrom="column">
                  <wp:posOffset>556895</wp:posOffset>
                </wp:positionH>
                <wp:positionV relativeFrom="paragraph">
                  <wp:posOffset>1447800</wp:posOffset>
                </wp:positionV>
                <wp:extent cx="45719" cy="1943100"/>
                <wp:effectExtent l="38100" t="19050" r="50165" b="95250"/>
                <wp:wrapNone/>
                <wp:docPr id="1265865890" name="Trapeci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943100"/>
                        </a:xfrm>
                        <a:prstGeom prst="trapezoid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13FFB" id="Trapecio 20" o:spid="_x0000_s1026" style="position:absolute;margin-left:43.85pt;margin-top:114pt;width:3.6pt;height:15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719,1943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" path="m,1943100l11430,,34289,,45719,1943100r-45719,xe" fillcolor="red" strokecolor="red">
                <v:shadow on="t" color="black" opacity="22937f" origin=",.5" offset="0,.63889mm"/>
                <v:path arrowok="t" o:connecttype="custom" o:connectlocs="0,1943100;11430,0;34289,0;45719,1943100;0,1943100" o:connectangles="0,0,0,0,0"/>
              </v:shape>
            </w:pict>
          </mc:Fallback>
        </mc:AlternateContent>
      </w:r>
      <w:r w:rsidR="00FC0B9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2B4E9DA" wp14:editId="3F95AE73">
                <wp:simplePos x="0" y="0"/>
                <wp:positionH relativeFrom="column">
                  <wp:posOffset>5556250</wp:posOffset>
                </wp:positionH>
                <wp:positionV relativeFrom="paragraph">
                  <wp:posOffset>1209040</wp:posOffset>
                </wp:positionV>
                <wp:extent cx="45719" cy="2467926"/>
                <wp:effectExtent l="95250" t="38100" r="107315" b="85090"/>
                <wp:wrapNone/>
                <wp:docPr id="675960658" name="Trapeci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6671">
                          <a:off x="0" y="0"/>
                          <a:ext cx="45719" cy="2467926"/>
                        </a:xfrm>
                        <a:prstGeom prst="trapezoid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F4F" id="Trapecio 20" o:spid="_x0000_s1026" style="position:absolute;margin-left:437.5pt;margin-top:95.2pt;width:3.6pt;height:194.3pt;rotation:-167476fd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45719,2467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" path="m,2467926l11430,,34289,,45719,2467926r-45719,xe" fillcolor="red" strokecolor="red">
                <v:shadow on="t" color="black" opacity="22937f" origin=",.5" offset="0,.63889mm"/>
                <v:path arrowok="t" o:connecttype="custom" o:connectlocs="0,2467926;11430,0;34289,0;45719,2467926;0,2467926" o:connectangles="0,0,0,0,0"/>
              </v:shape>
            </w:pict>
          </mc:Fallback>
        </mc:AlternateContent>
      </w:r>
      <w:r w:rsidR="00FC0B9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D6D6306" wp14:editId="6BF34764">
                <wp:simplePos x="0" y="0"/>
                <wp:positionH relativeFrom="column">
                  <wp:posOffset>3681095</wp:posOffset>
                </wp:positionH>
                <wp:positionV relativeFrom="paragraph">
                  <wp:posOffset>1676400</wp:posOffset>
                </wp:positionV>
                <wp:extent cx="45719" cy="1609725"/>
                <wp:effectExtent l="76200" t="38100" r="88265" b="85725"/>
                <wp:wrapNone/>
                <wp:docPr id="73322101" name="Trapeci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6671">
                          <a:off x="0" y="0"/>
                          <a:ext cx="45719" cy="1609725"/>
                        </a:xfrm>
                        <a:prstGeom prst="trapezoid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969E6" id="Trapecio 20" o:spid="_x0000_s1026" style="position:absolute;margin-left:289.85pt;margin-top:132pt;width:3.6pt;height:126.75pt;rotation:-167476fd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5719,1609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" path="m,1609725l11430,,34289,,45719,1609725r-45719,xe" fillcolor="red" strokecolor="red">
                <v:shadow on="t" color="black" opacity="22937f" origin=",.5" offset="0,.63889mm"/>
                <v:path arrowok="t" o:connecttype="custom" o:connectlocs="0,1609725;11430,0;34289,0;45719,1609725;0,1609725" o:connectangles="0,0,0,0,0"/>
              </v:shape>
            </w:pict>
          </mc:Fallback>
        </mc:AlternateContent>
      </w:r>
      <w:r w:rsidR="00FC0B9F" w:rsidRPr="005D26F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E78AD3" wp14:editId="4B72C823">
                <wp:simplePos x="0" y="0"/>
                <wp:positionH relativeFrom="margin">
                  <wp:posOffset>614045</wp:posOffset>
                </wp:positionH>
                <wp:positionV relativeFrom="paragraph">
                  <wp:posOffset>1295400</wp:posOffset>
                </wp:positionV>
                <wp:extent cx="885825" cy="459105"/>
                <wp:effectExtent l="0" t="0" r="28575" b="1026795"/>
                <wp:wrapNone/>
                <wp:docPr id="1359134286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59105"/>
                        </a:xfrm>
                        <a:prstGeom prst="wedgeRoundRectCallout">
                          <a:avLst>
                            <a:gd name="adj1" fmla="val -14532"/>
                            <a:gd name="adj2" fmla="val 26946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9B75E" w14:textId="415D686F" w:rsidR="00480B9E" w:rsidRDefault="00480B9E" w:rsidP="00480B9E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</w:t>
                            </w:r>
                            <w:r w:rsidR="00FC0B9F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78AD3" id="Bocadillo: rectángulo con esquinas redondeadas 22" o:spid="_x0000_s1030" type="#_x0000_t62" style="position:absolute;left:0;text-align:left;margin-left:48.35pt;margin-top:102pt;width:69.75pt;height:36.1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" adj="7661,69005" fillcolor="#ffc000" strokecolor="white [3212]" strokeweight="1.5pt">
                <v:textbox>
                  <w:txbxContent>
                    <w:p w14:paraId="4F79B75E" w14:textId="415D686F" w:rsidR="00480B9E" w:rsidRDefault="00480B9E" w:rsidP="00480B9E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</w:t>
                      </w:r>
                      <w:r w:rsidR="00FC0B9F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0B9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D1B366C" wp14:editId="5E0F02F5">
                <wp:simplePos x="0" y="0"/>
                <wp:positionH relativeFrom="column">
                  <wp:posOffset>4438015</wp:posOffset>
                </wp:positionH>
                <wp:positionV relativeFrom="paragraph">
                  <wp:posOffset>2066925</wp:posOffset>
                </wp:positionV>
                <wp:extent cx="356235" cy="188595"/>
                <wp:effectExtent l="38100" t="38100" r="62865" b="78105"/>
                <wp:wrapNone/>
                <wp:docPr id="1449132143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6235" cy="1885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6C9D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9" o:spid="_x0000_s1026" type="#_x0000_t32" style="position:absolute;margin-left:349.45pt;margin-top:162.75pt;width:28.05pt;height:14.85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FC0B9F" w:rsidRPr="0026715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AEBEC90" wp14:editId="02788571">
                <wp:simplePos x="0" y="0"/>
                <wp:positionH relativeFrom="margin">
                  <wp:posOffset>3021965</wp:posOffset>
                </wp:positionH>
                <wp:positionV relativeFrom="paragraph">
                  <wp:posOffset>683895</wp:posOffset>
                </wp:positionV>
                <wp:extent cx="842010" cy="464820"/>
                <wp:effectExtent l="0" t="0" r="167640" b="640080"/>
                <wp:wrapNone/>
                <wp:docPr id="1430713774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010" cy="464820"/>
                        </a:xfrm>
                        <a:prstGeom prst="wedgeRoundRectCallout">
                          <a:avLst>
                            <a:gd name="adj1" fmla="val 67183"/>
                            <a:gd name="adj2" fmla="val 18415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3054C7" w14:textId="0FD94365" w:rsidR="00B2674B" w:rsidRPr="005D26F9" w:rsidRDefault="00B2674B" w:rsidP="00B2674B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Poste </w:t>
                            </w:r>
                            <w:r w:rsidR="00FC0B9F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S/CODIGO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EC90" id="_x0000_s1031" type="#_x0000_t62" style="position:absolute;left:0;text-align:left;margin-left:237.95pt;margin-top:53.85pt;width:66.3pt;height:36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" adj="25312,50578" fillcolor="#ffc000" strokecolor="white [3212]" strokeweight="1.5pt">
                <v:textbox>
                  <w:txbxContent>
                    <w:p w14:paraId="7C3054C7" w14:textId="0FD94365" w:rsidR="00B2674B" w:rsidRPr="005D26F9" w:rsidRDefault="00B2674B" w:rsidP="00B2674B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Poste </w:t>
                      </w:r>
                      <w:r w:rsidR="00FC0B9F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S/CODIGO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7907" w:rsidRPr="00317907">
        <w:rPr>
          <w:noProof/>
        </w:rPr>
        <w:t xml:space="preserve"> </w:t>
      </w:r>
      <w:r w:rsidR="005D26F9" w:rsidRPr="005D26F9">
        <w:rPr>
          <w:noProof/>
        </w:rPr>
        <w:t xml:space="preserve"> </w:t>
      </w:r>
      <w:r w:rsidR="004E48BE">
        <w:rPr>
          <w:noProof/>
        </w:rPr>
        <w:drawing>
          <wp:inline distT="0" distB="0" distL="0" distR="0" wp14:anchorId="77DFCF3B" wp14:editId="0367558D">
            <wp:extent cx="5455342" cy="4091507"/>
            <wp:effectExtent l="19050" t="19050" r="12065" b="2349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342" cy="409150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57"/>
    <w:bookmarkEnd w:id="58"/>
    <w:p w14:paraId="34046235" w14:textId="3B2EA756" w:rsidR="004E48BE" w:rsidRDefault="007062E5" w:rsidP="00FF6562">
      <w:pPr>
        <w:jc w:val="center"/>
      </w:pPr>
      <w:r>
        <w:t>EXTENSIÓN DE LA RED BT</w:t>
      </w:r>
    </w:p>
    <w:p w14:paraId="455B76B5" w14:textId="65BB5F9C" w:rsidR="007062E5" w:rsidRDefault="007062E5" w:rsidP="007062E5">
      <w:r>
        <w:t>Fuente: Propia.</w:t>
      </w:r>
    </w:p>
    <w:p w14:paraId="27384B9F" w14:textId="6DF2578F" w:rsidR="004E48BE" w:rsidRDefault="004E48BE" w:rsidP="00FF6562">
      <w:pPr>
        <w:jc w:val="center"/>
      </w:pPr>
    </w:p>
    <w:p w14:paraId="719F01E6" w14:textId="77777777" w:rsidR="005D26F9" w:rsidRDefault="005D26F9" w:rsidP="005D26F9"/>
    <w:p w14:paraId="5C374FCC" w14:textId="77777777" w:rsidR="005D26F9" w:rsidRPr="005D26F9" w:rsidRDefault="005D26F9" w:rsidP="005D26F9"/>
    <w:p w14:paraId="19D85F1B" w14:textId="689F2491" w:rsidR="005D26F9" w:rsidRPr="005D26F9" w:rsidRDefault="007062E5" w:rsidP="007062E5">
      <w:pPr>
        <w:jc w:val="center"/>
      </w:pPr>
      <w:r>
        <w:rPr>
          <w:noProof/>
        </w:rPr>
        <w:drawing>
          <wp:inline distT="0" distB="0" distL="0" distR="0" wp14:anchorId="3C4AB447" wp14:editId="0C123BF8">
            <wp:extent cx="4924487" cy="2295625"/>
            <wp:effectExtent l="19050" t="19050" r="9525" b="28575"/>
            <wp:docPr id="1926894725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94725" name="Imagen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87" cy="2295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2492CE" w14:textId="77777777" w:rsidR="005D26F9" w:rsidRDefault="005D26F9" w:rsidP="005D26F9"/>
    <w:p w14:paraId="2F5FCFEA" w14:textId="77777777" w:rsidR="005D26F9" w:rsidRDefault="005D26F9" w:rsidP="005D26F9"/>
    <w:p w14:paraId="3D4E5009" w14:textId="2C46ECF1" w:rsidR="004E48BE" w:rsidRDefault="007062E5" w:rsidP="007062E5">
      <w:pPr>
        <w:tabs>
          <w:tab w:val="left" w:pos="6240"/>
        </w:tabs>
        <w:jc w:val="center"/>
      </w:pPr>
      <w:r>
        <w:rPr>
          <w:noProof/>
        </w:rPr>
        <w:lastRenderedPageBreak/>
        <w:drawing>
          <wp:inline distT="0" distB="0" distL="0" distR="0" wp14:anchorId="7ABDCB72" wp14:editId="2CE436F4">
            <wp:extent cx="4638675" cy="2094633"/>
            <wp:effectExtent l="19050" t="19050" r="9525" b="20320"/>
            <wp:docPr id="207231278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1278" name="Imagen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367" cy="20981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15B38E" w14:textId="77777777" w:rsidR="00724010" w:rsidRDefault="00724010" w:rsidP="00724010">
      <w:pPr>
        <w:rPr>
          <w:lang w:val="es-CL"/>
        </w:rPr>
      </w:pPr>
    </w:p>
    <w:p w14:paraId="7E7112C7" w14:textId="52EA632A" w:rsidR="007062E5" w:rsidRPr="00724010" w:rsidRDefault="007062E5" w:rsidP="007062E5">
      <w:pPr>
        <w:jc w:val="center"/>
        <w:rPr>
          <w:lang w:val="es-CL"/>
        </w:rPr>
      </w:pPr>
      <w:r>
        <w:rPr>
          <w:noProof/>
        </w:rPr>
        <w:drawing>
          <wp:inline distT="0" distB="0" distL="0" distR="0" wp14:anchorId="04EB1A4D" wp14:editId="33E38470">
            <wp:extent cx="4762500" cy="2218334"/>
            <wp:effectExtent l="19050" t="19050" r="19050" b="10795"/>
            <wp:docPr id="1316413285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13285" name="Imagen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68" cy="2222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FF891" w14:textId="77777777" w:rsidR="00724010" w:rsidRPr="00724010" w:rsidRDefault="00724010" w:rsidP="00724010">
      <w:pPr>
        <w:rPr>
          <w:lang w:val="es-CL"/>
        </w:rPr>
      </w:pPr>
    </w:p>
    <w:p w14:paraId="507C8385" w14:textId="666ED731" w:rsidR="00724010" w:rsidRDefault="00724010" w:rsidP="00724010">
      <w:pPr>
        <w:tabs>
          <w:tab w:val="left" w:pos="2880"/>
        </w:tabs>
        <w:rPr>
          <w:lang w:val="es-CL"/>
        </w:rPr>
      </w:pPr>
      <w:r>
        <w:rPr>
          <w:lang w:val="es-CL"/>
        </w:rPr>
        <w:tab/>
      </w:r>
    </w:p>
    <w:p w14:paraId="1355C9D7" w14:textId="77777777" w:rsidR="007062E5" w:rsidRDefault="007062E5" w:rsidP="00724010">
      <w:pPr>
        <w:tabs>
          <w:tab w:val="left" w:pos="2880"/>
        </w:tabs>
        <w:rPr>
          <w:lang w:val="es-CL"/>
        </w:rPr>
      </w:pPr>
    </w:p>
    <w:p w14:paraId="234F50B0" w14:textId="77777777" w:rsidR="007062E5" w:rsidRDefault="007062E5" w:rsidP="00724010">
      <w:pPr>
        <w:tabs>
          <w:tab w:val="left" w:pos="2880"/>
        </w:tabs>
        <w:rPr>
          <w:lang w:val="es-CL"/>
        </w:rPr>
      </w:pPr>
    </w:p>
    <w:p w14:paraId="3D5F40B4" w14:textId="77777777" w:rsidR="007062E5" w:rsidRDefault="007062E5" w:rsidP="00724010">
      <w:pPr>
        <w:tabs>
          <w:tab w:val="left" w:pos="2880"/>
        </w:tabs>
        <w:rPr>
          <w:lang w:val="es-CL"/>
        </w:rPr>
      </w:pPr>
    </w:p>
    <w:p w14:paraId="258F1D19" w14:textId="77777777" w:rsidR="007062E5" w:rsidRDefault="007062E5" w:rsidP="00724010">
      <w:pPr>
        <w:tabs>
          <w:tab w:val="left" w:pos="2880"/>
        </w:tabs>
        <w:rPr>
          <w:lang w:val="es-CL"/>
        </w:rPr>
      </w:pPr>
    </w:p>
    <w:p w14:paraId="2AF0C190" w14:textId="77777777" w:rsidR="007062E5" w:rsidRDefault="007062E5" w:rsidP="00724010">
      <w:pPr>
        <w:tabs>
          <w:tab w:val="left" w:pos="2880"/>
        </w:tabs>
        <w:rPr>
          <w:lang w:val="es-CL"/>
        </w:rPr>
      </w:pPr>
    </w:p>
    <w:p w14:paraId="027C61BF" w14:textId="77777777" w:rsidR="007062E5" w:rsidRDefault="007062E5" w:rsidP="00724010">
      <w:pPr>
        <w:tabs>
          <w:tab w:val="left" w:pos="2880"/>
        </w:tabs>
        <w:rPr>
          <w:lang w:val="es-CL"/>
        </w:rPr>
      </w:pPr>
    </w:p>
    <w:p w14:paraId="431D51E3" w14:textId="77777777" w:rsidR="007062E5" w:rsidRDefault="007062E5" w:rsidP="00724010">
      <w:pPr>
        <w:tabs>
          <w:tab w:val="left" w:pos="2880"/>
        </w:tabs>
        <w:rPr>
          <w:lang w:val="es-CL"/>
        </w:rPr>
      </w:pPr>
    </w:p>
    <w:p w14:paraId="384065DA" w14:textId="77777777" w:rsidR="007062E5" w:rsidRDefault="007062E5" w:rsidP="00724010">
      <w:pPr>
        <w:tabs>
          <w:tab w:val="left" w:pos="2880"/>
        </w:tabs>
        <w:rPr>
          <w:lang w:val="es-CL"/>
        </w:rPr>
      </w:pPr>
    </w:p>
    <w:p w14:paraId="12F8634D" w14:textId="62A8DA26" w:rsidR="007062E5" w:rsidRPr="002934BD" w:rsidRDefault="007062E5" w:rsidP="007062E5">
      <w:pPr>
        <w:jc w:val="center"/>
      </w:pPr>
      <w:r w:rsidRPr="005D26F9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2C5D1A7" wp14:editId="7D0B41D4">
                <wp:simplePos x="0" y="0"/>
                <wp:positionH relativeFrom="margin">
                  <wp:posOffset>4424045</wp:posOffset>
                </wp:positionH>
                <wp:positionV relativeFrom="paragraph">
                  <wp:posOffset>1266825</wp:posOffset>
                </wp:positionV>
                <wp:extent cx="885825" cy="459105"/>
                <wp:effectExtent l="247650" t="0" r="28575" b="1026795"/>
                <wp:wrapNone/>
                <wp:docPr id="1645355298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59105"/>
                        </a:xfrm>
                        <a:prstGeom prst="wedgeRoundRectCallout">
                          <a:avLst>
                            <a:gd name="adj1" fmla="val -75822"/>
                            <a:gd name="adj2" fmla="val 26739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995D9B" w14:textId="5EFAE9FD" w:rsidR="007062E5" w:rsidRDefault="007062E5" w:rsidP="007062E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Ubicación del nicho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D1A7" id="_x0000_s1032" type="#_x0000_t62" style="position:absolute;left:0;text-align:left;margin-left:348.35pt;margin-top:99.75pt;width:69.75pt;height:36.1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" adj="-5578,68557" fillcolor="#ffc000" strokecolor="white [3212]" strokeweight="1.5pt">
                <v:textbox>
                  <w:txbxContent>
                    <w:p w14:paraId="3C995D9B" w14:textId="5EFAE9FD" w:rsidR="007062E5" w:rsidRDefault="007062E5" w:rsidP="007062E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Ubicación del nicho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D26F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EB10D58" wp14:editId="36F33D70">
                <wp:simplePos x="0" y="0"/>
                <wp:positionH relativeFrom="margin">
                  <wp:posOffset>2328545</wp:posOffset>
                </wp:positionH>
                <wp:positionV relativeFrom="paragraph">
                  <wp:posOffset>1047750</wp:posOffset>
                </wp:positionV>
                <wp:extent cx="885825" cy="459105"/>
                <wp:effectExtent l="0" t="0" r="28575" b="1026795"/>
                <wp:wrapNone/>
                <wp:docPr id="2016032464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59105"/>
                        </a:xfrm>
                        <a:prstGeom prst="wedgeRoundRectCallout">
                          <a:avLst>
                            <a:gd name="adj1" fmla="val -14532"/>
                            <a:gd name="adj2" fmla="val 26946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0F476F" w14:textId="77777777" w:rsidR="007062E5" w:rsidRDefault="007062E5" w:rsidP="007062E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10D58" id="_x0000_s1033" type="#_x0000_t62" style="position:absolute;left:0;text-align:left;margin-left:183.35pt;margin-top:82.5pt;width:69.75pt;height:36.1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" adj="7661,69005" fillcolor="#ffc000" strokecolor="white [3212]" strokeweight="1.5pt">
                <v:textbox>
                  <w:txbxContent>
                    <w:p w14:paraId="780F476F" w14:textId="77777777" w:rsidR="007062E5" w:rsidRDefault="007062E5" w:rsidP="007062E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D17206" wp14:editId="7252D3B5">
            <wp:extent cx="5455342" cy="4091506"/>
            <wp:effectExtent l="19050" t="19050" r="12065" b="23495"/>
            <wp:docPr id="141960473" name="Imagen 141960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0473" name="Imagen 14196047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342" cy="409150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0646A8" w14:textId="553A601E" w:rsidR="007062E5" w:rsidRDefault="007062E5" w:rsidP="007062E5">
      <w:pPr>
        <w:jc w:val="center"/>
      </w:pPr>
      <w:r>
        <w:t>UBICACIÓN DEL NICHO</w:t>
      </w:r>
    </w:p>
    <w:p w14:paraId="2B464DC7" w14:textId="77777777" w:rsidR="007062E5" w:rsidRDefault="007062E5" w:rsidP="007062E5">
      <w:pPr>
        <w:jc w:val="center"/>
      </w:pPr>
    </w:p>
    <w:p w14:paraId="492E6EB4" w14:textId="77777777" w:rsidR="007062E5" w:rsidRDefault="007062E5" w:rsidP="00724010">
      <w:pPr>
        <w:tabs>
          <w:tab w:val="left" w:pos="2880"/>
        </w:tabs>
        <w:rPr>
          <w:lang w:val="es-CL"/>
        </w:rPr>
      </w:pPr>
    </w:p>
    <w:p w14:paraId="3A0B88D6" w14:textId="77777777" w:rsidR="007062E5" w:rsidRDefault="007062E5" w:rsidP="007062E5">
      <w:r>
        <w:t>Fuente: Propia.</w:t>
      </w:r>
    </w:p>
    <w:p w14:paraId="3294D692" w14:textId="77777777" w:rsidR="007062E5" w:rsidRDefault="007062E5" w:rsidP="00724010">
      <w:pPr>
        <w:tabs>
          <w:tab w:val="left" w:pos="2880"/>
        </w:tabs>
        <w:rPr>
          <w:lang w:val="es-CL"/>
        </w:rPr>
      </w:pPr>
    </w:p>
    <w:p w14:paraId="5FA6FF50" w14:textId="77777777" w:rsidR="007062E5" w:rsidRDefault="007062E5" w:rsidP="00724010">
      <w:pPr>
        <w:tabs>
          <w:tab w:val="left" w:pos="2880"/>
        </w:tabs>
        <w:rPr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73E69" w14:paraId="47148EC7" w14:textId="77777777" w:rsidTr="00FB57F8">
        <w:tc>
          <w:tcPr>
            <w:tcW w:w="9060" w:type="dxa"/>
          </w:tcPr>
          <w:p w14:paraId="07D66605" w14:textId="77777777" w:rsidR="00573E69" w:rsidRDefault="00573E69" w:rsidP="00FB57F8">
            <w:pPr>
              <w:jc w:val="center"/>
            </w:pPr>
            <w:r>
              <w:t>${foto}</w:t>
            </w:r>
          </w:p>
        </w:tc>
      </w:tr>
    </w:tbl>
    <w:p w14:paraId="4906DCD4" w14:textId="4F3669CD" w:rsidR="007062E5" w:rsidRPr="00724010" w:rsidRDefault="007062E5" w:rsidP="007062E5">
      <w:pPr>
        <w:tabs>
          <w:tab w:val="left" w:pos="2880"/>
        </w:tabs>
        <w:jc w:val="center"/>
        <w:rPr>
          <w:lang w:val="es-CL"/>
        </w:rPr>
      </w:pPr>
    </w:p>
    <w:sectPr w:rsidR="007062E5" w:rsidRPr="00724010" w:rsidSect="004E48BE"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C71495" w14:textId="77777777" w:rsidR="005A410A" w:rsidRDefault="005A410A" w:rsidP="001E6DC4">
      <w:r>
        <w:separator/>
      </w:r>
    </w:p>
    <w:p w14:paraId="0F6D6AA1" w14:textId="77777777" w:rsidR="005A410A" w:rsidRDefault="005A410A"/>
  </w:endnote>
  <w:endnote w:type="continuationSeparator" w:id="0">
    <w:p w14:paraId="68FA974E" w14:textId="77777777" w:rsidR="005A410A" w:rsidRDefault="005A410A" w:rsidP="001E6DC4">
      <w:r>
        <w:continuationSeparator/>
      </w:r>
    </w:p>
    <w:p w14:paraId="708B81A5" w14:textId="77777777" w:rsidR="005A410A" w:rsidRDefault="005A410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425889CA" w:rsidR="00C3083E" w:rsidRPr="00A903B4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896C43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896C43" w:rsidRPr="00896C43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896C43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724010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6864649C" w:rsidR="00C3083E" w:rsidRDefault="00C3083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896C43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896C43" w:rsidRPr="00896C43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proofErr w:type="spellEnd"/>
          <w:r w:rsidR="00896C43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253462" w14:textId="77777777" w:rsidR="005A410A" w:rsidRDefault="005A410A" w:rsidP="001E6DC4">
      <w:r>
        <w:separator/>
      </w:r>
    </w:p>
    <w:p w14:paraId="4A575F0E" w14:textId="77777777" w:rsidR="005A410A" w:rsidRDefault="005A410A"/>
  </w:footnote>
  <w:footnote w:type="continuationSeparator" w:id="0">
    <w:p w14:paraId="67C57C96" w14:textId="77777777" w:rsidR="005A410A" w:rsidRDefault="005A410A" w:rsidP="001E6DC4">
      <w:r>
        <w:continuationSeparator/>
      </w:r>
    </w:p>
    <w:p w14:paraId="1E497FE1" w14:textId="77777777" w:rsidR="005A410A" w:rsidRDefault="005A410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4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5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szTig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CgCXAeAAAgAElEQVQ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BA7d7PbSFaAYficsp3+&#10;G8EgIZawYcU1sOYGuBruhFtDCCGxYJDQIJhR93R3Yh8W5Urisst2Us7kS8/zbDLdscv1X6fK7zR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PpBI+EAACAASURBV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6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37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5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1326442A"/>
    <w:multiLevelType w:val="multilevel"/>
    <w:tmpl w:val="DEB0AA70"/>
    <w:numStyleLink w:val="MiEstilo2"/>
  </w:abstractNum>
  <w:abstractNum w:abstractNumId="5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36E776EF"/>
    <w:multiLevelType w:val="multilevel"/>
    <w:tmpl w:val="DEB0AA70"/>
    <w:styleLink w:val="MiEstilo2"/>
    <w:lvl w:ilvl="0">
      <w:start w:val="1"/>
      <w:numFmt w:val="decimal"/>
      <w:pStyle w:val="SUBTITULO1"/>
      <w:lvlText w:val="%1"/>
      <w:lvlJc w:val="left"/>
      <w:pPr>
        <w:ind w:left="360" w:hanging="360"/>
      </w:pPr>
      <w:rPr>
        <w:rFonts w:ascii="Arial" w:hAnsi="Arial" w:hint="default"/>
        <w:b/>
        <w:color w:val="92D050"/>
        <w:sz w:val="24"/>
      </w:rPr>
    </w:lvl>
    <w:lvl w:ilvl="1">
      <w:start w:val="1"/>
      <w:numFmt w:val="decimal"/>
      <w:pStyle w:val="Subttitulo2"/>
      <w:suff w:val="space"/>
      <w:lvlText w:val="%1.%2"/>
      <w:lvlJc w:val="left"/>
      <w:pPr>
        <w:ind w:left="360" w:hanging="360"/>
      </w:pPr>
      <w:rPr>
        <w:rFonts w:ascii="Arial" w:hAnsi="Arial" w:hint="default"/>
        <w:b/>
        <w:color w:val="92D050"/>
        <w:sz w:val="24"/>
      </w:rPr>
    </w:lvl>
    <w:lvl w:ilvl="2">
      <w:start w:val="1"/>
      <w:numFmt w:val="decimal"/>
      <w:pStyle w:val="SUBTITULO3"/>
      <w:suff w:val="space"/>
      <w:lvlText w:val="%1.%2.%3"/>
      <w:lvlJc w:val="left"/>
      <w:pPr>
        <w:ind w:left="360" w:hanging="360"/>
      </w:pPr>
      <w:rPr>
        <w:rFonts w:ascii="Arial" w:hAnsi="Arial" w:hint="default"/>
        <w:b/>
        <w:color w:val="92D050"/>
        <w:sz w:val="24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749B23DA"/>
    <w:multiLevelType w:val="hybridMultilevel"/>
    <w:tmpl w:val="2814E0B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11"/>
  </w:num>
  <w:num w:numId="2" w16cid:durableId="1845625810">
    <w:abstractNumId w:val="10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7"/>
  </w:num>
  <w:num w:numId="6" w16cid:durableId="2132091591">
    <w:abstractNumId w:val="2"/>
  </w:num>
  <w:num w:numId="7" w16cid:durableId="1445035571">
    <w:abstractNumId w:val="13"/>
  </w:num>
  <w:num w:numId="8" w16cid:durableId="866941725">
    <w:abstractNumId w:val="8"/>
  </w:num>
  <w:num w:numId="9" w16cid:durableId="919406091">
    <w:abstractNumId w:val="1"/>
  </w:num>
  <w:num w:numId="10" w16cid:durableId="425930575">
    <w:abstractNumId w:val="9"/>
  </w:num>
  <w:num w:numId="11" w16cid:durableId="253520560">
    <w:abstractNumId w:val="5"/>
  </w:num>
  <w:num w:numId="12" w16cid:durableId="1255822489">
    <w:abstractNumId w:val="7"/>
  </w:num>
  <w:num w:numId="13" w16cid:durableId="1485272897">
    <w:abstractNumId w:val="7"/>
  </w:num>
  <w:num w:numId="14" w16cid:durableId="1906335797">
    <w:abstractNumId w:val="7"/>
  </w:num>
  <w:num w:numId="15" w16cid:durableId="67897352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7"/>
  </w:num>
  <w:num w:numId="17" w16cid:durableId="773210519">
    <w:abstractNumId w:val="7"/>
  </w:num>
  <w:num w:numId="18" w16cid:durableId="1460757600">
    <w:abstractNumId w:val="7"/>
  </w:num>
  <w:num w:numId="19" w16cid:durableId="1220675383">
    <w:abstractNumId w:val="6"/>
  </w:num>
  <w:num w:numId="20" w16cid:durableId="1475678635">
    <w:abstractNumId w:val="4"/>
  </w:num>
  <w:num w:numId="21" w16cid:durableId="1041979951">
    <w:abstractNumId w:val="12"/>
  </w:num>
  <w:num w:numId="22" w16cid:durableId="108792491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934483224">
    <w:abstractNumId w:val="7"/>
  </w:num>
  <w:num w:numId="24" w16cid:durableId="1868909564">
    <w:abstractNumId w:val="7"/>
  </w:num>
  <w:num w:numId="25" w16cid:durableId="199999235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561286857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 w:grammar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6685"/>
    <w:rsid w:val="00007EB1"/>
    <w:rsid w:val="00013547"/>
    <w:rsid w:val="0001435E"/>
    <w:rsid w:val="000155A0"/>
    <w:rsid w:val="0001636D"/>
    <w:rsid w:val="00016561"/>
    <w:rsid w:val="00020AFD"/>
    <w:rsid w:val="00020E04"/>
    <w:rsid w:val="00021662"/>
    <w:rsid w:val="00023F9E"/>
    <w:rsid w:val="00025F13"/>
    <w:rsid w:val="000331C2"/>
    <w:rsid w:val="000367AB"/>
    <w:rsid w:val="00037577"/>
    <w:rsid w:val="00037A70"/>
    <w:rsid w:val="0004456F"/>
    <w:rsid w:val="000447F5"/>
    <w:rsid w:val="00047121"/>
    <w:rsid w:val="000505A0"/>
    <w:rsid w:val="000516D9"/>
    <w:rsid w:val="000532FD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D7F"/>
    <w:rsid w:val="0008204B"/>
    <w:rsid w:val="00084523"/>
    <w:rsid w:val="00096468"/>
    <w:rsid w:val="000973F5"/>
    <w:rsid w:val="000978C7"/>
    <w:rsid w:val="000A00FB"/>
    <w:rsid w:val="000A04F8"/>
    <w:rsid w:val="000A248C"/>
    <w:rsid w:val="000A58C6"/>
    <w:rsid w:val="000A7F6B"/>
    <w:rsid w:val="000B188F"/>
    <w:rsid w:val="000B30F5"/>
    <w:rsid w:val="000B53D8"/>
    <w:rsid w:val="000C03DE"/>
    <w:rsid w:val="000C2127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4EB4"/>
    <w:rsid w:val="00107D33"/>
    <w:rsid w:val="00110720"/>
    <w:rsid w:val="001116E6"/>
    <w:rsid w:val="00112DD6"/>
    <w:rsid w:val="00114F8D"/>
    <w:rsid w:val="00117937"/>
    <w:rsid w:val="00123C12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6DC8"/>
    <w:rsid w:val="0017530C"/>
    <w:rsid w:val="00175CB6"/>
    <w:rsid w:val="00180E45"/>
    <w:rsid w:val="00181667"/>
    <w:rsid w:val="00181AF7"/>
    <w:rsid w:val="001823C7"/>
    <w:rsid w:val="0018441C"/>
    <w:rsid w:val="00185169"/>
    <w:rsid w:val="00186FA4"/>
    <w:rsid w:val="0019229D"/>
    <w:rsid w:val="00195661"/>
    <w:rsid w:val="001971C8"/>
    <w:rsid w:val="001A35C2"/>
    <w:rsid w:val="001A391F"/>
    <w:rsid w:val="001A4BC0"/>
    <w:rsid w:val="001A5B6D"/>
    <w:rsid w:val="001A65E0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D2DE3"/>
    <w:rsid w:val="001D2E9C"/>
    <w:rsid w:val="001D3DFA"/>
    <w:rsid w:val="001D77F7"/>
    <w:rsid w:val="001D781B"/>
    <w:rsid w:val="001E340C"/>
    <w:rsid w:val="001E34C6"/>
    <w:rsid w:val="001E3796"/>
    <w:rsid w:val="001E4E80"/>
    <w:rsid w:val="001E5789"/>
    <w:rsid w:val="001E57EF"/>
    <w:rsid w:val="001E6AEA"/>
    <w:rsid w:val="001E6DC4"/>
    <w:rsid w:val="001E7849"/>
    <w:rsid w:val="001F2B80"/>
    <w:rsid w:val="001F3443"/>
    <w:rsid w:val="001F355B"/>
    <w:rsid w:val="001F75A4"/>
    <w:rsid w:val="001F75F8"/>
    <w:rsid w:val="0020026A"/>
    <w:rsid w:val="00200C3B"/>
    <w:rsid w:val="00207C3D"/>
    <w:rsid w:val="0021077F"/>
    <w:rsid w:val="00210FC9"/>
    <w:rsid w:val="00211EFA"/>
    <w:rsid w:val="00212B18"/>
    <w:rsid w:val="00212D08"/>
    <w:rsid w:val="00213FAC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78B1"/>
    <w:rsid w:val="00257ECC"/>
    <w:rsid w:val="00260D3E"/>
    <w:rsid w:val="00264BD3"/>
    <w:rsid w:val="00267150"/>
    <w:rsid w:val="002678A8"/>
    <w:rsid w:val="00274252"/>
    <w:rsid w:val="00282B11"/>
    <w:rsid w:val="00285DF1"/>
    <w:rsid w:val="00286C12"/>
    <w:rsid w:val="0028705E"/>
    <w:rsid w:val="00291238"/>
    <w:rsid w:val="002934BD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B5C7D"/>
    <w:rsid w:val="002C1390"/>
    <w:rsid w:val="002C1501"/>
    <w:rsid w:val="002C16C2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20C4"/>
    <w:rsid w:val="002F36A0"/>
    <w:rsid w:val="002F6104"/>
    <w:rsid w:val="00304E52"/>
    <w:rsid w:val="003103B3"/>
    <w:rsid w:val="00310421"/>
    <w:rsid w:val="00312494"/>
    <w:rsid w:val="00312D8D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3721"/>
    <w:rsid w:val="00353739"/>
    <w:rsid w:val="00357425"/>
    <w:rsid w:val="00360698"/>
    <w:rsid w:val="00362A91"/>
    <w:rsid w:val="00363071"/>
    <w:rsid w:val="003633F8"/>
    <w:rsid w:val="00363CB2"/>
    <w:rsid w:val="0036413B"/>
    <w:rsid w:val="00367E65"/>
    <w:rsid w:val="0037005F"/>
    <w:rsid w:val="00370BC0"/>
    <w:rsid w:val="0037150B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2140"/>
    <w:rsid w:val="003B739D"/>
    <w:rsid w:val="003C317A"/>
    <w:rsid w:val="003C429B"/>
    <w:rsid w:val="003C6043"/>
    <w:rsid w:val="003D0A63"/>
    <w:rsid w:val="003D2335"/>
    <w:rsid w:val="003D41A5"/>
    <w:rsid w:val="003D545C"/>
    <w:rsid w:val="003D5F03"/>
    <w:rsid w:val="003E3871"/>
    <w:rsid w:val="003E3D14"/>
    <w:rsid w:val="003E44E6"/>
    <w:rsid w:val="003E571E"/>
    <w:rsid w:val="003E66C6"/>
    <w:rsid w:val="003E70F0"/>
    <w:rsid w:val="003F0AAD"/>
    <w:rsid w:val="003F16B0"/>
    <w:rsid w:val="003F3FCC"/>
    <w:rsid w:val="00401D1A"/>
    <w:rsid w:val="0040437C"/>
    <w:rsid w:val="00405510"/>
    <w:rsid w:val="004071B8"/>
    <w:rsid w:val="00411EF7"/>
    <w:rsid w:val="004122BD"/>
    <w:rsid w:val="004131E7"/>
    <w:rsid w:val="0041393F"/>
    <w:rsid w:val="00413E3D"/>
    <w:rsid w:val="00420D97"/>
    <w:rsid w:val="00422E2F"/>
    <w:rsid w:val="00425812"/>
    <w:rsid w:val="0043015A"/>
    <w:rsid w:val="004321E2"/>
    <w:rsid w:val="004324A4"/>
    <w:rsid w:val="004330D0"/>
    <w:rsid w:val="00434C6B"/>
    <w:rsid w:val="0043567E"/>
    <w:rsid w:val="004367F6"/>
    <w:rsid w:val="00441027"/>
    <w:rsid w:val="0044213F"/>
    <w:rsid w:val="00444C0E"/>
    <w:rsid w:val="004463D0"/>
    <w:rsid w:val="004518CE"/>
    <w:rsid w:val="0046167E"/>
    <w:rsid w:val="004627A9"/>
    <w:rsid w:val="00463EAE"/>
    <w:rsid w:val="00465158"/>
    <w:rsid w:val="0046635D"/>
    <w:rsid w:val="00474DB9"/>
    <w:rsid w:val="004778AD"/>
    <w:rsid w:val="00480862"/>
    <w:rsid w:val="00480B9E"/>
    <w:rsid w:val="00481802"/>
    <w:rsid w:val="0048651C"/>
    <w:rsid w:val="00494864"/>
    <w:rsid w:val="00495ADB"/>
    <w:rsid w:val="00497A5C"/>
    <w:rsid w:val="004A0A0E"/>
    <w:rsid w:val="004A12E0"/>
    <w:rsid w:val="004A1D74"/>
    <w:rsid w:val="004A2264"/>
    <w:rsid w:val="004A4474"/>
    <w:rsid w:val="004A740E"/>
    <w:rsid w:val="004B084F"/>
    <w:rsid w:val="004C210B"/>
    <w:rsid w:val="004C415B"/>
    <w:rsid w:val="004D150E"/>
    <w:rsid w:val="004D4981"/>
    <w:rsid w:val="004D5B34"/>
    <w:rsid w:val="004D6119"/>
    <w:rsid w:val="004D63ED"/>
    <w:rsid w:val="004D679A"/>
    <w:rsid w:val="004D6E49"/>
    <w:rsid w:val="004E26E3"/>
    <w:rsid w:val="004E3870"/>
    <w:rsid w:val="004E48BE"/>
    <w:rsid w:val="004E637E"/>
    <w:rsid w:val="004E65AA"/>
    <w:rsid w:val="004F0A2C"/>
    <w:rsid w:val="004F26CE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42792"/>
    <w:rsid w:val="005510E0"/>
    <w:rsid w:val="00556658"/>
    <w:rsid w:val="00560C56"/>
    <w:rsid w:val="00561DE4"/>
    <w:rsid w:val="005622D8"/>
    <w:rsid w:val="00562EC8"/>
    <w:rsid w:val="005632F0"/>
    <w:rsid w:val="0056429D"/>
    <w:rsid w:val="00567432"/>
    <w:rsid w:val="005714AF"/>
    <w:rsid w:val="00573E69"/>
    <w:rsid w:val="005810BA"/>
    <w:rsid w:val="005865D9"/>
    <w:rsid w:val="0058779F"/>
    <w:rsid w:val="00594CBF"/>
    <w:rsid w:val="0059545D"/>
    <w:rsid w:val="00597671"/>
    <w:rsid w:val="005A0DBA"/>
    <w:rsid w:val="005A2650"/>
    <w:rsid w:val="005A410A"/>
    <w:rsid w:val="005A5E24"/>
    <w:rsid w:val="005A6118"/>
    <w:rsid w:val="005B1AD0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0C75"/>
    <w:rsid w:val="005D143C"/>
    <w:rsid w:val="005D26F9"/>
    <w:rsid w:val="005D4206"/>
    <w:rsid w:val="005D54F9"/>
    <w:rsid w:val="005E50EC"/>
    <w:rsid w:val="005E6171"/>
    <w:rsid w:val="005F2184"/>
    <w:rsid w:val="005F6625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20379"/>
    <w:rsid w:val="00620396"/>
    <w:rsid w:val="006204F5"/>
    <w:rsid w:val="00620691"/>
    <w:rsid w:val="0062294A"/>
    <w:rsid w:val="00625452"/>
    <w:rsid w:val="00626478"/>
    <w:rsid w:val="00627A96"/>
    <w:rsid w:val="006320D1"/>
    <w:rsid w:val="0063308E"/>
    <w:rsid w:val="0063451B"/>
    <w:rsid w:val="00635A80"/>
    <w:rsid w:val="00636373"/>
    <w:rsid w:val="00636EA1"/>
    <w:rsid w:val="006401FD"/>
    <w:rsid w:val="00640CD5"/>
    <w:rsid w:val="00641357"/>
    <w:rsid w:val="00642EA9"/>
    <w:rsid w:val="00651329"/>
    <w:rsid w:val="00651DB9"/>
    <w:rsid w:val="00652C26"/>
    <w:rsid w:val="00653B4A"/>
    <w:rsid w:val="00660CE1"/>
    <w:rsid w:val="00666E92"/>
    <w:rsid w:val="00673B50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4A46"/>
    <w:rsid w:val="006A5849"/>
    <w:rsid w:val="006A5C80"/>
    <w:rsid w:val="006A61FF"/>
    <w:rsid w:val="006A6EC6"/>
    <w:rsid w:val="006B428C"/>
    <w:rsid w:val="006C4144"/>
    <w:rsid w:val="006C65E3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06199"/>
    <w:rsid w:val="007062E5"/>
    <w:rsid w:val="007116B9"/>
    <w:rsid w:val="00711CC4"/>
    <w:rsid w:val="0072011F"/>
    <w:rsid w:val="00720E66"/>
    <w:rsid w:val="00720F41"/>
    <w:rsid w:val="00724010"/>
    <w:rsid w:val="00727EC4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548D"/>
    <w:rsid w:val="00767299"/>
    <w:rsid w:val="00770CCD"/>
    <w:rsid w:val="007735C1"/>
    <w:rsid w:val="00774731"/>
    <w:rsid w:val="00780F7E"/>
    <w:rsid w:val="00781686"/>
    <w:rsid w:val="007826FE"/>
    <w:rsid w:val="00783083"/>
    <w:rsid w:val="00785D2F"/>
    <w:rsid w:val="00791953"/>
    <w:rsid w:val="00792279"/>
    <w:rsid w:val="007C39A9"/>
    <w:rsid w:val="007C6228"/>
    <w:rsid w:val="007C6DFD"/>
    <w:rsid w:val="007D028C"/>
    <w:rsid w:val="007D0CAD"/>
    <w:rsid w:val="007D1AB0"/>
    <w:rsid w:val="007D36CD"/>
    <w:rsid w:val="007D51C4"/>
    <w:rsid w:val="007E253D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7F71DA"/>
    <w:rsid w:val="008000F2"/>
    <w:rsid w:val="00803F74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50980"/>
    <w:rsid w:val="00851574"/>
    <w:rsid w:val="00852C7C"/>
    <w:rsid w:val="00852E7E"/>
    <w:rsid w:val="0085442A"/>
    <w:rsid w:val="00855048"/>
    <w:rsid w:val="00861785"/>
    <w:rsid w:val="00865BEF"/>
    <w:rsid w:val="00865FE3"/>
    <w:rsid w:val="0086731D"/>
    <w:rsid w:val="0087029A"/>
    <w:rsid w:val="00871443"/>
    <w:rsid w:val="00871A37"/>
    <w:rsid w:val="00874B7F"/>
    <w:rsid w:val="00875875"/>
    <w:rsid w:val="0087684F"/>
    <w:rsid w:val="0087710F"/>
    <w:rsid w:val="00877153"/>
    <w:rsid w:val="00877D94"/>
    <w:rsid w:val="00881301"/>
    <w:rsid w:val="00881B2B"/>
    <w:rsid w:val="00882433"/>
    <w:rsid w:val="008827D3"/>
    <w:rsid w:val="00885BFF"/>
    <w:rsid w:val="00886EE2"/>
    <w:rsid w:val="00891192"/>
    <w:rsid w:val="00891C51"/>
    <w:rsid w:val="008931CE"/>
    <w:rsid w:val="00896C43"/>
    <w:rsid w:val="008974D2"/>
    <w:rsid w:val="008A0854"/>
    <w:rsid w:val="008A4A09"/>
    <w:rsid w:val="008A6168"/>
    <w:rsid w:val="008A7A4B"/>
    <w:rsid w:val="008A7FB6"/>
    <w:rsid w:val="008B122E"/>
    <w:rsid w:val="008B182D"/>
    <w:rsid w:val="008B2C32"/>
    <w:rsid w:val="008B5A34"/>
    <w:rsid w:val="008C3743"/>
    <w:rsid w:val="008C57EC"/>
    <w:rsid w:val="008C5B5F"/>
    <w:rsid w:val="008C6500"/>
    <w:rsid w:val="008C6797"/>
    <w:rsid w:val="008D26DE"/>
    <w:rsid w:val="008D3973"/>
    <w:rsid w:val="008D5F33"/>
    <w:rsid w:val="008D6A49"/>
    <w:rsid w:val="008E02BA"/>
    <w:rsid w:val="008E0337"/>
    <w:rsid w:val="008E06E3"/>
    <w:rsid w:val="008E16D5"/>
    <w:rsid w:val="008E38E7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707"/>
    <w:rsid w:val="00932517"/>
    <w:rsid w:val="00933689"/>
    <w:rsid w:val="009337FE"/>
    <w:rsid w:val="009358B9"/>
    <w:rsid w:val="00937BEE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4F9B"/>
    <w:rsid w:val="00975EBF"/>
    <w:rsid w:val="009808F3"/>
    <w:rsid w:val="0098170A"/>
    <w:rsid w:val="00993418"/>
    <w:rsid w:val="009959A2"/>
    <w:rsid w:val="009A0D23"/>
    <w:rsid w:val="009A351B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21A5"/>
    <w:rsid w:val="009F39D2"/>
    <w:rsid w:val="009F6024"/>
    <w:rsid w:val="009F67D1"/>
    <w:rsid w:val="00A050E3"/>
    <w:rsid w:val="00A06F7F"/>
    <w:rsid w:val="00A07B3F"/>
    <w:rsid w:val="00A07CD9"/>
    <w:rsid w:val="00A14992"/>
    <w:rsid w:val="00A262A3"/>
    <w:rsid w:val="00A26F04"/>
    <w:rsid w:val="00A31753"/>
    <w:rsid w:val="00A31807"/>
    <w:rsid w:val="00A36684"/>
    <w:rsid w:val="00A36C4C"/>
    <w:rsid w:val="00A406CD"/>
    <w:rsid w:val="00A40A3E"/>
    <w:rsid w:val="00A40D89"/>
    <w:rsid w:val="00A42F2B"/>
    <w:rsid w:val="00A43A09"/>
    <w:rsid w:val="00A46AE9"/>
    <w:rsid w:val="00A50533"/>
    <w:rsid w:val="00A516A4"/>
    <w:rsid w:val="00A53F77"/>
    <w:rsid w:val="00A55F8E"/>
    <w:rsid w:val="00A56C3E"/>
    <w:rsid w:val="00A620AE"/>
    <w:rsid w:val="00A665EB"/>
    <w:rsid w:val="00A72C0E"/>
    <w:rsid w:val="00A76A8B"/>
    <w:rsid w:val="00A776FA"/>
    <w:rsid w:val="00A77DE8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8F3"/>
    <w:rsid w:val="00AA7B60"/>
    <w:rsid w:val="00AB0856"/>
    <w:rsid w:val="00AB24E1"/>
    <w:rsid w:val="00AB3CFB"/>
    <w:rsid w:val="00AB3E84"/>
    <w:rsid w:val="00AB3ECA"/>
    <w:rsid w:val="00AB5D63"/>
    <w:rsid w:val="00AB5FF9"/>
    <w:rsid w:val="00AC5F11"/>
    <w:rsid w:val="00AC6E0B"/>
    <w:rsid w:val="00AC7313"/>
    <w:rsid w:val="00AC778B"/>
    <w:rsid w:val="00AD107D"/>
    <w:rsid w:val="00AD1587"/>
    <w:rsid w:val="00AD3B54"/>
    <w:rsid w:val="00AD3C29"/>
    <w:rsid w:val="00AD3EB9"/>
    <w:rsid w:val="00AD4DCC"/>
    <w:rsid w:val="00AD65C4"/>
    <w:rsid w:val="00AE46C2"/>
    <w:rsid w:val="00AE797F"/>
    <w:rsid w:val="00AF2826"/>
    <w:rsid w:val="00AF36E6"/>
    <w:rsid w:val="00B01776"/>
    <w:rsid w:val="00B0199A"/>
    <w:rsid w:val="00B0251B"/>
    <w:rsid w:val="00B02885"/>
    <w:rsid w:val="00B031EB"/>
    <w:rsid w:val="00B0751A"/>
    <w:rsid w:val="00B117E2"/>
    <w:rsid w:val="00B124AD"/>
    <w:rsid w:val="00B142AC"/>
    <w:rsid w:val="00B225CA"/>
    <w:rsid w:val="00B227D6"/>
    <w:rsid w:val="00B23383"/>
    <w:rsid w:val="00B23E03"/>
    <w:rsid w:val="00B2523E"/>
    <w:rsid w:val="00B2674B"/>
    <w:rsid w:val="00B26FAA"/>
    <w:rsid w:val="00B306BB"/>
    <w:rsid w:val="00B31CE4"/>
    <w:rsid w:val="00B32DD6"/>
    <w:rsid w:val="00B33D5A"/>
    <w:rsid w:val="00B36849"/>
    <w:rsid w:val="00B44D35"/>
    <w:rsid w:val="00B46180"/>
    <w:rsid w:val="00B4626F"/>
    <w:rsid w:val="00B47D57"/>
    <w:rsid w:val="00B535F6"/>
    <w:rsid w:val="00B53AA4"/>
    <w:rsid w:val="00B546F4"/>
    <w:rsid w:val="00B56444"/>
    <w:rsid w:val="00B57345"/>
    <w:rsid w:val="00B61E26"/>
    <w:rsid w:val="00B634F5"/>
    <w:rsid w:val="00B708B6"/>
    <w:rsid w:val="00B73E0C"/>
    <w:rsid w:val="00B8166B"/>
    <w:rsid w:val="00B8199A"/>
    <w:rsid w:val="00B82DE8"/>
    <w:rsid w:val="00B84018"/>
    <w:rsid w:val="00B94B4D"/>
    <w:rsid w:val="00BA1205"/>
    <w:rsid w:val="00BA1665"/>
    <w:rsid w:val="00BA2519"/>
    <w:rsid w:val="00BA57AA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54F"/>
    <w:rsid w:val="00BD4D42"/>
    <w:rsid w:val="00BD5619"/>
    <w:rsid w:val="00BE01AB"/>
    <w:rsid w:val="00BE380B"/>
    <w:rsid w:val="00BE5103"/>
    <w:rsid w:val="00BE5D38"/>
    <w:rsid w:val="00BF1554"/>
    <w:rsid w:val="00BF1A6A"/>
    <w:rsid w:val="00BF1E62"/>
    <w:rsid w:val="00BF3D8C"/>
    <w:rsid w:val="00C00944"/>
    <w:rsid w:val="00C026A6"/>
    <w:rsid w:val="00C02FA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713EB"/>
    <w:rsid w:val="00C726C5"/>
    <w:rsid w:val="00C740C1"/>
    <w:rsid w:val="00C76A5D"/>
    <w:rsid w:val="00C80694"/>
    <w:rsid w:val="00C80F7C"/>
    <w:rsid w:val="00C82460"/>
    <w:rsid w:val="00C864D1"/>
    <w:rsid w:val="00C86C76"/>
    <w:rsid w:val="00C906B7"/>
    <w:rsid w:val="00C91F05"/>
    <w:rsid w:val="00C93B55"/>
    <w:rsid w:val="00C94F2E"/>
    <w:rsid w:val="00C96016"/>
    <w:rsid w:val="00C96051"/>
    <w:rsid w:val="00C96409"/>
    <w:rsid w:val="00CA648D"/>
    <w:rsid w:val="00CA707F"/>
    <w:rsid w:val="00CB0847"/>
    <w:rsid w:val="00CB309E"/>
    <w:rsid w:val="00CB3ED1"/>
    <w:rsid w:val="00CB73C6"/>
    <w:rsid w:val="00CC2878"/>
    <w:rsid w:val="00CC71B3"/>
    <w:rsid w:val="00CD09C7"/>
    <w:rsid w:val="00CD2C0F"/>
    <w:rsid w:val="00CD39EE"/>
    <w:rsid w:val="00CD7E44"/>
    <w:rsid w:val="00CE07B6"/>
    <w:rsid w:val="00CE4B4B"/>
    <w:rsid w:val="00CE4BB6"/>
    <w:rsid w:val="00CE79A4"/>
    <w:rsid w:val="00CF0DC9"/>
    <w:rsid w:val="00CF1BC6"/>
    <w:rsid w:val="00CF313F"/>
    <w:rsid w:val="00CF491A"/>
    <w:rsid w:val="00D03A95"/>
    <w:rsid w:val="00D0425A"/>
    <w:rsid w:val="00D04E0D"/>
    <w:rsid w:val="00D07ED5"/>
    <w:rsid w:val="00D11F4D"/>
    <w:rsid w:val="00D12075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502D4"/>
    <w:rsid w:val="00D507D4"/>
    <w:rsid w:val="00D510BA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814C6"/>
    <w:rsid w:val="00D9210E"/>
    <w:rsid w:val="00D9540D"/>
    <w:rsid w:val="00DA03C8"/>
    <w:rsid w:val="00DA18A8"/>
    <w:rsid w:val="00DA18BE"/>
    <w:rsid w:val="00DA3DF8"/>
    <w:rsid w:val="00DA45E6"/>
    <w:rsid w:val="00DA6843"/>
    <w:rsid w:val="00DB15E2"/>
    <w:rsid w:val="00DB4F57"/>
    <w:rsid w:val="00DB5707"/>
    <w:rsid w:val="00DB694A"/>
    <w:rsid w:val="00DB6C84"/>
    <w:rsid w:val="00DB7786"/>
    <w:rsid w:val="00DC1961"/>
    <w:rsid w:val="00DC24DD"/>
    <w:rsid w:val="00DC2AA6"/>
    <w:rsid w:val="00DC3793"/>
    <w:rsid w:val="00DD277B"/>
    <w:rsid w:val="00DD606F"/>
    <w:rsid w:val="00DD62FF"/>
    <w:rsid w:val="00DD639F"/>
    <w:rsid w:val="00DE3E46"/>
    <w:rsid w:val="00DE4862"/>
    <w:rsid w:val="00DE4B5A"/>
    <w:rsid w:val="00DE526B"/>
    <w:rsid w:val="00DE76DE"/>
    <w:rsid w:val="00DF087E"/>
    <w:rsid w:val="00DF38EB"/>
    <w:rsid w:val="00DF3F5F"/>
    <w:rsid w:val="00E03156"/>
    <w:rsid w:val="00E06E6A"/>
    <w:rsid w:val="00E1213C"/>
    <w:rsid w:val="00E12E1E"/>
    <w:rsid w:val="00E21CCE"/>
    <w:rsid w:val="00E24DA8"/>
    <w:rsid w:val="00E279F2"/>
    <w:rsid w:val="00E321DD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3796"/>
    <w:rsid w:val="00E639C6"/>
    <w:rsid w:val="00E72AE8"/>
    <w:rsid w:val="00E72C22"/>
    <w:rsid w:val="00E73551"/>
    <w:rsid w:val="00E75533"/>
    <w:rsid w:val="00E76F18"/>
    <w:rsid w:val="00E7711A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360"/>
    <w:rsid w:val="00E9566F"/>
    <w:rsid w:val="00E95696"/>
    <w:rsid w:val="00EA3D71"/>
    <w:rsid w:val="00EA7A6E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CA8"/>
    <w:rsid w:val="00ED3DBE"/>
    <w:rsid w:val="00ED611B"/>
    <w:rsid w:val="00EE3E2F"/>
    <w:rsid w:val="00EE5A3E"/>
    <w:rsid w:val="00EE6208"/>
    <w:rsid w:val="00EE6776"/>
    <w:rsid w:val="00EF0DE4"/>
    <w:rsid w:val="00EF1B0E"/>
    <w:rsid w:val="00EF2E5F"/>
    <w:rsid w:val="00EF6048"/>
    <w:rsid w:val="00EF645E"/>
    <w:rsid w:val="00EF6AC4"/>
    <w:rsid w:val="00F041CF"/>
    <w:rsid w:val="00F0497C"/>
    <w:rsid w:val="00F05163"/>
    <w:rsid w:val="00F06325"/>
    <w:rsid w:val="00F069EC"/>
    <w:rsid w:val="00F105C6"/>
    <w:rsid w:val="00F13126"/>
    <w:rsid w:val="00F151C5"/>
    <w:rsid w:val="00F17D2D"/>
    <w:rsid w:val="00F20901"/>
    <w:rsid w:val="00F22B6D"/>
    <w:rsid w:val="00F23B9F"/>
    <w:rsid w:val="00F26042"/>
    <w:rsid w:val="00F27D55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FA1"/>
    <w:rsid w:val="00F542E2"/>
    <w:rsid w:val="00F558BF"/>
    <w:rsid w:val="00F5684A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4256"/>
    <w:rsid w:val="00F8554B"/>
    <w:rsid w:val="00F8561B"/>
    <w:rsid w:val="00F87995"/>
    <w:rsid w:val="00F90337"/>
    <w:rsid w:val="00F90FED"/>
    <w:rsid w:val="00F91001"/>
    <w:rsid w:val="00F9314F"/>
    <w:rsid w:val="00F934B2"/>
    <w:rsid w:val="00F93E89"/>
    <w:rsid w:val="00F9567F"/>
    <w:rsid w:val="00FA03F0"/>
    <w:rsid w:val="00FA05CC"/>
    <w:rsid w:val="00FA0F81"/>
    <w:rsid w:val="00FA4767"/>
    <w:rsid w:val="00FB058A"/>
    <w:rsid w:val="00FB6D46"/>
    <w:rsid w:val="00FC0243"/>
    <w:rsid w:val="00FC0B9F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6554"/>
    <w:rsid w:val="00FE676C"/>
    <w:rsid w:val="00FF1F97"/>
    <w:rsid w:val="00FF2E0F"/>
    <w:rsid w:val="00FF5D6D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7062E5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  <w:style w:type="paragraph" w:customStyle="1" w:styleId="SUBTITULO1">
    <w:name w:val="SUBTITULO1"/>
    <w:basedOn w:val="Normal"/>
    <w:link w:val="SUBTITULO1Car"/>
    <w:qFormat/>
    <w:rsid w:val="00104EB4"/>
    <w:pPr>
      <w:numPr>
        <w:numId w:val="20"/>
      </w:numPr>
      <w:spacing w:after="160" w:line="360" w:lineRule="auto"/>
    </w:pPr>
    <w:rPr>
      <w:rFonts w:ascii="Arial" w:eastAsiaTheme="minorHAnsi" w:hAnsi="Arial"/>
      <w:b/>
      <w:color w:val="92D050"/>
      <w:szCs w:val="22"/>
      <w:lang w:val="es-PE" w:eastAsia="en-US"/>
    </w:rPr>
  </w:style>
  <w:style w:type="character" w:customStyle="1" w:styleId="SUBTITULO1Car">
    <w:name w:val="SUBTITULO1 Car"/>
    <w:basedOn w:val="Fuentedeprrafopredeter"/>
    <w:link w:val="SUBTITULO1"/>
    <w:rsid w:val="00104EB4"/>
    <w:rPr>
      <w:rFonts w:ascii="Arial" w:eastAsiaTheme="minorHAnsi" w:hAnsi="Arial"/>
      <w:b/>
      <w:color w:val="92D050"/>
      <w:szCs w:val="22"/>
      <w:lang w:val="es-PE" w:eastAsia="en-US"/>
    </w:rPr>
  </w:style>
  <w:style w:type="paragraph" w:customStyle="1" w:styleId="Subttitulo2">
    <w:name w:val="Subttitulo 2"/>
    <w:basedOn w:val="Normal"/>
    <w:qFormat/>
    <w:rsid w:val="00104EB4"/>
    <w:pPr>
      <w:numPr>
        <w:ilvl w:val="1"/>
        <w:numId w:val="20"/>
      </w:numPr>
      <w:spacing w:after="160" w:line="259" w:lineRule="auto"/>
    </w:pPr>
    <w:rPr>
      <w:rFonts w:ascii="Arial" w:eastAsiaTheme="minorHAnsi" w:hAnsi="Arial"/>
      <w:b/>
      <w:color w:val="92D050"/>
      <w:szCs w:val="22"/>
      <w:lang w:val="es-PE" w:eastAsia="en-US"/>
    </w:rPr>
  </w:style>
  <w:style w:type="paragraph" w:customStyle="1" w:styleId="SUBTITULO3">
    <w:name w:val="SUBTITULO 3"/>
    <w:basedOn w:val="Subttitulo2"/>
    <w:qFormat/>
    <w:rsid w:val="00104EB4"/>
    <w:pPr>
      <w:numPr>
        <w:ilvl w:val="2"/>
      </w:numPr>
      <w:tabs>
        <w:tab w:val="num" w:pos="360"/>
      </w:tabs>
      <w:ind w:left="2160"/>
    </w:pPr>
  </w:style>
  <w:style w:type="numbering" w:customStyle="1" w:styleId="MiEstilo2">
    <w:name w:val="Mi Estilo2"/>
    <w:uiPriority w:val="99"/>
    <w:rsid w:val="00104EB4"/>
    <w:pPr>
      <w:numPr>
        <w:numId w:val="1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16.png"/><Relationship Id="rId1" Type="http://schemas.openxmlformats.org/officeDocument/2006/relationships/image" Target="media/image15.jpeg"/><Relationship Id="rId5" Type="http://schemas.openxmlformats.org/officeDocument/2006/relationships/image" Target="media/image160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9.png"/><Relationship Id="rId2" Type="http://schemas.openxmlformats.org/officeDocument/2006/relationships/image" Target="media/image15.jpeg"/><Relationship Id="rId1" Type="http://schemas.openxmlformats.org/officeDocument/2006/relationships/image" Target="media/image18.png"/><Relationship Id="rId4" Type="http://schemas.openxmlformats.org/officeDocument/2006/relationships/image" Target="media/image15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1238</TotalTime>
  <Pages>19</Pages>
  <Words>2258</Words>
  <Characters>12419</Characters>
  <Application>Microsoft Office Word</Application>
  <DocSecurity>0</DocSecurity>
  <Lines>103</Lines>
  <Paragraphs>29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14648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56</cp:revision>
  <cp:lastPrinted>2025-05-28T04:18:00Z</cp:lastPrinted>
  <dcterms:created xsi:type="dcterms:W3CDTF">2025-03-29T03:05:00Z</dcterms:created>
  <dcterms:modified xsi:type="dcterms:W3CDTF">2025-09-21T07:31:00Z</dcterms:modified>
</cp:coreProperties>
</file>
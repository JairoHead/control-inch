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3B3B9E4B" w:rsidR="00194404" w:rsidRPr="008B22A2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7FAFD453" w:rsidR="00194404" w:rsidRPr="008B22A2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67D1F411" w:rsidR="00194404" w:rsidRPr="008B22A2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7BBED8EB" w:rsidR="00194404" w:rsidRPr="008B22A2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8B22A2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8B22A2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903421" w:rsidRPr="008B22A2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51724356" w:rsidR="00194404" w:rsidRPr="008B22A2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8B22A2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6D53DD76" w:rsidR="00194404" w:rsidRPr="008B22A2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860E235" w:rsidR="00194404" w:rsidRPr="008B22A2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8B22A2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03421" w:rsidRPr="008B22A2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903421" w:rsidRPr="008B22A2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614CDD93" w:rsidR="00194404" w:rsidRPr="008B22A2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8B22A2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A8D1710" w:rsidR="00194404" w:rsidRPr="008B22A2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6704AFB9" w:rsidR="00194404" w:rsidRPr="008B22A2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52BD" w:rsidRPr="008B22A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9E1B9EB" w:rsidR="00194404" w:rsidRPr="008B22A2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1E3D7489" w:rsidR="00194404" w:rsidRPr="008B22A2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903421" w:rsidRPr="008B22A2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3C931BAF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0952BD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0952BD">
              <w:rPr>
                <w:rFonts w:ascii="Tahoma" w:hAnsi="Tahoma" w:cs="Tahoma"/>
                <w:b/>
                <w:sz w:val="20"/>
                <w:szCs w:val="20"/>
              </w:rPr>
              <w:t>.</w:t>
            </w:r>
            <w:r w:rsidR="00431016" w:rsidRPr="00431016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8B22A2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16EA682" w14:textId="77777777" w:rsidR="00431016" w:rsidRPr="008B22A2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F037FFD" w14:textId="15B5FB19" w:rsidR="00194404" w:rsidRPr="008B22A2" w:rsidRDefault="00431016" w:rsidP="0043101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</w:t>
            </w:r>
          </w:p>
          <w:p w14:paraId="5451EAA5" w14:textId="77777777" w:rsidR="00194404" w:rsidRPr="008B22A2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0A756E95" w14:textId="77777777" w:rsidR="00194404" w:rsidRPr="008B22A2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1480BF12" w:rsidR="00431016" w:rsidRPr="008B22A2" w:rsidRDefault="00431016" w:rsidP="0043101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B22A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126761C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="00431016" w:rsidRPr="00431016">
              <w:rPr>
                <w:rFonts w:ascii="Tahoma" w:hAnsi="Tahoma" w:cs="Tahoma"/>
                <w:noProof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1F7AF509" w:rsidR="00194404" w:rsidRPr="00D057EA" w:rsidRDefault="000952B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4ACF387E" w:rsidR="00194404" w:rsidRPr="00D057EA" w:rsidRDefault="000952B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3E25247D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431016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431016" w:rsidRPr="00695BF4" w14:paraId="227A5F6D" w14:textId="77777777" w:rsidTr="00431016">
        <w:tc>
          <w:tcPr>
            <w:tcW w:w="931" w:type="pct"/>
            <w:vAlign w:val="center"/>
          </w:tcPr>
          <w:p w14:paraId="4058B219" w14:textId="63EB6973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 xml:space="preserve">Pinza </w:t>
            </w:r>
            <w:proofErr w:type="spellStart"/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05EBF5A8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3D833BAC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6876A971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1AB9B1CF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1BC5B905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32498D88" w:rsidR="00194404" w:rsidRPr="008B22A2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903421" w:rsidRPr="008B22A2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03421" w:rsidRPr="008B22A2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8B22A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2FC5E0A6" w:rsidR="00194404" w:rsidRPr="008B22A2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903421" w:rsidRPr="008B22A2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A755E52" w14:textId="409EFD02" w:rsidR="00A37134" w:rsidRPr="008B22A2" w:rsidRDefault="00A37134" w:rsidP="00A3713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8B22A2">
        <w:rPr>
          <w:lang w:val="es-PE"/>
        </w:rPr>
        <w:t xml:space="preserve">Se coordino desde campo vía telefónica </w:t>
      </w:r>
      <w:r w:rsidR="005C36A5" w:rsidRPr="008B22A2">
        <w:rPr>
          <w:lang w:val="es-PE"/>
        </w:rPr>
        <w:t>${</w:t>
      </w:r>
      <w:proofErr w:type="spellStart"/>
      <w:r w:rsidR="005C36A5" w:rsidRPr="008B22A2">
        <w:rPr>
          <w:lang w:val="es-PE"/>
        </w:rPr>
        <w:t>detalle_contacto</w:t>
      </w:r>
      <w:proofErr w:type="spellEnd"/>
      <w:r w:rsidR="005C36A5" w:rsidRPr="008B22A2">
        <w:rPr>
          <w:lang w:val="es-PE"/>
        </w:rPr>
        <w:t>}.</w:t>
      </w:r>
    </w:p>
    <w:p w14:paraId="5960578E" w14:textId="77777777" w:rsidR="00194404" w:rsidRPr="008B22A2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B22A2">
        <w:rPr>
          <w:rFonts w:ascii="Arial" w:hAnsi="Arial" w:cs="Arial"/>
          <w:sz w:val="22"/>
          <w:szCs w:val="22"/>
        </w:rPr>
        <w:t>realizó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B22A2">
        <w:rPr>
          <w:rFonts w:ascii="Arial" w:hAnsi="Arial" w:cs="Arial"/>
          <w:sz w:val="22"/>
          <w:szCs w:val="22"/>
        </w:rPr>
        <w:t>inspección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B22A2">
        <w:rPr>
          <w:rFonts w:ascii="Arial" w:hAnsi="Arial" w:cs="Arial"/>
          <w:sz w:val="22"/>
          <w:szCs w:val="22"/>
        </w:rPr>
        <w:t>acuerdo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B22A2">
        <w:rPr>
          <w:rFonts w:ascii="Arial" w:hAnsi="Arial" w:cs="Arial"/>
          <w:sz w:val="22"/>
          <w:szCs w:val="22"/>
        </w:rPr>
        <w:t>información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brindada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por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cliente</w:t>
      </w:r>
      <w:proofErr w:type="spellEnd"/>
      <w:r w:rsidRPr="008B22A2">
        <w:rPr>
          <w:rFonts w:ascii="Arial" w:hAnsi="Arial" w:cs="Arial"/>
          <w:sz w:val="22"/>
          <w:szCs w:val="22"/>
        </w:rPr>
        <w:t>.</w:t>
      </w:r>
    </w:p>
    <w:p w14:paraId="600BDB4B" w14:textId="6279DA67" w:rsidR="00194404" w:rsidRPr="008B22A2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B22A2">
        <w:rPr>
          <w:rFonts w:ascii="Arial" w:hAnsi="Arial" w:cs="Arial"/>
          <w:sz w:val="22"/>
          <w:szCs w:val="22"/>
        </w:rPr>
        <w:t>verifico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8B22A2">
        <w:rPr>
          <w:rFonts w:ascii="Arial" w:hAnsi="Arial" w:cs="Arial"/>
          <w:sz w:val="22"/>
          <w:szCs w:val="22"/>
        </w:rPr>
        <w:t>técnicamente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factible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atender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8B22A2">
        <w:rPr>
          <w:rFonts w:ascii="Arial" w:hAnsi="Arial" w:cs="Arial"/>
          <w:sz w:val="22"/>
          <w:szCs w:val="22"/>
        </w:rPr>
        <w:t>suministro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B22A2">
        <w:rPr>
          <w:rFonts w:ascii="Arial" w:hAnsi="Arial" w:cs="Arial"/>
          <w:sz w:val="22"/>
          <w:szCs w:val="22"/>
        </w:rPr>
        <w:t>ubicación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al pie del poste BT #</w:t>
      </w:r>
      <w:r w:rsidR="00903421" w:rsidRPr="008B22A2">
        <w:rPr>
          <w:rFonts w:ascii="Arial" w:hAnsi="Arial" w:cs="Arial"/>
          <w:sz w:val="22"/>
          <w:szCs w:val="22"/>
        </w:rPr>
        <w:t>${num_poste}</w:t>
      </w:r>
      <w:r w:rsidRPr="008B22A2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8B22A2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análisis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8B22A2">
        <w:rPr>
          <w:rFonts w:ascii="Arial" w:hAnsi="Arial" w:cs="Arial"/>
          <w:sz w:val="22"/>
          <w:szCs w:val="22"/>
        </w:rPr>
        <w:t>considerado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el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8B22A2">
        <w:rPr>
          <w:rFonts w:ascii="Arial" w:hAnsi="Arial" w:cs="Arial"/>
          <w:sz w:val="22"/>
          <w:szCs w:val="22"/>
        </w:rPr>
        <w:t>carga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B22A2">
        <w:rPr>
          <w:rFonts w:ascii="Arial" w:hAnsi="Arial" w:cs="Arial"/>
          <w:sz w:val="22"/>
          <w:szCs w:val="22"/>
        </w:rPr>
        <w:t>solicitada</w:t>
      </w:r>
      <w:proofErr w:type="spellEnd"/>
      <w:r w:rsidRPr="008B22A2">
        <w:rPr>
          <w:rFonts w:ascii="Arial" w:hAnsi="Arial" w:cs="Arial"/>
          <w:sz w:val="22"/>
          <w:szCs w:val="22"/>
        </w:rPr>
        <w:t>.</w:t>
      </w:r>
    </w:p>
    <w:p w14:paraId="18CD6269" w14:textId="72063F18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903421" w:rsidRPr="008B22A2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1FED7FF1" w:rsidR="00194404" w:rsidRPr="008B22A2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A449B"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7</w:t>
      </w:r>
      <w:r w:rsidR="00765FEE"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0</w:t>
      </w:r>
      <w:r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 xml:space="preserve">la SED </w:t>
      </w:r>
      <w:r w:rsidR="00903421" w:rsidRPr="008B22A2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Pr="008B22A2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B22A2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8B22A2">
        <w:rPr>
          <w:rFonts w:ascii="Arial" w:hAnsi="Arial" w:cs="Arial"/>
          <w:sz w:val="22"/>
          <w:szCs w:val="22"/>
        </w:rPr>
        <w:t>ubicación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8B22A2">
        <w:rPr>
          <w:rFonts w:ascii="Arial" w:hAnsi="Arial" w:cs="Arial"/>
          <w:sz w:val="22"/>
          <w:szCs w:val="22"/>
        </w:rPr>
        <w:t>predio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8B22A2">
        <w:rPr>
          <w:rFonts w:ascii="Arial" w:hAnsi="Arial" w:cs="Arial"/>
          <w:sz w:val="22"/>
          <w:szCs w:val="22"/>
        </w:rPr>
        <w:t>coordinó</w:t>
      </w:r>
      <w:proofErr w:type="spellEnd"/>
      <w:r w:rsidRPr="008B22A2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Pr="008B22A2">
        <w:rPr>
          <w:rFonts w:ascii="Arial" w:hAnsi="Arial" w:cs="Arial"/>
          <w:sz w:val="22"/>
          <w:szCs w:val="22"/>
        </w:rPr>
        <w:t>e</w:t>
      </w:r>
      <w:r w:rsidRPr="008B22A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8B22A2">
        <w:rPr>
          <w:rFonts w:ascii="Arial" w:hAnsi="Arial" w:cs="Arial"/>
          <w:noProof/>
          <w:sz w:val="22"/>
          <w:szCs w:val="22"/>
        </w:rPr>
        <w:t xml:space="preserve"> cliente</w:t>
      </w:r>
      <w:r w:rsidRPr="008B22A2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3B90E2AF" w14:textId="337DC160" w:rsidR="00A37134" w:rsidRPr="00F02820" w:rsidRDefault="00194404" w:rsidP="00F02820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EDDD0AA" w14:textId="3B914417" w:rsidR="00F02820" w:rsidRDefault="00F02820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}</w:t>
      </w:r>
    </w:p>
    <w:p w14:paraId="3614E933" w14:textId="011507ED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7AE6EEE2" w:rsidR="00194404" w:rsidRDefault="00A37134" w:rsidP="004A449B">
      <w:pPr>
        <w:jc w:val="center"/>
        <w:rPr>
          <w:lang w:val="es-PE"/>
        </w:rPr>
      </w:pP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585BAC83">
                <wp:simplePos x="0" y="0"/>
                <wp:positionH relativeFrom="column">
                  <wp:posOffset>185419</wp:posOffset>
                </wp:positionH>
                <wp:positionV relativeFrom="paragraph">
                  <wp:posOffset>3302000</wp:posOffset>
                </wp:positionV>
                <wp:extent cx="1590675" cy="666750"/>
                <wp:effectExtent l="0" t="0" r="714375" b="19050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90675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7278"/>
                            <a:gd name="adj6" fmla="val -388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E8FAB" w14:textId="67C71B9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  <w:p w14:paraId="364F317E" w14:textId="1431C556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</w:t>
                            </w:r>
                            <w:r w:rsidR="00F02820">
                              <w:rPr>
                                <w:color w:val="FF0000"/>
                                <w:lang w:val="es-ES"/>
                              </w:rPr>
                              <w:t>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5C12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left:0;text-align:left;margin-left:14.6pt;margin-top:260pt;width:125.25pt;height:52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" adj="-8382,14532" fillcolor="white [3212]" strokecolor="#ed7d31 [3205]" strokeweight="1.5pt">
                <v:stroke startarrow="open"/>
                <v:textbox>
                  <w:txbxContent>
                    <w:p w14:paraId="053E8FAB" w14:textId="67C71B99" w:rsidR="00240B9B" w:rsidRDefault="00240B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  <w:p w14:paraId="364F317E" w14:textId="1431C556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</w:t>
                      </w:r>
                      <w:r w:rsidR="00F02820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18F30FF6">
                <wp:simplePos x="0" y="0"/>
                <wp:positionH relativeFrom="column">
                  <wp:posOffset>3147695</wp:posOffset>
                </wp:positionH>
                <wp:positionV relativeFrom="paragraph">
                  <wp:posOffset>2730500</wp:posOffset>
                </wp:positionV>
                <wp:extent cx="1104900" cy="295275"/>
                <wp:effectExtent l="762000" t="13335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0733"/>
                            <a:gd name="adj6" fmla="val -66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433007CE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F02820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7" type="#_x0000_t48" style="position:absolute;left:0;text-align:left;margin-left:247.85pt;margin-top:215pt;width:87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" adj="-14408,-4478" fillcolor="white [3212]" strokecolor="#ed7d31 [3205]" strokeweight="1.5pt">
                <v:stroke startarrow="open"/>
                <v:textbox>
                  <w:txbxContent>
                    <w:p w14:paraId="01E9C842" w14:textId="433007CE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F02820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563CDA37">
                <wp:simplePos x="0" y="0"/>
                <wp:positionH relativeFrom="column">
                  <wp:posOffset>2709545</wp:posOffset>
                </wp:positionH>
                <wp:positionV relativeFrom="paragraph">
                  <wp:posOffset>313690</wp:posOffset>
                </wp:positionV>
                <wp:extent cx="714375" cy="447675"/>
                <wp:effectExtent l="1028700" t="0" r="28575" b="142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5792"/>
                            <a:gd name="adj6" fmla="val -13778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19ED079B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F02820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F02820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F02820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Globo: línea doblada 3" o:spid="_x0000_s1028" type="#_x0000_t48" style="position:absolute;left:0;text-align:left;margin-left:213.35pt;margin-top:24.7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" adj="-29761,25011" fillcolor="white [3212]" strokecolor="#ed7d31 [3205]" strokeweight="1.5pt">
                <v:stroke startarrow="open"/>
                <v:textbox>
                  <w:txbxContent>
                    <w:p w14:paraId="586B0578" w14:textId="19ED079B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F02820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F02820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F02820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A449B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987AF5B">
                <wp:simplePos x="0" y="0"/>
                <wp:positionH relativeFrom="column">
                  <wp:posOffset>4081145</wp:posOffset>
                </wp:positionH>
                <wp:positionV relativeFrom="paragraph">
                  <wp:posOffset>4076065</wp:posOffset>
                </wp:positionV>
                <wp:extent cx="828675" cy="504825"/>
                <wp:effectExtent l="514350" t="3619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2972"/>
                            <a:gd name="adj6" fmla="val -563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321.35pt;margin-top:320.95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" adj="-12162,-13602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2261168F">
                <wp:simplePos x="0" y="0"/>
                <wp:positionH relativeFrom="column">
                  <wp:posOffset>3281045</wp:posOffset>
                </wp:positionH>
                <wp:positionV relativeFrom="paragraph">
                  <wp:posOffset>3361690</wp:posOffset>
                </wp:positionV>
                <wp:extent cx="276225" cy="390525"/>
                <wp:effectExtent l="0" t="0" r="28575" b="285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9332" id="Rectángulo 19" o:spid="_x0000_s1026" style="position:absolute;margin-left:258.35pt;margin-top:264.7pt;width:21.75pt;height:30.7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" fillcolor="white [3212]" strokecolor="red" strokeweight="1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6DDC83" wp14:editId="01BE6657">
                <wp:simplePos x="0" y="0"/>
                <wp:positionH relativeFrom="column">
                  <wp:posOffset>2471420</wp:posOffset>
                </wp:positionH>
                <wp:positionV relativeFrom="paragraph">
                  <wp:posOffset>3475990</wp:posOffset>
                </wp:positionV>
                <wp:extent cx="809625" cy="200025"/>
                <wp:effectExtent l="0" t="0" r="9525" b="28575"/>
                <wp:wrapNone/>
                <wp:docPr id="389536655" name="Conector: 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200025"/>
                        </a:xfrm>
                        <a:prstGeom prst="bentConnector3">
                          <a:avLst>
                            <a:gd name="adj1" fmla="val 1765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8D42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8" o:spid="_x0000_s1026" type="#_x0000_t34" style="position:absolute;margin-left:194.6pt;margin-top:273.7pt;width:63.75pt;height:15.7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" adj="381" strokecolor="#a5a5a5 [2092]" strokeweight=".5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EC1F9E" wp14:editId="7112FBCA">
                <wp:simplePos x="0" y="0"/>
                <wp:positionH relativeFrom="column">
                  <wp:posOffset>2471420</wp:posOffset>
                </wp:positionH>
                <wp:positionV relativeFrom="paragraph">
                  <wp:posOffset>3199765</wp:posOffset>
                </wp:positionV>
                <wp:extent cx="809625" cy="161925"/>
                <wp:effectExtent l="0" t="0" r="9525" b="28575"/>
                <wp:wrapNone/>
                <wp:docPr id="2066787453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61925"/>
                        </a:xfrm>
                        <a:prstGeom prst="bentConnector3">
                          <a:avLst>
                            <a:gd name="adj1" fmla="val 588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43162" id="Conector: angular 17" o:spid="_x0000_s1026" type="#_x0000_t34" style="position:absolute;margin-left:194.6pt;margin-top:251.95pt;width:63.75pt;height:12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" adj="127" strokecolor="#a5a5a5 [2092]" strokeweight=".5pt"/>
            </w:pict>
          </mc:Fallback>
        </mc:AlternateContent>
      </w:r>
      <w:r w:rsidR="00765FE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3F287BB4">
                <wp:simplePos x="0" y="0"/>
                <wp:positionH relativeFrom="column">
                  <wp:posOffset>1776094</wp:posOffset>
                </wp:positionH>
                <wp:positionV relativeFrom="paragraph">
                  <wp:posOffset>1399540</wp:posOffset>
                </wp:positionV>
                <wp:extent cx="428625" cy="45719"/>
                <wp:effectExtent l="38100" t="57150" r="0" b="10731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6BF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39.85pt;margin-top:110.2pt;width:33.75pt;height:3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" strokecolor="black [3200]" strokeweight="1.5pt">
                <v:stroke endarrow="open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3CF39864">
            <wp:extent cx="4873461" cy="5219700"/>
            <wp:effectExtent l="19050" t="19050" r="2286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52414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028A6411">
                <wp:simplePos x="0" y="0"/>
                <wp:positionH relativeFrom="column">
                  <wp:posOffset>2728595</wp:posOffset>
                </wp:positionH>
                <wp:positionV relativeFrom="paragraph">
                  <wp:posOffset>3087370</wp:posOffset>
                </wp:positionV>
                <wp:extent cx="828675" cy="504825"/>
                <wp:effectExtent l="1028700" t="152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214.85pt;margin-top:243.1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1A2DA8CE">
            <wp:extent cx="5800805" cy="4705350"/>
            <wp:effectExtent l="19050" t="19050" r="28575" b="1905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611" cy="4713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4B8483DC" w:rsidR="00972776" w:rsidRDefault="00C6601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6F29F7E7">
                <wp:simplePos x="0" y="0"/>
                <wp:positionH relativeFrom="column">
                  <wp:posOffset>892809</wp:posOffset>
                </wp:positionH>
                <wp:positionV relativeFrom="paragraph">
                  <wp:posOffset>1581786</wp:posOffset>
                </wp:positionV>
                <wp:extent cx="2698750" cy="695325"/>
                <wp:effectExtent l="0" t="666750" r="0" b="676275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455109"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70.3pt;margin-top:124.55pt;width:212.5pt;height:54.75pt;rotation:-234279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9BB8B98">
                <wp:simplePos x="0" y="0"/>
                <wp:positionH relativeFrom="column">
                  <wp:posOffset>2623820</wp:posOffset>
                </wp:positionH>
                <wp:positionV relativeFrom="paragraph">
                  <wp:posOffset>3744595</wp:posOffset>
                </wp:positionV>
                <wp:extent cx="857250" cy="504825"/>
                <wp:effectExtent l="723900" t="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46"/>
                            <a:gd name="adj6" fmla="val -8120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2" type="#_x0000_t48" style="position:absolute;margin-left:206.6pt;margin-top:294.8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" adj="-17541,4330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07DD7B6">
                <wp:simplePos x="0" y="0"/>
                <wp:positionH relativeFrom="column">
                  <wp:posOffset>2747645</wp:posOffset>
                </wp:positionH>
                <wp:positionV relativeFrom="paragraph">
                  <wp:posOffset>1839595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3" type="#_x0000_t48" style="position:absolute;margin-left:216.35pt;margin-top:144.85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72D6ADC4">
            <wp:extent cx="5369918" cy="4937442"/>
            <wp:effectExtent l="19050" t="19050" r="21590" b="1587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9374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699CDC8F" w14:textId="609BFC47" w:rsidR="00A37134" w:rsidRPr="00F02820" w:rsidRDefault="00F02820" w:rsidP="00A37134">
      <w:pPr>
        <w:pStyle w:val="Prrafodelista"/>
        <w:numPr>
          <w:ilvl w:val="0"/>
          <w:numId w:val="24"/>
        </w:numPr>
        <w:jc w:val="both"/>
        <w:rPr>
          <w:color w:val="000000" w:themeColor="text1"/>
          <w:sz w:val="22"/>
          <w:szCs w:val="22"/>
          <w:lang w:val="es-PE" w:eastAsia="es-PE"/>
        </w:rPr>
      </w:pPr>
      <w:r w:rsidRPr="00F02820">
        <w:rPr>
          <w:noProof/>
          <w:color w:val="000000" w:themeColor="text1"/>
          <w:sz w:val="22"/>
          <w:szCs w:val="22"/>
        </w:rPr>
        <w:t>${descripcion_trabajo}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37134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0D73384A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77777777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3A822F4E">
                <wp:simplePos x="0" y="0"/>
                <wp:positionH relativeFrom="margin">
                  <wp:posOffset>3061970</wp:posOffset>
                </wp:positionH>
                <wp:positionV relativeFrom="paragraph">
                  <wp:posOffset>389255</wp:posOffset>
                </wp:positionV>
                <wp:extent cx="1188085" cy="542925"/>
                <wp:effectExtent l="0" t="0" r="12065" b="4667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31564"/>
                            <a:gd name="adj2" fmla="val 123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241.1pt;margin-top:30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" adj="3982,37390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7C20F27D" wp14:editId="6061388B">
            <wp:extent cx="3780000" cy="2835000"/>
            <wp:effectExtent l="15240" t="22860" r="26670" b="266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80000" cy="2835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5BE8886F" w:rsidR="00194404" w:rsidRDefault="00A3713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D02D4B" wp14:editId="107217D7">
                <wp:simplePos x="0" y="0"/>
                <wp:positionH relativeFrom="column">
                  <wp:posOffset>3947795</wp:posOffset>
                </wp:positionH>
                <wp:positionV relativeFrom="paragraph">
                  <wp:posOffset>953770</wp:posOffset>
                </wp:positionV>
                <wp:extent cx="1228725" cy="295275"/>
                <wp:effectExtent l="895350" t="0" r="28575" b="390525"/>
                <wp:wrapNone/>
                <wp:docPr id="1127524011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013"/>
                            <a:gd name="adj6" fmla="val -6904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65482" w14:textId="71D34D8F" w:rsidR="00DA2C8E" w:rsidRDefault="00935F7E" w:rsidP="00DA2C8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2D4B" id="Globo: línea doblada 20" o:spid="_x0000_s1035" type="#_x0000_t48" style="position:absolute;left:0;text-align:left;margin-left:310.85pt;margin-top:75.1pt;width:96.75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" adj="-14913,44283" fillcolor="white [3212]" strokecolor="#ffc000 [3207]" strokeweight="1.5pt">
                <v:stroke startarrow="open"/>
                <v:textbox>
                  <w:txbxContent>
                    <w:p w14:paraId="78665482" w14:textId="71D34D8F" w:rsidR="00DA2C8E" w:rsidRDefault="00935F7E" w:rsidP="00DA2C8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EAE7B8" wp14:editId="288E2FD5">
                <wp:simplePos x="0" y="0"/>
                <wp:positionH relativeFrom="column">
                  <wp:posOffset>2252345</wp:posOffset>
                </wp:positionH>
                <wp:positionV relativeFrom="paragraph">
                  <wp:posOffset>3335019</wp:posOffset>
                </wp:positionV>
                <wp:extent cx="1743075" cy="790575"/>
                <wp:effectExtent l="876300" t="438150" r="28575" b="28575"/>
                <wp:wrapNone/>
                <wp:docPr id="1305776401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790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1371"/>
                            <a:gd name="adj6" fmla="val -4827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822F8" w14:textId="2BD7F685" w:rsidR="00633419" w:rsidRDefault="00633419" w:rsidP="0063341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se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encuentra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el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interior del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pasaje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común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gramStart"/>
                            <w:r w:rsidR="00DA2C8E">
                              <w:rPr>
                                <w:color w:val="FF0000"/>
                              </w:rPr>
                              <w:t>a</w:t>
                            </w:r>
                            <w:proofErr w:type="gram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DA2C8E" w:rsidRPr="00A37134">
                              <w:rPr>
                                <w:color w:val="FF0000"/>
                                <w:highlight w:val="yellow"/>
                              </w:rPr>
                              <w:t>18.5m</w:t>
                            </w:r>
                            <w:r w:rsidR="00DA2C8E">
                              <w:rPr>
                                <w:color w:val="FF0000"/>
                              </w:rPr>
                              <w:t xml:space="preserve"> del ingreso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E7B8" id="Globo: línea doblada 14" o:spid="_x0000_s1036" type="#_x0000_t48" style="position:absolute;left:0;text-align:left;margin-left:177.35pt;margin-top:262.6pt;width:137.25pt;height:6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" adj="-10428,-11096" fillcolor="white [3212]" strokecolor="#ed7d31 [3205]" strokeweight="1.5pt">
                <v:stroke startarrow="open"/>
                <v:textbox>
                  <w:txbxContent>
                    <w:p w14:paraId="65C822F8" w14:textId="2BD7F685" w:rsidR="00633419" w:rsidRDefault="00633419" w:rsidP="00633419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Solicitante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se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encuentra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en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el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interior del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pasaje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común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gramStart"/>
                      <w:r w:rsidR="00DA2C8E">
                        <w:rPr>
                          <w:color w:val="FF0000"/>
                        </w:rPr>
                        <w:t>a</w:t>
                      </w:r>
                      <w:proofErr w:type="gram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r w:rsidR="00DA2C8E" w:rsidRPr="00A37134">
                        <w:rPr>
                          <w:color w:val="FF0000"/>
                          <w:highlight w:val="yellow"/>
                        </w:rPr>
                        <w:t>18.5m</w:t>
                      </w:r>
                      <w:r w:rsidR="00DA2C8E">
                        <w:rPr>
                          <w:color w:val="FF0000"/>
                        </w:rPr>
                        <w:t xml:space="preserve"> del ingreso</w:t>
                      </w:r>
                    </w:p>
                  </w:txbxContent>
                </v:textbox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A80F5C5">
            <wp:extent cx="5588001" cy="41910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4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5113F9B7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26E7E0B6">
                <wp:simplePos x="0" y="0"/>
                <wp:positionH relativeFrom="column">
                  <wp:posOffset>1728470</wp:posOffset>
                </wp:positionH>
                <wp:positionV relativeFrom="paragraph">
                  <wp:posOffset>77470</wp:posOffset>
                </wp:positionV>
                <wp:extent cx="1209675" cy="295275"/>
                <wp:effectExtent l="0" t="0" r="904875" b="2381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400"/>
                            <a:gd name="adj6" fmla="val -6768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333DB" w14:textId="24A09EE0" w:rsidR="00A37134" w:rsidRDefault="00935F7E" w:rsidP="00A3713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7BA81ED1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_x0000_s1037" type="#_x0000_t48" style="position:absolute;left:0;text-align:left;margin-left:136.1pt;margin-top:6.1pt;width:95.25pt;height:23.2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" adj="-14619,33134" fillcolor="white [3212]" strokecolor="#ffc000 [3207]" strokeweight="1.5pt">
                <v:stroke startarrow="open"/>
                <v:textbox>
                  <w:txbxContent>
                    <w:p w14:paraId="7BB333DB" w14:textId="24A09EE0" w:rsidR="00A37134" w:rsidRDefault="00935F7E" w:rsidP="00A3713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7BA81ED1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7AB6397D">
                <wp:simplePos x="0" y="0"/>
                <wp:positionH relativeFrom="column">
                  <wp:posOffset>3642995</wp:posOffset>
                </wp:positionH>
                <wp:positionV relativeFrom="paragraph">
                  <wp:posOffset>2372996</wp:posOffset>
                </wp:positionV>
                <wp:extent cx="45719" cy="1021080"/>
                <wp:effectExtent l="0" t="0" r="12065" b="2667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210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1594B" id="Rectángulo 22" o:spid="_x0000_s1026" style="position:absolute;margin-left:286.85pt;margin-top:186.85pt;width:3.6pt;height:80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" fillcolor="#c45911 [2405]" strokecolor="#c45911 [2405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668DD4AC">
                <wp:simplePos x="0" y="0"/>
                <wp:positionH relativeFrom="column">
                  <wp:posOffset>3575685</wp:posOffset>
                </wp:positionH>
                <wp:positionV relativeFrom="paragraph">
                  <wp:posOffset>3392170</wp:posOffset>
                </wp:positionV>
                <wp:extent cx="180975" cy="697865"/>
                <wp:effectExtent l="0" t="0" r="28575" b="26035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975" cy="697865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7AD1C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1" o:spid="_x0000_s1026" type="#_x0000_t16" style="position:absolute;margin-left:281.55pt;margin-top:267.1pt;width:14.25pt;height:54.9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" fillcolor="red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34A42D4F">
                <wp:simplePos x="0" y="0"/>
                <wp:positionH relativeFrom="column">
                  <wp:posOffset>1943100</wp:posOffset>
                </wp:positionH>
                <wp:positionV relativeFrom="paragraph">
                  <wp:posOffset>553720</wp:posOffset>
                </wp:positionV>
                <wp:extent cx="887730" cy="666750"/>
                <wp:effectExtent l="0" t="0" r="807720" b="13906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00047"/>
                            <a:gd name="adj6" fmla="val -8207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8" type="#_x0000_t48" style="position:absolute;left:0;text-align:left;margin-left:153pt;margin-top:43.6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" adj="-17728,6481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EC22D9" wp14:editId="08F63AFD">
            <wp:extent cx="4775200" cy="3581400"/>
            <wp:effectExtent l="25400" t="12700" r="12700" b="1270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3BD2FB0" w:rsidR="00194404" w:rsidRDefault="00371D97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6A264BDA">
                <wp:simplePos x="0" y="0"/>
                <wp:positionH relativeFrom="column">
                  <wp:posOffset>814070</wp:posOffset>
                </wp:positionH>
                <wp:positionV relativeFrom="paragraph">
                  <wp:posOffset>363220</wp:posOffset>
                </wp:positionV>
                <wp:extent cx="1203325" cy="314325"/>
                <wp:effectExtent l="0" t="0" r="758825" b="16192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33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9481"/>
                            <a:gd name="adj6" fmla="val -574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19DD3" w14:textId="0EE01262" w:rsidR="00371D97" w:rsidRDefault="00935F7E" w:rsidP="00371D9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1E18DA48" w14:textId="71B56506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39" type="#_x0000_t48" style="position:absolute;left:0;text-align:left;margin-left:64.1pt;margin-top:28.6pt;width:94.75pt;height:24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" adj="-12401,27968" fillcolor="white [3212]" strokecolor="#ed7d31 [3205]" strokeweight="1.5pt">
                <v:stroke startarrow="open"/>
                <v:textbox>
                  <w:txbxContent>
                    <w:p w14:paraId="56F19DD3" w14:textId="0EE01262" w:rsidR="00371D97" w:rsidRDefault="00935F7E" w:rsidP="00371D9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1E18DA48" w14:textId="71B56506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747F02">
                <wp:simplePos x="0" y="0"/>
                <wp:positionH relativeFrom="column">
                  <wp:posOffset>3290570</wp:posOffset>
                </wp:positionH>
                <wp:positionV relativeFrom="paragraph">
                  <wp:posOffset>858520</wp:posOffset>
                </wp:positionV>
                <wp:extent cx="1304290" cy="838200"/>
                <wp:effectExtent l="0" t="0" r="715010" b="1123950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04290" cy="838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6586"/>
                            <a:gd name="adj6" fmla="val -4956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21D9B5AA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en donde se realizo la toma de tensión: </w:t>
                            </w:r>
                            <w:r w:rsidRPr="00371D97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221.2V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0" type="#_x0000_t48" style="position:absolute;left:0;text-align:left;margin-left:259.1pt;margin-top:67.6pt;width:102.7pt;height:6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" adj="-10706,48943" fillcolor="white [3212]" strokecolor="#00b0f0" strokeweight="1.5pt">
                <v:stroke startarrow="open"/>
                <v:textbox>
                  <w:txbxContent>
                    <w:p w14:paraId="4427D18F" w14:textId="21D9B5AA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en donde se realizo la toma de tensión: </w:t>
                      </w:r>
                      <w:r w:rsidRPr="00371D97">
                        <w:rPr>
                          <w:color w:val="FF0000"/>
                          <w:highlight w:val="yellow"/>
                          <w:lang w:val="es-ES"/>
                        </w:rPr>
                        <w:t>221.2V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03C3C8AD">
            <wp:extent cx="5172075" cy="3879056"/>
            <wp:effectExtent l="19050" t="19050" r="9525" b="266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696" cy="38945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7DFD9180">
            <wp:extent cx="2627630" cy="1970722"/>
            <wp:effectExtent l="23812" t="14288" r="25083" b="25082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B6C1F66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371D97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4:56. P.M. DEL 04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022A6D71" w:rsidR="00935F7E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0B5298C" w14:textId="77777777" w:rsidR="00935F7E" w:rsidRDefault="00935F7E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B6A" w14:paraId="5A1FAA34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9400" w14:textId="77777777" w:rsidR="00C20B6A" w:rsidRDefault="00C20B6A">
            <w:pPr>
              <w:jc w:val="center"/>
              <w:rPr>
                <w:lang w:val="es-ES_tradnl" w:eastAsia="es-ES"/>
              </w:rPr>
            </w:pPr>
            <w:r>
              <w:lastRenderedPageBreak/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3CE18E95" w14:textId="77777777" w:rsidR="00935F7E" w:rsidRPr="005D26F9" w:rsidRDefault="00935F7E" w:rsidP="00935F7E">
      <w:pPr>
        <w:jc w:val="center"/>
      </w:pPr>
    </w:p>
    <w:p w14:paraId="0DBC0C24" w14:textId="77777777" w:rsidR="00194404" w:rsidRDefault="00194404" w:rsidP="00935F7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94404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6A13D3" w14:textId="77777777" w:rsidR="007E4E96" w:rsidRDefault="007E4E96">
      <w:r>
        <w:separator/>
      </w:r>
    </w:p>
  </w:endnote>
  <w:endnote w:type="continuationSeparator" w:id="0">
    <w:p w14:paraId="16B24A1B" w14:textId="77777777" w:rsidR="007E4E96" w:rsidRDefault="007E4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3987674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371D97" w:rsidRPr="00371D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5D5371F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371D97" w:rsidRPr="00371D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7A91DC" w14:textId="77777777" w:rsidR="007E4E96" w:rsidRDefault="007E4E96">
      <w:r>
        <w:separator/>
      </w:r>
    </w:p>
  </w:footnote>
  <w:footnote w:type="continuationSeparator" w:id="0">
    <w:p w14:paraId="4FED753D" w14:textId="77777777" w:rsidR="007E4E96" w:rsidRDefault="007E4E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453019764">
    <w:abstractNumId w:val="1"/>
  </w:num>
  <w:num w:numId="35" w16cid:durableId="1316742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2BD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46A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143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1D97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16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6A5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077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4E96"/>
    <w:rsid w:val="007E6B9A"/>
    <w:rsid w:val="007E6F8F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22A2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421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5F7E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134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B6A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7159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0AA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3E5D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2820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69F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71D9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37134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A3713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226</TotalTime>
  <Pages>10</Pages>
  <Words>600</Words>
  <Characters>3305</Characters>
  <Application>Microsoft Office Word</Application>
  <DocSecurity>0</DocSecurity>
  <Lines>27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24</cp:revision>
  <cp:lastPrinted>2025-04-07T02:14:00Z</cp:lastPrinted>
  <dcterms:created xsi:type="dcterms:W3CDTF">2025-03-27T03:54:00Z</dcterms:created>
  <dcterms:modified xsi:type="dcterms:W3CDTF">2025-09-21T07:35:00Z</dcterms:modified>
</cp:coreProperties>
</file>
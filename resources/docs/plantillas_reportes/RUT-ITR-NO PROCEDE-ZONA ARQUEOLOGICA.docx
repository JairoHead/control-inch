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2CB28AF" w:rsidR="00B163B8" w:rsidRPr="00C371A3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BE3ABA8" w:rsidR="00B163B8" w:rsidRPr="00C371A3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1FA24BFA" w:rsidR="00B163B8" w:rsidRPr="00C371A3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24663C" w:rsidRPr="00C371A3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4663C" w:rsidRPr="00C371A3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24663C" w:rsidRPr="00C371A3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B50D94"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9D6E65" w:rsidRPr="00C371A3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1F7CEA67" w:rsidR="00B163B8" w:rsidRPr="00C371A3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C371A3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71847" w:rsidRPr="00C371A3">
              <w:t xml:space="preserve"> </w:t>
            </w:r>
            <w:r w:rsidR="009D6E65" w:rsidRPr="00C371A3">
              <w:t>${</w:t>
            </w:r>
            <w:proofErr w:type="spellStart"/>
            <w:r w:rsidR="009D6E65" w:rsidRPr="00C371A3">
              <w:t>lcl</w:t>
            </w:r>
            <w:proofErr w:type="spellEnd"/>
            <w:r w:rsidR="009D6E65" w:rsidRPr="00C371A3"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285D0B33" w:rsidR="00B163B8" w:rsidRPr="00C371A3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C371A3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D6E65" w:rsidRPr="00C371A3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6FF5331" w:rsidR="00B163B8" w:rsidRPr="00C371A3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2032E871" w:rsidR="00B163B8" w:rsidRPr="00C371A3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C371A3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C371A3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9D6E65" w:rsidRPr="00C371A3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9D6E65" w:rsidRPr="00C371A3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56E28F6" w:rsidR="00B163B8" w:rsidRPr="00C371A3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C371A3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6BDC09E2" w:rsidR="00B163B8" w:rsidRPr="00C371A3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8E3808"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B50D94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10DDDDAA" w:rsidR="00B163B8" w:rsidRPr="00C371A3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${</w:t>
            </w:r>
            <w:proofErr w:type="spellStart"/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8E3808" w:rsidRPr="00C371A3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B50D94" w:rsidRPr="00C371A3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1E19D966" w:rsidR="00B163B8" w:rsidRPr="00C371A3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71847" w:rsidRPr="00C371A3">
              <w:t xml:space="preserve"> </w:t>
            </w:r>
            <w:r w:rsidR="009D6E65" w:rsidRPr="00C371A3">
              <w:t>${</w:t>
            </w:r>
            <w:proofErr w:type="spellStart"/>
            <w:r w:rsidR="009D6E65" w:rsidRPr="00C371A3">
              <w:t>lcl</w:t>
            </w:r>
            <w:proofErr w:type="spellEnd"/>
            <w:r w:rsidR="009D6E65" w:rsidRPr="00C371A3">
              <w:t>}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0021F74B" w:rsidR="00B163B8" w:rsidRPr="00C371A3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9D6E65" w:rsidRPr="00C371A3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D8D9152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8E3808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8E3808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8E3808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8E3808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B50D94" w:rsidRPr="00B50D94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5F25796D" w14:textId="77777777" w:rsidR="00B50D9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384F8EC9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3BB04495" w:rsidR="00B163B8" w:rsidRPr="00C371A3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69974BE7" w14:textId="610F32BD" w:rsidR="00B50D94" w:rsidRPr="00C371A3" w:rsidRDefault="00B50D94" w:rsidP="00B50D9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C371A3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384CE3D4" w14:textId="77777777" w:rsidR="00B163B8" w:rsidRPr="00C371A3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3C6746AD" w:rsidR="00B50D94" w:rsidRPr="00C371A3" w:rsidRDefault="00B50D94" w:rsidP="00B50D9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C371A3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8E380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3C4ED2D1" w:rsidR="008E3808" w:rsidRPr="00D057EA" w:rsidRDefault="008E3808" w:rsidP="008E380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B50D9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6605B701" w:rsidR="008E3808" w:rsidRPr="00D057EA" w:rsidRDefault="008E3808" w:rsidP="008E380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10FF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C871BF9" w:rsidR="008E3808" w:rsidRPr="00D057EA" w:rsidRDefault="008E3808" w:rsidP="008E380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10FF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10FF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65606627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5"/>
        <w:gridCol w:w="1332"/>
        <w:gridCol w:w="1317"/>
        <w:gridCol w:w="1645"/>
        <w:gridCol w:w="1452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5F43E472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</w:t>
            </w:r>
            <w:r w:rsidR="000D02CB">
              <w:rPr>
                <w:rFonts w:ascii="Calibri" w:hAnsi="Calibri" w:cs="Calibri"/>
                <w:sz w:val="22"/>
                <w:szCs w:val="22"/>
              </w:rPr>
              <w:t>23490108</w:t>
            </w:r>
          </w:p>
        </w:tc>
        <w:tc>
          <w:tcPr>
            <w:tcW w:w="738" w:type="pct"/>
            <w:vAlign w:val="center"/>
          </w:tcPr>
          <w:p w14:paraId="0464A830" w14:textId="5CA4AE23" w:rsidR="00B163B8" w:rsidRPr="00695BF4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</w:t>
            </w:r>
            <w:r w:rsidR="00B163B8">
              <w:rPr>
                <w:rFonts w:ascii="Calibri" w:hAnsi="Calibri" w:cs="Calibri"/>
                <w:sz w:val="22"/>
                <w:szCs w:val="22"/>
              </w:rPr>
              <w:t>/</w:t>
            </w:r>
            <w:r>
              <w:rPr>
                <w:rFonts w:ascii="Calibri" w:hAnsi="Calibri" w:cs="Calibri"/>
                <w:sz w:val="22"/>
                <w:szCs w:val="22"/>
              </w:rPr>
              <w:t>12</w:t>
            </w:r>
            <w:r w:rsidR="00B163B8">
              <w:rPr>
                <w:rFonts w:ascii="Calibri" w:hAnsi="Calibri" w:cs="Calibri"/>
                <w:sz w:val="22"/>
                <w:szCs w:val="22"/>
              </w:rPr>
              <w:t>/2024</w:t>
            </w:r>
          </w:p>
        </w:tc>
        <w:tc>
          <w:tcPr>
            <w:tcW w:w="919" w:type="pct"/>
            <w:vAlign w:val="center"/>
          </w:tcPr>
          <w:p w14:paraId="2494F468" w14:textId="49A05736" w:rsidR="00B163B8" w:rsidRPr="00695BF4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</w:t>
            </w:r>
            <w:r w:rsidR="00B163B8">
              <w:rPr>
                <w:rFonts w:ascii="Calibri" w:hAnsi="Calibri" w:cs="Calibri"/>
                <w:sz w:val="22"/>
                <w:szCs w:val="22"/>
              </w:rPr>
              <w:t>/</w:t>
            </w:r>
            <w:r>
              <w:rPr>
                <w:rFonts w:ascii="Calibri" w:hAnsi="Calibri" w:cs="Calibri"/>
                <w:sz w:val="22"/>
                <w:szCs w:val="22"/>
              </w:rPr>
              <w:t>12</w:t>
            </w:r>
            <w:r w:rsidR="00B163B8">
              <w:rPr>
                <w:rFonts w:ascii="Calibri" w:hAnsi="Calibri" w:cs="Calibri"/>
                <w:sz w:val="22"/>
                <w:szCs w:val="22"/>
              </w:rPr>
              <w:t>/2025</w:t>
            </w:r>
          </w:p>
        </w:tc>
        <w:tc>
          <w:tcPr>
            <w:tcW w:w="812" w:type="pct"/>
            <w:vAlign w:val="center"/>
          </w:tcPr>
          <w:p w14:paraId="017111C0" w14:textId="7E160F46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</w:t>
            </w:r>
            <w:r w:rsidR="000D02CB">
              <w:rPr>
                <w:rFonts w:ascii="Calibri" w:hAnsi="Calibri" w:cs="Calibri"/>
                <w:sz w:val="22"/>
                <w:szCs w:val="22"/>
              </w:rPr>
              <w:t>6278</w:t>
            </w:r>
          </w:p>
        </w:tc>
      </w:tr>
      <w:tr w:rsidR="000D02CB" w:rsidRPr="00695BF4" w14:paraId="43C0F4EA" w14:textId="77777777" w:rsidTr="001B7843">
        <w:tc>
          <w:tcPr>
            <w:tcW w:w="934" w:type="pct"/>
            <w:vAlign w:val="center"/>
          </w:tcPr>
          <w:p w14:paraId="7F9EB728" w14:textId="1B38CBAA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5" w:type="pct"/>
            <w:vAlign w:val="center"/>
          </w:tcPr>
          <w:p w14:paraId="06E585A7" w14:textId="436606E4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MULTI</w:t>
            </w:r>
          </w:p>
        </w:tc>
        <w:tc>
          <w:tcPr>
            <w:tcW w:w="722" w:type="pct"/>
            <w:vAlign w:val="center"/>
          </w:tcPr>
          <w:p w14:paraId="2E44FE8F" w14:textId="4AABC294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8" w:type="pct"/>
            <w:vAlign w:val="center"/>
          </w:tcPr>
          <w:p w14:paraId="27E671D7" w14:textId="1191D4AD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9" w:type="pct"/>
            <w:vAlign w:val="center"/>
          </w:tcPr>
          <w:p w14:paraId="4EAA204B" w14:textId="563D5757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2" w:type="pct"/>
            <w:vAlign w:val="center"/>
          </w:tcPr>
          <w:p w14:paraId="6FA5B941" w14:textId="2B1BA6AC" w:rsidR="000D02CB" w:rsidRDefault="000D02CB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98BC845" w:rsidR="00B163B8" w:rsidRPr="00C371A3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8E3808">
        <w:rPr>
          <w:rFonts w:ascii="Tahoma" w:hAnsi="Tahoma" w:cs="Tahoma"/>
          <w:b/>
          <w:bCs/>
          <w:iCs/>
          <w:sz w:val="22"/>
          <w:szCs w:val="22"/>
          <w:lang w:val="es-ES"/>
        </w:rPr>
        <w:t>${</w:t>
      </w:r>
      <w:proofErr w:type="spellStart"/>
      <w:r w:rsidR="008E3808">
        <w:rPr>
          <w:rFonts w:ascii="Tahoma" w:hAnsi="Tahoma" w:cs="Tahoma"/>
          <w:b/>
          <w:bCs/>
          <w:iCs/>
          <w:sz w:val="22"/>
          <w:szCs w:val="22"/>
          <w:lang w:val="es-ES"/>
        </w:rPr>
        <w:t>cantidad_suministros</w:t>
      </w:r>
      <w:proofErr w:type="spellEnd"/>
      <w:r w:rsidR="008E3808">
        <w:rPr>
          <w:rFonts w:ascii="Tahoma" w:hAnsi="Tahoma" w:cs="Tahoma"/>
          <w:b/>
          <w:bCs/>
          <w:iCs/>
          <w:sz w:val="22"/>
          <w:szCs w:val="22"/>
          <w:lang w:val="es-ES"/>
        </w:rPr>
        <w:t>}</w:t>
      </w:r>
      <w:r w:rsidR="00B50D94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Pr="00C371A3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de </w:t>
      </w:r>
      <w:r w:rsidR="009D6E65" w:rsidRPr="00C371A3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C371A3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9D6E65" w:rsidRPr="00C371A3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C371A3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72BF2ADF" w:rsidR="00B163B8" w:rsidRPr="00C371A3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C371A3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</w:t>
      </w:r>
      <w:r w:rsidR="000D02CB" w:rsidRPr="00C371A3">
        <w:rPr>
          <w:rFonts w:ascii="Tahoma" w:hAnsi="Tahoma" w:cs="Tahoma"/>
          <w:iCs/>
          <w:sz w:val="22"/>
          <w:szCs w:val="22"/>
          <w:lang w:val="es-PE"/>
        </w:rPr>
        <w:t>seria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 xml:space="preserve"> destinada para uso </w:t>
      </w:r>
      <w:r w:rsidR="009D6E65" w:rsidRPr="00C371A3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4B003BD4" w:rsidR="00B163B8" w:rsidRPr="00C371A3" w:rsidRDefault="000D02CB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C371A3">
        <w:rPr>
          <w:rFonts w:ascii="Tahoma" w:hAnsi="Tahoma" w:cs="Tahoma"/>
          <w:iCs/>
          <w:sz w:val="22"/>
          <w:szCs w:val="22"/>
          <w:lang w:val="es-PE"/>
        </w:rPr>
        <w:t>No s</w:t>
      </w:r>
      <w:r w:rsidR="00F71847" w:rsidRPr="00C371A3">
        <w:rPr>
          <w:rFonts w:ascii="Tahoma" w:hAnsi="Tahoma" w:cs="Tahoma"/>
          <w:iCs/>
          <w:sz w:val="22"/>
          <w:szCs w:val="22"/>
          <w:lang w:val="es-PE"/>
        </w:rPr>
        <w:t>e</w:t>
      </w:r>
      <w:r w:rsidR="004E0F7C" w:rsidRPr="00C371A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 xml:space="preserve">logró 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>coordin</w:t>
      </w:r>
      <w:r w:rsidR="00BD475A" w:rsidRPr="00C371A3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 w:rsidRPr="00C371A3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="002921DB" w:rsidRPr="00C371A3"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="00B163B8" w:rsidRPr="00C371A3">
        <w:rPr>
          <w:rFonts w:ascii="Tahoma" w:hAnsi="Tahoma" w:cs="Tahoma"/>
          <w:iCs/>
          <w:noProof/>
          <w:sz w:val="22"/>
          <w:szCs w:val="22"/>
          <w:lang w:val="es-PE"/>
        </w:rPr>
        <w:t>cliente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9D6E65" w:rsidRPr="00C371A3">
        <w:rPr>
          <w:rFonts w:ascii="Tahoma" w:hAnsi="Tahoma" w:cs="Tahoma"/>
          <w:iCs/>
          <w:sz w:val="22"/>
          <w:szCs w:val="22"/>
          <w:lang w:val="es-PE"/>
        </w:rPr>
        <w:t>${</w:t>
      </w:r>
      <w:proofErr w:type="spellStart"/>
      <w:r w:rsidR="009D6E65" w:rsidRPr="00C371A3">
        <w:rPr>
          <w:rFonts w:ascii="Tahoma" w:hAnsi="Tahoma" w:cs="Tahoma"/>
          <w:iCs/>
          <w:sz w:val="22"/>
          <w:szCs w:val="22"/>
          <w:lang w:val="es-PE"/>
        </w:rPr>
        <w:t>cliente_nombre</w:t>
      </w:r>
      <w:proofErr w:type="spellEnd"/>
      <w:r w:rsidR="009D6E65" w:rsidRPr="00C371A3">
        <w:rPr>
          <w:rFonts w:ascii="Tahoma" w:hAnsi="Tahoma" w:cs="Tahoma"/>
          <w:iCs/>
          <w:sz w:val="22"/>
          <w:szCs w:val="22"/>
          <w:lang w:val="es-PE"/>
        </w:rPr>
        <w:t>}</w:t>
      </w:r>
      <w:r w:rsidR="009D6E65" w:rsidRPr="00C371A3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9D6E65" w:rsidRPr="00C371A3">
        <w:rPr>
          <w:rFonts w:ascii="Tahoma" w:hAnsi="Tahoma" w:cs="Tahoma"/>
          <w:iCs/>
          <w:noProof/>
          <w:sz w:val="22"/>
          <w:szCs w:val="22"/>
          <w:lang w:val="es-PE"/>
        </w:rPr>
        <w:t>${num_celular}</w:t>
      </w:r>
      <w:r w:rsidR="00B163B8" w:rsidRPr="00C371A3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C371A3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C371A3">
        <w:rPr>
          <w:rFonts w:ascii="Arial" w:hAnsi="Arial" w:cs="Arial"/>
          <w:sz w:val="22"/>
          <w:szCs w:val="22"/>
        </w:rPr>
        <w:t>realizó</w:t>
      </w:r>
      <w:proofErr w:type="spellEnd"/>
      <w:r w:rsidRPr="00C371A3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C371A3">
        <w:rPr>
          <w:rFonts w:ascii="Arial" w:hAnsi="Arial" w:cs="Arial"/>
          <w:sz w:val="22"/>
          <w:szCs w:val="22"/>
        </w:rPr>
        <w:t>inspección</w:t>
      </w:r>
      <w:proofErr w:type="spellEnd"/>
      <w:r w:rsidRPr="00C371A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C371A3">
        <w:rPr>
          <w:rFonts w:ascii="Arial" w:hAnsi="Arial" w:cs="Arial"/>
          <w:sz w:val="22"/>
          <w:szCs w:val="22"/>
        </w:rPr>
        <w:t>acuerdo</w:t>
      </w:r>
      <w:proofErr w:type="spellEnd"/>
      <w:r w:rsidRPr="00C371A3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C371A3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66437628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El cliente</w:t>
      </w:r>
      <w:r w:rsidR="00A65BB0">
        <w:rPr>
          <w:rFonts w:ascii="Tahoma" w:hAnsi="Tahoma" w:cs="Tahoma"/>
          <w:iCs/>
          <w:sz w:val="22"/>
          <w:szCs w:val="22"/>
          <w:lang w:val="es-PE"/>
        </w:rPr>
        <w:t xml:space="preserve"> ${</w:t>
      </w:r>
      <w:proofErr w:type="spellStart"/>
      <w:r w:rsidR="00A65BB0">
        <w:rPr>
          <w:rFonts w:ascii="Tahoma" w:hAnsi="Tahoma" w:cs="Tahoma"/>
          <w:iCs/>
          <w:sz w:val="22"/>
          <w:szCs w:val="22"/>
          <w:lang w:val="es-PE"/>
        </w:rPr>
        <w:t>tiene_nicho</w:t>
      </w:r>
      <w:proofErr w:type="spellEnd"/>
      <w:r w:rsidR="00A65BB0">
        <w:rPr>
          <w:rFonts w:ascii="Tahoma" w:hAnsi="Tahoma" w:cs="Tahoma"/>
          <w:iCs/>
          <w:sz w:val="22"/>
          <w:szCs w:val="22"/>
          <w:lang w:val="es-PE"/>
        </w:rPr>
        <w:t>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612866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218037B9" w14:textId="4561A303" w:rsidR="00612866" w:rsidRPr="004F25EF" w:rsidRDefault="00612866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Redes BT 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predio.</w:t>
      </w:r>
    </w:p>
    <w:p w14:paraId="1EB7145A" w14:textId="1E3A547D" w:rsidR="00B163B8" w:rsidRPr="00C371A3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612866" w:rsidRPr="00B50D9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30</w:t>
      </w:r>
      <w:r w:rsidR="00F71847" w:rsidRPr="00B50D9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B50D9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9D6E65" w:rsidRPr="00C371A3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C371A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D9772F4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r w:rsidR="00F71847">
        <w:rPr>
          <w:rFonts w:ascii="Arial" w:hAnsi="Arial" w:cs="Arial"/>
          <w:sz w:val="22"/>
          <w:szCs w:val="22"/>
        </w:rPr>
        <w:t xml:space="preserve">se </w:t>
      </w:r>
      <w:proofErr w:type="spellStart"/>
      <w:r w:rsidR="00612866">
        <w:rPr>
          <w:rFonts w:ascii="Arial" w:hAnsi="Arial" w:cs="Arial"/>
          <w:sz w:val="22"/>
          <w:szCs w:val="22"/>
        </w:rPr>
        <w:t>logro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encontrar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por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la </w:t>
      </w:r>
      <w:proofErr w:type="spellStart"/>
      <w:r w:rsidR="00612866">
        <w:rPr>
          <w:rFonts w:ascii="Arial" w:hAnsi="Arial" w:cs="Arial"/>
          <w:sz w:val="22"/>
          <w:szCs w:val="22"/>
        </w:rPr>
        <w:t>información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12866">
        <w:rPr>
          <w:rFonts w:ascii="Arial" w:hAnsi="Arial" w:cs="Arial"/>
          <w:sz w:val="22"/>
          <w:szCs w:val="22"/>
        </w:rPr>
        <w:t>alcanzada</w:t>
      </w:r>
      <w:proofErr w:type="spellEnd"/>
      <w:r w:rsidR="00612866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612866">
        <w:rPr>
          <w:rFonts w:ascii="Arial" w:hAnsi="Arial" w:cs="Arial"/>
          <w:sz w:val="22"/>
          <w:szCs w:val="22"/>
        </w:rPr>
        <w:t>inspección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DD7CE50" w14:textId="3440542E" w:rsidR="00B50D94" w:rsidRPr="00C371A3" w:rsidRDefault="00A65BB0" w:rsidP="00B50D94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C371A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B50D94" w:rsidRPr="00C371A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FD2037E" w:rsidR="00B163B8" w:rsidRDefault="00B50D94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1D02F366">
                <wp:simplePos x="0" y="0"/>
                <wp:positionH relativeFrom="margin">
                  <wp:posOffset>3395345</wp:posOffset>
                </wp:positionH>
                <wp:positionV relativeFrom="paragraph">
                  <wp:posOffset>1812925</wp:posOffset>
                </wp:positionV>
                <wp:extent cx="857250" cy="246380"/>
                <wp:effectExtent l="457200" t="304800" r="1905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46380"/>
                        </a:xfrm>
                        <a:prstGeom prst="wedgeRoundRectCallout">
                          <a:avLst>
                            <a:gd name="adj1" fmla="val -97441"/>
                            <a:gd name="adj2" fmla="val -1625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5B912C10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267.35pt;margin-top:142.75pt;width:67.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" adj="-10247,-24307" fillcolor="#ffc000 [3207]" strokecolor="#747070 [1614]" strokeweight="1pt">
                <v:textbox>
                  <w:txbxContent>
                    <w:p w14:paraId="1827F1CF" w14:textId="5B912C10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CD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A83EB52" wp14:editId="5446EF67">
                <wp:simplePos x="0" y="0"/>
                <wp:positionH relativeFrom="column">
                  <wp:posOffset>461645</wp:posOffset>
                </wp:positionH>
                <wp:positionV relativeFrom="paragraph">
                  <wp:posOffset>1148715</wp:posOffset>
                </wp:positionV>
                <wp:extent cx="1819275" cy="447675"/>
                <wp:effectExtent l="0" t="0" r="0" b="0"/>
                <wp:wrapNone/>
                <wp:docPr id="67220830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37080" w14:textId="54854181" w:rsidR="00FA3CD9" w:rsidRPr="00FA3CD9" w:rsidRDefault="00FA3CD9" w:rsidP="00FA3CD9">
                            <w:pPr>
                              <w:jc w:val="center"/>
                              <w:rPr>
                                <w:color w:val="7030A0"/>
                                <w:lang w:val="es-ES"/>
                              </w:rPr>
                            </w:pPr>
                            <w:r w:rsidRPr="00FA3CD9">
                              <w:rPr>
                                <w:color w:val="7030A0"/>
                                <w:lang w:val="es-ES"/>
                              </w:rPr>
                              <w:t>ZONA ARQUEOLÓCICA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83EB52" id="_x0000_t202" coordsize="21600,21600" o:spt="202" path="m,l,21600r21600,l21600,xe">
                <v:stroke joinstyle="miter"/>
                <v:path gradientshapeok="t" o:connecttype="rect"/>
              </v:shapetype>
              <v:shape id="Cuadro de texto 32" o:spid="_x0000_s1027" type="#_x0000_t202" style="position:absolute;margin-left:36.35pt;margin-top:90.45pt;width:143.25pt;height:35.25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" filled="f" stroked="f" strokeweight=".5pt">
                <v:textbox>
                  <w:txbxContent>
                    <w:p w14:paraId="46637080" w14:textId="54854181" w:rsidR="00FA3CD9" w:rsidRPr="00FA3CD9" w:rsidRDefault="00FA3CD9" w:rsidP="00FA3CD9">
                      <w:pPr>
                        <w:jc w:val="center"/>
                        <w:rPr>
                          <w:color w:val="7030A0"/>
                          <w:lang w:val="es-ES"/>
                        </w:rPr>
                      </w:pPr>
                      <w:r w:rsidRPr="00FA3CD9">
                        <w:rPr>
                          <w:color w:val="7030A0"/>
                          <w:lang w:val="es-ES"/>
                        </w:rPr>
                        <w:t>ZONA ARQUEOLÓCICA</w:t>
                      </w:r>
                    </w:p>
                  </w:txbxContent>
                </v:textbox>
              </v:shape>
            </w:pict>
          </mc:Fallback>
        </mc:AlternateContent>
      </w:r>
      <w:r w:rsidR="00FA3CD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E506AC4" wp14:editId="03CB2568">
                <wp:simplePos x="0" y="0"/>
                <wp:positionH relativeFrom="column">
                  <wp:posOffset>242570</wp:posOffset>
                </wp:positionH>
                <wp:positionV relativeFrom="paragraph">
                  <wp:posOffset>681990</wp:posOffset>
                </wp:positionV>
                <wp:extent cx="2695575" cy="2495550"/>
                <wp:effectExtent l="0" t="0" r="28575" b="19050"/>
                <wp:wrapNone/>
                <wp:docPr id="170616125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4955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A33A3D" id="Rectángulo: esquinas redondeadas 31" o:spid="_x0000_s1026" style="position:absolute;margin-left:19.1pt;margin-top:53.7pt;width:212.25pt;height:196.5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" filled="f" strokecolor="#7030a0" strokeweight="1.5pt">
                <v:stroke joinstyle="miter"/>
              </v:roundrect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B47D005" wp14:editId="6629A418">
                <wp:simplePos x="0" y="0"/>
                <wp:positionH relativeFrom="margin">
                  <wp:posOffset>1671320</wp:posOffset>
                </wp:positionH>
                <wp:positionV relativeFrom="paragraph">
                  <wp:posOffset>81915</wp:posOffset>
                </wp:positionV>
                <wp:extent cx="715645" cy="408305"/>
                <wp:effectExtent l="285750" t="0" r="27305" b="33464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83637"/>
                            <a:gd name="adj2" fmla="val 1222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28" type="#_x0000_t62" style="position:absolute;margin-left:131.6pt;margin-top:6.45pt;width:56.35pt;height:32.1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" adj="-7266,37216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6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99E73A8">
                <wp:simplePos x="0" y="0"/>
                <wp:positionH relativeFrom="column">
                  <wp:posOffset>1281235</wp:posOffset>
                </wp:positionH>
                <wp:positionV relativeFrom="paragraph">
                  <wp:posOffset>884325</wp:posOffset>
                </wp:positionV>
                <wp:extent cx="216248" cy="106287"/>
                <wp:effectExtent l="54927" t="40323" r="48578" b="29527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58112">
                          <a:off x="0" y="0"/>
                          <a:ext cx="216248" cy="1062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1D395" id="Rectángulo 27" o:spid="_x0000_s1026" style="position:absolute;margin-left:100.9pt;margin-top:69.65pt;width:17.05pt;height:8.35pt;rotation:-4960953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" fillcolor="white [3212]" strokecolor="red" strokeweight="1pt"/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49758A55">
                <wp:simplePos x="0" y="0"/>
                <wp:positionH relativeFrom="margin">
                  <wp:posOffset>3481070</wp:posOffset>
                </wp:positionH>
                <wp:positionV relativeFrom="paragraph">
                  <wp:posOffset>539115</wp:posOffset>
                </wp:positionV>
                <wp:extent cx="1097280" cy="516255"/>
                <wp:effectExtent l="552450" t="0" r="26670" b="398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-96643"/>
                            <a:gd name="adj2" fmla="val 11792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13F75C94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6F00B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  <w:r w:rsidR="00B50D94" w:rsidRPr="00B50D9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margin-left:274.1pt;margin-top:42.4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" adj="-10075,36271" fillcolor="#ffc000 [3207]" strokecolor="#747070 [1614]" strokeweight="1pt">
                <v:textbox>
                  <w:txbxContent>
                    <w:p w14:paraId="22670DAD" w14:textId="13F75C94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${</w:t>
                      </w:r>
                      <w:proofErr w:type="spellStart"/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6F00B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  <w:r w:rsidR="00B50D94" w:rsidRPr="00B50D9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highlight w:val="magenta"/>
                          <w:lang w:val="es-ES"/>
                        </w:rPr>
                        <w:t xml:space="preserve"> 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6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1C3D5D7A">
                <wp:simplePos x="0" y="0"/>
                <wp:positionH relativeFrom="margin">
                  <wp:posOffset>4633595</wp:posOffset>
                </wp:positionH>
                <wp:positionV relativeFrom="paragraph">
                  <wp:posOffset>1767840</wp:posOffset>
                </wp:positionV>
                <wp:extent cx="580390" cy="367665"/>
                <wp:effectExtent l="0" t="0" r="10160" b="6610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22424"/>
                            <a:gd name="adj2" fmla="val 2133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475C04ED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790D0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0" type="#_x0000_t62" style="position:absolute;margin-left:364.85pt;margin-top:139.2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" adj="15644,56875" fillcolor="#ffc000 [3207]" strokecolor="#747070 [1614]" strokeweight="1pt">
                <v:textbox>
                  <w:txbxContent>
                    <w:p w14:paraId="333CAC7D" w14:textId="475C04ED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790D0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225B63BF">
            <wp:extent cx="5564361" cy="3099555"/>
            <wp:effectExtent l="19050" t="19050" r="17780" b="2476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206" cy="310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220B29BF" w:rsidR="00B163B8" w:rsidRDefault="00B163B8" w:rsidP="00E4108A">
      <w:pPr>
        <w:rPr>
          <w:lang w:val="es-PE"/>
        </w:rPr>
      </w:pP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7EBEAD0B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30FE2CD8" w:rsidR="009B623F" w:rsidRDefault="00FA3CD9" w:rsidP="009B623F">
      <w:pPr>
        <w:rPr>
          <w:lang w:val="es-PE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83AFE5E" wp14:editId="4F12ECE3">
                <wp:simplePos x="0" y="0"/>
                <wp:positionH relativeFrom="column">
                  <wp:posOffset>2404429</wp:posOffset>
                </wp:positionH>
                <wp:positionV relativeFrom="paragraph">
                  <wp:posOffset>1819591</wp:posOffset>
                </wp:positionV>
                <wp:extent cx="216248" cy="106287"/>
                <wp:effectExtent l="35877" t="21273" r="29528" b="29527"/>
                <wp:wrapNone/>
                <wp:docPr id="2055386779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47932">
                          <a:off x="0" y="0"/>
                          <a:ext cx="216248" cy="1062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EC21F" id="Rectángulo 27" o:spid="_x0000_s1026" style="position:absolute;margin-left:189.35pt;margin-top:143.25pt;width:17.05pt;height:8.35pt;rotation:-5518205fd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" fillcolor="white [3212]" strokecolor="red" strokeweight="1pt"/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232AC83">
                <wp:simplePos x="0" y="0"/>
                <wp:positionH relativeFrom="margin">
                  <wp:posOffset>3436620</wp:posOffset>
                </wp:positionH>
                <wp:positionV relativeFrom="paragraph">
                  <wp:posOffset>1313180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1" type="#_x0000_t62" style="position:absolute;margin-left:270.6pt;margin-top:103.4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q4j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7P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2C727177">
            <wp:extent cx="5914334" cy="3694126"/>
            <wp:effectExtent l="19050" t="19050" r="10795" b="2095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34" cy="3694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35DC0AC9" w:rsidR="009B623F" w:rsidRDefault="009B623F">
      <w:pPr>
        <w:rPr>
          <w:sz w:val="18"/>
          <w:szCs w:val="18"/>
        </w:rPr>
      </w:pPr>
    </w:p>
    <w:p w14:paraId="64535754" w14:textId="0BEAC71F" w:rsidR="009B623F" w:rsidRDefault="009B623F">
      <w:pPr>
        <w:rPr>
          <w:sz w:val="18"/>
          <w:szCs w:val="18"/>
        </w:rPr>
      </w:pPr>
    </w:p>
    <w:p w14:paraId="2F6F70BF" w14:textId="76045BDD" w:rsidR="009B623F" w:rsidRDefault="00FA3CD9" w:rsidP="009B623F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B84E3EC">
                <wp:simplePos x="0" y="0"/>
                <wp:positionH relativeFrom="column">
                  <wp:posOffset>1231900</wp:posOffset>
                </wp:positionH>
                <wp:positionV relativeFrom="paragraph">
                  <wp:posOffset>725170</wp:posOffset>
                </wp:positionV>
                <wp:extent cx="2596515" cy="638175"/>
                <wp:effectExtent l="0" t="0" r="0" b="0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619C8" id="Cuadro de texto 10" o:spid="_x0000_s1032" type="#_x0000_t202" style="position:absolute;margin-left:97pt;margin-top:57.1pt;width:204.45pt;height:5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669EB731">
                <wp:simplePos x="0" y="0"/>
                <wp:positionH relativeFrom="margin">
                  <wp:posOffset>2185670</wp:posOffset>
                </wp:positionH>
                <wp:positionV relativeFrom="paragraph">
                  <wp:posOffset>2164715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3" type="#_x0000_t62" style="position:absolute;margin-left:172.1pt;margin-top:170.4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3K68QIAAJU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410B163C">
                <wp:simplePos x="0" y="0"/>
                <wp:positionH relativeFrom="column">
                  <wp:posOffset>3890645</wp:posOffset>
                </wp:positionH>
                <wp:positionV relativeFrom="paragraph">
                  <wp:posOffset>1525270</wp:posOffset>
                </wp:positionV>
                <wp:extent cx="1348105" cy="504825"/>
                <wp:effectExtent l="190500" t="933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74355"/>
                            <a:gd name="adj6" fmla="val 633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4" type="#_x0000_t48" style="position:absolute;margin-left:306.35pt;margin-top:120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" adj="13688,-37661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31D8FE2A">
            <wp:extent cx="5699898" cy="3485625"/>
            <wp:effectExtent l="19050" t="19050" r="15240" b="1968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3485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C371A3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C371A3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192B6260" w14:textId="28EBEE0E" w:rsidR="00B50D94" w:rsidRPr="00C371A3" w:rsidRDefault="00790D07" w:rsidP="00B50D94">
      <w:pPr>
        <w:pStyle w:val="Prrafodelista"/>
        <w:numPr>
          <w:ilvl w:val="0"/>
          <w:numId w:val="35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C371A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B50D94" w:rsidRPr="00C371A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27D92F3D" w:rsidR="00B163B8" w:rsidRDefault="00FA3CD9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3B3048" wp14:editId="2791A01E">
                <wp:simplePos x="0" y="0"/>
                <wp:positionH relativeFrom="margin">
                  <wp:posOffset>3871595</wp:posOffset>
                </wp:positionH>
                <wp:positionV relativeFrom="paragraph">
                  <wp:posOffset>287020</wp:posOffset>
                </wp:positionV>
                <wp:extent cx="687705" cy="371475"/>
                <wp:effectExtent l="590550" t="0" r="17145" b="619125"/>
                <wp:wrapNone/>
                <wp:docPr id="1016220655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21"/>
                            <a:gd name="adj2" fmla="val 1907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B70E79" w14:textId="77777777" w:rsidR="001F4A8D" w:rsidRDefault="001F4A8D" w:rsidP="001F4A8D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B3048" id="_x0000_s1035" type="#_x0000_t62" style="position:absolute;left:0;text-align:left;margin-left:304.85pt;margin-top:22.6pt;width:54.15pt;height:29.2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" adj="-17241,52006" fillcolor="#ffc000 [3207]" strokecolor="#f2f2f2 [3052]" strokeweight="1pt">
                <v:textbox>
                  <w:txbxContent>
                    <w:p w14:paraId="10B70E79" w14:textId="77777777" w:rsidR="001F4A8D" w:rsidRDefault="001F4A8D" w:rsidP="001F4A8D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Panel Fotográfico</w:t>
      </w:r>
    </w:p>
    <w:p w14:paraId="1AFE77FB" w14:textId="47767E54" w:rsidR="00B163B8" w:rsidRDefault="00B163B8" w:rsidP="00886007">
      <w:pPr>
        <w:jc w:val="center"/>
      </w:pPr>
      <w:r w:rsidRPr="00886007">
        <w:t xml:space="preserve"> </w:t>
      </w:r>
      <w:r>
        <w:rPr>
          <w:noProof/>
        </w:rPr>
        <w:drawing>
          <wp:inline distT="0" distB="0" distL="0" distR="0" wp14:anchorId="2BC284FC" wp14:editId="0DA9A931">
            <wp:extent cx="3928068" cy="2946051"/>
            <wp:effectExtent l="19050" t="19050" r="15875" b="260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6EC22124" w:rsidR="00B163B8" w:rsidRDefault="006B3E81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6B3E81">
        <w:rPr>
          <w:lang w:val="es-ES" w:eastAsia="es-ES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821F4" w14:paraId="5918F975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3B7D" w14:textId="77777777" w:rsidR="00E821F4" w:rsidRDefault="00E821F4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2297A82" w14:textId="47C92E91" w:rsidR="009F2E82" w:rsidRDefault="009F2E82" w:rsidP="001F4A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2"/>
      <w:footerReference w:type="default" r:id="rId13"/>
      <w:headerReference w:type="first" r:id="rId14"/>
      <w:footerReference w:type="first" r:id="rId15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395B01" w14:textId="77777777" w:rsidR="00763A3D" w:rsidRDefault="00763A3D">
      <w:r>
        <w:separator/>
      </w:r>
    </w:p>
  </w:endnote>
  <w:endnote w:type="continuationSeparator" w:id="0">
    <w:p w14:paraId="3B7EA3AE" w14:textId="77777777" w:rsidR="00763A3D" w:rsidRDefault="00763A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C86B638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8E380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8E380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8E380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B50D94" w:rsidRPr="00B50D94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58AA50D8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8E380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8E380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8E380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B50D94" w:rsidRPr="00B50D9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D4FA92" w14:textId="77777777" w:rsidR="00763A3D" w:rsidRDefault="00763A3D">
      <w:r>
        <w:separator/>
      </w:r>
    </w:p>
  </w:footnote>
  <w:footnote w:type="continuationSeparator" w:id="0">
    <w:p w14:paraId="1694CF0F" w14:textId="77777777" w:rsidR="00763A3D" w:rsidRDefault="00763A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0">
    <w:nsid w:val="6FCE0BE5"/>
    <w:multiLevelType w:val="hybridMultilevel"/>
    <w:tmpl w:val="F0F453D0"/>
    <w:lvl w:ilvl="0" w:tplc="5562FB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30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2"/>
  </w:num>
  <w:num w:numId="14" w16cid:durableId="750271525">
    <w:abstractNumId w:val="13"/>
  </w:num>
  <w:num w:numId="15" w16cid:durableId="839539347">
    <w:abstractNumId w:val="29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8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90510041">
    <w:abstractNumId w:val="12"/>
  </w:num>
  <w:num w:numId="35" w16cid:durableId="4537827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1AF5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02CB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3596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49D3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D68B2"/>
    <w:rsid w:val="001E0843"/>
    <w:rsid w:val="001E17D6"/>
    <w:rsid w:val="001E2FBC"/>
    <w:rsid w:val="001E62AF"/>
    <w:rsid w:val="001F0359"/>
    <w:rsid w:val="001F03F0"/>
    <w:rsid w:val="001F3B61"/>
    <w:rsid w:val="001F4024"/>
    <w:rsid w:val="001F4A8D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663C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5FBC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8D1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E86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2B32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6C0C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9F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25A8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66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0B7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3A3D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0D07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086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7F6E5A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3A54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3808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2782D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8C3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D6E65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3E53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5BB0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8D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0D9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79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7DD3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371A3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3BE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21F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079D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847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3CD9"/>
    <w:rsid w:val="00FA6503"/>
    <w:rsid w:val="00FB0942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B50D94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jpeg"/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663</TotalTime>
  <Pages>6</Pages>
  <Words>491</Words>
  <Characters>2702</Characters>
  <Application>Microsoft Office Word</Application>
  <DocSecurity>0</DocSecurity>
  <Lines>22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52</cp:revision>
  <cp:lastPrinted>2025-05-27T03:31:00Z</cp:lastPrinted>
  <dcterms:created xsi:type="dcterms:W3CDTF">2025-03-27T15:46:00Z</dcterms:created>
  <dcterms:modified xsi:type="dcterms:W3CDTF">2025-09-21T07:42:00Z</dcterms:modified>
</cp:coreProperties>
</file>
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19DD5CA6" w:rsidR="00B163B8" w:rsidRPr="00D9061C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9061C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613E386E" w:rsidR="00B163B8" w:rsidRPr="00D9061C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7E6E47C8" w:rsidR="00B163B8" w:rsidRPr="00D9061C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3D7D6A"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877015" w:rsidRPr="00D9061C">
              <w:rPr>
                <w:rFonts w:ascii="Tahoma" w:hAnsi="Tahoma" w:cs="Tahoma"/>
                <w:sz w:val="20"/>
                <w:szCs w:val="20"/>
                <w:lang w:val="es-ES"/>
              </w:rPr>
              <w:t>3.0</w:t>
            </w:r>
            <w:r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38D04634" w:rsidR="00B163B8" w:rsidRPr="00D9061C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9061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3D7D6A" w:rsidRPr="00D9061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3D7D6A" w:rsidRPr="00D9061C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3B3D0D9A" w:rsidR="00B163B8" w:rsidRPr="00D9061C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D9061C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D7D6A" w:rsidRPr="00D9061C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5DAFEB82" w:rsidR="00B163B8" w:rsidRPr="00D9061C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7929508" w:rsidR="00B163B8" w:rsidRPr="00D9061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9061C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9061C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3D7D6A" w:rsidRPr="00D9061C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3D7D6A" w:rsidRPr="00D9061C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5A339135" w:rsidR="00B163B8" w:rsidRPr="00D9061C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9061C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4C21E38F" w:rsidR="00B163B8" w:rsidRPr="00D9061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90F01" w:rsidRPr="00D9061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93299CB" w:rsidR="00B163B8" w:rsidRPr="00D9061C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D792E" w:rsidRPr="00D9061C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90F01" w:rsidRPr="00D9061C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77BEA9A" w:rsidR="00B163B8" w:rsidRPr="00D9061C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0F8FDF44" w:rsidR="00B163B8" w:rsidRPr="00D9061C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3D7D6A" w:rsidRPr="00D9061C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F4D8F98" w:rsidR="00B163B8" w:rsidRPr="002D792E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Cs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2D792E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2D792E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2D792E">
              <w:rPr>
                <w:rFonts w:ascii="Tahoma" w:hAnsi="Tahoma" w:cs="Tahoma"/>
                <w:bCs/>
                <w:sz w:val="20"/>
                <w:szCs w:val="20"/>
              </w:rPr>
              <w:t>}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D9061C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A5A8D65" w14:textId="77777777" w:rsidR="00590F01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4FBC000B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EEF4F01" w:rsidR="00B163B8" w:rsidRPr="00D9061C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82A7F6E" w14:textId="7D66D2E2" w:rsidR="00590F01" w:rsidRPr="00D9061C" w:rsidRDefault="00590F01" w:rsidP="00590F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9061C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D9061C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05A0D63" w14:textId="77777777" w:rsidR="00590F01" w:rsidRPr="00D9061C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61CA52BF" w:rsidR="00B163B8" w:rsidRPr="00D9061C" w:rsidRDefault="00590F01" w:rsidP="00590F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9061C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E415FB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5F82F0CA" w:rsidR="00E415FB" w:rsidRPr="00D057EA" w:rsidRDefault="00E415FB" w:rsidP="00E415F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3645153" w:rsidR="00E415FB" w:rsidRPr="00D057EA" w:rsidRDefault="00E415FB" w:rsidP="00E415F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5562B52C" w:rsidR="00E415FB" w:rsidRPr="00D057EA" w:rsidRDefault="00E415FB" w:rsidP="00E415F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94319B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590F01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590F01" w:rsidRPr="00695BF4" w14:paraId="69C2AFAA" w14:textId="77777777" w:rsidTr="00590F01">
        <w:tc>
          <w:tcPr>
            <w:tcW w:w="931" w:type="pct"/>
            <w:vAlign w:val="center"/>
          </w:tcPr>
          <w:p w14:paraId="3B3E0604" w14:textId="56752774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6E627290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7F51C8CE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0AC015EF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1D98AA81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02E9D3A3" w:rsidR="00590F01" w:rsidRPr="00695BF4" w:rsidRDefault="00590F01" w:rsidP="00590F01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0EA0FBD4" w:rsidR="00B163B8" w:rsidRPr="00D9061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3D7D6A" w:rsidRPr="00D9061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D9061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D7D6A" w:rsidRPr="00D9061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D9061C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0D937985" w:rsidR="00B163B8" w:rsidRPr="00D9061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6C848FBC" w:rsidR="00B163B8" w:rsidRPr="00D9061C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 w:rsidRPr="00D9061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D9061C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${</w:t>
      </w:r>
      <w:proofErr w:type="spellStart"/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cliente_nombre</w:t>
      </w:r>
      <w:proofErr w:type="spellEnd"/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}</w:t>
      </w:r>
      <w:r w:rsidRPr="00D9061C">
        <w:rPr>
          <w:rFonts w:ascii="Tahoma" w:hAnsi="Tahoma" w:cs="Tahoma"/>
          <w:iCs/>
          <w:noProof/>
          <w:sz w:val="22"/>
          <w:szCs w:val="22"/>
          <w:lang w:val="es-PE"/>
        </w:rPr>
        <w:t xml:space="preserve">) llamada al 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${num_celular}</w:t>
      </w:r>
      <w:r w:rsidRPr="00D9061C">
        <w:rPr>
          <w:rFonts w:ascii="Tahoma" w:hAnsi="Tahoma" w:cs="Tahoma"/>
          <w:iCs/>
          <w:noProof/>
          <w:sz w:val="22"/>
          <w:szCs w:val="22"/>
          <w:lang w:val="es-PE"/>
        </w:rPr>
        <w:t xml:space="preserve"> no </w:t>
      </w:r>
      <w:r w:rsidR="00877015" w:rsidRPr="00D9061C">
        <w:rPr>
          <w:rFonts w:ascii="Tahoma" w:hAnsi="Tahoma" w:cs="Tahoma"/>
          <w:iCs/>
          <w:noProof/>
          <w:sz w:val="22"/>
          <w:szCs w:val="22"/>
          <w:lang w:val="es-PE"/>
        </w:rPr>
        <w:t>ingresa la llamada</w:t>
      </w:r>
      <w:r w:rsidR="00B163B8" w:rsidRPr="00D9061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D9061C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D9061C">
        <w:rPr>
          <w:rFonts w:ascii="Arial" w:hAnsi="Arial" w:cs="Arial"/>
          <w:sz w:val="22"/>
          <w:szCs w:val="22"/>
        </w:rPr>
        <w:t>realizó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D9061C">
        <w:rPr>
          <w:rFonts w:ascii="Arial" w:hAnsi="Arial" w:cs="Arial"/>
          <w:sz w:val="22"/>
          <w:szCs w:val="22"/>
        </w:rPr>
        <w:t>inspección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D9061C">
        <w:rPr>
          <w:rFonts w:ascii="Arial" w:hAnsi="Arial" w:cs="Arial"/>
          <w:sz w:val="22"/>
          <w:szCs w:val="22"/>
        </w:rPr>
        <w:t>acuerdo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D9061C">
        <w:rPr>
          <w:rFonts w:ascii="Arial" w:hAnsi="Arial" w:cs="Arial"/>
          <w:sz w:val="22"/>
          <w:szCs w:val="22"/>
        </w:rPr>
        <w:t>información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brindada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por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el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cliente</w:t>
      </w:r>
      <w:proofErr w:type="spellEnd"/>
      <w:r w:rsidRPr="00D9061C">
        <w:rPr>
          <w:rFonts w:ascii="Arial" w:hAnsi="Arial" w:cs="Arial"/>
          <w:sz w:val="22"/>
          <w:szCs w:val="22"/>
        </w:rPr>
        <w:t>.</w:t>
      </w:r>
    </w:p>
    <w:p w14:paraId="7F845F4E" w14:textId="6C876777" w:rsidR="00B163B8" w:rsidRPr="00D9061C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D9061C">
        <w:rPr>
          <w:rFonts w:ascii="Arial" w:hAnsi="Arial" w:cs="Arial"/>
          <w:sz w:val="22"/>
          <w:szCs w:val="22"/>
        </w:rPr>
        <w:t>verifico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en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D9061C">
        <w:rPr>
          <w:rFonts w:ascii="Arial" w:hAnsi="Arial" w:cs="Arial"/>
          <w:sz w:val="22"/>
          <w:szCs w:val="22"/>
        </w:rPr>
        <w:t>técnicamente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factible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atender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el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nuevo suministro en</w:t>
      </w:r>
      <w:r w:rsidR="00877015" w:rsidRPr="00D9061C">
        <w:rPr>
          <w:rFonts w:ascii="Arial" w:hAnsi="Arial" w:cs="Arial"/>
          <w:sz w:val="22"/>
          <w:szCs w:val="22"/>
        </w:rPr>
        <w:t xml:space="preserve"> murete al pie del poste BT #</w:t>
      </w:r>
      <w:r w:rsidR="003D7D6A" w:rsidRPr="00D9061C">
        <w:rPr>
          <w:rFonts w:ascii="Arial" w:hAnsi="Arial" w:cs="Arial"/>
          <w:sz w:val="22"/>
          <w:szCs w:val="22"/>
        </w:rPr>
        <w:t>${num_poste}</w:t>
      </w:r>
      <w:r w:rsidRPr="00D9061C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D9061C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D9061C">
        <w:rPr>
          <w:rFonts w:ascii="Arial" w:hAnsi="Arial" w:cs="Arial"/>
          <w:sz w:val="22"/>
          <w:szCs w:val="22"/>
        </w:rPr>
        <w:t>el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análisis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D9061C">
        <w:rPr>
          <w:rFonts w:ascii="Arial" w:hAnsi="Arial" w:cs="Arial"/>
          <w:sz w:val="22"/>
          <w:szCs w:val="22"/>
        </w:rPr>
        <w:t>considerado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el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D9061C">
        <w:rPr>
          <w:rFonts w:ascii="Arial" w:hAnsi="Arial" w:cs="Arial"/>
          <w:sz w:val="22"/>
          <w:szCs w:val="22"/>
        </w:rPr>
        <w:t>carga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9061C">
        <w:rPr>
          <w:rFonts w:ascii="Arial" w:hAnsi="Arial" w:cs="Arial"/>
          <w:sz w:val="22"/>
          <w:szCs w:val="22"/>
        </w:rPr>
        <w:t>solicitada</w:t>
      </w:r>
      <w:proofErr w:type="spellEnd"/>
      <w:r w:rsidRPr="00D9061C">
        <w:rPr>
          <w:rFonts w:ascii="Arial" w:hAnsi="Arial" w:cs="Arial"/>
          <w:sz w:val="22"/>
          <w:szCs w:val="22"/>
        </w:rPr>
        <w:t>.</w:t>
      </w:r>
    </w:p>
    <w:p w14:paraId="5722C8B0" w14:textId="739F14B9" w:rsidR="00B163B8" w:rsidRPr="00D9061C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 w:rsidRPr="00D9061C">
        <w:rPr>
          <w:rFonts w:ascii="Tahoma" w:hAnsi="Tahoma" w:cs="Tahoma"/>
          <w:iCs/>
          <w:sz w:val="22"/>
          <w:szCs w:val="22"/>
          <w:lang w:val="es-PE"/>
        </w:rPr>
        <w:t>el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 xml:space="preserve"> suministro solicitado en </w:t>
      </w:r>
      <w:r w:rsidR="002B66C9" w:rsidRPr="00D9061C">
        <w:rPr>
          <w:rFonts w:ascii="Tahoma" w:hAnsi="Tahoma" w:cs="Tahoma"/>
          <w:iCs/>
          <w:sz w:val="22"/>
          <w:szCs w:val="22"/>
          <w:lang w:val="es-PE"/>
        </w:rPr>
        <w:t xml:space="preserve">murete al </w:t>
      </w:r>
      <w:r w:rsidR="00877015" w:rsidRPr="00D9061C">
        <w:rPr>
          <w:rFonts w:ascii="Tahoma" w:hAnsi="Tahoma" w:cs="Tahoma"/>
          <w:iCs/>
          <w:sz w:val="22"/>
          <w:szCs w:val="22"/>
          <w:lang w:val="es-PE"/>
        </w:rPr>
        <w:t xml:space="preserve">pie del poste BT </w:t>
      </w:r>
      <w:r w:rsidR="003D7D6A" w:rsidRPr="00D9061C">
        <w:rPr>
          <w:rFonts w:ascii="Arial" w:hAnsi="Arial" w:cs="Arial"/>
          <w:sz w:val="22"/>
          <w:szCs w:val="22"/>
        </w:rPr>
        <w:t>#${num_poste}.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12FBF4D1" w:rsidR="00B163B8" w:rsidRPr="00D9061C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B47EE1" w:rsidRPr="00590F01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47</w:t>
      </w:r>
      <w:r w:rsidR="00C059CB" w:rsidRPr="00590F01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590F01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3D7D6A" w:rsidRPr="00D9061C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D9061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Pr="00D9061C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9061C">
        <w:rPr>
          <w:rFonts w:ascii="Arial" w:hAnsi="Arial" w:cs="Arial"/>
          <w:sz w:val="22"/>
          <w:szCs w:val="22"/>
        </w:rPr>
        <w:t xml:space="preserve">La </w:t>
      </w:r>
      <w:proofErr w:type="spellStart"/>
      <w:r w:rsidRPr="00D9061C">
        <w:rPr>
          <w:rFonts w:ascii="Arial" w:hAnsi="Arial" w:cs="Arial"/>
          <w:sz w:val="22"/>
          <w:szCs w:val="22"/>
        </w:rPr>
        <w:t>ubicación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D9061C">
        <w:rPr>
          <w:rFonts w:ascii="Arial" w:hAnsi="Arial" w:cs="Arial"/>
          <w:sz w:val="22"/>
          <w:szCs w:val="22"/>
        </w:rPr>
        <w:t>predio</w:t>
      </w:r>
      <w:proofErr w:type="spellEnd"/>
      <w:r w:rsidRPr="00D9061C"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 w:rsidRPr="00D9061C">
        <w:rPr>
          <w:rFonts w:ascii="Arial" w:hAnsi="Arial" w:cs="Arial"/>
          <w:sz w:val="22"/>
          <w:szCs w:val="22"/>
        </w:rPr>
        <w:t>logr</w:t>
      </w:r>
      <w:r w:rsidR="00181DB5" w:rsidRPr="00D9061C">
        <w:rPr>
          <w:rFonts w:ascii="Arial" w:hAnsi="Arial" w:cs="Arial"/>
          <w:sz w:val="22"/>
          <w:szCs w:val="22"/>
        </w:rPr>
        <w:t>ó</w:t>
      </w:r>
      <w:proofErr w:type="spellEnd"/>
      <w:r w:rsidR="00C059CB" w:rsidRPr="00D9061C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 w:rsidRPr="00D9061C">
        <w:rPr>
          <w:rFonts w:ascii="Arial" w:hAnsi="Arial" w:cs="Arial"/>
          <w:sz w:val="22"/>
          <w:szCs w:val="22"/>
        </w:rPr>
        <w:t>información</w:t>
      </w:r>
      <w:proofErr w:type="spellEnd"/>
      <w:r w:rsidR="00C059CB" w:rsidRPr="00D9061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 w:rsidRPr="00D9061C">
        <w:rPr>
          <w:rFonts w:ascii="Arial" w:hAnsi="Arial" w:cs="Arial"/>
          <w:sz w:val="22"/>
          <w:szCs w:val="22"/>
        </w:rPr>
        <w:t>alcanzada</w:t>
      </w:r>
      <w:proofErr w:type="spellEnd"/>
      <w:r w:rsidR="00C059CB" w:rsidRPr="00D9061C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 w:rsidRPr="00D9061C">
        <w:rPr>
          <w:rFonts w:ascii="Arial" w:hAnsi="Arial" w:cs="Arial"/>
          <w:sz w:val="22"/>
          <w:szCs w:val="22"/>
        </w:rPr>
        <w:t>inspección</w:t>
      </w:r>
      <w:proofErr w:type="spellEnd"/>
      <w:r w:rsidR="00C059CB" w:rsidRPr="00D9061C"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0CF0C460" w:rsidR="00B163B8" w:rsidRPr="00D9061C" w:rsidRDefault="00E415FB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desc</w:t>
      </w:r>
      <w:r w:rsidR="00565159"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r</w:t>
      </w:r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ipcion_trabajo</w:t>
      </w:r>
      <w:proofErr w:type="spellEnd"/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6307E761" w:rsidR="00B163B8" w:rsidRDefault="00590F01" w:rsidP="00CA546E">
      <w:pPr>
        <w:rPr>
          <w:lang w:val="es-PE"/>
        </w:rPr>
      </w:pP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1C8B4168">
                <wp:simplePos x="0" y="0"/>
                <wp:positionH relativeFrom="column">
                  <wp:posOffset>2452370</wp:posOffset>
                </wp:positionH>
                <wp:positionV relativeFrom="paragraph">
                  <wp:posOffset>2584450</wp:posOffset>
                </wp:positionV>
                <wp:extent cx="1141730" cy="285750"/>
                <wp:effectExtent l="0" t="0" r="496570" b="22860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1730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7954"/>
                            <a:gd name="adj6" fmla="val -379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250DC49C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58C08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margin-left:193.1pt;margin-top:203.5pt;width:89.9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GnQ8wIAAIYGAAAOAAAAZHJzL2Uyb0RvYy54bWysVVtv0zAYfUfiP1h579r03mrtVBUGSNM2&#10;saE9u47dBhzb2O6NX8+xk6ZZBy+IF+tzfL7b+S65vjkUkuy4dblWsyS96iSEK6azXK1nybfn29Y4&#10;Ic5TlVGpFZ8lR+6Sm/n7d9d7M+VdvdEy45bAiHLTvZklG+/NtN12bMML6q604QqPQtuCelztup1Z&#10;uof1Qra7nc6wvdc2M1Yz7hy+figfk3m0LwRn/kEIxz2RswSx+XjaeK7C2Z5f0+naUrPJWRUG/Yco&#10;CporOK1NfaCekq3N35gqcma108JfMV20tRA54zEHZJN2LrJ52lDDYy4gx5maJvf/zLL73ZN5tKBh&#10;b9zUQQxZHIQtiJC5+YyaxrwQKTlE2o41bfzgCcPHNO2nox7YZXjrjgejQeS1XdoJ9ox1/hPXBQnC&#10;LFmhZtwuqZR667vRPt3dOR8JzIiiBTqFZt/ThIhCoh47Kkk6ruyC5Aam28S0xr1er6ppA9NrYv5i&#10;p9/EtNLhcDh6a2jQBKWD0WTQfwsaNkGt3mjSi5ZAR5UkpBMhIWOnZZ7d5lLGS2h8vpSWIGcwtU6D&#10;A2i8QklF9uB90gHTQWvDafZRZcQfDZhTmLQkAAqeJURyDGaQYqt7msszklqr93+GwqVU8Hxuiyj5&#10;o+TBo1RfuSB5hvKXBYwTew6cMsYValsGH9FBTSDNWrHsrAtF6U8ZV9igxuMk14pl0heKrz3WGtGr&#10;Vr5WLnKlbWTtwkD2o/Zc4k/ZlzmH9P1hdahGZaWz46MlVpcrxRl2m6O576jzj9SiZzEP2Iv+AYeQ&#10;GtVgmKeEbLT9dfkt4DDSeEEtsItmifu5pRZFlF8Uhn2S9vthecVLfzDq4mKbL6vmi9oWS43ewfQg&#10;qigGvJcnUVhdvGAEF8Ernqhi8I0AvT1dlr7ckVi8jC8WEYaFZai/U0+GnbZCaOPnwwu1pppsj51w&#10;r097q+r4sgfO2FASpRdbr0Xuw2OgtuSzumDZQXq1TZv3iDr/Pua/AQAA//8DAFBLAwQUAAYACAAA&#10;ACEAk6oTPuIAAAALAQAADwAAAGRycy9kb3ducmV2LnhtbEyPT0vEMBDF74LfIYzgzU22unGpTZdl&#10;QREVwf0jeEvbsS02k9Kku/XbO570NjPv8eb3stXkOnHEIbSeDMxnCgRS6auWagP73f3VEkSIlirb&#10;eUID3xhglZ+fZTat/Ine8LiNteAQCqk10MTYp1KGskFnw8z3SKx9+sHZyOtQy2qwJw53nUyU0tLZ&#10;lvhDY3vcNFh+bUdnIL4+zv3Ty7h+J632fvPhisPzgzGXF9P6DkTEKf6Z4Ref0SFnpsKPVAXRGbhe&#10;6oStBm7ULZdix0JrHgq+LBIFMs/k/w75DwAAAP//AwBQSwECLQAUAAYACAAAACEAtoM4kv4AAADh&#10;AQAAEwAAAAAAAAAAAAAAAAAAAAAAW0NvbnRlbnRfVHlwZXNdLnhtbFBLAQItABQABgAIAAAAIQA4&#10;/SH/1gAAAJQBAAALAAAAAAAAAAAAAAAAAC8BAABfcmVscy8ucmVsc1BLAQItABQABgAIAAAAIQCh&#10;vGnQ8wIAAIYGAAAOAAAAAAAAAAAAAAAAAC4CAABkcnMvZTJvRG9jLnhtbFBLAQItABQABgAIAAAA&#10;IQCTqhM+4gAAAAsBAAAPAAAAAAAAAAAAAAAAAE0FAABkcnMvZG93bnJldi54bWxQSwUGAAAAAAQA&#10;BADzAAAAXAYAAAAA&#10;" adj="-8194,34118" fillcolor="white [3212]" strokecolor="#ed7d31 [3205]" strokeweight="1.5pt">
                <v:stroke startarrow="open"/>
                <v:textbox>
                  <w:txbxContent>
                    <w:p w14:paraId="628F7364" w14:textId="250DC49C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565159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51BFA"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7847C14D">
                <wp:simplePos x="0" y="0"/>
                <wp:positionH relativeFrom="column">
                  <wp:posOffset>99030</wp:posOffset>
                </wp:positionH>
                <wp:positionV relativeFrom="paragraph">
                  <wp:posOffset>3665825</wp:posOffset>
                </wp:positionV>
                <wp:extent cx="697230" cy="467360"/>
                <wp:effectExtent l="0" t="0" r="712470" b="561340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7230" cy="4673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5548"/>
                            <a:gd name="adj6" fmla="val -9221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50F4CE0D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27" type="#_x0000_t48" style="position:absolute;margin-left:7.8pt;margin-top:288.65pt;width:54.9pt;height:36.8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Qd69gIAAIwGAAAOAAAAZHJzL2Uyb0RvYy54bWysVclu2zAQvRfoPxC8O7JkW14QOzDcpi0Q&#10;JEGTImeaIm213ErSW7++Q2qx4rSXohdiqHkznDebrm+OUqA9s67Uao7Tqz5GTFFdlGozx9+eb3sT&#10;jJwnqiBCKzbHJ+bwzeL9u+uDmbFMb7UomEXgRLnZwczx1nszSxJHt0wSd6UNU6Dk2kri4Wo3SWHJ&#10;AbxLkWT9fp4ctC2M1ZQ5B18/VEq8iP45Z9Q/cO6YR2KOITYfTxvPdTiTxTWZbSwx25LWYZB/iEKS&#10;UsGjrasPxBO0s+UbV7KkVjvN/RXVMtGcl5RFDsAm7V+wedoSwyIXSI4zbZrc/3NL7/dP5tFCGg7G&#10;zRyIgcWRW4m4KM1nqGnkBZGiY0zbqU0bO3pE4WM+HWcDSC4F1TAfD/KY1qRyE9wZ6/wnpiUKwhyv&#10;oWTMrogQeuez6J7s75yP+SuQIhIahRTfU4y4FFCOPREonYxHTbk6mKyL6U0Gg0Fd0g5m0MX8xc+w&#10;i+mleZ6P3zoadUFZfzQaTt6C8i6oN82yNAsgSEdNEqQmIYGx06Isbksh4iX0PVsJi4AzZGqT1rav&#10;UEKhAxRm2oeMBKstI8VHVSB/MpA5BYOGA0CyAiPBYC6DFDvdk1KckcRaffgzFIIUCqI+d0WU/Emw&#10;8KJQXxlHZQHVrwoYB/YcOKGUKahtRTyigxkHmq1h1VgXhsI3jGtsMGNxkFvDivSF4esXW4v4qla+&#10;NZal0jZm7cJB8aN9ucI37CvOgb4/ro9AOsxEPTBrXZweLbK6WizO0NsSevyOOP9ILLQujAVsR/8A&#10;BxcaikJhqjDaavvr8lvAwWCDBkoCG2mO3c8dsVBL8UXByE/T4TCssHgZjsYZXGxXs+5q1E6uNLQQ&#10;DBFEFcWA96IRudXyBSZxGV4FFVEU3oYAvW0uK19tSli/lC2XEQZryxB/p54MbXZD6Obn4wuxph5w&#10;D5vhXjfbq278qhXO2FAZpZc7r3npgzJkuMpnfYGVB9Krndq9R9T5J7L4DQAA//8DAFBLAwQUAAYA&#10;CAAAACEAJ5c8gtwAAAAKAQAADwAAAGRycy9kb3ducmV2LnhtbEyPwU7DMBBE70j8g7VI3KhD26Rt&#10;iFNBJbhTkBC3bby1I+J1FLtN+HvcEz2O9mnmbbWdXCfONITWs4LHWQaCuPG6ZaPg8+P1YQ0iRGSN&#10;nWdS8EsBtvXtTYWl9iO/03kfjUglHEpUYGPsSylDY8lhmPmeON2OfnAYUxyM1AOOqdx1cp5lhXTY&#10;clqw2NPOUvOzPzkFx2JsDTfuy+Dby+57ydouSCt1fzc9P4GINMV/GC76SR3q5HTwJ9ZBdCnnRSIV&#10;5KvVAsQFmOdLEAcFRZ5tQNaVvH6h/gMAAP//AwBQSwECLQAUAAYACAAAACEAtoM4kv4AAADhAQAA&#10;EwAAAAAAAAAAAAAAAAAAAAAAW0NvbnRlbnRfVHlwZXNdLnhtbFBLAQItABQABgAIAAAAIQA4/SH/&#10;1gAAAJQBAAALAAAAAAAAAAAAAAAAAC8BAABfcmVscy8ucmVsc1BLAQItABQABgAIAAAAIQCRmQd6&#10;9gIAAIwGAAAOAAAAAAAAAAAAAAAAAC4CAABkcnMvZTJvRG9jLnhtbFBLAQItABQABgAIAAAAIQAn&#10;lzyC3AAAAAoBAAAPAAAAAAAAAAAAAAAAAFAFAABkcnMvZG93bnJldi54bWxQSwUGAAAAAAQABADz&#10;AAAAWQYAAAAA&#10;" adj="-19918,44398" fillcolor="white [3212]" strokecolor="#ed7d31 [3205]" strokeweight="1.5pt">
                <v:stroke startarrow="open"/>
                <v:textbox>
                  <w:txbxContent>
                    <w:p w14:paraId="1314986A" w14:textId="50F4CE0D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565159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51B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40E9539" wp14:editId="68E8FC01">
                <wp:simplePos x="0" y="0"/>
                <wp:positionH relativeFrom="column">
                  <wp:posOffset>4267436</wp:posOffset>
                </wp:positionH>
                <wp:positionV relativeFrom="paragraph">
                  <wp:posOffset>3700824</wp:posOffset>
                </wp:positionV>
                <wp:extent cx="1485900" cy="504825"/>
                <wp:effectExtent l="228600" t="990600" r="19050" b="28575"/>
                <wp:wrapNone/>
                <wp:docPr id="857880615" name="Globo: línea dobla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87983"/>
                            <a:gd name="adj6" fmla="val 2071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F64A7" w14:textId="7E300A49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565159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E9539" id="Globo: línea doblada 36" o:spid="_x0000_s1028" type="#_x0000_t48" style="position:absolute;margin-left:336pt;margin-top:291.4pt;width:117pt;height:39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Vr77AIAAIMGAAAOAAAAZHJzL2Uyb0RvYy54bWysVclu2zAQvRfoPxC8J5K824gdGE5TFAia&#10;oEmRM02RNltuJemtX98hJcuyk16KXmhS82Z7s/jmdq8k2jLnhdFTXFznGDFNTSn0aoq/v9xfjTDy&#10;geiSSKPZFB+Yx7ezjx9udnbCOmZtZMkcAiPaT3Z2itch2EmWebpmivhrY5kGITdOkQBPt8pKR3Zg&#10;Xcmsk+eDbGdcaZ2hzHv4elcJ8SzZ55zR8Mi5ZwHJKYbYQjpdOpfxzGY3ZLJyxK4FrcMg/xCFIkKD&#10;08bUHQkEbZx4Y0oJ6ow3PFxTozLDuaAs5QDZFPlFNs9rYlnKBcjxtqHJ/z+z9Ov22T45oGFn/cTD&#10;NWax507FX4gP7RNZh4Ystg+IwseiN+qPc+CUgqyf90adfmQzO2lb58NnZhSKlyleQqWYWxApzSZ0&#10;Eltk++BDoq1EmijoD1L+KDDiSkIVtkSiYjTsH6vUwnTamKtRt9utK9nCdNuYv9jptTFXxWAwGL41&#10;1D8HjYbj0TvuBm1UJx8WyRLQUScJtyMhMWNvpCjvhZTpEdudLaRDkDMwtSpqKs9QUqMd8D7OgZGo&#10;tWak/KRLFA4WmNMwXzgCFCsxkgzGMd5Sgwci5AlJnDO796EQpNRQxFMzpFs4SBY9Sv2NcSRKKH9V&#10;wDSnp8AJpUxDbas+SOioxiHNRrFIsV8oynDMuMZGNZbmt1Gskr5QPPfYaCSvRodGWQlt3Huey5+N&#10;5wp/zL7KOaYf9ss9JB1zrudkacrDk0POVPvEW3ovoMcfiA9PxEHrwljAUgyPcHBpoChUCovR2rjf&#10;l98iDuYZJFASWERT7H9tiINayi8aJn1c9Hpxc6VHrz/swMO1Jcu2RG/UwkALwRBBVOka8UEer9wZ&#10;9QqTOI9eQUQ0Bd8QYHDHxyJUCxK2LmXzeYLBtrIkPOhnS6PxyG/s5pf9K3G2HvAAq+GrOS6tuvGr&#10;Vjhho6Y2800wXIQojAxXfNYP2HRwO1ul7XdCnf47Zn8AAAD//wMAUEsDBBQABgAIAAAAIQBH/HTQ&#10;3gAAAAsBAAAPAAAAZHJzL2Rvd25yZXYueG1sTI/BTsMwEETvSPyDtUjcqENQTZvGqRACiUuRaBFn&#10;N94mUeN1ZDtp+HuWExx3ZjQ7r9zOrhcThth50nC/yEAg1d521Gj4PLzerUDEZMia3hNq+MYI2+r6&#10;qjSF9Rf6wGmfGsElFAujoU1pKKSMdYvOxIUfkNg7+eBM4jM00gZz4XLXyzzLlHSmI/7QmgGfW6zP&#10;+9FpOL15hRN9ncO4s517aYb33WGp9e3N/LQBkXBOf2H4nc/ToeJNRz+SjaLXoB5zZkkalqucGTix&#10;zhQrR7ZU/gCyKuV/huoHAAD//wMAUEsBAi0AFAAGAAgAAAAhALaDOJL+AAAA4QEAABMAAAAAAAAA&#10;AAAAAAAAAAAAAFtDb250ZW50X1R5cGVzXS54bWxQSwECLQAUAAYACAAAACEAOP0h/9YAAACUAQAA&#10;CwAAAAAAAAAAAAAAAAAvAQAAX3JlbHMvLnJlbHNQSwECLQAUAAYACAAAACEAbula++wCAACDBgAA&#10;DgAAAAAAAAAAAAAAAAAuAgAAZHJzL2Uyb0RvYy54bWxQSwECLQAUAAYACAAAACEAR/x00N4AAAAL&#10;AQAADwAAAAAAAAAAAAAAAABGBQAAZHJzL2Rvd25yZXYueG1sUEsFBgAAAAAEAAQA8wAAAFEGAAAA&#10;AA==&#10;" adj="4475,-40604" fillcolor="white [3212]" strokecolor="#ed7d31 [3205]" strokeweight="1.5pt">
                <v:stroke startarrow="open"/>
                <v:textbox>
                  <w:txbxContent>
                    <w:p w14:paraId="3E7F64A7" w14:textId="7E300A49" w:rsidR="00A51BFA" w:rsidRDefault="00A51BFA" w:rsidP="00A51BFA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autosoportado</w:t>
                      </w:r>
                      <w:proofErr w:type="spellEnd"/>
                      <w:r>
                        <w:rPr>
                          <w:color w:val="FF0000"/>
                          <w:lang w:val="es-ES"/>
                        </w:rPr>
                        <w:t xml:space="preserve"> </w:t>
                      </w:r>
                      <w:r w:rsidR="00565159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565159">
                        <w:rPr>
                          <w:color w:val="FF0000"/>
                          <w:lang w:val="es-ES"/>
                        </w:rPr>
                        <w:t>cable_matriz</w:t>
                      </w:r>
                      <w:proofErr w:type="spellEnd"/>
                      <w:r w:rsidR="00565159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51BFA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2773B6E6">
                <wp:simplePos x="0" y="0"/>
                <wp:positionH relativeFrom="column">
                  <wp:posOffset>2054978</wp:posOffset>
                </wp:positionH>
                <wp:positionV relativeFrom="paragraph">
                  <wp:posOffset>1475518</wp:posOffset>
                </wp:positionV>
                <wp:extent cx="850265" cy="504825"/>
                <wp:effectExtent l="762000" t="457200" r="26035" b="285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82103"/>
                            <a:gd name="adj6" fmla="val -8429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9" type="#_x0000_t48" style="position:absolute;margin-left:161.8pt;margin-top:116.2pt;width:66.95pt;height:39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ZSb7QIAAIIGAAAOAAAAZHJzL2Uyb0RvYy54bWysVUlvGyEUvlfqf0DcnVm8xLYyjiynqSpF&#10;TdSkyhkzjE3LAAW89df3wax20kvVC4Z539u+t/jm9lgKtGfGciUznFzFGDFJVc7lJsPfX+4HU4ys&#10;IzInQkmW4ROz+Hbx8cPNQc9ZqrZK5MwgMCLt/KAzvHVOz6PI0i0rib1SmkkQFsqUxMHTbKLckANY&#10;L0WUxvEkOiiTa6Mosxa+3lVCvAj2i4JR91gUljkkMgyxuXCacK79GS1uyHxjiN5yWodB/iGKknAJ&#10;TltTd8QRtDP8jamSU6OsKtwVVWWkioJTFnKAbJL4IpvnLdEs5ALkWN3SZP+fWfp1/6yfDNBw0HZu&#10;4eqzOBam9L8QHzoGsk4tWezoEIWP03GcTsYYURCN49E0HXsyo05ZG+s+M1Uif8nwGgrFzIoIoXYu&#10;DWSR/YN1gbUcSVJCe5D8R4JRUQoowp4IlEyvx02Repi0jxlMh8NhXcgeZtjH/MXOqI8ZJJPJ5Pqt&#10;IcixC2gwTZP4HW+Tc9Aonc1qOuokgZiGEJ+xVYLn91yI8PDdzlbCIMgZmNokte4ZSkh0gBGbxcCI&#10;19oykn+SOXInDcxJGC/sASXLMRIMptHfQn87wkWHJMaow/tQCFJIKGLXC+HmToJ5j0J+YwXiOVS/&#10;KmAY0y5wQimTUNuqDwLaqxWQZquYhNgvFIVrMq6xXo2F8W0Vq6QvFM89thrBq5KuVS65VOY9z/nP&#10;1nOFb7Kvcvbpu+P6CElnOJTdf1mr/PRkkFHVOrGa3nPo8Qdi3RMx0LqwaWAnukc4CqGgKFRwjdFW&#10;md+X3zwOxhkkUBLYQxm2v3bEQC3FFwmDPktGI7+4wmM0vk7hYfqSdV8id+VKQQvBEEFU4erxTjTX&#10;wqjyFSZx6b2CiEgKviFAZ5rHylX7EZYuZctlgMGy0sQ9yGdNvXHPr+/ml+MrMboecAeb4atqdhaZ&#10;h8avWqHDek2pljunCu68sOOzfsCig9vZJu2/A6r761j8AQAA//8DAFBLAwQUAAYACAAAACEASLH0&#10;XeIAAAALAQAADwAAAGRycy9kb3ducmV2LnhtbEyPy07DMBBF90j8gzVI7KjzaFIIcSqEFEErsaBl&#10;w86N3TgQj0PstOHvGVawHN2je8+U69n27KRH3zkUEC8iYBobpzpsBbzt65tbYD5IVLJ3qAV8aw/r&#10;6vKilIVyZ3zVp11oGZWgL6QAE8JQcO4bo630CzdopOzoRisDnWPL1SjPVG57nkRRzq3skBaMHPSj&#10;0c3nbrICajcdnz/e63yI3eYpe/mat/3GCHF9NT/cAwt6Dn8w/OqTOlTkdHATKs96AWmS5oQKSNJk&#10;CYyIZbbKgB0oiuM74FXJ//9Q/QAAAP//AwBQSwECLQAUAAYACAAAACEAtoM4kv4AAADhAQAAEwAA&#10;AAAAAAAAAAAAAAAAAAAAW0NvbnRlbnRfVHlwZXNdLnhtbFBLAQItABQABgAIAAAAIQA4/SH/1gAA&#10;AJQBAAALAAAAAAAAAAAAAAAAAC8BAABfcmVscy8ucmVsc1BLAQItABQABgAIAAAAIQD1CZSb7QIA&#10;AIIGAAAOAAAAAAAAAAAAAAAAAC4CAABkcnMvZTJvRG9jLnhtbFBLAQItABQABgAIAAAAIQBIsfRd&#10;4gAAAAsBAAAPAAAAAAAAAAAAAAAAAEcFAABkcnMvZG93bnJldi54bWxQSwUGAAAAAAQABADzAAAA&#10;VgYAAAAA&#10;" adj="-18209,-17734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51BF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077FA78">
                <wp:simplePos x="0" y="0"/>
                <wp:positionH relativeFrom="column">
                  <wp:posOffset>1056313</wp:posOffset>
                </wp:positionH>
                <wp:positionV relativeFrom="paragraph">
                  <wp:posOffset>764223</wp:posOffset>
                </wp:positionV>
                <wp:extent cx="402520" cy="312826"/>
                <wp:effectExtent l="101918" t="69532" r="100012" b="80963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06023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C4BC" id="Rectángulo 27" o:spid="_x0000_s1026" style="position:absolute;margin-left:83.15pt;margin-top:60.2pt;width:31.7pt;height:24.65pt;rotation:3720285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FLyiwIAAJQFAAAOAAAAZHJzL2Uyb0RvYy54bWysVEtv2zAMvg/YfxB0X/1I2nVBnCJokWFA&#10;0QZrh54VWYoNyJJGKXGyXz9KfiRrix2G+SBQIvmR/ExyfnNoFNkLcLXRBc0uUkqE5qas9bagP55X&#10;n64pcZ7pkimjRUGPwtGbxccP89bORG4qo0oBBEG0m7W2oJX3dpYkjleiYe7CWKFRKQ00zOMVtkkJ&#10;rEX0RiV5ml4lrYHSguHCOXy965R0EfGlFNw/SumEJ6qgmJuPJ8RzE85kMWezLTBb1bxPg/1DFg2r&#10;NQYdoe6YZ2QH9RuopuZgnJH+gpsmMVLWXMQasJosfVXNU8WsiLUgOc6ONLn/B8sf9k92DUhDa93M&#10;oRiqOEhoCBhkazJNr9J8EmvDbMkhUnccqRMHTzg+TtP8MkeCOaomWX6dXwVqkw4qQFpw/qswDQlC&#10;QQH/TARl+3vnO9PBJJg7o+pyVSsVL6EbxK0Csmf4HzfbrAf/w0rpt46w3Yxuq1WK31tPTDK4JicC&#10;ouSPSgRApb8LSeoSi8xjxrE3T9kwzoX2WaeqWCm6JLPLs2BD/pGRCBiQJZY3YvcAg2UHMmB3/PT2&#10;wVXE1h6d078l1jmPHjGy0X50bmpt4D0AhVX1kTv7gaSOmsDSxpTHNXStgn/fWb6q8f/eM+fXDHCS&#10;8BG3g3/EQyrTFtT0EiWVgV/vvQd7bHDUUtLiZBbU/dwxEJSobxpb/0s2nYZRjpfp5efQdnCu2Zxr&#10;9K65Ndg0WcwuisHeq0GUYJoXXCLLEBVVTHOMXVDuYbjc+m5j4BriYrmMZji+lvl7/WR5AA+shv59&#10;PrwwsH2Te5yOBzNMMZu96vXONnhqs9x5I+s4CCdee75x9GPj9Gsq7Jbze7Q6LdPFbwAAAP//AwBQ&#10;SwMEFAAGAAgAAAAhAJlG99veAAAACwEAAA8AAABkcnMvZG93bnJldi54bWxMj8FOwzAQRO9I/IO1&#10;SNyoUweFKMSpokhI3FBLVXF0Y5ME7LUVu234e7YnuO1onmZn6s3iLDubOU4eJaxXGTCDvdcTDhL2&#10;7y8PJbCYFGplPRoJPybCprm9qVWl/QW35rxLA6MQjJWSMKYUKs5jPxqn4soHg+R9+tmpRHIeuJ7V&#10;hcKd5SLLCu7UhPRhVMF0o+m/dycnoe1E+3b4smG/Hbv4Gj6ij6KU8v5uaZ+BJbOkPxiu9ak6NNTp&#10;6E+oI7Okn/KcUDrW+SMwIoQQBbDj1SpK4E3N/29ofgEAAP//AwBQSwECLQAUAAYACAAAACEAtoM4&#10;kv4AAADhAQAAEwAAAAAAAAAAAAAAAAAAAAAAW0NvbnRlbnRfVHlwZXNdLnhtbFBLAQItABQABgAI&#10;AAAAIQA4/SH/1gAAAJQBAAALAAAAAAAAAAAAAAAAAC8BAABfcmVscy8ucmVsc1BLAQItABQABgAI&#10;AAAAIQCCWFLyiwIAAJQFAAAOAAAAAAAAAAAAAAAAAC4CAABkcnMvZTJvRG9jLnhtbFBLAQItABQA&#10;BgAIAAAAIQCZRvfb3gAAAAsBAAAPAAAAAAAAAAAAAAAAAOUEAABkcnMvZG93bnJldi54bWxQSwUG&#10;AAAAAAQABADzAAAA8AUAAAAA&#10;" fillcolor="white [3212]" strokecolor="red" strokeweight="1pt"/>
            </w:pict>
          </mc:Fallback>
        </mc:AlternateContent>
      </w:r>
      <w:r w:rsidR="00A51BFA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0F457BB4">
                <wp:simplePos x="0" y="0"/>
                <wp:positionH relativeFrom="column">
                  <wp:posOffset>4260348</wp:posOffset>
                </wp:positionH>
                <wp:positionV relativeFrom="paragraph">
                  <wp:posOffset>310810</wp:posOffset>
                </wp:positionV>
                <wp:extent cx="1681480" cy="663575"/>
                <wp:effectExtent l="304800" t="0" r="13970" b="1279525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480" cy="663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83839"/>
                            <a:gd name="adj6" fmla="val 4614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78500D3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A51BFA">
                              <w:rPr>
                                <w:color w:val="FF0000"/>
                                <w:lang w:val="es-ES"/>
                              </w:rPr>
                              <w:t>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30" type="#_x0000_t48" style="position:absolute;margin-left:335.45pt;margin-top:24.45pt;width:132.4pt;height:5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mSa8AIAAIIGAAAOAAAAZHJzL2Uyb0RvYy54bWysVVtv2yAUfp+0/4B4bx0njuNGdaooXadJ&#10;1VqtnfpMMCRsGBiQ2379Dthx3LR7mfZCwOc7t+9ccn2zryXaMuuEViVOLwcYMUV1JdSqxN+f7y4K&#10;jJwnqiJSK1biA3P4Zvbxw/XOTNlQr7WsmEVgRLnpzpR47b2ZJomja1YTd6kNUyDk2tbEw9OuksqS&#10;HVivZTIcDPJkp21lrKbMOfh62wjxLNrnnFH/wLljHskSQ2w+njaey3Ams2syXVli1oK2YZB/iKIm&#10;QoHTztQt8QRtrHhjqhbUaqe5v6S6TjTngrKYA2STDs6yeVoTw2IuQI4zHU3u/5mlX7dP5tECDTvj&#10;pg6uIYs9t3X4hfjQPpJ16Mhie48ofEzzIs0K4JSCLM9H48k4sJmctI11/jPTNQqXEi+hUswuiJR6&#10;44eRLbK9dz7SViFFaugPUv1IMeK1hCpsiURpMRkfq9TDDPuYi2I0GrWV7GFGfcxf7GR9zEWa5/nk&#10;raFxHzQsRsXo6i0o74OyPM2GLRttjsDLkY+QsNNSVHdCyvgI3c4W0iJIGYhapa3uK5RUaAe0Xw2A&#10;kKC1ZqT6pCrkDwaIUzBeOABqVmEkGUxjuMX+9kTIE5JYq3fvQyFIqaCGp16IN3+QLHiU6hvjSFRQ&#10;/aZ+cUxPgRNKmYLSNm0Q0UGNQ5qdYhpjP1OU/phxiw1qLI5vp9gkfab42mOnEb1q5TvlWiht3/Nc&#10;/ew8N/hj9k3OIX2/X+4h6RJnIbHwZamrw6NFVjfrxBl6J6DF74nzj8RC58JUwE70D3BwqaEoVAqD&#10;0Vrb3+ffAg7GGSRQEthDJXa/NsRCLeUXBYN+lWZZWFzxkY0nQ3jYvmTZl6hNvdDQQjBDEFW8BryX&#10;xyu3un6BQZwHryAiioJvCNDb42Phm/0IS5ey+TzCYFkZ4u/Vk6HBeOA3dPPz/oVY0863h83wVR93&#10;FpnGxm9a4YQNmkrPN15z4YPwxGf7gEUHt1ebtP+OqNNfx+wPAAAA//8DAFBLAwQUAAYACAAAACEA&#10;OL2ZreEAAAAKAQAADwAAAGRycy9kb3ducmV2LnhtbEyPy07DMBBF90j8gzVIbBB1qJs+QpwKIcqi&#10;LBCBD3CTaR6Nx1HstOHvGVawGo3m6M656XaynTjj4BtHGh5mEQikwpUNVRq+Pnf3axA+GCpN5wg1&#10;fKOHbXZ9lZqkdBf6wHMeKsEh5BOjoQ6hT6T0RY3W+Jnrkfh2dIM1gdehkuVgLhxuOzmPoqW0piH+&#10;UJsen2ssTvloNWCrju/j7k71+3mr8rh9eR3fTlrf3kxPjyACTuEPhl99VoeMnQ5upNKLTsNyFW0Y&#10;1bBY82Rgo+IViAOTsVqAzFL5v0L2AwAA//8DAFBLAQItABQABgAIAAAAIQC2gziS/gAAAOEBAAAT&#10;AAAAAAAAAAAAAAAAAAAAAABbQ29udGVudF9UeXBlc10ueG1sUEsBAi0AFAAGAAgAAAAhADj9If/W&#10;AAAAlAEAAAsAAAAAAAAAAAAAAAAALwEAAF9yZWxzLy5yZWxzUEsBAi0AFAAGAAgAAAAhAKTiZJrw&#10;AgAAggYAAA4AAAAAAAAAAAAAAAAALgIAAGRycy9lMm9Eb2MueG1sUEsBAi0AFAAGAAgAAAAhADi9&#10;ma3hAAAACgEAAA8AAAAAAAAAAAAAAAAASgUAAGRycy9kb3ducmV2LnhtbFBLBQYAAAAABAAEAPMA&#10;AABYBgAAAAA=&#10;" adj="9967,61309" fillcolor="white [3212]" strokecolor="#ed7d31 [3205]" strokeweight="1.5pt">
                <v:stroke startarrow="open"/>
                <v:textbox>
                  <w:txbxContent>
                    <w:p w14:paraId="0D4EE62C" w14:textId="78500D3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Ubicación del nicho del nuevo suministro en </w:t>
                      </w:r>
                      <w:r w:rsidR="00A51BFA">
                        <w:rPr>
                          <w:color w:val="FF0000"/>
                          <w:lang w:val="es-ES"/>
                        </w:rPr>
                        <w:t>murete proyectado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>
        <w:rPr>
          <w:noProof/>
        </w:rPr>
        <w:drawing>
          <wp:inline distT="0" distB="0" distL="0" distR="0" wp14:anchorId="7B418AF9" wp14:editId="723702E1">
            <wp:extent cx="5926371" cy="4591050"/>
            <wp:effectExtent l="19050" t="19050" r="17780" b="1905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8" cy="4600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2C9E8061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1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xyZwMAAD0IAAAOAAAAZHJzL2Uyb0RvYy54bWy0VW1v3CgQ/l6p/wHxPfHL2vumOFVv2+Qq&#10;5dqq7f0AFmMbHQYO2Hi3v/4G8DqbTXJSW9UfbDAzw/DM8wxXb/a9QPfMWK5khbPLFCMmqaq5bCv8&#10;97ebiyVG1hFZE6Ekq/CBWfzm+vWrq0GvWa46JWpmEASRdj3oCnfO6XWSWNqxnthLpZmExUaZnjiY&#10;mjapDRkgei+SPE3nyaBMrY2izFr4+y4u4usQv2kYdZ+axjKHRIUhNxfeJry3/p1cX5F1a4juOB3T&#10;ID+RRU+4hE2nUO+II2hn+JNQPadGWdW4S6r6RDUNpyycAU6TpWenuTVqp8NZ2vXQ6gkmgPYMp58O&#10;Sz/e3xr9VX82gMSgW8AizPxZ9o3p/ReyRPsA2WGCjO0dovAzK1bZIi8worA2m83nxYgp7QB473aR&#10;l1lapsADsLgoymyxXK0i7rR7P4bJl3m6mK/GMOUsX829SXJMInmU2qCBLPYBD/treHztiGYBZrsG&#10;PD4bxOsKFzlGkvTA2c2O1EahmiEHx1Yo96n5HMDYI4fc/g/lsQgMsPpO0X8skmrTEdmyt8aooWOk&#10;hiyzcKgT1xjH+iDb4S9Vw25k51QIdAb/RTYr8mW2eAbHqRjzcpYuAOlQjKcokrU21t0y1SM/qLAB&#10;fYS9yP2ddRHwo4mvvFWC1zdciDAx7XYjDLonoKWb8Iw1emQmJBoqvCrzMsLxYog0XaSbwBYo86MQ&#10;PXfQFATvK7xM/eP3IWsP4ntZh7EjXMQxOAsJVPGoeiAjpG6/3YcylsdibVV9AJiNij0AehYMOmW+&#10;YzSA/its/90RwzASHySUapUVQGXkwqQoFzlMzOnK9nSFSAqhKuwwisONC03Gpy3VWyhpwwO+PsuY&#10;yZgy8Dhm/PsJPZsIDa2YOgVg+I8ndiMY7QgqZke0gNobOTaFI65RjGDL9Z9Hto+94UzksyID1ceq&#10;TeTM5qDwLJJztVimYa9J4U+4aZ0hvO3cRsmYbZTXC0z1FDhjkT3l68tkG5mE3EGD+pzhIFrBfO7P&#10;M8u6g2B+MyG/sAY49qB8f2mxSSKEUiZdlPxo7d0akNPkmEaN/J/jaO9dWbjQfsR58gg7K+km555L&#10;ZZ7b3e2PKTfR/qiteO4HAnuE/CwwODRouKMCauN96i/B03mwf7j1r/8DAAD//wMAUEsDBBQABgAI&#10;AAAAIQC7dVt94gAAAAsBAAAPAAAAZHJzL2Rvd25yZXYueG1sTI/BasMwDIbvg72D0WC31XHapiGN&#10;U0rZdiqDtYPRmxurSWgsh9hN0refd9puEvr49f35ZjItG7B3jSUJYhYBQyqtbqiS8HV8e0mBOa9I&#10;q9YSSrijg03x+JCrTNuRPnE4+IqFEHKZklB732Wcu7JGo9zMdkjhdrG9UT6sfcV1r8YQbloeR1HC&#10;jWoofKhVh7say+vhZiS8j2rczsXrsL9edvfTcfnxvRco5fPTtF0D8zj5Pxh+9YM6FMHpbG+kHWsl&#10;LNMkDmgYVqsFsECksRDAzhKSebQAXuT8f4fiBwAA//8DAFBLAQItABQABgAIAAAAIQC2gziS/gAA&#10;AOEBAAATAAAAAAAAAAAAAAAAAAAAAABbQ29udGVudF9UeXBlc10ueG1sUEsBAi0AFAAGAAgAAAAh&#10;ADj9If/WAAAAlAEAAAsAAAAAAAAAAAAAAAAALwEAAF9yZWxzLy5yZWxzUEsBAi0AFAAGAAgAAAAh&#10;AOzYfHJnAwAAPQgAAA4AAAAAAAAAAAAAAAAALgIAAGRycy9lMm9Eb2MueG1sUEsBAi0AFAAGAAgA&#10;AAAhALt1W33iAAAACwEAAA8AAAAAAAAAAAAAAAAAwQUAAGRycy9kb3ducmV2LnhtbFBLBQYAAAAA&#10;BAAEAPMAAADQ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4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YgfwIAAFYFAAAOAAAAZHJzL2Uyb0RvYy54bWysVN9P2zAQfp+0/8Hy+0gaWgYVKapATJMQ&#10;Q4OJZ9exSSTH553dJt1fv7OTBgZoD9PyENn347u77+58ftG3hu0U+gZsyWdHOWfKSqga+1TyHw/X&#10;n04580HYShiwquR75fnF6uOH884tVQE1mEohIxDrl50reR2CW2aZl7VqhT8CpywpNWArAl3xKatQ&#10;dITemqzI85OsA6wcglTek/RqUPJVwtdayfBNa68CMyWn3EL6Y/pv4j9bnYvlEwpXN3JMQ/xDFq1o&#10;LAWdoK5EEGyLzRuotpEIHnQ4ktBmoHUjVaqBqpnlr6q5r4VTqRYix7uJJv//YOXt7t7dIdHQOb/0&#10;dIxV9BpbhkBsFbPibDEvZqk4Spf1ibv9xJ3qA5MkXJzmx2fEsCTVcb6YHy8it9mAFTEd+vBFQcvi&#10;oeRIrUmgYnfjw2B6MInmFq4bY1J7jP1DQJhRkj0nnE5hb1S0M/a70qypKKciBUizpC4Nsp2gKRBS&#10;KhuGgnwtKjWIFzl9Y8qTRyogAUZkTQlN2CNAnNO32EM5o310VWkUJ+f8b4kNzpNHigw2TM5tYwHf&#10;AzBU1Rh5sD+QNFATWQr9piduSn4SLaNkA9X+DodmU/u8k9cNNehG+HAnkHaBhLTf4Rv9tIGu5DCe&#10;OKsBf70nj/Y0oqTlrKPdKrn/uRWoODNfLQ3v2Ww+j8uYLvPF54Iu+FKzeamx2/YSqHGzlF06Rvtg&#10;DkeN0D7SM7COUUklrKTYJZcBD5fLMOw8PSRSrdfJjBbQiXBj752M4JHnOIAP/aNAN05poPG+hcMe&#10;iuWrYR1so6eF9TaAbtIkP/M6doCWN43S+NDE1+HlPVk9P4er3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A5vlYg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5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J6t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v4lWkbJBqr9HQ7NpvZ5J68aatC18OFOIO0CCWm/wy39tIGu5DCe&#10;OKsBf70nj/Y0oqTlrKPdKrn/uRWoODPfLA3v6Ww+j8uYLvPFl4Iu+FKzeamx2/YCqHGzlF06Rvtg&#10;DkeN0D7SM7COUUklrKTYJZcBD5eLMOw8PSRSrdfJjBbQiXBt752M4JHnOIAP/aNAN05poPG+gcMe&#10;iuWrYR1so6eF9TaAbtIkP/M6doCWN43S+NDE1+HlPVk9P4er3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Dv3J6t&#10;fwIAAFY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7AFC8ED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6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wCXwIAABAFAAAOAAAAZHJzL2Uyb0RvYy54bWysVMtu2zAQvBfoPxC8N7Jc51EjcmA4SFEg&#10;SI0mRc40RUZCKS5Lri25X98lJctp6lPRC0Vyd/YxmuX1TdcYtlM+1GALnp9NOFNWQlnbl4J/f7r7&#10;cMVZQGFLYcCqgu9V4DeL9++uWzdXU6jAlMozCmLDvHUFrxDdPMuCrFQjwhk4ZcmowTcC6ehfstKL&#10;lqI3JptOJhdZC750HqQKgW5veyNfpPhaK4lftQ4KmSk41YZp9WndxDVbXIv5ixeuquVQhviHKhpR&#10;W0o6hroVKNjW13+FamrpIYDGMwlNBlrXUqUeqJt88qabx0o4lXohcoIbaQr/L6x82D26tScaWhfm&#10;gbaxi077Jn6pPtYlsvYjWapDJunyakYFn3MmyXSRX57nl5HM7Ah2PuBnBQ2Lm4JrA+2qEh7X/d9K&#10;dIndfcAednCPeY2Nd8eK0g73RvXGb0qzuqQapilIEotaGc92gn6zkFJZ/DhUYyx5R5iujRmB+Smg&#10;wXwADb4RppKIRuDkFPDPjCMiZQWLI7ipLfhTAcofY+be/9B933NsH7tNR00T77HGeLOBcr/2zEMv&#10;6uDkXU1M34uAa+FJxaR3mkz8Skskv+Aw7DirwP86dR/9SVxk5aylqSh4+LkVXnFmvliS3ad8Notj&#10;lA6z88spHfxry+a1xW6bFdAfyekNcDJtoz+aw1Z7aJ5pgJcxK5mElZS74BL94bDCflrpCZBquUxu&#10;NDpO4L19dDIGjzxH9Tx1z8K7QW5IOn2AwwSJ+Rul9b4RaWG5RdB1kuGR1+EP0NglUQ9PRJzr1+fk&#10;dXzIFr8B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DEc7AJfAgAAEA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DB1146E" w14:textId="77777777" w:rsidR="00A51BFA" w:rsidRDefault="00A51BFA">
      <w:pPr>
        <w:rPr>
          <w:sz w:val="18"/>
          <w:szCs w:val="18"/>
        </w:rPr>
      </w:pPr>
    </w:p>
    <w:p w14:paraId="306D4DA6" w14:textId="77777777" w:rsidR="00A51BFA" w:rsidRDefault="00A51BFA">
      <w:pPr>
        <w:rPr>
          <w:sz w:val="18"/>
          <w:szCs w:val="18"/>
        </w:rPr>
      </w:pPr>
    </w:p>
    <w:p w14:paraId="2C624DC4" w14:textId="397C1406" w:rsidR="00A51BFA" w:rsidRDefault="00A51BFA" w:rsidP="00A51BFA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818FB53" wp14:editId="3CB6FF6B">
                <wp:simplePos x="0" y="0"/>
                <wp:positionH relativeFrom="column">
                  <wp:posOffset>4841151</wp:posOffset>
                </wp:positionH>
                <wp:positionV relativeFrom="paragraph">
                  <wp:posOffset>2905332</wp:posOffset>
                </wp:positionV>
                <wp:extent cx="223284" cy="223283"/>
                <wp:effectExtent l="19050" t="19050" r="24765" b="24765"/>
                <wp:wrapNone/>
                <wp:docPr id="1365037847" name="Diagrama de flujo: co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84" cy="223283"/>
                        </a:xfrm>
                        <a:prstGeom prst="flowChartConnector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3B8896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Diagrama de flujo: conector 39" o:spid="_x0000_s1026" type="#_x0000_t120" style="position:absolute;margin-left:381.2pt;margin-top:228.75pt;width:17.6pt;height:17.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FWqjgIAAHYFAAAOAAAAZHJzL2Uyb0RvYy54bWysVN9vGjEMfp+0/yHK+3pAYe1QjwpRMU2q&#10;2qrt1OeQS7iTcnHmBA7218/J/QB10x6m8RCcs/3Z/mL75vZQG7ZX6CuwOR9fjDhTVkJR2W3Ov7+u&#10;P11z5oOwhTBgVc6PyvPbxccPN42bqwmUYAqFjECsnzcu52UIbp5lXpaqFv4CnLKk1IC1CHTFbVag&#10;aAi9NtlkNPqcNYCFQ5DKe/p61yr5IuFrrWR41NqrwEzOKbeQTkznJp7Z4kbMtyhcWckuDfEPWdSi&#10;shR0gLoTQbAdVr9B1ZVE8KDDhYQ6A60rqVINVM149K6al1I4lWohcrwbaPL/D1Y+7F/cExINjfNz&#10;T2Ks4qCxjv+UHzskso4DWeoQmKSPk8nl5HrKmSRVki8jmdnJ2aEPXxXULAo51waaVSkwrMBaehfA&#10;RJjY3/vQOvYOMbKFdWVMeh1jWUMhrmdXs+ThwVRF1EY7j9vNyiDbC3rgNf1G6U0pjTMzuhlLuZ1K&#10;TFI4GhUxjH1WmlVFLKqNELtPDbBCSmXDuFWVolBttPFsdArWeyQGEmBE1pTlgN0B9JYtSI/dMtDZ&#10;R1eVmndwHv0tsdZ58EiRwYbBua5sx3aaq1NlhqrqIrf2PUktNZGlDRTHJ2QI7eh4J9cVvee98OFJ&#10;IM0KTRXNf3ikIz5xzqGTOCsBf/7pe7SnFiYtZw3NXs79j51AxZn5Zqm5v4yn0zis6TKdXU3oguea&#10;zbnG7uoV0OuPadM4mcRoH0wvaoT6jdbEMkYllbCSYudcBuwvq9DuBFo0Ui2XyYwG1Ilwb1+cjOCR&#10;1dihr4c3ga5r6kDT8AD9nIr5u25ubaOnheUugK5Sq5947fim4U6N0y2iuD3O78nqtC4XvwAAAP//&#10;AwBQSwMEFAAGAAgAAAAhAKmCWrDfAAAACwEAAA8AAABkcnMvZG93bnJldi54bWxMj8FOg0AQhu8m&#10;vsNmTLzZRQKsRZYGG5uYxotV71sYgcjOIrst+PaOJz3OzJd/vr/YLHYQZ5x870jD7SoCgVS7pqdW&#10;w9vr7uYOhA+GGjM4Qg3f6GFTXl4UJm/cTC94PoRWcAj53GjoQhhzKX3doTV+5UYkvn24yZrA49TK&#10;ZjIzh9tBxlGUSWt64g+dGXHbYf15OFkNtH//qvZPdn5Mnyvc+W3ysIRE6+urpboHEXAJfzD86rM6&#10;lOx0dCdqvBg0qCxOGNWQpCoFwYRaqwzEkTfrWIEsC/m/Q/kDAAD//wMAUEsBAi0AFAAGAAgAAAAh&#10;ALaDOJL+AAAA4QEAABMAAAAAAAAAAAAAAAAAAAAAAFtDb250ZW50X1R5cGVzXS54bWxQSwECLQAU&#10;AAYACAAAACEAOP0h/9YAAACUAQAACwAAAAAAAAAAAAAAAAAvAQAAX3JlbHMvLnJlbHNQSwECLQAU&#10;AAYACAAAACEASwhVqo4CAAB2BQAADgAAAAAAAAAAAAAAAAAuAgAAZHJzL2Uyb0RvYy54bWxQSwEC&#10;LQAUAAYACAAAACEAqYJasN8AAAALAQAADwAAAAAAAAAAAAAAAADoBAAAZHJzL2Rvd25yZXYueG1s&#10;UEsFBgAAAAAEAAQA8wAAAPQFAAAAAA==&#10;" filled="f" strokecolor="yellow" strokeweight="2.25pt">
                <v:stroke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1682F5" wp14:editId="6957E9AE">
                <wp:simplePos x="0" y="0"/>
                <wp:positionH relativeFrom="column">
                  <wp:posOffset>4693625</wp:posOffset>
                </wp:positionH>
                <wp:positionV relativeFrom="paragraph">
                  <wp:posOffset>1172225</wp:posOffset>
                </wp:positionV>
                <wp:extent cx="938530" cy="664210"/>
                <wp:effectExtent l="171450" t="0" r="13970" b="1164590"/>
                <wp:wrapNone/>
                <wp:docPr id="1957592461" name="Globo: línea doblad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530" cy="6642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66478"/>
                            <a:gd name="adj6" fmla="val 2886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AE3A4" w14:textId="0131EFE5" w:rsidR="00A51BFA" w:rsidRPr="00A51BFA" w:rsidRDefault="00A51BFA" w:rsidP="00A51BFA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82F5" id="Globo: línea doblada 38" o:spid="_x0000_s1037" type="#_x0000_t48" style="position:absolute;margin-left:369.6pt;margin-top:92.3pt;width:73.9pt;height:52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sxu6wIAAIEGAAAOAAAAZHJzL2Uyb0RvYy54bWysVVtv2jAUfp+0/2D5vQ0JkFJUqBBdp0nV&#10;Wq2d+mwcG7z5Ntvc9ut37IQQaPcy7cXYOd+5fOfGze1OSbRhzgujJzi/7GHENDWV0MsJ/v5yfzHC&#10;yAeiKyKNZhO8Zx7fTj9+uNnaMSvMysiKOQRGtB9v7QSvQrDjLPN0xRTxl8YyDUJunCIBnm6ZVY5s&#10;wbqSWdHrldnWuMo6Q5n38PWuFuJpss85o+GRc88CkhMMsYV0unQu4plNb8h46YhdCdqEQf4hCkWE&#10;BqetqTsSCFo78caUEtQZb3i4pEZlhnNBWeIAbPLeGZvnFbEscYHkeNumyf8/s/Tr5tk+OUjD1vqx&#10;h2tkseNOxV+ID+1SsvZtstguIAofr/ujYR9SSkFUloMiT8nMjsrW+fCZGYXiZYIXUCjm5kRKsw5F&#10;ShbZPPiQslYhTRS0B6l+5BhxJaEIGyJRProaHorUwRRdzMWo3+83hexg+l3MX+wMupiLvCzLq7eG&#10;hl1QAVSvRm9B5QloNCqLiIFsNBzhdshHJOyNFNW9kDI9YrOzuXQIKEOilnmje4KSGm1hwq57kJCo&#10;tWKk+qQrFPYWEqdhunAEKFZhJBkMY7yl9g5EyCOSOGe270MhSKkh6mMrpFvYSxY9Sv2NcSQqKH5d&#10;vzSlx8AJpUxDaWviCR3VONBsFfMU+5miDAfGDTaqsTS9rWJN+kzx1GOrkbwaHVplJbRx73mufrae&#10;a/yBfc050g+7xQ5IQ8NHYvHLwlT7J4ecqbeJt/ReQIs/EB+eiIPOhamAlRge4eDSQFGoFBajlXG/&#10;z79FHEwzSKAksIYm2P9aEwe1lF80zPl1PhjEvZUeg+FVAQ/XlSy6Er1WcwMtBDMEUaVrxAd5uHJn&#10;1CsM4ix6BRHRFHxDgMEdHvNQr0fYuZTNZgkGu8qS8KCfLY3GY35jN7/sXomzzXwHWAxfzWFlNY1f&#10;t8IRGzW1ma2D4SJE4TGfzQP2HNxOFmn3nVDHf47pHwAAAP//AwBQSwMEFAAGAAgAAAAhAIEzsBjg&#10;AAAACwEAAA8AAABkcnMvZG93bnJldi54bWxMj8FOwzAQRO9I/IO1SNyoQ4oaE+JUCIo4UCEoSFzd&#10;eJtExOsodtLA17Oc4Liap9k3xXp2nZhwCK0nDZeLBARS5W1LtYb3t4cLBSJEQ9Z0nlDDFwZYl6cn&#10;hcmtP9IrTrtYCy6hkBsNTYx9LmWoGnQmLHyPxNnBD85EPoda2sEcudx1Mk2SlXSmJf7QmB7vGqw+&#10;d6PT8OK2cbNs2vvndKPG7PH78PRhJq3Pz+bbGxAR5/gHw68+q0PJTns/kg2i05Atr1NGOVBXKxBM&#10;KJXxur2GVHEky0L+31D+AAAA//8DAFBLAQItABQABgAIAAAAIQC2gziS/gAAAOEBAAATAAAAAAAA&#10;AAAAAAAAAAAAAABbQ29udGVudF9UeXBlc10ueG1sUEsBAi0AFAAGAAgAAAAhADj9If/WAAAAlAEA&#10;AAsAAAAAAAAAAAAAAAAALwEAAF9yZWxzLy5yZWxzUEsBAi0AFAAGAAgAAAAhAG3uzG7rAgAAgQYA&#10;AA4AAAAAAAAAAAAAAAAALgIAAGRycy9lMm9Eb2MueG1sUEsBAi0AFAAGAAgAAAAhAIEzsBjgAAAA&#10;CwEAAA8AAAAAAAAAAAAAAAAARQUAAGRycy9kb3ducmV2LnhtbFBLBQYAAAAABAAEAPMAAABSBgAA&#10;AAA=&#10;" adj="6234,57559" fillcolor="white [3212]" strokecolor="#ed7d31 [3205]" strokeweight="1.5pt">
                <v:stroke startarrow="open"/>
                <v:textbox>
                  <w:txbxContent>
                    <w:p w14:paraId="65AAE3A4" w14:textId="0131EFE5" w:rsidR="00A51BFA" w:rsidRPr="00A51BFA" w:rsidRDefault="00A51BFA" w:rsidP="00A51BFA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8679230" wp14:editId="2DFCBA98">
                <wp:simplePos x="0" y="0"/>
                <wp:positionH relativeFrom="column">
                  <wp:posOffset>375477</wp:posOffset>
                </wp:positionH>
                <wp:positionV relativeFrom="paragraph">
                  <wp:posOffset>1517783</wp:posOffset>
                </wp:positionV>
                <wp:extent cx="951230" cy="504825"/>
                <wp:effectExtent l="0" t="723900" r="172720" b="28575"/>
                <wp:wrapNone/>
                <wp:docPr id="1373606606" name="Globo: línea dobla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512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5548"/>
                            <a:gd name="adj6" fmla="val 144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6013EE" w14:textId="77777777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9230" id="Globo: línea doblada 37" o:spid="_x0000_s1038" type="#_x0000_t48" style="position:absolute;margin-left:29.55pt;margin-top:119.5pt;width:74.9pt;height:39.7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g1q9QIAAI0GAAAOAAAAZHJzL2Uyb0RvYy54bWysVclu2zAUvBfoPxC6J7K8xTFiB4bbtAWC&#10;JGhS5ExTpK2WIlmS3vr1HVKWLDvtpehF4DLv8c28RTe3u1KSDbeu0GqSZJedhHDFdF6o5ST59nJ3&#10;MUqI81TlVGrFJ8meu+R2+v7dzdaMeVevtMy5JXCi3HhrJsnKezNOU8dWvKTuUhuucCm0LanH1i7T&#10;3NItvJcy7XY6w3SrbW6sZtw5nH6oLpNp9C8EZ/5RCMc9kZMEsfn4tfG7CN90ekPHS0vNqmCHMOg/&#10;RFHSQuHRxtUH6ilZ2+KNq7JgVjst/CXTZaqFKBiPHMAm65yxeV5RwyMXiONMI5P7f27Zw+bZPFnI&#10;sDVu7LAMLHbClkTIwnxGTiMvREp2UbZ9IxvfecJweD3Iuj2Iy3A16PRH3UGQNa3cBHfGOv+J65KE&#10;xSRZIGXczqmUeu270T3d3Dsf9cuJoiUKhebfs4SIUiIdGypJNroa1OlqYbptzMWo1+sdUtrC9NqY&#10;v/jptzEX2XA4vHrraHAK6g0G/dFb1LCNyvr9YXaQ40ASwtSCBMZOyyK/K6SMm1D3fC4tAWcotaxt&#10;T1BSkS0Sc92BIsFqxWn+UeXE7w2UU2i0JABKnidEcvRlWMVK97SQRyS1Vm//DEWQUiGJx6qIK7+X&#10;PLwo1VcuSJEj+1UCY8MeA6eMcYXcVnUQ0cFMgGZjWBXWmaH0NeMDNpjx2MiNYUX6zPD0xcYivqqV&#10;b4zLQmkbVTtzkP9oXq7wNfuKc6Dvd4sdSEP6WInhaKHz/ZMlVleTxRl2V6DI76nzT9SidtEXGI/+&#10;ER8hNbLC0FYJWWn76/ws4NDZuEFOMJImifu5phbJlF8Uev4axRRmWNz0B1ddbGz7ZtG+UetyrlFD&#10;6CJEFZcB72W9FFaXr2jFWXgVV1QxvI0Ava03c1+NSsxfxmezCMPcMtTfq2fD6uEQyvll90qtOXS4&#10;x2h40PX4ouNY+VUtHLEhNUrP1l6LwofLo56HDWYeVidDtb2PqONfZPobAAD//wMAUEsDBBQABgAI&#10;AAAAIQDsxZHe4QAAAAoBAAAPAAAAZHJzL2Rvd25yZXYueG1sTI9BS8NAEIXvgv9hGcGL2E1SKkma&#10;TSkBQRSEpgo9brPTJJidDdltG/+940mPw3x8771iM9tBXHDyvSMF8SICgdQ401Or4GP//JiC8EGT&#10;0YMjVPCNHjbl7U2hc+OutMNLHVrBEvK5VtCFMOZS+qZDq/3CjUj8O7nJ6sDn1Eoz6SvL7SCTKHqS&#10;VvfECZ0eseqw+arPVkHy0jy8fb4f9Om12ldTFuqti3ul7u/m7RpEwDn8wfBbn6tDyZ2O7kzGi0HB&#10;KouZZNcy400MJFGagTgqWMbpCmRZyP8Tyh8AAAD//wMAUEsBAi0AFAAGAAgAAAAhALaDOJL+AAAA&#10;4QEAABMAAAAAAAAAAAAAAAAAAAAAAFtDb250ZW50X1R5cGVzXS54bWxQSwECLQAUAAYACAAAACEA&#10;OP0h/9YAAACUAQAACwAAAAAAAAAAAAAAAAAvAQAAX3JlbHMvLnJlbHNQSwECLQAUAAYACAAAACEA&#10;W2YNavUCAACNBgAADgAAAAAAAAAAAAAAAAAuAgAAZHJzL2Uyb0RvYy54bWxQSwECLQAUAAYACAAA&#10;ACEA7MWR3uEAAAAKAQAADwAAAAAAAAAAAAAAAABPBQAAZHJzL2Rvd25yZXYueG1sUEsFBgAAAAAE&#10;AAQA8wAAAF0GAAAAAA==&#10;" adj="3124,-29278" fillcolor="white [3212]" strokecolor="#ed7d31 [3205]" strokeweight="1.5pt">
                <v:stroke startarrow="open"/>
                <v:textbox>
                  <w:txbxContent>
                    <w:p w14:paraId="186013EE" w14:textId="77777777" w:rsidR="00A51BFA" w:rsidRDefault="00A51BFA" w:rsidP="00A51BFA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51BFA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78FD13AB" wp14:editId="3840E72D">
            <wp:extent cx="5626839" cy="5560051"/>
            <wp:effectExtent l="19050" t="19050" r="12065" b="22225"/>
            <wp:docPr id="1081353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53783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911" cy="5566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4E1CB0" w14:textId="2E83BDB9" w:rsidR="00A51BFA" w:rsidRDefault="00A51BFA" w:rsidP="00A51BFA">
      <w:pPr>
        <w:jc w:val="center"/>
        <w:rPr>
          <w:lang w:val="es-PE"/>
        </w:rPr>
      </w:pPr>
      <w:r>
        <w:rPr>
          <w:lang w:val="es-PE"/>
        </w:rPr>
        <w:t>UBICACIÓN DEL PREDIO Y DEL MURETE PROYECTADO</w:t>
      </w:r>
    </w:p>
    <w:p w14:paraId="19AF6687" w14:textId="6BD03F7E" w:rsidR="00A51BFA" w:rsidRDefault="00A51BFA" w:rsidP="00A51BF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361DD297" wp14:editId="3124C0B9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1170629365" name="Grupo 1170629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189973405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B249F0" w14:textId="77777777" w:rsidR="00A51BFA" w:rsidRPr="00813642" w:rsidRDefault="00A51BFA" w:rsidP="00A51BFA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62CB531A" w14:textId="77777777" w:rsidR="00A51BFA" w:rsidRPr="00813642" w:rsidRDefault="00A51BFA" w:rsidP="00A51BFA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0441156" name="Conector recto de flecha 480441156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1DD297" id="Grupo 1170629365" o:spid="_x0000_s1039" style="position:absolute;margin-left:293.1pt;margin-top:288.7pt;width:117.45pt;height:26.5pt;z-index:251741184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n/ncwMAAFQIAAAOAAAAZHJzL2Uyb0RvYy54bWy0VtuO2zYQfS/QfyD4vquLJcs2VhukTnZb&#10;IG2DJP0AmqIkohTJkvTKztd3SMqy19kt0BTVg0yKM8Mzh2eGvntzGAR6YsZyJWuc3aYYMUlVw2VX&#10;4z++PNysMLKOyIYIJVmNj8ziN/c//nA36g3LVa9EwwyCINJuRl3j3jm9SRJLezYQe6s0k7DYKjMQ&#10;B1PTJY0hI0QfRJKn6TIZlWm0UZRZC1/fxUV8H+K3LaPu97a1zCFRY8DmwtuE986/k/s7sukM0T2n&#10;EwzyHSgGwiVsOod6RxxBe8O/CTVwapRVrbulakhU23LKQg6QTZZeZfNo1F6HXLrN2OmZJqD2iqfv&#10;Dkt/e3o0+rP+aICJUXfARZj5XA6tGfwvoESHQNlxpowdHKLwMSvWWZUXGFFYWyyWy2LilPZAvHe7&#10;ycssLVPQAVjcFGVWrdbryDvt309h8lWeVsv1FKZc5OulN0lOIJJn0EYNYrFnPux/4+NzTzQLNNsN&#10;8PHRIN5AZgCzWhRpCcglGUC72z1pjEINQw7SVyj3ED0WcPIMInf4SXlOghKs/qDonxZJte2J7Nhb&#10;Y9TYM9IA2iwkd+Ea41gfZDf+qhrYjeydCoGujuEmWxT5Kqte4HM+lGW5SCvAHQ7lWzbJRhvrHpka&#10;kB/U2ECdhL3I0wfrIvEnE68AqwRvHrgQYWK63VYY9ESgph7CM53VMzMh0VjjdZmXkY5XQ6RplW6D&#10;auC4n4UYuIPmIPhQ41XqH78P2XgS38smjB3hIo7BWUiQjGfVExkpdYfdIR5n4Nwv7lRzBJ6Nis0A&#10;mhcMemW+YjRCI6ix/WtPDMNI/CLhrNZZAZpGLkyKssphYi5XdpcrRFIIVWOHURxuXeg2HrdUb+FM&#10;Wx4IPiOZMIOgI+T/XdnFKi2KLCuXs7ChNVOngBP/4wXeCkZ7gs6WZ6Vv5dQrTjTHGgUXrn8+iX9q&#10;GVe1vygyaAbxEGetZkso/CxqdV2t0sUkppPsTzqcpGqdIbzr3VbJCDpW2yvC9Yq4EpW9lO/r2puE&#10;hdxRQzE6w6GGBZuwvSA0646C+c2E/MRakNy5Efi7jM0VQyhl0sUOMFl7txaqa3ZMY8n8k+Nk711Z&#10;uOf+jfPsEXZW0s3OA5fKvLS7O5wgt9H+VGox77Ocfffws6Dn0Lfh6oJvz+7Gy3mwP/8ZuP8bAAD/&#10;/wMAUEsDBBQABgAIAAAAIQC7dVt94gAAAAsBAAAPAAAAZHJzL2Rvd25yZXYueG1sTI/BasMwDIbv&#10;g72D0WC31XHapiGNU0rZdiqDtYPRmxurSWgsh9hN0refd9puEvr49f35ZjItG7B3jSUJYhYBQyqt&#10;bqiS8HV8e0mBOa9Iq9YSSrijg03x+JCrTNuRPnE4+IqFEHKZklB732Wcu7JGo9zMdkjhdrG9UT6s&#10;fcV1r8YQbloeR1HCjWoofKhVh7say+vhZiS8j2rczsXrsL9edvfTcfnxvRco5fPTtF0D8zj5Pxh+&#10;9YM6FMHpbG+kHWslLNMkDmgYVqsFsECksRDAzhKSebQAXuT8f4fiBwAA//8DAFBLAQItABQABgAI&#10;AAAAIQC2gziS/gAAAOEBAAATAAAAAAAAAAAAAAAAAAAAAABbQ29udGVudF9UeXBlc10ueG1sUEsB&#10;Ai0AFAAGAAgAAAAhADj9If/WAAAAlAEAAAsAAAAAAAAAAAAAAAAALwEAAF9yZWxzLy5yZWxzUEsB&#10;Ai0AFAAGAAgAAAAhALSmf+dzAwAAVAgAAA4AAAAAAAAAAAAAAAAALgIAAGRycy9lMm9Eb2MueG1s&#10;UEsBAi0AFAAGAAgAAAAhALt1W33iAAAACwEAAA8AAAAAAAAAAAAAAAAAzQUAAGRycy9kb3ducmV2&#10;LnhtbFBLBQYAAAAABAAEAPMAAADcBgAAAAA=&#10;">
                <v:shape id="Cuadro de texto 2" o:spid="_x0000_s1040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fyJzAAAAOMAAAAPAAAAZHJzL2Rvd25yZXYueG1sRI9PS8NA&#10;EMXvgt9hGcGb3a3WtE27Lf5BKIIUG/E8ZKdJNDsbsmuafnvnIHiceW/e+816O/pWDdTHJrCF6cSA&#10;Ii6Da7iy8FG83CxAxYTssA1MFs4UYbu5vFhj7sKJ32k4pEpJCMccLdQpdbnWsazJY5yEjli0Y+g9&#10;Jhn7SrseTxLuW31rTKY9NiwNNXb0VFP5ffjxFt4K49qv4jN7nT7O9+ch28X988za66vxYQUq0Zj+&#10;zX/XOyf4i+Vyfjcz9wItP8kC9OYXAAD//wMAUEsBAi0AFAAGAAgAAAAhANvh9svuAAAAhQEAABMA&#10;AAAAAAAAAAAAAAAAAAAAAFtDb250ZW50X1R5cGVzXS54bWxQSwECLQAUAAYACAAAACEAWvQsW78A&#10;AAAVAQAACwAAAAAAAAAAAAAAAAAfAQAAX3JlbHMvLnJlbHNQSwECLQAUAAYACAAAACEAdnn8icwA&#10;AADjAAAADwAAAAAAAAAAAAAAAAAHAgAAZHJzL2Rvd25yZXYueG1sUEsFBgAAAAADAAMAtwAAAAAD&#10;AAAAAA==&#10;" strokecolor="#0070c0">
                  <v:textbox>
                    <w:txbxContent>
                      <w:p w14:paraId="50B249F0" w14:textId="77777777" w:rsidR="00A51BFA" w:rsidRPr="00813642" w:rsidRDefault="00A51BFA" w:rsidP="00A51BFA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62CB531A" w14:textId="77777777" w:rsidR="00A51BFA" w:rsidRPr="00813642" w:rsidRDefault="00A51BFA" w:rsidP="00A51BFA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 id="Conector recto de flecha 480441156" o:spid="_x0000_s1041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o3OygAAAOIAAAAPAAAAZHJzL2Rvd25yZXYueG1sRI9Ba8JA&#10;FITvhf6H5RW81U1KFEndSCkUhBTE2IPHR/aZrMm+DdlV0/76rlDocZiZb5j1ZrK9uNLojWMF6TwB&#10;QVw7bbhR8HX4eF6B8AFZY++YFHyTh03x+LDGXLsb7+lahUZECPscFbQhDLmUvm7Jop+7gTh6Jzda&#10;DFGOjdQj3iLc9vIlSZbSouG40OJA7y3VXXWxCsyxpHK789Xnzz7dld05M7I+KjV7mt5eQQSawn/4&#10;r73VCrJVkmVpuljC/VK8A7L4BQAA//8DAFBLAQItABQABgAIAAAAIQDb4fbL7gAAAIUBAAATAAAA&#10;AAAAAAAAAAAAAAAAAABbQ29udGVudF9UeXBlc10ueG1sUEsBAi0AFAAGAAgAAAAhAFr0LFu/AAAA&#10;FQEAAAsAAAAAAAAAAAAAAAAAHwEAAF9yZWxzLy5yZWxzUEsBAi0AFAAGAAgAAAAhAFsGjc7KAAAA&#10;4gAAAA8AAAAAAAAAAAAAAAAABwIAAGRycy9kb3ducmV2LnhtbFBLBQYAAAAAAwADALcAAAD+AgAA&#10;AAA=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A025930" wp14:editId="77247A6C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1248752842" name="Rectángulo 124875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D21A3" w14:textId="77777777" w:rsidR="00A51BFA" w:rsidRPr="00023BB8" w:rsidRDefault="00A51BFA" w:rsidP="00A51BFA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25930" id="Rectángulo 1248752842" o:spid="_x0000_s1042" style="position:absolute;margin-left:0;margin-top:286.35pt;width:45.7pt;height:24.05pt;rotation:-332681fd;z-index:251740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3VffwIAAFc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aFOLaBpFG6j2dzh0m/rnnbxqqEPXwoc7gbQMJKQFD7f00wa6ksN4&#10;4qwG/PWePNrTjJKWs46Wq+T+51ag4sx8szS9p7P5PG5juswXXwq64EvN5qXGbtsLoM7NUnbpGO2D&#10;ORw1QvtI78A6RiWVsJJil1wGPFwuwrD09JJItV4nM9pAJ8K1vXcygkei4wQ+9I8C3Timgeb7Bg6L&#10;KJavpnWwjZ4W1tsAukmj/Mzr2ALa3jRL40sTn4eX92T1/B6ufgM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BT23VffwIA&#10;AFc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0B7D21A3" w14:textId="77777777" w:rsidR="00A51BFA" w:rsidRPr="00023BB8" w:rsidRDefault="00A51BFA" w:rsidP="00A51BFA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D798854" wp14:editId="4A6FEB89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241299232" name="Rectángulo 24129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18C07" w14:textId="77777777" w:rsidR="00A51BFA" w:rsidRPr="00023BB8" w:rsidRDefault="00A51BFA" w:rsidP="00A51BFA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98854" id="Rectángulo 241299232" o:spid="_x0000_s1043" style="position:absolute;margin-left:112.2pt;margin-top:281.85pt;width:45.7pt;height:24.05pt;rotation:-332681fd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b3SgAIAAFcFAAAOAAAAZHJzL2Uyb0RvYy54bWysVE1v2zAMvQ/YfxB0X+04ydYGdYqgRYcB&#10;RRusHXpWZKkxIIsapcTOfv0o2XG7tthhmA+GxI9H8pHU+UXXGLZX6GuwJZ+c5JwpK6Gq7VPJfzxc&#10;fzrlzAdhK2HAqpIflOcXy48fzlu3UAVswVQKGYFYv2hdybchuEWWeblVjfAn4JQlpQZsRKArPmUV&#10;ipbQG5MVef45awErhyCV9yS96pV8mfC1VjLcae1VYKbklFtIf0z/Tfxny3OxeELhtrUc0hD/kEUj&#10;aktBR6grEQTbYf0GqqklggcdTiQ0GWhdS5VqoGom+atq7rfCqVQLkePdSJP/f7Dydn/v1kg0tM4v&#10;PB1jFZ3GhiEQW8WkOJvPikkqjtJlXeLuMHKnusAkCeen+fSMGJakmubz2XQeuc16rIjp0IevChoW&#10;DyVHak0CFfsbH3rTo0k0t3BdG5PaY+wfAsKMkuw54XQKB6OinbHflWZ1RTkVKUCaJXVpkO0FTYGQ&#10;UtnQF+S3olK9eJ7TN6Q8eqQCEmBE1pTQiD0AxDl9i92XM9hHV5VGcXTO/5ZY7zx6pMhgw+jc1Bbw&#10;PQBDVQ2Re/sjST01kaXQbTrihjZ1Gk2jaAPVYY19t6l/3snrmjp0I3xYC6RlICEteLijnzbQlhyG&#10;E2dbwF/vyaM9zShpOWtpuUruf+4EKs7MN0vTezaZzeI2psts/qWgC77UbF5q7K65BOrcJGWXjtE+&#10;mONRIzSP9A6sYlRSCSspdsllwOPlMvRLTy+JVKtVMqMNdCLc2HsnI3gkOk7gQ/co0A1jGmi+b+G4&#10;iGLxalp72+hpYbULoOs0ys+8Di2g7U2zNLw08Xl4eU9Wz+/h8jcAAAD//wMAUEsDBBQABgAIAAAA&#10;IQAetgaq4QAAAAsBAAAPAAAAZHJzL2Rvd25yZXYueG1sTI9BTsMwEEX3SNzBGiQ2FXWSpmkV4lSA&#10;hAQbqhYO4CbTxMIeR7HbhtszrOhyNE//v19tJmfFGcdgPClI5wkIpMa3hjoFX5+vD2sQIWpqtfWE&#10;Cn4wwKa+val02foL7fC8j53gEAqlVtDHOJRShqZHp8PcD0j8O/rR6cjn2Ml21BcOd1ZmSVJIpw1x&#10;Q68HfOmx+d6fnALE5v3DTVsz2xn71m2tf56ZXKn7u+npEUTEKf7D8KfP6lCz08GfqA3CKsiyPGdU&#10;wbJYrEAwsUiXPOagoEjTNci6ktcb6l8AAAD//wMAUEsBAi0AFAAGAAgAAAAhALaDOJL+AAAA4QEA&#10;ABMAAAAAAAAAAAAAAAAAAAAAAFtDb250ZW50X1R5cGVzXS54bWxQSwECLQAUAAYACAAAACEAOP0h&#10;/9YAAACUAQAACwAAAAAAAAAAAAAAAAAvAQAAX3JlbHMvLnJlbHNQSwECLQAUAAYACAAAACEAhbm9&#10;0oACAABXBQAADgAAAAAAAAAAAAAAAAAuAgAAZHJzL2Uyb0RvYy54bWxQSwECLQAUAAYACAAAACEA&#10;HrYGquEAAAALAQAADwAAAAAAAAAAAAAAAADaBAAAZHJzL2Rvd25yZXYueG1sUEsFBgAAAAAEAAQA&#10;8wAAAOgFAAAAAA==&#10;" filled="f" stroked="f" strokeweight="1pt">
                <v:textbox>
                  <w:txbxContent>
                    <w:p w14:paraId="01D18C07" w14:textId="77777777" w:rsidR="00A51BFA" w:rsidRPr="00023BB8" w:rsidRDefault="00A51BFA" w:rsidP="00A51BFA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2ABCBA0" wp14:editId="53AF7F55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114945836" name="Conector recto de flecha 114945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24119" id="Conector recto de flecha 114945836" o:spid="_x0000_s1026" type="#_x0000_t32" style="position:absolute;margin-left:244.4pt;margin-top:286.75pt;width:3.6pt;height:2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EB4C14A" wp14:editId="4767EC74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8963363" name="Flecha: a la derecha 328963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FDBB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8963363" o:spid="_x0000_s1026" type="#_x0000_t13" style="position:absolute;margin-left:251.65pt;margin-top:281.8pt;width:22.9pt;height:14.05pt;rotation:11319888fd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6A65218" wp14:editId="4BDCAC71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2041385505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28D65" w14:textId="77777777" w:rsidR="00A51BFA" w:rsidRPr="00F11FF2" w:rsidRDefault="00A51BFA" w:rsidP="00A51BFA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27D73DD9" w14:textId="77777777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076C85BA" w14:textId="77777777" w:rsidR="00A51BFA" w:rsidRPr="00971828" w:rsidRDefault="00A51BFA" w:rsidP="00A51BFA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65218" id="_x0000_s1044" type="#_x0000_t109" style="position:absolute;margin-left:51.2pt;margin-top:283.5pt;width:66.15pt;height:48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Cy9XwIAABEFAAAOAAAAZHJzL2Uyb0RvYy54bWysVEtv2zAMvg/YfxB0Xx1n6WNBnSJI0WFA&#10;0QVrh54VWaqNyZJGMbGzXz9Kdpyuy2nYRaJEfnzpo65vusawnYJQO1vw/GzCmbLSlbV9Kfj3p7sP&#10;V5wFFLYUxllV8L0K/Gbx/t116+dq6ipnSgWMnNgwb33BK0Q/z7IgK9WIcOa8sqTUDhqBdISXrATR&#10;kvfGZNPJ5CJrHZQenFQh0O1tr+SL5F9rJfGr1kEhMwWn3DCtkNZNXLPFtZi/gPBVLYc0xD9k0Yja&#10;UtDR1a1AwbZQ/+WqqSW44DSeSddkTutaqlQDVZNP3lTzWAmvUi3UnODHNoX/51Y+7B79GqgNrQ/z&#10;QGKsotPQxJ3yY11q1n5sluqQSbq8mlHC55xJUl3kl+f5ZWxmdgR7CPhZuYZFoeDauHZVCcB1/1qp&#10;XWJ3H7CHHcxjXGPj3TGjJOHeqF75TWlWl5TDNDlJZFErA2wn6JmFlMrixyEbY8k6wnRtzAjMTwEN&#10;5gNosI0wlUg0AiengH9GHBEpqrM4gpvaOjjloPwxRu7tD9X3Ncfysdt0VDTN2CwmGa82rtyvgYHr&#10;WR28vKup1fci4FoA0ZgIT6OJX2mJ3S+4GyTOKge/Tt1He2IXaTlraSwKHn5uBSjOzBdLvPuUz2Zx&#10;jtJhdn45pQO81mxea+y2WTl6kpw+AS+TGO3RHEQNrnmmCV7GqKQSVlLsgkuEw2GF/bjSHyDVcpnM&#10;aHa8wHv76GV0Hhsd6fPUPQvwA9+QiPrgDiMk5m+o1ttGpHXLLTpdJx4e+zo8Ac1dYvXwR8TBfn1O&#10;VsefbPEb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GTcLL1fAgAAEQ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68628D65" w14:textId="77777777" w:rsidR="00A51BFA" w:rsidRPr="00F11FF2" w:rsidRDefault="00A51BFA" w:rsidP="00A51BFA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27D73DD9" w14:textId="77777777" w:rsidR="00A51BFA" w:rsidRDefault="00A51BFA" w:rsidP="00A51BFA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076C85BA" w14:textId="77777777" w:rsidR="00A51BFA" w:rsidRPr="00971828" w:rsidRDefault="00A51BFA" w:rsidP="00A51BFA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376A3987" w14:textId="77777777" w:rsidR="00A51BFA" w:rsidRDefault="00A51BFA">
      <w:pPr>
        <w:rPr>
          <w:sz w:val="18"/>
          <w:szCs w:val="18"/>
        </w:rPr>
      </w:pPr>
    </w:p>
    <w:p w14:paraId="50F21F73" w14:textId="77777777" w:rsidR="00A51BFA" w:rsidRDefault="00A51BFA">
      <w:pPr>
        <w:rPr>
          <w:sz w:val="18"/>
          <w:szCs w:val="18"/>
        </w:rPr>
      </w:pPr>
    </w:p>
    <w:p w14:paraId="526A3148" w14:textId="77777777" w:rsidR="00A51BFA" w:rsidRPr="00E9592E" w:rsidRDefault="00A51BFA" w:rsidP="00A51BFA">
      <w:pPr>
        <w:rPr>
          <w:lang w:val="es-PE"/>
        </w:rPr>
      </w:pPr>
    </w:p>
    <w:p w14:paraId="4EF186F3" w14:textId="4421147B" w:rsidR="00A51BFA" w:rsidRDefault="00A51BFA" w:rsidP="00A51BFA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>Fuente G</w:t>
      </w:r>
      <w:r>
        <w:rPr>
          <w:sz w:val="18"/>
          <w:szCs w:val="18"/>
          <w:lang w:val="es-PE"/>
        </w:rPr>
        <w:t xml:space="preserve">oogle </w:t>
      </w:r>
      <w:proofErr w:type="spellStart"/>
      <w:r>
        <w:rPr>
          <w:sz w:val="18"/>
          <w:szCs w:val="18"/>
          <w:lang w:val="es-PE"/>
        </w:rPr>
        <w:t>Earth</w:t>
      </w:r>
      <w:proofErr w:type="spellEnd"/>
    </w:p>
    <w:p w14:paraId="5EB16590" w14:textId="77777777" w:rsidR="00A51BFA" w:rsidRDefault="00A51BFA">
      <w:pPr>
        <w:rPr>
          <w:sz w:val="18"/>
          <w:szCs w:val="18"/>
        </w:rPr>
      </w:pPr>
    </w:p>
    <w:p w14:paraId="42E3BD3F" w14:textId="77777777" w:rsidR="00A51BFA" w:rsidRDefault="00A51BFA">
      <w:pPr>
        <w:rPr>
          <w:sz w:val="18"/>
          <w:szCs w:val="18"/>
        </w:rPr>
      </w:pPr>
    </w:p>
    <w:p w14:paraId="6E3699FA" w14:textId="77777777" w:rsidR="00A51BFA" w:rsidRDefault="00A51BFA">
      <w:pPr>
        <w:rPr>
          <w:sz w:val="18"/>
          <w:szCs w:val="18"/>
        </w:rPr>
      </w:pPr>
    </w:p>
    <w:p w14:paraId="78059DC1" w14:textId="77777777" w:rsidR="00A51BFA" w:rsidRDefault="00A51BFA">
      <w:pPr>
        <w:rPr>
          <w:sz w:val="18"/>
          <w:szCs w:val="18"/>
        </w:rPr>
      </w:pPr>
    </w:p>
    <w:p w14:paraId="32D8C259" w14:textId="77777777" w:rsidR="00A51BFA" w:rsidRDefault="00A51BFA">
      <w:pPr>
        <w:rPr>
          <w:sz w:val="18"/>
          <w:szCs w:val="18"/>
        </w:rPr>
      </w:pPr>
    </w:p>
    <w:p w14:paraId="08074CD3" w14:textId="77777777" w:rsidR="00A51BFA" w:rsidRDefault="00A51BFA">
      <w:pPr>
        <w:rPr>
          <w:sz w:val="18"/>
          <w:szCs w:val="18"/>
        </w:rPr>
      </w:pPr>
    </w:p>
    <w:p w14:paraId="72EC1CA2" w14:textId="77777777" w:rsidR="00A51BFA" w:rsidRDefault="00A51BFA">
      <w:pPr>
        <w:rPr>
          <w:sz w:val="18"/>
          <w:szCs w:val="18"/>
        </w:rPr>
      </w:pPr>
    </w:p>
    <w:p w14:paraId="6D1575BA" w14:textId="77777777" w:rsidR="00A51BFA" w:rsidRDefault="00A51BFA">
      <w:pPr>
        <w:rPr>
          <w:sz w:val="18"/>
          <w:szCs w:val="18"/>
        </w:rPr>
      </w:pPr>
    </w:p>
    <w:p w14:paraId="52F576A3" w14:textId="77777777" w:rsidR="00A51BFA" w:rsidRDefault="00A51BFA">
      <w:pPr>
        <w:rPr>
          <w:sz w:val="18"/>
          <w:szCs w:val="18"/>
        </w:rPr>
      </w:pPr>
    </w:p>
    <w:p w14:paraId="678ABE45" w14:textId="77777777" w:rsidR="00A51BFA" w:rsidRDefault="00A51BFA">
      <w:pPr>
        <w:rPr>
          <w:sz w:val="18"/>
          <w:szCs w:val="18"/>
        </w:rPr>
      </w:pP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1539276A">
                <wp:simplePos x="0" y="0"/>
                <wp:positionH relativeFrom="column">
                  <wp:posOffset>2611240</wp:posOffset>
                </wp:positionH>
                <wp:positionV relativeFrom="paragraph">
                  <wp:posOffset>1908966</wp:posOffset>
                </wp:positionV>
                <wp:extent cx="836295" cy="457200"/>
                <wp:effectExtent l="1047750" t="0" r="20955" b="152400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2005"/>
                            <a:gd name="adj6" fmla="val -12006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45" type="#_x0000_t48" style="position:absolute;margin-left:205.6pt;margin-top:150.3pt;width:65.85pt;height:3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Qja9QIAALsGAAAOAAAAZHJzL2Uyb0RvYy54bWysVdtuGjEQfa/Uf7D8TpblFoICESJNVSlK&#10;oiZVno3XBre+1Ta3fn3H3gtLSFWp6ouxd86M55zxDNc3eyXRljkvjJ7i/KKLEdPUFEKvpvjby11n&#10;jJEPRBdEGs2m+MA8vpl9/HC9sxPWM2sjC+YQBNF+srNTvA7BTrLM0zVTxF8YyzQYuXGKBDi6VVY4&#10;soPoSma9bneU7YwrrDOUeQ9fb0sjnqX4nDMaHjn3LCA5xZBbSKtL6zKu2eyaTFaO2LWgVRrkH7JQ&#10;RGi4tAl1SwJBGyfOQilBnfGGhwtqVGY4F5QlDsAm775h87wmliUuII63jUz+/4WlD9tn++RAhp31&#10;Ew/byGLPnYq/kB/aJ7EOjVhsHxCFj+P+qHc1xIiCaTC8hGJEMbOjs3U+fGZGobiZ4iUUirkFkdJs&#10;Qi+JRbb3PiTVCqSJgudBiu85RlxJKMKWSJSPL4d1kVqYXhvTGff7/aqQLUy/jflDnEEb08lHo9Hl&#10;eSDg2EqoB0SH56BRG9TJ49Os9ahYgjK1IpGyN1IUd0LKdIjPnS2kQ0AapFrllZYnKKnRDnrsqguS&#10;/C0EoZTpMHgvzJqR4pMuUDhYUFxDW+IYV7ECI8mgi+Mu9UUgQh6RxDmzex8K3KSG4h/fUNqFg2Qx&#10;Uam/Mo5EAa+mLHxq7yPfMtlelWxCRzcO6jSOeUn5VCgZaqEqbHRjqe0bx0qrU8fTGxuPdKvRoXFW&#10;Qhv33s3Fj+bmEl+zLzlH+mG/3ANpqFh6L/HT0hSHJ4ecKeeQt/ROQHPcEx+eiIM3DyMKhml4hIVL&#10;A1WhUliM1sb9evst4mAOgAVqAgNsiv3PDXFQTPlFw4S4ygeDOPHSITUoRq5tWbYteqMWBp4edB9k&#10;lbbg7IKst9wZ9QotPI+3goloCndDgsHVh0UoBytMa8rm8wSDKWdJuNfPlsbgUeDYBS/7V+JsNRkC&#10;jJQHUw87MkkNU86SIzZ6ajPfBMNFiMajntUBJiTsTkZw+5xQx/+c2W8AAAD//wMAUEsDBBQABgAI&#10;AAAAIQCvhtRr4wAAAAsBAAAPAAAAZHJzL2Rvd25yZXYueG1sTI9NS8NAEIbvgv9hGcGLtJvEfpiY&#10;TRFFKejBVqF422YnHzQ7G7LbNv57x5MeZ+bhfZ/JV6PtxAkH3zpSEE8jEEilMy3VCj4/nid3IHzQ&#10;ZHTnCBV8o4dVcXmR68y4M23wtA214BDymVbQhNBnUvqyQav91PVIfKvcYHXgcailGfSZw20nkyha&#10;SKtb4oZG9/jYYHnYHq2C8estvFSvTzfte9rsqnRJ68N8p9T11fhwDyLgGP5g+NVndSjYae+OZLzo&#10;FMziOGFUwS3XgGBiPktSEHveLJMFyCKX/38ofgAAAP//AwBQSwECLQAUAAYACAAAACEAtoM4kv4A&#10;AADhAQAAEwAAAAAAAAAAAAAAAAAAAAAAW0NvbnRlbnRfVHlwZXNdLnhtbFBLAQItABQABgAIAAAA&#10;IQA4/SH/1gAAAJQBAAALAAAAAAAAAAAAAAAAAC8BAABfcmVscy8ucmVsc1BLAQItABQABgAIAAAA&#10;IQCmFQja9QIAALsGAAAOAAAAAAAAAAAAAAAAAC4CAABkcnMvZTJvRG9jLnhtbFBLAQItABQABgAI&#10;AAAAIQCvhtRr4wAAAAsBAAAPAAAAAAAAAAAAAAAAAE8FAABkcnMvZG93bnJldi54bWxQSwUGAAAA&#10;AAQABADzAAAAXwYAAAAA&#10;" adj="-25933,26353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6F4896EE">
            <wp:extent cx="5985818" cy="3998565"/>
            <wp:effectExtent l="19050" t="19050" r="15240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818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F6F69B0" w:rsidR="009B623F" w:rsidRDefault="00D2135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77412F06">
                <wp:simplePos x="0" y="0"/>
                <wp:positionH relativeFrom="column">
                  <wp:posOffset>4460887</wp:posOffset>
                </wp:positionH>
                <wp:positionV relativeFrom="paragraph">
                  <wp:posOffset>2295237</wp:posOffset>
                </wp:positionV>
                <wp:extent cx="1348105" cy="504825"/>
                <wp:effectExtent l="247650" t="552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0226"/>
                            <a:gd name="adj6" fmla="val -26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6" type="#_x0000_t48" style="position:absolute;margin-left:351.25pt;margin-top:180.7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qIt+QIAALsGAAAOAAAAZHJzL2Uyb0RvYy54bWysVdtuGyEQfa/Uf0C8O3uxvXGs2JHlNFWl&#10;KImaVHnGLNjbskAB3/r1Hdir41SVqr5g2DkzzJxhjq9vDqVAO2ZsoeQMJxcxRkxSlRdyPcPfXu4G&#10;E4ysIzInQkk2w0dm8c3844frvZ6yVG2UyJlBEETa6V7P8MY5PY0iSzesJPZCaSbByJUpiYOjWUe5&#10;IXuIXooojeMs2iuTa6Mosxa+3lZGPA/xOWfUPXJumUNihiE3F1YT1pVfo/k1ma4N0ZuC1mmQf8ii&#10;JIWES9tQt8QRtDXFWaiyoEZZxd0FVWWkOC8oCzVANUn8pprnDdEs1ALkWN3SZP9fWPqwe9ZPBmjY&#10;azu1sPVVHLgp/S/khw6BrGNLFjs4ROFjMhxNkniMEQXbOB5N0rFnM+q8tbHuM1Ml8psZXkGnmFkS&#10;IdTWpYEtsru3LtCWI0lKeB8k/55gxEsBXdgRgZLJ5bjpUg+T9jGDyXA4rDvZwwz7mD/EGfUxgyTL&#10;ssvzQFBjl9AgieM0zc5R2QkqzbKkpqMuEohpCPEVWyWK/K4QIhz8c2dLYRDUDEytG98TlJBoD7xf&#10;xcDI30IQSpl0ozqFkzAbRvJPMkfuqIFwCWOJfdyS5RgJBlPsd2EuHClEhyTGqP37UKhNSOh994bC&#10;zh0F84kK+ZVxVOTwaqq+h/Hu6q2STetkA9q7cWCndUyqkk+JEq4hqsZ6NxbGvnWsuTp1PL2x9Qi3&#10;Kula57KQyrx3c/6jvbnCN9VXNfvy3WF1gKKhY+G1+E8rlR+fDDKq0iGr6V0Bs3FPrHsiBp48SBSI&#10;qXuEhQsFXaGi0BhtlPn19pvHgQ6ABXoCAjbD9ueWGGim+CJBIa6S0cgrXjiMxpcpHEzfsupb5LZc&#10;Knh6MHyQVdh6vBPNlhtVvsIEL/ytYCKSwt2QoDPNYekqYQW1pmyxCDBQOU3cvXzW1Af3BPspeDm8&#10;EqNrYXAgKQ+qETsyDQNTSUmH9Z5SLbZO8cJ5Y8dnfQCFhN2JBPfPAdX958x/AwAA//8DAFBLAwQU&#10;AAYACAAAACEA46mqq98AAAALAQAADwAAAGRycy9kb3ducmV2LnhtbEyPy07DMBBF90j8gzVI7Kjt&#10;EgoNcSpAYgFikxZ17cZDEvAjsp02/D3DCnYzmqM751ab2Vl2xJiG4BXIhQCGvg1m8J2C993z1R2w&#10;lLU32gaPCr4xwaY+P6t0acLJN3jc5o5RiE+lVtDnPJacp7ZHp9MijOjp9hGi05nW2HET9YnCneVL&#10;IVbc6cHTh16P+NRj+7WdnIIpxHWXXvf7l8cmyN2bnT+5bZS6vJgf7oFlnPMfDL/6pA41OR3C5E1i&#10;VsGtWN4QquB6JWkgYi0LKnNQUBRSAK8r/r9D/QMAAP//AwBQSwECLQAUAAYACAAAACEAtoM4kv4A&#10;AADhAQAAEwAAAAAAAAAAAAAAAAAAAAAAW0NvbnRlbnRfVHlwZXNdLnhtbFBLAQItABQABgAIAAAA&#10;IQA4/SH/1gAAAJQBAAALAAAAAAAAAAAAAAAAAC8BAABfcmVscy8ucmVsc1BLAQItABQABgAIAAAA&#10;IQAs4qIt+QIAALsGAAAOAAAAAAAAAAAAAAAAAC4CAABkcnMvZTJvRG9jLnhtbFBLAQItABQABgAI&#10;AAAAIQDjqaqr3wAAAAsBAAAPAAAAAAAAAAAAAAAAAFMFAABkcnMvZG93bnJldi54bWxQSwUGAAAA&#10;AAQABADzAAAAXwYAAAAA&#10;" adj="-575,-21649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00A9A714">
                <wp:simplePos x="0" y="0"/>
                <wp:positionH relativeFrom="column">
                  <wp:posOffset>1014095</wp:posOffset>
                </wp:positionH>
                <wp:positionV relativeFrom="paragraph">
                  <wp:posOffset>1593742</wp:posOffset>
                </wp:positionV>
                <wp:extent cx="838200" cy="504825"/>
                <wp:effectExtent l="0" t="0" r="419100" b="409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7287"/>
                            <a:gd name="adj6" fmla="val -4072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7" type="#_x0000_t48" style="position:absolute;margin-left:79.85pt;margin-top:125.5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IH/gIAAMQGAAAOAAAAZHJzL2Uyb0RvYy54bWysVdtuGyEQfa/Uf0C8O+td3zZW7Mhym7ZS&#10;lERNqjxjFmxaFijgW7++A3vxOklVqerLamAOw8wZ5uzV9aGUaMesE1rNcHrRx4gpqguh1jP87emm&#10;l2PkPFEFkVqxGT4yh6/n799d7c2UZXqjZcEsgiDKTfdmhjfem2mSOLphJXEX2jAFTq5tSTws7Top&#10;LNlD9FImWb8/TvbaFsZqypyD3Q+VE89jfM4Z9fecO+aRnGHIzcevjd9V+CbzKzJdW2I2gtZpkH/I&#10;oiRCwaVtqA/EE7S14lWoUlCrneb+guoy0ZwLymINUE3af1HN44YYFmsBcpxpaXL/Lyy92z2aBws0&#10;7I2bOjBDFQduS8SlMJ+hp7EuyBQdIm3HljZ28IjCZj7IoRUYUXCN+sM8GwVakypMCGes85+YLlEw&#10;ZngFLWN2SaTUW5/F8GR363zkr0CKlPBQSPE9xYiXEtqxIxKl+WTUtKuDybqYXj4YDOqWdjCDLuYP&#10;cYZdTC8dj8eT14FGXVA6nmT5G6BxF9Qb9idZBAEddZFgNYSEip2WorgRUsZFePdsKS2CmoGpdVpT&#10;eYaSCu2hMZd9YORvIQilTPnhW2E2jBQfVYH80QDhCuYTh7glKzCSDMY5WHFAPBHyhCTW6v3bUKhN&#10;Kuj96TFFyx8lC4lK9ZVxJAp4NFXf45yf6q2SzepkIzoc48BOe7B6jy8OSt8QVWPDMRbnvz1Yc3XO&#10;8PmN7Yl4q1a+PVwKpW1F9nmA4kd7c4Vvqq9qDuX7w+oARUPH4ksIWytdHB8ssroSJGfojYDZuCXO&#10;PxALTx7GCVTV38OHSw1doTCNGG20/fVyL+BAEMADPQElm2H3c0ssNFN+USAVl+lwGKQvLoajSQYL&#10;2/Wsuh61LZcanh4MH2QVzYD3sjG51eUzTPAi3AouoijcDQl62yyWvlJYkG3KFosIA7kzxN+qR0Mb&#10;TQlT8HR4JtbUwuBBUe50o3r1wFRScsKG1ii92HrNhQ/OE5/1AqQSrDMt7q4j6vTzmf8GAAD//wMA&#10;UEsDBBQABgAIAAAAIQBnqz9q3wAAAAsBAAAPAAAAZHJzL2Rvd25yZXYueG1sTI/NTsMwEITvSLyD&#10;tUjcqPNDgIY4VUFC0AsSbSWu23hJosZ2ZLtpeHuWExxn9tPsTLWazSAm8qF3VkG6SECQbZzubatg&#10;v3u5eQARIlqNg7Ok4JsCrOrLiwpL7c72g6ZtbAWH2FCigi7GsZQyNB0ZDAs3kuXbl/MGI0vfSu3x&#10;zOFmkFmS3EmDveUPHY703FFz3J6MArk5PvlszKfb/J1wHYJ7/YxvSl1fzetHEJHm+AfDb32uDjV3&#10;OriT1UEMrIvlPaMKsiLlUUxky5Sdg4I8TwqQdSX/b6h/AAAA//8DAFBLAQItABQABgAIAAAAIQC2&#10;gziS/gAAAOEBAAATAAAAAAAAAAAAAAAAAAAAAABbQ29udGVudF9UeXBlc10ueG1sUEsBAi0AFAAG&#10;AAgAAAAhADj9If/WAAAAlAEAAAsAAAAAAAAAAAAAAAAALwEAAF9yZWxzLy5yZWxzUEsBAi0AFAAG&#10;AAgAAAAhAC8xAgf+AgAAxAYAAA4AAAAAAAAAAAAAAAAALgIAAGRycy9lMm9Eb2MueG1sUEsBAi0A&#10;FAAGAAgAAAAhAGerP2rfAAAACwEAAA8AAAAAAAAAAAAAAAAAWAUAAGRycy9kb3ducmV2LnhtbFBL&#10;BQYAAAAABAAEAPMAAABkBgAAAAA=&#10;" adj="-8797,36134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D1AE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059FA0CB">
                <wp:simplePos x="0" y="0"/>
                <wp:positionH relativeFrom="column">
                  <wp:posOffset>1906270</wp:posOffset>
                </wp:positionH>
                <wp:positionV relativeFrom="paragraph">
                  <wp:posOffset>3324225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48" type="#_x0000_t202" style="position:absolute;margin-left:150.1pt;margin-top:261.7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VdwGgIAADQEAAAOAAAAZHJzL2Uyb0RvYy54bWysU01vGyEQvVfqf0Dc67Ud23VWXkduIleV&#10;rCSSE+WMWfCuBAwF7F3313dg/ZW0p6oXGJhhPt57zO5archeOF+DKeig16dEGA5lbbYFfX1ZfplS&#10;4gMzJVNgREEPwtO7+edPs8bmYggVqFI4gkmMzxtb0CoEm2eZ55XQzPfACoNOCU6zgEe3zUrHGsyu&#10;VTbs9ydZA660DrjwHm8fOiedp/xSCh6epPQiEFVQ7C2k1aV1E9dsPmP51jFb1fzYBvuHLjSrDRY9&#10;p3pggZGdq/9IpWvuwIMMPQ46AylrLtIMOM2g/2GadcWsSLMgON6eYfL/Ly1/3K/tsyOh/QYtEhgB&#10;aazPPV7GeVrpdNyxU4J+hPBwhk20gXC8HI5vJ+Mxujj6ptPpeJjSZJfX1vnwXYAm0SioQ1oSWmy/&#10;8gErYugpJBYzsKyVStQoQ5qCTm4w/TsPvlAGH156jVZoNy2pS5xjehpkA+UB53PQUe8tX9bYxIr5&#10;8Mwcco19o37DEy5SARaDo0VJBe7X3+5jPFKAXkoa1E5B/c8dc4IS9cMgObeD0SiKLR1G469DPLhr&#10;z+baY3b6HlCeA/wpliczxgd1MqUD/YYyX8Sq6GKGY+2ChpN5HzpF4zfhYrFIQSgvy8LKrC2PqSN4&#10;EeKX9o05e+QhIIOPcFIZyz/Q0cV2sC92AWSduIpAd6ge8UdpJgqP3yhq//qcoi6fff4bAAD//wMA&#10;UEsDBBQABgAIAAAAIQA9FPKx4wAAAAsBAAAPAAAAZHJzL2Rvd25yZXYueG1sTI/BTsMwEETvSPyD&#10;tUjcqN2EhDZkU1WRKiREDy299ObE2yQitkPstoGvx5zguJqnmbf5atI9u9DoOmsQ5jMBjExtVWca&#10;hMP75mEBzHlplOytIYQvcrAqbm9ymSl7NTu67H3DQolxmURovR8yzl3dkpZuZgcyITvZUUsfzrHh&#10;apTXUK57HgmRci07ExZaOVDZUv2xP2uE13Kzlbsq0ovvvnx5O62Hz8MxQby/m9bPwDxN/g+GX/2g&#10;DkVwquzZKMd6hFiIKKAISRQnwALxJJZzYBVCmsaPwIuc//+h+AEAAP//AwBQSwECLQAUAAYACAAA&#10;ACEAtoM4kv4AAADhAQAAEwAAAAAAAAAAAAAAAAAAAAAAW0NvbnRlbnRfVHlwZXNdLnhtbFBLAQIt&#10;ABQABgAIAAAAIQA4/SH/1gAAAJQBAAALAAAAAAAAAAAAAAAAAC8BAABfcmVscy8ucmVsc1BLAQIt&#10;ABQABgAIAAAAIQDsXVdwGgIAADQEAAAOAAAAAAAAAAAAAAAAAC4CAABkcnMvZTJvRG9jLnhtbFBL&#10;AQItABQABgAIAAAAIQA9FPKx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6C01315B">
            <wp:extent cx="5967404" cy="5485422"/>
            <wp:effectExtent l="19050" t="19050" r="14605" b="2032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404" cy="5485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4A8F681E" w14:textId="689C2EE3" w:rsidR="00B163B8" w:rsidRPr="00D9061C" w:rsidRDefault="00B75D1F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descripcion_trabajo</w:t>
      </w:r>
      <w:proofErr w:type="spellEnd"/>
      <w:r w:rsidRPr="00D9061C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392742C4" w14:textId="3C8FE669" w:rsidR="00DD1AE0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en el punto de venta se obtuvo el valor de </w:t>
      </w:r>
      <w:r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D2135B"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27</w:t>
      </w:r>
      <w:r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 horas fuera punta, encontrandose dentro de lo normado.</w:t>
      </w:r>
    </w:p>
    <w:p w14:paraId="2CB489B5" w14:textId="7FAF2CB7" w:rsidR="00DD1AE0" w:rsidRPr="00D9061C" w:rsidRDefault="00D2135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590F01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Debido a que no ingresa la llamada al cliente, posiblemente estaba apagado su celular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, se debera comunicar que atención será en murete al pie del poste </w:t>
      </w:r>
      <w:r w:rsidRPr="00D9061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#</w:t>
      </w:r>
      <w:r w:rsidR="003B5C7F" w:rsidRPr="00D9061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${num_poste}</w:t>
      </w:r>
      <w:r w:rsidR="00DD1AE0" w:rsidRPr="00D9061C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BF5ED46">
                <wp:simplePos x="0" y="0"/>
                <wp:positionH relativeFrom="column">
                  <wp:posOffset>574687</wp:posOffset>
                </wp:positionH>
                <wp:positionV relativeFrom="paragraph">
                  <wp:posOffset>173511</wp:posOffset>
                </wp:positionV>
                <wp:extent cx="859790" cy="457200"/>
                <wp:effectExtent l="0" t="0" r="588010" b="78105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57142"/>
                            <a:gd name="adj6" fmla="val -6103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9" type="#_x0000_t48" style="position:absolute;left:0;text-align:left;margin-left:45.25pt;margin-top:13.65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P3p9QIAAI0GAAAOAAAAZHJzL2Uyb0RvYy54bWysVdluEzEUfUfiHyy/p5PJnqhJFQUKSFVb&#10;0aI+Ox47MXjDdja+nmvPkmkKL4iXkZdzr+85d5nrm6OSaM+cF0bPcX7VxYhpagqhN3P87fm2M8HI&#10;B6ILIo1mc3xiHt8s3r+7PtgZ65mtkQVzCJxoPzvYOd6GYGdZ5umWKeKvjGUaLrlxigTYuk1WOHIA&#10;70pmvW53lB2MK6wzlHkPpx/KS7xI/jlnNDxw7llAco4htpC+Ln3X8Zstrsls44jdClqFQf4hCkWE&#10;hkcbVx9IIGjnxBtXSlBnvOHhihqVGc4FZYkDsMm7F2yetsSyxAXE8baRyf8/t/R+/2QfHchwsH7m&#10;YRlZHLlTiEthP0NOEy+IFB2TbKdGNnYMiMLhZDgdT0FcCleD4RjSEmXNSjfRnXU+fGJGobiY4zWk&#10;jLkVkdLsQi+5J/s7H5J+BdJEQaGQ4nuOEVcS0rEnEuWT8bBOVwvTa2M6k36/X6W0hem3MX/xM2hj&#10;OvloNBq/dTRsg3rDcT7ovQWN2qDOKO/2p5UcFUkQphYkMvZGiuJWSJk2se7ZSjoEnEGpTV7ZvkJJ&#10;jQ6QmGkXFIlWW0aKj7pA4WRBOQ2NhiNAsQIjyaAv4ypVeiBCnpHEOXP4MxSClBqSeK6KtAonyeKL&#10;Un9lHIkCsl8mMDXsOXBCKdOQ27IOEjqacaDZGJaFdWEoQ824wkYzlhq5MSxJXxi+frGxSK8aHRpj&#10;JbRxSbULB8WP5uUSX7MvOUf64bg+AukofWQWj9amOD065Ew5WbyltwKK/I748Egc1C70BYzH8AAf&#10;Lg1khUJbYbQ17tflWcRBZ8MN5ARG0hz7nzviIJnyi4aen+aDQZxhaZMaDSPXvlm3b/ROrQzUEHQR&#10;RJWWYOyCrJfcGfUCrbiMr8IV0RTehgCDqzerUI5KmL+ULZcJBnPLknCnnyyth0Ms5+fjC3G26vAA&#10;o+He1OOLzFLll7VwxsbUaLPcBcNFiJdnPasNzDxYvRqq7X1Cnf8ii98AAAD//wMAUEsDBBQABgAI&#10;AAAAIQAxJ9mY3gAAAAgBAAAPAAAAZHJzL2Rvd25yZXYueG1sTI/BTsMwEETvSPyDtUjcqE2iliaN&#10;UyEkLlU5UBDq0Y2XJBCvo9hpQ7+e5VSOqzeaeVusJ9eJIw6h9aThfqZAIFXetlRreH97vluCCNGQ&#10;NZ0n1PCDAdbl9VVhcutP9IrHXawFl1DIjYYmxj6XMlQNOhNmvkdi9ukHZyKfQy3tYE5c7jqZKLWQ&#10;zrTEC43p8anB6ns3Og3bjxi3Jt3sz+Fr0Z7HzYtaotX69mZ6XIGIOMVLGP70WR1Kdjr4kWwQnYZM&#10;zTmpIXlIQTBPknkG4sAgS0GWhfz/QPkLAAD//wMAUEsBAi0AFAAGAAgAAAAhALaDOJL+AAAA4QEA&#10;ABMAAAAAAAAAAAAAAAAAAAAAAFtDb250ZW50X1R5cGVzXS54bWxQSwECLQAUAAYACAAAACEAOP0h&#10;/9YAAACUAQAACwAAAAAAAAAAAAAAAAAvAQAAX3JlbHMvLnJlbHNQSwECLQAUAAYACAAAACEAeOz9&#10;6fUCAACNBgAADgAAAAAAAAAAAAAAAAAuAgAAZHJzL2Uyb0RvYy54bWxQSwECLQAUAAYACAAAACEA&#10;MSfZmN4AAAAIAQAADwAAAAAAAAAAAAAAAABPBQAAZHJzL2Rvd25yZXYueG1sUEsFBgAAAAAEAAQA&#10;8wAAAFoGAAAAAA==&#10;" adj="-13184,5554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0CD3697">
            <wp:extent cx="5363257" cy="4022442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2F030174" w:rsidR="00B163B8" w:rsidRDefault="00590F01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68BC1182">
                <wp:simplePos x="0" y="0"/>
                <wp:positionH relativeFrom="column">
                  <wp:posOffset>3575182</wp:posOffset>
                </wp:positionH>
                <wp:positionV relativeFrom="paragraph">
                  <wp:posOffset>85573</wp:posOffset>
                </wp:positionV>
                <wp:extent cx="1229151" cy="655093"/>
                <wp:effectExtent l="762000" t="0" r="28575" b="5016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151" cy="655093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5801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CAC6AD" w14:textId="4F5C5D59" w:rsidR="00590F01" w:rsidRPr="00590F01" w:rsidRDefault="00672F5B" w:rsidP="00590F0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342D4D">
                              <w:rPr>
                                <w:color w:val="FF0000"/>
                                <w:lang w:val="es-ES"/>
                              </w:rPr>
                              <w:t>#{num_poste}</w:t>
                            </w:r>
                          </w:p>
                          <w:p w14:paraId="6B2AC9F2" w14:textId="1134B7B0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50" type="#_x0000_t48" style="position:absolute;left:0;text-align:left;margin-left:281.5pt;margin-top:6.75pt;width:96.8pt;height:51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pbr8QIAAIMGAAAOAAAAZHJzL2Uyb0RvYy54bWysVVtv2jAYfZ+0/2D5nYZwK6BCheg6Tara&#10;au3UZ+M4kM2xPdsU2K/fsRNCyrqXaS/Gzne+2/kuXF3vS0lehXWFVjOaXnQpEYrrrFDrGf32fNsZ&#10;U+I8UxmTWokZPQhHr+cfP1ztzFT09EbLTFgCI8pNd2ZGN96baZI4vhElcxfaCAVhrm3JPJ52nWSW&#10;7WC9lEmv2x0lO20zYzUXzuHrTSWk82g/zwX3D3nuhCdyRhGbj6eN5yqcyfyKTdeWmU3B6zDYP0RR&#10;skLBaWPqhnlGtrb4w1RZcKudzv0F12Wi87zgIuaAbNLuWTZPG2ZEzAXkONPQ5P6fWX7/+mQeLWjY&#10;GTd1uIYs9rktwy/iI/tI1qEhS+w94fiY9nqTdJhSwiEbDYfdST+wmZy0jXX+s9AlCZcZXaFSwi6Z&#10;lHrre5Et9nrnfKQtI4qV6A+WfYfJvJSowiuTJB1fDo9VamF6bUxn3O9H36C/hem3MX+xM2hjOulo&#10;NLqsW6JlaNgGTSbj8TsBjdqYznCMYtZs1DmClyMfIWGnZZHdFlLGR+h2sZSWIGUQtU5r3TcoqcgO&#10;tE+6ICRobQTLPqmM+IMBcQrjRQOgFBklUmAawy32t2eFPCGZtXr3PhRBSoUannoh3vxBiuBRqq8i&#10;J0WG6lf1i2N6CpxxLhRKW7VBRAe1HGk2immM/UxR+mPGNTaoiTi+jWKV9JniW4+NRvSqlW+Uy0Jp&#10;+57n7EfjucIfs69yDun7/WqPpJFzLGn4tNLZ4dESq6t94gy/LdDjd8z5R2bRulg1WIr+AUcuNarC&#10;ZWEo2Wj76/xbwGGeIUFNsIhm1P3cMotiyi8Kkz5JB4OwueJjMLxEFMS2Jau2RG3LpUYPYYgQVbwG&#10;vJfHa251+YJJXASvEDHF4RsBent8LH21ILF1uVgsIgzbyjB/p54MD8YDwaGdn/cvzJp6wD1Ww70+&#10;Li02jZ1f9cIJGzSVXmy9zgsfhCc+6wc2HW5vVmn7HVGn/475bwAAAP//AwBQSwMEFAAGAAgAAAAh&#10;AEjlCtveAAAACgEAAA8AAABkcnMvZG93bnJldi54bWxMj8FOwzAQRO9I/IO1SNyoE6q4KMSpEAgQ&#10;J5SQD9jGbhI1XofYbdO/ZznBcWdGs2+K7eJGcbJzGDxpSFcJCEutNwN1Gpqv17sHECEiGRw9WQ0X&#10;G2BbXl8VmBt/psqe6tgJLqGQo4Y+ximXMrS9dRhWfrLE3t7PDiOfcyfNjGcud6O8TxIlHQ7EH3qc&#10;7HNv20N9dBqoqaqPxn+H1Fcv0/vwWeObvGh9e7M8PYKIdol/YfjFZ3QomWnnj2SCGDVkas1bIhvr&#10;DAQHNplSIHYspGoDsizk/wnlDwAAAP//AwBQSwECLQAUAAYACAAAACEAtoM4kv4AAADhAQAAEwAA&#10;AAAAAAAAAAAAAAAAAAAAW0NvbnRlbnRfVHlwZXNdLnhtbFBLAQItABQABgAIAAAAIQA4/SH/1gAA&#10;AJQBAAALAAAAAAAAAAAAAAAAAC8BAABfcmVscy8ucmVsc1BLAQItABQABgAIAAAAIQD2Mpbr8QIA&#10;AIMGAAAOAAAAAAAAAAAAAAAAAC4CAABkcnMvZTJvRG9jLnhtbFBLAQItABQABgAIAAAAIQBI5Qrb&#10;3gAAAAoBAAAPAAAAAAAAAAAAAAAAAEsFAABkcnMvZG93bnJldi54bWxQSwUGAAAAAAQABADzAAAA&#10;VgYAAAAA&#10;" adj="-12530,21574" fillcolor="white [3212]" strokecolor="#ed7d31 [3205]" strokeweight="1.5pt">
                <v:stroke startarrow="open"/>
                <v:textbox>
                  <w:txbxContent>
                    <w:p w14:paraId="2FCAC6AD" w14:textId="4F5C5D59" w:rsidR="00590F01" w:rsidRPr="00590F01" w:rsidRDefault="00672F5B" w:rsidP="00590F0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342D4D">
                        <w:rPr>
                          <w:color w:val="FF0000"/>
                          <w:lang w:val="es-ES"/>
                        </w:rPr>
                        <w:t>#{num_poste}</w:t>
                      </w:r>
                    </w:p>
                    <w:p w14:paraId="6B2AC9F2" w14:textId="1134B7B0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4B18E9A" wp14:editId="545766F8">
                <wp:simplePos x="0" y="0"/>
                <wp:positionH relativeFrom="column">
                  <wp:posOffset>-109855</wp:posOffset>
                </wp:positionH>
                <wp:positionV relativeFrom="paragraph">
                  <wp:posOffset>1163320</wp:posOffset>
                </wp:positionV>
                <wp:extent cx="1100455" cy="271145"/>
                <wp:effectExtent l="0" t="381000" r="823595" b="14605"/>
                <wp:wrapNone/>
                <wp:docPr id="579063645" name="Globo: línea doblad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00455" cy="27114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7626"/>
                            <a:gd name="adj6" fmla="val -6934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8A85A" w14:textId="5BD52779" w:rsidR="00196CE2" w:rsidRPr="00196CE2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342D4D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8E9A" id="Globo: línea doblada 42" o:spid="_x0000_s1051" type="#_x0000_t48" style="position:absolute;left:0;text-align:left;margin-left:-8.65pt;margin-top:91.6pt;width:86.65pt;height:21.35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pGY+QIAAI8GAAAOAAAAZHJzL2Uyb0RvYy54bWysVVtv2jAUfp+0/2D5nYYECC0qVIit26Sq&#10;rdZOfTaODd58m20K7Nfv2CEh0O1l2kvky3eOz/edS65vdkqiV+a8MHqK84s+RkxTUwm9muJvz7e9&#10;S4x8ILoi0mg2xXvm8c3s/bvrrZ2wwqyNrJhD4ET7ydZO8ToEO8kyT9dMEX9hLNNwyY1TJMDWrbLK&#10;kS14VzIr+v0y2xpXWWco8x5OP9SXeJb8c85oeODcs4DkFENsIX1d+i7jN5tdk8nKEbsW9BAG+Yco&#10;FBEaHm1dfSCBoI0Tb1wpQZ3xhocLalRmOBeUJQ7AJu+fsXlaE8sSFxDH21Ym///c0vvXJ/voQIat&#10;9RMPy8hix51CXAr7GXKaeEGkaJdk27eysV1AFA7zvN8fjkYYUbgrxnk+HEVds9pP9GedD5+YUSgu&#10;pngJOWNuQaQ0m1Ak/+T1zockYIU0UVAppPqeY8SVhHy8Eonyy/GoyVcHU3QxvcvBYHDIaQcz6GL+&#10;4mfYxfTysizHbx0Bx2NAvbwYl0X5FlWeoMqrQavHgSUo0ygSKXsjRXUrpEybWPlsIR0C0iDVKj9o&#10;eYKSGm1B+Ks+SBKt1oxUH3WFwt6CdBpaDUeAYhVGkkFnxlWq9UCEPCKJc2b7ZygEKTVk8VgXaRX2&#10;ksUXpf7KOBIV5L/OYGrZY+CEUqYhuXUhJHQ040CzNaxL68xQhobxARvNWGrl1rAmfWZ4+mJrkV41&#10;OrTGSmjjkmpnDqof7cs1vmFfc470w265A9LAOUHj0dJU+0eHnKlni7f0VkCV3xEfHomD4oWxAwMy&#10;PMCHSwNZodBYGK2N+3V+FnHQ23ADOYGhNMX+54Y4SKb8oqHrr/LhME6xtBmOxgVsXPdm2b3RG7Uw&#10;UEPQRhBVWkZ8kM2SO6NeoBfn8VW4IprC2xBgcM1mEephCROYsvk8wWByWRLu9JOlzXiI5fy8eyHO&#10;Hlo8wHC4N80AI5NU+XUtHLExNdrMN8FwEeLlUc/DBqYerE7GanefUMf/yOw3AAAA//8DAFBLAwQU&#10;AAYACAAAACEALzvDbOAAAAALAQAADwAAAGRycy9kb3ducmV2LnhtbEyPQW7CMBBF90i9gzVI3YFD&#10;IiCkcVDVUokFVCrtAUw8TSLicRQbSHt6hlW7HP2nP+/n68G24oK9bxwpmE0jEEilMw1VCr4+3yYp&#10;CB80Gd06QgU/6GFdPIxynRl3pQ+8HEIluIR8phXUIXSZlL6s0Wo/dR0SZ9+utzrw2VfS9PrK5baV&#10;cRQtpNUN8Ydad/hSY3k6nK2C/T741bBLUlxWv9v3jTSvG2eUehwPz08gAg7hD4a7PqtDwU5Hdybj&#10;RatgMlsmjHKQJjGIOzFf8Lqjgjier0AWufy/obgBAAD//wMAUEsBAi0AFAAGAAgAAAAhALaDOJL+&#10;AAAA4QEAABMAAAAAAAAAAAAAAAAAAAAAAFtDb250ZW50X1R5cGVzXS54bWxQSwECLQAUAAYACAAA&#10;ACEAOP0h/9YAAACUAQAACwAAAAAAAAAAAAAAAAAvAQAAX3JlbHMvLnJlbHNQSwECLQAUAAYACAAA&#10;ACEAiKqRmPkCAACPBgAADgAAAAAAAAAAAAAAAAAuAgAAZHJzL2Uyb0RvYy54bWxQSwECLQAUAAYA&#10;CAAAACEALzvDbOAAAAALAQAADwAAAAAAAAAAAAAAAABTBQAAZHJzL2Rvd25yZXYueG1sUEsFBgAA&#10;AAAEAAQA8wAAAGAGAAAAAA==&#10;" adj="-14979,-27567" fillcolor="white [3212]" strokecolor="#ed7d31 [3205]" strokeweight="1.5pt">
                <v:stroke startarrow="open"/>
                <v:textbox>
                  <w:txbxContent>
                    <w:p w14:paraId="0AB8A85A" w14:textId="5BD52779" w:rsidR="00196CE2" w:rsidRPr="00196CE2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342D4D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67E50131">
                <wp:simplePos x="0" y="0"/>
                <wp:positionH relativeFrom="column">
                  <wp:posOffset>204470</wp:posOffset>
                </wp:positionH>
                <wp:positionV relativeFrom="page">
                  <wp:posOffset>4933950</wp:posOffset>
                </wp:positionV>
                <wp:extent cx="1397000" cy="669925"/>
                <wp:effectExtent l="0" t="552450" r="431800" b="15875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97000" cy="6699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7244"/>
                            <a:gd name="adj6" fmla="val -266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29790B0C" w:rsidR="00DD1AE0" w:rsidRPr="00672F5B" w:rsidRDefault="00196CE2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Predio se encuentra a </w:t>
                            </w:r>
                            <w:r w:rsidRPr="00590F0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240m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. siguiendo este camino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_x0000_s1052" type="#_x0000_t48" style="position:absolute;left:0;text-align:left;margin-left:16.1pt;margin-top:388.5pt;width:110pt;height:52.7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jyx9wIAAI4GAAAOAAAAZHJzL2Uyb0RvYy54bWysVVtv2jAUfp+0/2D5vQ0JEAoqVIit26Sq&#10;rdZOfTaODd58m20K7Nfv2CEh0O1l2kvky3eOz/edS65vdkqiV+a8MHqK88seRkxTUwm9muJvz7cX&#10;Vxj5QHRFpNFsivfM45vZ+3fXWzthhVkbWTGHwIn2k62d4nUIdpJlnq6ZIv7SWKbhkhunSICtW2WV&#10;I1vwrmRW9HpltjWuss5Q5j2cfqgv8Sz555zR8MC5ZwHJKYbYQvq69F3Gbza7JpOVI3Yt6CEM8g9R&#10;KCI0PNq6+kACQRsn3rhSgjrjDQ+X1KjMcC4oSxyATd47Y/O0JpYlLiCOt61M/v+5pfevT/bRgQxb&#10;6ycelpHFjjuFuBT2M+Q08YJI0S7Jtm9lY7uAKBzm/fGo1wN1KdyV5XhcDKOuWe0n+rPOh0/MKBQX&#10;U7yEnDG3IFKaTSiSf/J650MSsEKaKKgUUn3PMeJKQj5eiUT51WjY5KuDKbqYi6t+v3/IaQfT72L+&#10;4mfQxVzkZVmO3joanoBGo2IweAsqT0BFWQ4bOQ4kQZhGkMjYGymqWyFl2sTCZwvpEHAGpVb5QcoT&#10;lNRoC7qPe6BItFozUn3UFQp7C8pp6DQcAYpVGEkGjRlXqdQDEfKIJM6Z7Z+hEKTUkMRjWaRV2EsW&#10;X5T6K+NIVJD+OoGpY4+BE0qZhtzWdZDQ0YwDzdawrqwzQxkaxgdsNGOpk1vDmvSZ4emLrUV61ejQ&#10;GiuhjUuqnTmofrQv1/iGfc050g+75Q5IA+fELB4tTbV/dMiZerR4S28FFPkd8eGROKhd6AuYj+EB&#10;PlwayAqFvsJobdyv87OIg9aGG8gJzKQp9j83xEEy5RcNTT/OB4M4xNJmMBwVsHHdm2X3Rm/UwkAN&#10;QRdBVGkZ8UE2S+6MeoFWnMdX4YpoCm9DgME1m0WoZyUMYMrm8wSDwWVJuNNPljbTIZbz8+6FOHvo&#10;8ACz4d4084tMUuXXtXDExtRoM98Ew0WIl0c9DxsYerA6mardfUIdfyOz3wAAAP//AwBQSwMEFAAG&#10;AAgAAAAhAPjIURLfAAAACgEAAA8AAABkcnMvZG93bnJldi54bWxMj8tOwzAQRfdI/IM1SGwQdTDK&#10;gzROVaVikWUfH+DG0yQiHkexmwa+HncFy5k5unNusVnMwGacXG9JwtsqAobUWN1TK+F0/HzNgDmv&#10;SKvBEkr4Rgeb8vGhULm2N9rjfPAtCyHkciWh837MOXdNh0a5lR2Rwu1iJ6N8GKeW60ndQrgZuIii&#10;hBvVU/jQqRGrDpuvw9VIiPnPtuK7al83yVztXo518jHXUj4/Lds1MI+L/4Phrh/UoQxOZ3sl7dgg&#10;4V2IQEpI0zR0CoCI75uzhCwTMfCy4P8rlL8AAAD//wMAUEsBAi0AFAAGAAgAAAAhALaDOJL+AAAA&#10;4QEAABMAAAAAAAAAAAAAAAAAAAAAAFtDb250ZW50X1R5cGVzXS54bWxQSwECLQAUAAYACAAAACEA&#10;OP0h/9YAAACUAQAACwAAAAAAAAAAAAAAAAAvAQAAX3JlbHMvLnJlbHNQSwECLQAUAAYACAAAACEA&#10;ZcY8sfcCAACOBgAADgAAAAAAAAAAAAAAAAAuAgAAZHJzL2Uyb0RvYy54bWxQSwECLQAUAAYACAAA&#10;ACEA+MhREt8AAAAKAQAADwAAAAAAAAAAAAAAAABRBQAAZHJzL2Rvd25yZXYueG1sUEsFBgAAAAAE&#10;AAQA8wAAAF0GAAAAAA==&#10;" adj="-5757,-16685" fillcolor="white [3212]" strokecolor="#ed7d31 [3205]" strokeweight="1.5pt">
                <v:stroke startarrow="open"/>
                <v:textbox>
                  <w:txbxContent>
                    <w:p w14:paraId="3D74F3B6" w14:textId="29790B0C" w:rsidR="00DD1AE0" w:rsidRPr="00672F5B" w:rsidRDefault="00196CE2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Predio se encuentra a </w:t>
                      </w:r>
                      <w:r w:rsidRPr="00590F01">
                        <w:rPr>
                          <w:color w:val="FF0000"/>
                          <w:highlight w:val="yellow"/>
                          <w:lang w:val="es-ES"/>
                        </w:rPr>
                        <w:t>240m</w:t>
                      </w:r>
                      <w:r>
                        <w:rPr>
                          <w:color w:val="FF0000"/>
                          <w:lang w:val="es-ES"/>
                        </w:rPr>
                        <w:t>. siguiendo este camino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37509E" wp14:editId="5EACBC4B">
                <wp:simplePos x="0" y="0"/>
                <wp:positionH relativeFrom="column">
                  <wp:posOffset>3576320</wp:posOffset>
                </wp:positionH>
                <wp:positionV relativeFrom="paragraph">
                  <wp:posOffset>873796</wp:posOffset>
                </wp:positionV>
                <wp:extent cx="1005205" cy="288925"/>
                <wp:effectExtent l="723900" t="0" r="23495" b="796925"/>
                <wp:wrapNone/>
                <wp:docPr id="182412589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205" cy="2889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59635"/>
                            <a:gd name="adj6" fmla="val -6724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C0DDC" w14:textId="6AFC263A" w:rsidR="00196CE2" w:rsidRPr="00672F5B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Caja bornera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509E" id="_x0000_s1053" type="#_x0000_t48" style="position:absolute;left:0;text-align:left;margin-left:281.6pt;margin-top:68.8pt;width:79.15pt;height:22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oS8gIAAIQGAAAOAAAAZHJzL2Uyb0RvYy54bWysVUlvGyEUvlfqf0DcnVm8W7Ejy2mqSlET&#10;NalyxgzYtAxQwFt/fR/MeGbipJeqFwzzvrd8b/P1zbGUaM+sE1rNcXaVYsQU1YVQmzn+/nzXm2Dk&#10;PFEFkVqxOT4xh28WHz9cH8yM5XqrZcEsAiPKzQ5mjrfem1mSOLplJXFX2jAFQq5tSTw87SYpLDmA&#10;9VImeZqOkoO2hbGaMufg620lxIton3NG/QPnjnkk5xhi8/G08VyHM1lck9nGErMVtA6D/EMUJREK&#10;nDamboknaGfFG1OloFY7zf0V1WWiOReURQ7AJksv2DxtiWGRCyTHmSZN7v+ZpV/3T+bRQhoOxs0c&#10;XAOLI7dl+IX40DEm69Qkix09ovAxS9Nhng4xoiDLJ5NpPgzZTFptY53/zHSJwmWO11ApZldESr3z&#10;ecwW2d87H9NWIEVK6A9S/Mgw4qWEKuyJRNlkPDxXqYPJu5jepN/v15XsYPpdzF/sDLqYXjYajcZv&#10;DQHHNqD+cDrqR6ZQ7I63URfUG43zQQwJ0lGThNs5IYGx01IUd0LK+AjtzlbSIuAMmdpkdSpfoaRC&#10;B8j7NIWMBK0tI8UnVSB/MpA5BfOFA6BkBUaSwTiGW2xwT4RskcRafXgfCkFKBUVsmyHe/Emy4FGq&#10;b4wjUUD5qwLGOW0DJ5QyBbWt+iCigxoHmo1iFmO/UJT+zLjGBjUW57dRrEhfKL722GhEr1r5RrkU&#10;Stv3PBc/G88V/sy+4hzo++P6CKSBcyxp+LTWxenRIqurheIMvRPQ5PfE+UdioXdh18BW9A9wcKmh&#10;KlQKg9FW29+X3wIOBhokUBPYRHPsfu2IhWLKLwpGfZoNBmF1xcdgOM7hYbuSdVeiduVKQw/BFEFU&#10;8RrwXp6v3OryBUZxGbyCiCgKviFAb8+Pla82JKxdypbLCIN1ZYi/V0+GBuMhwaGdn48vxJp6wj3s&#10;hq/6vLXqzq96ocUGTaWXO6+58EHY5rN+wKqD26td2n1HVPvnsfgDAAD//wMAUEsDBBQABgAIAAAA&#10;IQAnuLdu4QAAAAsBAAAPAAAAZHJzL2Rvd25yZXYueG1sTI/dSsNAEEbvBd9hGcEbsZsfmtaYTRGh&#10;CIJFWx9gmx2zwexsyG7btE/veKWXM9/HmTPVanK9OOIYOk8K0lkCAqnxpqNWwedufb8EEaImo3tP&#10;qOCMAVb19VWlS+NP9IHHbWwFQyiUWoGNcSilDI1Fp8PMD0icffnR6cjj2Eoz6hPDXS+zJCmk0x3x&#10;BasHfLbYfG8PTsH8XZ4NJrTr7rS9XDZr8/by+qDU7c309Agi4hT/yvCrz+pQs9PeH8gE0TOjyDOu&#10;cpAvChDcWGTpHMSeN8s8BVlX8v8P9Q8AAAD//wMAUEsBAi0AFAAGAAgAAAAhALaDOJL+AAAA4QEA&#10;ABMAAAAAAAAAAAAAAAAAAAAAAFtDb250ZW50X1R5cGVzXS54bWxQSwECLQAUAAYACAAAACEAOP0h&#10;/9YAAACUAQAACwAAAAAAAAAAAAAAAAAvAQAAX3JlbHMvLnJlbHNQSwECLQAUAAYACAAAACEALlTK&#10;EvICAACEBgAADgAAAAAAAAAAAAAAAAAuAgAAZHJzL2Uyb0RvYy54bWxQSwECLQAUAAYACAAAACEA&#10;J7i3buEAAAALAQAADwAAAAAAAAAAAAAAAABMBQAAZHJzL2Rvd25yZXYueG1sUEsFBgAAAAAEAAQA&#10;8wAAAFoGAAAAAA==&#10;" adj="-14524,77681" fillcolor="white [3212]" strokecolor="#ed7d31 [3205]" strokeweight="1.5pt">
                <v:stroke startarrow="open"/>
                <v:textbox>
                  <w:txbxContent>
                    <w:p w14:paraId="3C0C0DDC" w14:textId="6AFC263A" w:rsidR="00196CE2" w:rsidRPr="00672F5B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Caja bornera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F6849EB" wp14:editId="4BEA943E">
                <wp:simplePos x="0" y="0"/>
                <wp:positionH relativeFrom="column">
                  <wp:posOffset>117487</wp:posOffset>
                </wp:positionH>
                <wp:positionV relativeFrom="paragraph">
                  <wp:posOffset>140551</wp:posOffset>
                </wp:positionV>
                <wp:extent cx="982980" cy="452755"/>
                <wp:effectExtent l="0" t="0" r="902970" b="118745"/>
                <wp:wrapNone/>
                <wp:docPr id="84532273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82980" cy="4527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3217"/>
                            <a:gd name="adj6" fmla="val -8368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393BC" w14:textId="2FD3BF72" w:rsidR="00196CE2" w:rsidRPr="00672F5B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Viene de la Sed </w:t>
                            </w:r>
                            <w:r w:rsidR="00342D4D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849EB" id="_x0000_s1054" type="#_x0000_t48" style="position:absolute;left:0;text-align:left;margin-left:9.25pt;margin-top:11.05pt;width:77.4pt;height:35.6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mI9gIAAI0GAAAOAAAAZHJzL2Uyb0RvYy54bWysVclu2zAQvRfoPxC8J7Lk3YgdGE7TFgiS&#10;oEmRM02RFluKZEl669d3SC1WnPRS9CJweTOc92bR1fWhlGjHrBNazXF62cOIKapzoTZz/P359mKC&#10;kfNE5URqxeb4yBy+Xnz8cLU3M5bpQsucWQROlJvtzRwX3ptZkjhasJK4S22YgkuubUk8bO0myS3Z&#10;g/dSJlmvN0r22ubGasqcg9Ob6hIvon/OGfUPnDvmkZxjiM3Hr43fdfgmiysy21hiCkHrMMg/RFES&#10;oeDR1tUN8QRtrXjjqhTUaqe5v6S6TDTngrLIAdikvTM2TwUxLHIBcZxpZXL/zy293z2ZRwsy7I2b&#10;OVgGFgduS8SlMF8gp5EXRIoOUbZjKxs7eEThcDrJphMQl8LVYJiNh8Mga1K5Ce6Mdf4z0yUKizle&#10;Q8qYXREp9dZn0T3Z3Tkf9cuRIiUUCsl/pBjxUkI6dkSidDIeNunqYLIu5mLS7/frlHYw/S7mL34G&#10;XcxFOhqNxm8dDbugNO1n6TugURcEEY0mg1qOmiQI0wgSGDstRX4rpIybUPdsJS0CzqDUJq1tX6Gk&#10;QntIzLQHigSrgpH8k8qRPxpQTkGj4QAoWY6RZNCXYRUr3RMhT0hird6/D4UgpYIknqoirvxRsvCi&#10;VN8YRyKH7FcJjA17CpxQyhTktqqDiA5mHGi2hlVhnRlK3zCuscGMxUZuDSvSZ4avX2wt4qta+da4&#10;FErbqNqZg/xn+3KFb9hXnAN9f1gfgDRwjikNR2udHx8tsrqaLM7QWwFFfkecfyQWahf6Asajf4AP&#10;lxqyQqGtMCq0/X1+FnDQ2XADOYGRNMfu15ZYSKb8qqDnp+lgEGZY3AyG4ww2tnuz7t6obbnSUEPQ&#10;RRBVXAa8l82SW12+QCsuw6twRRSFtyFAb5vNylejEuYvZctlhMHcMsTfqSdDm+EQyvn58EKsqTvc&#10;w2i41834IrNY+VUtnLAhNUovt15z4cPlSc96AzMPVq+GancfUae/yOIPAAAA//8DAFBLAwQUAAYA&#10;CAAAACEAXxHUt94AAAAIAQAADwAAAGRycy9kb3ducmV2LnhtbEyPMU/DMBSEdyT+g/WQ2KjTBEIb&#10;4lSAhITE1JaBbq/2I46I7ch2k8Cvx51gPN3p7rt6M5uejeRD56yA5SIDRlY61dlWwPv+5WYFLES0&#10;CntnScA3Bdg0lxc1VspNdkvjLrYsldhQoQAd41BxHqQmg2HhBrLJ+3TeYEzSt1x5nFK56XmeZSU3&#10;2Nm0oHGgZ03ya3cyAvyh2L++yafyA9fyR6tyPJhpFOL6an58ABZpjn9hOOMndGgS09GdrAqsT3p1&#10;l5IC8nwJ7OzfFwWwo4B1cQu8qfn/A80vAAAA//8DAFBLAQItABQABgAIAAAAIQC2gziS/gAAAOEB&#10;AAATAAAAAAAAAAAAAAAAAAAAAABbQ29udGVudF9UeXBlc10ueG1sUEsBAi0AFAAGAAgAAAAhADj9&#10;If/WAAAAlAEAAAsAAAAAAAAAAAAAAAAALwEAAF9yZWxzLy5yZWxzUEsBAi0AFAAGAAgAAAAhAIxW&#10;WYj2AgAAjQYAAA4AAAAAAAAAAAAAAAAALgIAAGRycy9lMm9Eb2MueG1sUEsBAi0AFAAGAAgAAAAh&#10;AF8R1LfeAAAACAEAAA8AAAAAAAAAAAAAAAAAUAUAAGRycy9kb3ducmV2LnhtbFBLBQYAAAAABAAE&#10;APMAAABbBgAAAAA=&#10;" adj="-18076,24455" fillcolor="white [3212]" strokecolor="#ed7d31 [3205]" strokeweight="1.5pt">
                <v:stroke startarrow="open"/>
                <v:textbox>
                  <w:txbxContent>
                    <w:p w14:paraId="1B5393BC" w14:textId="2FD3BF72" w:rsidR="00196CE2" w:rsidRPr="00672F5B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Viene de la Sed </w:t>
                      </w:r>
                      <w:r w:rsidR="00342D4D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1D9267A3">
                <wp:simplePos x="0" y="0"/>
                <wp:positionH relativeFrom="column">
                  <wp:posOffset>315895</wp:posOffset>
                </wp:positionH>
                <wp:positionV relativeFrom="paragraph">
                  <wp:posOffset>1857207</wp:posOffset>
                </wp:positionV>
                <wp:extent cx="1329055" cy="621030"/>
                <wp:effectExtent l="0" t="0" r="1833245" b="960120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29055" cy="62103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3550"/>
                            <a:gd name="adj6" fmla="val -13164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3378A2A6" w:rsidR="00672F5B" w:rsidRPr="00672F5B" w:rsidRDefault="00196CE2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proyectado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55" type="#_x0000_t48" style="position:absolute;left:0;text-align:left;margin-left:24.85pt;margin-top:146.25pt;width:104.65pt;height:48.9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v5E+AIAAI8GAAAOAAAAZHJzL2Uyb0RvYy54bWysVVtP2zAUfp+0/2D5vaRJ2gIVLarK2CYh&#10;QIOJZ9exW2++zXZv+/U7dpo0FPYy7SU6tr9z+c4tV9c7JdGGOS+MnuD8rI8R09RUQi8n+Pvzbe8C&#10;Ix+Irog0mk3wnnl8Pf344Wprx6wwKyMr5hAY0X68tRO8CsGOs8zTFVPEnxnLNDxy4xQJcHTLrHJk&#10;C9aVzIp+f5RtjausM5R5D7c39SOeJvucMxoeOPcsIDnBEFtIX5e+i/jNpldkvHTErgQ9hEH+IQpF&#10;hAanrakbEghaO/HGlBLUGW94OKNGZYZzQVniAGzy/gmbpxWxLHGB5Hjbpsn/P7P0fvNkHx2kYWv9&#10;2IMYWey4U4hLYb9ATRMviBTtUtr2bdrYLiAKl3lZXPaHQ4wovI2KvF+mvGa1nWjPOh8+M6NQFCZ4&#10;ATVjbk6kNOtQJPtkc+dDSmCFNFHQKaT6kWPElYR6bIhE+cX5sKlXB1N0Mb2LsiwPNe1gyi7mL3YG&#10;XUwvH41G528NAcdjQMWgHL4X0agL6uVlPhqkmCAfB5YgNRmJlL2RoroVUqZD7Hw2lw4BaUjVMo9h&#10;gMYrlNRoC4mHtPdT+laMVJ90hcLeQuo0jBqOAMUqjCSDyYxS6vVAhDwiiXNm+z4UXEoNno99kaSw&#10;lyzGKfU3xpGooP51BdPIHgMnlDINxa2DT+ioxoFmq1i31omiDA3jAzaqsTTKrWJN+kTxtcdWI3k1&#10;OrTKSmjjUtZODFQ/W881vmFfc470w26xA9LAeRiZxauFqfaPDjlT7xZv6a2ALr8jPjwSB80LawcW&#10;ZHiAD5cGqkJhsDBaGff79C7iYLbhBWoCS2mC/a81cVBM+VXD1F/mg0HcYukwGJ4XcHDdl0X3Ra/V&#10;3EAPwRhBVEmM+CAbkTujXmAWZ9ErPBFNwTcEGFxzmId6WcIGpmw2SzDYXJaEO/1kabMeYjs/716I&#10;s4cRD7Ac7k2zwA6dX/fCERtLo81sHQwXIT4e83k4wNYD6dVa7Z4T6vgfmf4BAAD//wMAUEsDBBQA&#10;BgAIAAAAIQAMT1624gAAAAoBAAAPAAAAZHJzL2Rvd25yZXYueG1sTI8xT8MwEIV3JP6DdUgsqHWa&#10;0EJCLhWqxFAhBgoDoxsfcUpsR7HbJvx6jgnG031673vlerSdONEQWu8QFvMEBLna69Y1CO9vT7N7&#10;ECEqp1XnHSFMFGBdXV6UqtD+7F7ptIuN4BAXCoVgYuwLKUNtyKow9z05/n36warI59BIPagzh9tO&#10;pkmykla1jhuM6mljqP7aHS3CYWtuXrZqeA7TItuMHzQdvpsJ8fpqfHwAEWmMfzD86rM6VOy090en&#10;g+gQbvM7JhHSPF2CYCBd5jxuj5DlSQayKuX/CdUPAAAA//8DAFBLAQItABQABgAIAAAAIQC2gziS&#10;/gAAAOEBAAATAAAAAAAAAAAAAAAAAAAAAABbQ29udGVudF9UeXBlc10ueG1sUEsBAi0AFAAGAAgA&#10;AAAhADj9If/WAAAAlAEAAAsAAAAAAAAAAAAAAAAALwEAAF9yZWxzLy5yZWxzUEsBAi0AFAAGAAgA&#10;AAAhAOa2/kT4AgAAjwYAAA4AAAAAAAAAAAAAAAAALgIAAGRycy9lMm9Eb2MueG1sUEsBAi0AFAAG&#10;AAgAAAAhAAxPXrbiAAAACgEAAA8AAAAAAAAAAAAAAAAAUgUAAGRycy9kb3ducmV2LnhtbFBLBQYA&#10;AAAABAAEAPMAAABhBgAAAAA=&#10;" adj="-28435,52607" fillcolor="white [3212]" strokecolor="#ed7d31 [3205]" strokeweight="1.5pt">
                <v:stroke startarrow="open"/>
                <v:textbox>
                  <w:txbxContent>
                    <w:p w14:paraId="7ADCB5FB" w14:textId="3378A2A6" w:rsidR="00672F5B" w:rsidRPr="00672F5B" w:rsidRDefault="00196CE2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proyectado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595D83F" wp14:editId="2CA4D6E0">
                <wp:simplePos x="0" y="0"/>
                <wp:positionH relativeFrom="column">
                  <wp:posOffset>3579195</wp:posOffset>
                </wp:positionH>
                <wp:positionV relativeFrom="paragraph">
                  <wp:posOffset>1684679</wp:posOffset>
                </wp:positionV>
                <wp:extent cx="45719" cy="1535502"/>
                <wp:effectExtent l="0" t="0" r="12065" b="26670"/>
                <wp:wrapNone/>
                <wp:docPr id="912217469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535502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0692A" id="Rectángulo 41" o:spid="_x0000_s1026" style="position:absolute;margin-left:281.85pt;margin-top:132.65pt;width:3.6pt;height:120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W2bcAIAAEYFAAAOAAAAZHJzL2Uyb0RvYy54bWysVE1v2zAMvQ/YfxB0X21nzbYGdYogRYcB&#10;RRusHXpWZCk2IIsapcTJfv0o2XGCrthhWA4KaZKPH3rU9c2+NWyn0DdgS15c5JwpK6Fq7KbkP57v&#10;PnzhzAdhK2HAqpIflOc38/fvrjs3UxOowVQKGYFYP+tcyesQ3CzLvKxVK/wFOGXJqAFbEUjFTVah&#10;6Ai9Ndkkzz9lHWDlEKTynr7e9kY+T/haKxketfYqMFNyqi2kE9O5jmc2vxazDQpXN3IoQ/xDFa1o&#10;LCUdoW5FEGyLzR9QbSMRPOhwIaHNQOtGqtQDdVPkr7p5qoVTqRcajnfjmPz/g5UPuye3QhpD5/zM&#10;kxi72Gts4z/Vx/ZpWIdxWGofmKSPl9PPxRVnkizF9ON0mk/iMLNTsEMfvipoWRRKjnQXaURid+9D&#10;73p0ibk8mKa6a4xJCm7WS4NsJ+jelnn8Dehnbtmp5CSFg1Ex2NjvSrOmoiInKWNikxrxhJTKhqI3&#10;1aJSfZpiepYl8i9GpI4SYETWVN6IPQAcPXuQI3bf3+AfQ1Ui4xic/62wPniMSJnBhjG4bSzgWwCG&#10;uhoy9/5U/tlooriG6rBChtCvgnfyrqH7uRc+rAQS92lLaJ/DIx3aQFdyGCTOasBfb32P/kRJsnLW&#10;0S6V3P/cClScmW+WyHpVXF7G5UsK8WZCCp5b1ucWu22XQNde0MvhZBKjfzBHUSO0L7T2i5iVTMJK&#10;yl1yGfCoLEO/4/RwSLVYJDdaOCfCvX1yMoLHqUb+Pe9fBLqBpIHY/QDHvROzV1ztfWOkhcU2gG4S&#10;kU9zHeZNy5qIMzws8TU415PX6fmb/wYAAP//AwBQSwMEFAAGAAgAAAAhAJTdchThAAAACwEAAA8A&#10;AABkcnMvZG93bnJldi54bWxMj8tOwzAQRfdI/IM1SGwqajeRExriVAiJBStEeaydeJoE4nEUu2n6&#10;95gV3c1oju6cW+4WO7AZJ987UrBZC2BIjTM9tQo+3p/v7oH5oMnowREqOKOHXXV9VerCuBO94bwP&#10;LYsh5AutoAthLDj3TYdW+7UbkeLt4CarQ1ynlptJn2K4HXgiRMat7il+6PSITx02P/ujVfD9MtJr&#10;PbeHVSvTz+wrOW9Xslfq9mZ5fAAWcAn/MPzpR3WoolPtjmQ8GxTILM0jqiDJZAosEjIXW2B1HES+&#10;AV6V/LJD9QsAAP//AwBQSwECLQAUAAYACAAAACEAtoM4kv4AAADhAQAAEwAAAAAAAAAAAAAAAAAA&#10;AAAAW0NvbnRlbnRfVHlwZXNdLnhtbFBLAQItABQABgAIAAAAIQA4/SH/1gAAAJQBAAALAAAAAAAA&#10;AAAAAAAAAC8BAABfcmVscy8ucmVsc1BLAQItABQABgAIAAAAIQAG2W2bcAIAAEYFAAAOAAAAAAAA&#10;AAAAAAAAAC4CAABkcnMvZTJvRG9jLnhtbFBLAQItABQABgAIAAAAIQCU3XIU4QAAAAsBAAAPAAAA&#10;AAAAAAAAAAAAAMoEAABkcnMvZG93bnJldi54bWxQSwUGAAAAAAQABADzAAAA2AUAAAAA&#10;" fillcolor="#c00000" strokecolor="#091723 [484]" strokeweight="1pt"/>
            </w:pict>
          </mc:Fallback>
        </mc:AlternateContent>
      </w:r>
      <w:r w:rsidR="00196CE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1DD76FA" wp14:editId="30BBC565">
                <wp:simplePos x="0" y="0"/>
                <wp:positionH relativeFrom="column">
                  <wp:posOffset>3438525</wp:posOffset>
                </wp:positionH>
                <wp:positionV relativeFrom="paragraph">
                  <wp:posOffset>3219726</wp:posOffset>
                </wp:positionV>
                <wp:extent cx="232913" cy="1017917"/>
                <wp:effectExtent l="0" t="0" r="15240" b="10795"/>
                <wp:wrapNone/>
                <wp:docPr id="1281891723" name="Cub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" cy="1017917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30BA5E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40" o:spid="_x0000_s1026" type="#_x0000_t16" style="position:absolute;margin-left:270.75pt;margin-top:253.5pt;width:18.35pt;height:80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wZDcgIAAEcFAAAOAAAAZHJzL2Uyb0RvYy54bWysVE1v2zAMvQ/YfxB0X22n7boGdYqgRYYB&#10;RRusHXpWZCk2IIsapcTJfv0o2XGCtdhhWA4KKZKPH37Uze2uNWyr0DdgS16c5ZwpK6Fq7LrkP14W&#10;n75w5oOwlTBgVcn3yvPb2ccPN52bqgnUYCqFjECsn3au5HUIbpplXtaqFf4MnLJk1ICtCKTiOqtQ&#10;dITemmyS55+zDrByCFJ5T7f3vZHPEr7WSoYnrb0KzJScagvpxHSu4pnNbsR0jcLVjRzKEP9QRSsa&#10;S0lHqHsRBNtg8waqbSSCBx3OJLQZaN1IlXqgbor8j26ea+FU6oWG4904Jv//YOXj9tktkcbQOT/1&#10;JMYudhrb+E/1sV0a1n4cltoFJulycj65Ls45k2Qq8uLquriK08yO0Q59+KqgZVEoudysYjNiKrYP&#10;PvSuB5d47cE01aIxJim4Xt0ZZFtBH26xyOk3oJ+4ZceakxT2RsVgY78rzZoqVpkyJjqpEU9IqWwo&#10;elMtKtWnKS5PskQCxojUUQKMyJrKG7EHgINnD3LA7vsb/GOoSmwcg/O/FdYHjxEpM9gwBreNBXwP&#10;wFBXQ+ben8o/GU0UV1Dtl8gQ+l3wTi4a+j4PwoelQCI/rQktdHiiQxvoSg6DxFkN+Ou9++hPnCQr&#10;Zx0tU8n9z41AxZn5Zomt18XFRdy+pFxcXk1IwVPL6tRiN+0d0Gcv6OlwMonRP5iDqBHaV9r7ecxK&#10;JmEl5SaGBTwod6Ffcno5pJrPkxttnBPhwT47GcHjVCP/XnavAt1A0kD0foTD4r3hau8bIy3MNwF0&#10;k4h8nOswb9rWRJzhZYnPwamevI7v3+w3AAAA//8DAFBLAwQUAAYACAAAACEAWTIN8OAAAAALAQAA&#10;DwAAAGRycy9kb3ducmV2LnhtbEyPTU+EMBCG7yb+h2ZMvLllVz42SNmoycaLF1H3XGCERjoltLDo&#10;r3c86W0m8+Sd5y0Oqx3EgpM3jhRsNxEIpMa1hjoFb6/Hmz0IHzS1enCECr7Qw6G8vCh03rozveBS&#10;hU5wCPlcK+hDGHMpfdOj1X7jRiS+fbjJ6sDr1Ml20mcOt4PcRVEqrTbEH3o94mOPzWc1WwX1KX34&#10;Ptrn+D02T92McbUkJ6PU9dV6fwci4Br+YPjVZ3Uo2al2M7VeDAqSeJswykOUcSkmkmy/A1ErSNPs&#10;FmRZyP8dyh8AAAD//wMAUEsBAi0AFAAGAAgAAAAhALaDOJL+AAAA4QEAABMAAAAAAAAAAAAAAAAA&#10;AAAAAFtDb250ZW50X1R5cGVzXS54bWxQSwECLQAUAAYACAAAACEAOP0h/9YAAACUAQAACwAAAAAA&#10;AAAAAAAAAAAvAQAAX3JlbHMvLnJlbHNQSwECLQAUAAYACAAAACEAcx8GQ3ICAABHBQAADgAAAAAA&#10;AAAAAAAAAAAuAgAAZHJzL2Uyb0RvYy54bWxQSwECLQAUAAYACAAAACEAWTIN8OAAAAALAQAADwAA&#10;AAAAAAAAAAAAAADMBAAAZHJzL2Rvd25yZXYueG1sUEsFBgAAAAAEAAQA8wAAANkFAAAAAA==&#10;" fillcolor="red" strokecolor="#091723 [484]" strokeweight="1pt"/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53D72C59">
            <wp:extent cx="5961098" cy="4470823"/>
            <wp:effectExtent l="19050" t="19050" r="20955" b="2540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F94D5" w14:textId="00A6002D" w:rsidR="00B163B8" w:rsidRDefault="00196CE2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NUEVO SUMINISTRO</w:t>
      </w: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2F43DFBF" w:rsidR="006126A4" w:rsidRDefault="000004D7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8C86EB" wp14:editId="3B2A5635">
                <wp:simplePos x="0" y="0"/>
                <wp:positionH relativeFrom="column">
                  <wp:posOffset>1557020</wp:posOffset>
                </wp:positionH>
                <wp:positionV relativeFrom="paragraph">
                  <wp:posOffset>86995</wp:posOffset>
                </wp:positionV>
                <wp:extent cx="1219200" cy="457200"/>
                <wp:effectExtent l="628650" t="0" r="19050" b="57150"/>
                <wp:wrapNone/>
                <wp:docPr id="829870744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920"/>
                            <a:gd name="adj6" fmla="val -4928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C8026" w14:textId="030C7AD3" w:rsidR="00590F01" w:rsidRPr="00590F01" w:rsidRDefault="006126A4" w:rsidP="00590F0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371DF4">
                              <w:rPr>
                                <w:color w:val="FF0000"/>
                                <w:lang w:val="es-ES"/>
                              </w:rPr>
                              <w:t>#{num_poste}</w:t>
                            </w:r>
                          </w:p>
                          <w:p w14:paraId="0A20E221" w14:textId="19ACDBB1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86EB" id="Globo: línea doblada 29" o:spid="_x0000_s1056" type="#_x0000_t48" style="position:absolute;left:0;text-align:left;margin-left:122.6pt;margin-top:6.85pt;width:96pt;height:3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M4u7AIAAIMGAAAOAAAAZHJzL2Uyb0RvYy54bWysVVtv2jAYfZ+0/2D5nYYApYAKFaLrNKla&#10;q7VTn43jQDbH9mxz26/fsRNCSruXaS/Gzne+y/luXN/sS0m2wrpCqylNL7qUCMV1VqjVlH5/vuuM&#10;KHGeqYxJrcSUHoSjN7OPH653ZiJ6eq1lJiyBEeUmOzOla+/NJEkcX4uSuQtthIIw17ZkHk+7SjLL&#10;drBeyqTX7Q6TnbaZsZoL5/D1thLSWbSf54L7hzx3whM5pYjNx9PGcxnOZHbNJivLzLrgdRjsH6Io&#10;WaHgtDF1yzwjG1u8MVUW3Gqnc3/BdZnoPC+4iBzAJu2esXlaMyMiFyTHmSZN7v+Z5V+3T+bRIg07&#10;4yYO18Bin9sy/CI+so/JOjTJEntPOD6mvXSMClDCIRtcXoU7zCQnbWOd/yx0ScJlSpeolLALJqXe&#10;+F7MFtveOx/TlhHFSvQHy36klOSlRBW2TJJ0dHV5rFIL02tjOqN+v19XsoXptzF/sTNoYzrpcDi8&#10;emvosg0aj8H6LWbYxnQG495oUGej5oi8HPMRCDsti+yukDI+QreLhbQElJGoVVrrvkJJRXZI+7iL&#10;hASttWDZJ5URfzBInMJ40QAoRUaJFJjGcIv97VkhT0hmrd69D0WQUqGGp16IN3+QIniU6pvISZGh&#10;+lX94pieAmecC4XSVm0Q0UEtB81GMY2xnylKf2RcY4OaiOPbKFakzxRfe2w0oletfKNcFkrb9zxn&#10;PxvPFf7IvuIc6Pv9cg/S4DwMzMKnpc4Oj5ZYXe0TZ/hdgR6/Z84/MovWxVhgKfoHHLnUqAqXhaFk&#10;re3v828Bh3mGBDXBIppS92vDLIopvyhM+jgdDMLmio84Z5TYtmTZlqhNudDoIQwRoopXKFsvj9fc&#10;6vIFkzgPXiFiisM3AvT2+Fj4akFi63Ixn0cYtpVh/l49GR6MhwSHdn7evzBr6gH3WA1f9XFpsUns&#10;/KoXTtigqfR843Ve+CA85bN+YNPh9mqVtt8RdfrvmP0BAAD//wMAUEsDBBQABgAIAAAAIQAuoVDo&#10;3wAAAAkBAAAPAAAAZHJzL2Rvd25yZXYueG1sTI/BTsMwDIbvSLxDZCRuLF3X0alrOsEkOHGAdUIc&#10;s8ZrC43TNVlX3h5zgqP9f/r9Od9MthMjDr51pGA+i0AgVc60VCvYl093KxA+aDK6c4QKvtHDpri+&#10;ynVm3IXecNyFWnAJ+UwraELoMyl91aDVfuZ6JM6ObrA68DjU0gz6wuW2k3EU3UurW+ILje5x22D1&#10;tTtbBeNpbl7e65L2/XNyejXbMnn8+FTq9mZ6WIMIOIU/GH71WR0Kdjq4MxkvOgVxsowZ5WCRgmAg&#10;WaS8OChYLVOQRS7/f1D8AAAA//8DAFBLAQItABQABgAIAAAAIQC2gziS/gAAAOEBAAATAAAAAAAA&#10;AAAAAAAAAAAAAABbQ29udGVudF9UeXBlc10ueG1sUEsBAi0AFAAGAAgAAAAhADj9If/WAAAAlAEA&#10;AAsAAAAAAAAAAAAAAAAALwEAAF9yZWxzLy5yZWxzUEsBAi0AFAAGAAgAAAAhAHUIzi7sAgAAgwYA&#10;AA4AAAAAAAAAAAAAAAAALgIAAGRycy9lMm9Eb2MueG1sUEsBAi0AFAAGAAgAAAAhAC6hUOjfAAAA&#10;CQEAAA8AAAAAAAAAAAAAAAAARgUAAGRycy9kb3ducmV2LnhtbFBLBQYAAAAABAAEAPMAAABSBgAA&#10;AAA=&#10;" adj="-10645,21583" fillcolor="white [3212]" strokecolor="#ed7d31 [3205]" strokeweight="1.5pt">
                <v:stroke startarrow="open"/>
                <v:textbox>
                  <w:txbxContent>
                    <w:p w14:paraId="0A5C8026" w14:textId="030C7AD3" w:rsidR="00590F01" w:rsidRPr="00590F01" w:rsidRDefault="006126A4" w:rsidP="00590F0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371DF4">
                        <w:rPr>
                          <w:color w:val="FF0000"/>
                          <w:lang w:val="es-ES"/>
                        </w:rPr>
                        <w:t>#{num_poste}</w:t>
                      </w:r>
                    </w:p>
                    <w:p w14:paraId="0A20E221" w14:textId="19ACDBB1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5074E4" wp14:editId="41853B3A">
                <wp:simplePos x="0" y="0"/>
                <wp:positionH relativeFrom="column">
                  <wp:posOffset>3157220</wp:posOffset>
                </wp:positionH>
                <wp:positionV relativeFrom="paragraph">
                  <wp:posOffset>220345</wp:posOffset>
                </wp:positionV>
                <wp:extent cx="1504950" cy="628650"/>
                <wp:effectExtent l="0" t="0" r="285750" b="1238250"/>
                <wp:wrapNone/>
                <wp:docPr id="1566777429" name="Globo: línea doblad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049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88056"/>
                            <a:gd name="adj6" fmla="val -745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12F08" w14:textId="4C71AC98" w:rsidR="006126A4" w:rsidRDefault="000004D7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Medición de tensión</w:t>
                            </w:r>
                          </w:p>
                          <w:p w14:paraId="057BE1A0" w14:textId="5F4B268A" w:rsidR="000004D7" w:rsidRPr="000004D7" w:rsidRDefault="000004D7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de </w:t>
                            </w:r>
                            <w:r w:rsidRPr="00590F0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227V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. en este medidor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074E4" id="Globo: línea doblada 30" o:spid="_x0000_s1057" type="#_x0000_t48" style="position:absolute;left:0;text-align:left;margin-left:248.6pt;margin-top:17.35pt;width:118.5pt;height:49.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lPC+AIAAI0GAAAOAAAAZHJzL2Uyb0RvYy54bWysVV1v2yAUfZ+0/4D8njrOV9OoSRVl6zap&#10;aqu1U58JhsQbBgbka79+B+w4brq9THuxLnDuhXPuh69v9qUkW25dodU0yS66CeGK6bxQq2ny7fm2&#10;M06I81TlVGrFp8mBu+Rm9v7d9c5MeE+vtcy5JQii3GRnpsnaezNJU8fWvKTuQhuucCi0LanH0q7S&#10;3NIdopcy7XW7o3SnbW6sZtw57H6oDpNZjC8EZ/5BCMc9kdMEb/Pxa+N3Gb7p7JpOVpaadcHqZ9B/&#10;eEVJC4VLm1AfqKdkY4s3ocqCWe208BdMl6kWomA8cgCbrHvG5mlNDY9cII4zjUzu/4Vl99sn82gh&#10;w864iYMZWOyFLYmQhfmMnEZeeCnZR9kOjWx87wnDZjbsDq6GUJfhbNQbj2AjYFrFCfGMdf4T1yUJ&#10;xjRZImfcLqiUeuN7MT7d3jkfBcyJoiUqhebfs4SIUiIfWypJNr6s4kLkFqbXxnTG/X6/zmkL029j&#10;/hJn0MZ0stFodPk20LAN6o3H3eHoLWjUBnUuB8NxrUbNEboc9QiEnZZFfltIGReh7vlCWgLKEGqV&#10;1b6vUFKRHWS/6kKQ4LXmNP+ocuIPBsIpNFoSACXPEyI5+jJYsdI9LeQJSa3Vuz9D8UipkMNTVUTL&#10;HyQPN0r1lQtS5Mh+lb/YsKeHU8a4QmqrMojo4CZAs3GsCuvMUfoj4xob3Hhs5MaxIn3m+PrGxiPe&#10;qpVvnMtCaRtVOwuQ/2hurvBH9hXnQN/vl3uQBudYG2FrqfPDoyVWV5PFGXZboMbvqPOP1KJ00RYY&#10;j/4BHyE1ssLQVglZa/vrfC/g0Nk4QU4wkqaJ+7mhFsmUXxR6/iobDMIMi4vB8LKHhW2fLNsnalMu&#10;NGoITYRXRTPgvTyawuryBZ04D7fiiCqGu/FAb4+Lha9GJeYv4/N5hGFuGerv1JNhx+EQyvl5/0Kt&#10;qRvcYzTc6+P4opNY+VUtnLAhNUrPN16LwofDk571AjMP1quh2l5H1OkvMvsNAAD//wMAUEsDBBQA&#10;BgAIAAAAIQAl1WK64AAAAAoBAAAPAAAAZHJzL2Rvd25yZXYueG1sTI9NT8MwDIbvSPyHyEhcJpay&#10;VoR1TSeEQBwQEvsQZ68JbbXGqZp0K/x6zAmOth+9ft5iPblOnOwQWk8abucJCEuVNy3VGva755t7&#10;ECEiGew8WQ1fNsC6vLwoMDf+TBt72sZacAiFHDU0Mfa5lKFqrMMw970lvn36wWHkcailGfDM4a6T&#10;iyS5kw5b4g8N9vaxsdVxOzoNBpXbbd73tXk5zl7rp7fZB32PWl9fTQ8rENFO8Q+GX31Wh5KdDn4k&#10;E0SnIVuqBaMa0kyBYEClGS8OTKapAlkW8n+F8gcAAP//AwBQSwECLQAUAAYACAAAACEAtoM4kv4A&#10;AADhAQAAEwAAAAAAAAAAAAAAAAAAAAAAW0NvbnRlbnRfVHlwZXNdLnhtbFBLAQItABQABgAIAAAA&#10;IQA4/SH/1gAAAJQBAAALAAAAAAAAAAAAAAAAAC8BAABfcmVscy8ucmVsc1BLAQItABQABgAIAAAA&#10;IQB7slPC+AIAAI0GAAAOAAAAAAAAAAAAAAAAAC4CAABkcnMvZTJvRG9jLnhtbFBLAQItABQABgAI&#10;AAAAIQAl1WK64AAAAAoBAAAPAAAAAAAAAAAAAAAAAFIFAABkcnMvZG93bnJldi54bWxQSwUGAAAA&#10;AAQABADzAAAAXwYAAAAA&#10;" adj="-1611,62220" fillcolor="white [3212]" strokecolor="#ed7d31 [3205]" strokeweight="1.5pt">
                <v:stroke startarrow="open"/>
                <v:textbox>
                  <w:txbxContent>
                    <w:p w14:paraId="7DA12F08" w14:textId="4C71AC98" w:rsidR="006126A4" w:rsidRDefault="000004D7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Medición de tensión</w:t>
                      </w:r>
                    </w:p>
                    <w:p w14:paraId="057BE1A0" w14:textId="5F4B268A" w:rsidR="000004D7" w:rsidRPr="000004D7" w:rsidRDefault="000004D7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de </w:t>
                      </w:r>
                      <w:r w:rsidRPr="00590F01">
                        <w:rPr>
                          <w:color w:val="FF0000"/>
                          <w:highlight w:val="yellow"/>
                          <w:lang w:val="es-ES"/>
                        </w:rPr>
                        <w:t>227V</w:t>
                      </w:r>
                      <w:r>
                        <w:rPr>
                          <w:color w:val="FF0000"/>
                          <w:lang w:val="es-ES"/>
                        </w:rPr>
                        <w:t>. en este medidor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126A4">
        <w:rPr>
          <w:noProof/>
        </w:rPr>
        <w:drawing>
          <wp:inline distT="0" distB="0" distL="0" distR="0" wp14:anchorId="7C50D69B" wp14:editId="20220632">
            <wp:extent cx="4857750" cy="3643312"/>
            <wp:effectExtent l="19050" t="19050" r="19050" b="14605"/>
            <wp:docPr id="663859387" name="Imagen 66385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9387" name="Imagen 66385938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40" cy="36576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4C35B" w14:textId="77777777" w:rsidR="006126A4" w:rsidRDefault="006126A4" w:rsidP="00967D37">
      <w:pPr>
        <w:jc w:val="center"/>
        <w:rPr>
          <w:lang w:val="es-PE"/>
        </w:rPr>
      </w:pPr>
    </w:p>
    <w:p w14:paraId="177A5EA6" w14:textId="77777777" w:rsidR="000004D7" w:rsidRDefault="000004D7" w:rsidP="000004D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72DDEDAE" wp14:editId="54281106">
            <wp:extent cx="3213100" cy="2409824"/>
            <wp:effectExtent l="20955" t="17145" r="27305" b="27305"/>
            <wp:docPr id="70153460" name="Imagen 7015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3460" name="Imagen 7015346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2442" cy="242433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DB177" w14:textId="77777777" w:rsidR="000004D7" w:rsidRDefault="000004D7" w:rsidP="000004D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MEDICIÓN DE LA TENSIÓN.</w:t>
      </w:r>
    </w:p>
    <w:p w14:paraId="0A04E667" w14:textId="77777777" w:rsidR="006126A4" w:rsidRDefault="006126A4" w:rsidP="00967D37">
      <w:pPr>
        <w:jc w:val="center"/>
        <w:rPr>
          <w:lang w:val="es-PE"/>
        </w:rPr>
      </w:pPr>
    </w:p>
    <w:p w14:paraId="36175E81" w14:textId="77777777" w:rsidR="006126A4" w:rsidRDefault="006126A4" w:rsidP="00967D37">
      <w:pPr>
        <w:jc w:val="center"/>
        <w:rPr>
          <w:lang w:val="es-PE"/>
        </w:rPr>
      </w:pPr>
    </w:p>
    <w:p w14:paraId="40C0B55D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715139EC">
            <wp:extent cx="2467438" cy="5501472"/>
            <wp:effectExtent l="19050" t="19050" r="28575" b="23495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p w14:paraId="57E6D74E" w14:textId="77777777" w:rsidR="006126A4" w:rsidRDefault="006126A4" w:rsidP="00967D37">
      <w:pPr>
        <w:jc w:val="center"/>
        <w:rPr>
          <w:lang w:val="es-PE"/>
        </w:rPr>
      </w:pPr>
    </w:p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F6D22" w14:paraId="14166D49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C0FCA" w14:textId="77777777" w:rsidR="006F6D22" w:rsidRDefault="006F6D22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559AA80D" w14:textId="77777777" w:rsidR="00371DF4" w:rsidRPr="00371DF4" w:rsidRDefault="00371DF4" w:rsidP="00371DF4">
      <w:pPr>
        <w:jc w:val="center"/>
        <w:rPr>
          <w:lang w:val="es-ES_tradnl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66127C3C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sectPr w:rsidR="00B163B8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3BB79D" w14:textId="77777777" w:rsidR="005B0266" w:rsidRDefault="005B0266">
      <w:r>
        <w:separator/>
      </w:r>
    </w:p>
  </w:endnote>
  <w:endnote w:type="continuationSeparator" w:id="0">
    <w:p w14:paraId="579F8FA5" w14:textId="77777777" w:rsidR="005B0266" w:rsidRDefault="005B02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DD3AF7B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E415F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E415F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E415F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590F01" w:rsidRPr="00590F0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57B82AAE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E415F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E415F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E415F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590F01" w:rsidRPr="00590F0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539C38" w14:textId="77777777" w:rsidR="005B0266" w:rsidRDefault="005B0266">
      <w:r>
        <w:separator/>
      </w:r>
    </w:p>
  </w:footnote>
  <w:footnote w:type="continuationSeparator" w:id="0">
    <w:p w14:paraId="5D1312C6" w14:textId="77777777" w:rsidR="005B0266" w:rsidRDefault="005B02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04D7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1F7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C6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6CE2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13E6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D792E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2D4D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1DF4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5C7F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D7D6A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3DCB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159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0F01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0266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6D22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97341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77015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0F9C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1BFA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47EE1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5D1F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AD9"/>
    <w:rsid w:val="00BD1B7C"/>
    <w:rsid w:val="00BD1E3C"/>
    <w:rsid w:val="00BD2A73"/>
    <w:rsid w:val="00BD2C1E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9CB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135B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47CB6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061C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15FB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4CD5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D7C7E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004D7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184</TotalTime>
  <Pages>11</Pages>
  <Words>658</Words>
  <Characters>3621</Characters>
  <Application>Microsoft Office Word</Application>
  <DocSecurity>0</DocSecurity>
  <Lines>30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24</cp:revision>
  <cp:lastPrinted>2025-04-07T05:28:00Z</cp:lastPrinted>
  <dcterms:created xsi:type="dcterms:W3CDTF">2025-03-27T15:46:00Z</dcterms:created>
  <dcterms:modified xsi:type="dcterms:W3CDTF">2025-09-21T07:38:00Z</dcterms:modified>
</cp:coreProperties>
</file>
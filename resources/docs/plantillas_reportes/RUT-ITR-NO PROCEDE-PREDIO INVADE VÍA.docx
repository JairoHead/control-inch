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1B68CB7B" w:rsidR="00B163B8" w:rsidRPr="0041561E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6F5F65" w:rsidRPr="0041561E">
              <w:rPr>
                <w:rFonts w:ascii="Tahoma" w:hAnsi="Tahoma" w:cs="Tahoma"/>
                <w:noProof/>
                <w:spacing w:val="-4"/>
                <w:sz w:val="20"/>
                <w:szCs w:val="20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648F579B" w:rsidR="00B163B8" w:rsidRPr="0041561E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76B4699" w:rsidR="00B163B8" w:rsidRPr="0041561E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6C080D"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D096EAC" w:rsidR="00B163B8" w:rsidRPr="0041561E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41561E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4DFD77EB" w:rsidR="00B163B8" w:rsidRPr="0041561E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>:</w:t>
            </w:r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 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direccion_servicio_electrico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CE4FB3" w:rsidRPr="0041561E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1A7BC164" w:rsidR="00B163B8" w:rsidRPr="0041561E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283E15CF" w:rsidR="00B163B8" w:rsidRPr="0041561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41561E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41561E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6F5F65" w:rsidRPr="0041561E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2CD7043" w:rsidR="00B163B8" w:rsidRPr="0041561E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41561E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0233C0D9" w:rsidR="00B163B8" w:rsidRPr="0041561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77FE8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ECC4170" w:rsidR="00B163B8" w:rsidRPr="0041561E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77FE8" w:rsidRPr="0041561E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C84B1BE" w:rsidR="00B163B8" w:rsidRPr="0041561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3C139AF" w:rsidR="00B163B8" w:rsidRPr="0041561E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43855E2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E924EB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E924EB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E924EB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E924EB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D77FE8" w:rsidRPr="00D77FE8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41561E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13BCA8FD" w14:textId="77777777" w:rsidR="00D77FE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5F712C48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47ABBBCA" w:rsidR="00B163B8" w:rsidRPr="0041561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74CE2BE9" w14:textId="2418201A" w:rsidR="00D77FE8" w:rsidRPr="0041561E" w:rsidRDefault="00D77FE8" w:rsidP="00D77FE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41561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D278701" w14:textId="77777777" w:rsidR="00D77FE8" w:rsidRPr="0041561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1A149EAD" w:rsidR="00B163B8" w:rsidRPr="0041561E" w:rsidRDefault="00D77FE8" w:rsidP="00D77FE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E924EB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B201B17" w:rsidR="00E924EB" w:rsidRPr="00D057EA" w:rsidRDefault="00E924EB" w:rsidP="00E924E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D77FE8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4C1B302F" w:rsidR="00E924EB" w:rsidRPr="00D057EA" w:rsidRDefault="00E924EB" w:rsidP="00E924E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381DA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07415B3F" w:rsidR="00E924EB" w:rsidRPr="00D057EA" w:rsidRDefault="00E924EB" w:rsidP="00E924E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381DA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D77FE8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D77FE8" w:rsidRPr="00695BF4" w14:paraId="69C2AFAA" w14:textId="77777777" w:rsidTr="00D77FE8">
        <w:tc>
          <w:tcPr>
            <w:tcW w:w="931" w:type="pct"/>
            <w:vAlign w:val="center"/>
          </w:tcPr>
          <w:p w14:paraId="3B3E0604" w14:textId="2B819D51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5579A51D" w14:textId="254F3169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32CF94F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12BA9AB6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48189DC4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29C0DE88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D77FE8" w:rsidRPr="00695BF4" w14:paraId="5E629C35" w14:textId="77777777" w:rsidTr="00D77FE8">
        <w:tc>
          <w:tcPr>
            <w:tcW w:w="931" w:type="pct"/>
            <w:vAlign w:val="center"/>
          </w:tcPr>
          <w:p w14:paraId="1175EA92" w14:textId="6725BE7A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73B4B036" w14:textId="2E093B91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75D90B43" w14:textId="333EFD12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22920F17" w14:textId="127F7BC0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5859A1AC" w14:textId="3FBB30EB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19C25CB" w14:textId="0B507BBE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2EC57E86" w:rsidR="00B163B8" w:rsidRDefault="00CE4FB3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 xml:space="preserve">2da inspección- (En 1era inspección se </w:t>
      </w:r>
      <w:r w:rsidR="00DC2983"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>solicitó</w:t>
      </w:r>
      <w:r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 xml:space="preserve"> corte de vía</w:t>
      </w:r>
      <w:r>
        <w:rPr>
          <w:rFonts w:ascii="Tahoma" w:hAnsi="Tahoma" w:cs="Tahoma"/>
          <w:iCs/>
          <w:sz w:val="22"/>
          <w:szCs w:val="22"/>
          <w:lang w:val="es-PE"/>
        </w:rPr>
        <w:t>)</w:t>
      </w:r>
      <w:r w:rsidR="00B163B8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6A80325" w:rsidR="00B163B8" w:rsidRPr="0041561E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factibilidad de </w:t>
      </w:r>
      <w:proofErr w:type="spellStart"/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}</w:t>
      </w:r>
      <w:r w:rsidR="00253232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sistema_acometida</w:t>
      </w:r>
      <w:proofErr w:type="spellEnd"/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} </w:t>
      </w:r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6F5F65" w:rsidRPr="0041561E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6F9C887" w:rsidR="00B163B8" w:rsidRPr="0041561E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41561E">
        <w:rPr>
          <w:rFonts w:ascii="Tahoma" w:hAnsi="Tahoma" w:cs="Tahoma"/>
          <w:iCs/>
          <w:sz w:val="22"/>
          <w:szCs w:val="22"/>
          <w:lang w:val="es-PE"/>
        </w:rPr>
        <w:t xml:space="preserve">La carga </w:t>
      </w:r>
      <w:r w:rsidR="007C65C0" w:rsidRPr="0041561E">
        <w:rPr>
          <w:rFonts w:ascii="Tahoma" w:hAnsi="Tahoma" w:cs="Tahoma"/>
          <w:iCs/>
          <w:sz w:val="22"/>
          <w:szCs w:val="22"/>
          <w:lang w:val="es-PE"/>
        </w:rPr>
        <w:t xml:space="preserve">que 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>solicit</w:t>
      </w:r>
      <w:r w:rsidR="00DC2983" w:rsidRPr="0041561E">
        <w:rPr>
          <w:rFonts w:ascii="Tahoma" w:hAnsi="Tahoma" w:cs="Tahoma"/>
          <w:iCs/>
          <w:sz w:val="22"/>
          <w:szCs w:val="22"/>
          <w:lang w:val="es-PE"/>
        </w:rPr>
        <w:t>ó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 xml:space="preserve"> el cliente </w:t>
      </w:r>
      <w:proofErr w:type="spellStart"/>
      <w:r w:rsidRPr="0041561E">
        <w:rPr>
          <w:rFonts w:ascii="Tahoma" w:hAnsi="Tahoma" w:cs="Tahoma"/>
          <w:iCs/>
          <w:sz w:val="22"/>
          <w:szCs w:val="22"/>
          <w:lang w:val="es-PE"/>
        </w:rPr>
        <w:t>ser</w:t>
      </w:r>
      <w:r w:rsidR="00DC2983" w:rsidRPr="0041561E">
        <w:rPr>
          <w:rFonts w:ascii="Tahoma" w:hAnsi="Tahoma" w:cs="Tahoma"/>
          <w:iCs/>
          <w:sz w:val="22"/>
          <w:szCs w:val="22"/>
          <w:lang w:val="es-PE"/>
        </w:rPr>
        <w:t>i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>á</w:t>
      </w:r>
      <w:proofErr w:type="spellEnd"/>
      <w:r w:rsidR="00B163B8" w:rsidRPr="0041561E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>destinada</w:t>
      </w:r>
      <w:r w:rsidR="00B163B8" w:rsidRPr="0041561E">
        <w:rPr>
          <w:rFonts w:ascii="Tahoma" w:hAnsi="Tahoma" w:cs="Tahoma"/>
          <w:iCs/>
          <w:sz w:val="22"/>
          <w:szCs w:val="22"/>
          <w:lang w:val="es-PE"/>
        </w:rPr>
        <w:t xml:space="preserve"> para uso </w:t>
      </w:r>
      <w:r w:rsidR="006F5F65" w:rsidRPr="0041561E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="00B163B8" w:rsidRPr="0041561E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7D818F3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77FE8">
        <w:rPr>
          <w:rFonts w:ascii="Arial" w:hAnsi="Arial" w:cs="Arial"/>
          <w:sz w:val="22"/>
          <w:szCs w:val="22"/>
          <w:highlight w:val="yellow"/>
        </w:rPr>
        <w:t xml:space="preserve">Se </w:t>
      </w:r>
      <w:proofErr w:type="spellStart"/>
      <w:r w:rsidRPr="00D77FE8">
        <w:rPr>
          <w:rFonts w:ascii="Arial" w:hAnsi="Arial" w:cs="Arial"/>
          <w:sz w:val="22"/>
          <w:szCs w:val="22"/>
          <w:highlight w:val="yellow"/>
        </w:rPr>
        <w:t>verifico</w:t>
      </w:r>
      <w:proofErr w:type="spellEnd"/>
      <w:r w:rsidRPr="00D77FE8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Pr="00D77FE8">
        <w:rPr>
          <w:rFonts w:ascii="Arial" w:hAnsi="Arial" w:cs="Arial"/>
          <w:sz w:val="22"/>
          <w:szCs w:val="22"/>
          <w:highlight w:val="yellow"/>
        </w:rPr>
        <w:t>en</w:t>
      </w:r>
      <w:proofErr w:type="spellEnd"/>
      <w:r w:rsidRPr="00D77FE8">
        <w:rPr>
          <w:rFonts w:ascii="Arial" w:hAnsi="Arial" w:cs="Arial"/>
          <w:sz w:val="22"/>
          <w:szCs w:val="22"/>
          <w:highlight w:val="yellow"/>
        </w:rPr>
        <w:t xml:space="preserve"> campo que </w:t>
      </w:r>
      <w:r w:rsidR="00DC2983" w:rsidRPr="00D77FE8">
        <w:rPr>
          <w:rFonts w:ascii="Arial" w:hAnsi="Arial" w:cs="Arial"/>
          <w:sz w:val="22"/>
          <w:szCs w:val="22"/>
          <w:highlight w:val="yellow"/>
        </w:rPr>
        <w:t xml:space="preserve">red MT del </w:t>
      </w:r>
      <w:proofErr w:type="spellStart"/>
      <w:r w:rsidR="00DC2983" w:rsidRPr="00D77FE8">
        <w:rPr>
          <w:rFonts w:ascii="Arial" w:hAnsi="Arial" w:cs="Arial"/>
          <w:sz w:val="22"/>
          <w:szCs w:val="22"/>
          <w:highlight w:val="yellow"/>
        </w:rPr>
        <w:t>alimentado</w:t>
      </w:r>
      <w:r w:rsidR="00DC2983">
        <w:rPr>
          <w:rFonts w:ascii="Arial" w:hAnsi="Arial" w:cs="Arial"/>
          <w:sz w:val="22"/>
          <w:szCs w:val="22"/>
        </w:rPr>
        <w:t>r</w:t>
      </w:r>
      <w:proofErr w:type="spellEnd"/>
      <w:r w:rsidR="006F5F65">
        <w:rPr>
          <w:rFonts w:ascii="Arial" w:hAnsi="Arial" w:cs="Arial"/>
          <w:sz w:val="22"/>
          <w:szCs w:val="22"/>
        </w:rPr>
        <w:t xml:space="preserve"> </w:t>
      </w:r>
      <w:r w:rsidR="006F5F65" w:rsidRPr="0041561E">
        <w:rPr>
          <w:rFonts w:ascii="Arial" w:hAnsi="Arial" w:cs="Arial"/>
          <w:sz w:val="22"/>
          <w:szCs w:val="22"/>
        </w:rPr>
        <w:t>${</w:t>
      </w:r>
      <w:proofErr w:type="spellStart"/>
      <w:r w:rsidR="006F5F65" w:rsidRPr="0041561E">
        <w:rPr>
          <w:rFonts w:ascii="Arial" w:hAnsi="Arial" w:cs="Arial"/>
          <w:sz w:val="22"/>
          <w:szCs w:val="22"/>
        </w:rPr>
        <w:t>alimentador</w:t>
      </w:r>
      <w:proofErr w:type="spellEnd"/>
      <w:r w:rsidR="006F5F65" w:rsidRPr="0041561E">
        <w:rPr>
          <w:rFonts w:ascii="Arial" w:hAnsi="Arial" w:cs="Arial"/>
          <w:sz w:val="22"/>
          <w:szCs w:val="22"/>
        </w:rPr>
        <w:t>}</w:t>
      </w:r>
      <w:r w:rsidR="00DC2983" w:rsidRPr="0041561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 w:rsidRPr="0041561E">
        <w:rPr>
          <w:rFonts w:ascii="Arial" w:hAnsi="Arial" w:cs="Arial"/>
          <w:sz w:val="22"/>
          <w:szCs w:val="22"/>
        </w:rPr>
        <w:t>pasa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por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encima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C1593">
        <w:rPr>
          <w:rFonts w:ascii="Arial" w:hAnsi="Arial" w:cs="Arial"/>
          <w:sz w:val="22"/>
          <w:szCs w:val="22"/>
        </w:rPr>
        <w:t>predio</w:t>
      </w:r>
      <w:r w:rsidR="005A3C96">
        <w:rPr>
          <w:rFonts w:ascii="Arial" w:hAnsi="Arial" w:cs="Arial"/>
          <w:sz w:val="22"/>
          <w:szCs w:val="22"/>
        </w:rPr>
        <w:t>s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incluido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sobre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el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predio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EC1593">
        <w:rPr>
          <w:rFonts w:ascii="Arial" w:hAnsi="Arial" w:cs="Arial"/>
          <w:sz w:val="22"/>
          <w:szCs w:val="22"/>
        </w:rPr>
        <w:t>solicitante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5722C8B0" w14:textId="013A5A79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EC1593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nicho preparado para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70D8C90" w:rsidR="004F25EF" w:rsidRDefault="00EC1593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>No</w:t>
      </w:r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existen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redes BT </w:t>
      </w:r>
      <w:proofErr w:type="spellStart"/>
      <w:r w:rsidR="004F25EF">
        <w:rPr>
          <w:rFonts w:ascii="Arial" w:hAnsi="Arial" w:cs="Arial"/>
          <w:sz w:val="22"/>
          <w:szCs w:val="22"/>
        </w:rPr>
        <w:t>frente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4F25EF">
        <w:rPr>
          <w:rFonts w:ascii="Arial" w:hAnsi="Arial" w:cs="Arial"/>
          <w:sz w:val="22"/>
          <w:szCs w:val="22"/>
        </w:rPr>
        <w:t>su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predio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. </w:t>
      </w:r>
    </w:p>
    <w:p w14:paraId="1EB7145A" w14:textId="0D5E7426" w:rsidR="00B163B8" w:rsidRPr="0041561E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A480A" w:rsidRPr="00D77FE8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</w:t>
      </w:r>
      <w:r w:rsidR="00EC1593" w:rsidRPr="00D77FE8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7</w:t>
      </w:r>
      <w:r w:rsidR="007A480A" w:rsidRPr="00D77FE8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6F5F65" w:rsidRPr="0041561E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7477B46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EC1593">
        <w:rPr>
          <w:rFonts w:ascii="Arial" w:hAnsi="Arial" w:cs="Arial"/>
          <w:sz w:val="22"/>
          <w:szCs w:val="22"/>
        </w:rPr>
        <w:t>ubicó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EC1593">
        <w:rPr>
          <w:rFonts w:ascii="Arial" w:hAnsi="Arial" w:cs="Arial"/>
          <w:sz w:val="22"/>
          <w:szCs w:val="22"/>
        </w:rPr>
        <w:t>dirección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y </w:t>
      </w:r>
      <w:proofErr w:type="spellStart"/>
      <w:r w:rsidR="00EC1593">
        <w:rPr>
          <w:rFonts w:ascii="Arial" w:hAnsi="Arial" w:cs="Arial"/>
          <w:sz w:val="22"/>
          <w:szCs w:val="22"/>
        </w:rPr>
        <w:t>foto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C1593">
        <w:rPr>
          <w:rFonts w:ascii="Arial" w:hAnsi="Arial" w:cs="Arial"/>
          <w:sz w:val="22"/>
          <w:szCs w:val="22"/>
        </w:rPr>
        <w:t>fachada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78313E7" w14:textId="2D158DC8" w:rsidR="00D77FE8" w:rsidRPr="0041561E" w:rsidRDefault="00E924EB" w:rsidP="00D77FE8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D77FE8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4C11CB01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009C6E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1C031012" w:rsidR="00B163B8" w:rsidRDefault="00E924EB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600D4D4A">
                <wp:simplePos x="0" y="0"/>
                <wp:positionH relativeFrom="margin">
                  <wp:posOffset>2224907</wp:posOffset>
                </wp:positionH>
                <wp:positionV relativeFrom="paragraph">
                  <wp:posOffset>994486</wp:posOffset>
                </wp:positionV>
                <wp:extent cx="846162" cy="391804"/>
                <wp:effectExtent l="0" t="533400" r="430530" b="27305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2" cy="391804"/>
                        </a:xfrm>
                        <a:prstGeom prst="wedgeRoundRectCallout">
                          <a:avLst>
                            <a:gd name="adj1" fmla="val 95453"/>
                            <a:gd name="adj2" fmla="val -17132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55924BD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left:0;text-align:left;margin-left:175.2pt;margin-top:78.3pt;width:66.65pt;height:30.8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" adj="31418,-26207" fillcolor="#ffc000 [3207]" strokecolor="#747070 [1614]" strokeweight="1pt">
                <v:textbox>
                  <w:txbxContent>
                    <w:p w14:paraId="3C7A1D10" w14:textId="55924BD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num_poste</w:t>
                      </w:r>
                      <w:proofErr w:type="spellEnd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6C7A709A">
                <wp:simplePos x="0" y="0"/>
                <wp:positionH relativeFrom="margin">
                  <wp:posOffset>2224906</wp:posOffset>
                </wp:positionH>
                <wp:positionV relativeFrom="paragraph">
                  <wp:posOffset>14690</wp:posOffset>
                </wp:positionV>
                <wp:extent cx="736979" cy="266132"/>
                <wp:effectExtent l="0" t="0" r="25400" b="324485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979" cy="266132"/>
                        </a:xfrm>
                        <a:prstGeom prst="wedgeRoundRectCallout">
                          <a:avLst>
                            <a:gd name="adj1" fmla="val -10042"/>
                            <a:gd name="adj2" fmla="val 1538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085AF3B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left:0;text-align:left;margin-left:175.2pt;margin-top:1.15pt;width:58.05pt;height:20.9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" adj="8631,44026" fillcolor="#ffc000 [3207]" strokecolor="#747070 [1614]" strokeweight="1pt">
                <v:textbox>
                  <w:txbxContent>
                    <w:p w14:paraId="1827F1CF" w14:textId="085AF3B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26A61941">
                <wp:simplePos x="0" y="0"/>
                <wp:positionH relativeFrom="margin">
                  <wp:posOffset>271145</wp:posOffset>
                </wp:positionH>
                <wp:positionV relativeFrom="paragraph">
                  <wp:posOffset>1596390</wp:posOffset>
                </wp:positionV>
                <wp:extent cx="580390" cy="367665"/>
                <wp:effectExtent l="0" t="990600" r="863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60942"/>
                            <a:gd name="adj2" fmla="val -3114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1ACE26B0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8" type="#_x0000_t62" style="position:absolute;left:0;text-align:left;margin-left:21.35pt;margin-top:125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" adj="23963,-56478" fillcolor="#ffc000 [3207]" strokecolor="#747070 [1614]" strokeweight="1pt">
                <v:textbox>
                  <w:txbxContent>
                    <w:p w14:paraId="333CAC7D" w14:textId="1ACE26B0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1405A7E">
                <wp:simplePos x="0" y="0"/>
                <wp:positionH relativeFrom="margin">
                  <wp:posOffset>918845</wp:posOffset>
                </wp:positionH>
                <wp:positionV relativeFrom="paragraph">
                  <wp:posOffset>996315</wp:posOffset>
                </wp:positionV>
                <wp:extent cx="1097280" cy="516255"/>
                <wp:effectExtent l="0" t="457200" r="483870" b="17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87876"/>
                            <a:gd name="adj2" fmla="val -13237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7C2E3C57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  <w:r w:rsidR="00D77FE8" w:rsidRPr="00D77FE8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left:0;text-align:left;margin-left:72.35pt;margin-top:78.4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" adj="29781,-17793" fillcolor="#ffc000 [3207]" strokecolor="#747070 [1614]" strokeweight="1pt">
                <v:textbox>
                  <w:txbxContent>
                    <w:p w14:paraId="22670DAD" w14:textId="7C2E3C57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${</w:t>
                      </w:r>
                      <w:proofErr w:type="spellStart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  <w:r w:rsidR="00D77FE8" w:rsidRPr="00D77FE8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highlight w:val="magenta"/>
                          <w:lang w:val="es-ES"/>
                        </w:rPr>
                        <w:t xml:space="preserve"> 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1DEEA7EB">
                <wp:simplePos x="0" y="0"/>
                <wp:positionH relativeFrom="margin">
                  <wp:posOffset>4557395</wp:posOffset>
                </wp:positionH>
                <wp:positionV relativeFrom="paragraph">
                  <wp:posOffset>2396490</wp:posOffset>
                </wp:positionV>
                <wp:extent cx="715645" cy="408305"/>
                <wp:effectExtent l="857250" t="1524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62065"/>
                            <a:gd name="adj2" fmla="val -8162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0" type="#_x0000_t62" style="position:absolute;left:0;text-align:left;margin-left:358.85pt;margin-top:188.7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" adj="-24206,-6831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9F78110">
                <wp:simplePos x="0" y="0"/>
                <wp:positionH relativeFrom="column">
                  <wp:posOffset>3394710</wp:posOffset>
                </wp:positionH>
                <wp:positionV relativeFrom="paragraph">
                  <wp:posOffset>2142490</wp:posOffset>
                </wp:positionV>
                <wp:extent cx="349885" cy="191432"/>
                <wp:effectExtent l="19050" t="38100" r="31115" b="37465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76851">
                          <a:off x="0" y="0"/>
                          <a:ext cx="349885" cy="1914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0FD70" id="Rectángulo 27" o:spid="_x0000_s1026" style="position:absolute;margin-left:267.3pt;margin-top:168.7pt;width:27.55pt;height:15.05pt;rotation:-352965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" fillcolor="white [3212]" strokecolor="red" strokeweight="1pt"/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440A7192">
            <wp:extent cx="5327409" cy="4114398"/>
            <wp:effectExtent l="19050" t="19050" r="26035" b="1968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4114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2B148EE7" w:rsidR="00B163B8" w:rsidRDefault="000D335D" w:rsidP="008B7A23">
      <w:pPr>
        <w:jc w:val="center"/>
        <w:rPr>
          <w:lang w:val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01: </w:t>
      </w:r>
      <w:r w:rsidR="00B163B8">
        <w:rPr>
          <w:lang w:val="es-PE"/>
        </w:rPr>
        <w:t>CROQUIS DE LAS REDES BT</w:t>
      </w:r>
      <w:r w:rsidR="00DC2AA4">
        <w:rPr>
          <w:lang w:val="es-PE"/>
        </w:rPr>
        <w:t xml:space="preserve"> Y MT</w:t>
      </w:r>
      <w:r w:rsidR="00B163B8">
        <w:rPr>
          <w:lang w:val="es-PE"/>
        </w:rPr>
        <w:t xml:space="preserve">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5BBF9D1C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74D57EA" w:rsidR="009B623F" w:rsidRDefault="00DC2AA4" w:rsidP="00BA03AC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D329834" wp14:editId="601F23B9">
                <wp:simplePos x="0" y="0"/>
                <wp:positionH relativeFrom="margin">
                  <wp:posOffset>4509770</wp:posOffset>
                </wp:positionH>
                <wp:positionV relativeFrom="paragraph">
                  <wp:posOffset>3611245</wp:posOffset>
                </wp:positionV>
                <wp:extent cx="819150" cy="371475"/>
                <wp:effectExtent l="1390650" t="400050" r="19050" b="28575"/>
                <wp:wrapNone/>
                <wp:docPr id="184549446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71475"/>
                        </a:xfrm>
                        <a:prstGeom prst="wedgeRoundRectCallout">
                          <a:avLst>
                            <a:gd name="adj1" fmla="val -213461"/>
                            <a:gd name="adj2" fmla="val -1476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4139A6" w14:textId="129E89F6" w:rsidR="00DC2AA4" w:rsidRPr="00DC2AA4" w:rsidRDefault="00956DB5" w:rsidP="00DC2AA4">
                            <w:pPr>
                              <w:jc w:val="center"/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  <w:t>Red MT Alim. HL-08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834" id="Bocadillo: rectángulo con esquinas redondeadas 48" o:spid="_x0000_s1034" type="#_x0000_t62" style="position:absolute;left:0;text-align:left;margin-left:355.1pt;margin-top:284.35pt;width:64.5pt;height:29.2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" adj="-35308,-21091" fillcolor="#ffc000 [3207]" strokecolor="#f2f2f2 [3052]" strokeweight="1pt">
                <v:textbox>
                  <w:txbxContent>
                    <w:p w14:paraId="0E4139A6" w14:textId="129E89F6" w:rsidR="00DC2AA4" w:rsidRPr="00DC2AA4" w:rsidRDefault="00956DB5" w:rsidP="00DC2AA4">
                      <w:pPr>
                        <w:jc w:val="center"/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  <w:t>Red MT Alim. HL-08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0CDDECA0">
                <wp:simplePos x="0" y="0"/>
                <wp:positionH relativeFrom="margin">
                  <wp:posOffset>4576445</wp:posOffset>
                </wp:positionH>
                <wp:positionV relativeFrom="paragraph">
                  <wp:posOffset>3020695</wp:posOffset>
                </wp:positionV>
                <wp:extent cx="687705" cy="371475"/>
                <wp:effectExtent l="1371600" t="190500" r="171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243420"/>
                            <a:gd name="adj2" fmla="val -963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Pr="00DC2AA4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DC2AA4"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_x0000_s1035" type="#_x0000_t62" style="position:absolute;left:0;text-align:left;margin-left:360.35pt;margin-top:237.8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" adj="-41779,-10014" fillcolor="#ffc000 [3207]" strokecolor="#f2f2f2 [3052]" strokeweight="1pt">
                <v:textbox>
                  <w:txbxContent>
                    <w:p w14:paraId="0BE74F6B" w14:textId="332826F4" w:rsidR="00FF229A" w:rsidRPr="00DC2AA4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</w:pPr>
                      <w:r w:rsidRPr="00DC2AA4"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60D7C51" wp14:editId="0D891B64">
                <wp:simplePos x="0" y="0"/>
                <wp:positionH relativeFrom="column">
                  <wp:posOffset>3081020</wp:posOffset>
                </wp:positionH>
                <wp:positionV relativeFrom="paragraph">
                  <wp:posOffset>2744470</wp:posOffset>
                </wp:positionV>
                <wp:extent cx="190500" cy="114300"/>
                <wp:effectExtent l="19050" t="19050" r="19050" b="19050"/>
                <wp:wrapNone/>
                <wp:docPr id="1551164428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77976">
                          <a:off x="0" y="0"/>
                          <a:ext cx="19050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1C7AC8" id="Rectángulo 22" o:spid="_x0000_s1026" style="position:absolute;margin-left:242.6pt;margin-top:216.1pt;width:15pt;height:9pt;rotation:-242509fd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" filled="f" strokecolor="red" strokeweight="1pt"/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006BE606">
            <wp:extent cx="5881370" cy="4572000"/>
            <wp:effectExtent l="19050" t="19050" r="24130" b="1905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357" cy="4578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027B3E6E" w:rsidR="009B623F" w:rsidRDefault="000D335D" w:rsidP="009B623F">
      <w:pPr>
        <w:jc w:val="center"/>
        <w:rPr>
          <w:lang w:val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02: </w:t>
      </w:r>
      <w:r w:rsidR="009B623F">
        <w:rPr>
          <w:lang w:val="es-PE"/>
        </w:rPr>
        <w:t xml:space="preserve">UBICACIÓN DEL PREDIO </w:t>
      </w:r>
      <w:r w:rsidR="00DC2AA4">
        <w:rPr>
          <w:lang w:val="es-PE"/>
        </w:rPr>
        <w:t>EN EL MAPA ENERGETICO MINERO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56B32733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 w:rsidR="00DC2AA4">
        <w:rPr>
          <w:sz w:val="18"/>
          <w:szCs w:val="18"/>
          <w:lang w:val="es-PE"/>
        </w:rPr>
        <w:t>MAPA ENERGÉTICO MINERO.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74DDF776" w14:textId="77777777" w:rsidR="009B623F" w:rsidRDefault="009B623F">
      <w:pPr>
        <w:rPr>
          <w:sz w:val="18"/>
          <w:szCs w:val="18"/>
        </w:rPr>
      </w:pPr>
    </w:p>
    <w:p w14:paraId="7DE1B329" w14:textId="77777777" w:rsidR="00956DB5" w:rsidRDefault="00956DB5">
      <w:pPr>
        <w:rPr>
          <w:sz w:val="18"/>
          <w:szCs w:val="18"/>
        </w:rPr>
      </w:pPr>
    </w:p>
    <w:p w14:paraId="4DC5827B" w14:textId="77777777" w:rsidR="00956DB5" w:rsidRDefault="00956DB5">
      <w:pPr>
        <w:rPr>
          <w:sz w:val="18"/>
          <w:szCs w:val="18"/>
        </w:rPr>
      </w:pPr>
    </w:p>
    <w:p w14:paraId="7C8B1A32" w14:textId="77777777" w:rsidR="00956DB5" w:rsidRDefault="00956DB5">
      <w:pPr>
        <w:rPr>
          <w:sz w:val="18"/>
          <w:szCs w:val="18"/>
        </w:rPr>
      </w:pPr>
    </w:p>
    <w:p w14:paraId="5F61E408" w14:textId="77777777" w:rsidR="00956DB5" w:rsidRDefault="00956DB5">
      <w:pPr>
        <w:rPr>
          <w:sz w:val="18"/>
          <w:szCs w:val="18"/>
        </w:rPr>
      </w:pPr>
    </w:p>
    <w:p w14:paraId="4D6C2C54" w14:textId="77777777" w:rsidR="00956DB5" w:rsidRDefault="00956DB5">
      <w:pPr>
        <w:rPr>
          <w:sz w:val="18"/>
          <w:szCs w:val="18"/>
        </w:rPr>
      </w:pPr>
    </w:p>
    <w:p w14:paraId="3725D0EB" w14:textId="77777777" w:rsidR="00956DB5" w:rsidRDefault="00956DB5">
      <w:pPr>
        <w:rPr>
          <w:sz w:val="18"/>
          <w:szCs w:val="18"/>
        </w:rPr>
      </w:pPr>
    </w:p>
    <w:p w14:paraId="02CD8343" w14:textId="77777777" w:rsidR="00956DB5" w:rsidRDefault="00956DB5">
      <w:pPr>
        <w:rPr>
          <w:sz w:val="18"/>
          <w:szCs w:val="18"/>
        </w:rPr>
      </w:pPr>
    </w:p>
    <w:p w14:paraId="7CDA643C" w14:textId="77777777" w:rsidR="00956DB5" w:rsidRDefault="00956DB5">
      <w:pPr>
        <w:rPr>
          <w:sz w:val="18"/>
          <w:szCs w:val="18"/>
        </w:rPr>
      </w:pPr>
    </w:p>
    <w:p w14:paraId="13DCC967" w14:textId="77777777" w:rsidR="00956DB5" w:rsidRDefault="00956DB5">
      <w:pPr>
        <w:rPr>
          <w:sz w:val="18"/>
          <w:szCs w:val="18"/>
        </w:rPr>
      </w:pPr>
    </w:p>
    <w:p w14:paraId="34D2C418" w14:textId="77777777" w:rsidR="00956DB5" w:rsidRDefault="00956DB5">
      <w:pPr>
        <w:rPr>
          <w:sz w:val="18"/>
          <w:szCs w:val="18"/>
        </w:rPr>
      </w:pPr>
    </w:p>
    <w:p w14:paraId="2D241C91" w14:textId="77777777" w:rsidR="00956DB5" w:rsidRDefault="00956DB5">
      <w:pPr>
        <w:rPr>
          <w:sz w:val="18"/>
          <w:szCs w:val="18"/>
        </w:rPr>
      </w:pPr>
    </w:p>
    <w:p w14:paraId="16947ACB" w14:textId="77777777" w:rsidR="00956DB5" w:rsidRDefault="00956DB5">
      <w:pPr>
        <w:rPr>
          <w:sz w:val="18"/>
          <w:szCs w:val="18"/>
        </w:rPr>
      </w:pPr>
    </w:p>
    <w:p w14:paraId="3EBD4C5B" w14:textId="77777777" w:rsidR="00956DB5" w:rsidRDefault="00956DB5">
      <w:pPr>
        <w:rPr>
          <w:sz w:val="18"/>
          <w:szCs w:val="18"/>
        </w:rPr>
      </w:pPr>
    </w:p>
    <w:p w14:paraId="16D6C50D" w14:textId="77777777" w:rsidR="00956DB5" w:rsidRDefault="00956DB5">
      <w:pPr>
        <w:rPr>
          <w:sz w:val="18"/>
          <w:szCs w:val="18"/>
        </w:rPr>
      </w:pPr>
    </w:p>
    <w:p w14:paraId="19667FCD" w14:textId="77777777" w:rsidR="00956DB5" w:rsidRDefault="00956DB5">
      <w:pPr>
        <w:rPr>
          <w:sz w:val="18"/>
          <w:szCs w:val="18"/>
        </w:rPr>
      </w:pPr>
    </w:p>
    <w:p w14:paraId="49D0D50D" w14:textId="77777777" w:rsidR="00956DB5" w:rsidRDefault="00956DB5">
      <w:pPr>
        <w:rPr>
          <w:sz w:val="18"/>
          <w:szCs w:val="18"/>
        </w:rPr>
      </w:pPr>
    </w:p>
    <w:p w14:paraId="3244597B" w14:textId="77777777" w:rsidR="00956DB5" w:rsidRDefault="00956DB5">
      <w:pPr>
        <w:rPr>
          <w:sz w:val="18"/>
          <w:szCs w:val="18"/>
        </w:rPr>
      </w:pPr>
    </w:p>
    <w:p w14:paraId="6D9B7A36" w14:textId="77777777" w:rsidR="00956DB5" w:rsidRDefault="00956DB5">
      <w:pPr>
        <w:rPr>
          <w:sz w:val="18"/>
          <w:szCs w:val="18"/>
        </w:rPr>
      </w:pPr>
    </w:p>
    <w:p w14:paraId="7175C52F" w14:textId="77777777" w:rsidR="00956DB5" w:rsidRDefault="00956DB5">
      <w:pPr>
        <w:rPr>
          <w:sz w:val="18"/>
          <w:szCs w:val="18"/>
        </w:rPr>
      </w:pPr>
    </w:p>
    <w:p w14:paraId="6E8845E3" w14:textId="77777777" w:rsidR="00956DB5" w:rsidRDefault="00956DB5">
      <w:pPr>
        <w:rPr>
          <w:sz w:val="18"/>
          <w:szCs w:val="18"/>
        </w:rPr>
      </w:pP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048D375B" w14:textId="4DE4F466" w:rsidR="00956DB5" w:rsidRDefault="00956DB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Ancho de la 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>v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ía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existente en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campo entre 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>límites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 propiedad es de </w:t>
      </w:r>
      <w:r w:rsidRPr="00D77FE8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7.70m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.</w:t>
      </w:r>
      <w:r w:rsidR="000D335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(Ver Fotos N° 03)</w:t>
      </w:r>
    </w:p>
    <w:p w14:paraId="18C59D70" w14:textId="34389272" w:rsidR="00956DB5" w:rsidRDefault="00956DB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Documento aprobado por la municipalidad que presentó el cliente sobre el corte de la vía, figura un ancho de vía de </w:t>
      </w:r>
      <w:r w:rsidRPr="00D77FE8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17.4m.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</w:t>
      </w:r>
      <w:r w:rsidR="000D335D">
        <w:rPr>
          <w:rFonts w:ascii="Tahoma" w:hAnsi="Tahoma" w:cs="Tahoma"/>
          <w:b/>
          <w:snapToGrid w:val="0"/>
          <w:sz w:val="22"/>
          <w:szCs w:val="22"/>
          <w:lang w:val="es-PE"/>
        </w:rPr>
        <w:t>(Ver figura N° 03)</w:t>
      </w:r>
    </w:p>
    <w:p w14:paraId="348D0945" w14:textId="00F11344" w:rsidR="00956DB5" w:rsidRDefault="0030561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>De acuerdo con</w:t>
      </w:r>
      <w:r w:rsidR="00956DB5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las medidas en campo y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las medidas aprobadas</w:t>
      </w:r>
      <w:r w:rsidR="00956DB5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por la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municipalidad se concluye que predio invade vía pública, de forma similar sus vecinos colindantes.</w:t>
      </w:r>
    </w:p>
    <w:p w14:paraId="4A8F681E" w14:textId="194B18C4" w:rsidR="00B163B8" w:rsidRPr="0041561E" w:rsidRDefault="0030561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Por lo tanto NO ES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FACTIBLE ATENDER LO SOLICITADO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PREDIO INVADE VÍA </w:t>
      </w:r>
      <w:r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PÚBLICA</w:t>
      </w:r>
      <w:r w:rsidR="00956DB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 </w:t>
      </w:r>
      <w:r w:rsidR="006F5F6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${sed}</w:t>
      </w:r>
      <w:r w:rsidR="00956DB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6F5F6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${llave}</w:t>
      </w:r>
      <w:r w:rsidR="00956DB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6F5F6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${alimentador}</w:t>
      </w:r>
      <w:r w:rsidR="00B163B8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32C4D0EE" w14:textId="3E19D6E8" w:rsidR="00305610" w:rsidRDefault="0030561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Predios deberán respetar ancho de vía aprobado por la municipalidad. </w:t>
      </w:r>
    </w:p>
    <w:p w14:paraId="0CFBF8B8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86BFDE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5733482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2E5371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96A4A3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CA2A5D4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7A5D057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42BEE4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62A8A5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D9179D7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FC8A1E8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0BB911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12C6F5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607ED0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1772C5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3CBFC6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8FEE834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CDC830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608CCF2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9AA868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EAA49B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71B4A81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61E873D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21FA7A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B4DABE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213103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347974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51781C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2B04100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0573FD5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E6C4015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217418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694B0C3C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A254A9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D6C9071" w14:textId="77777777" w:rsidR="00305610" w:rsidRP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9C538C5" w:rsidR="00B163B8" w:rsidRDefault="00CB45B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5BC65ACC">
                <wp:simplePos x="0" y="0"/>
                <wp:positionH relativeFrom="margin">
                  <wp:posOffset>4262120</wp:posOffset>
                </wp:positionH>
                <wp:positionV relativeFrom="paragraph">
                  <wp:posOffset>266065</wp:posOffset>
                </wp:positionV>
                <wp:extent cx="687705" cy="371475"/>
                <wp:effectExtent l="838200" t="0" r="17145" b="7143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67552"/>
                            <a:gd name="adj2" fmla="val 2161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36" type="#_x0000_t62" style="position:absolute;left:0;text-align:left;margin-left:335.6pt;margin-top:20.9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" adj="-25391,57484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127B58D">
            <wp:extent cx="3928068" cy="2946051"/>
            <wp:effectExtent l="19050" t="19050" r="15875" b="260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2B38D" w14:textId="77777777" w:rsidR="00305610" w:rsidRDefault="00305610" w:rsidP="00886007">
      <w:pPr>
        <w:jc w:val="center"/>
      </w:pPr>
    </w:p>
    <w:p w14:paraId="7C899682" w14:textId="4DCEC05F" w:rsidR="00305610" w:rsidRDefault="00305610" w:rsidP="00886007">
      <w:pPr>
        <w:jc w:val="center"/>
      </w:pPr>
      <w:r>
        <w:rPr>
          <w:noProof/>
        </w:rPr>
        <w:drawing>
          <wp:inline distT="0" distB="0" distL="0" distR="0" wp14:anchorId="0FB6D35B" wp14:editId="429E6223">
            <wp:extent cx="3479800" cy="2609850"/>
            <wp:effectExtent l="19050" t="19050" r="25400" b="19050"/>
            <wp:docPr id="314693741" name="Imagen 31469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93741" name="Imagen 3146937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51" cy="2611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2CADB" w14:textId="77777777" w:rsidR="00305610" w:rsidRDefault="00305610" w:rsidP="00886007">
      <w:pPr>
        <w:jc w:val="center"/>
      </w:pPr>
    </w:p>
    <w:p w14:paraId="2F4DA177" w14:textId="2E2A19DC" w:rsidR="00B163B8" w:rsidRDefault="000D335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Fotos N° 01: </w:t>
      </w:r>
      <w:r w:rsidR="00B163B8"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621758D7" w14:textId="56A740DA" w:rsidR="001C0B1A" w:rsidRDefault="00977AEF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977AEF">
        <w:rPr>
          <w:lang w:val="es-ES" w:eastAsia="es-ES"/>
        </w:rPr>
        <w:t xml:space="preserve"> 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20BB9949" w:rsidR="00B163B8" w:rsidRDefault="00D77FE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158103AE">
                <wp:simplePos x="0" y="0"/>
                <wp:positionH relativeFrom="margin">
                  <wp:posOffset>4831630</wp:posOffset>
                </wp:positionH>
                <wp:positionV relativeFrom="paragraph">
                  <wp:posOffset>1883665</wp:posOffset>
                </wp:positionV>
                <wp:extent cx="1211381" cy="528851"/>
                <wp:effectExtent l="514350" t="247650" r="27305" b="2413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381" cy="528851"/>
                        </a:xfrm>
                        <a:prstGeom prst="wedgeRoundRectCallout">
                          <a:avLst>
                            <a:gd name="adj1" fmla="val -89327"/>
                            <a:gd name="adj2" fmla="val -91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63783483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</w:t>
                            </w:r>
                            <w:r w:rsidR="00305610">
                              <w:rPr>
                                <w:lang w:val="es-ES"/>
                              </w:rPr>
                              <w:t>M</w:t>
                            </w:r>
                            <w:r>
                              <w:rPr>
                                <w:lang w:val="es-ES"/>
                              </w:rPr>
                              <w:t xml:space="preserve">T </w:t>
                            </w:r>
                            <w:r w:rsidR="00DD2566">
                              <w:rPr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DD2566">
                              <w:rPr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DD2566">
                              <w:rPr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37" type="#_x0000_t62" style="position:absolute;left:0;text-align:left;margin-left:380.45pt;margin-top:148.3pt;width:95.4pt;height:41.6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" adj="-8495,-8999" fillcolor="#ffc000 [3207]" strokecolor="#f2f2f2 [3052]" strokeweight="1pt">
                <v:textbox>
                  <w:txbxContent>
                    <w:p w14:paraId="3A6358EF" w14:textId="63783483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</w:t>
                      </w:r>
                      <w:r w:rsidR="00305610">
                        <w:rPr>
                          <w:lang w:val="es-ES"/>
                        </w:rPr>
                        <w:t>M</w:t>
                      </w:r>
                      <w:r>
                        <w:rPr>
                          <w:lang w:val="es-ES"/>
                        </w:rPr>
                        <w:t xml:space="preserve">T </w:t>
                      </w:r>
                      <w:r w:rsidR="00DD2566">
                        <w:rPr>
                          <w:lang w:val="es-ES"/>
                        </w:rPr>
                        <w:t>${</w:t>
                      </w:r>
                      <w:proofErr w:type="spellStart"/>
                      <w:r w:rsidR="00DD2566">
                        <w:rPr>
                          <w:lang w:val="es-ES"/>
                        </w:rPr>
                        <w:t>num_poste</w:t>
                      </w:r>
                      <w:proofErr w:type="spellEnd"/>
                      <w:r w:rsidR="00DD2566">
                        <w:rPr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8DEE6D4">
                <wp:simplePos x="0" y="0"/>
                <wp:positionH relativeFrom="margin">
                  <wp:posOffset>2376170</wp:posOffset>
                </wp:positionH>
                <wp:positionV relativeFrom="paragraph">
                  <wp:posOffset>239395</wp:posOffset>
                </wp:positionV>
                <wp:extent cx="1609725" cy="371475"/>
                <wp:effectExtent l="0" t="0" r="371475" b="600075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71475"/>
                        </a:xfrm>
                        <a:prstGeom prst="wedgeRoundRectCallout">
                          <a:avLst>
                            <a:gd name="adj1" fmla="val 68939"/>
                            <a:gd name="adj2" fmla="val 18909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AA9E7D" w14:textId="6397177D" w:rsidR="00977AEF" w:rsidRDefault="00305610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 MT Alim. HL-08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Bocadillo: rectángulo con esquinas redondeadas 52" o:spid="_x0000_s1038" type="#_x0000_t62" style="position:absolute;left:0;text-align:left;margin-left:187.1pt;margin-top:18.85pt;width:126.75pt;height:29.2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" adj="25691,51644" fillcolor="#ffc000 [3207]" strokecolor="#f2f2f2 [3052]" strokeweight="1pt">
                <v:textbox>
                  <w:txbxContent>
                    <w:p w14:paraId="2CAA9E7D" w14:textId="6397177D" w:rsidR="00977AEF" w:rsidRDefault="00305610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 MT Alim. HL-08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70F529FA">
                <wp:simplePos x="0" y="0"/>
                <wp:positionH relativeFrom="margin">
                  <wp:posOffset>1757045</wp:posOffset>
                </wp:positionH>
                <wp:positionV relativeFrom="paragraph">
                  <wp:posOffset>1753870</wp:posOffset>
                </wp:positionV>
                <wp:extent cx="882650" cy="471805"/>
                <wp:effectExtent l="0" t="0" r="908050" b="8997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147261"/>
                            <a:gd name="adj2" fmla="val 2238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39" type="#_x0000_t62" style="position:absolute;left:0;text-align:left;margin-left:138.35pt;margin-top:138.1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" adj="42608,59149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672647D3">
            <wp:extent cx="6023200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0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26EFED33" w:rsidR="00B163B8" w:rsidRDefault="000D335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Foto N° 02: </w:t>
      </w:r>
      <w:r w:rsidR="00B163B8"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6477511" w14:textId="4B4A0751" w:rsidR="004F3A4C" w:rsidRDefault="00720EEE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720EEE">
        <w:rPr>
          <w:lang w:val="es-ES" w:eastAsia="es-ES"/>
        </w:rPr>
        <w:t xml:space="preserve"> 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824FD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975A8C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4E8F1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0A8A5FA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A6F355D" w14:textId="3A26E2C2" w:rsidR="00305610" w:rsidRDefault="00D77FE8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4DDD017" wp14:editId="3C068052">
                <wp:simplePos x="0" y="0"/>
                <wp:positionH relativeFrom="margin">
                  <wp:posOffset>4157345</wp:posOffset>
                </wp:positionH>
                <wp:positionV relativeFrom="paragraph">
                  <wp:posOffset>1043305</wp:posOffset>
                </wp:positionV>
                <wp:extent cx="1085850" cy="476250"/>
                <wp:effectExtent l="419100" t="0" r="19050" b="609600"/>
                <wp:wrapNone/>
                <wp:docPr id="157355802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76250"/>
                        </a:xfrm>
                        <a:prstGeom prst="wedgeRoundRectCallout">
                          <a:avLst>
                            <a:gd name="adj1" fmla="val -85345"/>
                            <a:gd name="adj2" fmla="val 16234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0C8DE" w14:textId="6826AA7B" w:rsidR="00305610" w:rsidRDefault="00305610" w:rsidP="00305610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MT </w:t>
                            </w:r>
                            <w:r w:rsidR="00DD2566">
                              <w:rPr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DD2566">
                              <w:rPr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DD2566">
                              <w:rPr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DD017" id="_x0000_s1040" type="#_x0000_t62" style="position:absolute;left:0;text-align:left;margin-left:327.35pt;margin-top:82.15pt;width:85.5pt;height:37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" adj="-7635,45865" fillcolor="#ffc000 [3207]" strokecolor="#f2f2f2 [3052]" strokeweight="1pt">
                <v:textbox>
                  <w:txbxContent>
                    <w:p w14:paraId="69D0C8DE" w14:textId="6826AA7B" w:rsidR="00305610" w:rsidRDefault="00305610" w:rsidP="00305610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MT </w:t>
                      </w:r>
                      <w:r w:rsidR="00DD2566">
                        <w:rPr>
                          <w:lang w:val="es-ES"/>
                        </w:rPr>
                        <w:t>${</w:t>
                      </w:r>
                      <w:proofErr w:type="spellStart"/>
                      <w:r w:rsidR="00DD2566">
                        <w:rPr>
                          <w:lang w:val="es-ES"/>
                        </w:rPr>
                        <w:t>num_poste</w:t>
                      </w:r>
                      <w:proofErr w:type="spellEnd"/>
                      <w:r w:rsidR="00DD2566">
                        <w:rPr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08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EA21F5A" wp14:editId="0E19C8AA">
                <wp:simplePos x="0" y="0"/>
                <wp:positionH relativeFrom="column">
                  <wp:posOffset>566420</wp:posOffset>
                </wp:positionH>
                <wp:positionV relativeFrom="paragraph">
                  <wp:posOffset>3489960</wp:posOffset>
                </wp:positionV>
                <wp:extent cx="2638425" cy="0"/>
                <wp:effectExtent l="38100" t="76200" r="9525" b="95250"/>
                <wp:wrapNone/>
                <wp:docPr id="210136409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842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EA517" id="Conector recto de flecha 23" o:spid="_x0000_s1026" type="#_x0000_t32" style="position:absolute;margin-left:44.6pt;margin-top:274.8pt;width:207.75pt;height:0;flip:x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" strokecolor="yellow" strokeweight="1.5pt">
                <v:stroke startarrow="block" endarrow="block" joinstyle="miter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B70913F" wp14:editId="676A3C01">
                <wp:simplePos x="0" y="0"/>
                <wp:positionH relativeFrom="column">
                  <wp:posOffset>1661795</wp:posOffset>
                </wp:positionH>
                <wp:positionV relativeFrom="paragraph">
                  <wp:posOffset>3251835</wp:posOffset>
                </wp:positionV>
                <wp:extent cx="695325" cy="295275"/>
                <wp:effectExtent l="0" t="0" r="0" b="0"/>
                <wp:wrapNone/>
                <wp:docPr id="224009356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58621A" w14:textId="6D663D98" w:rsidR="00305610" w:rsidRPr="00E8108D" w:rsidRDefault="00E8108D">
                            <w:pPr>
                              <w:rPr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E8108D">
                              <w:rPr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7.70m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913F" id="Cuadro de texto 24" o:spid="_x0000_s1041" type="#_x0000_t202" style="position:absolute;left:0;text-align:left;margin-left:130.85pt;margin-top:256.05pt;width:54.75pt;height:23.2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" filled="f" stroked="f" strokeweight=".5pt">
                <v:textbox>
                  <w:txbxContent>
                    <w:p w14:paraId="6A58621A" w14:textId="6D663D98" w:rsidR="00305610" w:rsidRPr="00E8108D" w:rsidRDefault="00E8108D">
                      <w:pPr>
                        <w:rPr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E8108D">
                        <w:rPr>
                          <w:color w:val="FFFF00"/>
                          <w:sz w:val="28"/>
                          <w:szCs w:val="28"/>
                          <w:lang w:val="es-ES"/>
                        </w:rPr>
                        <w:t>7.70m</w:t>
                      </w:r>
                    </w:p>
                  </w:txbxContent>
                </v:textbox>
              </v:shape>
            </w:pict>
          </mc:Fallback>
        </mc:AlternateContent>
      </w:r>
      <w:r w:rsidR="00305610">
        <w:rPr>
          <w:noProof/>
        </w:rPr>
        <w:drawing>
          <wp:inline distT="0" distB="0" distL="0" distR="0" wp14:anchorId="51F9C6E3" wp14:editId="3E7B0BFB">
            <wp:extent cx="5638800" cy="4229100"/>
            <wp:effectExtent l="19050" t="19050" r="19050" b="19050"/>
            <wp:docPr id="1744674971" name="Imagen 174467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74971" name="Imagen 174467497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213" cy="42346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0443C" w14:textId="77777777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CAC945" w14:textId="77777777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0287BAE" w14:textId="0C1DAF16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9D28F8B" wp14:editId="667C028F">
            <wp:extent cx="3278433" cy="2458825"/>
            <wp:effectExtent l="9525" t="28575" r="27305" b="27305"/>
            <wp:docPr id="1803501229" name="Imagen 180350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01229" name="Imagen 18035012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02185" cy="24766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EFC17" w14:textId="79D918DB" w:rsidR="00305610" w:rsidRDefault="000D335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Fotos N° 03: MEDICIÓN EN CAMPO DEL ANCHO DE LA VÍA EN EVALUACIÓN</w:t>
      </w:r>
    </w:p>
    <w:p w14:paraId="07FD45E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D52F790" w14:textId="77777777" w:rsidR="00E8108D" w:rsidRDefault="00E8108D" w:rsidP="00E8108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1E7C9F8" w14:textId="720E14CA" w:rsidR="004F3A4C" w:rsidRDefault="00E8108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lastRenderedPageBreak/>
        <w:drawing>
          <wp:inline distT="0" distB="0" distL="0" distR="0" wp14:anchorId="21408D8F" wp14:editId="46BCB211">
            <wp:extent cx="5449770" cy="4234660"/>
            <wp:effectExtent l="19050" t="19050" r="17780" b="13970"/>
            <wp:docPr id="1472360961" name="Imagen 1472360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0961" name="Imagen 14723609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70" cy="42346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B1F22" w14:textId="5DBE007F" w:rsidR="004F3A4C" w:rsidRDefault="00E8108D" w:rsidP="00967D37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5D25E39F" wp14:editId="08BC950D">
            <wp:extent cx="5333365" cy="3464989"/>
            <wp:effectExtent l="19050" t="19050" r="19685" b="21590"/>
            <wp:docPr id="1836805291" name="Imagen 183680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5291" name="Imagen 18368052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515" cy="34702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DC75E2" w14:textId="7BD9743F" w:rsidR="00E8108D" w:rsidRDefault="000D335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03: </w:t>
      </w:r>
      <w:r w:rsidR="00E8108D">
        <w:rPr>
          <w:rFonts w:ascii="Arial" w:hAnsi="Arial" w:cs="Arial"/>
          <w:sz w:val="22"/>
          <w:szCs w:val="22"/>
          <w:lang w:val="es-PE" w:eastAsia="es-PE"/>
        </w:rPr>
        <w:t>CORTE DE VÍA APROBADO POR LA MUNCIPALIDAD DE HUARAL</w:t>
      </w:r>
    </w:p>
    <w:p w14:paraId="3AA30FCE" w14:textId="77777777" w:rsidR="00E8108D" w:rsidRDefault="00E8108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FABAC8" w14:textId="2721C3C7" w:rsidR="00DD2566" w:rsidRDefault="00E8108D" w:rsidP="00D77FE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 xml:space="preserve">Fuente: </w:t>
      </w:r>
      <w:proofErr w:type="spellStart"/>
      <w:r>
        <w:rPr>
          <w:rFonts w:ascii="Arial" w:hAnsi="Arial" w:cs="Arial"/>
          <w:sz w:val="22"/>
          <w:szCs w:val="22"/>
          <w:lang w:val="es-PE" w:eastAsia="es-PE"/>
        </w:rPr>
        <w:t>Pluz</w:t>
      </w:r>
      <w:proofErr w:type="spellEnd"/>
      <w:r w:rsidRPr="00012B70">
        <w:rPr>
          <w:rFonts w:ascii="Arial" w:hAnsi="Arial" w:cs="Arial"/>
          <w:sz w:val="22"/>
          <w:szCs w:val="22"/>
          <w:lang w:val="es-PE" w:eastAsia="es-PE"/>
        </w:rPr>
        <w:t xml:space="preserve"> /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556078A4" w14:textId="77777777" w:rsidR="00DD2566" w:rsidRDefault="00DD2566">
      <w:pPr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497F" w14:paraId="48A4A2E9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76259" w14:textId="77777777" w:rsidR="00F8497F" w:rsidRDefault="00F8497F">
            <w:pPr>
              <w:jc w:val="center"/>
              <w:rPr>
                <w:lang w:val="es-ES_tradnl" w:eastAsia="es-ES"/>
              </w:rPr>
            </w:pPr>
            <w:r>
              <w:lastRenderedPageBreak/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47D3E5C0" w14:textId="77777777" w:rsidR="00E8108D" w:rsidRDefault="00E8108D" w:rsidP="00DD2566">
      <w:pPr>
        <w:jc w:val="center"/>
        <w:rPr>
          <w:lang w:val="es-PE"/>
        </w:rPr>
      </w:pPr>
    </w:p>
    <w:sectPr w:rsidR="00E8108D" w:rsidSect="00B163B8">
      <w:headerReference w:type="default" r:id="rId18"/>
      <w:footerReference w:type="default" r:id="rId19"/>
      <w:headerReference w:type="first" r:id="rId20"/>
      <w:footerReference w:type="first" r:id="rId21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A9CBF5" w14:textId="77777777" w:rsidR="006A60AA" w:rsidRDefault="006A60AA">
      <w:r>
        <w:separator/>
      </w:r>
    </w:p>
  </w:endnote>
  <w:endnote w:type="continuationSeparator" w:id="0">
    <w:p w14:paraId="0F8D5C5D" w14:textId="77777777" w:rsidR="006A60AA" w:rsidRDefault="006A60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8A428BA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E924E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E924E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E924E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D77FE8" w:rsidRPr="00D77FE8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13B5991A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E924E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E924E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E924E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BFCB0C" w14:textId="77777777" w:rsidR="006A60AA" w:rsidRDefault="006A60AA">
      <w:r>
        <w:separator/>
      </w:r>
    </w:p>
  </w:footnote>
  <w:footnote w:type="continuationSeparator" w:id="0">
    <w:p w14:paraId="15861274" w14:textId="77777777" w:rsidR="006A60AA" w:rsidRDefault="006A60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206467555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5D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32C1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134"/>
    <w:rsid w:val="00145E37"/>
    <w:rsid w:val="00146EB9"/>
    <w:rsid w:val="00150C71"/>
    <w:rsid w:val="00152479"/>
    <w:rsid w:val="00154541"/>
    <w:rsid w:val="001566F6"/>
    <w:rsid w:val="00157DD0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3673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10"/>
    <w:rsid w:val="003056CF"/>
    <w:rsid w:val="003106A6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A7D5C"/>
    <w:rsid w:val="003B00D0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561E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0338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3C96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0AA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5F65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F96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480A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5C0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2E4"/>
    <w:rsid w:val="007E076A"/>
    <w:rsid w:val="007E0916"/>
    <w:rsid w:val="007E2C50"/>
    <w:rsid w:val="007E3A65"/>
    <w:rsid w:val="007E4A2C"/>
    <w:rsid w:val="007E6B9A"/>
    <w:rsid w:val="007E6DF9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B5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462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0EF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6DB5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31A4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0E77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3E19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319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3AC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43F2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5EFE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45BB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E4FB3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3293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77FE8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2983"/>
    <w:rsid w:val="00DC2AA4"/>
    <w:rsid w:val="00DC6876"/>
    <w:rsid w:val="00DD0307"/>
    <w:rsid w:val="00DD2566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DF6AA1"/>
    <w:rsid w:val="00E00456"/>
    <w:rsid w:val="00E02974"/>
    <w:rsid w:val="00E049E8"/>
    <w:rsid w:val="00E0504B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A6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08D"/>
    <w:rsid w:val="00E84D99"/>
    <w:rsid w:val="00E84E85"/>
    <w:rsid w:val="00E85FFE"/>
    <w:rsid w:val="00E912CC"/>
    <w:rsid w:val="00E924EB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B75B5"/>
    <w:rsid w:val="00EC1593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497F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8108D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D77FE8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790</TotalTime>
  <Pages>10</Pages>
  <Words>634</Words>
  <Characters>3487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55</cp:revision>
  <cp:lastPrinted>2025-05-26T17:02:00Z</cp:lastPrinted>
  <dcterms:created xsi:type="dcterms:W3CDTF">2025-03-27T15:46:00Z</dcterms:created>
  <dcterms:modified xsi:type="dcterms:W3CDTF">2025-09-21T07:42:00Z</dcterms:modified>
</cp:coreProperties>
</file>
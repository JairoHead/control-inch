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B163B8" w:rsidRPr="00AC65A7" w14:paraId="3CDE9E7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43E77D2" w14:textId="45312B75" w:rsidR="00B163B8" w:rsidRPr="006857EC" w:rsidRDefault="00B163B8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6857EC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6857EC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E7199D" w:rsidRPr="006857EC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E7199D" w:rsidRPr="006857EC">
              <w:rPr>
                <w:rFonts w:ascii="Tahoma" w:hAnsi="Tahoma" w:cs="Tahoma"/>
                <w:sz w:val="20"/>
                <w:szCs w:val="20"/>
                <w:lang w:val="es-ES"/>
              </w:rPr>
              <w:t>cliente_nombre</w:t>
            </w:r>
            <w:proofErr w:type="spellEnd"/>
            <w:r w:rsidR="00E7199D" w:rsidRPr="006857EC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1B879EAA" w14:textId="016EAD85" w:rsidR="00B163B8" w:rsidRPr="006857EC" w:rsidRDefault="00B163B8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6857EC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6857EC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E7199D" w:rsidRPr="006857EC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${</w:t>
            </w:r>
            <w:proofErr w:type="spellStart"/>
            <w:r w:rsidR="00E7199D" w:rsidRPr="006857EC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ov</w:t>
            </w:r>
            <w:proofErr w:type="spellEnd"/>
            <w:r w:rsidR="00E7199D" w:rsidRPr="006857EC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}</w:t>
            </w:r>
          </w:p>
        </w:tc>
      </w:tr>
      <w:tr w:rsidR="00B163B8" w:rsidRPr="00D057EA" w14:paraId="02B7FA3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3726312" w14:textId="661E79F7" w:rsidR="00B163B8" w:rsidRPr="006857EC" w:rsidRDefault="00B163B8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6857EC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6857EC">
              <w:rPr>
                <w:rFonts w:ascii="Tahoma" w:hAnsi="Tahoma" w:cs="Tahoma"/>
                <w:sz w:val="20"/>
                <w:szCs w:val="20"/>
                <w:lang w:val="es-ES"/>
              </w:rPr>
              <w:t xml:space="preserve">: CLIENTE SOLICITA </w:t>
            </w:r>
            <w:r w:rsidR="00E7199D" w:rsidRPr="006857EC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E7199D" w:rsidRPr="006857EC">
              <w:rPr>
                <w:rFonts w:ascii="Tahoma" w:hAnsi="Tahoma" w:cs="Tahoma"/>
                <w:sz w:val="20"/>
                <w:szCs w:val="20"/>
                <w:lang w:val="es-ES"/>
              </w:rPr>
              <w:t>cantidad_suministros</w:t>
            </w:r>
            <w:proofErr w:type="spellEnd"/>
            <w:r w:rsidR="00E7199D" w:rsidRPr="006857EC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  <w:r w:rsidR="006C080D" w:rsidRPr="006857EC"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6857EC">
              <w:rPr>
                <w:rFonts w:ascii="Tahoma" w:hAnsi="Tahoma" w:cs="Tahoma"/>
                <w:sz w:val="20"/>
                <w:szCs w:val="20"/>
                <w:lang w:val="es-ES"/>
              </w:rPr>
              <w:t>SUMINISTRO</w:t>
            </w:r>
            <w:r w:rsidR="006C080D" w:rsidRPr="006857EC">
              <w:rPr>
                <w:rFonts w:ascii="Tahoma" w:hAnsi="Tahoma" w:cs="Tahoma"/>
                <w:sz w:val="20"/>
                <w:szCs w:val="20"/>
                <w:lang w:val="es-ES"/>
              </w:rPr>
              <w:t>S</w:t>
            </w:r>
            <w:r w:rsidRPr="006857EC"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="00E7199D" w:rsidRPr="006857EC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E7199D" w:rsidRPr="006857EC">
              <w:rPr>
                <w:rFonts w:ascii="Tahoma" w:hAnsi="Tahoma" w:cs="Tahoma"/>
                <w:sz w:val="20"/>
                <w:szCs w:val="20"/>
                <w:lang w:val="es-ES"/>
              </w:rPr>
              <w:t>sistema_acometida</w:t>
            </w:r>
            <w:proofErr w:type="spellEnd"/>
            <w:r w:rsidR="00E7199D" w:rsidRPr="006857EC">
              <w:rPr>
                <w:rFonts w:ascii="Tahoma" w:hAnsi="Tahoma" w:cs="Tahoma"/>
                <w:sz w:val="20"/>
                <w:szCs w:val="20"/>
                <w:lang w:val="es-ES"/>
              </w:rPr>
              <w:t xml:space="preserve">} </w:t>
            </w:r>
            <w:r w:rsidRPr="006857EC">
              <w:rPr>
                <w:rFonts w:ascii="Tahoma" w:hAnsi="Tahoma" w:cs="Tahoma"/>
                <w:sz w:val="20"/>
                <w:szCs w:val="20"/>
                <w:lang w:val="es-ES"/>
              </w:rPr>
              <w:t xml:space="preserve">Ø DE </w:t>
            </w:r>
            <w:r w:rsidR="00E7199D" w:rsidRPr="006857EC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E7199D" w:rsidRPr="006857EC">
              <w:rPr>
                <w:rFonts w:ascii="Tahoma" w:hAnsi="Tahoma" w:cs="Tahoma"/>
                <w:sz w:val="20"/>
                <w:szCs w:val="20"/>
                <w:lang w:val="es-ES"/>
              </w:rPr>
              <w:t>cc</w:t>
            </w:r>
            <w:proofErr w:type="spellEnd"/>
            <w:r w:rsidR="00E7199D" w:rsidRPr="006857EC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  <w:r w:rsidRPr="006857EC">
              <w:rPr>
                <w:rFonts w:ascii="Tahoma" w:hAnsi="Tahoma" w:cs="Tahoma"/>
                <w:sz w:val="20"/>
                <w:szCs w:val="20"/>
                <w:lang w:val="es-ES"/>
              </w:rPr>
              <w:t xml:space="preserve"> KW POTENCIA </w:t>
            </w:r>
          </w:p>
        </w:tc>
        <w:tc>
          <w:tcPr>
            <w:tcW w:w="2578" w:type="pct"/>
            <w:gridSpan w:val="3"/>
            <w:vAlign w:val="center"/>
          </w:tcPr>
          <w:p w14:paraId="164F7E96" w14:textId="0C82011A" w:rsidR="00B163B8" w:rsidRPr="006857EC" w:rsidRDefault="00B163B8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6857EC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6857EC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6857EC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6857E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E7199D" w:rsidRPr="006857E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E7199D" w:rsidRPr="006857E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</w:t>
            </w:r>
            <w:proofErr w:type="spellEnd"/>
            <w:r w:rsidR="00E7199D" w:rsidRPr="006857E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5924FF" w14:paraId="6184D74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705D808" w14:textId="525C4872" w:rsidR="00B163B8" w:rsidRPr="006857EC" w:rsidRDefault="00B163B8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6857EC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6857EC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E7199D" w:rsidRPr="006857EC">
              <w:rPr>
                <w:rFonts w:ascii="Tahoma" w:hAnsi="Tahoma" w:cs="Tahoma"/>
                <w:noProof/>
                <w:sz w:val="20"/>
                <w:szCs w:val="20"/>
                <w:lang w:val="es-ES"/>
              </w:rPr>
              <w:t>${direccion_servicio_electrico}</w:t>
            </w:r>
          </w:p>
        </w:tc>
        <w:tc>
          <w:tcPr>
            <w:tcW w:w="2578" w:type="pct"/>
            <w:gridSpan w:val="3"/>
            <w:vAlign w:val="center"/>
          </w:tcPr>
          <w:p w14:paraId="663D8785" w14:textId="11F8A73A" w:rsidR="00B163B8" w:rsidRPr="006857EC" w:rsidRDefault="00B163B8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6857EC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6857E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E7199D" w:rsidRPr="006857E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E7199D" w:rsidRPr="006857E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distrito_nombre</w:t>
            </w:r>
            <w:proofErr w:type="spellEnd"/>
            <w:r w:rsidR="00E7199D" w:rsidRPr="006857E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D057EA" w14:paraId="2219D68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0439017" w14:textId="573E9FEA" w:rsidR="00B163B8" w:rsidRPr="006857EC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6857EC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6857EC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E7199D" w:rsidRPr="006857EC">
              <w:rPr>
                <w:rFonts w:ascii="Tahoma" w:hAnsi="Tahoma" w:cs="Tahoma"/>
                <w:sz w:val="20"/>
                <w:szCs w:val="20"/>
              </w:rPr>
              <w:t>${</w:t>
            </w:r>
            <w:proofErr w:type="spellStart"/>
            <w:r w:rsidR="00E7199D" w:rsidRPr="006857EC">
              <w:rPr>
                <w:rFonts w:ascii="Tahoma" w:hAnsi="Tahoma" w:cs="Tahoma"/>
                <w:sz w:val="20"/>
                <w:szCs w:val="20"/>
              </w:rPr>
              <w:t>sed</w:t>
            </w:r>
            <w:proofErr w:type="spellEnd"/>
            <w:r w:rsidR="00E7199D" w:rsidRPr="006857EC">
              <w:rPr>
                <w:rFonts w:ascii="Tahoma" w:hAnsi="Tahoma" w:cs="Tahoma"/>
                <w:sz w:val="20"/>
                <w:szCs w:val="20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7AFB9F43" w14:textId="4DAFA344" w:rsidR="00B163B8" w:rsidRPr="006857EC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6857EC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6857EC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E7199D" w:rsidRPr="006857EC">
              <w:rPr>
                <w:rFonts w:ascii="Tahoma" w:hAnsi="Tahoma" w:cs="Tahoma"/>
                <w:spacing w:val="-4"/>
                <w:sz w:val="20"/>
                <w:szCs w:val="20"/>
              </w:rPr>
              <w:t>$</w:t>
            </w:r>
            <w:proofErr w:type="spellStart"/>
            <w:r w:rsidR="00E7199D" w:rsidRPr="006857EC">
              <w:rPr>
                <w:rFonts w:ascii="Tahoma" w:hAnsi="Tahoma" w:cs="Tahoma"/>
                <w:spacing w:val="-4"/>
                <w:sz w:val="20"/>
                <w:szCs w:val="20"/>
              </w:rPr>
              <w:t>alimentador</w:t>
            </w:r>
            <w:proofErr w:type="spellEnd"/>
            <w:r w:rsidR="00E7199D" w:rsidRPr="006857EC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</w:tr>
      <w:tr w:rsidR="00B163B8" w:rsidRPr="00D057EA" w14:paraId="10DFD98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4480FB9" w14:textId="1275F55C" w:rsidR="00B163B8" w:rsidRPr="006857EC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6857EC">
              <w:rPr>
                <w:rFonts w:ascii="Tahoma" w:hAnsi="Tahoma" w:cs="Tahoma"/>
                <w:b/>
                <w:spacing w:val="-4"/>
                <w:sz w:val="20"/>
                <w:szCs w:val="20"/>
              </w:rPr>
              <w:t>N° DE SUMINISTRO DERECHO:</w:t>
            </w:r>
            <w:r w:rsidR="00097513" w:rsidRPr="006857EC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</w:t>
            </w:r>
            <w:r w:rsidR="00097513" w:rsidRPr="006857EC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097513" w:rsidRPr="006857EC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suministro_derecho</w:t>
            </w:r>
            <w:proofErr w:type="spellEnd"/>
            <w:r w:rsidR="00097513" w:rsidRPr="006857EC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F028CF" w:rsidRPr="006857EC">
              <w:rPr>
                <w:rFonts w:ascii="Tahoma" w:hAnsi="Tahoma" w:cs="Tahoma"/>
                <w:b/>
                <w:bCs/>
                <w:spacing w:val="-4"/>
                <w:sz w:val="20"/>
                <w:szCs w:val="20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6B9010C2" w14:textId="2B296966" w:rsidR="00B163B8" w:rsidRPr="006857EC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6857EC">
              <w:rPr>
                <w:rFonts w:ascii="Tahoma" w:hAnsi="Tahoma" w:cs="Tahoma"/>
                <w:b/>
                <w:spacing w:val="-4"/>
                <w:sz w:val="20"/>
                <w:szCs w:val="20"/>
              </w:rPr>
              <w:t>N° DE SUMINISTRO IZQUIERDO:</w:t>
            </w:r>
            <w:r w:rsidR="00097513" w:rsidRPr="006857EC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</w:t>
            </w:r>
            <w:r w:rsidR="00097513" w:rsidRPr="006857EC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097513" w:rsidRPr="006857EC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suministro_izquierdo</w:t>
            </w:r>
            <w:proofErr w:type="spellEnd"/>
            <w:r w:rsidR="00097513" w:rsidRPr="006857EC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F028CF" w:rsidRPr="006857EC">
              <w:rPr>
                <w:rFonts w:ascii="Tahoma" w:hAnsi="Tahoma" w:cs="Tahoma"/>
                <w:b/>
                <w:bCs/>
                <w:spacing w:val="-4"/>
                <w:sz w:val="20"/>
                <w:szCs w:val="20"/>
              </w:rPr>
              <w:t xml:space="preserve"> </w:t>
            </w:r>
          </w:p>
        </w:tc>
      </w:tr>
      <w:tr w:rsidR="00B163B8" w:rsidRPr="00D057EA" w14:paraId="6CF6CA2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6A94EBC" w14:textId="4735EB7C" w:rsidR="00B163B8" w:rsidRPr="006857EC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6857EC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Informe:</w:t>
            </w:r>
            <w:r w:rsidRPr="006857EC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6857E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E7199D" w:rsidRPr="006857EC">
              <w:rPr>
                <w:rFonts w:ascii="Tahoma" w:hAnsi="Tahoma" w:cs="Tahoma"/>
                <w:noProof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E7199D" w:rsidRPr="006857EC">
              <w:rPr>
                <w:rFonts w:ascii="Tahoma" w:hAnsi="Tahoma" w:cs="Tahoma"/>
                <w:noProof/>
                <w:spacing w:val="-4"/>
                <w:sz w:val="20"/>
                <w:szCs w:val="20"/>
                <w:lang w:val="es-ES"/>
              </w:rPr>
              <w:t>lcl</w:t>
            </w:r>
            <w:proofErr w:type="spellEnd"/>
            <w:r w:rsidR="00E7199D" w:rsidRPr="006857EC">
              <w:rPr>
                <w:rFonts w:ascii="Tahoma" w:hAnsi="Tahoma" w:cs="Tahoma"/>
                <w:noProof/>
                <w:spacing w:val="-4"/>
                <w:sz w:val="20"/>
                <w:szCs w:val="20"/>
                <w:lang w:val="es-ES"/>
              </w:rPr>
              <w:t>}</w:t>
            </w:r>
            <w:r w:rsidRPr="006857E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-ITR</w:t>
            </w:r>
          </w:p>
        </w:tc>
        <w:tc>
          <w:tcPr>
            <w:tcW w:w="2578" w:type="pct"/>
            <w:gridSpan w:val="3"/>
            <w:vAlign w:val="center"/>
          </w:tcPr>
          <w:p w14:paraId="583E66B3" w14:textId="42822FBE" w:rsidR="00B163B8" w:rsidRPr="006857EC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6857EC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6857E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E7199D" w:rsidRPr="006857E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E7199D" w:rsidRPr="006857E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fecha_insp</w:t>
            </w:r>
            <w:proofErr w:type="spellEnd"/>
            <w:r w:rsidR="00E7199D" w:rsidRPr="006857E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D057EA" w14:paraId="46CBFB0B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52B60DF0" w14:textId="77777777" w:rsidR="00B163B8" w:rsidRPr="00364196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2D418D06" w14:textId="6564258C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: </w:t>
            </w:r>
            <w:r w:rsidR="0076011E">
              <w:rPr>
                <w:rFonts w:ascii="Tahoma" w:hAnsi="Tahoma" w:cs="Tahoma"/>
                <w:bCs/>
                <w:sz w:val="20"/>
                <w:szCs w:val="20"/>
              </w:rPr>
              <w:t>${</w:t>
            </w:r>
            <w:proofErr w:type="spellStart"/>
            <w:r w:rsidR="0076011E">
              <w:rPr>
                <w:rFonts w:ascii="Tahoma" w:hAnsi="Tahoma" w:cs="Tahoma"/>
                <w:bCs/>
                <w:sz w:val="20"/>
                <w:szCs w:val="20"/>
              </w:rPr>
              <w:t>inspector_nombre</w:t>
            </w:r>
            <w:proofErr w:type="spellEnd"/>
            <w:r w:rsidR="0076011E">
              <w:rPr>
                <w:rFonts w:ascii="Tahoma" w:hAnsi="Tahoma" w:cs="Tahoma"/>
                <w:bCs/>
                <w:sz w:val="20"/>
                <w:szCs w:val="20"/>
              </w:rPr>
              <w:t>}.</w:t>
            </w:r>
            <w:r w:rsidR="00F028CF" w:rsidRPr="00F028CF">
              <w:rPr>
                <w:rFonts w:ascii="Tahoma" w:hAnsi="Tahoma" w:cs="Tahoma"/>
                <w:sz w:val="20"/>
                <w:szCs w:val="20"/>
                <w:highlight w:val="magenta"/>
                <w:lang w:val="en-US"/>
              </w:rPr>
              <w:t xml:space="preserve"> </w:t>
            </w:r>
          </w:p>
        </w:tc>
      </w:tr>
      <w:tr w:rsidR="00B163B8" w:rsidRPr="00D057EA" w14:paraId="07FBEDDA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1A6AA300" w14:textId="77777777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B163B8" w:rsidRPr="00D057EA" w14:paraId="4DF7D51C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66E0762C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4C2255BE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5C40391B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26DBADE8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54AB62BD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B163B8" w:rsidRPr="00D057EA" w14:paraId="70B004EB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37B774F4" w14:textId="77777777" w:rsidR="00B163B8" w:rsidRDefault="00B163B8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140E900E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DB933A5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4FEEA28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269B04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7B9BC8DD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275ADEA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79DA59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5E5E1C1" w14:textId="77777777" w:rsidR="00B163B8" w:rsidRDefault="00B163B8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7A53C18E" w14:textId="77777777" w:rsidR="00B163B8" w:rsidRDefault="00B163B8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  <w:p w14:paraId="6CD0120E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8371C87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3C32ACE" w14:textId="77777777" w:rsid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F126B6D" w14:textId="714DE52B" w:rsidR="00B163B8" w:rsidRPr="00B163B8" w:rsidRDefault="00B163B8" w:rsidP="00B163B8">
            <w:pPr>
              <w:tabs>
                <w:tab w:val="left" w:pos="5895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B163B8" w:rsidRPr="00D057EA" w14:paraId="185C19E9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2BB9A0C9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0B5A0AC7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B163B8" w:rsidRPr="00D057EA" w14:paraId="53A4B1C7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205ABA2A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B163B8" w:rsidRPr="005924FF" w14:paraId="577E1892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7A63B650" w14:textId="77777777" w:rsidR="00F028CF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</w:p>
          <w:p w14:paraId="7044F4EF" w14:textId="7BFB7FD3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27529D9C" w14:textId="77777777" w:rsidR="00F028CF" w:rsidRPr="006857EC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6857EC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</w:p>
          <w:p w14:paraId="20756645" w14:textId="5E561438" w:rsidR="00B163B8" w:rsidRPr="006857EC" w:rsidRDefault="006350E6" w:rsidP="00F028CF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6857EC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Agurto.</w:t>
            </w:r>
          </w:p>
          <w:p w14:paraId="52E118D7" w14:textId="77777777" w:rsidR="00B163B8" w:rsidRPr="006857EC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7C8EEA68" w14:textId="77777777" w:rsidR="00F028CF" w:rsidRPr="006857EC" w:rsidRDefault="00B163B8" w:rsidP="006350E6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6857EC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</w:p>
          <w:p w14:paraId="2082DDA7" w14:textId="63E5A8F0" w:rsidR="00B163B8" w:rsidRPr="006857EC" w:rsidRDefault="006350E6" w:rsidP="00F028CF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6857EC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Agurto.</w:t>
            </w:r>
          </w:p>
        </w:tc>
      </w:tr>
      <w:tr w:rsidR="0076011E" w:rsidRPr="00D057EA" w14:paraId="18495E71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1B818F21" w14:textId="48625BD6" w:rsidR="0076011E" w:rsidRPr="00D057EA" w:rsidRDefault="0076011E" w:rsidP="0076011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Date: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 xml:space="preserve"> 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F028CF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545CA2A7" w14:textId="0A2A3709" w:rsidR="0076011E" w:rsidRPr="00D057EA" w:rsidRDefault="0076011E" w:rsidP="0076011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Date: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 xml:space="preserve"> 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F028CF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00D8CD51" w14:textId="35AC0676" w:rsidR="0076011E" w:rsidRPr="00D057EA" w:rsidRDefault="0076011E" w:rsidP="0076011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Date: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 xml:space="preserve"> 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F028CF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</w:tr>
    </w:tbl>
    <w:p w14:paraId="51B8C980" w14:textId="77777777" w:rsidR="00B163B8" w:rsidRPr="000D1C0E" w:rsidRDefault="00B163B8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39171E89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B163B8" w:rsidRPr="00695BF4" w14:paraId="74CE91C7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46FB46A2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30D19F07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B163B8" w:rsidRPr="00695BF4" w14:paraId="376D4A84" w14:textId="77777777" w:rsidTr="00585B28">
        <w:trPr>
          <w:trHeight w:val="244"/>
        </w:trPr>
        <w:tc>
          <w:tcPr>
            <w:tcW w:w="2122" w:type="pct"/>
          </w:tcPr>
          <w:p w14:paraId="33BB6F03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389E9956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B163B8" w:rsidRPr="00695BF4" w14:paraId="29A39988" w14:textId="77777777" w:rsidTr="007926BE">
        <w:trPr>
          <w:trHeight w:val="90"/>
        </w:trPr>
        <w:tc>
          <w:tcPr>
            <w:tcW w:w="2122" w:type="pct"/>
          </w:tcPr>
          <w:p w14:paraId="76D06E5C" w14:textId="5F4F343B" w:rsidR="00B163B8" w:rsidRPr="0073346F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Axel</w:t>
            </w:r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Cruz</w:t>
            </w:r>
          </w:p>
        </w:tc>
        <w:tc>
          <w:tcPr>
            <w:tcW w:w="2878" w:type="pct"/>
          </w:tcPr>
          <w:p w14:paraId="3526B968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B163B8" w:rsidRPr="00695BF4" w14:paraId="39EA4CB2" w14:textId="77777777" w:rsidTr="007926BE">
        <w:trPr>
          <w:trHeight w:val="90"/>
        </w:trPr>
        <w:tc>
          <w:tcPr>
            <w:tcW w:w="2122" w:type="pct"/>
          </w:tcPr>
          <w:p w14:paraId="0445CC94" w14:textId="4E145D10" w:rsidR="00B163B8" w:rsidRPr="0073346F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</w:p>
        </w:tc>
        <w:tc>
          <w:tcPr>
            <w:tcW w:w="2878" w:type="pct"/>
          </w:tcPr>
          <w:p w14:paraId="04C5F8E6" w14:textId="77777777" w:rsidR="00B163B8" w:rsidRPr="00695BF4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6C8D2AE5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50"/>
        <w:gridCol w:w="1566"/>
        <w:gridCol w:w="1332"/>
        <w:gridCol w:w="1317"/>
        <w:gridCol w:w="1645"/>
        <w:gridCol w:w="1451"/>
      </w:tblGrid>
      <w:tr w:rsidR="00B163B8" w:rsidRPr="00695BF4" w14:paraId="26F5B56E" w14:textId="77777777" w:rsidTr="006350E6">
        <w:tc>
          <w:tcPr>
            <w:tcW w:w="967" w:type="pct"/>
            <w:shd w:val="clear" w:color="auto" w:fill="D9D9D9" w:themeFill="background1" w:themeFillShade="D9"/>
            <w:vAlign w:val="center"/>
          </w:tcPr>
          <w:p w14:paraId="7EB3720C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66" w:type="pct"/>
            <w:shd w:val="clear" w:color="auto" w:fill="D9D9D9" w:themeFill="background1" w:themeFillShade="D9"/>
            <w:vAlign w:val="center"/>
          </w:tcPr>
          <w:p w14:paraId="452B3510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28" w:type="pct"/>
            <w:shd w:val="clear" w:color="auto" w:fill="D9D9D9" w:themeFill="background1" w:themeFillShade="D9"/>
            <w:vAlign w:val="center"/>
          </w:tcPr>
          <w:p w14:paraId="259F86A6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28" w:type="pct"/>
            <w:shd w:val="clear" w:color="auto" w:fill="D9D9D9" w:themeFill="background1" w:themeFillShade="D9"/>
            <w:vAlign w:val="center"/>
          </w:tcPr>
          <w:p w14:paraId="73FD4DFE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09" w:type="pct"/>
            <w:shd w:val="clear" w:color="auto" w:fill="D9D9D9" w:themeFill="background1" w:themeFillShade="D9"/>
            <w:vAlign w:val="center"/>
          </w:tcPr>
          <w:p w14:paraId="57A5F23F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03" w:type="pct"/>
            <w:shd w:val="clear" w:color="auto" w:fill="D9D9D9" w:themeFill="background1" w:themeFillShade="D9"/>
            <w:vAlign w:val="center"/>
          </w:tcPr>
          <w:p w14:paraId="144B4729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6350E6" w:rsidRPr="00695BF4" w14:paraId="69C2AFAA" w14:textId="77777777" w:rsidTr="006350E6">
        <w:tc>
          <w:tcPr>
            <w:tcW w:w="967" w:type="pct"/>
            <w:vAlign w:val="center"/>
          </w:tcPr>
          <w:p w14:paraId="3B3E0604" w14:textId="3715A8E8" w:rsidR="006350E6" w:rsidRPr="00695BF4" w:rsidRDefault="006350E6" w:rsidP="006350E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AMPERIMÉTRICA</w:t>
            </w:r>
          </w:p>
        </w:tc>
        <w:tc>
          <w:tcPr>
            <w:tcW w:w="866" w:type="pct"/>
            <w:vAlign w:val="center"/>
          </w:tcPr>
          <w:p w14:paraId="5579A51D" w14:textId="2150CB25" w:rsidR="006350E6" w:rsidRPr="00695BF4" w:rsidRDefault="006350E6" w:rsidP="006350E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MULTI</w:t>
            </w:r>
          </w:p>
        </w:tc>
        <w:tc>
          <w:tcPr>
            <w:tcW w:w="728" w:type="pct"/>
            <w:vAlign w:val="center"/>
          </w:tcPr>
          <w:p w14:paraId="36C02553" w14:textId="6A27A878" w:rsidR="006350E6" w:rsidRPr="00695BF4" w:rsidRDefault="006350E6" w:rsidP="006350E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PX50160</w:t>
            </w:r>
          </w:p>
        </w:tc>
        <w:tc>
          <w:tcPr>
            <w:tcW w:w="728" w:type="pct"/>
            <w:vAlign w:val="center"/>
          </w:tcPr>
          <w:p w14:paraId="0464A830" w14:textId="0712F833" w:rsidR="006350E6" w:rsidRPr="00695BF4" w:rsidRDefault="006350E6" w:rsidP="006350E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24/03/2025</w:t>
            </w:r>
          </w:p>
        </w:tc>
        <w:tc>
          <w:tcPr>
            <w:tcW w:w="909" w:type="pct"/>
            <w:vAlign w:val="center"/>
          </w:tcPr>
          <w:p w14:paraId="2494F468" w14:textId="0C91F2A5" w:rsidR="006350E6" w:rsidRPr="00695BF4" w:rsidRDefault="006350E6" w:rsidP="006350E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24/03/2026</w:t>
            </w:r>
          </w:p>
        </w:tc>
        <w:tc>
          <w:tcPr>
            <w:tcW w:w="803" w:type="pct"/>
            <w:vAlign w:val="center"/>
          </w:tcPr>
          <w:p w14:paraId="017111C0" w14:textId="30F982FE" w:rsidR="006350E6" w:rsidRPr="00695BF4" w:rsidRDefault="006350E6" w:rsidP="006350E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MT-8206-2025</w:t>
            </w:r>
          </w:p>
        </w:tc>
      </w:tr>
      <w:tr w:rsidR="006350E6" w:rsidRPr="00695BF4" w14:paraId="65E7BFF9" w14:textId="77777777" w:rsidTr="006350E6">
        <w:tc>
          <w:tcPr>
            <w:tcW w:w="967" w:type="pct"/>
            <w:vAlign w:val="center"/>
          </w:tcPr>
          <w:p w14:paraId="14060BD4" w14:textId="6F232A41" w:rsidR="006350E6" w:rsidRDefault="006350E6" w:rsidP="006350E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MULTIMETRICA</w:t>
            </w:r>
          </w:p>
        </w:tc>
        <w:tc>
          <w:tcPr>
            <w:tcW w:w="866" w:type="pct"/>
            <w:vAlign w:val="center"/>
          </w:tcPr>
          <w:p w14:paraId="47008CC5" w14:textId="3318F39A" w:rsidR="006350E6" w:rsidRDefault="006350E6" w:rsidP="006350E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METREL</w:t>
            </w:r>
          </w:p>
        </w:tc>
        <w:tc>
          <w:tcPr>
            <w:tcW w:w="728" w:type="pct"/>
            <w:vAlign w:val="center"/>
          </w:tcPr>
          <w:p w14:paraId="7B2549B7" w14:textId="5F463BAD" w:rsidR="006350E6" w:rsidRDefault="006350E6" w:rsidP="006350E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1023490108</w:t>
            </w:r>
          </w:p>
        </w:tc>
        <w:tc>
          <w:tcPr>
            <w:tcW w:w="728" w:type="pct"/>
            <w:vAlign w:val="center"/>
          </w:tcPr>
          <w:p w14:paraId="6089DDC0" w14:textId="246C48CC" w:rsidR="006350E6" w:rsidRDefault="006350E6" w:rsidP="006350E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03/12/2024</w:t>
            </w:r>
          </w:p>
        </w:tc>
        <w:tc>
          <w:tcPr>
            <w:tcW w:w="909" w:type="pct"/>
            <w:vAlign w:val="center"/>
          </w:tcPr>
          <w:p w14:paraId="240CFAB9" w14:textId="693171A1" w:rsidR="006350E6" w:rsidRDefault="006350E6" w:rsidP="006350E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03/12/2025</w:t>
            </w:r>
          </w:p>
        </w:tc>
        <w:tc>
          <w:tcPr>
            <w:tcW w:w="803" w:type="pct"/>
            <w:vAlign w:val="center"/>
          </w:tcPr>
          <w:p w14:paraId="20FB5B3C" w14:textId="28E11E2F" w:rsidR="006350E6" w:rsidRDefault="006350E6" w:rsidP="006350E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2406278</w:t>
            </w:r>
          </w:p>
        </w:tc>
      </w:tr>
    </w:tbl>
    <w:p w14:paraId="6CDA0072" w14:textId="77777777" w:rsidR="00B163B8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02500C1B" w14:textId="77777777" w:rsidR="00B163B8" w:rsidRDefault="00B163B8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53ED107E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489EA3D1" w14:textId="78DBD13C" w:rsidR="00B163B8" w:rsidRPr="006857EC" w:rsidRDefault="00B163B8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Cliente </w:t>
      </w:r>
      <w:r w:rsidRPr="006857EC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solicita factibilidad de </w:t>
      </w:r>
      <w:proofErr w:type="spellStart"/>
      <w:r w:rsidRPr="006857EC"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 w:rsidRPr="006857EC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</w:t>
      </w:r>
      <w:r w:rsidR="00324BB4" w:rsidRPr="006857EC">
        <w:rPr>
          <w:rFonts w:ascii="Tahoma" w:hAnsi="Tahoma" w:cs="Tahoma"/>
          <w:b/>
          <w:bCs/>
          <w:iCs/>
          <w:sz w:val="22"/>
          <w:szCs w:val="22"/>
          <w:lang w:val="es-PE"/>
        </w:rPr>
        <w:t>${</w:t>
      </w:r>
      <w:proofErr w:type="spellStart"/>
      <w:r w:rsidR="00324BB4" w:rsidRPr="006857EC">
        <w:rPr>
          <w:rFonts w:ascii="Tahoma" w:hAnsi="Tahoma" w:cs="Tahoma"/>
          <w:b/>
          <w:bCs/>
          <w:iCs/>
          <w:sz w:val="22"/>
          <w:szCs w:val="22"/>
          <w:lang w:val="es-PE"/>
        </w:rPr>
        <w:t>cantidad_suministros</w:t>
      </w:r>
      <w:proofErr w:type="spellEnd"/>
      <w:r w:rsidR="00324BB4" w:rsidRPr="006857EC">
        <w:rPr>
          <w:rFonts w:ascii="Tahoma" w:hAnsi="Tahoma" w:cs="Tahoma"/>
          <w:b/>
          <w:bCs/>
          <w:iCs/>
          <w:sz w:val="22"/>
          <w:szCs w:val="22"/>
          <w:lang w:val="es-PE"/>
        </w:rPr>
        <w:t>}</w:t>
      </w:r>
      <w:r w:rsidR="00253232" w:rsidRPr="006857EC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</w:t>
      </w:r>
      <w:r w:rsidRPr="006857EC">
        <w:rPr>
          <w:rFonts w:ascii="Tahoma" w:hAnsi="Tahoma" w:cs="Tahoma"/>
          <w:b/>
          <w:bCs/>
          <w:iCs/>
          <w:sz w:val="22"/>
          <w:szCs w:val="22"/>
          <w:lang w:val="es-PE"/>
        </w:rPr>
        <w:t>nuevo</w:t>
      </w:r>
      <w:r w:rsidR="00A44DEE" w:rsidRPr="006857EC">
        <w:rPr>
          <w:rFonts w:ascii="Tahoma" w:hAnsi="Tahoma" w:cs="Tahoma"/>
          <w:b/>
          <w:bCs/>
          <w:iCs/>
          <w:sz w:val="22"/>
          <w:szCs w:val="22"/>
          <w:lang w:val="es-PE"/>
        </w:rPr>
        <w:t>s</w:t>
      </w:r>
      <w:r w:rsidRPr="006857EC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suministro</w:t>
      </w:r>
      <w:r w:rsidR="00A44DEE" w:rsidRPr="006857EC">
        <w:rPr>
          <w:rFonts w:ascii="Tahoma" w:hAnsi="Tahoma" w:cs="Tahoma"/>
          <w:b/>
          <w:bCs/>
          <w:iCs/>
          <w:sz w:val="22"/>
          <w:szCs w:val="22"/>
          <w:lang w:val="es-PE"/>
        </w:rPr>
        <w:t>s</w:t>
      </w:r>
      <w:r w:rsidRPr="006857EC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</w:t>
      </w:r>
      <w:r w:rsidR="00324BB4" w:rsidRPr="006857EC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${sistema_acometida} </w:t>
      </w:r>
      <w:r w:rsidRPr="006857EC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324BB4" w:rsidRPr="006857EC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>${cc}</w:t>
      </w:r>
      <w:r w:rsidRPr="006857EC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08FF64F1" w14:textId="681C6D64" w:rsidR="00B163B8" w:rsidRPr="006857EC" w:rsidRDefault="00253232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6857EC">
        <w:rPr>
          <w:rFonts w:ascii="Tahoma" w:hAnsi="Tahoma" w:cs="Tahoma"/>
          <w:iCs/>
          <w:sz w:val="22"/>
          <w:szCs w:val="22"/>
          <w:lang w:val="es-PE"/>
        </w:rPr>
        <w:t>Las cargas solicitadas por el cliente serán</w:t>
      </w:r>
      <w:r w:rsidR="00B163B8" w:rsidRPr="006857EC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 w:rsidRPr="006857EC">
        <w:rPr>
          <w:rFonts w:ascii="Tahoma" w:hAnsi="Tahoma" w:cs="Tahoma"/>
          <w:iCs/>
          <w:sz w:val="22"/>
          <w:szCs w:val="22"/>
          <w:lang w:val="es-PE"/>
        </w:rPr>
        <w:t>destinadas</w:t>
      </w:r>
      <w:r w:rsidR="00B163B8" w:rsidRPr="006857EC">
        <w:rPr>
          <w:rFonts w:ascii="Tahoma" w:hAnsi="Tahoma" w:cs="Tahoma"/>
          <w:iCs/>
          <w:sz w:val="22"/>
          <w:szCs w:val="22"/>
          <w:lang w:val="es-PE"/>
        </w:rPr>
        <w:t xml:space="preserve"> para uso </w:t>
      </w:r>
      <w:r w:rsidR="00324BB4" w:rsidRPr="006857EC">
        <w:rPr>
          <w:rFonts w:ascii="Tahoma" w:hAnsi="Tahoma" w:cs="Tahoma"/>
          <w:iCs/>
          <w:noProof/>
          <w:sz w:val="22"/>
          <w:szCs w:val="22"/>
          <w:lang w:val="es-PE"/>
        </w:rPr>
        <w:t>${uso_servicio}</w:t>
      </w:r>
      <w:r w:rsidR="00B163B8" w:rsidRPr="006857EC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6A3899BE" w14:textId="06926FB1" w:rsidR="00F028CF" w:rsidRPr="006857EC" w:rsidRDefault="00F028CF" w:rsidP="00F028CF">
      <w:pPr>
        <w:pStyle w:val="Prrafodelista"/>
        <w:numPr>
          <w:ilvl w:val="0"/>
          <w:numId w:val="24"/>
        </w:numPr>
        <w:tabs>
          <w:tab w:val="center" w:pos="4252"/>
          <w:tab w:val="right" w:pos="8504"/>
        </w:tabs>
        <w:spacing w:before="120" w:after="120" w:line="276" w:lineRule="auto"/>
        <w:contextualSpacing w:val="0"/>
        <w:jc w:val="both"/>
        <w:rPr>
          <w:sz w:val="20"/>
          <w:szCs w:val="22"/>
          <w:lang w:val="es-PE" w:eastAsia="es-ES"/>
        </w:rPr>
      </w:pPr>
      <w:r w:rsidRPr="006857EC">
        <w:rPr>
          <w:lang w:val="es-PE"/>
        </w:rPr>
        <w:t xml:space="preserve">Se coordino desde campo vía telefónica </w:t>
      </w:r>
      <w:r w:rsidR="0076011E" w:rsidRPr="006857EC">
        <w:rPr>
          <w:lang w:val="es-PE"/>
        </w:rPr>
        <w:t>${</w:t>
      </w:r>
      <w:proofErr w:type="spellStart"/>
      <w:r w:rsidR="0076011E" w:rsidRPr="006857EC">
        <w:rPr>
          <w:lang w:val="es-PE"/>
        </w:rPr>
        <w:t>detalle_contacto</w:t>
      </w:r>
      <w:proofErr w:type="spellEnd"/>
      <w:r w:rsidR="0076011E" w:rsidRPr="006857EC">
        <w:rPr>
          <w:lang w:val="es-PE"/>
        </w:rPr>
        <w:t>}.</w:t>
      </w:r>
    </w:p>
    <w:p w14:paraId="7479CB97" w14:textId="77777777" w:rsidR="00B163B8" w:rsidRPr="006857EC" w:rsidRDefault="00B163B8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6857EC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6857EC">
        <w:rPr>
          <w:rFonts w:ascii="Arial" w:hAnsi="Arial" w:cs="Arial"/>
          <w:sz w:val="22"/>
          <w:szCs w:val="22"/>
        </w:rPr>
        <w:t>realizó</w:t>
      </w:r>
      <w:proofErr w:type="spellEnd"/>
      <w:r w:rsidRPr="006857EC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6857EC">
        <w:rPr>
          <w:rFonts w:ascii="Arial" w:hAnsi="Arial" w:cs="Arial"/>
          <w:sz w:val="22"/>
          <w:szCs w:val="22"/>
        </w:rPr>
        <w:t>inspección</w:t>
      </w:r>
      <w:proofErr w:type="spellEnd"/>
      <w:r w:rsidRPr="006857EC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6857EC">
        <w:rPr>
          <w:rFonts w:ascii="Arial" w:hAnsi="Arial" w:cs="Arial"/>
          <w:sz w:val="22"/>
          <w:szCs w:val="22"/>
        </w:rPr>
        <w:t>acuerdo</w:t>
      </w:r>
      <w:proofErr w:type="spellEnd"/>
      <w:r w:rsidRPr="006857EC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6857EC">
        <w:rPr>
          <w:rFonts w:ascii="Arial" w:hAnsi="Arial" w:cs="Arial"/>
          <w:sz w:val="22"/>
          <w:szCs w:val="22"/>
        </w:rPr>
        <w:t>información</w:t>
      </w:r>
      <w:proofErr w:type="spellEnd"/>
      <w:r w:rsidRPr="006857E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6857EC">
        <w:rPr>
          <w:rFonts w:ascii="Arial" w:hAnsi="Arial" w:cs="Arial"/>
          <w:sz w:val="22"/>
          <w:szCs w:val="22"/>
        </w:rPr>
        <w:t>brindada</w:t>
      </w:r>
      <w:proofErr w:type="spellEnd"/>
      <w:r w:rsidRPr="006857E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6857EC">
        <w:rPr>
          <w:rFonts w:ascii="Arial" w:hAnsi="Arial" w:cs="Arial"/>
          <w:sz w:val="22"/>
          <w:szCs w:val="22"/>
        </w:rPr>
        <w:t>por</w:t>
      </w:r>
      <w:proofErr w:type="spellEnd"/>
      <w:r w:rsidRPr="006857E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6857EC">
        <w:rPr>
          <w:rFonts w:ascii="Arial" w:hAnsi="Arial" w:cs="Arial"/>
          <w:sz w:val="22"/>
          <w:szCs w:val="22"/>
        </w:rPr>
        <w:t>el</w:t>
      </w:r>
      <w:proofErr w:type="spellEnd"/>
      <w:r w:rsidRPr="006857E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6857EC">
        <w:rPr>
          <w:rFonts w:ascii="Arial" w:hAnsi="Arial" w:cs="Arial"/>
          <w:sz w:val="22"/>
          <w:szCs w:val="22"/>
        </w:rPr>
        <w:t>cliente</w:t>
      </w:r>
      <w:proofErr w:type="spellEnd"/>
      <w:r w:rsidRPr="006857EC">
        <w:rPr>
          <w:rFonts w:ascii="Arial" w:hAnsi="Arial" w:cs="Arial"/>
          <w:sz w:val="22"/>
          <w:szCs w:val="22"/>
        </w:rPr>
        <w:t>.</w:t>
      </w:r>
    </w:p>
    <w:p w14:paraId="7F845F4E" w14:textId="6F194C23" w:rsidR="00B163B8" w:rsidRPr="006857EC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6857EC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6857EC">
        <w:rPr>
          <w:rFonts w:ascii="Arial" w:hAnsi="Arial" w:cs="Arial"/>
          <w:sz w:val="22"/>
          <w:szCs w:val="22"/>
        </w:rPr>
        <w:t>verific</w:t>
      </w:r>
      <w:r w:rsidR="00324BB4" w:rsidRPr="006857EC">
        <w:rPr>
          <w:rFonts w:ascii="Arial" w:hAnsi="Arial" w:cs="Arial"/>
          <w:sz w:val="22"/>
          <w:szCs w:val="22"/>
        </w:rPr>
        <w:t>ó</w:t>
      </w:r>
      <w:proofErr w:type="spellEnd"/>
      <w:r w:rsidRPr="006857E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6857EC">
        <w:rPr>
          <w:rFonts w:ascii="Arial" w:hAnsi="Arial" w:cs="Arial"/>
          <w:sz w:val="22"/>
          <w:szCs w:val="22"/>
        </w:rPr>
        <w:t>en</w:t>
      </w:r>
      <w:proofErr w:type="spellEnd"/>
      <w:r w:rsidRPr="006857EC">
        <w:rPr>
          <w:rFonts w:ascii="Arial" w:hAnsi="Arial" w:cs="Arial"/>
          <w:sz w:val="22"/>
          <w:szCs w:val="22"/>
        </w:rPr>
        <w:t xml:space="preserve"> campo que es </w:t>
      </w:r>
      <w:proofErr w:type="spellStart"/>
      <w:r w:rsidRPr="006857EC">
        <w:rPr>
          <w:rFonts w:ascii="Arial" w:hAnsi="Arial" w:cs="Arial"/>
          <w:sz w:val="22"/>
          <w:szCs w:val="22"/>
        </w:rPr>
        <w:t>técnicamente</w:t>
      </w:r>
      <w:proofErr w:type="spellEnd"/>
      <w:r w:rsidRPr="006857E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6857EC">
        <w:rPr>
          <w:rFonts w:ascii="Arial" w:hAnsi="Arial" w:cs="Arial"/>
          <w:sz w:val="22"/>
          <w:szCs w:val="22"/>
        </w:rPr>
        <w:t>factible</w:t>
      </w:r>
      <w:proofErr w:type="spellEnd"/>
      <w:r w:rsidRPr="006857E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6857EC">
        <w:rPr>
          <w:rFonts w:ascii="Arial" w:hAnsi="Arial" w:cs="Arial"/>
          <w:sz w:val="22"/>
          <w:szCs w:val="22"/>
        </w:rPr>
        <w:t>atender</w:t>
      </w:r>
      <w:proofErr w:type="spellEnd"/>
      <w:r w:rsidRPr="006857E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6857EC">
        <w:rPr>
          <w:rFonts w:ascii="Arial" w:hAnsi="Arial" w:cs="Arial"/>
          <w:sz w:val="22"/>
          <w:szCs w:val="22"/>
        </w:rPr>
        <w:t>el</w:t>
      </w:r>
      <w:proofErr w:type="spellEnd"/>
      <w:r w:rsidRPr="006857EC">
        <w:rPr>
          <w:rFonts w:ascii="Arial" w:hAnsi="Arial" w:cs="Arial"/>
          <w:sz w:val="22"/>
          <w:szCs w:val="22"/>
        </w:rPr>
        <w:t xml:space="preserve"> nuevo </w:t>
      </w:r>
      <w:proofErr w:type="spellStart"/>
      <w:r w:rsidRPr="006857EC">
        <w:rPr>
          <w:rFonts w:ascii="Arial" w:hAnsi="Arial" w:cs="Arial"/>
          <w:sz w:val="22"/>
          <w:szCs w:val="22"/>
        </w:rPr>
        <w:t>suministro</w:t>
      </w:r>
      <w:proofErr w:type="spellEnd"/>
      <w:r w:rsidRPr="006857E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6857EC">
        <w:rPr>
          <w:rFonts w:ascii="Arial" w:hAnsi="Arial" w:cs="Arial"/>
          <w:sz w:val="22"/>
          <w:szCs w:val="22"/>
        </w:rPr>
        <w:t>en</w:t>
      </w:r>
      <w:proofErr w:type="spellEnd"/>
      <w:r w:rsidRPr="006857EC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6857EC">
        <w:rPr>
          <w:rFonts w:ascii="Arial" w:hAnsi="Arial" w:cs="Arial"/>
          <w:sz w:val="22"/>
          <w:szCs w:val="22"/>
        </w:rPr>
        <w:t>ubicación</w:t>
      </w:r>
      <w:proofErr w:type="spellEnd"/>
      <w:r w:rsidRPr="006857E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6857EC">
        <w:rPr>
          <w:rFonts w:ascii="Arial" w:hAnsi="Arial" w:cs="Arial"/>
          <w:sz w:val="22"/>
          <w:szCs w:val="22"/>
        </w:rPr>
        <w:t>solicitada</w:t>
      </w:r>
      <w:proofErr w:type="spellEnd"/>
      <w:r w:rsidRPr="006857E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6857EC">
        <w:rPr>
          <w:rFonts w:ascii="Arial" w:hAnsi="Arial" w:cs="Arial"/>
          <w:sz w:val="22"/>
          <w:szCs w:val="22"/>
        </w:rPr>
        <w:t>por</w:t>
      </w:r>
      <w:proofErr w:type="spellEnd"/>
      <w:r w:rsidRPr="006857E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6857EC">
        <w:rPr>
          <w:rFonts w:ascii="Arial" w:hAnsi="Arial" w:cs="Arial"/>
          <w:sz w:val="22"/>
          <w:szCs w:val="22"/>
        </w:rPr>
        <w:t>el</w:t>
      </w:r>
      <w:proofErr w:type="spellEnd"/>
      <w:r w:rsidRPr="006857E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6857EC">
        <w:rPr>
          <w:rFonts w:ascii="Arial" w:hAnsi="Arial" w:cs="Arial"/>
          <w:sz w:val="22"/>
          <w:szCs w:val="22"/>
        </w:rPr>
        <w:t>cliente</w:t>
      </w:r>
      <w:proofErr w:type="spellEnd"/>
      <w:r w:rsidR="00253232" w:rsidRPr="006857EC">
        <w:rPr>
          <w:rFonts w:ascii="Arial" w:hAnsi="Arial" w:cs="Arial"/>
          <w:sz w:val="22"/>
          <w:szCs w:val="22"/>
        </w:rPr>
        <w:t>.</w:t>
      </w:r>
    </w:p>
    <w:p w14:paraId="1449327E" w14:textId="77777777" w:rsidR="00B163B8" w:rsidRPr="006857EC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6857EC">
        <w:rPr>
          <w:rFonts w:ascii="Arial" w:hAnsi="Arial" w:cs="Arial"/>
          <w:sz w:val="22"/>
          <w:szCs w:val="22"/>
        </w:rPr>
        <w:t xml:space="preserve">Para </w:t>
      </w:r>
      <w:proofErr w:type="spellStart"/>
      <w:r w:rsidRPr="006857EC">
        <w:rPr>
          <w:rFonts w:ascii="Arial" w:hAnsi="Arial" w:cs="Arial"/>
          <w:sz w:val="22"/>
          <w:szCs w:val="22"/>
        </w:rPr>
        <w:t>el</w:t>
      </w:r>
      <w:proofErr w:type="spellEnd"/>
      <w:r w:rsidRPr="006857E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6857EC">
        <w:rPr>
          <w:rFonts w:ascii="Arial" w:hAnsi="Arial" w:cs="Arial"/>
          <w:sz w:val="22"/>
          <w:szCs w:val="22"/>
        </w:rPr>
        <w:t>análisis</w:t>
      </w:r>
      <w:proofErr w:type="spellEnd"/>
      <w:r w:rsidRPr="006857EC">
        <w:rPr>
          <w:rFonts w:ascii="Arial" w:hAnsi="Arial" w:cs="Arial"/>
          <w:sz w:val="22"/>
          <w:szCs w:val="22"/>
        </w:rPr>
        <w:t xml:space="preserve"> se ha </w:t>
      </w:r>
      <w:proofErr w:type="spellStart"/>
      <w:r w:rsidRPr="006857EC">
        <w:rPr>
          <w:rFonts w:ascii="Arial" w:hAnsi="Arial" w:cs="Arial"/>
          <w:sz w:val="22"/>
          <w:szCs w:val="22"/>
        </w:rPr>
        <w:t>considerado</w:t>
      </w:r>
      <w:proofErr w:type="spellEnd"/>
      <w:r w:rsidRPr="006857E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6857EC">
        <w:rPr>
          <w:rFonts w:ascii="Arial" w:hAnsi="Arial" w:cs="Arial"/>
          <w:sz w:val="22"/>
          <w:szCs w:val="22"/>
        </w:rPr>
        <w:t>el</w:t>
      </w:r>
      <w:proofErr w:type="spellEnd"/>
      <w:r w:rsidRPr="006857EC">
        <w:rPr>
          <w:rFonts w:ascii="Arial" w:hAnsi="Arial" w:cs="Arial"/>
          <w:sz w:val="22"/>
          <w:szCs w:val="22"/>
        </w:rPr>
        <w:t xml:space="preserve"> 100% de la </w:t>
      </w:r>
      <w:proofErr w:type="spellStart"/>
      <w:r w:rsidRPr="006857EC">
        <w:rPr>
          <w:rFonts w:ascii="Arial" w:hAnsi="Arial" w:cs="Arial"/>
          <w:sz w:val="22"/>
          <w:szCs w:val="22"/>
        </w:rPr>
        <w:t>carga</w:t>
      </w:r>
      <w:proofErr w:type="spellEnd"/>
      <w:r w:rsidRPr="006857E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6857EC">
        <w:rPr>
          <w:rFonts w:ascii="Arial" w:hAnsi="Arial" w:cs="Arial"/>
          <w:sz w:val="22"/>
          <w:szCs w:val="22"/>
        </w:rPr>
        <w:t>solicitada</w:t>
      </w:r>
      <w:proofErr w:type="spellEnd"/>
      <w:r w:rsidRPr="006857EC">
        <w:rPr>
          <w:rFonts w:ascii="Arial" w:hAnsi="Arial" w:cs="Arial"/>
          <w:sz w:val="22"/>
          <w:szCs w:val="22"/>
        </w:rPr>
        <w:t>.</w:t>
      </w:r>
    </w:p>
    <w:p w14:paraId="5722C8B0" w14:textId="5757E94C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6857EC">
        <w:rPr>
          <w:rFonts w:ascii="Tahoma" w:hAnsi="Tahoma" w:cs="Tahoma"/>
          <w:iCs/>
          <w:sz w:val="22"/>
          <w:szCs w:val="22"/>
          <w:lang w:val="es-PE"/>
        </w:rPr>
        <w:t xml:space="preserve">El cliente </w:t>
      </w:r>
      <w:r w:rsidR="00324BB4" w:rsidRPr="006857EC">
        <w:rPr>
          <w:rFonts w:ascii="Tahoma" w:hAnsi="Tahoma" w:cs="Tahoma"/>
          <w:iCs/>
          <w:noProof/>
          <w:sz w:val="22"/>
          <w:szCs w:val="22"/>
          <w:lang w:val="es-PE"/>
        </w:rPr>
        <w:t>${tiene_nicho}</w:t>
      </w:r>
      <w:r w:rsidRPr="006857EC">
        <w:rPr>
          <w:rFonts w:ascii="Tahoma" w:hAnsi="Tahoma" w:cs="Tahoma"/>
          <w:iCs/>
          <w:sz w:val="22"/>
          <w:szCs w:val="22"/>
          <w:lang w:val="es-PE"/>
        </w:rPr>
        <w:t xml:space="preserve"> cuenta con </w:t>
      </w:r>
      <w:r w:rsidR="00253232" w:rsidRPr="006857EC">
        <w:rPr>
          <w:rFonts w:ascii="Tahoma" w:hAnsi="Tahoma" w:cs="Tahoma"/>
          <w:iCs/>
          <w:sz w:val="22"/>
          <w:szCs w:val="22"/>
          <w:lang w:val="es-PE"/>
        </w:rPr>
        <w:t>los</w:t>
      </w:r>
      <w:r w:rsidRPr="006857EC">
        <w:rPr>
          <w:rFonts w:ascii="Tahoma" w:hAnsi="Tahoma" w:cs="Tahoma"/>
          <w:iCs/>
          <w:sz w:val="22"/>
          <w:szCs w:val="22"/>
          <w:lang w:val="es-PE"/>
        </w:rPr>
        <w:t xml:space="preserve"> nicho</w:t>
      </w:r>
      <w:r w:rsidR="00253232" w:rsidRPr="006857EC">
        <w:rPr>
          <w:rFonts w:ascii="Tahoma" w:hAnsi="Tahoma" w:cs="Tahoma"/>
          <w:iCs/>
          <w:sz w:val="22"/>
          <w:szCs w:val="22"/>
          <w:lang w:val="es-PE"/>
        </w:rPr>
        <w:t>s</w:t>
      </w:r>
      <w:r w:rsidRPr="006857EC">
        <w:rPr>
          <w:rFonts w:ascii="Tahoma" w:hAnsi="Tahoma" w:cs="Tahoma"/>
          <w:iCs/>
          <w:sz w:val="22"/>
          <w:szCs w:val="22"/>
          <w:lang w:val="es-PE"/>
        </w:rPr>
        <w:t xml:space="preserve"> preparado</w:t>
      </w:r>
      <w:r w:rsidR="00253232" w:rsidRPr="006857EC">
        <w:rPr>
          <w:rFonts w:ascii="Tahoma" w:hAnsi="Tahoma" w:cs="Tahoma"/>
          <w:iCs/>
          <w:sz w:val="22"/>
          <w:szCs w:val="22"/>
          <w:lang w:val="es-PE"/>
        </w:rPr>
        <w:t>s</w:t>
      </w:r>
      <w:r w:rsidRPr="006857EC">
        <w:rPr>
          <w:rFonts w:ascii="Tahoma" w:hAnsi="Tahoma" w:cs="Tahoma"/>
          <w:iCs/>
          <w:sz w:val="22"/>
          <w:szCs w:val="22"/>
          <w:lang w:val="es-PE"/>
        </w:rPr>
        <w:t xml:space="preserve"> para </w:t>
      </w:r>
      <w:r w:rsidR="00253232" w:rsidRPr="006857EC">
        <w:rPr>
          <w:rFonts w:ascii="Tahoma" w:hAnsi="Tahoma" w:cs="Tahoma"/>
          <w:iCs/>
          <w:sz w:val="22"/>
          <w:szCs w:val="22"/>
          <w:lang w:val="es-PE"/>
        </w:rPr>
        <w:t>los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suministro</w:t>
      </w:r>
      <w:r w:rsidR="00253232">
        <w:rPr>
          <w:rFonts w:ascii="Tahoma" w:hAnsi="Tahoma" w:cs="Tahoma"/>
          <w:iCs/>
          <w:sz w:val="22"/>
          <w:szCs w:val="22"/>
          <w:lang w:val="es-PE"/>
        </w:rPr>
        <w:t>s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solicitado</w:t>
      </w:r>
      <w:r w:rsidR="00253232">
        <w:rPr>
          <w:rFonts w:ascii="Tahoma" w:hAnsi="Tahoma" w:cs="Tahoma"/>
          <w:iCs/>
          <w:sz w:val="22"/>
          <w:szCs w:val="22"/>
          <w:lang w:val="es-PE"/>
        </w:rPr>
        <w:t>s</w:t>
      </w:r>
      <w:r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6C79FBA0" w14:textId="77777777" w:rsidR="00B163B8" w:rsidRPr="004F25EF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634B6583" w14:textId="621B785F" w:rsidR="004F25EF" w:rsidRPr="00F028CF" w:rsidRDefault="00253232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highlight w:val="yellow"/>
          <w:lang w:val="es-PE"/>
        </w:rPr>
      </w:pPr>
      <w:proofErr w:type="spellStart"/>
      <w:r w:rsidRPr="00F028CF">
        <w:rPr>
          <w:rFonts w:ascii="Arial" w:hAnsi="Arial" w:cs="Arial"/>
          <w:sz w:val="22"/>
          <w:szCs w:val="22"/>
          <w:highlight w:val="yellow"/>
        </w:rPr>
        <w:t>S</w:t>
      </w:r>
      <w:r w:rsidR="00324BB4" w:rsidRPr="00F028CF">
        <w:rPr>
          <w:rFonts w:ascii="Arial" w:hAnsi="Arial" w:cs="Arial"/>
          <w:sz w:val="22"/>
          <w:szCs w:val="22"/>
          <w:highlight w:val="yellow"/>
        </w:rPr>
        <w:t>í</w:t>
      </w:r>
      <w:proofErr w:type="spellEnd"/>
      <w:r w:rsidR="004F25EF" w:rsidRPr="00F028CF">
        <w:rPr>
          <w:rFonts w:ascii="Arial" w:hAnsi="Arial" w:cs="Arial"/>
          <w:sz w:val="22"/>
          <w:szCs w:val="22"/>
          <w:highlight w:val="yellow"/>
        </w:rPr>
        <w:t xml:space="preserve"> </w:t>
      </w:r>
      <w:proofErr w:type="spellStart"/>
      <w:r w:rsidR="004F25EF" w:rsidRPr="00F028CF">
        <w:rPr>
          <w:rFonts w:ascii="Arial" w:hAnsi="Arial" w:cs="Arial"/>
          <w:sz w:val="22"/>
          <w:szCs w:val="22"/>
          <w:highlight w:val="yellow"/>
        </w:rPr>
        <w:t>existen</w:t>
      </w:r>
      <w:proofErr w:type="spellEnd"/>
      <w:r w:rsidR="004F25EF" w:rsidRPr="00F028CF">
        <w:rPr>
          <w:rFonts w:ascii="Arial" w:hAnsi="Arial" w:cs="Arial"/>
          <w:sz w:val="22"/>
          <w:szCs w:val="22"/>
          <w:highlight w:val="yellow"/>
        </w:rPr>
        <w:t xml:space="preserve"> redes BT </w:t>
      </w:r>
      <w:proofErr w:type="spellStart"/>
      <w:r w:rsidR="004F25EF" w:rsidRPr="00F028CF">
        <w:rPr>
          <w:rFonts w:ascii="Arial" w:hAnsi="Arial" w:cs="Arial"/>
          <w:sz w:val="22"/>
          <w:szCs w:val="22"/>
          <w:highlight w:val="yellow"/>
        </w:rPr>
        <w:t>frente</w:t>
      </w:r>
      <w:proofErr w:type="spellEnd"/>
      <w:r w:rsidR="004F25EF" w:rsidRPr="00F028CF">
        <w:rPr>
          <w:rFonts w:ascii="Arial" w:hAnsi="Arial" w:cs="Arial"/>
          <w:sz w:val="22"/>
          <w:szCs w:val="22"/>
          <w:highlight w:val="yellow"/>
        </w:rPr>
        <w:t xml:space="preserve"> a </w:t>
      </w:r>
      <w:proofErr w:type="spellStart"/>
      <w:r w:rsidR="004F25EF" w:rsidRPr="00F028CF">
        <w:rPr>
          <w:rFonts w:ascii="Arial" w:hAnsi="Arial" w:cs="Arial"/>
          <w:sz w:val="22"/>
          <w:szCs w:val="22"/>
          <w:highlight w:val="yellow"/>
        </w:rPr>
        <w:t>su</w:t>
      </w:r>
      <w:proofErr w:type="spellEnd"/>
      <w:r w:rsidR="004F25EF" w:rsidRPr="00F028CF">
        <w:rPr>
          <w:rFonts w:ascii="Arial" w:hAnsi="Arial" w:cs="Arial"/>
          <w:sz w:val="22"/>
          <w:szCs w:val="22"/>
          <w:highlight w:val="yellow"/>
        </w:rPr>
        <w:t xml:space="preserve"> </w:t>
      </w:r>
      <w:proofErr w:type="spellStart"/>
      <w:r w:rsidR="004F25EF" w:rsidRPr="00F028CF">
        <w:rPr>
          <w:rFonts w:ascii="Arial" w:hAnsi="Arial" w:cs="Arial"/>
          <w:sz w:val="22"/>
          <w:szCs w:val="22"/>
          <w:highlight w:val="yellow"/>
        </w:rPr>
        <w:t>predio</w:t>
      </w:r>
      <w:proofErr w:type="spellEnd"/>
      <w:r w:rsidR="004F25EF" w:rsidRPr="00F028CF">
        <w:rPr>
          <w:rFonts w:ascii="Arial" w:hAnsi="Arial" w:cs="Arial"/>
          <w:sz w:val="22"/>
          <w:szCs w:val="22"/>
          <w:highlight w:val="yellow"/>
        </w:rPr>
        <w:t xml:space="preserve">. </w:t>
      </w:r>
    </w:p>
    <w:p w14:paraId="1EB7145A" w14:textId="7578F528" w:rsidR="00B163B8" w:rsidRPr="006857EC" w:rsidRDefault="00B163B8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253232" w:rsidRPr="00F028CF">
        <w:rPr>
          <w:rFonts w:ascii="Tahoma" w:hAnsi="Tahoma" w:cs="Tahoma"/>
          <w:iCs/>
          <w:noProof/>
          <w:sz w:val="22"/>
          <w:szCs w:val="22"/>
          <w:highlight w:val="yellow"/>
          <w:lang w:val="es-PE"/>
        </w:rPr>
        <w:t>65</w:t>
      </w:r>
      <w:r w:rsidRPr="00F028CF">
        <w:rPr>
          <w:rFonts w:ascii="Tahoma" w:hAnsi="Tahoma" w:cs="Tahoma"/>
          <w:iCs/>
          <w:sz w:val="22"/>
          <w:szCs w:val="22"/>
          <w:highlight w:val="yellow"/>
          <w:lang w:val="es-PE"/>
        </w:rPr>
        <w:t>m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aproximadamente de la SED </w:t>
      </w:r>
      <w:r w:rsidR="00324BB4" w:rsidRPr="006857EC">
        <w:rPr>
          <w:rFonts w:ascii="Tahoma" w:hAnsi="Tahoma" w:cs="Tahoma"/>
          <w:iCs/>
          <w:sz w:val="22"/>
          <w:szCs w:val="22"/>
          <w:lang w:val="es-PE"/>
        </w:rPr>
        <w:t>${sed}</w:t>
      </w:r>
      <w:r w:rsidRPr="006857EC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0947179" w14:textId="1C98EA62" w:rsidR="00B163B8" w:rsidRDefault="00B163B8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 </w:t>
      </w:r>
      <w:proofErr w:type="spellStart"/>
      <w:r>
        <w:rPr>
          <w:rFonts w:ascii="Arial" w:hAnsi="Arial" w:cs="Arial"/>
          <w:sz w:val="22"/>
          <w:szCs w:val="22"/>
        </w:rPr>
        <w:t>ubicación</w:t>
      </w:r>
      <w:proofErr w:type="spellEnd"/>
      <w:r>
        <w:rPr>
          <w:rFonts w:ascii="Arial" w:hAnsi="Arial" w:cs="Arial"/>
          <w:sz w:val="22"/>
          <w:szCs w:val="22"/>
        </w:rPr>
        <w:t xml:space="preserve"> del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>
        <w:rPr>
          <w:rFonts w:ascii="Arial" w:hAnsi="Arial" w:cs="Arial"/>
          <w:sz w:val="22"/>
          <w:szCs w:val="22"/>
        </w:rPr>
        <w:t>coordinó</w:t>
      </w:r>
      <w:proofErr w:type="spellEnd"/>
      <w:r>
        <w:rPr>
          <w:rFonts w:ascii="Arial" w:hAnsi="Arial" w:cs="Arial"/>
          <w:sz w:val="22"/>
          <w:szCs w:val="22"/>
        </w:rPr>
        <w:t xml:space="preserve"> con </w:t>
      </w:r>
      <w:r w:rsidR="00253232">
        <w:rPr>
          <w:rFonts w:ascii="Arial" w:hAnsi="Arial" w:cs="Arial"/>
          <w:sz w:val="22"/>
          <w:szCs w:val="22"/>
        </w:rPr>
        <w:t xml:space="preserve">la </w:t>
      </w:r>
      <w:proofErr w:type="spellStart"/>
      <w:r w:rsidR="00253232" w:rsidRPr="00F028CF">
        <w:rPr>
          <w:rFonts w:ascii="Arial" w:hAnsi="Arial" w:cs="Arial"/>
          <w:sz w:val="22"/>
          <w:szCs w:val="22"/>
          <w:highlight w:val="yellow"/>
        </w:rPr>
        <w:t>mamá</w:t>
      </w:r>
      <w:proofErr w:type="spellEnd"/>
      <w:r w:rsidR="00150C71" w:rsidRPr="00F028CF">
        <w:rPr>
          <w:rFonts w:ascii="Arial" w:hAnsi="Arial" w:cs="Arial"/>
          <w:sz w:val="22"/>
          <w:szCs w:val="22"/>
          <w:highlight w:val="yellow"/>
        </w:rPr>
        <w:t xml:space="preserve"> d</w:t>
      </w:r>
      <w:r w:rsidRPr="00F028CF">
        <w:rPr>
          <w:rFonts w:ascii="Arial" w:hAnsi="Arial" w:cs="Arial"/>
          <w:noProof/>
          <w:sz w:val="22"/>
          <w:szCs w:val="22"/>
          <w:highlight w:val="yellow"/>
        </w:rPr>
        <w:t>el cliente</w:t>
      </w:r>
      <w:r w:rsidRPr="0038549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09D21251" w14:textId="77777777" w:rsidR="00B163B8" w:rsidRPr="00695BF4" w:rsidRDefault="00B163B8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B155B81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5D6458E6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6DB3651D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163B0984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71E8C9B8" w14:textId="77777777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suministros</w:t>
      </w:r>
      <w:r>
        <w:rPr>
          <w:rFonts w:ascii="Arial" w:hAnsi="Arial" w:cs="Arial"/>
          <w:sz w:val="22"/>
          <w:szCs w:val="22"/>
        </w:rPr>
        <w:t>.</w:t>
      </w:r>
    </w:p>
    <w:p w14:paraId="0A8F7D9A" w14:textId="77777777" w:rsidR="00B163B8" w:rsidRPr="007215D2" w:rsidRDefault="00B163B8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41B586A2" w14:textId="699DDA5A" w:rsidR="00B163B8" w:rsidRPr="00695BF4" w:rsidRDefault="00B163B8" w:rsidP="00F028CF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bCs/>
          <w:iCs/>
          <w:szCs w:val="22"/>
          <w:lang w:val="es-PE"/>
        </w:rPr>
        <w:br w:type="page"/>
      </w: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6BFAD009" w14:textId="0CE06FB4" w:rsidR="00B163B8" w:rsidRPr="006857EC" w:rsidRDefault="00E1760A" w:rsidP="00C234B6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/>
          <w:snapToGrid w:val="0"/>
          <w:sz w:val="22"/>
          <w:szCs w:val="22"/>
          <w:lang w:val="es-PE"/>
        </w:rPr>
      </w:pPr>
      <w:r w:rsidRPr="006857EC">
        <w:rPr>
          <w:rFonts w:ascii="Tahoma" w:hAnsi="Tahoma" w:cs="Tahoma"/>
          <w:b/>
          <w:snapToGrid w:val="0"/>
          <w:sz w:val="22"/>
          <w:szCs w:val="22"/>
          <w:lang w:val="es-PE"/>
        </w:rPr>
        <w:t>${</w:t>
      </w:r>
      <w:proofErr w:type="spellStart"/>
      <w:r w:rsidRPr="006857EC">
        <w:rPr>
          <w:rFonts w:ascii="Tahoma" w:hAnsi="Tahoma" w:cs="Tahoma"/>
          <w:b/>
          <w:snapToGrid w:val="0"/>
          <w:sz w:val="22"/>
          <w:szCs w:val="22"/>
          <w:lang w:val="es-PE"/>
        </w:rPr>
        <w:t>descripcion_trabajo</w:t>
      </w:r>
      <w:proofErr w:type="spellEnd"/>
      <w:r w:rsidRPr="006857EC">
        <w:rPr>
          <w:rFonts w:ascii="Tahoma" w:hAnsi="Tahoma" w:cs="Tahoma"/>
          <w:b/>
          <w:snapToGrid w:val="0"/>
          <w:sz w:val="22"/>
          <w:szCs w:val="22"/>
          <w:lang w:val="es-PE"/>
        </w:rPr>
        <w:t>}</w:t>
      </w:r>
    </w:p>
    <w:p w14:paraId="100BEBA6" w14:textId="77777777" w:rsidR="00B163B8" w:rsidRDefault="00B163B8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46CE30B5" w14:textId="7CA93783" w:rsidR="00B163B8" w:rsidRPr="00434C75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6F2F68D7" w14:textId="3B83C2A5" w:rsidR="00B163B8" w:rsidRDefault="00F028CF" w:rsidP="00253232">
      <w:pPr>
        <w:jc w:val="center"/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241FA30" wp14:editId="4A100318">
                <wp:simplePos x="0" y="0"/>
                <wp:positionH relativeFrom="margin">
                  <wp:posOffset>3338195</wp:posOffset>
                </wp:positionH>
                <wp:positionV relativeFrom="paragraph">
                  <wp:posOffset>3403600</wp:posOffset>
                </wp:positionV>
                <wp:extent cx="742950" cy="246380"/>
                <wp:effectExtent l="704850" t="95250" r="19050" b="20320"/>
                <wp:wrapNone/>
                <wp:docPr id="900922738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246380"/>
                        </a:xfrm>
                        <a:prstGeom prst="wedgeRoundRectCallout">
                          <a:avLst>
                            <a:gd name="adj1" fmla="val -139391"/>
                            <a:gd name="adj2" fmla="val -8200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27F1CF" w14:textId="2E0D6EBF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LL-</w:t>
                            </w:r>
                            <w:r w:rsidR="00E1760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41FA30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45" o:spid="_x0000_s1026" type="#_x0000_t62" style="position:absolute;left:0;text-align:left;margin-left:262.85pt;margin-top:268pt;width:58.5pt;height:19.4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" adj="-19308,-6912" fillcolor="#ffc000 [3207]" strokecolor="#747070 [1614]" strokeweight="1pt">
                <v:textbox>
                  <w:txbxContent>
                    <w:p w14:paraId="1827F1CF" w14:textId="2E0D6EBF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LL-</w:t>
                      </w:r>
                      <w:r w:rsidR="00E1760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${llave}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684F7AC" wp14:editId="7524C499">
                <wp:simplePos x="0" y="0"/>
                <wp:positionH relativeFrom="margin">
                  <wp:posOffset>1052195</wp:posOffset>
                </wp:positionH>
                <wp:positionV relativeFrom="paragraph">
                  <wp:posOffset>2479675</wp:posOffset>
                </wp:positionV>
                <wp:extent cx="981075" cy="384810"/>
                <wp:effectExtent l="0" t="419100" r="352425" b="15240"/>
                <wp:wrapNone/>
                <wp:docPr id="1382406351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384810"/>
                        </a:xfrm>
                        <a:prstGeom prst="wedgeRoundRectCallout">
                          <a:avLst>
                            <a:gd name="adj1" fmla="val 78724"/>
                            <a:gd name="adj2" fmla="val -14905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44CA33" w14:textId="4D09EFC2" w:rsidR="00F028CF" w:rsidRPr="00F028CF" w:rsidRDefault="00525F47" w:rsidP="00F028CF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Poste </w:t>
                            </w:r>
                            <w:r w:rsidR="00E1760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#{num_poste}</w:t>
                            </w:r>
                          </w:p>
                          <w:p w14:paraId="3C7A1D10" w14:textId="570DEBC1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4F7AC" id="_x0000_s1027" type="#_x0000_t62" style="position:absolute;left:0;text-align:left;margin-left:82.85pt;margin-top:195.25pt;width:77.25pt;height:30.3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" adj="27804,-21395" fillcolor="#ffc000 [3207]" strokecolor="#747070 [1614]" strokeweight="1pt">
                <v:textbox>
                  <w:txbxContent>
                    <w:p w14:paraId="5144CA33" w14:textId="4D09EFC2" w:rsidR="00F028CF" w:rsidRPr="00F028CF" w:rsidRDefault="00525F47" w:rsidP="00F028CF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Poste </w:t>
                      </w:r>
                      <w:r w:rsidR="00E1760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#{num_poste}</w:t>
                      </w:r>
                    </w:p>
                    <w:p w14:paraId="3C7A1D10" w14:textId="570DEBC1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05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3B641B6" wp14:editId="5581DF38">
                <wp:simplePos x="0" y="0"/>
                <wp:positionH relativeFrom="margin">
                  <wp:posOffset>375920</wp:posOffset>
                </wp:positionH>
                <wp:positionV relativeFrom="paragraph">
                  <wp:posOffset>1132840</wp:posOffset>
                </wp:positionV>
                <wp:extent cx="1009015" cy="403225"/>
                <wp:effectExtent l="0" t="0" r="572135" b="396875"/>
                <wp:wrapNone/>
                <wp:docPr id="1132423095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015" cy="403225"/>
                        </a:xfrm>
                        <a:prstGeom prst="wedgeRoundRectCallout">
                          <a:avLst>
                            <a:gd name="adj1" fmla="val 98822"/>
                            <a:gd name="adj2" fmla="val 13531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D81684" w14:textId="266DF1F8" w:rsidR="00526A75" w:rsidRDefault="004B6055" w:rsidP="004B6055">
                            <w:pPr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Toma de Tensión: 219.8V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641B6" id="_x0000_s1028" type="#_x0000_t62" style="position:absolute;left:0;text-align:left;margin-left:29.6pt;margin-top:89.2pt;width:79.45pt;height:31.75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" adj="32146,40027" fillcolor="#ffc000 [3207]" strokecolor="#747070 [1614]" strokeweight="1pt">
                <v:textbox>
                  <w:txbxContent>
                    <w:p w14:paraId="2AD81684" w14:textId="266DF1F8" w:rsidR="00526A75" w:rsidRDefault="004B6055" w:rsidP="004B6055">
                      <w:pPr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Toma de Tensión: 219.8V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05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D85D9B6" wp14:editId="5A89503D">
                <wp:simplePos x="0" y="0"/>
                <wp:positionH relativeFrom="margin">
                  <wp:posOffset>814070</wp:posOffset>
                </wp:positionH>
                <wp:positionV relativeFrom="paragraph">
                  <wp:posOffset>3009265</wp:posOffset>
                </wp:positionV>
                <wp:extent cx="1097280" cy="516255"/>
                <wp:effectExtent l="0" t="266700" r="617220" b="17145"/>
                <wp:wrapNone/>
                <wp:docPr id="1691129847" name="Bocadillo: rectángulo con esquinas redondeada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516255"/>
                        </a:xfrm>
                        <a:prstGeom prst="wedgeRoundRectCallout">
                          <a:avLst>
                            <a:gd name="adj1" fmla="val 99161"/>
                            <a:gd name="adj2" fmla="val -9547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670DAD" w14:textId="562A304C" w:rsidR="00525F47" w:rsidRP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Cable </w:t>
                            </w:r>
                            <w:proofErr w:type="spellStart"/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autosoportado</w:t>
                            </w:r>
                            <w:proofErr w:type="spellEnd"/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 </w:t>
                            </w:r>
                            <w:r w:rsidR="00E1760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E1760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cable_matriz</w:t>
                            </w:r>
                            <w:proofErr w:type="spellEnd"/>
                            <w:r w:rsidR="00E1760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}</w:t>
                            </w:r>
                          </w:p>
                          <w:p w14:paraId="72FE12A0" w14:textId="3BF7899D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5D9B6" id="Bocadillo: rectángulo con esquinas redondeadas 44" o:spid="_x0000_s1029" type="#_x0000_t62" style="position:absolute;left:0;text-align:left;margin-left:64.1pt;margin-top:236.95pt;width:86.4pt;height:40.6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" adj="32219,-9823" fillcolor="#ffc000 [3207]" strokecolor="#747070 [1614]" strokeweight="1pt">
                <v:textbox>
                  <w:txbxContent>
                    <w:p w14:paraId="22670DAD" w14:textId="562A304C" w:rsidR="00525F47" w:rsidRP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Cable </w:t>
                      </w:r>
                      <w:proofErr w:type="spellStart"/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autosoportado</w:t>
                      </w:r>
                      <w:proofErr w:type="spellEnd"/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 </w:t>
                      </w:r>
                      <w:r w:rsidR="00E1760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</w:t>
                      </w:r>
                      <w:proofErr w:type="spellStart"/>
                      <w:r w:rsidR="00E1760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cable_matriz</w:t>
                      </w:r>
                      <w:proofErr w:type="spellEnd"/>
                      <w:r w:rsidR="00E1760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}</w:t>
                      </w:r>
                    </w:p>
                    <w:p w14:paraId="72FE12A0" w14:textId="3BF7899D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055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1E4283F" wp14:editId="1DD69F6E">
                <wp:simplePos x="0" y="0"/>
                <wp:positionH relativeFrom="column">
                  <wp:posOffset>2331501</wp:posOffset>
                </wp:positionH>
                <wp:positionV relativeFrom="paragraph">
                  <wp:posOffset>1859916</wp:posOffset>
                </wp:positionV>
                <wp:extent cx="349885" cy="223781"/>
                <wp:effectExtent l="38100" t="76200" r="31115" b="62230"/>
                <wp:wrapNone/>
                <wp:docPr id="1449124536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530333">
                          <a:off x="0" y="0"/>
                          <a:ext cx="349885" cy="22378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5004BA" id="Rectángulo 27" o:spid="_x0000_s1026" style="position:absolute;margin-left:183.6pt;margin-top:146.45pt;width:27.55pt;height:17.6pt;rotation:-1168362fd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" fillcolor="white [3212]" strokecolor="red" strokeweight="1pt"/>
            </w:pict>
          </mc:Fallback>
        </mc:AlternateContent>
      </w:r>
      <w:r w:rsidR="004B605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B47D005" wp14:editId="51F9AE25">
                <wp:simplePos x="0" y="0"/>
                <wp:positionH relativeFrom="margin">
                  <wp:posOffset>3614420</wp:posOffset>
                </wp:positionH>
                <wp:positionV relativeFrom="paragraph">
                  <wp:posOffset>1247140</wp:posOffset>
                </wp:positionV>
                <wp:extent cx="715645" cy="408305"/>
                <wp:effectExtent l="933450" t="0" r="27305" b="239395"/>
                <wp:wrapNone/>
                <wp:docPr id="3457272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45" cy="408305"/>
                        </a:xfrm>
                        <a:prstGeom prst="wedgeRoundRectCallout">
                          <a:avLst>
                            <a:gd name="adj1" fmla="val -174043"/>
                            <a:gd name="adj2" fmla="val 10033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041A11" w14:textId="77777777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7D005" id="Bocadillo: rectángulo con esquinas redondeadas 43" o:spid="_x0000_s1030" type="#_x0000_t62" style="position:absolute;left:0;text-align:left;margin-left:284.6pt;margin-top:98.2pt;width:56.35pt;height:32.15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" adj="-26793,32472" fillcolor="#ffc000 [3207]" strokecolor="#747070 [1614]" strokeweight="1pt">
                <v:textbox>
                  <w:txbxContent>
                    <w:p w14:paraId="7D041A11" w14:textId="77777777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3232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F411670" wp14:editId="55AC5EFF">
                <wp:simplePos x="0" y="0"/>
                <wp:positionH relativeFrom="margin">
                  <wp:posOffset>3347720</wp:posOffset>
                </wp:positionH>
                <wp:positionV relativeFrom="paragraph">
                  <wp:posOffset>5304790</wp:posOffset>
                </wp:positionV>
                <wp:extent cx="580390" cy="367665"/>
                <wp:effectExtent l="0" t="114300" r="524510" b="13335"/>
                <wp:wrapNone/>
                <wp:docPr id="19596383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390" cy="367665"/>
                        </a:xfrm>
                        <a:prstGeom prst="wedgeRoundRectCallout">
                          <a:avLst>
                            <a:gd name="adj1" fmla="val 131512"/>
                            <a:gd name="adj2" fmla="val -73132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3CAC7D" w14:textId="04D647EC" w:rsidR="00526A75" w:rsidRDefault="00526A75" w:rsidP="00526A75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SED </w:t>
                            </w:r>
                            <w:r w:rsidR="00E47870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${sed}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11670" id="_x0000_s1031" type="#_x0000_t62" style="position:absolute;left:0;text-align:left;margin-left:263.6pt;margin-top:417.7pt;width:45.7pt;height:28.95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" adj="39207,-4997" fillcolor="#ffc000 [3207]" strokecolor="#747070 [1614]" strokeweight="1pt">
                <v:textbox>
                  <w:txbxContent>
                    <w:p w14:paraId="333CAC7D" w14:textId="04D647EC" w:rsidR="00526A75" w:rsidRDefault="00526A75" w:rsidP="00526A75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SED </w:t>
                      </w:r>
                      <w:r w:rsidR="00E47870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${sed}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163B8" w:rsidRPr="00364607">
        <w:rPr>
          <w:noProof/>
          <w:u w:val="single"/>
        </w:rPr>
        <w:drawing>
          <wp:inline distT="0" distB="0" distL="0" distR="0" wp14:anchorId="7B418AF9" wp14:editId="3F107E00">
            <wp:extent cx="5314315" cy="5730281"/>
            <wp:effectExtent l="19050" t="19050" r="19685" b="22860"/>
            <wp:docPr id="1870755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55497" name="Imagen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409" cy="5744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D5FF30" w14:textId="1B2BDFB4" w:rsidR="00B163B8" w:rsidRDefault="00B163B8" w:rsidP="008B7A23">
      <w:pPr>
        <w:jc w:val="center"/>
        <w:rPr>
          <w:lang w:val="es-PE"/>
        </w:rPr>
      </w:pPr>
      <w:r>
        <w:rPr>
          <w:lang w:val="es-PE"/>
        </w:rPr>
        <w:t>CROQUIS DE LAS REDES BT EN LA ZONA</w:t>
      </w:r>
    </w:p>
    <w:p w14:paraId="14AB8A50" w14:textId="77467A13" w:rsidR="00B163B8" w:rsidRDefault="00B163B8" w:rsidP="00E4108A">
      <w:pPr>
        <w:rPr>
          <w:lang w:val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2EC1CD5C" wp14:editId="5BF01C8F">
                <wp:simplePos x="0" y="0"/>
                <wp:positionH relativeFrom="margin">
                  <wp:posOffset>3722559</wp:posOffset>
                </wp:positionH>
                <wp:positionV relativeFrom="paragraph">
                  <wp:posOffset>3666407</wp:posOffset>
                </wp:positionV>
                <wp:extent cx="1491724" cy="336640"/>
                <wp:effectExtent l="38100" t="0" r="13335" b="25400"/>
                <wp:wrapNone/>
                <wp:docPr id="40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1724" cy="336640"/>
                          <a:chOff x="-2510508" y="-4517899"/>
                          <a:chExt cx="2820769" cy="353296"/>
                        </a:xfrm>
                      </wpg:grpSpPr>
                      <wps:wsp>
                        <wps:cNvPr id="4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-1342817" y="-4517899"/>
                            <a:ext cx="1653078" cy="35329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7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8D695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3-1x120 NYY</w:t>
                              </w:r>
                            </w:p>
                            <w:p w14:paraId="030EEB8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 w:rsidRPr="00813642"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Existente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3" name="Conector recto de flecha 43"/>
                        <wps:cNvCnPr/>
                        <wps:spPr>
                          <a:xfrm flipH="1">
                            <a:off x="-2510508" y="-4341251"/>
                            <a:ext cx="1167691" cy="9780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C1CD5C" id="Grupo 40" o:spid="_x0000_s1032" style="position:absolute;margin-left:293.1pt;margin-top:288.7pt;width:117.45pt;height:26.5pt;z-index:251682816;mso-position-horizontal-relative:margin;mso-width-relative:margin;mso-height-relative:margin" coordorigin="-25105,-45178" coordsize="28207,3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33" type="#_x0000_t202" style="position:absolute;left:-13428;top:-45178;width:16530;height:3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" strokecolor="#0070c0">
                  <v:textbox>
                    <w:txbxContent>
                      <w:p w14:paraId="238D695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3-1x120 NYY</w:t>
                        </w:r>
                      </w:p>
                      <w:p w14:paraId="030EEB8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 w:rsidRPr="00813642"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Existente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43" o:spid="_x0000_s1034" type="#_x0000_t32" style="position:absolute;left:-25105;top:-43412;width:11677;height:9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" strokecolor="#0070c0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 w:rsidRPr="00E9592E">
        <w:rPr>
          <w:lang w:val="es-PE"/>
        </w:rPr>
        <w:t xml:space="preserve"> </w:t>
      </w:r>
    </w:p>
    <w:p w14:paraId="763D4219" w14:textId="155523D1" w:rsidR="00B163B8" w:rsidRPr="00E9592E" w:rsidRDefault="00B163B8" w:rsidP="00E4108A">
      <w:pPr>
        <w:rPr>
          <w:lang w:val="es-PE"/>
        </w:rPr>
      </w:pPr>
    </w:p>
    <w:p w14:paraId="271DB9A9" w14:textId="2362C560" w:rsidR="00B163B8" w:rsidRDefault="00B163B8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3A68568C" w14:textId="25F507B8" w:rsidR="00B163B8" w:rsidRDefault="00B163B8" w:rsidP="004F5F97">
      <w:pPr>
        <w:rPr>
          <w:sz w:val="18"/>
          <w:szCs w:val="18"/>
          <w:lang w:val="es-PE"/>
        </w:rPr>
      </w:pPr>
    </w:p>
    <w:p w14:paraId="4FCCFDA5" w14:textId="0B3BAE51" w:rsidR="00B163B8" w:rsidRDefault="00B163B8" w:rsidP="005318EA">
      <w:pPr>
        <w:jc w:val="center"/>
        <w:rPr>
          <w:sz w:val="18"/>
          <w:szCs w:val="18"/>
        </w:rPr>
      </w:pPr>
    </w:p>
    <w:p w14:paraId="062B730B" w14:textId="671261F2" w:rsidR="00B163B8" w:rsidRDefault="00B163B8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69D92EFE" w14:textId="6143B2DE" w:rsidR="009B623F" w:rsidRDefault="00FF229A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6AFA8B1" wp14:editId="7C9A1169">
                <wp:simplePos x="0" y="0"/>
                <wp:positionH relativeFrom="margin">
                  <wp:posOffset>2446121</wp:posOffset>
                </wp:positionH>
                <wp:positionV relativeFrom="paragraph">
                  <wp:posOffset>1516050</wp:posOffset>
                </wp:positionV>
                <wp:extent cx="687705" cy="371475"/>
                <wp:effectExtent l="0" t="228600" r="969645" b="28575"/>
                <wp:wrapNone/>
                <wp:docPr id="1572124100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183173"/>
                            <a:gd name="adj2" fmla="val -10405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E74F6B" w14:textId="332826F4" w:rsidR="00FF229A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FA8B1" id="Bocadillo: rectángulo con esquinas redondeadas 48" o:spid="_x0000_s1035" type="#_x0000_t62" style="position:absolute;margin-left:192.6pt;margin-top:119.35pt;width:54.15pt;height:29.2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" adj="50365,-11676" fillcolor="#ffc000 [3207]" strokecolor="#f2f2f2 [3052]" strokeweight="1pt">
                <v:textbox>
                  <w:txbxContent>
                    <w:p w14:paraId="0BE74F6B" w14:textId="332826F4" w:rsidR="00FF229A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53B27D12" wp14:editId="0B310313">
            <wp:extent cx="5662794" cy="3745042"/>
            <wp:effectExtent l="19050" t="19050" r="14605" b="27305"/>
            <wp:docPr id="1516768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68788" name="Imagen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794" cy="37450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ECBA43" w14:textId="1E0CA71B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5D561F09" w14:textId="77777777" w:rsidR="009B623F" w:rsidRDefault="009B623F">
      <w:pPr>
        <w:rPr>
          <w:sz w:val="18"/>
          <w:szCs w:val="18"/>
        </w:rPr>
      </w:pPr>
    </w:p>
    <w:p w14:paraId="42D4C216" w14:textId="1140A6CD" w:rsidR="009B623F" w:rsidRDefault="009B623F">
      <w:pPr>
        <w:rPr>
          <w:sz w:val="18"/>
          <w:szCs w:val="18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21D6C8A5" w14:textId="77777777" w:rsidR="009B623F" w:rsidRDefault="009B623F">
      <w:pPr>
        <w:rPr>
          <w:sz w:val="18"/>
          <w:szCs w:val="18"/>
        </w:rPr>
      </w:pPr>
    </w:p>
    <w:p w14:paraId="64535754" w14:textId="77777777" w:rsidR="009B623F" w:rsidRDefault="009B623F">
      <w:pPr>
        <w:rPr>
          <w:sz w:val="18"/>
          <w:szCs w:val="18"/>
        </w:rPr>
      </w:pPr>
    </w:p>
    <w:p w14:paraId="4E85DDAC" w14:textId="77777777" w:rsidR="00F93153" w:rsidRDefault="00F93153">
      <w:pPr>
        <w:rPr>
          <w:sz w:val="18"/>
          <w:szCs w:val="18"/>
        </w:rPr>
      </w:pPr>
    </w:p>
    <w:p w14:paraId="2F6F70BF" w14:textId="6971CA4D" w:rsidR="009B623F" w:rsidRDefault="00F93153" w:rsidP="00F93153">
      <w:pPr>
        <w:jc w:val="center"/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9A7B431" wp14:editId="5B0EF356">
                <wp:simplePos x="0" y="0"/>
                <wp:positionH relativeFrom="margin">
                  <wp:posOffset>365100</wp:posOffset>
                </wp:positionH>
                <wp:positionV relativeFrom="paragraph">
                  <wp:posOffset>3478047</wp:posOffset>
                </wp:positionV>
                <wp:extent cx="862330" cy="577850"/>
                <wp:effectExtent l="0" t="381000" r="604520" b="12700"/>
                <wp:wrapNone/>
                <wp:docPr id="762760899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330" cy="577850"/>
                        </a:xfrm>
                        <a:prstGeom prst="wedgeRoundRectCallout">
                          <a:avLst>
                            <a:gd name="adj1" fmla="val 113660"/>
                            <a:gd name="adj2" fmla="val -110349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B81920" w14:textId="20D8E0D1" w:rsidR="00F93153" w:rsidRDefault="00F93153" w:rsidP="00F93153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Pluz</w:t>
                            </w:r>
                            <w:proofErr w:type="spellEnd"/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 Energía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7B431" id="_x0000_s1036" type="#_x0000_t62" style="position:absolute;left:0;text-align:left;margin-left:28.75pt;margin-top:273.85pt;width:67.9pt;height:45.5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" adj="35351,-13035" fillcolor="#ffc000 [3207]" strokecolor="#f2f2f2 [3052]" strokeweight="1pt">
                <v:textbox>
                  <w:txbxContent>
                    <w:p w14:paraId="33B81920" w14:textId="20D8E0D1" w:rsidR="00F93153" w:rsidRDefault="00F93153" w:rsidP="00F93153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Pluz</w:t>
                      </w:r>
                      <w:proofErr w:type="spellEnd"/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 Energía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3C619C8" wp14:editId="4D6AE98D">
                <wp:simplePos x="0" y="0"/>
                <wp:positionH relativeFrom="column">
                  <wp:posOffset>1940916</wp:posOffset>
                </wp:positionH>
                <wp:positionV relativeFrom="paragraph">
                  <wp:posOffset>2181733</wp:posOffset>
                </wp:positionV>
                <wp:extent cx="2596550" cy="888521"/>
                <wp:effectExtent l="0" t="0" r="0" b="6985"/>
                <wp:wrapNone/>
                <wp:docPr id="1504206863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6550" cy="8885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8DB127" w14:textId="63EA71DE" w:rsidR="009B623F" w:rsidRPr="00F93153" w:rsidRDefault="009B623F" w:rsidP="009B623F">
                            <w:pPr>
                              <w:jc w:val="center"/>
                              <w:rPr>
                                <w:color w:val="FFFF00"/>
                                <w:sz w:val="32"/>
                                <w:szCs w:val="32"/>
                                <w:lang w:val="es-ES"/>
                              </w:rPr>
                            </w:pPr>
                            <w:r w:rsidRPr="00F93153">
                              <w:rPr>
                                <w:color w:val="FFFF00"/>
                                <w:sz w:val="32"/>
                                <w:szCs w:val="32"/>
                                <w:lang w:val="es-ES"/>
                              </w:rPr>
                              <w:t>ZONA DE CONCESIÓN PLUZ ENERGIA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C619C8" id="Cuadro de texto 10" o:spid="_x0000_s1037" type="#_x0000_t202" style="position:absolute;left:0;text-align:left;margin-left:152.85pt;margin-top:171.8pt;width:204.45pt;height:69.95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" filled="f" stroked="f" strokeweight=".5pt">
                <v:textbox>
                  <w:txbxContent>
                    <w:p w14:paraId="148DB127" w14:textId="63EA71DE" w:rsidR="009B623F" w:rsidRPr="00F93153" w:rsidRDefault="009B623F" w:rsidP="009B623F">
                      <w:pPr>
                        <w:jc w:val="center"/>
                        <w:rPr>
                          <w:color w:val="FFFF00"/>
                          <w:sz w:val="32"/>
                          <w:szCs w:val="32"/>
                          <w:lang w:val="es-ES"/>
                        </w:rPr>
                      </w:pPr>
                      <w:r w:rsidRPr="00F93153">
                        <w:rPr>
                          <w:color w:val="FFFF00"/>
                          <w:sz w:val="32"/>
                          <w:szCs w:val="32"/>
                          <w:lang w:val="es-ES"/>
                        </w:rPr>
                        <w:t>ZONA DE CONCESIÓN PLUZ ENERGIA</w:t>
                      </w:r>
                    </w:p>
                  </w:txbxContent>
                </v:textbox>
              </v:shape>
            </w:pict>
          </mc:Fallback>
        </mc:AlternateContent>
      </w:r>
      <w:r w:rsidR="00FF229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5A7A12D" wp14:editId="5667D610">
                <wp:simplePos x="0" y="0"/>
                <wp:positionH relativeFrom="margin">
                  <wp:posOffset>3598418</wp:posOffset>
                </wp:positionH>
                <wp:positionV relativeFrom="paragraph">
                  <wp:posOffset>1494104</wp:posOffset>
                </wp:positionV>
                <wp:extent cx="687705" cy="371475"/>
                <wp:effectExtent l="762000" t="0" r="17145" b="257175"/>
                <wp:wrapNone/>
                <wp:docPr id="1745167221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-155087"/>
                            <a:gd name="adj2" fmla="val 100746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21A388" w14:textId="77777777" w:rsidR="00FF229A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7A12D" id="_x0000_s1038" type="#_x0000_t62" style="position:absolute;left:0;text-align:left;margin-left:283.35pt;margin-top:117.65pt;width:54.15pt;height:29.2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" adj="-22699,32561" fillcolor="#ffc000 [3207]" strokecolor="#f2f2f2 [3052]" strokeweight="1pt">
                <v:textbox>
                  <w:txbxContent>
                    <w:p w14:paraId="5B21A388" w14:textId="77777777" w:rsidR="00FF229A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3AEC4645" wp14:editId="445E4899">
            <wp:extent cx="5149983" cy="4743145"/>
            <wp:effectExtent l="19050" t="19050" r="12700" b="19685"/>
            <wp:docPr id="11059289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28980" name="Imagen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168" cy="47617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452208" w14:textId="1CCF80BE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 ZONA DE CONCESIÓN DE PLUZ</w:t>
      </w:r>
    </w:p>
    <w:p w14:paraId="74DDF776" w14:textId="77777777" w:rsidR="009B623F" w:rsidRDefault="009B623F">
      <w:pPr>
        <w:rPr>
          <w:sz w:val="18"/>
          <w:szCs w:val="18"/>
        </w:rPr>
      </w:pPr>
    </w:p>
    <w:p w14:paraId="6DBA98F6" w14:textId="6DD71F0D" w:rsidR="009B623F" w:rsidRPr="009B623F" w:rsidRDefault="009B623F" w:rsidP="009B623F">
      <w:pPr>
        <w:rPr>
          <w:sz w:val="18"/>
          <w:szCs w:val="18"/>
          <w:lang w:val="es-PE"/>
        </w:rPr>
      </w:pPr>
      <w:r w:rsidRPr="009B623F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 ENERGÍA</w:t>
      </w:r>
    </w:p>
    <w:p w14:paraId="6D698AF0" w14:textId="77777777" w:rsidR="009B623F" w:rsidRDefault="009B623F">
      <w:pPr>
        <w:rPr>
          <w:sz w:val="18"/>
          <w:szCs w:val="18"/>
        </w:rPr>
      </w:pPr>
    </w:p>
    <w:p w14:paraId="098597A0" w14:textId="77777777" w:rsidR="009B623F" w:rsidRDefault="009B623F">
      <w:pPr>
        <w:rPr>
          <w:sz w:val="18"/>
          <w:szCs w:val="18"/>
        </w:rPr>
      </w:pPr>
    </w:p>
    <w:p w14:paraId="4BE92724" w14:textId="77777777" w:rsidR="00B163B8" w:rsidRPr="00695BF4" w:rsidRDefault="00B163B8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 xml:space="preserve">Conclusiones </w:t>
      </w:r>
    </w:p>
    <w:p w14:paraId="4A8F681E" w14:textId="304B17F9" w:rsidR="00B163B8" w:rsidRPr="006857EC" w:rsidRDefault="00E47870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 w:rsidRPr="006857EC">
        <w:rPr>
          <w:rFonts w:ascii="Tahoma" w:hAnsi="Tahoma" w:cs="Tahoma"/>
          <w:b/>
          <w:snapToGrid w:val="0"/>
          <w:sz w:val="22"/>
          <w:szCs w:val="22"/>
          <w:lang w:val="es-PE"/>
        </w:rPr>
        <w:t>${</w:t>
      </w:r>
      <w:proofErr w:type="spellStart"/>
      <w:r w:rsidRPr="006857EC">
        <w:rPr>
          <w:rFonts w:ascii="Tahoma" w:hAnsi="Tahoma" w:cs="Tahoma"/>
          <w:b/>
          <w:snapToGrid w:val="0"/>
          <w:sz w:val="22"/>
          <w:szCs w:val="22"/>
          <w:lang w:val="es-PE"/>
        </w:rPr>
        <w:t>descripci</w:t>
      </w:r>
      <w:r w:rsidR="00A046A6" w:rsidRPr="006857EC">
        <w:rPr>
          <w:rFonts w:ascii="Tahoma" w:hAnsi="Tahoma" w:cs="Tahoma"/>
          <w:b/>
          <w:snapToGrid w:val="0"/>
          <w:sz w:val="22"/>
          <w:szCs w:val="22"/>
          <w:lang w:val="es-PE"/>
        </w:rPr>
        <w:t>o</w:t>
      </w:r>
      <w:r w:rsidRPr="006857EC">
        <w:rPr>
          <w:rFonts w:ascii="Tahoma" w:hAnsi="Tahoma" w:cs="Tahoma"/>
          <w:b/>
          <w:snapToGrid w:val="0"/>
          <w:sz w:val="22"/>
          <w:szCs w:val="22"/>
          <w:lang w:val="es-PE"/>
        </w:rPr>
        <w:t>n_trabajo</w:t>
      </w:r>
      <w:proofErr w:type="spellEnd"/>
      <w:r w:rsidRPr="006857EC">
        <w:rPr>
          <w:rFonts w:ascii="Tahoma" w:hAnsi="Tahoma" w:cs="Tahoma"/>
          <w:b/>
          <w:snapToGrid w:val="0"/>
          <w:sz w:val="22"/>
          <w:szCs w:val="22"/>
          <w:lang w:val="es-PE"/>
        </w:rPr>
        <w:t>}</w:t>
      </w:r>
    </w:p>
    <w:p w14:paraId="7B325877" w14:textId="06B41273" w:rsidR="0073430B" w:rsidRPr="002660B4" w:rsidRDefault="00F93153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Cercano al punto de venta se tiene 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una medición de 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tensión de </w:t>
      </w:r>
      <w:r w:rsidRPr="00F028CF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219.8</w:t>
      </w:r>
      <w:r w:rsidR="0073430B" w:rsidRPr="00F028CF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 xml:space="preserve"> V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  <w:r w:rsidR="0092487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;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la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medici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ón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fue en 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fuera punta</w:t>
      </w:r>
      <w:r w:rsidR="00150C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encontrandoce dentro lo normado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7A9A3125" w14:textId="77777777" w:rsidR="00B163B8" w:rsidRDefault="00B163B8" w:rsidP="00670EAD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Si cliente varia la carga solicitada, la orden quedara sin efecto.</w:t>
      </w:r>
    </w:p>
    <w:p w14:paraId="08C99575" w14:textId="77777777" w:rsidR="0073430B" w:rsidRDefault="0073430B" w:rsidP="0073430B">
      <w:pPr>
        <w:pStyle w:val="Prrafodelista"/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085C4803" w14:textId="77777777" w:rsidR="00B163B8" w:rsidRPr="00695BF4" w:rsidRDefault="00B163B8" w:rsidP="00394F62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Recomendaciones</w:t>
      </w:r>
    </w:p>
    <w:p w14:paraId="57436066" w14:textId="77777777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l suministro deberá ser tradicional y cumplir con las medidas establecidas por 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4ED60391" w14:textId="77777777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ubicarse aledaño a la vía pública.</w:t>
      </w:r>
    </w:p>
    <w:p w14:paraId="0353BBB4" w14:textId="77777777" w:rsidR="00B163B8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cumplir las distancias mínimas de seguridad con respecto a otras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redes de terceros como agua, desagüe, gas, etc.</w:t>
      </w:r>
    </w:p>
    <w:p w14:paraId="3E549CB1" w14:textId="77777777" w:rsidR="00B163B8" w:rsidRDefault="00B163B8">
      <w:pPr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</w:p>
    <w:p w14:paraId="4F0C03E6" w14:textId="77777777" w:rsidR="00B163B8" w:rsidRDefault="00B163B8" w:rsidP="00695BF4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Panel Fotográfico</w:t>
      </w:r>
    </w:p>
    <w:p w14:paraId="1AFE77FB" w14:textId="6C50D8C3" w:rsidR="00B163B8" w:rsidRDefault="00F93153" w:rsidP="00886007">
      <w:pPr>
        <w:jc w:val="center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7498B1F0" wp14:editId="05C10249">
                <wp:simplePos x="0" y="0"/>
                <wp:positionH relativeFrom="margin">
                  <wp:posOffset>3357016</wp:posOffset>
                </wp:positionH>
                <wp:positionV relativeFrom="paragraph">
                  <wp:posOffset>1538072</wp:posOffset>
                </wp:positionV>
                <wp:extent cx="833755" cy="509905"/>
                <wp:effectExtent l="323850" t="0" r="23495" b="480695"/>
                <wp:wrapNone/>
                <wp:docPr id="468418976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755" cy="509905"/>
                        </a:xfrm>
                        <a:prstGeom prst="wedgeRoundRectCallout">
                          <a:avLst>
                            <a:gd name="adj1" fmla="val -82858"/>
                            <a:gd name="adj2" fmla="val 13008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CF56E6" w14:textId="767B6BBF" w:rsidR="00F93153" w:rsidRDefault="00F93153" w:rsidP="00F93153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Nicho para el suministro 02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8B1F0" id="_x0000_s1039" type="#_x0000_t62" style="position:absolute;left:0;text-align:left;margin-left:264.35pt;margin-top:121.1pt;width:65.65pt;height:40.15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" adj="-7097,38899" fillcolor="#ffc000 [3207]" strokecolor="#f2f2f2 [3052]" strokeweight="1pt">
                <v:textbox>
                  <w:txbxContent>
                    <w:p w14:paraId="10CF56E6" w14:textId="767B6BBF" w:rsidR="00F93153" w:rsidRDefault="00F93153" w:rsidP="00F93153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Nicho para el suministro 02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136FD46" wp14:editId="5772D8D7">
                <wp:simplePos x="0" y="0"/>
                <wp:positionH relativeFrom="margin">
                  <wp:posOffset>284632</wp:posOffset>
                </wp:positionH>
                <wp:positionV relativeFrom="paragraph">
                  <wp:posOffset>1406398</wp:posOffset>
                </wp:positionV>
                <wp:extent cx="833755" cy="509905"/>
                <wp:effectExtent l="0" t="0" r="23495" b="614045"/>
                <wp:wrapNone/>
                <wp:docPr id="827544914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755" cy="509905"/>
                        </a:xfrm>
                        <a:prstGeom prst="wedgeRoundRectCallout">
                          <a:avLst>
                            <a:gd name="adj1" fmla="val 39975"/>
                            <a:gd name="adj2" fmla="val 157346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659781" w14:textId="3B010F63" w:rsidR="00F93153" w:rsidRDefault="00F93153" w:rsidP="00F93153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Nicho para el suministro 01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6FD46" id="_x0000_s1040" type="#_x0000_t62" style="position:absolute;left:0;text-align:left;margin-left:22.4pt;margin-top:110.75pt;width:65.65pt;height:40.15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" adj="19435,44787" fillcolor="#ffc000 [3207]" strokecolor="#f2f2f2 [3052]" strokeweight="1pt">
                <v:textbox>
                  <w:txbxContent>
                    <w:p w14:paraId="02659781" w14:textId="3B010F63" w:rsidR="00F93153" w:rsidRDefault="00F93153" w:rsidP="00F93153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Nicho para el suministro 01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F6268CF" wp14:editId="4D25ED7B">
                <wp:simplePos x="0" y="0"/>
                <wp:positionH relativeFrom="margin">
                  <wp:posOffset>4259555</wp:posOffset>
                </wp:positionH>
                <wp:positionV relativeFrom="paragraph">
                  <wp:posOffset>263398</wp:posOffset>
                </wp:positionV>
                <wp:extent cx="687705" cy="371475"/>
                <wp:effectExtent l="762000" t="0" r="17145" b="257175"/>
                <wp:wrapNone/>
                <wp:docPr id="1134428286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-155087"/>
                            <a:gd name="adj2" fmla="val 100746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682B3F" w14:textId="77777777" w:rsidR="00F93153" w:rsidRDefault="00F93153" w:rsidP="00F93153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68CF" id="_x0000_s1041" type="#_x0000_t62" style="position:absolute;left:0;text-align:left;margin-left:335.4pt;margin-top:20.75pt;width:54.15pt;height:29.25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" adj="-22699,32561" fillcolor="#ffc000 [3207]" strokecolor="#f2f2f2 [3052]" strokeweight="1pt">
                <v:textbox>
                  <w:txbxContent>
                    <w:p w14:paraId="24682B3F" w14:textId="77777777" w:rsidR="00F93153" w:rsidRDefault="00F93153" w:rsidP="00F93153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163B8" w:rsidRPr="00886007">
        <w:t xml:space="preserve"> </w:t>
      </w:r>
      <w:r w:rsidR="00B163B8">
        <w:rPr>
          <w:noProof/>
        </w:rPr>
        <w:drawing>
          <wp:inline distT="0" distB="0" distL="0" distR="0" wp14:anchorId="2BC284FC" wp14:editId="77E16662">
            <wp:extent cx="5237424" cy="3928068"/>
            <wp:effectExtent l="19050" t="19050" r="20955" b="1587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424" cy="392806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0E9F9C" w14:textId="42FCB2FE" w:rsidR="00166063" w:rsidRDefault="00166063" w:rsidP="00886007">
      <w:pPr>
        <w:jc w:val="center"/>
        <w:rPr>
          <w:rFonts w:ascii="Arial" w:hAnsi="Arial" w:cs="Arial"/>
          <w:lang w:val="es-PE" w:eastAsia="es-PE"/>
        </w:rPr>
      </w:pPr>
    </w:p>
    <w:p w14:paraId="4472A091" w14:textId="68A4A7C0" w:rsidR="00166063" w:rsidRPr="008A42A2" w:rsidRDefault="00166063" w:rsidP="00886007">
      <w:pPr>
        <w:jc w:val="center"/>
        <w:rPr>
          <w:rFonts w:ascii="Arial" w:hAnsi="Arial" w:cs="Arial"/>
          <w:lang w:val="es-PE" w:eastAsia="es-PE"/>
        </w:rPr>
      </w:pPr>
    </w:p>
    <w:p w14:paraId="2F4DA177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50381E6F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C49230D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CD26A3D" w14:textId="77777777" w:rsidR="00B163B8" w:rsidRDefault="00B163B8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F4268B2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1B759E4" w14:textId="77777777" w:rsidR="00B163B8" w:rsidRDefault="00B163B8" w:rsidP="00B06772">
      <w:pPr>
        <w:jc w:val="center"/>
      </w:pPr>
    </w:p>
    <w:p w14:paraId="520068F4" w14:textId="660D90D7" w:rsidR="00B163B8" w:rsidRDefault="001C0B1A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BC1EC4F" wp14:editId="77AD075D">
                <wp:simplePos x="0" y="0"/>
                <wp:positionH relativeFrom="margin">
                  <wp:posOffset>738589</wp:posOffset>
                </wp:positionH>
                <wp:positionV relativeFrom="paragraph">
                  <wp:posOffset>62913</wp:posOffset>
                </wp:positionV>
                <wp:extent cx="971550" cy="523875"/>
                <wp:effectExtent l="0" t="0" r="133350" b="1000125"/>
                <wp:wrapNone/>
                <wp:docPr id="2076394656" name="Bocadillo: rectángulo con esquinas redondeada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523875"/>
                        </a:xfrm>
                        <a:prstGeom prst="wedgeRoundRectCallout">
                          <a:avLst>
                            <a:gd name="adj1" fmla="val 59172"/>
                            <a:gd name="adj2" fmla="val 22215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936F29" w14:textId="0753E114" w:rsidR="00977AEF" w:rsidRDefault="001C0B1A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1EC4F" id="Bocadillo: rectángulo con esquinas redondeadas 51" o:spid="_x0000_s1042" type="#_x0000_t62" style="position:absolute;left:0;text-align:left;margin-left:58.15pt;margin-top:4.95pt;width:76.5pt;height:41.25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" adj="23581,58784" fillcolor="#ffc000 [3207]" strokecolor="#f2f2f2 [3052]" strokeweight="1pt">
                <v:textbox>
                  <w:txbxContent>
                    <w:p w14:paraId="39936F29" w14:textId="0753E114" w:rsidR="00977AEF" w:rsidRDefault="001C0B1A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54ACDF0" wp14:editId="2682DD13">
                <wp:simplePos x="0" y="0"/>
                <wp:positionH relativeFrom="margin">
                  <wp:posOffset>2101562</wp:posOffset>
                </wp:positionH>
                <wp:positionV relativeFrom="paragraph">
                  <wp:posOffset>2337411</wp:posOffset>
                </wp:positionV>
                <wp:extent cx="1310640" cy="874143"/>
                <wp:effectExtent l="0" t="171450" r="1184910" b="21590"/>
                <wp:wrapNone/>
                <wp:docPr id="773609911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0640" cy="874143"/>
                        </a:xfrm>
                        <a:prstGeom prst="wedgeRoundRectCallout">
                          <a:avLst>
                            <a:gd name="adj1" fmla="val 135157"/>
                            <a:gd name="adj2" fmla="val -6604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4914C7" w14:textId="6BB072BA" w:rsidR="00977AEF" w:rsidRPr="00977AEF" w:rsidRDefault="001C0B1A" w:rsidP="00977AEF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N° S. 3221169</w:t>
                            </w:r>
                            <w:r w:rsidR="00977AEF"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 con tensión de </w:t>
                            </w: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219.8</w:t>
                            </w:r>
                            <w:r w:rsidR="00977AEF" w:rsidRPr="00977AEF">
                              <w:rPr>
                                <w:color w:val="FFFFFF" w:themeColor="background1"/>
                                <w:lang w:val="es-ES"/>
                              </w:rPr>
                              <w:t>V. a las 11:</w:t>
                            </w: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26</w:t>
                            </w:r>
                            <w:r w:rsidR="00977AEF"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 am</w:t>
                            </w:r>
                          </w:p>
                          <w:p w14:paraId="6B372988" w14:textId="166686AB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ACDF0" id="_x0000_s1043" type="#_x0000_t62" style="position:absolute;left:0;text-align:left;margin-left:165.5pt;margin-top:184.05pt;width:103.2pt;height:68.85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" adj="39994,-3466" fillcolor="#ffc000 [3207]" strokecolor="#f2f2f2 [3052]" strokeweight="1pt">
                <v:textbox>
                  <w:txbxContent>
                    <w:p w14:paraId="764914C7" w14:textId="6BB072BA" w:rsidR="00977AEF" w:rsidRPr="00977AEF" w:rsidRDefault="001C0B1A" w:rsidP="00977AEF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lang w:val="es-ES"/>
                        </w:rPr>
                        <w:t>N° S. 3221169</w:t>
                      </w:r>
                      <w:r w:rsidR="00977AEF" w:rsidRPr="00977AEF">
                        <w:rPr>
                          <w:color w:val="FFFFFF" w:themeColor="background1"/>
                          <w:lang w:val="es-ES"/>
                        </w:rPr>
                        <w:t xml:space="preserve"> con tensión de </w:t>
                      </w:r>
                      <w:r>
                        <w:rPr>
                          <w:color w:val="FFFFFF" w:themeColor="background1"/>
                          <w:lang w:val="es-ES"/>
                        </w:rPr>
                        <w:t>219.8</w:t>
                      </w:r>
                      <w:r w:rsidR="00977AEF" w:rsidRPr="00977AEF">
                        <w:rPr>
                          <w:color w:val="FFFFFF" w:themeColor="background1"/>
                          <w:lang w:val="es-ES"/>
                        </w:rPr>
                        <w:t>V. a las 11:</w:t>
                      </w:r>
                      <w:r>
                        <w:rPr>
                          <w:color w:val="FFFFFF" w:themeColor="background1"/>
                          <w:lang w:val="es-ES"/>
                        </w:rPr>
                        <w:t>26</w:t>
                      </w:r>
                      <w:r w:rsidR="00977AEF" w:rsidRPr="00977AEF">
                        <w:rPr>
                          <w:color w:val="FFFFFF" w:themeColor="background1"/>
                          <w:lang w:val="es-ES"/>
                        </w:rPr>
                        <w:t xml:space="preserve"> am</w:t>
                      </w:r>
                    </w:p>
                    <w:p w14:paraId="6B372988" w14:textId="166686AB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AEF" w:rsidRPr="00977AEF">
        <w:rPr>
          <w:lang w:val="es-ES" w:eastAsia="es-ES"/>
        </w:rPr>
        <w:t xml:space="preserve"> </w:t>
      </w:r>
      <w:r w:rsidR="00B163B8">
        <w:rPr>
          <w:noProof/>
        </w:rPr>
        <w:drawing>
          <wp:inline distT="0" distB="0" distL="0" distR="0" wp14:anchorId="7011D621" wp14:editId="70F63D13">
            <wp:extent cx="4323920" cy="3242940"/>
            <wp:effectExtent l="19050" t="19050" r="19685" b="1524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920" cy="32429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C72C68" w14:textId="3EB6BAAD" w:rsidR="00B163B8" w:rsidRDefault="001C0B1A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Punto de toma de Tensión cercana al predio del solicitante</w:t>
      </w:r>
    </w:p>
    <w:p w14:paraId="76197793" w14:textId="77777777" w:rsidR="001C0B1A" w:rsidRDefault="001C0B1A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21758D7" w14:textId="77777777" w:rsidR="001C0B1A" w:rsidRDefault="001C0B1A" w:rsidP="001C0B1A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17FF94D5" w14:textId="7EF6D3A0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ADE029E" w14:textId="77777777" w:rsidR="001C0B1A" w:rsidRDefault="001C0B1A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8D64DA7" w14:textId="77777777" w:rsidR="001C0B1A" w:rsidRDefault="001C0B1A" w:rsidP="001C0B1A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04C7B02B" wp14:editId="7BBE11CC">
                <wp:simplePos x="0" y="0"/>
                <wp:positionH relativeFrom="margin">
                  <wp:posOffset>71120</wp:posOffset>
                </wp:positionH>
                <wp:positionV relativeFrom="paragraph">
                  <wp:posOffset>610870</wp:posOffset>
                </wp:positionV>
                <wp:extent cx="933450" cy="485775"/>
                <wp:effectExtent l="0" t="0" r="1219200" b="276225"/>
                <wp:wrapNone/>
                <wp:docPr id="1775689541" name="Bocadillo: rectángulo con esquinas redondeada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485775"/>
                        </a:xfrm>
                        <a:prstGeom prst="wedgeRoundRectCallout">
                          <a:avLst>
                            <a:gd name="adj1" fmla="val 172987"/>
                            <a:gd name="adj2" fmla="val 9266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874923" w14:textId="71B2F0F3" w:rsidR="001C0B1A" w:rsidRDefault="001C0B1A" w:rsidP="001C0B1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Suministro 3221169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7B02B" id="Bocadillo: rectángulo con esquinas redondeadas 57" o:spid="_x0000_s1044" type="#_x0000_t62" style="position:absolute;left:0;text-align:left;margin-left:5.6pt;margin-top:48.1pt;width:73.5pt;height:38.25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" adj="48165,30815" fillcolor="#ffc000 [3207]" strokecolor="#f2f2f2 [3052]" strokeweight="1pt">
                <v:textbox>
                  <w:txbxContent>
                    <w:p w14:paraId="15874923" w14:textId="71B2F0F3" w:rsidR="001C0B1A" w:rsidRDefault="001C0B1A" w:rsidP="001C0B1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Suministro 3221169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20EEE">
        <w:rPr>
          <w:lang w:val="es-ES" w:eastAsia="es-ES"/>
        </w:rPr>
        <w:t xml:space="preserve"> </w:t>
      </w:r>
      <w:r>
        <w:rPr>
          <w:noProof/>
        </w:rPr>
        <w:drawing>
          <wp:inline distT="0" distB="0" distL="0" distR="0" wp14:anchorId="45BDB772" wp14:editId="05E65923">
            <wp:extent cx="3657506" cy="2743129"/>
            <wp:effectExtent l="19050" t="19050" r="19685" b="19685"/>
            <wp:docPr id="1224144182" name="Imagen 1224144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144182" name="Imagen 122414418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57506" cy="274312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6DF11D" w14:textId="263EFE9A" w:rsidR="001C0B1A" w:rsidRDefault="001C0B1A" w:rsidP="001C0B1A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Toma de tensión</w:t>
      </w:r>
    </w:p>
    <w:p w14:paraId="42FD7D61" w14:textId="177F08E9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86329A8" w14:textId="77777777" w:rsidR="00B163B8" w:rsidRDefault="00B163B8" w:rsidP="00B0677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F41F11E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FCBD2A1" w14:textId="6A1FDC21" w:rsidR="00B163B8" w:rsidRDefault="002805BC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4BE3E72" wp14:editId="31518A13">
                <wp:simplePos x="0" y="0"/>
                <wp:positionH relativeFrom="margin">
                  <wp:posOffset>775970</wp:posOffset>
                </wp:positionH>
                <wp:positionV relativeFrom="paragraph">
                  <wp:posOffset>3839845</wp:posOffset>
                </wp:positionV>
                <wp:extent cx="1266825" cy="476250"/>
                <wp:effectExtent l="114300" t="685800" r="28575" b="19050"/>
                <wp:wrapNone/>
                <wp:docPr id="811041568" name="Bocadillo: rectángulo con esquinas redondeada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825" cy="476250"/>
                        </a:xfrm>
                        <a:prstGeom prst="wedgeRoundRectCallout">
                          <a:avLst>
                            <a:gd name="adj1" fmla="val -56659"/>
                            <a:gd name="adj2" fmla="val -18566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881D2A" w14:textId="5C4E90AA" w:rsidR="002805BC" w:rsidRPr="002805BC" w:rsidRDefault="00720EEE" w:rsidP="002805BC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Poste </w:t>
                            </w:r>
                            <w:r w:rsidR="00A44DEE">
                              <w:rPr>
                                <w:lang w:val="es-ES"/>
                              </w:rPr>
                              <w:t>MT/</w:t>
                            </w:r>
                            <w:r>
                              <w:rPr>
                                <w:lang w:val="es-ES"/>
                              </w:rPr>
                              <w:t xml:space="preserve">BT </w:t>
                            </w:r>
                            <w:r w:rsidR="00A046A6">
                              <w:rPr>
                                <w:lang w:val="es-ES"/>
                              </w:rPr>
                              <w:t>#${num_poste}</w:t>
                            </w:r>
                          </w:p>
                          <w:p w14:paraId="3A6358EF" w14:textId="47D3B763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E3E72" id="Bocadillo: rectángulo con esquinas redondeadas 53" o:spid="_x0000_s1045" type="#_x0000_t62" style="position:absolute;left:0;text-align:left;margin-left:61.1pt;margin-top:302.35pt;width:99.75pt;height:37.5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" adj="-1438,-29303" fillcolor="#ffc000 [3207]" strokecolor="#f2f2f2 [3052]" strokeweight="1pt">
                <v:textbox>
                  <w:txbxContent>
                    <w:p w14:paraId="73881D2A" w14:textId="5C4E90AA" w:rsidR="002805BC" w:rsidRPr="002805BC" w:rsidRDefault="00720EEE" w:rsidP="002805BC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Poste </w:t>
                      </w:r>
                      <w:r w:rsidR="00A44DEE">
                        <w:rPr>
                          <w:lang w:val="es-ES"/>
                        </w:rPr>
                        <w:t>MT/</w:t>
                      </w:r>
                      <w:r>
                        <w:rPr>
                          <w:lang w:val="es-ES"/>
                        </w:rPr>
                        <w:t xml:space="preserve">BT </w:t>
                      </w:r>
                      <w:r w:rsidR="00A046A6">
                        <w:rPr>
                          <w:lang w:val="es-ES"/>
                        </w:rPr>
                        <w:t>#${num_poste}</w:t>
                      </w:r>
                    </w:p>
                    <w:p w14:paraId="3A6358EF" w14:textId="47D3B763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F028CF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F190514" wp14:editId="63B24195">
                <wp:simplePos x="0" y="0"/>
                <wp:positionH relativeFrom="margin">
                  <wp:posOffset>1595120</wp:posOffset>
                </wp:positionH>
                <wp:positionV relativeFrom="paragraph">
                  <wp:posOffset>858520</wp:posOffset>
                </wp:positionV>
                <wp:extent cx="1171575" cy="666750"/>
                <wp:effectExtent l="628650" t="57150" r="28575" b="19050"/>
                <wp:wrapNone/>
                <wp:docPr id="919601345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666750"/>
                        </a:xfrm>
                        <a:prstGeom prst="wedgeRoundRectCallout">
                          <a:avLst>
                            <a:gd name="adj1" fmla="val -98738"/>
                            <a:gd name="adj2" fmla="val -5523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1E5E13" w14:textId="14293678" w:rsidR="00977AEF" w:rsidRDefault="00977AEF" w:rsidP="00977AEF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Viene de la SED </w:t>
                            </w:r>
                            <w:r w:rsidR="00A046A6">
                              <w:rPr>
                                <w:lang w:val="es-ES"/>
                              </w:rPr>
                              <w:t>${sed}</w:t>
                            </w:r>
                          </w:p>
                          <w:p w14:paraId="76F4B7B9" w14:textId="6F47294A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LL-</w:t>
                            </w:r>
                            <w:r w:rsidR="00A046A6">
                              <w:rPr>
                                <w:lang w:val="es-ES"/>
                              </w:rPr>
                              <w:t>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0514" id="Bocadillo: rectángulo con esquinas redondeadas 52" o:spid="_x0000_s1046" type="#_x0000_t62" style="position:absolute;left:0;text-align:left;margin-left:125.6pt;margin-top:67.6pt;width:92.25pt;height:52.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" adj="-10527,-1131" fillcolor="#ffc000 [3207]" strokecolor="#f2f2f2 [3052]" strokeweight="1pt">
                <v:textbox>
                  <w:txbxContent>
                    <w:p w14:paraId="6B1E5E13" w14:textId="14293678" w:rsidR="00977AEF" w:rsidRDefault="00977AEF" w:rsidP="00977AEF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Viene de la SED </w:t>
                      </w:r>
                      <w:r w:rsidR="00A046A6">
                        <w:rPr>
                          <w:lang w:val="es-ES"/>
                        </w:rPr>
                        <w:t>${sed}</w:t>
                      </w:r>
                    </w:p>
                    <w:p w14:paraId="76F4B7B9" w14:textId="6F47294A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LL-</w:t>
                      </w:r>
                      <w:r w:rsidR="00A046A6">
                        <w:rPr>
                          <w:lang w:val="es-ES"/>
                        </w:rPr>
                        <w:t>${llave}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0B1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254BBA2" wp14:editId="18FAD00A">
                <wp:simplePos x="0" y="0"/>
                <wp:positionH relativeFrom="margin">
                  <wp:posOffset>2714038</wp:posOffset>
                </wp:positionH>
                <wp:positionV relativeFrom="paragraph">
                  <wp:posOffset>3955583</wp:posOffset>
                </wp:positionV>
                <wp:extent cx="882650" cy="471805"/>
                <wp:effectExtent l="57150" t="590550" r="12700" b="23495"/>
                <wp:wrapNone/>
                <wp:docPr id="1213518998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650" cy="471805"/>
                        </a:xfrm>
                        <a:prstGeom prst="wedgeRoundRectCallout">
                          <a:avLst>
                            <a:gd name="adj1" fmla="val -53458"/>
                            <a:gd name="adj2" fmla="val -163779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AF0068" w14:textId="2F2D99F3" w:rsidR="00977AEF" w:rsidRDefault="001C0B1A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4BBA2" id="_x0000_s1047" type="#_x0000_t62" style="position:absolute;left:0;text-align:left;margin-left:213.7pt;margin-top:311.45pt;width:69.5pt;height:37.15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" adj="-747,-24576" fillcolor="#ffc000 [3207]" strokecolor="#f2f2f2 [3052]" strokeweight="1pt">
                <v:textbox>
                  <w:txbxContent>
                    <w:p w14:paraId="27AF0068" w14:textId="2F2D99F3" w:rsidR="00977AEF" w:rsidRDefault="001C0B1A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0B1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BB7AC90" wp14:editId="0387E777">
                <wp:simplePos x="0" y="0"/>
                <wp:positionH relativeFrom="margin">
                  <wp:posOffset>2144695</wp:posOffset>
                </wp:positionH>
                <wp:positionV relativeFrom="paragraph">
                  <wp:posOffset>292232</wp:posOffset>
                </wp:positionV>
                <wp:extent cx="1552575" cy="533400"/>
                <wp:effectExtent l="1143000" t="0" r="28575" b="19050"/>
                <wp:wrapNone/>
                <wp:docPr id="1682291991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533400"/>
                        </a:xfrm>
                        <a:prstGeom prst="wedgeRoundRectCallout">
                          <a:avLst>
                            <a:gd name="adj1" fmla="val -120875"/>
                            <a:gd name="adj2" fmla="val 10337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99D9D2" w14:textId="26BD285C" w:rsidR="00977AEF" w:rsidRPr="00977AEF" w:rsidRDefault="00977AEF" w:rsidP="00977AEF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Cable </w:t>
                            </w:r>
                            <w:proofErr w:type="spellStart"/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>autosoportado</w:t>
                            </w:r>
                            <w:proofErr w:type="spellEnd"/>
                            <w:r w:rsidR="00A046A6">
                              <w:rPr>
                                <w:color w:val="FFFFFF" w:themeColor="background1"/>
                                <w:lang w:val="es-ES"/>
                              </w:rPr>
                              <w:t xml:space="preserve"> ${</w:t>
                            </w:r>
                            <w:proofErr w:type="spellStart"/>
                            <w:r w:rsidR="00A046A6">
                              <w:rPr>
                                <w:color w:val="FFFFFF" w:themeColor="background1"/>
                                <w:lang w:val="es-ES"/>
                              </w:rPr>
                              <w:t>cable_matriz</w:t>
                            </w:r>
                            <w:proofErr w:type="spellEnd"/>
                            <w:r w:rsidR="00A046A6">
                              <w:rPr>
                                <w:color w:val="FFFFFF" w:themeColor="background1"/>
                                <w:lang w:val="es-ES"/>
                              </w:rPr>
                              <w:t>}</w:t>
                            </w:r>
                          </w:p>
                          <w:p w14:paraId="2CAA9E7D" w14:textId="77777777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7AC90" id="_x0000_s1048" type="#_x0000_t62" style="position:absolute;left:0;text-align:left;margin-left:168.85pt;margin-top:23pt;width:122.25pt;height:42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" adj="-15309,13033" fillcolor="#ffc000 [3207]" strokecolor="#f2f2f2 [3052]" strokeweight="1pt">
                <v:textbox>
                  <w:txbxContent>
                    <w:p w14:paraId="1299D9D2" w14:textId="26BD285C" w:rsidR="00977AEF" w:rsidRPr="00977AEF" w:rsidRDefault="00977AEF" w:rsidP="00977AEF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Cable </w:t>
                      </w:r>
                      <w:proofErr w:type="spellStart"/>
                      <w:r w:rsidRPr="00977AEF">
                        <w:rPr>
                          <w:color w:val="FFFFFF" w:themeColor="background1"/>
                          <w:lang w:val="es-ES"/>
                        </w:rPr>
                        <w:t>autosoportado</w:t>
                      </w:r>
                      <w:proofErr w:type="spellEnd"/>
                      <w:r w:rsidR="00A046A6">
                        <w:rPr>
                          <w:color w:val="FFFFFF" w:themeColor="background1"/>
                          <w:lang w:val="es-ES"/>
                        </w:rPr>
                        <w:t xml:space="preserve"> ${</w:t>
                      </w:r>
                      <w:proofErr w:type="spellStart"/>
                      <w:r w:rsidR="00A046A6">
                        <w:rPr>
                          <w:color w:val="FFFFFF" w:themeColor="background1"/>
                          <w:lang w:val="es-ES"/>
                        </w:rPr>
                        <w:t>cable_matriz</w:t>
                      </w:r>
                      <w:proofErr w:type="spellEnd"/>
                      <w:r w:rsidR="00A046A6">
                        <w:rPr>
                          <w:color w:val="FFFFFF" w:themeColor="background1"/>
                          <w:lang w:val="es-ES"/>
                        </w:rPr>
                        <w:t>}</w:t>
                      </w:r>
                    </w:p>
                    <w:p w14:paraId="2CAA9E7D" w14:textId="77777777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E81" w:rsidRPr="006B3E81">
        <w:rPr>
          <w:lang w:val="es-ES" w:eastAsia="es-ES"/>
        </w:rPr>
        <w:t xml:space="preserve"> </w:t>
      </w:r>
      <w:r w:rsidR="00B163B8">
        <w:rPr>
          <w:noProof/>
        </w:rPr>
        <w:drawing>
          <wp:inline distT="0" distB="0" distL="0" distR="0" wp14:anchorId="6C6D462A" wp14:editId="24B31982">
            <wp:extent cx="6023201" cy="4517401"/>
            <wp:effectExtent l="19050" t="19050" r="15875" b="1651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201" cy="451740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C5650" w14:textId="36A80AF6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</w:t>
      </w:r>
      <w:r w:rsidR="001C0B1A">
        <w:rPr>
          <w:rFonts w:ascii="Arial" w:hAnsi="Arial" w:cs="Arial"/>
          <w:sz w:val="22"/>
          <w:szCs w:val="22"/>
          <w:lang w:val="es-PE" w:eastAsia="es-PE"/>
        </w:rPr>
        <w:t>LATERAL DEL</w:t>
      </w:r>
      <w:r w:rsidR="00720EEE">
        <w:rPr>
          <w:rFonts w:ascii="Arial" w:hAnsi="Arial" w:cs="Arial"/>
          <w:sz w:val="22"/>
          <w:szCs w:val="22"/>
          <w:lang w:val="es-PE" w:eastAsia="es-PE"/>
        </w:rPr>
        <w:t xml:space="preserve"> PREDIO DEL SOLICITANTE</w:t>
      </w:r>
    </w:p>
    <w:p w14:paraId="5667FD26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E677C95" w14:textId="0C0584CC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32361E8" w14:textId="345E80E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F6FCBD6" w14:textId="416643F6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EEBA052" w14:textId="68451E56" w:rsidR="00B163B8" w:rsidRDefault="00B163B8" w:rsidP="00004A58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00721986" w14:textId="06DDEF5E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5111E1F" w14:textId="67EBA61D" w:rsidR="009F2E82" w:rsidRDefault="009F2E82" w:rsidP="00967D37">
      <w:pPr>
        <w:jc w:val="center"/>
        <w:rPr>
          <w:lang w:val="es-PE"/>
        </w:rPr>
      </w:pPr>
    </w:p>
    <w:p w14:paraId="5CADBC25" w14:textId="77777777" w:rsidR="009F2E82" w:rsidRDefault="009F2E82" w:rsidP="00967D37">
      <w:pPr>
        <w:jc w:val="center"/>
        <w:rPr>
          <w:lang w:val="es-PE"/>
        </w:rPr>
      </w:pPr>
    </w:p>
    <w:p w14:paraId="7AA50A0C" w14:textId="77777777" w:rsidR="009F2E82" w:rsidRDefault="009F2E82" w:rsidP="00967D37">
      <w:pPr>
        <w:jc w:val="center"/>
        <w:rPr>
          <w:lang w:val="es-PE"/>
        </w:rPr>
      </w:pPr>
    </w:p>
    <w:p w14:paraId="386E8257" w14:textId="77777777" w:rsidR="009F2E82" w:rsidRDefault="009F2E82" w:rsidP="00967D37">
      <w:pPr>
        <w:jc w:val="center"/>
        <w:rPr>
          <w:lang w:val="es-PE"/>
        </w:rPr>
      </w:pPr>
    </w:p>
    <w:p w14:paraId="2DC49249" w14:textId="77777777" w:rsidR="009F2E82" w:rsidRDefault="009F2E82" w:rsidP="00967D37">
      <w:pPr>
        <w:jc w:val="center"/>
        <w:rPr>
          <w:lang w:val="es-PE"/>
        </w:rPr>
      </w:pPr>
    </w:p>
    <w:p w14:paraId="76CAA261" w14:textId="77777777" w:rsidR="009F2E82" w:rsidRDefault="009F2E82" w:rsidP="00967D37">
      <w:pPr>
        <w:jc w:val="center"/>
        <w:rPr>
          <w:lang w:val="es-PE"/>
        </w:rPr>
      </w:pPr>
    </w:p>
    <w:p w14:paraId="46E87AA5" w14:textId="77777777" w:rsidR="009F2E82" w:rsidRDefault="009F2E82" w:rsidP="00967D37">
      <w:pPr>
        <w:jc w:val="center"/>
        <w:rPr>
          <w:lang w:val="es-PE"/>
        </w:rPr>
      </w:pPr>
    </w:p>
    <w:p w14:paraId="5D8DFA3C" w14:textId="77777777" w:rsidR="009F2E82" w:rsidRDefault="009F2E82" w:rsidP="00967D37">
      <w:pPr>
        <w:jc w:val="center"/>
        <w:rPr>
          <w:lang w:val="es-PE"/>
        </w:rPr>
      </w:pPr>
    </w:p>
    <w:p w14:paraId="7FD8180B" w14:textId="77777777" w:rsidR="009F2E82" w:rsidRDefault="009F2E82" w:rsidP="00967D37">
      <w:pPr>
        <w:jc w:val="center"/>
        <w:rPr>
          <w:lang w:val="es-PE"/>
        </w:rPr>
      </w:pPr>
    </w:p>
    <w:p w14:paraId="6BF81885" w14:textId="77777777" w:rsidR="009F2E82" w:rsidRDefault="009F2E82" w:rsidP="00967D37">
      <w:pPr>
        <w:jc w:val="center"/>
        <w:rPr>
          <w:lang w:val="es-PE"/>
        </w:rPr>
      </w:pPr>
    </w:p>
    <w:p w14:paraId="2E224E57" w14:textId="77777777" w:rsidR="009F2E82" w:rsidRDefault="009F2E82" w:rsidP="00967D37">
      <w:pPr>
        <w:jc w:val="center"/>
        <w:rPr>
          <w:lang w:val="es-PE"/>
        </w:rPr>
      </w:pPr>
    </w:p>
    <w:p w14:paraId="0A4F357E" w14:textId="77777777" w:rsidR="009F2E82" w:rsidRDefault="009F2E82" w:rsidP="00967D37">
      <w:pPr>
        <w:jc w:val="center"/>
        <w:rPr>
          <w:lang w:val="es-PE"/>
        </w:rPr>
      </w:pPr>
    </w:p>
    <w:p w14:paraId="45F0450A" w14:textId="77777777" w:rsidR="009F2E82" w:rsidRDefault="009F2E82" w:rsidP="00967D37">
      <w:pPr>
        <w:jc w:val="center"/>
        <w:rPr>
          <w:lang w:val="es-PE"/>
        </w:rPr>
      </w:pPr>
    </w:p>
    <w:p w14:paraId="573C7FF9" w14:textId="77777777" w:rsidR="009F2E82" w:rsidRDefault="009F2E82" w:rsidP="00967D37">
      <w:pPr>
        <w:jc w:val="center"/>
        <w:rPr>
          <w:lang w:val="es-PE"/>
        </w:rPr>
      </w:pPr>
    </w:p>
    <w:p w14:paraId="46839CF7" w14:textId="11BD9375" w:rsidR="009F2E82" w:rsidRDefault="00A44DEE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44EBB6D" wp14:editId="74907F1D">
                <wp:simplePos x="0" y="0"/>
                <wp:positionH relativeFrom="margin">
                  <wp:posOffset>1066393</wp:posOffset>
                </wp:positionH>
                <wp:positionV relativeFrom="paragraph">
                  <wp:posOffset>2236770</wp:posOffset>
                </wp:positionV>
                <wp:extent cx="1026160" cy="499745"/>
                <wp:effectExtent l="0" t="0" r="1297940" b="14605"/>
                <wp:wrapNone/>
                <wp:docPr id="940534605" name="Bocadillo: rectángulo con esquinas redondeadas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160" cy="499745"/>
                        </a:xfrm>
                        <a:prstGeom prst="wedgeRoundRectCallout">
                          <a:avLst>
                            <a:gd name="adj1" fmla="val 170382"/>
                            <a:gd name="adj2" fmla="val -2703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6B1CFB" w14:textId="50FE862B" w:rsidR="00720EEE" w:rsidRDefault="00A44DEE" w:rsidP="00720EEE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Familiar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EBB6D" id="Bocadillo: rectángulo con esquinas redondeadas 56" o:spid="_x0000_s1049" type="#_x0000_t62" style="position:absolute;left:0;text-align:left;margin-left:83.95pt;margin-top:176.1pt;width:80.8pt;height:39.35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" adj="47603,4960" fillcolor="#ffc000 [3207]" strokecolor="#f2f2f2 [3052]" strokeweight="1pt">
                <v:textbox>
                  <w:txbxContent>
                    <w:p w14:paraId="466B1CFB" w14:textId="50FE862B" w:rsidR="00720EEE" w:rsidRDefault="00A44DEE" w:rsidP="00720EEE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lang w:val="es-ES"/>
                        </w:rPr>
                        <w:t>Familiar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2DE30ED" wp14:editId="14098DE0">
                <wp:simplePos x="0" y="0"/>
                <wp:positionH relativeFrom="margin">
                  <wp:posOffset>1454581</wp:posOffset>
                </wp:positionH>
                <wp:positionV relativeFrom="paragraph">
                  <wp:posOffset>19781</wp:posOffset>
                </wp:positionV>
                <wp:extent cx="879475" cy="482600"/>
                <wp:effectExtent l="0" t="0" r="663575" b="450850"/>
                <wp:wrapNone/>
                <wp:docPr id="262868549" name="Bocadillo: rectángulo con esquinas redondeadas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9475" cy="482600"/>
                        </a:xfrm>
                        <a:prstGeom prst="wedgeRoundRectCallout">
                          <a:avLst>
                            <a:gd name="adj1" fmla="val 116741"/>
                            <a:gd name="adj2" fmla="val 133072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8F25C2" w14:textId="5673C16A" w:rsidR="00720EEE" w:rsidRDefault="00A44DEE" w:rsidP="00720EEE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E30ED" id="Bocadillo: rectángulo con esquinas redondeadas 55" o:spid="_x0000_s1050" type="#_x0000_t62" style="position:absolute;left:0;text-align:left;margin-left:114.55pt;margin-top:1.55pt;width:69.25pt;height:38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" adj="36016,39544" fillcolor="#ffc000 [3207]" strokecolor="#f2f2f2 [3052]" strokeweight="1pt">
                <v:textbox>
                  <w:txbxContent>
                    <w:p w14:paraId="3D8F25C2" w14:textId="5673C16A" w:rsidR="00720EEE" w:rsidRDefault="00A44DEE" w:rsidP="00720EEE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0EEE" w:rsidRPr="00720EEE">
        <w:rPr>
          <w:lang w:val="es-ES" w:eastAsia="es-ES"/>
        </w:rPr>
        <w:t xml:space="preserve"> </w:t>
      </w:r>
      <w:r w:rsidR="009F2E82">
        <w:rPr>
          <w:noProof/>
        </w:rPr>
        <w:drawing>
          <wp:inline distT="0" distB="0" distL="0" distR="0" wp14:anchorId="32A16B90" wp14:editId="75C2284F">
            <wp:extent cx="4517400" cy="3388050"/>
            <wp:effectExtent l="19050" t="19050" r="16510" b="22225"/>
            <wp:docPr id="176084416" name="Imagen 176084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4416" name="Imagen 1760844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7400" cy="33880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297A82" w14:textId="63CFD78C" w:rsidR="009F2E82" w:rsidRDefault="00A44DEE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FAMILIAR DEL SOLICITANTE CON LA QUE SE COORDINO EN CAMPO</w:t>
      </w:r>
    </w:p>
    <w:p w14:paraId="4C4DB1B4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BA7367B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8E202B2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18E43B9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9C900F9" w14:textId="77777777" w:rsidR="009F2E82" w:rsidRDefault="009F2E82" w:rsidP="009F2E8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449D1D8" w14:textId="2D95647B" w:rsidR="00B163B8" w:rsidRDefault="00B163B8" w:rsidP="00967D37">
      <w:pPr>
        <w:jc w:val="center"/>
        <w:rPr>
          <w:lang w:val="es-PE"/>
        </w:rPr>
      </w:pPr>
      <w:r w:rsidRPr="00506B1C">
        <w:rPr>
          <w:lang w:val="es-PE"/>
        </w:rPr>
        <w:t xml:space="preserve"> </w:t>
      </w:r>
    </w:p>
    <w:p w14:paraId="01B022C5" w14:textId="77777777" w:rsidR="004F3A4C" w:rsidRDefault="004F3A4C" w:rsidP="00967D37">
      <w:pPr>
        <w:jc w:val="center"/>
        <w:rPr>
          <w:lang w:val="es-PE"/>
        </w:rPr>
      </w:pPr>
    </w:p>
    <w:p w14:paraId="68903F35" w14:textId="77777777" w:rsidR="00A046A6" w:rsidRDefault="00A046A6" w:rsidP="00A046A6">
      <w:pPr>
        <w:jc w:val="center"/>
        <w:rPr>
          <w:lang w:val="es-C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903A7" w14:paraId="4A9A0CBF" w14:textId="77777777">
        <w:tc>
          <w:tcPr>
            <w:tcW w:w="9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E4A4FB" w14:textId="77777777" w:rsidR="007903A7" w:rsidRDefault="007903A7">
            <w:pPr>
              <w:jc w:val="center"/>
              <w:rPr>
                <w:lang w:val="es-ES_tradnl" w:eastAsia="es-ES"/>
              </w:rPr>
            </w:pPr>
            <w:r>
              <w:t>${</w:t>
            </w:r>
            <w:proofErr w:type="spellStart"/>
            <w:r>
              <w:t>foto</w:t>
            </w:r>
            <w:proofErr w:type="spellEnd"/>
            <w:r>
              <w:t>}</w:t>
            </w:r>
          </w:p>
        </w:tc>
      </w:tr>
    </w:tbl>
    <w:p w14:paraId="58C82745" w14:textId="77777777" w:rsidR="007903A7" w:rsidRPr="00A046A6" w:rsidRDefault="007903A7" w:rsidP="00A046A6">
      <w:pPr>
        <w:jc w:val="center"/>
        <w:rPr>
          <w:lang w:val="es-ES_tradnl"/>
        </w:rPr>
      </w:pPr>
    </w:p>
    <w:p w14:paraId="4414B0D0" w14:textId="77777777" w:rsidR="004F3A4C" w:rsidRDefault="004F3A4C" w:rsidP="00967D37">
      <w:pPr>
        <w:jc w:val="center"/>
        <w:rPr>
          <w:lang w:val="es-PE"/>
        </w:rPr>
      </w:pPr>
    </w:p>
    <w:p w14:paraId="0D793CEC" w14:textId="77777777" w:rsidR="004F3A4C" w:rsidRDefault="004F3A4C" w:rsidP="00967D37">
      <w:pPr>
        <w:jc w:val="center"/>
        <w:rPr>
          <w:lang w:val="es-PE"/>
        </w:rPr>
      </w:pPr>
    </w:p>
    <w:p w14:paraId="75C706B8" w14:textId="77777777" w:rsidR="004F3A4C" w:rsidRDefault="004F3A4C" w:rsidP="00967D37">
      <w:pPr>
        <w:jc w:val="center"/>
        <w:rPr>
          <w:lang w:val="es-PE"/>
        </w:rPr>
      </w:pPr>
    </w:p>
    <w:p w14:paraId="61163DB1" w14:textId="77777777" w:rsidR="004F3A4C" w:rsidRDefault="004F3A4C" w:rsidP="00967D37">
      <w:pPr>
        <w:jc w:val="center"/>
        <w:rPr>
          <w:lang w:val="es-PE"/>
        </w:rPr>
      </w:pPr>
    </w:p>
    <w:p w14:paraId="7AF6668A" w14:textId="77777777" w:rsidR="004F3A4C" w:rsidRDefault="004F3A4C" w:rsidP="00967D37">
      <w:pPr>
        <w:jc w:val="center"/>
        <w:rPr>
          <w:lang w:val="es-PE"/>
        </w:rPr>
      </w:pPr>
    </w:p>
    <w:p w14:paraId="01506AA3" w14:textId="77777777" w:rsidR="004F3A4C" w:rsidRDefault="004F3A4C" w:rsidP="00967D37">
      <w:pPr>
        <w:jc w:val="center"/>
        <w:rPr>
          <w:lang w:val="es-PE"/>
        </w:rPr>
      </w:pPr>
    </w:p>
    <w:p w14:paraId="7567A1E1" w14:textId="77777777" w:rsidR="004F3A4C" w:rsidRDefault="004F3A4C" w:rsidP="00967D37">
      <w:pPr>
        <w:jc w:val="center"/>
        <w:rPr>
          <w:lang w:val="es-PE"/>
        </w:rPr>
      </w:pPr>
    </w:p>
    <w:p w14:paraId="36AF364C" w14:textId="77777777" w:rsidR="004F3A4C" w:rsidRDefault="004F3A4C" w:rsidP="00967D37">
      <w:pPr>
        <w:jc w:val="center"/>
        <w:rPr>
          <w:lang w:val="es-PE"/>
        </w:rPr>
      </w:pPr>
    </w:p>
    <w:p w14:paraId="2066BC95" w14:textId="77777777" w:rsidR="004F3A4C" w:rsidRDefault="004F3A4C" w:rsidP="00967D37">
      <w:pPr>
        <w:jc w:val="center"/>
        <w:rPr>
          <w:lang w:val="es-PE"/>
        </w:rPr>
      </w:pPr>
    </w:p>
    <w:p w14:paraId="37ECEC84" w14:textId="77777777" w:rsidR="004F3A4C" w:rsidRDefault="004F3A4C" w:rsidP="00967D37">
      <w:pPr>
        <w:jc w:val="center"/>
        <w:rPr>
          <w:lang w:val="es-PE"/>
        </w:rPr>
      </w:pPr>
    </w:p>
    <w:p w14:paraId="32F99FC4" w14:textId="77777777" w:rsidR="004F3A4C" w:rsidRDefault="004F3A4C" w:rsidP="00967D37">
      <w:pPr>
        <w:jc w:val="center"/>
        <w:rPr>
          <w:lang w:val="es-PE"/>
        </w:rPr>
      </w:pPr>
    </w:p>
    <w:p w14:paraId="2F7B40D3" w14:textId="77777777" w:rsidR="004F3A4C" w:rsidRDefault="004F3A4C" w:rsidP="00967D37">
      <w:pPr>
        <w:jc w:val="center"/>
        <w:rPr>
          <w:lang w:val="es-PE"/>
        </w:rPr>
      </w:pPr>
    </w:p>
    <w:p w14:paraId="17F4A447" w14:textId="77777777" w:rsidR="004F3A4C" w:rsidRDefault="004F3A4C" w:rsidP="00967D37">
      <w:pPr>
        <w:jc w:val="center"/>
        <w:rPr>
          <w:lang w:val="es-PE"/>
        </w:rPr>
      </w:pPr>
    </w:p>
    <w:p w14:paraId="36477511" w14:textId="4B4A0751" w:rsidR="004F3A4C" w:rsidRDefault="00720EEE" w:rsidP="001C0B1A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 w:rsidRPr="00720EEE">
        <w:rPr>
          <w:lang w:val="es-ES" w:eastAsia="es-ES"/>
        </w:rPr>
        <w:t xml:space="preserve"> </w:t>
      </w:r>
    </w:p>
    <w:p w14:paraId="6E62E0F1" w14:textId="3B6C1D0F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52B1F22" w14:textId="24F12123" w:rsidR="004F3A4C" w:rsidRDefault="004F3A4C" w:rsidP="001332FB">
      <w:pPr>
        <w:rPr>
          <w:lang w:val="es-PE"/>
        </w:rPr>
      </w:pPr>
    </w:p>
    <w:sectPr w:rsidR="004F3A4C" w:rsidSect="00B163B8">
      <w:headerReference w:type="default" r:id="rId16"/>
      <w:footerReference w:type="default" r:id="rId17"/>
      <w:headerReference w:type="first" r:id="rId18"/>
      <w:footerReference w:type="first" r:id="rId19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7769B09" w14:textId="77777777" w:rsidR="00403B21" w:rsidRDefault="00403B21">
      <w:r>
        <w:separator/>
      </w:r>
    </w:p>
  </w:endnote>
  <w:endnote w:type="continuationSeparator" w:id="0">
    <w:p w14:paraId="5D938FBF" w14:textId="77777777" w:rsidR="00403B21" w:rsidRDefault="00403B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9BD44CC" w14:textId="77777777" w:rsidTr="003A236D">
      <w:tc>
        <w:tcPr>
          <w:tcW w:w="1719" w:type="pct"/>
        </w:tcPr>
        <w:p w14:paraId="7B51FE3F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393A3E9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2203E036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409BB4DB" w14:textId="77777777" w:rsidTr="003A236D">
      <w:tc>
        <w:tcPr>
          <w:tcW w:w="1719" w:type="pct"/>
        </w:tcPr>
        <w:p w14:paraId="3D04FD08" w14:textId="395259AB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76011E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76011E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inspector_nombre</w:t>
          </w:r>
          <w:proofErr w:type="spellEnd"/>
          <w:r w:rsidR="0076011E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}.</w:t>
          </w:r>
          <w:r w:rsidR="00F028CF" w:rsidRPr="00F028CF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n-US" w:eastAsia="es-ES_tradnl"/>
            </w:rPr>
            <w:t xml:space="preserve"> </w:t>
          </w:r>
        </w:p>
      </w:tc>
      <w:tc>
        <w:tcPr>
          <w:tcW w:w="1615" w:type="pct"/>
        </w:tcPr>
        <w:p w14:paraId="036BFB38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6091489E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322F032D" w14:textId="77777777" w:rsidTr="003A236D">
      <w:trPr>
        <w:trHeight w:val="202"/>
      </w:trPr>
      <w:tc>
        <w:tcPr>
          <w:tcW w:w="1719" w:type="pct"/>
        </w:tcPr>
        <w:p w14:paraId="30761F22" w14:textId="37CFC9A7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76011E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${</w:t>
          </w:r>
          <w:proofErr w:type="spellStart"/>
          <w:r w:rsidR="0076011E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fecha_generacion</w:t>
          </w:r>
          <w:proofErr w:type="spellEnd"/>
          <w:r w:rsidR="0076011E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</w:p>
      </w:tc>
      <w:tc>
        <w:tcPr>
          <w:tcW w:w="1615" w:type="pct"/>
        </w:tcPr>
        <w:p w14:paraId="3E953292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7CC1CEFF" w14:textId="77777777" w:rsidR="00684831" w:rsidRDefault="00684831" w:rsidP="006E68F6">
          <w:pPr>
            <w:rPr>
              <w:lang w:val="es-PE"/>
            </w:rPr>
          </w:pPr>
        </w:p>
      </w:tc>
    </w:tr>
  </w:tbl>
  <w:p w14:paraId="5099969C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9F6340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E4EBA15" w14:textId="77777777" w:rsidR="00403B21" w:rsidRDefault="00403B21">
      <w:r>
        <w:separator/>
      </w:r>
    </w:p>
  </w:footnote>
  <w:footnote w:type="continuationSeparator" w:id="0">
    <w:p w14:paraId="107A5F50" w14:textId="77777777" w:rsidR="00403B21" w:rsidRDefault="00403B2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045C3ACC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6C41955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47AC288C" wp14:editId="329C605F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2B0A1D84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3E1B29BE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331D413B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429EA5D" wp14:editId="4710C10F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14846B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7A85F145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6F6DDD6C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68CB3D08" wp14:editId="57F13AE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64D46507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334B3DB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57E4AB21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5C6E0922" wp14:editId="04614D4C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F85CD90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5" type="#_x0000_t75" style="width:931.5pt;height:593.25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0">
    <w:nsid w:val="06633BDE"/>
    <w:multiLevelType w:val="hybridMultilevel"/>
    <w:tmpl w:val="0658DB12"/>
    <w:lvl w:ilvl="0" w:tplc="B9800FA2">
      <w:start w:val="3"/>
      <w:numFmt w:val="bullet"/>
      <w:lvlText w:val="-"/>
      <w:lvlJc w:val="left"/>
      <w:pPr>
        <w:ind w:left="720" w:hanging="360"/>
      </w:pPr>
      <w:rPr>
        <w:rFonts w:ascii="Tahoma" w:hAnsi="Tahoma" w:cs="Times New Roman" w:hint="default"/>
        <w:b w:val="0"/>
        <w:i w:val="0"/>
        <w:caps w:val="0"/>
        <w:strike w:val="0"/>
        <w:dstrike w:val="0"/>
        <w:vanish w:val="0"/>
        <w:webHidden w:val="0"/>
        <w:color w:val="auto"/>
        <w:sz w:val="20"/>
        <w:u w:val="none"/>
        <w:effect w:val="none"/>
        <w:vertAlign w:val="baseline"/>
        <w:specVanish w:val="0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5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6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1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2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5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6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8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20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3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4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8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2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1"/>
  </w:num>
  <w:num w:numId="2" w16cid:durableId="190384584">
    <w:abstractNumId w:val="22"/>
  </w:num>
  <w:num w:numId="3" w16cid:durableId="1636368909">
    <w:abstractNumId w:val="10"/>
  </w:num>
  <w:num w:numId="4" w16cid:durableId="1698659803">
    <w:abstractNumId w:val="19"/>
  </w:num>
  <w:num w:numId="5" w16cid:durableId="2110542751">
    <w:abstractNumId w:val="3"/>
  </w:num>
  <w:num w:numId="6" w16cid:durableId="966474915">
    <w:abstractNumId w:val="5"/>
  </w:num>
  <w:num w:numId="7" w16cid:durableId="1578980201">
    <w:abstractNumId w:val="23"/>
  </w:num>
  <w:num w:numId="8" w16cid:durableId="1335109853">
    <w:abstractNumId w:val="20"/>
  </w:num>
  <w:num w:numId="9" w16cid:durableId="525025086">
    <w:abstractNumId w:val="30"/>
  </w:num>
  <w:num w:numId="10" w16cid:durableId="241913354">
    <w:abstractNumId w:val="21"/>
  </w:num>
  <w:num w:numId="11" w16cid:durableId="948004030">
    <w:abstractNumId w:val="6"/>
  </w:num>
  <w:num w:numId="12" w16cid:durableId="92940397">
    <w:abstractNumId w:val="27"/>
  </w:num>
  <w:num w:numId="13" w16cid:durableId="316543497">
    <w:abstractNumId w:val="32"/>
  </w:num>
  <w:num w:numId="14" w16cid:durableId="750271525">
    <w:abstractNumId w:val="14"/>
  </w:num>
  <w:num w:numId="15" w16cid:durableId="839539347">
    <w:abstractNumId w:val="29"/>
  </w:num>
  <w:num w:numId="16" w16cid:durableId="1990480859">
    <w:abstractNumId w:val="11"/>
  </w:num>
  <w:num w:numId="17" w16cid:durableId="2100907557">
    <w:abstractNumId w:val="4"/>
  </w:num>
  <w:num w:numId="18" w16cid:durableId="713651897">
    <w:abstractNumId w:val="26"/>
  </w:num>
  <w:num w:numId="19" w16cid:durableId="975717560">
    <w:abstractNumId w:val="12"/>
  </w:num>
  <w:num w:numId="20" w16cid:durableId="537936780">
    <w:abstractNumId w:val="16"/>
  </w:num>
  <w:num w:numId="21" w16cid:durableId="995958997">
    <w:abstractNumId w:val="17"/>
  </w:num>
  <w:num w:numId="22" w16cid:durableId="1240022264">
    <w:abstractNumId w:val="15"/>
  </w:num>
  <w:num w:numId="23" w16cid:durableId="1945267944">
    <w:abstractNumId w:val="8"/>
  </w:num>
  <w:num w:numId="24" w16cid:durableId="1424107653">
    <w:abstractNumId w:val="13"/>
  </w:num>
  <w:num w:numId="25" w16cid:durableId="1327978482">
    <w:abstractNumId w:val="2"/>
  </w:num>
  <w:num w:numId="26" w16cid:durableId="2110391510">
    <w:abstractNumId w:val="7"/>
  </w:num>
  <w:num w:numId="27" w16cid:durableId="1940914234">
    <w:abstractNumId w:val="24"/>
  </w:num>
  <w:num w:numId="28" w16cid:durableId="482115122">
    <w:abstractNumId w:val="18"/>
  </w:num>
  <w:num w:numId="29" w16cid:durableId="467674121">
    <w:abstractNumId w:val="28"/>
  </w:num>
  <w:num w:numId="30" w16cid:durableId="2050181005">
    <w:abstractNumId w:val="9"/>
  </w:num>
  <w:num w:numId="31" w16cid:durableId="1168247302">
    <w:abstractNumId w:val="13"/>
  </w:num>
  <w:num w:numId="32" w16cid:durableId="609892422">
    <w:abstractNumId w:val="0"/>
  </w:num>
  <w:num w:numId="33" w16cid:durableId="1245146957">
    <w:abstractNumId w:val="25"/>
  </w:num>
  <w:num w:numId="34" w16cid:durableId="7145499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s-ES" w:vendorID="64" w:dllVersion="4096" w:nlCheck="1" w:checkStyle="0"/>
  <w:activeWritingStyle w:appName="MSWord" w:lang="es-CL" w:vendorID="64" w:dllVersion="4096" w:nlCheck="1" w:checkStyle="0"/>
  <w:activeWritingStyle w:appName="MSWord" w:lang="es-ES_tradnl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F52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7C7F"/>
    <w:rsid w:val="00060BBA"/>
    <w:rsid w:val="000614AA"/>
    <w:rsid w:val="00061982"/>
    <w:rsid w:val="0006228F"/>
    <w:rsid w:val="00063551"/>
    <w:rsid w:val="000635E0"/>
    <w:rsid w:val="0006425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80397"/>
    <w:rsid w:val="00082952"/>
    <w:rsid w:val="000845CB"/>
    <w:rsid w:val="0008461C"/>
    <w:rsid w:val="00085213"/>
    <w:rsid w:val="00085E9A"/>
    <w:rsid w:val="00093605"/>
    <w:rsid w:val="00093F2D"/>
    <w:rsid w:val="00095006"/>
    <w:rsid w:val="00095267"/>
    <w:rsid w:val="0009583B"/>
    <w:rsid w:val="00097513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606"/>
    <w:rsid w:val="000D33EB"/>
    <w:rsid w:val="000D3527"/>
    <w:rsid w:val="000D3814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1B69"/>
    <w:rsid w:val="00132539"/>
    <w:rsid w:val="001327F7"/>
    <w:rsid w:val="001332FB"/>
    <w:rsid w:val="00133EB3"/>
    <w:rsid w:val="00135201"/>
    <w:rsid w:val="00136CC1"/>
    <w:rsid w:val="00136E74"/>
    <w:rsid w:val="00140114"/>
    <w:rsid w:val="001404A7"/>
    <w:rsid w:val="00141559"/>
    <w:rsid w:val="00141D07"/>
    <w:rsid w:val="00141FCF"/>
    <w:rsid w:val="0014235D"/>
    <w:rsid w:val="00143BD6"/>
    <w:rsid w:val="00145E37"/>
    <w:rsid w:val="00146EB9"/>
    <w:rsid w:val="00150C71"/>
    <w:rsid w:val="00152479"/>
    <w:rsid w:val="00154541"/>
    <w:rsid w:val="001566F6"/>
    <w:rsid w:val="00162689"/>
    <w:rsid w:val="00163C96"/>
    <w:rsid w:val="001656E0"/>
    <w:rsid w:val="00166063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7CE1"/>
    <w:rsid w:val="001A0379"/>
    <w:rsid w:val="001A0826"/>
    <w:rsid w:val="001A1D85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0B1A"/>
    <w:rsid w:val="001C133C"/>
    <w:rsid w:val="001C311A"/>
    <w:rsid w:val="001C3F85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DD8"/>
    <w:rsid w:val="001F7EE2"/>
    <w:rsid w:val="0020151A"/>
    <w:rsid w:val="00203481"/>
    <w:rsid w:val="002036DD"/>
    <w:rsid w:val="00203AC7"/>
    <w:rsid w:val="00203B9D"/>
    <w:rsid w:val="00203D64"/>
    <w:rsid w:val="002041E8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5B36"/>
    <w:rsid w:val="002378B8"/>
    <w:rsid w:val="002401B5"/>
    <w:rsid w:val="00240214"/>
    <w:rsid w:val="002437BE"/>
    <w:rsid w:val="002452F6"/>
    <w:rsid w:val="0024592B"/>
    <w:rsid w:val="00247549"/>
    <w:rsid w:val="00253232"/>
    <w:rsid w:val="00254665"/>
    <w:rsid w:val="00254692"/>
    <w:rsid w:val="00254869"/>
    <w:rsid w:val="00254F67"/>
    <w:rsid w:val="0025507B"/>
    <w:rsid w:val="00255837"/>
    <w:rsid w:val="00256F3A"/>
    <w:rsid w:val="0026046B"/>
    <w:rsid w:val="00260DD8"/>
    <w:rsid w:val="00262938"/>
    <w:rsid w:val="00262BAB"/>
    <w:rsid w:val="002660B4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05BC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1DB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C2715"/>
    <w:rsid w:val="002C38DF"/>
    <w:rsid w:val="002C4E0B"/>
    <w:rsid w:val="002C779E"/>
    <w:rsid w:val="002D3D9C"/>
    <w:rsid w:val="002D4421"/>
    <w:rsid w:val="002D451D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CF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4BB4"/>
    <w:rsid w:val="0032754D"/>
    <w:rsid w:val="00330887"/>
    <w:rsid w:val="003313C0"/>
    <w:rsid w:val="00334DF4"/>
    <w:rsid w:val="00335D06"/>
    <w:rsid w:val="00336047"/>
    <w:rsid w:val="0034013D"/>
    <w:rsid w:val="00342496"/>
    <w:rsid w:val="00342CF0"/>
    <w:rsid w:val="00343726"/>
    <w:rsid w:val="00345229"/>
    <w:rsid w:val="00351A73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607"/>
    <w:rsid w:val="00364EBB"/>
    <w:rsid w:val="00365B91"/>
    <w:rsid w:val="003663EC"/>
    <w:rsid w:val="0036649D"/>
    <w:rsid w:val="00367C8B"/>
    <w:rsid w:val="00370D7D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B00D0"/>
    <w:rsid w:val="003B0C64"/>
    <w:rsid w:val="003B1D89"/>
    <w:rsid w:val="003B2369"/>
    <w:rsid w:val="003B23F8"/>
    <w:rsid w:val="003B2B9A"/>
    <w:rsid w:val="003B57E2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03B21"/>
    <w:rsid w:val="004149F6"/>
    <w:rsid w:val="0041651C"/>
    <w:rsid w:val="004171A8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7265"/>
    <w:rsid w:val="004A7515"/>
    <w:rsid w:val="004B039E"/>
    <w:rsid w:val="004B3865"/>
    <w:rsid w:val="004B6055"/>
    <w:rsid w:val="004B6523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316D"/>
    <w:rsid w:val="004E4BC9"/>
    <w:rsid w:val="004E6964"/>
    <w:rsid w:val="004E6B80"/>
    <w:rsid w:val="004E6E07"/>
    <w:rsid w:val="004F0667"/>
    <w:rsid w:val="004F25EF"/>
    <w:rsid w:val="004F389A"/>
    <w:rsid w:val="004F3A4C"/>
    <w:rsid w:val="004F47BC"/>
    <w:rsid w:val="004F4EC3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5F47"/>
    <w:rsid w:val="00526825"/>
    <w:rsid w:val="00526A75"/>
    <w:rsid w:val="005273D6"/>
    <w:rsid w:val="005303AD"/>
    <w:rsid w:val="005313EE"/>
    <w:rsid w:val="005318EA"/>
    <w:rsid w:val="005368B3"/>
    <w:rsid w:val="00536C52"/>
    <w:rsid w:val="00536EB6"/>
    <w:rsid w:val="0053793E"/>
    <w:rsid w:val="005401D0"/>
    <w:rsid w:val="00540682"/>
    <w:rsid w:val="00542F5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990"/>
    <w:rsid w:val="0055666D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5B28"/>
    <w:rsid w:val="00586D70"/>
    <w:rsid w:val="00586EEE"/>
    <w:rsid w:val="005872E2"/>
    <w:rsid w:val="00587F19"/>
    <w:rsid w:val="00591EB0"/>
    <w:rsid w:val="005924FF"/>
    <w:rsid w:val="00592669"/>
    <w:rsid w:val="00593ED4"/>
    <w:rsid w:val="00594CB1"/>
    <w:rsid w:val="00597271"/>
    <w:rsid w:val="005A292C"/>
    <w:rsid w:val="005A2B0D"/>
    <w:rsid w:val="005A5E44"/>
    <w:rsid w:val="005A5EFB"/>
    <w:rsid w:val="005A5F8B"/>
    <w:rsid w:val="005A6251"/>
    <w:rsid w:val="005A6B1F"/>
    <w:rsid w:val="005A6BEB"/>
    <w:rsid w:val="005A78B3"/>
    <w:rsid w:val="005A7C38"/>
    <w:rsid w:val="005A7CB5"/>
    <w:rsid w:val="005B33FC"/>
    <w:rsid w:val="005B51B5"/>
    <w:rsid w:val="005B6B27"/>
    <w:rsid w:val="005B708B"/>
    <w:rsid w:val="005B734B"/>
    <w:rsid w:val="005B798D"/>
    <w:rsid w:val="005B7F24"/>
    <w:rsid w:val="005C02A8"/>
    <w:rsid w:val="005C165F"/>
    <w:rsid w:val="005C19D3"/>
    <w:rsid w:val="005C2239"/>
    <w:rsid w:val="005C28F3"/>
    <w:rsid w:val="005C31BC"/>
    <w:rsid w:val="005C33A3"/>
    <w:rsid w:val="005C3E5D"/>
    <w:rsid w:val="005C68AF"/>
    <w:rsid w:val="005C6A7F"/>
    <w:rsid w:val="005C7C1C"/>
    <w:rsid w:val="005C7C4B"/>
    <w:rsid w:val="005D0CAF"/>
    <w:rsid w:val="005D3B71"/>
    <w:rsid w:val="005E3158"/>
    <w:rsid w:val="005E378E"/>
    <w:rsid w:val="005E3C63"/>
    <w:rsid w:val="005E575A"/>
    <w:rsid w:val="005F0E05"/>
    <w:rsid w:val="005F3633"/>
    <w:rsid w:val="005F4839"/>
    <w:rsid w:val="005F691A"/>
    <w:rsid w:val="00600591"/>
    <w:rsid w:val="0060219B"/>
    <w:rsid w:val="00602EAF"/>
    <w:rsid w:val="00603E69"/>
    <w:rsid w:val="0060422F"/>
    <w:rsid w:val="0060426C"/>
    <w:rsid w:val="00604597"/>
    <w:rsid w:val="00604FEC"/>
    <w:rsid w:val="00605CAB"/>
    <w:rsid w:val="00606289"/>
    <w:rsid w:val="00606A87"/>
    <w:rsid w:val="00606E87"/>
    <w:rsid w:val="00606F1B"/>
    <w:rsid w:val="0061027A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7F0D"/>
    <w:rsid w:val="006305D1"/>
    <w:rsid w:val="006328DD"/>
    <w:rsid w:val="00633316"/>
    <w:rsid w:val="00634E76"/>
    <w:rsid w:val="006350E6"/>
    <w:rsid w:val="006355CC"/>
    <w:rsid w:val="0064418A"/>
    <w:rsid w:val="00644F3D"/>
    <w:rsid w:val="0064515D"/>
    <w:rsid w:val="0064546F"/>
    <w:rsid w:val="00650170"/>
    <w:rsid w:val="0065089B"/>
    <w:rsid w:val="00651EA7"/>
    <w:rsid w:val="00652F91"/>
    <w:rsid w:val="006535B6"/>
    <w:rsid w:val="00655AA5"/>
    <w:rsid w:val="00657221"/>
    <w:rsid w:val="00661602"/>
    <w:rsid w:val="00661B88"/>
    <w:rsid w:val="00664D59"/>
    <w:rsid w:val="00665952"/>
    <w:rsid w:val="00666976"/>
    <w:rsid w:val="00670EAD"/>
    <w:rsid w:val="00670EF3"/>
    <w:rsid w:val="00672F5B"/>
    <w:rsid w:val="00674919"/>
    <w:rsid w:val="00675DB8"/>
    <w:rsid w:val="006773EB"/>
    <w:rsid w:val="006817BC"/>
    <w:rsid w:val="006818B3"/>
    <w:rsid w:val="00684831"/>
    <w:rsid w:val="00684847"/>
    <w:rsid w:val="00684A40"/>
    <w:rsid w:val="00684D60"/>
    <w:rsid w:val="006857EC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3E81"/>
    <w:rsid w:val="006B5154"/>
    <w:rsid w:val="006B686A"/>
    <w:rsid w:val="006B76AD"/>
    <w:rsid w:val="006C080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5246"/>
    <w:rsid w:val="006F552E"/>
    <w:rsid w:val="006F55FE"/>
    <w:rsid w:val="006F5614"/>
    <w:rsid w:val="006F72CC"/>
    <w:rsid w:val="007009A6"/>
    <w:rsid w:val="00700A0B"/>
    <w:rsid w:val="007025D0"/>
    <w:rsid w:val="00704030"/>
    <w:rsid w:val="00710F7A"/>
    <w:rsid w:val="0071592F"/>
    <w:rsid w:val="00716AAD"/>
    <w:rsid w:val="00720A8E"/>
    <w:rsid w:val="00720EEE"/>
    <w:rsid w:val="00721FC1"/>
    <w:rsid w:val="0072454E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430B"/>
    <w:rsid w:val="00735060"/>
    <w:rsid w:val="007356EA"/>
    <w:rsid w:val="00735C7D"/>
    <w:rsid w:val="00737757"/>
    <w:rsid w:val="007408F2"/>
    <w:rsid w:val="00741AC6"/>
    <w:rsid w:val="0074447C"/>
    <w:rsid w:val="00744E39"/>
    <w:rsid w:val="007457E8"/>
    <w:rsid w:val="0074625B"/>
    <w:rsid w:val="00754510"/>
    <w:rsid w:val="007561D1"/>
    <w:rsid w:val="007563CC"/>
    <w:rsid w:val="0075664F"/>
    <w:rsid w:val="00757BA3"/>
    <w:rsid w:val="0076011E"/>
    <w:rsid w:val="007611F6"/>
    <w:rsid w:val="00761BE5"/>
    <w:rsid w:val="00764608"/>
    <w:rsid w:val="007669E2"/>
    <w:rsid w:val="007675A3"/>
    <w:rsid w:val="00770FFC"/>
    <w:rsid w:val="00771164"/>
    <w:rsid w:val="00771C0B"/>
    <w:rsid w:val="00775101"/>
    <w:rsid w:val="0077637C"/>
    <w:rsid w:val="00780F25"/>
    <w:rsid w:val="0078273F"/>
    <w:rsid w:val="00783241"/>
    <w:rsid w:val="00785389"/>
    <w:rsid w:val="00785B15"/>
    <w:rsid w:val="0078602E"/>
    <w:rsid w:val="00786FD2"/>
    <w:rsid w:val="007903A7"/>
    <w:rsid w:val="00791A70"/>
    <w:rsid w:val="0079627C"/>
    <w:rsid w:val="007962E5"/>
    <w:rsid w:val="00796D40"/>
    <w:rsid w:val="007970EF"/>
    <w:rsid w:val="007A0234"/>
    <w:rsid w:val="007A0DBE"/>
    <w:rsid w:val="007A1BCB"/>
    <w:rsid w:val="007A2091"/>
    <w:rsid w:val="007A3042"/>
    <w:rsid w:val="007A3F0E"/>
    <w:rsid w:val="007A468F"/>
    <w:rsid w:val="007A53C6"/>
    <w:rsid w:val="007A5731"/>
    <w:rsid w:val="007A687D"/>
    <w:rsid w:val="007B089A"/>
    <w:rsid w:val="007B3507"/>
    <w:rsid w:val="007B5D3B"/>
    <w:rsid w:val="007B5E75"/>
    <w:rsid w:val="007B7329"/>
    <w:rsid w:val="007C1A8C"/>
    <w:rsid w:val="007C2423"/>
    <w:rsid w:val="007C2B3F"/>
    <w:rsid w:val="007C3689"/>
    <w:rsid w:val="007C3F8D"/>
    <w:rsid w:val="007C4667"/>
    <w:rsid w:val="007C4CD3"/>
    <w:rsid w:val="007C66EC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A65"/>
    <w:rsid w:val="007E4A2C"/>
    <w:rsid w:val="007E6B9A"/>
    <w:rsid w:val="007F2E20"/>
    <w:rsid w:val="007F7EEC"/>
    <w:rsid w:val="00800082"/>
    <w:rsid w:val="00802B81"/>
    <w:rsid w:val="00804B5C"/>
    <w:rsid w:val="008055D1"/>
    <w:rsid w:val="008059B9"/>
    <w:rsid w:val="00805AF8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38A5"/>
    <w:rsid w:val="00826790"/>
    <w:rsid w:val="00826C42"/>
    <w:rsid w:val="00831793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2D4"/>
    <w:rsid w:val="008B0F4E"/>
    <w:rsid w:val="008B7A23"/>
    <w:rsid w:val="008C035B"/>
    <w:rsid w:val="008C1CCA"/>
    <w:rsid w:val="008C2272"/>
    <w:rsid w:val="008C2432"/>
    <w:rsid w:val="008C7894"/>
    <w:rsid w:val="008C7E82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5E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901FDB"/>
    <w:rsid w:val="00902D4C"/>
    <w:rsid w:val="00902F62"/>
    <w:rsid w:val="00903714"/>
    <w:rsid w:val="0090510E"/>
    <w:rsid w:val="009051E2"/>
    <w:rsid w:val="00905415"/>
    <w:rsid w:val="00905731"/>
    <w:rsid w:val="009058FD"/>
    <w:rsid w:val="009068D6"/>
    <w:rsid w:val="00907BD0"/>
    <w:rsid w:val="00910450"/>
    <w:rsid w:val="00912929"/>
    <w:rsid w:val="00913292"/>
    <w:rsid w:val="00913875"/>
    <w:rsid w:val="00913C66"/>
    <w:rsid w:val="009140A6"/>
    <w:rsid w:val="00916F22"/>
    <w:rsid w:val="009235BA"/>
    <w:rsid w:val="00923B58"/>
    <w:rsid w:val="0092487B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C3C"/>
    <w:rsid w:val="009345EB"/>
    <w:rsid w:val="00934F49"/>
    <w:rsid w:val="009359CF"/>
    <w:rsid w:val="00936580"/>
    <w:rsid w:val="00937E46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13F8"/>
    <w:rsid w:val="009771D5"/>
    <w:rsid w:val="00977AEF"/>
    <w:rsid w:val="00985199"/>
    <w:rsid w:val="00985528"/>
    <w:rsid w:val="00985695"/>
    <w:rsid w:val="00986E05"/>
    <w:rsid w:val="00993963"/>
    <w:rsid w:val="009942C9"/>
    <w:rsid w:val="0099441B"/>
    <w:rsid w:val="00994DF0"/>
    <w:rsid w:val="00995513"/>
    <w:rsid w:val="00996FCB"/>
    <w:rsid w:val="0099738E"/>
    <w:rsid w:val="009A1F57"/>
    <w:rsid w:val="009A28A6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23F"/>
    <w:rsid w:val="009B6326"/>
    <w:rsid w:val="009B6ECA"/>
    <w:rsid w:val="009C23CA"/>
    <w:rsid w:val="009C3950"/>
    <w:rsid w:val="009C3B99"/>
    <w:rsid w:val="009C6A9E"/>
    <w:rsid w:val="009D1B1A"/>
    <w:rsid w:val="009D24C0"/>
    <w:rsid w:val="009D2F53"/>
    <w:rsid w:val="009D41E9"/>
    <w:rsid w:val="009E25CF"/>
    <w:rsid w:val="009E2C57"/>
    <w:rsid w:val="009E6146"/>
    <w:rsid w:val="009E6FCD"/>
    <w:rsid w:val="009F0874"/>
    <w:rsid w:val="009F11EF"/>
    <w:rsid w:val="009F249F"/>
    <w:rsid w:val="009F2E82"/>
    <w:rsid w:val="009F3DB6"/>
    <w:rsid w:val="009F7B28"/>
    <w:rsid w:val="00A00286"/>
    <w:rsid w:val="00A0353E"/>
    <w:rsid w:val="00A046A6"/>
    <w:rsid w:val="00A0628F"/>
    <w:rsid w:val="00A06685"/>
    <w:rsid w:val="00A06689"/>
    <w:rsid w:val="00A07878"/>
    <w:rsid w:val="00A12059"/>
    <w:rsid w:val="00A161B3"/>
    <w:rsid w:val="00A1682C"/>
    <w:rsid w:val="00A239A5"/>
    <w:rsid w:val="00A259B0"/>
    <w:rsid w:val="00A25E2A"/>
    <w:rsid w:val="00A25EF8"/>
    <w:rsid w:val="00A32803"/>
    <w:rsid w:val="00A33452"/>
    <w:rsid w:val="00A34BD0"/>
    <w:rsid w:val="00A35140"/>
    <w:rsid w:val="00A37F82"/>
    <w:rsid w:val="00A41337"/>
    <w:rsid w:val="00A44089"/>
    <w:rsid w:val="00A449F4"/>
    <w:rsid w:val="00A44B94"/>
    <w:rsid w:val="00A44DEE"/>
    <w:rsid w:val="00A500A6"/>
    <w:rsid w:val="00A50AEF"/>
    <w:rsid w:val="00A54FB6"/>
    <w:rsid w:val="00A55049"/>
    <w:rsid w:val="00A55089"/>
    <w:rsid w:val="00A60C0C"/>
    <w:rsid w:val="00A64B4B"/>
    <w:rsid w:val="00A6663E"/>
    <w:rsid w:val="00A67907"/>
    <w:rsid w:val="00A70A45"/>
    <w:rsid w:val="00A71865"/>
    <w:rsid w:val="00A71D17"/>
    <w:rsid w:val="00A72712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95B"/>
    <w:rsid w:val="00AB71A9"/>
    <w:rsid w:val="00AB742D"/>
    <w:rsid w:val="00AB751D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195A"/>
    <w:rsid w:val="00AD3F60"/>
    <w:rsid w:val="00AD686B"/>
    <w:rsid w:val="00AE0FE0"/>
    <w:rsid w:val="00AE1485"/>
    <w:rsid w:val="00AE15A3"/>
    <w:rsid w:val="00AE2DF2"/>
    <w:rsid w:val="00AF2AE5"/>
    <w:rsid w:val="00AF6389"/>
    <w:rsid w:val="00AF65A7"/>
    <w:rsid w:val="00B004C7"/>
    <w:rsid w:val="00B00F02"/>
    <w:rsid w:val="00B01027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256F"/>
    <w:rsid w:val="00B13540"/>
    <w:rsid w:val="00B137E3"/>
    <w:rsid w:val="00B154F8"/>
    <w:rsid w:val="00B161C0"/>
    <w:rsid w:val="00B163B8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9C2"/>
    <w:rsid w:val="00B40F19"/>
    <w:rsid w:val="00B4169B"/>
    <w:rsid w:val="00B42066"/>
    <w:rsid w:val="00B420B8"/>
    <w:rsid w:val="00B42689"/>
    <w:rsid w:val="00B42898"/>
    <w:rsid w:val="00B4315C"/>
    <w:rsid w:val="00B43C5C"/>
    <w:rsid w:val="00B44E2A"/>
    <w:rsid w:val="00B4543E"/>
    <w:rsid w:val="00B47B2A"/>
    <w:rsid w:val="00B47B74"/>
    <w:rsid w:val="00B52DE5"/>
    <w:rsid w:val="00B543EB"/>
    <w:rsid w:val="00B54B79"/>
    <w:rsid w:val="00B57687"/>
    <w:rsid w:val="00B61885"/>
    <w:rsid w:val="00B62ED8"/>
    <w:rsid w:val="00B644A5"/>
    <w:rsid w:val="00B6665F"/>
    <w:rsid w:val="00B70896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C7F18"/>
    <w:rsid w:val="00BD0356"/>
    <w:rsid w:val="00BD0C5F"/>
    <w:rsid w:val="00BD0DAF"/>
    <w:rsid w:val="00BD1B7C"/>
    <w:rsid w:val="00BD1E3C"/>
    <w:rsid w:val="00BD2A73"/>
    <w:rsid w:val="00BD2C1E"/>
    <w:rsid w:val="00BD3C3D"/>
    <w:rsid w:val="00BD5BA9"/>
    <w:rsid w:val="00BD629E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3241"/>
    <w:rsid w:val="00BF40CD"/>
    <w:rsid w:val="00BF4FDF"/>
    <w:rsid w:val="00BF56E5"/>
    <w:rsid w:val="00C007CC"/>
    <w:rsid w:val="00C01C26"/>
    <w:rsid w:val="00C0218F"/>
    <w:rsid w:val="00C03040"/>
    <w:rsid w:val="00C06285"/>
    <w:rsid w:val="00C10FDE"/>
    <w:rsid w:val="00C1107F"/>
    <w:rsid w:val="00C113ED"/>
    <w:rsid w:val="00C11927"/>
    <w:rsid w:val="00C1295F"/>
    <w:rsid w:val="00C13138"/>
    <w:rsid w:val="00C20F6B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6740"/>
    <w:rsid w:val="00C707DD"/>
    <w:rsid w:val="00C71518"/>
    <w:rsid w:val="00C723CE"/>
    <w:rsid w:val="00C73BDD"/>
    <w:rsid w:val="00C73D5C"/>
    <w:rsid w:val="00C742B4"/>
    <w:rsid w:val="00C7533B"/>
    <w:rsid w:val="00C75B62"/>
    <w:rsid w:val="00C76808"/>
    <w:rsid w:val="00C76FFA"/>
    <w:rsid w:val="00C77AAA"/>
    <w:rsid w:val="00C77CDB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C33"/>
    <w:rsid w:val="00CA234F"/>
    <w:rsid w:val="00CA2703"/>
    <w:rsid w:val="00CA2DC7"/>
    <w:rsid w:val="00CA48C3"/>
    <w:rsid w:val="00CA546E"/>
    <w:rsid w:val="00CA793F"/>
    <w:rsid w:val="00CB18F1"/>
    <w:rsid w:val="00CB2414"/>
    <w:rsid w:val="00CB44E4"/>
    <w:rsid w:val="00CB644A"/>
    <w:rsid w:val="00CB72C7"/>
    <w:rsid w:val="00CB78E1"/>
    <w:rsid w:val="00CB7CCF"/>
    <w:rsid w:val="00CB7D52"/>
    <w:rsid w:val="00CC00B7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5C64"/>
    <w:rsid w:val="00CD617F"/>
    <w:rsid w:val="00CD631D"/>
    <w:rsid w:val="00CE13B2"/>
    <w:rsid w:val="00CE15E7"/>
    <w:rsid w:val="00CE3EE0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401AC"/>
    <w:rsid w:val="00D42968"/>
    <w:rsid w:val="00D47A61"/>
    <w:rsid w:val="00D502C8"/>
    <w:rsid w:val="00D50609"/>
    <w:rsid w:val="00D5122D"/>
    <w:rsid w:val="00D516B2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30E0"/>
    <w:rsid w:val="00DA4688"/>
    <w:rsid w:val="00DB2F35"/>
    <w:rsid w:val="00DB4B66"/>
    <w:rsid w:val="00DB5D30"/>
    <w:rsid w:val="00DB793C"/>
    <w:rsid w:val="00DC1C88"/>
    <w:rsid w:val="00DC1DB4"/>
    <w:rsid w:val="00DC212E"/>
    <w:rsid w:val="00DC2381"/>
    <w:rsid w:val="00DC6876"/>
    <w:rsid w:val="00DD0307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5A4E"/>
    <w:rsid w:val="00E00456"/>
    <w:rsid w:val="00E02974"/>
    <w:rsid w:val="00E049E8"/>
    <w:rsid w:val="00E052F3"/>
    <w:rsid w:val="00E0596E"/>
    <w:rsid w:val="00E063E3"/>
    <w:rsid w:val="00E06AE5"/>
    <w:rsid w:val="00E1143D"/>
    <w:rsid w:val="00E129DE"/>
    <w:rsid w:val="00E13491"/>
    <w:rsid w:val="00E14706"/>
    <w:rsid w:val="00E14985"/>
    <w:rsid w:val="00E14B9B"/>
    <w:rsid w:val="00E15647"/>
    <w:rsid w:val="00E15E28"/>
    <w:rsid w:val="00E161A2"/>
    <w:rsid w:val="00E172D6"/>
    <w:rsid w:val="00E1760A"/>
    <w:rsid w:val="00E20C1E"/>
    <w:rsid w:val="00E22730"/>
    <w:rsid w:val="00E22930"/>
    <w:rsid w:val="00E23D10"/>
    <w:rsid w:val="00E2640B"/>
    <w:rsid w:val="00E30307"/>
    <w:rsid w:val="00E31393"/>
    <w:rsid w:val="00E313F4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870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3C2B"/>
    <w:rsid w:val="00E65828"/>
    <w:rsid w:val="00E65910"/>
    <w:rsid w:val="00E668AD"/>
    <w:rsid w:val="00E670BE"/>
    <w:rsid w:val="00E675C1"/>
    <w:rsid w:val="00E6786C"/>
    <w:rsid w:val="00E70340"/>
    <w:rsid w:val="00E7199D"/>
    <w:rsid w:val="00E71DC8"/>
    <w:rsid w:val="00E732A3"/>
    <w:rsid w:val="00E73FFA"/>
    <w:rsid w:val="00E7690F"/>
    <w:rsid w:val="00E772E3"/>
    <w:rsid w:val="00E77543"/>
    <w:rsid w:val="00E80590"/>
    <w:rsid w:val="00E84D99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1AD7"/>
    <w:rsid w:val="00EB3756"/>
    <w:rsid w:val="00EB4274"/>
    <w:rsid w:val="00EB4BD4"/>
    <w:rsid w:val="00EB50E0"/>
    <w:rsid w:val="00EB545B"/>
    <w:rsid w:val="00EC314B"/>
    <w:rsid w:val="00EC632D"/>
    <w:rsid w:val="00EC7EA9"/>
    <w:rsid w:val="00ED0CBD"/>
    <w:rsid w:val="00ED293E"/>
    <w:rsid w:val="00ED5640"/>
    <w:rsid w:val="00ED5E19"/>
    <w:rsid w:val="00ED659F"/>
    <w:rsid w:val="00ED7469"/>
    <w:rsid w:val="00EE0314"/>
    <w:rsid w:val="00EE179F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28CF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69EC"/>
    <w:rsid w:val="00F308A7"/>
    <w:rsid w:val="00F333A0"/>
    <w:rsid w:val="00F33BBF"/>
    <w:rsid w:val="00F34AC1"/>
    <w:rsid w:val="00F34D97"/>
    <w:rsid w:val="00F3569D"/>
    <w:rsid w:val="00F36C86"/>
    <w:rsid w:val="00F4034E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1C5D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3153"/>
    <w:rsid w:val="00F96CA1"/>
    <w:rsid w:val="00FA04AE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21F1"/>
    <w:rsid w:val="00FD2613"/>
    <w:rsid w:val="00FD381A"/>
    <w:rsid w:val="00FD4495"/>
    <w:rsid w:val="00FD4FA1"/>
    <w:rsid w:val="00FE1827"/>
    <w:rsid w:val="00FE2C4A"/>
    <w:rsid w:val="00FE5867"/>
    <w:rsid w:val="00FF0FD2"/>
    <w:rsid w:val="00FF1B6B"/>
    <w:rsid w:val="00FF229A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03ACBEF6"/>
  <w15:docId w15:val="{0B03B4CD-7AA0-41C2-AF13-43D0ED6DE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1C0B1A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  <w:style w:type="character" w:customStyle="1" w:styleId="PrrafodelistaCar">
    <w:name w:val="Párrafo de lista Car"/>
    <w:aliases w:val="Applus+ P Car,Titulo1 Car"/>
    <w:link w:val="Prrafodelista"/>
    <w:uiPriority w:val="34"/>
    <w:locked/>
    <w:rsid w:val="00F028CF"/>
    <w:rPr>
      <w:rFonts w:ascii="Univers" w:hAnsi="Univers"/>
      <w:sz w:val="24"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7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5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1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1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53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.jpeg"/><Relationship Id="rId1" Type="http://schemas.openxmlformats.org/officeDocument/2006/relationships/image" Target="media/image10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2.jpeg"/><Relationship Id="rId1" Type="http://schemas.openxmlformats.org/officeDocument/2006/relationships/image" Target="media/image10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650</TotalTime>
  <Pages>9</Pages>
  <Words>638</Words>
  <Characters>3509</Characters>
  <Application>Microsoft Office Word</Application>
  <DocSecurity>0</DocSecurity>
  <Lines>29</Lines>
  <Paragraphs>8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4139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44</cp:revision>
  <cp:lastPrinted>2025-05-09T17:53:00Z</cp:lastPrinted>
  <dcterms:created xsi:type="dcterms:W3CDTF">2025-03-27T15:46:00Z</dcterms:created>
  <dcterms:modified xsi:type="dcterms:W3CDTF">2025-09-21T07:38:00Z</dcterms:modified>
</cp:coreProperties>
</file>
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BB2A7A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68D4BA39" w:rsidR="004E48BE" w:rsidRPr="007D4E2F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DE4B5A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</w:t>
      </w:r>
      <w:r w:rsidRPr="007D4E2F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</w:t>
      </w:r>
      <w:r w:rsidR="00317907" w:rsidRPr="007D4E2F">
        <w:t xml:space="preserve"> 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highlight w:val="green"/>
          <w:shd w:val="clear" w:color="auto" w:fill="FFFFFF"/>
          <w:lang w:val="es-PE" w:eastAsia="es-ES_tradnl"/>
        </w:rPr>
        <w:t>lcl</w:t>
      </w:r>
      <w:r w:rsidR="00EA7C3F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}</w:t>
      </w:r>
      <w:r w:rsidR="00317907" w:rsidRPr="007D4E2F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7D4E2F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0F6E0C40" w:rsidR="004E48BE" w:rsidRPr="007D4E2F" w:rsidRDefault="00ED3CA8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 AÉREA SDS, RADIO DE LA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312D8D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cantidad_suministro</w:t>
      </w:r>
      <w:r w:rsidR="007E74DD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</w:t>
      </w:r>
      <w:proofErr w:type="spellEnd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SUMINISTRO DE C.C.: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7D4E2F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6C2329CF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proofErr w:type="spellStart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proofErr w:type="spellEnd"/>
      <w:r w:rsidR="00EA7C3F"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.</w:t>
      </w:r>
    </w:p>
    <w:p w14:paraId="1E73ADC8" w14:textId="77777777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7D4E2F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7D4E2F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7D4E2F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624DDBA5" w:rsidR="004E48BE" w:rsidRPr="004518CE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7D4E2F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EA7C3F" w:rsidRPr="007D4E2F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AD65C4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</w:t>
      </w:r>
      <w:r w:rsidRPr="000E34A4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BB2A7A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>
            <w:t>Indice</w:t>
          </w:r>
          <w:proofErr w:type="spellEnd"/>
        </w:p>
        <w:p w14:paraId="38B22148" w14:textId="67B18DDE" w:rsidR="00FF2E0F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372869" w:history="1">
            <w:r w:rsidR="00FF2E0F" w:rsidRPr="00223F30">
              <w:rPr>
                <w:rStyle w:val="Hipervnculo"/>
                <w:noProof/>
              </w:rPr>
              <w:t>1.</w:t>
            </w:r>
            <w:r w:rsidR="00FF2E0F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FF2E0F" w:rsidRPr="00223F30">
              <w:rPr>
                <w:rStyle w:val="Hipervnculo"/>
                <w:noProof/>
              </w:rPr>
              <w:t>Objetivo</w:t>
            </w:r>
            <w:r w:rsidR="00FF2E0F">
              <w:rPr>
                <w:noProof/>
                <w:webHidden/>
              </w:rPr>
              <w:tab/>
            </w:r>
            <w:r w:rsidR="00FF2E0F">
              <w:rPr>
                <w:noProof/>
                <w:webHidden/>
              </w:rPr>
              <w:fldChar w:fldCharType="begin"/>
            </w:r>
            <w:r w:rsidR="00FF2E0F">
              <w:rPr>
                <w:noProof/>
                <w:webHidden/>
              </w:rPr>
              <w:instrText xml:space="preserve"> PAGEREF _Toc197372869 \h </w:instrText>
            </w:r>
            <w:r w:rsidR="00FF2E0F">
              <w:rPr>
                <w:noProof/>
                <w:webHidden/>
              </w:rPr>
            </w:r>
            <w:r w:rsidR="00FF2E0F"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 w:rsidR="00FF2E0F">
              <w:rPr>
                <w:noProof/>
                <w:webHidden/>
              </w:rPr>
              <w:fldChar w:fldCharType="end"/>
            </w:r>
          </w:hyperlink>
        </w:p>
        <w:p w14:paraId="24B39648" w14:textId="254838D7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0" w:history="1">
            <w:r w:rsidRPr="00223F30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91ACE" w14:textId="079E578F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1" w:history="1">
            <w:r w:rsidRPr="00223F30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11B9" w14:textId="52412FE8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2" w:history="1">
            <w:r w:rsidRPr="00223F30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Requerimiento de Maniobra: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2CB96" w14:textId="53D23700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3" w:history="1">
            <w:r w:rsidRPr="00223F30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Normas y Reglamentos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90A1E" w14:textId="64203D7B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4" w:history="1">
            <w:r w:rsidRPr="00223F30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Zona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5E574" w14:textId="0A21D55A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5" w:history="1">
            <w:r w:rsidRPr="00223F30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Distrito de Huacho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9B0F" w14:textId="30E9D243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6" w:history="1">
            <w:r w:rsidRPr="00223F30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7B79" w14:textId="0A0B185B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7" w:history="1">
            <w:r w:rsidRPr="00223F30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Distrito de Huacho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8F72" w14:textId="5AD58D8F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8" w:history="1">
            <w:r w:rsidRPr="00223F30">
              <w:rPr>
                <w:rStyle w:val="Hipervnculo"/>
                <w:noProof/>
              </w:rPr>
              <w:t>7.1.1.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Instalación de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5F4FD" w14:textId="3A07A167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79" w:history="1">
            <w:r w:rsidRPr="00223F30">
              <w:rPr>
                <w:rStyle w:val="Hipervnculo"/>
                <w:noProof/>
              </w:rPr>
              <w:t>7.1.2.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Instalación de Postes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448F4" w14:textId="75A67F52" w:rsidR="00FF2E0F" w:rsidRDefault="00FF2E0F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0" w:history="1">
            <w:r w:rsidRPr="00223F30">
              <w:rPr>
                <w:rStyle w:val="Hipervnculo"/>
                <w:noProof/>
              </w:rPr>
              <w:t>7.1.3.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Trabajos complementarios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9794" w14:textId="40929F93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1" w:history="1">
            <w:r w:rsidRPr="00223F30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Permisos especiales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6C1A3" w14:textId="348D7405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2" w:history="1">
            <w:r w:rsidRPr="00223F30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Especificaciones técnicas redes aéreas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F5EE3" w14:textId="300818A5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3" w:history="1">
            <w:r w:rsidRPr="00223F30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de estructuras de baja tensión: norma de PLUZ LD-7-350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7E7AE" w14:textId="240F255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4" w:history="1">
            <w:r w:rsidRPr="00223F30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concreto 7/200, 8/200 y 9/200 sin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E769" w14:textId="45B6ACCB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5" w:history="1">
            <w:r w:rsidRPr="00223F30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concreto 7/200 8/200 9/200 con retenidas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81E2" w14:textId="524BF721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6" w:history="1">
            <w:r w:rsidRPr="00223F30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 de concreto 8/400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93AB" w14:textId="14295DA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7" w:history="1">
            <w:r w:rsidRPr="00223F30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D56C" w14:textId="38EC1AFA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8" w:history="1">
            <w:r w:rsidRPr="00223F30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62F4" w14:textId="5A5B6504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89" w:history="1">
            <w:r w:rsidRPr="00223F30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18DC" w14:textId="33F8A793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0" w:history="1">
            <w:r w:rsidRPr="00223F30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9141" w14:textId="1DDF0182" w:rsidR="00FF2E0F" w:rsidRDefault="00FF2E0F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1" w:history="1">
            <w:r w:rsidRPr="00223F30">
              <w:rPr>
                <w:rStyle w:val="Hipervnculo"/>
                <w:noProof/>
              </w:rPr>
              <w:t>8.9.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Recomendaciones generales para cimentaciones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4294" w14:textId="17A8DA37" w:rsidR="00FF2E0F" w:rsidRDefault="00FF2E0F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2" w:history="1">
            <w:r w:rsidRPr="00223F30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223F30">
              <w:rPr>
                <w:rStyle w:val="Hipervnculo"/>
                <w:noProof/>
              </w:rPr>
              <w:t>Planos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0B0B" w14:textId="71698123" w:rsidR="00FF2E0F" w:rsidRDefault="00FF2E0F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7372893" w:history="1">
            <w:r w:rsidRPr="00223F30">
              <w:rPr>
                <w:rStyle w:val="Hipervnculo"/>
                <w:noProof/>
              </w:rPr>
              <w:t>Anexo: Registro fotográfico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_Toc197372893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4A4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A6B4" w14:textId="522098AF" w:rsidR="00353739" w:rsidRDefault="00353739">
          <w:r>
            <w:rPr>
              <w:b/>
              <w:bCs/>
            </w:rPr>
            <w:fldChar w:fldCharType="end"/>
          </w:r>
        </w:p>
      </w:sdtContent>
    </w:sdt>
    <w:p w14:paraId="03693A31" w14:textId="77777777" w:rsidR="00353739" w:rsidRDefault="00353739" w:rsidP="000447F5">
      <w:pPr>
        <w:pStyle w:val="ApplusTITULO"/>
        <w:rPr>
          <w:lang w:val="es-PE"/>
        </w:rPr>
      </w:pPr>
    </w:p>
    <w:p w14:paraId="5995BE41" w14:textId="77777777" w:rsidR="00353739" w:rsidRDefault="00353739" w:rsidP="000447F5">
      <w:pPr>
        <w:pStyle w:val="ApplusTITULO"/>
        <w:rPr>
          <w:lang w:val="es-PE"/>
        </w:rPr>
      </w:pPr>
    </w:p>
    <w:p w14:paraId="71E5E4B3" w14:textId="77777777" w:rsidR="00353739" w:rsidRDefault="00353739" w:rsidP="000447F5">
      <w:pPr>
        <w:pStyle w:val="ApplusTITULO"/>
        <w:rPr>
          <w:lang w:val="es-PE"/>
        </w:rPr>
      </w:pPr>
    </w:p>
    <w:p w14:paraId="220FD280" w14:textId="77777777" w:rsidR="00353739" w:rsidRDefault="00353739" w:rsidP="000447F5">
      <w:pPr>
        <w:pStyle w:val="ApplusTITULO"/>
        <w:rPr>
          <w:lang w:val="es-PE"/>
        </w:rPr>
      </w:pPr>
    </w:p>
    <w:p w14:paraId="4CF8F81A" w14:textId="77777777" w:rsidR="00353739" w:rsidRDefault="00353739" w:rsidP="000447F5">
      <w:pPr>
        <w:pStyle w:val="ApplusTITULO"/>
        <w:rPr>
          <w:lang w:val="es-PE"/>
        </w:rPr>
      </w:pPr>
    </w:p>
    <w:p w14:paraId="3447AF9D" w14:textId="77777777" w:rsidR="00353739" w:rsidRDefault="00353739" w:rsidP="000447F5">
      <w:pPr>
        <w:pStyle w:val="ApplusTITULO"/>
        <w:rPr>
          <w:lang w:val="es-PE"/>
        </w:rPr>
      </w:pPr>
    </w:p>
    <w:p w14:paraId="65745D50" w14:textId="77777777" w:rsidR="00353739" w:rsidRDefault="00353739" w:rsidP="000447F5">
      <w:pPr>
        <w:pStyle w:val="ApplusTITULO"/>
        <w:rPr>
          <w:lang w:val="es-PE"/>
        </w:rPr>
      </w:pPr>
    </w:p>
    <w:p w14:paraId="1CB650C4" w14:textId="77777777" w:rsidR="00353739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BB2A7A" w:rsidRDefault="004E48BE" w:rsidP="000447F5">
      <w:pPr>
        <w:pStyle w:val="ApplusTITULO"/>
        <w:rPr>
          <w:lang w:val="es-PE"/>
        </w:rPr>
      </w:pPr>
      <w:r w:rsidRPr="00BB2A7A">
        <w:rPr>
          <w:lang w:val="es-PE"/>
        </w:rPr>
        <w:lastRenderedPageBreak/>
        <w:t>MEMORIA DESCRIPTIVA</w:t>
      </w:r>
    </w:p>
    <w:p w14:paraId="64A109C6" w14:textId="77777777" w:rsidR="004E48BE" w:rsidRPr="00BB2A7A" w:rsidRDefault="004E48BE" w:rsidP="00EA3D71">
      <w:pPr>
        <w:pStyle w:val="Ttulo1"/>
      </w:pPr>
      <w:bookmarkStart w:id="0" w:name="_Toc197372869"/>
      <w:r w:rsidRPr="00BB2A7A">
        <w:t>Objetivo</w:t>
      </w:r>
      <w:bookmarkEnd w:id="0"/>
    </w:p>
    <w:p w14:paraId="1100E84B" w14:textId="45ADD088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 xml:space="preserve">Este expediente tiene como objetivo presentar el Informe del Estudio de ingeniería correspondiente al trabajo con código </w:t>
      </w:r>
      <w:r>
        <w:rPr>
          <w:lang w:val="es-PE"/>
        </w:rPr>
        <w:t>LCL-</w:t>
      </w:r>
      <w:r w:rsidR="00317907" w:rsidRPr="00317907">
        <w:t xml:space="preserve"> </w:t>
      </w:r>
      <w:r w:rsidR="00EA7C3F" w:rsidRPr="007D4E2F">
        <w:rPr>
          <w:noProof/>
          <w:lang w:val="es-PE"/>
        </w:rPr>
        <w:t>${</w:t>
      </w:r>
      <w:r w:rsidR="00EA7C3F" w:rsidRPr="007D4E2F">
        <w:rPr>
          <w:noProof/>
          <w:highlight w:val="green"/>
          <w:lang w:val="es-PE"/>
        </w:rPr>
        <w:t>lcl</w:t>
      </w:r>
      <w:r w:rsidR="00EA7C3F" w:rsidRPr="007D4E2F">
        <w:rPr>
          <w:noProof/>
          <w:lang w:val="es-PE"/>
        </w:rPr>
        <w:t>}</w:t>
      </w:r>
      <w:r w:rsidRPr="007D4E2F">
        <w:rPr>
          <w:lang w:val="es-PE"/>
        </w:rPr>
        <w:t>.</w:t>
      </w:r>
    </w:p>
    <w:p w14:paraId="6ADC4648" w14:textId="77777777" w:rsidR="004E48BE" w:rsidRPr="00BB2A7A" w:rsidRDefault="004E48BE" w:rsidP="004A4474">
      <w:pPr>
        <w:pStyle w:val="Prrafodelista"/>
        <w:rPr>
          <w:lang w:val="es-PE"/>
        </w:rPr>
      </w:pPr>
      <w:r w:rsidRPr="00BB2A7A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BB2A7A" w:rsidRDefault="004E48BE" w:rsidP="00781686">
      <w:pPr>
        <w:pStyle w:val="Ttulo1"/>
      </w:pPr>
      <w:bookmarkStart w:id="1" w:name="_Toc197372870"/>
      <w:r w:rsidRPr="00BB2A7A">
        <w:t>Antecedentes</w:t>
      </w:r>
      <w:bookmarkEnd w:id="1"/>
    </w:p>
    <w:p w14:paraId="396D896A" w14:textId="77777777" w:rsidR="004E48BE" w:rsidRDefault="004E48BE" w:rsidP="00E03156">
      <w:pPr>
        <w:pStyle w:val="Prrafodelista"/>
      </w:pPr>
      <w:r>
        <w:rPr>
          <w:lang w:val="es-PE"/>
        </w:rPr>
        <w:t>No tiene</w:t>
      </w:r>
      <w:r>
        <w:t>.</w:t>
      </w:r>
    </w:p>
    <w:p w14:paraId="3A3D73C9" w14:textId="77777777" w:rsidR="004E48BE" w:rsidRPr="00BB2A7A" w:rsidRDefault="004E48BE" w:rsidP="00EA3D71">
      <w:pPr>
        <w:pStyle w:val="Ttulo1"/>
      </w:pPr>
      <w:bookmarkStart w:id="2" w:name="_Toc197372871"/>
      <w:r w:rsidRPr="00BB2A7A">
        <w:t>Alcance</w:t>
      </w:r>
      <w:bookmarkEnd w:id="2"/>
    </w:p>
    <w:p w14:paraId="628FBC69" w14:textId="233C8D3D" w:rsidR="004E48BE" w:rsidRDefault="004E48BE" w:rsidP="00EC5A3C">
      <w:pPr>
        <w:pStyle w:val="Prrafodelista"/>
        <w:rPr>
          <w:lang w:val="es-PE"/>
        </w:rPr>
      </w:pPr>
      <w:r w:rsidRPr="00BB2A7A">
        <w:rPr>
          <w:lang w:val="es-PE"/>
        </w:rPr>
        <w:t xml:space="preserve">El alcance del trabajo abarca </w:t>
      </w:r>
      <w:r>
        <w:rPr>
          <w:lang w:val="es-PE"/>
        </w:rPr>
        <w:t xml:space="preserve">el distrito de </w:t>
      </w:r>
      <w:r w:rsidR="00EA7C3F" w:rsidRPr="007D4E2F">
        <w:rPr>
          <w:noProof/>
          <w:lang w:val="es-PE"/>
        </w:rPr>
        <w:t>${</w:t>
      </w:r>
      <w:r w:rsidR="00EA7C3F" w:rsidRPr="007D4E2F">
        <w:rPr>
          <w:noProof/>
          <w:highlight w:val="green"/>
          <w:lang w:val="es-PE"/>
        </w:rPr>
        <w:t>distrito_nombre</w:t>
      </w:r>
      <w:r w:rsidR="00EA7C3F" w:rsidRPr="007D4E2F">
        <w:rPr>
          <w:noProof/>
          <w:lang w:val="es-PE"/>
        </w:rPr>
        <w:t>}</w:t>
      </w:r>
      <w:r w:rsidRPr="007D4E2F">
        <w:rPr>
          <w:lang w:val="es-PE"/>
        </w:rPr>
        <w:t xml:space="preserve">, provincia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provincia_nombre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y departamento de</w:t>
      </w:r>
      <w:r w:rsidR="00EA7C3F" w:rsidRPr="007D4E2F">
        <w:rPr>
          <w:lang w:val="es-PE"/>
        </w:rPr>
        <w:t xml:space="preserve"> ${</w:t>
      </w:r>
      <w:proofErr w:type="spellStart"/>
      <w:r w:rsidR="00EA7C3F" w:rsidRPr="007D4E2F">
        <w:rPr>
          <w:highlight w:val="green"/>
          <w:lang w:val="es-PE"/>
        </w:rPr>
        <w:t>departamento_nombre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.</w:t>
      </w:r>
    </w:p>
    <w:p w14:paraId="3F3BF28B" w14:textId="77777777" w:rsidR="004E48BE" w:rsidRDefault="004E48BE" w:rsidP="00EC5A3C">
      <w:pPr>
        <w:pStyle w:val="Prrafodelista"/>
        <w:rPr>
          <w:lang w:val="es-PE"/>
        </w:rPr>
      </w:pPr>
      <w:r>
        <w:rPr>
          <w:lang w:val="es-PE"/>
        </w:rPr>
        <w:t>La atención de los suministros será:</w:t>
      </w:r>
    </w:p>
    <w:p w14:paraId="79D495A2" w14:textId="3C2A258C" w:rsidR="004E48BE" w:rsidRDefault="007D4E2F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t>${</w:t>
      </w:r>
      <w:r w:rsidRPr="007D4E2F">
        <w:rPr>
          <w:noProof/>
          <w:sz w:val="22"/>
          <w:szCs w:val="22"/>
          <w:highlight w:val="green"/>
        </w:rPr>
        <w:t>descripcion_trabajo</w:t>
      </w:r>
      <w:r>
        <w:rPr>
          <w:noProof/>
          <w:sz w:val="22"/>
          <w:szCs w:val="22"/>
        </w:rPr>
        <w:t>}</w:t>
      </w:r>
    </w:p>
    <w:p w14:paraId="53E0B147" w14:textId="77777777" w:rsidR="004E48BE" w:rsidRPr="00E463FC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E463FC">
        <w:rPr>
          <w:sz w:val="22"/>
          <w:szCs w:val="22"/>
        </w:rPr>
        <w:t>Si cliente varia la carga solicitada, la orden</w:t>
      </w:r>
      <w:r>
        <w:rPr>
          <w:sz w:val="22"/>
          <w:szCs w:val="22"/>
        </w:rPr>
        <w:t xml:space="preserve"> quedara sin efecto.</w:t>
      </w:r>
    </w:p>
    <w:p w14:paraId="6DFDC66F" w14:textId="77777777" w:rsidR="004E48BE" w:rsidRPr="007A5D2E" w:rsidRDefault="004E48BE" w:rsidP="005B5E09">
      <w:pPr>
        <w:pStyle w:val="Ttulo1"/>
      </w:pPr>
      <w:bookmarkStart w:id="3" w:name="_Toc197372872"/>
      <w:r w:rsidRPr="005B5E09">
        <w:t xml:space="preserve">Requerimiento de Maniobra: </w:t>
      </w:r>
      <w:r>
        <w:rPr>
          <w:color w:val="000000" w:themeColor="text1"/>
        </w:rPr>
        <w:t>NO</w:t>
      </w:r>
      <w:bookmarkEnd w:id="3"/>
    </w:p>
    <w:p w14:paraId="3BB281C4" w14:textId="77777777" w:rsidR="004E48BE" w:rsidRPr="00BB2A7A" w:rsidRDefault="004E48BE" w:rsidP="00EA3D71">
      <w:pPr>
        <w:pStyle w:val="Ttulo1"/>
      </w:pPr>
      <w:bookmarkStart w:id="4" w:name="_Toc197372873"/>
      <w:r w:rsidRPr="00BB2A7A">
        <w:t>Normas y Reglamentos de Aplicación</w:t>
      </w:r>
      <w:bookmarkEnd w:id="4"/>
      <w:r w:rsidRPr="00BB2A7A">
        <w:t xml:space="preserve"> </w:t>
      </w:r>
    </w:p>
    <w:p w14:paraId="4A29165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Código Nacional de Electricidad Suministro 2011 (R.M. N° 214-2011-MEM/DM)</w:t>
      </w:r>
    </w:p>
    <w:p w14:paraId="254AF527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BB2A7A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Reglamento Nacional de Edificaciones (RNE)</w:t>
      </w:r>
    </w:p>
    <w:p w14:paraId="1E7582A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D.L. 25844 Ley de Concesiones Eléctricas y su Reglamento.</w:t>
      </w:r>
    </w:p>
    <w:p w14:paraId="1D211828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>Norma Técnica de Calidad de los Servicios Eléctricos.</w:t>
      </w:r>
    </w:p>
    <w:p w14:paraId="19A87CD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018-2002-EM/DGE.</w:t>
      </w:r>
    </w:p>
    <w:p w14:paraId="6FC91FEF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BB2A7A">
        <w:rPr>
          <w:lang w:val="es-PE"/>
        </w:rPr>
        <w:t>Nº</w:t>
      </w:r>
      <w:proofErr w:type="spellEnd"/>
      <w:r w:rsidRPr="00BB2A7A">
        <w:rPr>
          <w:lang w:val="es-PE"/>
        </w:rPr>
        <w:t xml:space="preserve"> 013-2003-EM/DM.</w:t>
      </w:r>
    </w:p>
    <w:p w14:paraId="11DB1501" w14:textId="77777777" w:rsidR="004E48BE" w:rsidRPr="00BB2A7A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BB2A7A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E463FC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E463FC">
        <w:rPr>
          <w:lang w:val="es-PE"/>
        </w:rPr>
        <w:t>Ordenanza N° 203MML Reglamento para la Ejecución de Obras en las áreas de Dominio público y su modificación Ordenanza N°244MML.</w:t>
      </w:r>
    </w:p>
    <w:p w14:paraId="466CD1F3" w14:textId="77777777" w:rsidR="004E48BE" w:rsidRPr="00BB2A7A" w:rsidRDefault="004E48BE" w:rsidP="00EA3D71">
      <w:pPr>
        <w:pStyle w:val="Ttulo1"/>
      </w:pPr>
      <w:bookmarkStart w:id="5" w:name="_Toc197372874"/>
      <w:r w:rsidRPr="00BB2A7A">
        <w:t>Zona de trabajo</w:t>
      </w:r>
      <w:bookmarkEnd w:id="5"/>
    </w:p>
    <w:p w14:paraId="57BF2A5F" w14:textId="5CE9E379" w:rsidR="004E48BE" w:rsidRPr="007D4E2F" w:rsidRDefault="004E48BE" w:rsidP="00EA3D71">
      <w:pPr>
        <w:pStyle w:val="Ttulo2"/>
      </w:pPr>
      <w:bookmarkStart w:id="6" w:name="_Toc197372875"/>
      <w:r w:rsidRPr="00BB2A7A">
        <w:t xml:space="preserve">Distrito de </w:t>
      </w:r>
      <w:bookmarkEnd w:id="6"/>
      <w:r w:rsidR="00EA7C3F" w:rsidRPr="007D4E2F">
        <w:rPr>
          <w:noProof/>
        </w:rPr>
        <w:t>${</w:t>
      </w:r>
      <w:r w:rsidR="00EA7C3F" w:rsidRPr="007D4E2F">
        <w:rPr>
          <w:noProof/>
          <w:highlight w:val="green"/>
        </w:rPr>
        <w:t>distrito_nombre</w:t>
      </w:r>
      <w:r w:rsidR="00EA7C3F" w:rsidRPr="007D4E2F">
        <w:rPr>
          <w:noProof/>
        </w:rPr>
        <w:t>}</w:t>
      </w:r>
    </w:p>
    <w:p w14:paraId="5BC96935" w14:textId="3C13C600" w:rsidR="004E48BE" w:rsidRDefault="004E48BE" w:rsidP="00560C56">
      <w:pPr>
        <w:pStyle w:val="Prrafodelista"/>
        <w:rPr>
          <w:lang w:val="es-PE"/>
        </w:rPr>
      </w:pPr>
      <w:r w:rsidRPr="007D4E2F">
        <w:rPr>
          <w:lang w:val="es-PE"/>
        </w:rPr>
        <w:t xml:space="preserve">La zona de trabajo se encuentra ubicada en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direcci</w:t>
      </w:r>
      <w:r w:rsidR="000176F0" w:rsidRPr="007D4E2F">
        <w:rPr>
          <w:highlight w:val="green"/>
          <w:lang w:val="es-PE"/>
        </w:rPr>
        <w:t>o</w:t>
      </w:r>
      <w:r w:rsidR="00EA7C3F" w:rsidRPr="007D4E2F">
        <w:rPr>
          <w:highlight w:val="green"/>
          <w:lang w:val="es-PE"/>
        </w:rPr>
        <w:t>n_servicio_electrico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en el distrito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distrito_nombre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provincia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provincia_nombre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y departamento de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departamento_nombre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:</w:t>
      </w:r>
      <w:bookmarkStart w:id="7" w:name="_Hlk197373203"/>
    </w:p>
    <w:p w14:paraId="58D60945" w14:textId="185022E5" w:rsidR="004E48BE" w:rsidRPr="00DE4B5A" w:rsidRDefault="00B2674B" w:rsidP="00A516A4">
      <w:pPr>
        <w:pStyle w:val="Prrafodelista"/>
        <w:jc w:val="center"/>
      </w:pPr>
      <w:r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DBDA390">
                <wp:simplePos x="0" y="0"/>
                <wp:positionH relativeFrom="margin">
                  <wp:posOffset>4132580</wp:posOffset>
                </wp:positionH>
                <wp:positionV relativeFrom="paragraph">
                  <wp:posOffset>2912745</wp:posOffset>
                </wp:positionV>
                <wp:extent cx="771525" cy="409575"/>
                <wp:effectExtent l="933450" t="171450" r="28575" b="285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-168197"/>
                            <a:gd name="adj2" fmla="val -9004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CA558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325.4pt;margin-top:229.3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" adj="-25531,-8650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0E5F3">
                <wp:simplePos x="0" y="0"/>
                <wp:positionH relativeFrom="column">
                  <wp:posOffset>3075305</wp:posOffset>
                </wp:positionH>
                <wp:positionV relativeFrom="paragraph">
                  <wp:posOffset>2611755</wp:posOffset>
                </wp:positionV>
                <wp:extent cx="194945" cy="193994"/>
                <wp:effectExtent l="76200" t="57150" r="52705" b="920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308997">
                          <a:off x="0" y="0"/>
                          <a:ext cx="194945" cy="19399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A1A6" id="Rectángulo 15" o:spid="_x0000_s1026" style="position:absolute;margin-left:242.15pt;margin-top:205.65pt;width:15.35pt;height:15.3pt;rotation:-1124052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A3F015" wp14:editId="7445E52E">
                <wp:simplePos x="0" y="0"/>
                <wp:positionH relativeFrom="column">
                  <wp:posOffset>3252470</wp:posOffset>
                </wp:positionH>
                <wp:positionV relativeFrom="paragraph">
                  <wp:posOffset>1975485</wp:posOffset>
                </wp:positionV>
                <wp:extent cx="102870" cy="883920"/>
                <wp:effectExtent l="57150" t="19050" r="68580" b="87630"/>
                <wp:wrapNone/>
                <wp:docPr id="178095653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" cy="88392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558908" id="Conector recto 17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1pt,155.55pt" to="264.2pt,2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" strokecolor="#a5a5a5 [2092]">
                <v:shadow on="t" color="black" opacity="24903f" origin=",.5" offset="0,.55556mm"/>
              </v:line>
            </w:pict>
          </mc:Fallback>
        </mc:AlternateContent>
      </w:r>
      <w:r w:rsidR="00FF5D6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1C89DB" wp14:editId="555770E0">
                <wp:simplePos x="0" y="0"/>
                <wp:positionH relativeFrom="column">
                  <wp:posOffset>3359150</wp:posOffset>
                </wp:positionH>
                <wp:positionV relativeFrom="paragraph">
                  <wp:posOffset>1971675</wp:posOffset>
                </wp:positionV>
                <wp:extent cx="83820" cy="883920"/>
                <wp:effectExtent l="57150" t="19050" r="68580" b="87630"/>
                <wp:wrapNone/>
                <wp:docPr id="949179247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" cy="88392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48D5F" id="Conector recto 16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5pt,155.25pt" to="271.1pt,2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" strokecolor="#a5a5a5 [2092]">
                <v:shadow on="t" color="black" opacity="24903f" origin=",.5" offset="0,.55556mm"/>
              </v:lin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7F94BBCB">
                <wp:simplePos x="0" y="0"/>
                <wp:positionH relativeFrom="margin">
                  <wp:posOffset>2002790</wp:posOffset>
                </wp:positionH>
                <wp:positionV relativeFrom="paragraph">
                  <wp:posOffset>2505075</wp:posOffset>
                </wp:positionV>
                <wp:extent cx="647700" cy="476250"/>
                <wp:effectExtent l="0" t="400050" r="3238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96638"/>
                            <a:gd name="adj2" fmla="val -13319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7" type="#_x0000_t62" style="position:absolute;left:0;text-align:left;margin-left:157.7pt;margin-top:197.2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" adj="31674,-17969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0AE35B05">
                <wp:simplePos x="0" y="0"/>
                <wp:positionH relativeFrom="margin">
                  <wp:posOffset>3302000</wp:posOffset>
                </wp:positionH>
                <wp:positionV relativeFrom="paragraph">
                  <wp:posOffset>683895</wp:posOffset>
                </wp:positionV>
                <wp:extent cx="838200" cy="533400"/>
                <wp:effectExtent l="133350" t="0" r="19050" b="72390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-65069"/>
                            <a:gd name="adj2" fmla="val 17965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7FEBCEE9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ED611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20766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LL-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8" type="#_x0000_t62" style="position:absolute;left:0;text-align:left;margin-left:260pt;margin-top:53.8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" adj="-3255,49605" fillcolor="#ffc000" strokecolor="white [3212]" strokeweight="1.5pt">
                <v:textbox>
                  <w:txbxContent>
                    <w:p w14:paraId="37C4EC82" w14:textId="7FEBCEE9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ED611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20766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LL-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D6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52456F77">
                <wp:simplePos x="0" y="0"/>
                <wp:positionH relativeFrom="margin">
                  <wp:posOffset>4235450</wp:posOffset>
                </wp:positionH>
                <wp:positionV relativeFrom="paragraph">
                  <wp:posOffset>1270635</wp:posOffset>
                </wp:positionV>
                <wp:extent cx="659130" cy="389890"/>
                <wp:effectExtent l="590550" t="0" r="26670" b="27686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" cy="389890"/>
                        </a:xfrm>
                        <a:prstGeom prst="wedgeRoundRectCallout">
                          <a:avLst>
                            <a:gd name="adj1" fmla="val -138469"/>
                            <a:gd name="adj2" fmla="val 11922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23E6872B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FF5D6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26.5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333.5pt;margin-top:100.05pt;width:51.9pt;height:30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" adj="-19109,36553" fillcolor="#ffc000" strokecolor="white [3212]" strokeweight="1.5pt">
                <v:textbox>
                  <w:txbxContent>
                    <w:p w14:paraId="2972189E" w14:textId="23E6872B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FF5D6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26.5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C7D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6DDA7CEA">
                <wp:simplePos x="0" y="0"/>
                <wp:positionH relativeFrom="column">
                  <wp:posOffset>2426970</wp:posOffset>
                </wp:positionH>
                <wp:positionV relativeFrom="paragraph">
                  <wp:posOffset>1625743</wp:posOffset>
                </wp:positionV>
                <wp:extent cx="1462405" cy="510540"/>
                <wp:effectExtent l="76200" t="152400" r="80645" b="194310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2994">
                          <a:off x="0" y="0"/>
                          <a:ext cx="1462405" cy="510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2562B" id="Rectángulo: esquinas redondeadas 7" o:spid="_x0000_s1026" style="position:absolute;margin-left:191.1pt;margin-top:128pt;width:115.15pt;height:40.2pt;rotation:65863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2B5C7D" w:rsidRPr="0076548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58699BD8">
                <wp:simplePos x="0" y="0"/>
                <wp:positionH relativeFrom="margin">
                  <wp:posOffset>2545715</wp:posOffset>
                </wp:positionH>
                <wp:positionV relativeFrom="paragraph">
                  <wp:posOffset>97155</wp:posOffset>
                </wp:positionV>
                <wp:extent cx="605790" cy="381000"/>
                <wp:effectExtent l="171450" t="0" r="22860" b="552450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81000"/>
                        </a:xfrm>
                        <a:prstGeom prst="wedgeRoundRectCallout">
                          <a:avLst>
                            <a:gd name="adj1" fmla="val -77581"/>
                            <a:gd name="adj2" fmla="val 1870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93EFC" w14:textId="09C3D293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ED611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</w:t>
                            </w:r>
                            <w:r w:rsidR="002B5C7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0766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9586" id="_x0000_s1030" type="#_x0000_t62" style="position:absolute;left:0;text-align:left;margin-left:200.45pt;margin-top:7.65pt;width:47.7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" adj="-5957,51204" fillcolor="#ffc000" strokecolor="white [3212]" strokeweight="1.5pt">
                <v:textbox>
                  <w:txbxContent>
                    <w:p w14:paraId="42093EFC" w14:textId="09C3D293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ED611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</w:t>
                      </w:r>
                      <w:r w:rsidR="002B5C7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0766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AA6" w:rsidRPr="00DC2AA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DC2AA6">
        <w:rPr>
          <w:lang w:val="es-ES_tradnl"/>
        </w:rPr>
        <w:t xml:space="preserve"> </w:t>
      </w:r>
      <w:r w:rsidR="00891C51" w:rsidRPr="00891C51">
        <w:rPr>
          <w:noProof/>
          <w:lang w:val="es-ES_tradnl"/>
        </w:rPr>
        <w:t xml:space="preserve"> </w:t>
      </w:r>
      <w:r w:rsidR="0076548D" w:rsidRPr="0076548D">
        <w:rPr>
          <w:noProof/>
          <w:lang w:val="es-ES_tradnl"/>
        </w:rPr>
        <w:t xml:space="preserve"> </w:t>
      </w:r>
      <w:r w:rsidR="004E48BE" w:rsidRPr="00524782">
        <w:rPr>
          <w:noProof/>
        </w:rPr>
        <w:drawing>
          <wp:inline distT="0" distB="0" distL="0" distR="0" wp14:anchorId="75725C2A" wp14:editId="6F593909">
            <wp:extent cx="3969405" cy="3402347"/>
            <wp:effectExtent l="19050" t="19050" r="12065" b="266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405" cy="34023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p w14:paraId="262E6EF0" w14:textId="1D6E399F" w:rsidR="004E48BE" w:rsidRDefault="004E48BE" w:rsidP="00E463FC">
      <w:pPr>
        <w:pStyle w:val="Prrafodelista"/>
        <w:jc w:val="center"/>
        <w:rPr>
          <w:lang w:val="es-PE"/>
        </w:rPr>
      </w:pPr>
      <w:r w:rsidRPr="00BB2A7A">
        <w:rPr>
          <w:lang w:val="es-PE"/>
        </w:rPr>
        <w:t xml:space="preserve">Figura 5.1 – 1: Zona de trabajo – Fuente: </w:t>
      </w:r>
      <w:proofErr w:type="spellStart"/>
      <w:r>
        <w:rPr>
          <w:lang w:val="es-PE"/>
        </w:rPr>
        <w:t>Geoapps</w:t>
      </w:r>
      <w:proofErr w:type="spellEnd"/>
    </w:p>
    <w:p w14:paraId="5E62C2FB" w14:textId="7FCB4A8F" w:rsidR="004E48BE" w:rsidRPr="007D4E2F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>
        <w:rPr>
          <w:b/>
          <w:lang w:val="es-PE"/>
        </w:rPr>
        <w:t>C</w:t>
      </w:r>
      <w:r w:rsidRPr="00660CE1">
        <w:rPr>
          <w:b/>
          <w:lang w:val="es-PE"/>
        </w:rPr>
        <w:t>liente solicita</w:t>
      </w:r>
      <w:r w:rsidR="007D4E2F">
        <w:rPr>
          <w:b/>
          <w:lang w:val="es-PE"/>
        </w:rPr>
        <w:t xml:space="preserve"> ${</w:t>
      </w:r>
      <w:proofErr w:type="spellStart"/>
      <w:r w:rsidR="007D4E2F" w:rsidRPr="007D4E2F">
        <w:rPr>
          <w:b/>
          <w:highlight w:val="green"/>
          <w:lang w:val="es-PE"/>
        </w:rPr>
        <w:t>cantidad_suministros</w:t>
      </w:r>
      <w:proofErr w:type="spellEnd"/>
      <w:r w:rsidR="007D4E2F">
        <w:rPr>
          <w:b/>
          <w:lang w:val="es-PE"/>
        </w:rPr>
        <w:t>}</w:t>
      </w:r>
      <w:r w:rsidRPr="00660CE1">
        <w:rPr>
          <w:b/>
          <w:lang w:val="es-PE"/>
        </w:rPr>
        <w:t xml:space="preserve"> </w:t>
      </w:r>
      <w:r w:rsidRPr="007D4E2F">
        <w:rPr>
          <w:b/>
          <w:lang w:val="es-PE"/>
        </w:rPr>
        <w:t xml:space="preserve">suministro </w:t>
      </w:r>
      <w:r w:rsidR="00EA7C3F" w:rsidRPr="007D4E2F">
        <w:rPr>
          <w:b/>
          <w:lang w:val="es-PE"/>
        </w:rPr>
        <w:t>${</w:t>
      </w:r>
      <w:proofErr w:type="spellStart"/>
      <w:r w:rsidR="00EA7C3F" w:rsidRPr="007D4E2F">
        <w:rPr>
          <w:b/>
          <w:highlight w:val="green"/>
          <w:lang w:val="es-PE"/>
        </w:rPr>
        <w:t>sistema_acometida</w:t>
      </w:r>
      <w:proofErr w:type="spellEnd"/>
      <w:r w:rsidR="00EA7C3F" w:rsidRPr="007D4E2F">
        <w:rPr>
          <w:b/>
          <w:lang w:val="es-PE"/>
        </w:rPr>
        <w:t xml:space="preserve">} </w:t>
      </w:r>
      <w:r w:rsidRPr="007D4E2F">
        <w:rPr>
          <w:b/>
          <w:lang w:val="es-PE"/>
        </w:rPr>
        <w:t xml:space="preserve">ø desde </w:t>
      </w:r>
      <w:r w:rsidR="00EA7C3F" w:rsidRPr="007D4E2F">
        <w:rPr>
          <w:b/>
          <w:lang w:val="es-PE"/>
        </w:rPr>
        <w:t>${</w:t>
      </w:r>
      <w:proofErr w:type="spellStart"/>
      <w:r w:rsidR="00EA7C3F" w:rsidRPr="007D4E2F">
        <w:rPr>
          <w:b/>
          <w:highlight w:val="green"/>
          <w:lang w:val="es-PE"/>
        </w:rPr>
        <w:t>cc</w:t>
      </w:r>
      <w:proofErr w:type="spellEnd"/>
      <w:r w:rsidR="00EA7C3F" w:rsidRPr="007D4E2F">
        <w:rPr>
          <w:b/>
          <w:lang w:val="es-PE"/>
        </w:rPr>
        <w:t>}</w:t>
      </w:r>
      <w:r w:rsidRPr="007D4E2F">
        <w:rPr>
          <w:b/>
          <w:lang w:val="es-PE"/>
        </w:rPr>
        <w:t xml:space="preserve"> kW.</w:t>
      </w:r>
    </w:p>
    <w:p w14:paraId="0DDEF034" w14:textId="77777777" w:rsidR="004E48BE" w:rsidRPr="007D4E2F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La carga solicitada por el cliente será destinada para doméstico.</w:t>
      </w:r>
    </w:p>
    <w:p w14:paraId="3CB1A646" w14:textId="335BF138" w:rsidR="004E48BE" w:rsidRPr="007D4E2F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Se coordino</w:t>
      </w:r>
      <w:r w:rsidR="00E7711A" w:rsidRPr="007D4E2F">
        <w:rPr>
          <w:lang w:val="es-PE"/>
        </w:rPr>
        <w:t xml:space="preserve"> </w:t>
      </w:r>
      <w:r w:rsidR="007D4E2F" w:rsidRPr="007D4E2F">
        <w:rPr>
          <w:lang w:val="es-PE"/>
        </w:rPr>
        <w:t xml:space="preserve">desde campo </w:t>
      </w:r>
      <w:r w:rsidR="00E7711A" w:rsidRPr="007D4E2F">
        <w:rPr>
          <w:lang w:val="es-PE"/>
        </w:rPr>
        <w:t xml:space="preserve">vía telefónica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detalle_contacto</w:t>
      </w:r>
      <w:proofErr w:type="spellEnd"/>
      <w:r w:rsidR="00EA7C3F" w:rsidRPr="007D4E2F">
        <w:rPr>
          <w:lang w:val="es-PE"/>
        </w:rPr>
        <w:t>}</w:t>
      </w:r>
      <w:r w:rsidR="006178A2" w:rsidRPr="007D4E2F">
        <w:rPr>
          <w:lang w:val="es-PE"/>
        </w:rPr>
        <w:t>.</w:t>
      </w:r>
    </w:p>
    <w:p w14:paraId="0644ABCB" w14:textId="1BFCEA0B" w:rsidR="004E48BE" w:rsidRPr="00BE380B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 xml:space="preserve">El cliente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tiene_nicho</w:t>
      </w:r>
      <w:proofErr w:type="spellEnd"/>
      <w:r w:rsidR="00EA7C3F" w:rsidRPr="007D4E2F">
        <w:rPr>
          <w:lang w:val="es-PE"/>
        </w:rPr>
        <w:t>}</w:t>
      </w:r>
      <w:r w:rsidR="00A76A8B" w:rsidRPr="007D4E2F">
        <w:rPr>
          <w:lang w:val="es-PE"/>
        </w:rPr>
        <w:t xml:space="preserve"> </w:t>
      </w:r>
      <w:r w:rsidRPr="007D4E2F">
        <w:rPr>
          <w:lang w:val="es-PE"/>
        </w:rPr>
        <w:t>cuenta con nicho preparado</w:t>
      </w:r>
      <w:r w:rsidR="00B2674B" w:rsidRPr="007D4E2F">
        <w:rPr>
          <w:lang w:val="es-PE"/>
        </w:rPr>
        <w:t xml:space="preserve"> en murete</w:t>
      </w:r>
      <w:r w:rsidR="00B2674B">
        <w:rPr>
          <w:lang w:val="es-PE"/>
        </w:rPr>
        <w:t xml:space="preserve"> al ingreso del pasaje común</w:t>
      </w:r>
      <w:r w:rsidRPr="00767299">
        <w:rPr>
          <w:lang w:val="es-PE"/>
        </w:rPr>
        <w:t>.</w:t>
      </w:r>
    </w:p>
    <w:p w14:paraId="11273D8A" w14:textId="77777777" w:rsidR="004E48BE" w:rsidRPr="00BB2A7A" w:rsidRDefault="004E48BE" w:rsidP="00EA3D71">
      <w:pPr>
        <w:pStyle w:val="Ttulo1"/>
      </w:pPr>
      <w:bookmarkStart w:id="8" w:name="_Toc197372876"/>
      <w:r w:rsidRPr="00BB2A7A">
        <w:t>Descripción del proyecto</w:t>
      </w:r>
      <w:bookmarkEnd w:id="8"/>
    </w:p>
    <w:p w14:paraId="29709F97" w14:textId="0A779CFD" w:rsidR="004E48BE" w:rsidRPr="007D4E2F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>
        <w:rPr>
          <w:lang w:val="es-PE"/>
        </w:rPr>
        <w:lastRenderedPageBreak/>
        <w:t xml:space="preserve">El proyecto comprende la </w:t>
      </w:r>
      <w:r w:rsidR="00B2674B">
        <w:rPr>
          <w:lang w:val="es-PE"/>
        </w:rPr>
        <w:t>reforma</w:t>
      </w:r>
      <w:r>
        <w:rPr>
          <w:lang w:val="es-PE"/>
        </w:rPr>
        <w:t xml:space="preserve"> de redes de Baja Tensión (SDS), </w:t>
      </w:r>
      <w:r w:rsidRPr="002678A8">
        <w:rPr>
          <w:lang w:val="es-PE"/>
        </w:rPr>
        <w:t xml:space="preserve">radio de la </w:t>
      </w:r>
      <w:r w:rsidR="00EA7C3F" w:rsidRPr="007D4E2F">
        <w:rPr>
          <w:lang w:val="es-PE"/>
        </w:rPr>
        <w:t>${</w:t>
      </w:r>
      <w:r w:rsidR="00EA7C3F" w:rsidRPr="007D4E2F">
        <w:rPr>
          <w:highlight w:val="green"/>
          <w:lang w:val="es-PE"/>
        </w:rPr>
        <w:t>sed</w:t>
      </w:r>
      <w:r w:rsidR="00EA7C3F" w:rsidRPr="007D4E2F">
        <w:rPr>
          <w:lang w:val="es-PE"/>
        </w:rPr>
        <w:t xml:space="preserve">}, </w:t>
      </w:r>
      <w:r w:rsidRPr="007D4E2F">
        <w:rPr>
          <w:lang w:val="es-PE"/>
        </w:rPr>
        <w:t>llave</w:t>
      </w:r>
      <w:r w:rsidR="00EA7C3F" w:rsidRPr="007D4E2F">
        <w:rPr>
          <w:lang w:val="es-PE"/>
        </w:rPr>
        <w:t>-${</w:t>
      </w:r>
      <w:r w:rsidR="00EA7C3F" w:rsidRPr="007D4E2F">
        <w:rPr>
          <w:highlight w:val="green"/>
          <w:lang w:val="es-PE"/>
        </w:rPr>
        <w:t>llave</w:t>
      </w:r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, a fin de atender </w:t>
      </w:r>
      <w:r w:rsidR="007D4E2F" w:rsidRPr="007D4E2F">
        <w:rPr>
          <w:lang w:val="es-PE"/>
        </w:rPr>
        <w:t>${</w:t>
      </w:r>
      <w:proofErr w:type="spellStart"/>
      <w:r w:rsidR="007D4E2F" w:rsidRPr="007D4E2F">
        <w:rPr>
          <w:highlight w:val="green"/>
          <w:lang w:val="es-PE"/>
        </w:rPr>
        <w:t>cantidad_suministros</w:t>
      </w:r>
      <w:proofErr w:type="spellEnd"/>
      <w:r w:rsidR="007D4E2F" w:rsidRPr="007D4E2F">
        <w:rPr>
          <w:lang w:val="es-PE"/>
        </w:rPr>
        <w:t>}</w:t>
      </w:r>
      <w:r w:rsidRPr="007D4E2F">
        <w:rPr>
          <w:lang w:val="es-PE"/>
        </w:rPr>
        <w:t xml:space="preserve"> nuevo suministro de C.C: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cc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 xml:space="preserve"> kW</w:t>
      </w:r>
    </w:p>
    <w:p w14:paraId="60A73021" w14:textId="77777777" w:rsidR="004E48BE" w:rsidRPr="007D4E2F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7D4E2F">
        <w:rPr>
          <w:lang w:val="es-PE"/>
        </w:rPr>
        <w:t>Los trabajos a desarrollar son lo siguiente:</w:t>
      </w:r>
    </w:p>
    <w:p w14:paraId="08EE5EBF" w14:textId="77777777" w:rsidR="004E48BE" w:rsidRPr="007D4E2F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07668618" w:rsidR="004E48BE" w:rsidRPr="007D4E2F" w:rsidRDefault="004E48BE" w:rsidP="00EA3D71">
      <w:pPr>
        <w:pStyle w:val="Ttulo2"/>
      </w:pPr>
      <w:bookmarkStart w:id="9" w:name="_Toc197372877"/>
      <w:r w:rsidRPr="007D4E2F">
        <w:t xml:space="preserve">Distrito de </w:t>
      </w:r>
      <w:bookmarkEnd w:id="9"/>
      <w:r w:rsidR="00EA7C3F" w:rsidRPr="007D4E2F">
        <w:rPr>
          <w:lang w:val="es-ES_tradnl"/>
        </w:rPr>
        <w:t>${</w:t>
      </w:r>
      <w:proofErr w:type="spellStart"/>
      <w:r w:rsidR="00EA7C3F" w:rsidRPr="007D4E2F">
        <w:rPr>
          <w:highlight w:val="green"/>
          <w:lang w:val="es-ES_tradnl"/>
        </w:rPr>
        <w:t>distrito_nombre</w:t>
      </w:r>
      <w:proofErr w:type="spellEnd"/>
      <w:r w:rsidR="00EA7C3F" w:rsidRPr="007D4E2F">
        <w:rPr>
          <w:lang w:val="es-ES_tradnl"/>
        </w:rPr>
        <w:t>}</w:t>
      </w:r>
    </w:p>
    <w:p w14:paraId="3E65CB60" w14:textId="3F93F4A1" w:rsidR="004E48BE" w:rsidRPr="00A43A09" w:rsidRDefault="004E48BE" w:rsidP="00A43A09">
      <w:pPr>
        <w:pStyle w:val="Prrafodelista"/>
      </w:pPr>
      <w:r w:rsidRPr="007D4E2F">
        <w:rPr>
          <w:lang w:val="es-PE"/>
        </w:rPr>
        <w:t xml:space="preserve">La zona de trabajo se encuentra ubicada en </w:t>
      </w:r>
      <w:r w:rsidR="00EA7C3F" w:rsidRPr="007D4E2F">
        <w:rPr>
          <w:lang w:val="es-PE"/>
        </w:rPr>
        <w:t>${</w:t>
      </w:r>
      <w:proofErr w:type="spellStart"/>
      <w:r w:rsidR="00EA7C3F" w:rsidRPr="007D4E2F">
        <w:rPr>
          <w:highlight w:val="green"/>
          <w:lang w:val="es-PE"/>
        </w:rPr>
        <w:t>direccion_servicio_electrico</w:t>
      </w:r>
      <w:proofErr w:type="spellEnd"/>
      <w:r w:rsidR="00EA7C3F" w:rsidRPr="007D4E2F">
        <w:rPr>
          <w:lang w:val="es-PE"/>
        </w:rPr>
        <w:t>}</w:t>
      </w:r>
      <w:r w:rsidRPr="007D4E2F">
        <w:rPr>
          <w:lang w:val="es-PE"/>
        </w:rPr>
        <w:t>.</w:t>
      </w:r>
    </w:p>
    <w:p w14:paraId="6238053A" w14:textId="77777777" w:rsidR="004E48BE" w:rsidRDefault="004E48BE" w:rsidP="00DA18A8">
      <w:pPr>
        <w:pStyle w:val="Ttulo3"/>
        <w:ind w:left="567" w:hanging="567"/>
      </w:pPr>
      <w:bookmarkStart w:id="10" w:name="_Toc197372878"/>
      <w:r w:rsidRPr="00BB2A7A">
        <w:t xml:space="preserve">Instalación de redes </w:t>
      </w:r>
      <w:r>
        <w:t>Aéreas</w:t>
      </w:r>
      <w:bookmarkEnd w:id="10"/>
    </w:p>
    <w:p w14:paraId="1A2D7CBB" w14:textId="77777777" w:rsidR="004E48BE" w:rsidRPr="009107B4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BB2A7A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BB2A7A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BB2A7A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BB2A7A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6A4000E3" w:rsidR="004E48BE" w:rsidRPr="0023514B" w:rsidRDefault="00B2674B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 w:rsidRPr="004E48BE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</w:tc>
        <w:tc>
          <w:tcPr>
            <w:tcW w:w="885" w:type="pct"/>
            <w:vAlign w:val="center"/>
          </w:tcPr>
          <w:p w14:paraId="713577FD" w14:textId="66B38B80" w:rsidR="004E48BE" w:rsidRPr="00FE50EF" w:rsidRDefault="00B2674B" w:rsidP="00FE50EF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Soltar y templar 01 vano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77777777" w:rsidR="004E48BE" w:rsidRPr="00694F9D" w:rsidRDefault="004E48BE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967523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Default="004E48BE" w:rsidP="00FC6F34">
      <w:pPr>
        <w:pStyle w:val="ApplusParrafo"/>
      </w:pPr>
    </w:p>
    <w:p w14:paraId="3A2065DE" w14:textId="72104D18" w:rsidR="004E48BE" w:rsidRPr="00BB2A7A" w:rsidRDefault="004E48BE" w:rsidP="00831750">
      <w:pPr>
        <w:pStyle w:val="Ttulo3"/>
        <w:ind w:left="567" w:hanging="567"/>
      </w:pPr>
      <w:bookmarkStart w:id="11" w:name="_Toc197372879"/>
      <w:r>
        <w:t>Instalación de Postes</w:t>
      </w:r>
      <w:bookmarkEnd w:id="11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BB2A7A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>
              <w:rPr>
                <w:rFonts w:ascii="Tahoma" w:hAnsi="Tahoma" w:cs="Tahoma"/>
                <w:b/>
                <w:sz w:val="18"/>
                <w:szCs w:val="18"/>
              </w:rPr>
              <w:t>Material</w:t>
            </w:r>
            <w:r w:rsidRPr="00BB2A7A">
              <w:rPr>
                <w:rFonts w:ascii="Tahoma" w:hAnsi="Tahoma" w:cs="Tahoma"/>
                <w:b/>
                <w:sz w:val="18"/>
                <w:szCs w:val="18"/>
              </w:rPr>
              <w:t xml:space="preserve"> complementario</w:t>
            </w:r>
          </w:p>
        </w:tc>
      </w:tr>
      <w:tr w:rsidR="004E48BE" w:rsidRPr="00BB2A7A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BB2A7A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652D37BC" w:rsidR="004E48BE" w:rsidRPr="00BB2A7A" w:rsidRDefault="00B2674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16529B80" w:rsidR="004E48BE" w:rsidRPr="00E12E1E" w:rsidRDefault="00B2674B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No aplica</w:t>
            </w:r>
            <w:r w:rsidR="004E48BE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6DD524C9" w:rsidR="004E48BE" w:rsidRPr="00A43A09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767299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Instalación de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armados </w:t>
            </w:r>
            <w:r w:rsidR="00B2674B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AC-c</w:t>
            </w:r>
            <w:r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264BD3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4DECC5F7" w14:textId="77777777" w:rsidR="004E48BE" w:rsidRDefault="004E48BE" w:rsidP="00FC6F34">
      <w:pPr>
        <w:pStyle w:val="ApplusParrafo"/>
      </w:pPr>
    </w:p>
    <w:p w14:paraId="0F736D13" w14:textId="77777777" w:rsidR="004E48BE" w:rsidRPr="00181667" w:rsidRDefault="004E48BE" w:rsidP="0048651C">
      <w:pPr>
        <w:pStyle w:val="Ttulo3"/>
        <w:ind w:left="567" w:hanging="567"/>
      </w:pPr>
      <w:bookmarkStart w:id="12" w:name="_Toc197372880"/>
      <w:r>
        <w:t>Trabajos complementarios</w:t>
      </w:r>
      <w:bookmarkEnd w:id="12"/>
    </w:p>
    <w:p w14:paraId="5A2C2B4C" w14:textId="77777777" w:rsidR="004E48BE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BB2A7A">
        <w:rPr>
          <w:szCs w:val="20"/>
          <w:lang w:val="es-PE"/>
        </w:rPr>
        <w:t>Limpieza de la zona de trabajo.</w:t>
      </w:r>
    </w:p>
    <w:p w14:paraId="4FC35771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06B6FE32" w14:textId="77777777" w:rsidR="00B2674B" w:rsidRDefault="00B2674B" w:rsidP="00B2674B">
      <w:pPr>
        <w:spacing w:line="360" w:lineRule="auto"/>
        <w:rPr>
          <w:szCs w:val="20"/>
          <w:lang w:val="es-PE"/>
        </w:rPr>
      </w:pPr>
    </w:p>
    <w:p w14:paraId="76A88593" w14:textId="77777777" w:rsidR="00B2674B" w:rsidRPr="00B2674B" w:rsidRDefault="00B2674B" w:rsidP="00B2674B">
      <w:pPr>
        <w:spacing w:line="360" w:lineRule="auto"/>
        <w:rPr>
          <w:szCs w:val="20"/>
          <w:lang w:val="es-PE"/>
        </w:rPr>
      </w:pPr>
    </w:p>
    <w:p w14:paraId="0A303066" w14:textId="77777777" w:rsidR="004E48BE" w:rsidRPr="00BB2A7A" w:rsidRDefault="004E48BE" w:rsidP="00EA3D71">
      <w:pPr>
        <w:pStyle w:val="Ttulo2"/>
      </w:pPr>
      <w:bookmarkStart w:id="13" w:name="_Toc197372881"/>
      <w:r>
        <w:t>P</w:t>
      </w:r>
      <w:r w:rsidRPr="00BB2A7A">
        <w:t>ermisos especiales</w:t>
      </w:r>
      <w:bookmarkEnd w:id="13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BB2A7A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BB2A7A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lastRenderedPageBreak/>
              <w:t>PERMISOS ESPECIALES</w:t>
            </w:r>
          </w:p>
        </w:tc>
      </w:tr>
      <w:tr w:rsidR="004E48BE" w:rsidRPr="00BB2A7A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BB2A7A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BB2A7A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BB2A7A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BB2A7A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BB2A7A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BB2A7A" w:rsidRDefault="004E48BE" w:rsidP="00E51F30">
      <w:pPr>
        <w:pStyle w:val="Ttulo1"/>
        <w:ind w:left="567" w:hanging="567"/>
        <w:jc w:val="both"/>
      </w:pPr>
      <w:bookmarkStart w:id="14" w:name="_Toc197372882"/>
      <w:r w:rsidRPr="00BB2A7A">
        <w:t>Especificaciones técnicas redes aéreas</w:t>
      </w:r>
      <w:bookmarkEnd w:id="14"/>
    </w:p>
    <w:p w14:paraId="53911BB9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Todos los materiales a utilizarse en la ejecución de las obras del proyecto, deberán estar comprendidos en la Lista de Materiales de Media y Baja Tensión técnicamente vigentes y aceptadas por </w:t>
      </w:r>
      <w: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PLUZ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.</w:t>
      </w:r>
    </w:p>
    <w:p w14:paraId="00E15BE8" w14:textId="77777777" w:rsidR="004E48BE" w:rsidRPr="00BB2A7A" w:rsidRDefault="004E48BE" w:rsidP="00E51F30">
      <w:pPr>
        <w:pStyle w:val="Ttulo2"/>
        <w:ind w:left="567" w:hanging="567"/>
        <w:jc w:val="both"/>
      </w:pPr>
      <w:bookmarkStart w:id="15" w:name="_Toc197372883"/>
      <w:r w:rsidRPr="00BB2A7A">
        <w:t xml:space="preserve">Cimentación de estructuras de baja tensión: norma de </w:t>
      </w:r>
      <w:r>
        <w:t>PLUZ</w:t>
      </w:r>
      <w:r w:rsidRPr="00BB2A7A">
        <w:t xml:space="preserve"> LD-7-350</w:t>
      </w:r>
      <w:bookmarkEnd w:id="15"/>
    </w:p>
    <w:p w14:paraId="608F82A2" w14:textId="77777777" w:rsidR="004E48BE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BB2A7A" w:rsidRDefault="004E48BE" w:rsidP="001268FC">
      <w:pPr>
        <w:pStyle w:val="Ttulo2"/>
        <w:ind w:left="567" w:hanging="567"/>
        <w:jc w:val="both"/>
      </w:pPr>
      <w:r w:rsidRPr="00BB2A7A">
        <w:t xml:space="preserve"> </w:t>
      </w:r>
      <w:bookmarkStart w:id="16" w:name="_Toc197372884"/>
      <w:r w:rsidRPr="00BB2A7A">
        <w:t>Cimentación normalizada para postes de concreto 7/200, 8/200 y 9/200 sin retenidas</w:t>
      </w:r>
      <w:bookmarkEnd w:id="16"/>
    </w:p>
    <w:p w14:paraId="507AFE86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BB2A7A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BB2A7A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BB2A7A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BB2A7A" w:rsidRDefault="004E48BE" w:rsidP="00E51F30">
      <w:pPr>
        <w:pStyle w:val="Ttulo2"/>
        <w:ind w:left="567" w:hanging="567"/>
        <w:jc w:val="both"/>
      </w:pPr>
      <w:bookmarkStart w:id="17" w:name="_Toc197372885"/>
      <w:r w:rsidRPr="00BB2A7A">
        <w:t>Cimentación normalizada para postes de concreto 7/200 8/200 9/200 con retenidas</w:t>
      </w:r>
      <w:bookmarkEnd w:id="17"/>
    </w:p>
    <w:p w14:paraId="54289B0F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BB2A7A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BB2A7A" w:rsidRDefault="004E48BE" w:rsidP="00E51F30">
      <w:pPr>
        <w:pStyle w:val="Ttulo2"/>
        <w:ind w:left="567" w:hanging="567"/>
      </w:pPr>
      <w:bookmarkStart w:id="18" w:name="_Toc197372886"/>
      <w:r w:rsidRPr="00BB2A7A">
        <w:lastRenderedPageBreak/>
        <w:t>Cimentación normalizada para poste de concreto 8/400</w:t>
      </w:r>
      <w:bookmarkEnd w:id="18"/>
      <w:r w:rsidRPr="00BB2A7A">
        <w:t> </w:t>
      </w:r>
    </w:p>
    <w:p w14:paraId="79DCDDB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BB2A7A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BB2A7A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BB2A7A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BB2A7A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BB2A7A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BB2A7A" w:rsidRDefault="004E48BE" w:rsidP="00E51F30">
      <w:pPr>
        <w:pStyle w:val="Ttulo2"/>
        <w:ind w:left="567" w:hanging="567"/>
      </w:pPr>
      <w:bookmarkStart w:id="19" w:name="_Toc197372887"/>
      <w:r w:rsidRPr="00BB2A7A">
        <w:t>Recomendaciones generales para cimentaciones</w:t>
      </w:r>
      <w:bookmarkEnd w:id="19"/>
      <w:r w:rsidRPr="00BB2A7A">
        <w:t> </w:t>
      </w:r>
    </w:p>
    <w:p w14:paraId="4D56A7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BB2A7A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0" w:name="_Toc197372888"/>
      <w:r w:rsidRPr="00BB2A7A">
        <w:lastRenderedPageBreak/>
        <w:t xml:space="preserve">Cimentación de estructuras de fin de línea y anclaje para redes de baja y media tensión: norma de </w:t>
      </w:r>
      <w:r>
        <w:t>PLUZ</w:t>
      </w:r>
      <w:r w:rsidRPr="00BB2A7A">
        <w:t xml:space="preserve"> LD-7-351</w:t>
      </w:r>
      <w:bookmarkEnd w:id="20"/>
    </w:p>
    <w:p w14:paraId="07459C2F" w14:textId="77777777" w:rsidR="004E48BE" w:rsidRPr="00BB2A7A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BB2A7A" w:rsidRDefault="004E48BE" w:rsidP="00E51F30">
      <w:pPr>
        <w:pStyle w:val="Ttulo2"/>
        <w:ind w:left="567" w:hanging="567"/>
        <w:jc w:val="both"/>
      </w:pPr>
      <w:bookmarkStart w:id="21" w:name="_Toc197372889"/>
      <w:r w:rsidRPr="00BB2A7A">
        <w:t>Cimentación normalizada para postes de C.A.C y P.R.F.V 8/200, 9/200 y 11/200 con retenidas de uso de fin de línea o anclaje en redes de baja tensión.</w:t>
      </w:r>
      <w:bookmarkEnd w:id="21"/>
    </w:p>
    <w:p w14:paraId="5C94DD8F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BB2A7A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BB2A7A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258E9AA6" w14:textId="77777777" w:rsidR="004E48BE" w:rsidRPr="00BB2A7A" w:rsidRDefault="004E48BE" w:rsidP="00E51F30">
      <w:pPr>
        <w:pStyle w:val="Ttulo2"/>
        <w:ind w:left="567" w:hanging="567"/>
        <w:jc w:val="both"/>
      </w:pPr>
      <w:bookmarkStart w:id="22" w:name="_Toc197372890"/>
      <w:r w:rsidRPr="00BB2A7A">
        <w:lastRenderedPageBreak/>
        <w:t>Cimentación normalizada para postes de C.A.C 13/400 y 15/400 y postes P.R.F.V 12/400 y 13/400 con retenidas de uso de fin de línea o anclaje en redes de media tensión.</w:t>
      </w:r>
      <w:bookmarkEnd w:id="22"/>
    </w:p>
    <w:p w14:paraId="6ACF8FAB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BB2A7A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BB2A7A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>
        <w:br w:type="page"/>
      </w:r>
    </w:p>
    <w:p w14:paraId="78332FD5" w14:textId="77777777" w:rsidR="004E48BE" w:rsidRPr="00BB2A7A" w:rsidRDefault="004E48BE" w:rsidP="00E51F30">
      <w:pPr>
        <w:pStyle w:val="Ttulo2"/>
        <w:ind w:left="567" w:hanging="567"/>
      </w:pPr>
      <w:bookmarkStart w:id="23" w:name="_Toc197372891"/>
      <w:r w:rsidRPr="00BB2A7A">
        <w:lastRenderedPageBreak/>
        <w:t>Recomendaciones generales para cimentaciones</w:t>
      </w:r>
      <w:bookmarkEnd w:id="23"/>
      <w:r w:rsidRPr="00BB2A7A">
        <w:t> </w:t>
      </w:r>
    </w:p>
    <w:p w14:paraId="5EBEEE9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BB2A7A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BB2A7A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14:paraId="2D532E3D" w14:textId="77777777" w:rsidTr="00C3083E">
        <w:tc>
          <w:tcPr>
            <w:tcW w:w="4106" w:type="dxa"/>
          </w:tcPr>
          <w:p w14:paraId="39C9AA51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(Mezcla mínima 1:8 + 25%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de piedra mediana)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 xml:space="preserve"> </w:t>
            </w: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3”</w:t>
            </w:r>
          </w:p>
        </w:tc>
        <w:tc>
          <w:tcPr>
            <w:tcW w:w="352" w:type="dxa"/>
          </w:tcPr>
          <w:p w14:paraId="0897BF0B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BB2A7A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BB2A7A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BA2519" w:rsidRDefault="004E48BE" w:rsidP="00BA2519">
      <w:pPr>
        <w:pStyle w:val="Ttulo1"/>
        <w:ind w:left="567" w:hanging="567"/>
      </w:pPr>
      <w:bookmarkStart w:id="24" w:name="_Toc197372892"/>
      <w:r w:rsidRPr="00BA2519">
        <w:t>Planos del proyecto:</w:t>
      </w:r>
      <w:bookmarkEnd w:id="24"/>
    </w:p>
    <w:p w14:paraId="5D229352" w14:textId="77777777" w:rsidR="004E48BE" w:rsidRPr="003429E9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3429E9">
        <w:rPr>
          <w:rFonts w:ascii="Tahoma" w:hAnsi="Tahoma" w:cs="Tahoma"/>
          <w:sz w:val="20"/>
          <w:szCs w:val="20"/>
          <w:lang w:val="es-PE"/>
        </w:rPr>
        <w:t xml:space="preserve">El proyecto está comprendido por </w:t>
      </w:r>
      <w:r>
        <w:rPr>
          <w:rFonts w:ascii="Tahoma" w:hAnsi="Tahoma" w:cs="Tahoma"/>
          <w:sz w:val="20"/>
          <w:szCs w:val="20"/>
          <w:lang w:val="es-PE"/>
        </w:rPr>
        <w:t xml:space="preserve">el </w:t>
      </w:r>
      <w:r w:rsidRPr="003429E9">
        <w:rPr>
          <w:rFonts w:ascii="Tahoma" w:hAnsi="Tahoma" w:cs="Tahoma"/>
          <w:sz w:val="20"/>
          <w:szCs w:val="20"/>
          <w:lang w:val="es-PE"/>
        </w:rPr>
        <w:t>plano:</w:t>
      </w:r>
    </w:p>
    <w:p w14:paraId="127AA89A" w14:textId="091127E7" w:rsidR="004E48BE" w:rsidRPr="007D4E2F" w:rsidRDefault="00B2674B" w:rsidP="001245D6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7D4E2F">
        <w:rPr>
          <w:szCs w:val="20"/>
          <w:lang w:val="es-PE"/>
        </w:rPr>
        <w:t>0215768-</w:t>
      </w:r>
      <w:r w:rsidR="00EA7C3F" w:rsidRPr="007D4E2F">
        <w:rPr>
          <w:szCs w:val="20"/>
          <w:lang w:val="es-PE"/>
        </w:rPr>
        <w:t>${</w:t>
      </w:r>
      <w:proofErr w:type="spellStart"/>
      <w:r w:rsidR="00EA7C3F" w:rsidRPr="007D4E2F">
        <w:rPr>
          <w:szCs w:val="20"/>
          <w:highlight w:val="green"/>
          <w:lang w:val="es-PE"/>
        </w:rPr>
        <w:t>lcl</w:t>
      </w:r>
      <w:proofErr w:type="spellEnd"/>
      <w:r w:rsidR="00EA7C3F" w:rsidRPr="007D4E2F">
        <w:rPr>
          <w:szCs w:val="20"/>
          <w:lang w:val="es-PE"/>
        </w:rPr>
        <w:t>}</w:t>
      </w:r>
      <w:r w:rsidRPr="007D4E2F">
        <w:rPr>
          <w:szCs w:val="20"/>
          <w:lang w:val="es-PE"/>
        </w:rPr>
        <w:t>A-A3</w:t>
      </w:r>
    </w:p>
    <w:p w14:paraId="06A2E06F" w14:textId="77777777" w:rsidR="004E48BE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>
        <w:rPr>
          <w:szCs w:val="20"/>
          <w:lang w:val="es-PE"/>
        </w:rPr>
        <w:br w:type="page"/>
      </w:r>
    </w:p>
    <w:p w14:paraId="7B30D1CA" w14:textId="77777777" w:rsidR="004E48BE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5" w:name="_Toc197372893"/>
      <w:r w:rsidRPr="00BB2A7A">
        <w:lastRenderedPageBreak/>
        <w:t>Anexo: Registro fotográfico</w:t>
      </w:r>
      <w:bookmarkEnd w:id="25"/>
    </w:p>
    <w:p w14:paraId="1AED209B" w14:textId="7C3EF97A" w:rsidR="004E48BE" w:rsidRDefault="004E48BE" w:rsidP="001245D6">
      <w:pPr>
        <w:pStyle w:val="Prrafodelista"/>
        <w:numPr>
          <w:ilvl w:val="0"/>
          <w:numId w:val="10"/>
        </w:numPr>
        <w:jc w:val="left"/>
      </w:pPr>
      <w:r>
        <w:t>LCL-</w:t>
      </w:r>
      <w:r w:rsidR="00317907">
        <w:t xml:space="preserve"> </w:t>
      </w:r>
      <w:r w:rsidR="004D69FC" w:rsidRPr="007D4E2F">
        <w:rPr>
          <w:szCs w:val="20"/>
          <w:lang w:val="es-PE"/>
        </w:rPr>
        <w:t>${</w:t>
      </w:r>
      <w:proofErr w:type="spellStart"/>
      <w:r w:rsidR="004D69FC" w:rsidRPr="007D4E2F">
        <w:rPr>
          <w:szCs w:val="20"/>
          <w:highlight w:val="green"/>
          <w:lang w:val="es-PE"/>
        </w:rPr>
        <w:t>lcl</w:t>
      </w:r>
      <w:proofErr w:type="spellEnd"/>
      <w:r w:rsidR="004D69FC" w:rsidRPr="007D4E2F">
        <w:rPr>
          <w:szCs w:val="20"/>
          <w:lang w:val="es-PE"/>
        </w:rPr>
        <w:t>}</w:t>
      </w:r>
      <w:r w:rsidRPr="004E48BE">
        <w:rPr>
          <w:szCs w:val="20"/>
          <w:lang w:val="es-PE"/>
        </w:rPr>
        <w:t xml:space="preserve"> </w:t>
      </w:r>
      <w:r>
        <w:t>-FOT</w:t>
      </w:r>
    </w:p>
    <w:p w14:paraId="3CB1A1C2" w14:textId="673C01D8" w:rsidR="004E48BE" w:rsidRDefault="004E48BE" w:rsidP="004E3870">
      <w:bookmarkStart w:id="26" w:name="_Hlk197373295"/>
    </w:p>
    <w:p w14:paraId="05975CCE" w14:textId="2C6F7A37" w:rsidR="004E48BE" w:rsidRDefault="00267150" w:rsidP="004E3870">
      <w:pPr>
        <w:jc w:val="center"/>
      </w:pP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75AC2AD4">
                <wp:simplePos x="0" y="0"/>
                <wp:positionH relativeFrom="margin">
                  <wp:posOffset>1004570</wp:posOffset>
                </wp:positionH>
                <wp:positionV relativeFrom="paragraph">
                  <wp:posOffset>825500</wp:posOffset>
                </wp:positionV>
                <wp:extent cx="842010" cy="464820"/>
                <wp:effectExtent l="0" t="0" r="1310640" b="96393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202930"/>
                            <a:gd name="adj2" fmla="val 257930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1C7B4A41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  <w:r w:rsidR="00F5684A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79.1pt;margin-top:65pt;width:66.3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" adj="54633,66513" fillcolor="#ffc000" strokecolor="white [3212]" strokeweight="1.5pt">
                <v:textbox>
                  <w:txbxContent>
                    <w:p w14:paraId="750AD74D" w14:textId="1C7B4A41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  <w:r w:rsidR="00F5684A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E48BE">
        <w:rPr>
          <w:noProof/>
        </w:rPr>
        <w:t xml:space="preserve"> </w:t>
      </w:r>
      <w:r w:rsidRPr="00267150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4D8153D9" wp14:editId="0A197C62">
            <wp:extent cx="4088289" cy="3066216"/>
            <wp:effectExtent l="15875" t="22225" r="23495" b="234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8289" cy="30662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6"/>
    <w:p w14:paraId="1AD00FB3" w14:textId="3ED90159" w:rsidR="004E48BE" w:rsidRDefault="004E48BE" w:rsidP="004E3870">
      <w:pPr>
        <w:jc w:val="center"/>
      </w:pPr>
      <w:r>
        <w:t>VIST</w:t>
      </w:r>
      <w:r w:rsidR="00353739">
        <w:t>A</w:t>
      </w:r>
      <w:r>
        <w:t xml:space="preserve"> DEL CLIENTE</w:t>
      </w:r>
    </w:p>
    <w:p w14:paraId="3AF6F6BB" w14:textId="543C8164" w:rsidR="004E48BE" w:rsidRDefault="004E48BE" w:rsidP="004E3870">
      <w:pPr>
        <w:jc w:val="center"/>
      </w:pPr>
    </w:p>
    <w:p w14:paraId="389EF8C5" w14:textId="77777777" w:rsidR="005D143C" w:rsidRDefault="005D143C" w:rsidP="004E3870">
      <w:pPr>
        <w:jc w:val="center"/>
      </w:pPr>
    </w:p>
    <w:p w14:paraId="1CF3E8EC" w14:textId="77777777" w:rsidR="005D143C" w:rsidRDefault="005D143C" w:rsidP="004E3870">
      <w:pPr>
        <w:jc w:val="center"/>
      </w:pPr>
    </w:p>
    <w:p w14:paraId="05EB267F" w14:textId="77777777" w:rsidR="005D143C" w:rsidRDefault="005D143C" w:rsidP="004E3870">
      <w:pPr>
        <w:jc w:val="center"/>
      </w:pPr>
    </w:p>
    <w:p w14:paraId="4763CEF7" w14:textId="77777777" w:rsidR="005D143C" w:rsidRDefault="005D143C" w:rsidP="004E3870">
      <w:pPr>
        <w:jc w:val="center"/>
      </w:pPr>
    </w:p>
    <w:p w14:paraId="50054AC8" w14:textId="77777777" w:rsidR="005D143C" w:rsidRDefault="005D143C" w:rsidP="004E3870">
      <w:pPr>
        <w:jc w:val="center"/>
      </w:pPr>
    </w:p>
    <w:p w14:paraId="479A72B0" w14:textId="77777777" w:rsidR="005D143C" w:rsidRDefault="005D143C" w:rsidP="004E3870">
      <w:pPr>
        <w:jc w:val="center"/>
      </w:pPr>
    </w:p>
    <w:p w14:paraId="15DDEB85" w14:textId="77777777" w:rsidR="005D143C" w:rsidRDefault="005D143C" w:rsidP="004E3870">
      <w:pPr>
        <w:jc w:val="center"/>
      </w:pPr>
    </w:p>
    <w:p w14:paraId="28E6CC89" w14:textId="77777777" w:rsidR="005D143C" w:rsidRDefault="005D143C" w:rsidP="004E3870">
      <w:pPr>
        <w:jc w:val="center"/>
      </w:pPr>
    </w:p>
    <w:p w14:paraId="1CF04437" w14:textId="77777777" w:rsidR="005D143C" w:rsidRDefault="005D143C" w:rsidP="004E3870">
      <w:pPr>
        <w:jc w:val="center"/>
      </w:pPr>
      <w:bookmarkStart w:id="27" w:name="_Hlk197335488"/>
    </w:p>
    <w:bookmarkStart w:id="28" w:name="_Hlk197373330"/>
    <w:p w14:paraId="2F644052" w14:textId="41C4BF31" w:rsidR="004E48BE" w:rsidRDefault="00480B9E" w:rsidP="004E3870">
      <w:pPr>
        <w:jc w:val="center"/>
      </w:pPr>
      <w:r w:rsidRPr="005D26F9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E78AD3" wp14:editId="67F12527">
                <wp:simplePos x="0" y="0"/>
                <wp:positionH relativeFrom="margin">
                  <wp:posOffset>3766820</wp:posOffset>
                </wp:positionH>
                <wp:positionV relativeFrom="paragraph">
                  <wp:posOffset>3236595</wp:posOffset>
                </wp:positionV>
                <wp:extent cx="1028065" cy="624840"/>
                <wp:effectExtent l="685800" t="0" r="19685" b="461010"/>
                <wp:wrapNone/>
                <wp:docPr id="1359134286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624840"/>
                        </a:xfrm>
                        <a:prstGeom prst="wedgeRoundRectCallout">
                          <a:avLst>
                            <a:gd name="adj1" fmla="val -115607"/>
                            <a:gd name="adj2" fmla="val 11801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9B75E" w14:textId="3C067A38" w:rsid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se encuentra en el interior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78AD3" id="Bocadillo: rectángulo con esquinas redondeadas 22" o:spid="_x0000_s1032" type="#_x0000_t62" style="position:absolute;left:0;text-align:left;margin-left:296.6pt;margin-top:254.85pt;width:80.95pt;height:49.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" adj="-14171,36292" fillcolor="#ffc000" strokecolor="white [3212]" strokeweight="1.5pt">
                <v:textbox>
                  <w:txbxContent>
                    <w:p w14:paraId="4F79B75E" w14:textId="3C067A38" w:rsid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se encuentra en el interior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26F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191779FE">
                <wp:simplePos x="0" y="0"/>
                <wp:positionH relativeFrom="margin">
                  <wp:posOffset>905510</wp:posOffset>
                </wp:positionH>
                <wp:positionV relativeFrom="paragraph">
                  <wp:posOffset>3076575</wp:posOffset>
                </wp:positionV>
                <wp:extent cx="899160" cy="621030"/>
                <wp:effectExtent l="0" t="0" r="853440" b="44577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621030"/>
                        </a:xfrm>
                        <a:prstGeom prst="wedgeRoundRectCallout">
                          <a:avLst>
                            <a:gd name="adj1" fmla="val 143296"/>
                            <a:gd name="adj2" fmla="val 11541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C6279" w14:textId="3C1F460F" w:rsidR="005D26F9" w:rsidRP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Nicho</w:t>
                            </w:r>
                            <w:r w:rsidR="00CC71B3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para el nuevo suministro</w:t>
                            </w:r>
                          </w:p>
                          <w:p w14:paraId="595571FB" w14:textId="30B171ED" w:rsidR="005D26F9" w:rsidRDefault="005D26F9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_x0000_s1033" type="#_x0000_t62" style="position:absolute;left:0;text-align:left;margin-left:71.3pt;margin-top:242.25pt;width:70.8pt;height:4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" adj="41752,35729" fillcolor="#ffc000" strokecolor="white [3212]" strokeweight="1.5pt">
                <v:textbox>
                  <w:txbxContent>
                    <w:p w14:paraId="226C6279" w14:textId="3C1F460F" w:rsidR="005D26F9" w:rsidRP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Nicho</w:t>
                      </w:r>
                      <w:r w:rsidR="00CC71B3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para el nuevo suministro</w:t>
                      </w:r>
                    </w:p>
                    <w:p w14:paraId="595571FB" w14:textId="30B171ED" w:rsidR="005D26F9" w:rsidRDefault="005D26F9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6715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EBEC90" wp14:editId="37E6077D">
                <wp:simplePos x="0" y="0"/>
                <wp:positionH relativeFrom="margin">
                  <wp:posOffset>1606550</wp:posOffset>
                </wp:positionH>
                <wp:positionV relativeFrom="paragraph">
                  <wp:posOffset>150495</wp:posOffset>
                </wp:positionV>
                <wp:extent cx="842010" cy="464820"/>
                <wp:effectExtent l="0" t="0" r="167640" b="640080"/>
                <wp:wrapNone/>
                <wp:docPr id="1430713774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464820"/>
                        </a:xfrm>
                        <a:prstGeom prst="wedgeRoundRectCallout">
                          <a:avLst>
                            <a:gd name="adj1" fmla="val 67183"/>
                            <a:gd name="adj2" fmla="val 184159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054C7" w14:textId="2AC3FAE5" w:rsidR="00B2674B" w:rsidRPr="005D26F9" w:rsidRDefault="00B2674B" w:rsidP="00B2674B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Poste #</w:t>
                            </w:r>
                            <w:r w:rsidR="00480B9E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616702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EC90" id="_x0000_s1034" type="#_x0000_t62" style="position:absolute;left:0;text-align:left;margin-left:126.5pt;margin-top:11.85pt;width:66.3pt;height:36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" adj="25312,50578" fillcolor="#ffc000" strokecolor="white [3212]" strokeweight="1.5pt">
                <v:textbox>
                  <w:txbxContent>
                    <w:p w14:paraId="7C3054C7" w14:textId="2AC3FAE5" w:rsidR="00B2674B" w:rsidRPr="005D26F9" w:rsidRDefault="00B2674B" w:rsidP="00B2674B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Poste #</w:t>
                      </w:r>
                      <w:r w:rsidR="00480B9E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616702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7E402" wp14:editId="1BF53305">
                <wp:simplePos x="0" y="0"/>
                <wp:positionH relativeFrom="margin">
                  <wp:posOffset>3865880</wp:posOffset>
                </wp:positionH>
                <wp:positionV relativeFrom="paragraph">
                  <wp:posOffset>394335</wp:posOffset>
                </wp:positionV>
                <wp:extent cx="932815" cy="601980"/>
                <wp:effectExtent l="209550" t="0" r="19685" b="388620"/>
                <wp:wrapNone/>
                <wp:docPr id="1668414656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601980"/>
                        </a:xfrm>
                        <a:prstGeom prst="wedgeRoundRectCallout">
                          <a:avLst>
                            <a:gd name="adj1" fmla="val -71708"/>
                            <a:gd name="adj2" fmla="val 1077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F72EE" w14:textId="22BC8D56" w:rsidR="00480B9E" w:rsidRPr="00480B9E" w:rsidRDefault="00480B9E" w:rsidP="00480B9E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480B9E">
                              <w:rPr>
                                <w:rFonts w:ascii="Tahoma" w:hAnsi="Tahoma" w:cs="Tahoma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Viene de la SAB 20766A LL-02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E402" id="_x0000_s1035" type="#_x0000_t62" style="position:absolute;left:0;text-align:left;margin-left:304.4pt;margin-top:31.05pt;width:73.45pt;height:47.4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" adj="-4689,34080" fillcolor="#ffc000" strokecolor="white [3212]">
                <v:textbox>
                  <w:txbxContent>
                    <w:p w14:paraId="614F72EE" w14:textId="22BC8D56" w:rsidR="00480B9E" w:rsidRPr="00480B9E" w:rsidRDefault="00480B9E" w:rsidP="00480B9E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</w:pPr>
                      <w:r w:rsidRPr="00480B9E">
                        <w:rPr>
                          <w:rFonts w:ascii="Tahoma" w:hAnsi="Tahoma" w:cs="Tahoma"/>
                          <w:color w:val="FFFFFF" w:themeColor="background1"/>
                          <w:sz w:val="18"/>
                          <w:szCs w:val="18"/>
                          <w:lang w:val="es-ES"/>
                        </w:rPr>
                        <w:t>Viene de la SAB 20766A LL-02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1B366C" wp14:editId="5BF0D738">
                <wp:simplePos x="0" y="0"/>
                <wp:positionH relativeFrom="column">
                  <wp:posOffset>3374390</wp:posOffset>
                </wp:positionH>
                <wp:positionV relativeFrom="paragraph">
                  <wp:posOffset>1339215</wp:posOffset>
                </wp:positionV>
                <wp:extent cx="403860" cy="83820"/>
                <wp:effectExtent l="57150" t="57150" r="53340" b="87630"/>
                <wp:wrapNone/>
                <wp:docPr id="1449132143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3860" cy="83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5BED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265.7pt;margin-top:105.45pt;width:31.8pt;height:6.6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17907" w:rsidRPr="00317907">
        <w:rPr>
          <w:noProof/>
        </w:rPr>
        <w:t xml:space="preserve"> </w:t>
      </w:r>
      <w:r w:rsidR="005D26F9" w:rsidRPr="005D26F9">
        <w:rPr>
          <w:noProof/>
        </w:rPr>
        <w:t xml:space="preserve"> </w:t>
      </w:r>
      <w:r w:rsidR="004E48BE">
        <w:rPr>
          <w:noProof/>
        </w:rPr>
        <w:drawing>
          <wp:inline distT="0" distB="0" distL="0" distR="0" wp14:anchorId="77DFCF3B" wp14:editId="22BC3D6A">
            <wp:extent cx="5447453" cy="4085590"/>
            <wp:effectExtent l="13970" t="24130" r="15240" b="152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55343" cy="40915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bookmarkEnd w:id="28"/>
    <w:p w14:paraId="34046235" w14:textId="3A405069" w:rsidR="004E48BE" w:rsidRDefault="00CC71B3" w:rsidP="00FF6562">
      <w:pPr>
        <w:jc w:val="center"/>
      </w:pPr>
      <w:r>
        <w:t xml:space="preserve">UBICACIÓN DEL </w:t>
      </w:r>
      <w:r w:rsidR="004E48BE">
        <w:t>NICHO</w:t>
      </w:r>
      <w:r>
        <w:t xml:space="preserve"> PARA EL NUEVO SUMINISTRO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7D4E2F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7184C" w14:paraId="7FD14C0B" w14:textId="77777777" w:rsidTr="00FB57F8">
        <w:tc>
          <w:tcPr>
            <w:tcW w:w="9060" w:type="dxa"/>
          </w:tcPr>
          <w:p w14:paraId="5B3E4B08" w14:textId="77777777" w:rsidR="0087184C" w:rsidRDefault="0087184C" w:rsidP="00FB57F8">
            <w:pPr>
              <w:jc w:val="center"/>
            </w:pPr>
            <w:r>
              <w:t>${foto}</w:t>
            </w:r>
          </w:p>
        </w:tc>
      </w:tr>
    </w:tbl>
    <w:p w14:paraId="19D85F1B" w14:textId="77777777" w:rsidR="005D26F9" w:rsidRPr="005D26F9" w:rsidRDefault="005D26F9" w:rsidP="007D4E2F">
      <w:pPr>
        <w:jc w:val="center"/>
      </w:pPr>
    </w:p>
    <w:p w14:paraId="5A2492CE" w14:textId="77777777" w:rsidR="005D26F9" w:rsidRDefault="005D26F9" w:rsidP="005D26F9"/>
    <w:p w14:paraId="2F5FCFEA" w14:textId="77777777" w:rsidR="005D26F9" w:rsidRDefault="005D26F9" w:rsidP="005D26F9"/>
    <w:p w14:paraId="3D4E5009" w14:textId="5B0FF6FA" w:rsidR="004E48BE" w:rsidRDefault="005D26F9" w:rsidP="005D26F9">
      <w:pPr>
        <w:tabs>
          <w:tab w:val="left" w:pos="6240"/>
        </w:tabs>
      </w:pPr>
      <w:r>
        <w:tab/>
      </w:r>
    </w:p>
    <w:p w14:paraId="3D15B38E" w14:textId="77777777" w:rsidR="00724010" w:rsidRPr="00724010" w:rsidRDefault="00724010" w:rsidP="00724010">
      <w:pPr>
        <w:rPr>
          <w:lang w:val="es-CL"/>
        </w:rPr>
      </w:pPr>
    </w:p>
    <w:p w14:paraId="6AAFF891" w14:textId="77777777" w:rsidR="00724010" w:rsidRPr="00724010" w:rsidRDefault="00724010" w:rsidP="00724010">
      <w:pPr>
        <w:rPr>
          <w:lang w:val="es-CL"/>
        </w:rPr>
      </w:pPr>
    </w:p>
    <w:p w14:paraId="507C8385" w14:textId="566F9ACD" w:rsidR="00724010" w:rsidRPr="00724010" w:rsidRDefault="00724010" w:rsidP="00724010">
      <w:pPr>
        <w:tabs>
          <w:tab w:val="left" w:pos="2880"/>
        </w:tabs>
        <w:rPr>
          <w:lang w:val="es-CL"/>
        </w:rPr>
      </w:pPr>
      <w:r>
        <w:rPr>
          <w:lang w:val="es-CL"/>
        </w:rPr>
        <w:tab/>
      </w:r>
    </w:p>
    <w:sectPr w:rsidR="00724010" w:rsidRPr="00724010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9ADD0" w14:textId="77777777" w:rsidR="004C6983" w:rsidRDefault="004C6983" w:rsidP="001E6DC4">
      <w:r>
        <w:separator/>
      </w:r>
    </w:p>
    <w:p w14:paraId="355DF914" w14:textId="77777777" w:rsidR="004C6983" w:rsidRDefault="004C6983"/>
  </w:endnote>
  <w:endnote w:type="continuationSeparator" w:id="0">
    <w:p w14:paraId="557E77D2" w14:textId="77777777" w:rsidR="004C6983" w:rsidRDefault="004C6983" w:rsidP="001E6DC4">
      <w:r>
        <w:continuationSeparator/>
      </w:r>
    </w:p>
    <w:p w14:paraId="6FC793DE" w14:textId="77777777" w:rsidR="004C6983" w:rsidRDefault="004C698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43BBA36B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7D4E2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7D4E2F" w:rsidRPr="007D4E2F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7D4E2F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72401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7B40F4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7D4E2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7D4E2F" w:rsidRPr="007D4E2F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7D4E2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BA889D" w14:textId="77777777" w:rsidR="004C6983" w:rsidRDefault="004C6983" w:rsidP="001E6DC4">
      <w:r>
        <w:separator/>
      </w:r>
    </w:p>
    <w:p w14:paraId="0117BF10" w14:textId="77777777" w:rsidR="004C6983" w:rsidRDefault="004C6983"/>
  </w:footnote>
  <w:footnote w:type="continuationSeparator" w:id="0">
    <w:p w14:paraId="11E67514" w14:textId="77777777" w:rsidR="004C6983" w:rsidRDefault="004C6983" w:rsidP="001E6DC4">
      <w:r>
        <w:continuationSeparator/>
      </w:r>
    </w:p>
    <w:p w14:paraId="512628EA" w14:textId="77777777" w:rsidR="004C6983" w:rsidRDefault="004C698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6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7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8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9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36D"/>
    <w:rsid w:val="00016561"/>
    <w:rsid w:val="000176F0"/>
    <w:rsid w:val="00020E04"/>
    <w:rsid w:val="00021662"/>
    <w:rsid w:val="00023F9E"/>
    <w:rsid w:val="00025F13"/>
    <w:rsid w:val="000331C2"/>
    <w:rsid w:val="000367AB"/>
    <w:rsid w:val="00037A70"/>
    <w:rsid w:val="00042D22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3C12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D2DE3"/>
    <w:rsid w:val="001D2E9C"/>
    <w:rsid w:val="001D3DFA"/>
    <w:rsid w:val="001D77F7"/>
    <w:rsid w:val="001D781B"/>
    <w:rsid w:val="001E340C"/>
    <w:rsid w:val="001E34C6"/>
    <w:rsid w:val="001E3796"/>
    <w:rsid w:val="001E4E80"/>
    <w:rsid w:val="001E5789"/>
    <w:rsid w:val="001E57EF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B5C7D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2D8D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3721"/>
    <w:rsid w:val="00353739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41A5"/>
    <w:rsid w:val="003D545C"/>
    <w:rsid w:val="003D5F03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071B8"/>
    <w:rsid w:val="00411EF7"/>
    <w:rsid w:val="004122BD"/>
    <w:rsid w:val="004131E7"/>
    <w:rsid w:val="0041393F"/>
    <w:rsid w:val="00413E3D"/>
    <w:rsid w:val="00420D97"/>
    <w:rsid w:val="00422E2F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0B9E"/>
    <w:rsid w:val="00481802"/>
    <w:rsid w:val="0048651C"/>
    <w:rsid w:val="00494864"/>
    <w:rsid w:val="00495ADB"/>
    <w:rsid w:val="00497A5C"/>
    <w:rsid w:val="004A063B"/>
    <w:rsid w:val="004A0A0E"/>
    <w:rsid w:val="004A12E0"/>
    <w:rsid w:val="004A2264"/>
    <w:rsid w:val="004A4474"/>
    <w:rsid w:val="004A740E"/>
    <w:rsid w:val="004B084F"/>
    <w:rsid w:val="004C210B"/>
    <w:rsid w:val="004C415B"/>
    <w:rsid w:val="004C6983"/>
    <w:rsid w:val="004D150E"/>
    <w:rsid w:val="004D4981"/>
    <w:rsid w:val="004D5B34"/>
    <w:rsid w:val="004D6119"/>
    <w:rsid w:val="004D63ED"/>
    <w:rsid w:val="004D679A"/>
    <w:rsid w:val="004D69FC"/>
    <w:rsid w:val="004D6E49"/>
    <w:rsid w:val="004E26E3"/>
    <w:rsid w:val="004E3870"/>
    <w:rsid w:val="004E48BE"/>
    <w:rsid w:val="004E637E"/>
    <w:rsid w:val="004E65AA"/>
    <w:rsid w:val="004F0A2C"/>
    <w:rsid w:val="004F26CE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279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1AD0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143C"/>
    <w:rsid w:val="005D26F9"/>
    <w:rsid w:val="005D4206"/>
    <w:rsid w:val="005D54F9"/>
    <w:rsid w:val="005E50EC"/>
    <w:rsid w:val="005E6171"/>
    <w:rsid w:val="005F2184"/>
    <w:rsid w:val="005F6625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178A2"/>
    <w:rsid w:val="00620379"/>
    <w:rsid w:val="00620396"/>
    <w:rsid w:val="006204F5"/>
    <w:rsid w:val="00620691"/>
    <w:rsid w:val="0062294A"/>
    <w:rsid w:val="00625452"/>
    <w:rsid w:val="00626478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51329"/>
    <w:rsid w:val="00651DB9"/>
    <w:rsid w:val="00652C26"/>
    <w:rsid w:val="00653B4A"/>
    <w:rsid w:val="00660CE1"/>
    <w:rsid w:val="00666E92"/>
    <w:rsid w:val="00673B50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4A46"/>
    <w:rsid w:val="006A5849"/>
    <w:rsid w:val="006A5C80"/>
    <w:rsid w:val="006A61FF"/>
    <w:rsid w:val="006A6EC6"/>
    <w:rsid w:val="006B428C"/>
    <w:rsid w:val="006C4144"/>
    <w:rsid w:val="006C65E3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06199"/>
    <w:rsid w:val="007116B9"/>
    <w:rsid w:val="00711CC4"/>
    <w:rsid w:val="0072011F"/>
    <w:rsid w:val="00720E66"/>
    <w:rsid w:val="00720F41"/>
    <w:rsid w:val="00724010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28C"/>
    <w:rsid w:val="007D0CAD"/>
    <w:rsid w:val="007D1AB0"/>
    <w:rsid w:val="007D36CD"/>
    <w:rsid w:val="007D4E2F"/>
    <w:rsid w:val="007D51C4"/>
    <w:rsid w:val="007E31AE"/>
    <w:rsid w:val="007E31B7"/>
    <w:rsid w:val="007E5383"/>
    <w:rsid w:val="007E66D8"/>
    <w:rsid w:val="007E697C"/>
    <w:rsid w:val="007E74DD"/>
    <w:rsid w:val="007F1086"/>
    <w:rsid w:val="007F1A24"/>
    <w:rsid w:val="007F1C37"/>
    <w:rsid w:val="007F362B"/>
    <w:rsid w:val="007F5D76"/>
    <w:rsid w:val="007F71DA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1443"/>
    <w:rsid w:val="0087184C"/>
    <w:rsid w:val="00871A37"/>
    <w:rsid w:val="00874B7F"/>
    <w:rsid w:val="00875875"/>
    <w:rsid w:val="0087684F"/>
    <w:rsid w:val="0087710F"/>
    <w:rsid w:val="00877153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4A09"/>
    <w:rsid w:val="008A6168"/>
    <w:rsid w:val="008A7A4B"/>
    <w:rsid w:val="008A7FB6"/>
    <w:rsid w:val="008B122E"/>
    <w:rsid w:val="008B182D"/>
    <w:rsid w:val="008B2C32"/>
    <w:rsid w:val="008B41C8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5EBF"/>
    <w:rsid w:val="009808F3"/>
    <w:rsid w:val="0098170A"/>
    <w:rsid w:val="00993418"/>
    <w:rsid w:val="009959A2"/>
    <w:rsid w:val="009A0D23"/>
    <w:rsid w:val="009A351B"/>
    <w:rsid w:val="009B1589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21A5"/>
    <w:rsid w:val="009F39D2"/>
    <w:rsid w:val="009F6024"/>
    <w:rsid w:val="009F67D1"/>
    <w:rsid w:val="00A050E3"/>
    <w:rsid w:val="00A06F7F"/>
    <w:rsid w:val="00A07B3F"/>
    <w:rsid w:val="00A07CD9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4DCC"/>
    <w:rsid w:val="00AD65C4"/>
    <w:rsid w:val="00AE46C2"/>
    <w:rsid w:val="00AE797F"/>
    <w:rsid w:val="00AF2826"/>
    <w:rsid w:val="00AF36E6"/>
    <w:rsid w:val="00B01776"/>
    <w:rsid w:val="00B0199A"/>
    <w:rsid w:val="00B0251B"/>
    <w:rsid w:val="00B02885"/>
    <w:rsid w:val="00B031EB"/>
    <w:rsid w:val="00B0751A"/>
    <w:rsid w:val="00B117E2"/>
    <w:rsid w:val="00B124AD"/>
    <w:rsid w:val="00B142AC"/>
    <w:rsid w:val="00B225CA"/>
    <w:rsid w:val="00B23383"/>
    <w:rsid w:val="00B23E03"/>
    <w:rsid w:val="00B2523E"/>
    <w:rsid w:val="00B2674B"/>
    <w:rsid w:val="00B26FAA"/>
    <w:rsid w:val="00B306BB"/>
    <w:rsid w:val="00B32DD6"/>
    <w:rsid w:val="00B33D5A"/>
    <w:rsid w:val="00B36849"/>
    <w:rsid w:val="00B44D35"/>
    <w:rsid w:val="00B46180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3B55"/>
    <w:rsid w:val="00C94F2E"/>
    <w:rsid w:val="00C96016"/>
    <w:rsid w:val="00C96051"/>
    <w:rsid w:val="00C96409"/>
    <w:rsid w:val="00CA648D"/>
    <w:rsid w:val="00CA707F"/>
    <w:rsid w:val="00CB0847"/>
    <w:rsid w:val="00CB309E"/>
    <w:rsid w:val="00CB3ED1"/>
    <w:rsid w:val="00CB73C6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4DD"/>
    <w:rsid w:val="00DC2AA6"/>
    <w:rsid w:val="00DC3793"/>
    <w:rsid w:val="00DD277B"/>
    <w:rsid w:val="00DD606F"/>
    <w:rsid w:val="00DD62FF"/>
    <w:rsid w:val="00DD639F"/>
    <w:rsid w:val="00DE3E46"/>
    <w:rsid w:val="00DE4862"/>
    <w:rsid w:val="00DE4B5A"/>
    <w:rsid w:val="00DE526B"/>
    <w:rsid w:val="00DE76DE"/>
    <w:rsid w:val="00DF087E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3796"/>
    <w:rsid w:val="00E639C6"/>
    <w:rsid w:val="00E72AE8"/>
    <w:rsid w:val="00E72C22"/>
    <w:rsid w:val="00E73551"/>
    <w:rsid w:val="00E75533"/>
    <w:rsid w:val="00E76F18"/>
    <w:rsid w:val="00E7711A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360"/>
    <w:rsid w:val="00E9566F"/>
    <w:rsid w:val="00E95696"/>
    <w:rsid w:val="00EA3D71"/>
    <w:rsid w:val="00EA47B8"/>
    <w:rsid w:val="00EA7A6E"/>
    <w:rsid w:val="00EA7C3F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CA8"/>
    <w:rsid w:val="00ED3DBE"/>
    <w:rsid w:val="00ED611B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325"/>
    <w:rsid w:val="00F069EC"/>
    <w:rsid w:val="00F105C6"/>
    <w:rsid w:val="00F13126"/>
    <w:rsid w:val="00F151C5"/>
    <w:rsid w:val="00F17D2D"/>
    <w:rsid w:val="00F20901"/>
    <w:rsid w:val="00F22B6D"/>
    <w:rsid w:val="00F23B9F"/>
    <w:rsid w:val="00F26042"/>
    <w:rsid w:val="00F27D55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8BF"/>
    <w:rsid w:val="00F5684A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4256"/>
    <w:rsid w:val="00F8554B"/>
    <w:rsid w:val="00F8561B"/>
    <w:rsid w:val="00F87995"/>
    <w:rsid w:val="00F90337"/>
    <w:rsid w:val="00F90FED"/>
    <w:rsid w:val="00F91001"/>
    <w:rsid w:val="00F9314F"/>
    <w:rsid w:val="00F934B2"/>
    <w:rsid w:val="00FA03F0"/>
    <w:rsid w:val="00FA05CC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2E0F"/>
    <w:rsid w:val="00FF5D6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43BA4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1136</TotalTime>
  <Pages>13</Pages>
  <Words>1699</Words>
  <Characters>9347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47</cp:revision>
  <cp:lastPrinted>2025-05-06T02:29:00Z</cp:lastPrinted>
  <dcterms:created xsi:type="dcterms:W3CDTF">2025-03-29T03:05:00Z</dcterms:created>
  <dcterms:modified xsi:type="dcterms:W3CDTF">2025-09-21T07:31:00Z</dcterms:modified>
</cp:coreProperties>
</file>
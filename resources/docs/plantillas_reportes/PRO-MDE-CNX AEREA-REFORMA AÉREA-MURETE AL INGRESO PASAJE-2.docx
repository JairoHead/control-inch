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612C00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1F8796E" w:rsidR="004E48BE" w:rsidRPr="00612C00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612C00">
        <w:t xml:space="preserve"> 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707D8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612C00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612C00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72138B71" w:rsidR="004E48BE" w:rsidRPr="00612C00" w:rsidRDefault="00894106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B21041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A4058B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707D8" w:rsidRPr="00612C00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612C00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786889BB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612C00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067F40F6" w:rsidR="004E48BE" w:rsidRPr="00612C00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E707D8" w:rsidRPr="00612C00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12C00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612C00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612C00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612C00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612C00">
            <w:t>Indice</w:t>
          </w:r>
          <w:proofErr w:type="spellEnd"/>
        </w:p>
        <w:p w14:paraId="63F274A3" w14:textId="18E96366" w:rsidR="00780FFA" w:rsidRPr="00612C00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612C00">
            <w:fldChar w:fldCharType="begin"/>
          </w:r>
          <w:r w:rsidRPr="00612C00">
            <w:instrText xml:space="preserve"> TOC \o "1-3" \h \z \u </w:instrText>
          </w:r>
          <w:r w:rsidRPr="00612C00">
            <w:fldChar w:fldCharType="separate"/>
          </w:r>
          <w:hyperlink w:anchor="_Toc201079972" w:history="1">
            <w:r w:rsidR="00780FFA" w:rsidRPr="00612C00">
              <w:rPr>
                <w:rStyle w:val="Hipervnculo"/>
                <w:noProof/>
              </w:rPr>
              <w:t>1.</w:t>
            </w:r>
            <w:r w:rsidR="00780FFA"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780FFA" w:rsidRPr="00612C00">
              <w:rPr>
                <w:rStyle w:val="Hipervnculo"/>
                <w:noProof/>
              </w:rPr>
              <w:t>Objetivo</w:t>
            </w:r>
            <w:r w:rsidR="00780FFA" w:rsidRPr="00612C00">
              <w:rPr>
                <w:noProof/>
                <w:webHidden/>
              </w:rPr>
              <w:tab/>
            </w:r>
            <w:r w:rsidR="00780FFA" w:rsidRPr="00612C00">
              <w:rPr>
                <w:noProof/>
                <w:webHidden/>
              </w:rPr>
              <w:fldChar w:fldCharType="begin"/>
            </w:r>
            <w:r w:rsidR="00780FFA" w:rsidRPr="00612C00">
              <w:rPr>
                <w:noProof/>
                <w:webHidden/>
              </w:rPr>
              <w:instrText xml:space="preserve"> PAGEREF _Toc201079972 \h </w:instrText>
            </w:r>
            <w:r w:rsidR="00780FFA" w:rsidRPr="00612C00">
              <w:rPr>
                <w:noProof/>
                <w:webHidden/>
              </w:rPr>
            </w:r>
            <w:r w:rsidR="00780FFA"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="00780FFA" w:rsidRPr="00612C00">
              <w:rPr>
                <w:noProof/>
                <w:webHidden/>
              </w:rPr>
              <w:fldChar w:fldCharType="end"/>
            </w:r>
          </w:hyperlink>
        </w:p>
        <w:p w14:paraId="677186A0" w14:textId="37D96F49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3" w:history="1">
            <w:r w:rsidRPr="00612C00">
              <w:rPr>
                <w:rStyle w:val="Hipervnculo"/>
                <w:noProof/>
              </w:rPr>
              <w:t>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Antecedentes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9469A2B" w14:textId="2D6318B7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4" w:history="1">
            <w:r w:rsidRPr="00612C00">
              <w:rPr>
                <w:rStyle w:val="Hipervnculo"/>
                <w:noProof/>
              </w:rPr>
              <w:t>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Alcance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49528A1" w14:textId="23F8403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5" w:history="1">
            <w:r w:rsidRPr="00612C00">
              <w:rPr>
                <w:rStyle w:val="Hipervnculo"/>
                <w:noProof/>
              </w:rPr>
              <w:t>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Requerimiento de Maniobra: NO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9448D7F" w14:textId="7E18B2F1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6" w:history="1">
            <w:r w:rsidRPr="00612C00">
              <w:rPr>
                <w:rStyle w:val="Hipervnculo"/>
                <w:noProof/>
              </w:rPr>
              <w:t>5.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Normas y Reglamentos de Aplicación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3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5F4EEEA" w14:textId="4E206B43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7" w:history="1">
            <w:r w:rsidRPr="00612C00">
              <w:rPr>
                <w:rStyle w:val="Hipervnculo"/>
                <w:noProof/>
              </w:rPr>
              <w:t>6.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Zona de trabajo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4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07E8689" w14:textId="7236FE52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8" w:history="1">
            <w:r w:rsidRPr="00612C00">
              <w:rPr>
                <w:rStyle w:val="Hipervnculo"/>
                <w:noProof/>
              </w:rPr>
              <w:t>6.1.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Distrito de Supe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_Toc201079978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4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20FC159B" w14:textId="7D44F115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79" w:history="1">
            <w:r w:rsidRPr="00612C00">
              <w:rPr>
                <w:rStyle w:val="Hipervnculo"/>
                <w:noProof/>
              </w:rPr>
              <w:t>7.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Descripción del proyecto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_Toc201079979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1D59B00" w14:textId="65B605C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0" w:history="1">
            <w:r w:rsidRPr="00612C00">
              <w:rPr>
                <w:rStyle w:val="Hipervnculo"/>
                <w:noProof/>
              </w:rPr>
              <w:t>7.1.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Distrito de Supe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_Toc201079980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7AA8119C" w14:textId="48AF67C6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1" w:history="1">
            <w:r w:rsidRPr="00612C00">
              <w:rPr>
                <w:rStyle w:val="Hipervnculo"/>
                <w:noProof/>
              </w:rPr>
              <w:t>7.1.1.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Instalación de redes Aéreas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_Toc201079981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CB879E0" w14:textId="310F7EE8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2" w:history="1">
            <w:r w:rsidRPr="00612C00">
              <w:rPr>
                <w:rStyle w:val="Hipervnculo"/>
                <w:noProof/>
              </w:rPr>
              <w:t>7.1.2.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Instalación de Postes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_Toc201079982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6C2835A7" w14:textId="01F98258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3" w:history="1">
            <w:r w:rsidRPr="00612C00">
              <w:rPr>
                <w:rStyle w:val="Hipervnculo"/>
                <w:noProof/>
              </w:rPr>
              <w:t>7.1.3.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Retiro de Postes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5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D9F391C" w14:textId="0D93B383" w:rsidR="00780FFA" w:rsidRPr="00612C00" w:rsidRDefault="00780FF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4" w:history="1">
            <w:r w:rsidRPr="00612C00">
              <w:rPr>
                <w:rStyle w:val="Hipervnculo"/>
                <w:noProof/>
              </w:rPr>
              <w:t>7.1.4.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Trabajos complementarios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05EC150" w14:textId="02AA93F0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5" w:history="1">
            <w:r w:rsidRPr="00612C00">
              <w:rPr>
                <w:rStyle w:val="Hipervnculo"/>
                <w:noProof/>
              </w:rPr>
              <w:t>7.2.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Permisos especiales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E2AE13F" w14:textId="6AA0E01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6" w:history="1">
            <w:r w:rsidRPr="00612C00">
              <w:rPr>
                <w:rStyle w:val="Hipervnculo"/>
                <w:noProof/>
              </w:rPr>
              <w:t>8.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Especificaciones técnicas redes aéreas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E0FF6CB" w14:textId="2377C25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7" w:history="1">
            <w:r w:rsidRPr="00612C00">
              <w:rPr>
                <w:rStyle w:val="Hipervnculo"/>
                <w:noProof/>
              </w:rPr>
              <w:t>8.1.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de estructuras de baja tensión: norma de PLUZ LD-7-350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657B9978" w14:textId="4900780C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8" w:history="1">
            <w:r w:rsidRPr="00612C00">
              <w:rPr>
                <w:rStyle w:val="Hipervnculo"/>
                <w:noProof/>
              </w:rPr>
              <w:t>8.2.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_Toc201079988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6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1BB749F" w14:textId="4F0C502C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89" w:history="1">
            <w:r w:rsidRPr="00612C00">
              <w:rPr>
                <w:rStyle w:val="Hipervnculo"/>
                <w:noProof/>
              </w:rPr>
              <w:t>8.3.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_Toc201079989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7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F75E469" w14:textId="2BBA6D74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0" w:history="1">
            <w:r w:rsidRPr="00612C00">
              <w:rPr>
                <w:rStyle w:val="Hipervnculo"/>
                <w:noProof/>
              </w:rPr>
              <w:t>8.4.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 de concreto 8/400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_Toc201079990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8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8C85229" w14:textId="3D554C85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1" w:history="1">
            <w:r w:rsidRPr="00612C00">
              <w:rPr>
                <w:rStyle w:val="Hipervnculo"/>
                <w:noProof/>
              </w:rPr>
              <w:t>8.5.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Recomendaciones generales para cimentaciones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_Toc201079991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8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0804A359" w14:textId="272AD671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2" w:history="1">
            <w:r w:rsidRPr="00612C00">
              <w:rPr>
                <w:rStyle w:val="Hipervnculo"/>
                <w:noProof/>
              </w:rPr>
              <w:t>8.6.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_Toc201079992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9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34FB4681" w14:textId="665743CA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3" w:history="1">
            <w:r w:rsidRPr="00612C00">
              <w:rPr>
                <w:rStyle w:val="Hipervnculo"/>
                <w:noProof/>
              </w:rPr>
              <w:t>8.7.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_Toc201079993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9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26CC8D0B" w14:textId="27A4343B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4" w:history="1">
            <w:r w:rsidRPr="00612C00">
              <w:rPr>
                <w:rStyle w:val="Hipervnculo"/>
                <w:noProof/>
              </w:rPr>
              <w:t>8.8.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_Toc201079994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10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104BB218" w14:textId="4C877E87" w:rsidR="00780FFA" w:rsidRPr="00612C00" w:rsidRDefault="00780FF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5" w:history="1">
            <w:r w:rsidRPr="00612C00">
              <w:rPr>
                <w:rStyle w:val="Hipervnculo"/>
                <w:noProof/>
              </w:rPr>
              <w:t>8.9.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Recomendaciones generales para cimentaciones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_Toc201079995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11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2FC070E" w14:textId="02C05D2E" w:rsidR="00780FFA" w:rsidRPr="00612C00" w:rsidRDefault="00780FF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6" w:history="1">
            <w:r w:rsidRPr="00612C00">
              <w:rPr>
                <w:rStyle w:val="Hipervnculo"/>
                <w:noProof/>
              </w:rPr>
              <w:t>9.</w:t>
            </w:r>
            <w:r w:rsidRPr="00612C00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12C00">
              <w:rPr>
                <w:rStyle w:val="Hipervnculo"/>
                <w:noProof/>
              </w:rPr>
              <w:t>Planos del proyecto: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_Toc201079996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11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59A770BD" w14:textId="6815BB66" w:rsidR="00780FFA" w:rsidRPr="00612C00" w:rsidRDefault="00780FFA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201079997" w:history="1">
            <w:r w:rsidRPr="00612C00">
              <w:rPr>
                <w:rStyle w:val="Hipervnculo"/>
                <w:noProof/>
              </w:rPr>
              <w:t>Anexo: Registro fotográfico</w:t>
            </w:r>
            <w:r w:rsidRPr="00612C00">
              <w:rPr>
                <w:noProof/>
                <w:webHidden/>
              </w:rPr>
              <w:tab/>
            </w:r>
            <w:r w:rsidRPr="00612C00">
              <w:rPr>
                <w:noProof/>
                <w:webHidden/>
              </w:rPr>
              <w:fldChar w:fldCharType="begin"/>
            </w:r>
            <w:r w:rsidRPr="00612C00">
              <w:rPr>
                <w:noProof/>
                <w:webHidden/>
              </w:rPr>
              <w:instrText xml:space="preserve"> PAGEREF _Toc201079997 \h </w:instrText>
            </w:r>
            <w:r w:rsidRPr="00612C00">
              <w:rPr>
                <w:noProof/>
                <w:webHidden/>
              </w:rPr>
            </w:r>
            <w:r w:rsidRPr="00612C00">
              <w:rPr>
                <w:noProof/>
                <w:webHidden/>
              </w:rPr>
              <w:fldChar w:fldCharType="separate"/>
            </w:r>
            <w:r w:rsidR="00DB6800" w:rsidRPr="00612C00">
              <w:rPr>
                <w:noProof/>
                <w:webHidden/>
              </w:rPr>
              <w:t>12</w:t>
            </w:r>
            <w:r w:rsidRPr="00612C00">
              <w:rPr>
                <w:noProof/>
                <w:webHidden/>
              </w:rPr>
              <w:fldChar w:fldCharType="end"/>
            </w:r>
          </w:hyperlink>
        </w:p>
        <w:p w14:paraId="4EFDA6B4" w14:textId="079CD589" w:rsidR="00353739" w:rsidRPr="00612C00" w:rsidRDefault="00353739">
          <w:r w:rsidRPr="00612C00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612C00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612C00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612C00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612C00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612C00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612C00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612C00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612C00" w:rsidRDefault="004E48BE" w:rsidP="000447F5">
      <w:pPr>
        <w:pStyle w:val="ApplusTITULO"/>
        <w:rPr>
          <w:lang w:val="es-PE"/>
        </w:rPr>
      </w:pPr>
      <w:r w:rsidRPr="00612C00">
        <w:rPr>
          <w:lang w:val="es-PE"/>
        </w:rPr>
        <w:lastRenderedPageBreak/>
        <w:t>MEMORIA DESCRIPTIVA</w:t>
      </w:r>
    </w:p>
    <w:p w14:paraId="64A109C6" w14:textId="77777777" w:rsidR="004E48BE" w:rsidRPr="00612C00" w:rsidRDefault="004E48BE" w:rsidP="00EA3D71">
      <w:pPr>
        <w:pStyle w:val="Ttulo1"/>
      </w:pPr>
      <w:bookmarkStart w:id="0" w:name="_Toc201079972"/>
      <w:r w:rsidRPr="00612C00">
        <w:t>Objetivo</w:t>
      </w:r>
      <w:bookmarkEnd w:id="0"/>
    </w:p>
    <w:p w14:paraId="1100E84B" w14:textId="28AE9834" w:rsidR="004E48BE" w:rsidRPr="00612C00" w:rsidRDefault="004E48BE" w:rsidP="004A4474">
      <w:pPr>
        <w:pStyle w:val="Prrafodelista"/>
        <w:rPr>
          <w:lang w:val="es-PE"/>
        </w:rPr>
      </w:pPr>
      <w:r w:rsidRPr="00612C00">
        <w:rPr>
          <w:lang w:val="es-PE"/>
        </w:rPr>
        <w:t>Este expediente tiene como objetivo presentar el Informe del Estudio de ingeniería correspondiente al trabajo con código LCL-</w:t>
      </w:r>
      <w:r w:rsidR="00317907" w:rsidRPr="00612C00">
        <w:t xml:space="preserve">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lcl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>.</w:t>
      </w:r>
    </w:p>
    <w:p w14:paraId="6ADC4648" w14:textId="77777777" w:rsidR="004E48BE" w:rsidRPr="00612C00" w:rsidRDefault="004E48BE" w:rsidP="004A4474">
      <w:pPr>
        <w:pStyle w:val="Prrafodelista"/>
        <w:rPr>
          <w:lang w:val="es-PE"/>
        </w:rPr>
      </w:pPr>
      <w:r w:rsidRPr="00612C00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612C00" w:rsidRDefault="004E48BE" w:rsidP="00781686">
      <w:pPr>
        <w:pStyle w:val="Ttulo1"/>
      </w:pPr>
      <w:bookmarkStart w:id="1" w:name="_Toc201079973"/>
      <w:r w:rsidRPr="00612C00">
        <w:t>Antecedentes</w:t>
      </w:r>
      <w:bookmarkEnd w:id="1"/>
    </w:p>
    <w:p w14:paraId="396D896A" w14:textId="77777777" w:rsidR="004E48BE" w:rsidRPr="00612C00" w:rsidRDefault="004E48BE" w:rsidP="00E03156">
      <w:pPr>
        <w:pStyle w:val="Prrafodelista"/>
      </w:pPr>
      <w:r w:rsidRPr="00612C00">
        <w:rPr>
          <w:lang w:val="es-PE"/>
        </w:rPr>
        <w:t>No tiene</w:t>
      </w:r>
      <w:r w:rsidRPr="00612C00">
        <w:t>.</w:t>
      </w:r>
    </w:p>
    <w:p w14:paraId="3A3D73C9" w14:textId="77777777" w:rsidR="004E48BE" w:rsidRPr="00612C00" w:rsidRDefault="004E48BE" w:rsidP="00EA3D71">
      <w:pPr>
        <w:pStyle w:val="Ttulo1"/>
      </w:pPr>
      <w:bookmarkStart w:id="2" w:name="_Toc201079974"/>
      <w:r w:rsidRPr="00612C00">
        <w:t>Alcance</w:t>
      </w:r>
      <w:bookmarkEnd w:id="2"/>
    </w:p>
    <w:p w14:paraId="628FBC69" w14:textId="2F0A64E7" w:rsidR="004E48BE" w:rsidRPr="00612C00" w:rsidRDefault="004E48BE" w:rsidP="00EC5A3C">
      <w:pPr>
        <w:pStyle w:val="Prrafodelista"/>
        <w:rPr>
          <w:lang w:val="es-PE"/>
        </w:rPr>
      </w:pPr>
      <w:r w:rsidRPr="00612C00">
        <w:rPr>
          <w:lang w:val="es-PE"/>
        </w:rPr>
        <w:t xml:space="preserve">El alcance del trabajo abarca el distrito de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distrito_nombre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 xml:space="preserve">, provincia de </w:t>
      </w:r>
      <w:r w:rsidR="00E707D8" w:rsidRPr="00612C00">
        <w:rPr>
          <w:noProof/>
          <w:lang w:val="es-PE"/>
        </w:rPr>
        <w:t>${</w:t>
      </w:r>
      <w:r w:rsidR="00E707D8" w:rsidRPr="00612C00">
        <w:rPr>
          <w:noProof/>
          <w:highlight w:val="green"/>
          <w:lang w:val="es-PE"/>
        </w:rPr>
        <w:t>provincia_nombre</w:t>
      </w:r>
      <w:r w:rsidR="00E707D8" w:rsidRPr="00612C00">
        <w:rPr>
          <w:noProof/>
          <w:lang w:val="es-PE"/>
        </w:rPr>
        <w:t>}</w:t>
      </w:r>
      <w:r w:rsidRPr="00612C00">
        <w:rPr>
          <w:lang w:val="es-PE"/>
        </w:rPr>
        <w:t xml:space="preserve"> y departamento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departamento_nombre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3F3BF28B" w14:textId="77777777" w:rsidR="004E48BE" w:rsidRPr="00612C00" w:rsidRDefault="004E48BE" w:rsidP="00EC5A3C">
      <w:pPr>
        <w:pStyle w:val="Prrafodelista"/>
        <w:rPr>
          <w:lang w:val="es-PE"/>
        </w:rPr>
      </w:pPr>
      <w:r w:rsidRPr="00612C00">
        <w:rPr>
          <w:lang w:val="es-PE"/>
        </w:rPr>
        <w:t>La atención de los suministros será:</w:t>
      </w:r>
    </w:p>
    <w:p w14:paraId="79D495A2" w14:textId="71EF1FCC" w:rsidR="004E48BE" w:rsidRPr="00612C00" w:rsidRDefault="00FA77F4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12C00">
        <w:rPr>
          <w:noProof/>
          <w:sz w:val="22"/>
          <w:szCs w:val="22"/>
        </w:rPr>
        <w:t>${</w:t>
      </w:r>
      <w:r w:rsidRPr="00612C00">
        <w:rPr>
          <w:noProof/>
          <w:sz w:val="22"/>
          <w:szCs w:val="22"/>
          <w:highlight w:val="green"/>
        </w:rPr>
        <w:t>descripcion_trabajo</w:t>
      </w:r>
      <w:r w:rsidRPr="00612C00">
        <w:rPr>
          <w:noProof/>
          <w:sz w:val="22"/>
          <w:szCs w:val="22"/>
        </w:rPr>
        <w:t>}</w:t>
      </w:r>
    </w:p>
    <w:p w14:paraId="53E0B147" w14:textId="77777777" w:rsidR="004E48BE" w:rsidRPr="00612C00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612C00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612C00" w:rsidRDefault="004E48BE" w:rsidP="005B5E09">
      <w:pPr>
        <w:pStyle w:val="Ttulo1"/>
      </w:pPr>
      <w:bookmarkStart w:id="3" w:name="_Toc201079975"/>
      <w:r w:rsidRPr="00612C00">
        <w:t xml:space="preserve">Requerimiento de Maniobra: </w:t>
      </w:r>
      <w:r w:rsidRPr="00612C00">
        <w:rPr>
          <w:color w:val="000000" w:themeColor="text1"/>
        </w:rPr>
        <w:t>NO</w:t>
      </w:r>
      <w:bookmarkEnd w:id="3"/>
    </w:p>
    <w:p w14:paraId="3BB281C4" w14:textId="77777777" w:rsidR="004E48BE" w:rsidRPr="00612C00" w:rsidRDefault="004E48BE" w:rsidP="00EA3D71">
      <w:pPr>
        <w:pStyle w:val="Ttulo1"/>
      </w:pPr>
      <w:bookmarkStart w:id="4" w:name="_Toc201079976"/>
      <w:r w:rsidRPr="00612C00">
        <w:t>Normas y Reglamentos de Aplicación</w:t>
      </w:r>
      <w:bookmarkEnd w:id="4"/>
      <w:r w:rsidRPr="00612C00">
        <w:t xml:space="preserve"> </w:t>
      </w:r>
    </w:p>
    <w:p w14:paraId="4A291657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Código Nacional de Electricidad Suministro 2011 (R.M. N° 214-2011-MEM/DM)</w:t>
      </w:r>
    </w:p>
    <w:p w14:paraId="254AF527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612C00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Reglamento Nacional de Edificaciones (RNE)</w:t>
      </w:r>
    </w:p>
    <w:p w14:paraId="1E7582A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D.L. 25844 Ley de Concesiones Eléctricas y su Reglamento.</w:t>
      </w:r>
    </w:p>
    <w:p w14:paraId="1D211828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Norma Técnica de Calidad de los Servicios Eléctricos.</w:t>
      </w:r>
    </w:p>
    <w:p w14:paraId="19A87CD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612C00">
        <w:rPr>
          <w:lang w:val="es-PE"/>
        </w:rPr>
        <w:t>Nº</w:t>
      </w:r>
      <w:proofErr w:type="spellEnd"/>
      <w:r w:rsidRPr="00612C00">
        <w:rPr>
          <w:lang w:val="es-PE"/>
        </w:rPr>
        <w:t xml:space="preserve"> 018-2002-EM/DGE.</w:t>
      </w:r>
    </w:p>
    <w:p w14:paraId="6FC91FEF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612C00">
        <w:rPr>
          <w:lang w:val="es-PE"/>
        </w:rPr>
        <w:t>Nº</w:t>
      </w:r>
      <w:proofErr w:type="spellEnd"/>
      <w:r w:rsidRPr="00612C00">
        <w:rPr>
          <w:lang w:val="es-PE"/>
        </w:rPr>
        <w:t xml:space="preserve"> 013-2003-EM/DM.</w:t>
      </w:r>
    </w:p>
    <w:p w14:paraId="11DB1501" w14:textId="77777777" w:rsidR="004E48BE" w:rsidRPr="00612C00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612C00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612C00" w:rsidRDefault="004E48BE" w:rsidP="00EA3D71">
      <w:pPr>
        <w:pStyle w:val="Ttulo1"/>
      </w:pPr>
      <w:bookmarkStart w:id="5" w:name="_Toc201079977"/>
      <w:r w:rsidRPr="00612C00">
        <w:t>Zona de trabajo</w:t>
      </w:r>
      <w:bookmarkEnd w:id="5"/>
    </w:p>
    <w:p w14:paraId="57BF2A5F" w14:textId="6644B1E1" w:rsidR="004E48BE" w:rsidRPr="00612C00" w:rsidRDefault="004E48BE" w:rsidP="00EA3D71">
      <w:pPr>
        <w:pStyle w:val="Ttulo2"/>
      </w:pPr>
      <w:bookmarkStart w:id="6" w:name="_Toc201079978"/>
      <w:r w:rsidRPr="00612C00">
        <w:t xml:space="preserve">Distrito de </w:t>
      </w:r>
      <w:bookmarkEnd w:id="6"/>
      <w:r w:rsidR="00E707D8" w:rsidRPr="00612C00">
        <w:t>${</w:t>
      </w:r>
      <w:proofErr w:type="spellStart"/>
      <w:r w:rsidR="00E707D8" w:rsidRPr="00612C00">
        <w:rPr>
          <w:highlight w:val="green"/>
        </w:rPr>
        <w:t>distrito_nombre</w:t>
      </w:r>
      <w:proofErr w:type="spellEnd"/>
      <w:r w:rsidR="00E707D8" w:rsidRPr="00612C00">
        <w:t>}</w:t>
      </w:r>
    </w:p>
    <w:p w14:paraId="5BC96935" w14:textId="21D46A34" w:rsidR="004E48BE" w:rsidRPr="00612C00" w:rsidRDefault="004E48BE" w:rsidP="00B21041">
      <w:pPr>
        <w:jc w:val="both"/>
        <w:rPr>
          <w:lang w:val="es-PE"/>
        </w:rPr>
      </w:pPr>
      <w:r w:rsidRPr="00612C00">
        <w:rPr>
          <w:lang w:val="es-PE"/>
        </w:rPr>
        <w:t xml:space="preserve">La zona de trabajo se encuentra ubicada en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direccion_servicio_electrico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en el distrito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distrito_nombre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provincia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provincia_nombre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 y departamento de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departamento_nombre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:</w:t>
      </w:r>
    </w:p>
    <w:p w14:paraId="58D60945" w14:textId="5FB8CD0D" w:rsidR="004E48BE" w:rsidRPr="00612C00" w:rsidRDefault="00C61489" w:rsidP="00A516A4">
      <w:pPr>
        <w:pStyle w:val="Prrafodelista"/>
        <w:jc w:val="center"/>
      </w:pP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31E980" wp14:editId="651E775E">
                <wp:simplePos x="0" y="0"/>
                <wp:positionH relativeFrom="margin">
                  <wp:posOffset>404495</wp:posOffset>
                </wp:positionH>
                <wp:positionV relativeFrom="paragraph">
                  <wp:posOffset>2179955</wp:posOffset>
                </wp:positionV>
                <wp:extent cx="752475" cy="219075"/>
                <wp:effectExtent l="57150" t="1047750" r="85725" b="104775"/>
                <wp:wrapNone/>
                <wp:docPr id="6" name="Bocadillo: 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wedgeRectCallout">
                          <a:avLst>
                            <a:gd name="adj1" fmla="val 12760"/>
                            <a:gd name="adj2" fmla="val -4927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AFD91" w14:textId="589842BA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729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61489" w:rsidRPr="00C6148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13295A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31E98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6" o:spid="_x0000_s1026" type="#_x0000_t61" style="position:absolute;left:0;text-align:left;margin-left:31.85pt;margin-top:171.65pt;width:59.25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" adj="13556,-95640" fillcolor="white [3212]" strokecolor="red">
                <v:shadow on="t" color="black" opacity="22937f" origin=",.5" offset="0,.63889mm"/>
                <v:textbox>
                  <w:txbxContent>
                    <w:p w14:paraId="6D1AFD91" w14:textId="589842BA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 w:rsidRPr="0076729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61489" w:rsidRPr="00C6148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13295A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796583" wp14:editId="7B153100">
                <wp:simplePos x="0" y="0"/>
                <wp:positionH relativeFrom="margin">
                  <wp:posOffset>1928495</wp:posOffset>
                </wp:positionH>
                <wp:positionV relativeFrom="paragraph">
                  <wp:posOffset>2546985</wp:posOffset>
                </wp:positionV>
                <wp:extent cx="466725" cy="285750"/>
                <wp:effectExtent l="57150" t="381000" r="847725" b="95250"/>
                <wp:wrapNone/>
                <wp:docPr id="731145508" name="Bocadillo: rectángulo 731145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85750"/>
                        </a:xfrm>
                        <a:prstGeom prst="wedgeRectCallout">
                          <a:avLst>
                            <a:gd name="adj1" fmla="val 215710"/>
                            <a:gd name="adj2" fmla="val -1724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EDD78" w14:textId="50C7AAAC" w:rsidR="00891C51" w:rsidRPr="00767299" w:rsidRDefault="00891C51" w:rsidP="00891C51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B21041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6583" id="Bocadillo: rectángulo 731145508" o:spid="_x0000_s1027" type="#_x0000_t61" style="position:absolute;left:0;text-align:left;margin-left:151.85pt;margin-top:200.55pt;width:36.7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" adj="57393,-26443" fillcolor="white [3212]" strokecolor="red">
                <v:shadow on="t" color="black" opacity="22937f" origin=",.5" offset="0,.63889mm"/>
                <v:textbox>
                  <w:txbxContent>
                    <w:p w14:paraId="647EDD78" w14:textId="50C7AAAC" w:rsidR="00891C51" w:rsidRPr="00767299" w:rsidRDefault="00891C51" w:rsidP="00891C51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B21041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DA8018" wp14:editId="2748F53D">
                <wp:simplePos x="0" y="0"/>
                <wp:positionH relativeFrom="column">
                  <wp:posOffset>4766945</wp:posOffset>
                </wp:positionH>
                <wp:positionV relativeFrom="paragraph">
                  <wp:posOffset>1808480</wp:posOffset>
                </wp:positionV>
                <wp:extent cx="771525" cy="561975"/>
                <wp:effectExtent l="819150" t="0" r="28575" b="104775"/>
                <wp:wrapNone/>
                <wp:docPr id="820556802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561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7702"/>
                            <a:gd name="adj6" fmla="val -1008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0CF1E" w14:textId="2052AA72" w:rsidR="00DC2AA6" w:rsidRPr="00DC2AA6" w:rsidRDefault="00DC2AA6" w:rsidP="00DC2AA6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A801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28" type="#_x0000_t48" style="position:absolute;left:0;text-align:left;margin-left:375.35pt;margin-top:142.4pt;width:60.75pt;height:4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" adj="-21790,23264" fillcolor="white [3212]" strokecolor="#c0504d [3205]" strokeweight="1.5pt">
                <v:stroke startarrow="open"/>
                <v:textbox>
                  <w:txbxContent>
                    <w:p w14:paraId="1D70CF1E" w14:textId="2052AA72" w:rsidR="00DC2AA6" w:rsidRPr="00DC2AA6" w:rsidRDefault="00DC2AA6" w:rsidP="00DC2AA6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Zona de Trabajo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1333A" wp14:editId="376FB042">
                <wp:simplePos x="0" y="0"/>
                <wp:positionH relativeFrom="margin">
                  <wp:posOffset>2738120</wp:posOffset>
                </wp:positionH>
                <wp:positionV relativeFrom="paragraph">
                  <wp:posOffset>798830</wp:posOffset>
                </wp:positionV>
                <wp:extent cx="601345" cy="222250"/>
                <wp:effectExtent l="57150" t="19050" r="332105" b="749300"/>
                <wp:wrapNone/>
                <wp:docPr id="7" name="Bocadillo: 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22250"/>
                        </a:xfrm>
                        <a:prstGeom prst="wedgeRectCallout">
                          <a:avLst>
                            <a:gd name="adj1" fmla="val 92863"/>
                            <a:gd name="adj2" fmla="val 3317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E1234" w14:textId="77777777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333A" id="Bocadillo: rectángulo 7" o:spid="_x0000_s1029" type="#_x0000_t61" style="position:absolute;left:0;text-align:left;margin-left:215.6pt;margin-top:62.9pt;width:47.35pt;height:1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" adj="30858,82462" fillcolor="white [3212]" strokecolor="red">
                <v:shadow on="t" color="black" opacity="22937f" origin=",.5" offset="0,.63889mm"/>
                <v:textbox>
                  <w:txbxContent>
                    <w:p w14:paraId="526E1234" w14:textId="77777777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E5AB02" wp14:editId="29836B2A">
                <wp:simplePos x="0" y="0"/>
                <wp:positionH relativeFrom="column">
                  <wp:posOffset>3328670</wp:posOffset>
                </wp:positionH>
                <wp:positionV relativeFrom="paragraph">
                  <wp:posOffset>1541780</wp:posOffset>
                </wp:positionV>
                <wp:extent cx="638175" cy="723900"/>
                <wp:effectExtent l="38100" t="38100" r="66675" b="76200"/>
                <wp:wrapNone/>
                <wp:docPr id="1209879782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" cy="72390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36E91C" id="Conector recto 19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1pt,121.4pt" to="312.35pt,1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" strokecolor="#4f81bd [3204]" strokeweight=".5pt">
                <v:shadow on="t" color="black" opacity="24903f" origin=",.5" offset="0,.55556mm"/>
              </v:lin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27A28" wp14:editId="51A9E2CF">
                <wp:simplePos x="0" y="0"/>
                <wp:positionH relativeFrom="column">
                  <wp:posOffset>3281044</wp:posOffset>
                </wp:positionH>
                <wp:positionV relativeFrom="paragraph">
                  <wp:posOffset>1541780</wp:posOffset>
                </wp:positionV>
                <wp:extent cx="619125" cy="659765"/>
                <wp:effectExtent l="57150" t="19050" r="66675" b="83185"/>
                <wp:wrapNone/>
                <wp:docPr id="1394864867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659765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6B8BE" id="Conector recto 18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35pt,121.4pt" to="307.1pt,1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" strokecolor="#4f81bd [3204]" strokeweight=".5pt">
                <v:shadow on="t" color="black" opacity="24903f" origin=",.5" offset="0,.55556mm"/>
              </v:line>
            </w:pict>
          </mc:Fallback>
        </mc:AlternateContent>
      </w:r>
      <w:r w:rsidRPr="00612C00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18C7421">
                <wp:simplePos x="0" y="0"/>
                <wp:positionH relativeFrom="column">
                  <wp:posOffset>2623099</wp:posOffset>
                </wp:positionH>
                <wp:positionV relativeFrom="paragraph">
                  <wp:posOffset>2083282</wp:posOffset>
                </wp:positionV>
                <wp:extent cx="1629210" cy="529473"/>
                <wp:effectExtent l="0" t="438150" r="0" b="49974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78179">
                          <a:off x="0" y="0"/>
                          <a:ext cx="1629210" cy="5294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838D4" id="Rectángulo: esquinas redondeadas 7" o:spid="_x0000_s1026" style="position:absolute;margin-left:206.55pt;margin-top:164.05pt;width:128.3pt;height:41.7pt;rotation:248837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399672E">
                <wp:simplePos x="0" y="0"/>
                <wp:positionH relativeFrom="column">
                  <wp:posOffset>3466220</wp:posOffset>
                </wp:positionH>
                <wp:positionV relativeFrom="paragraph">
                  <wp:posOffset>1707831</wp:posOffset>
                </wp:positionV>
                <wp:extent cx="249125" cy="140801"/>
                <wp:effectExtent l="130492" t="60008" r="53023" b="91122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4636">
                          <a:off x="0" y="0"/>
                          <a:ext cx="249125" cy="1408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D05F1" id="Rectángulo 15" o:spid="_x0000_s1026" style="position:absolute;margin-left:272.95pt;margin-top:134.45pt;width:19.6pt;height:11.1pt;rotation:-3107896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612C00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612C00">
        <w:rPr>
          <w:lang w:val="es-ES_tradnl"/>
        </w:rPr>
        <w:t xml:space="preserve"> </w:t>
      </w:r>
      <w:r w:rsidR="00891C51" w:rsidRPr="00612C00">
        <w:rPr>
          <w:noProof/>
          <w:lang w:val="es-ES_tradnl"/>
        </w:rPr>
        <w:t xml:space="preserve"> </w:t>
      </w:r>
      <w:r w:rsidR="004E48BE" w:rsidRPr="00612C00">
        <w:rPr>
          <w:noProof/>
        </w:rPr>
        <w:drawing>
          <wp:inline distT="0" distB="0" distL="0" distR="0" wp14:anchorId="75725C2A" wp14:editId="284542A8">
            <wp:extent cx="5310056" cy="4362450"/>
            <wp:effectExtent l="19050" t="19050" r="2413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987" cy="43755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612C00" w:rsidRDefault="004E48BE" w:rsidP="00E463FC">
      <w:pPr>
        <w:pStyle w:val="Prrafodelista"/>
        <w:jc w:val="center"/>
        <w:rPr>
          <w:lang w:val="es-PE"/>
        </w:rPr>
      </w:pPr>
      <w:r w:rsidRPr="00612C00">
        <w:rPr>
          <w:lang w:val="es-PE"/>
        </w:rPr>
        <w:t xml:space="preserve">Figura 5.1 – 1: Zona de trabajo – Fuente: </w:t>
      </w:r>
      <w:proofErr w:type="spellStart"/>
      <w:r w:rsidRPr="00612C00">
        <w:rPr>
          <w:lang w:val="es-PE"/>
        </w:rPr>
        <w:t>Geoapps</w:t>
      </w:r>
      <w:proofErr w:type="spellEnd"/>
    </w:p>
    <w:p w14:paraId="5E62C2FB" w14:textId="5128404D" w:rsidR="004E48BE" w:rsidRPr="00612C00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612C00">
        <w:rPr>
          <w:b/>
          <w:lang w:val="es-PE"/>
        </w:rPr>
        <w:t>Cliente solicita</w:t>
      </w:r>
      <w:r w:rsidR="00FA77F4" w:rsidRPr="00612C00">
        <w:rPr>
          <w:b/>
          <w:lang w:val="es-PE"/>
        </w:rPr>
        <w:t xml:space="preserve"> ${</w:t>
      </w:r>
      <w:proofErr w:type="spellStart"/>
      <w:r w:rsidR="00FA77F4" w:rsidRPr="00612C00">
        <w:rPr>
          <w:b/>
          <w:highlight w:val="green"/>
          <w:lang w:val="es-PE"/>
        </w:rPr>
        <w:t>cantidad_suministros</w:t>
      </w:r>
      <w:proofErr w:type="spellEnd"/>
      <w:r w:rsidR="00FA77F4" w:rsidRPr="00612C00">
        <w:rPr>
          <w:b/>
          <w:lang w:val="es-PE"/>
        </w:rPr>
        <w:t>}</w:t>
      </w:r>
      <w:r w:rsidRPr="00612C00">
        <w:rPr>
          <w:b/>
          <w:lang w:val="es-PE"/>
        </w:rPr>
        <w:t xml:space="preserve"> suministro </w:t>
      </w:r>
      <w:r w:rsidR="00E707D8" w:rsidRPr="00612C00">
        <w:rPr>
          <w:b/>
          <w:lang w:val="es-PE"/>
        </w:rPr>
        <w:t>${</w:t>
      </w:r>
      <w:proofErr w:type="spellStart"/>
      <w:r w:rsidR="00E707D8" w:rsidRPr="00612C00">
        <w:rPr>
          <w:b/>
          <w:highlight w:val="green"/>
          <w:lang w:val="es-PE"/>
        </w:rPr>
        <w:t>sistema_acometida</w:t>
      </w:r>
      <w:proofErr w:type="spellEnd"/>
      <w:r w:rsidR="00E707D8" w:rsidRPr="00612C00">
        <w:rPr>
          <w:b/>
          <w:lang w:val="es-PE"/>
        </w:rPr>
        <w:t xml:space="preserve">} </w:t>
      </w:r>
      <w:r w:rsidRPr="00612C00">
        <w:rPr>
          <w:b/>
          <w:lang w:val="es-PE"/>
        </w:rPr>
        <w:t xml:space="preserve">ø desde </w:t>
      </w:r>
      <w:r w:rsidR="00E707D8" w:rsidRPr="00612C00">
        <w:rPr>
          <w:b/>
          <w:lang w:val="es-PE"/>
        </w:rPr>
        <w:t>${</w:t>
      </w:r>
      <w:proofErr w:type="spellStart"/>
      <w:r w:rsidR="00E707D8" w:rsidRPr="00612C00">
        <w:rPr>
          <w:b/>
          <w:highlight w:val="green"/>
          <w:lang w:val="es-PE"/>
        </w:rPr>
        <w:t>cc</w:t>
      </w:r>
      <w:proofErr w:type="spellEnd"/>
      <w:r w:rsidR="00E707D8" w:rsidRPr="00612C00">
        <w:rPr>
          <w:b/>
          <w:lang w:val="es-PE"/>
        </w:rPr>
        <w:t>}</w:t>
      </w:r>
      <w:r w:rsidRPr="00612C00">
        <w:rPr>
          <w:b/>
          <w:lang w:val="es-PE"/>
        </w:rPr>
        <w:t xml:space="preserve"> kW.</w:t>
      </w:r>
    </w:p>
    <w:p w14:paraId="0DDEF034" w14:textId="1C84725D" w:rsidR="004E48BE" w:rsidRPr="00612C00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La carga solicitada por el cliente será destinada para </w:t>
      </w:r>
      <w:r w:rsidR="00E707D8" w:rsidRPr="00612C00">
        <w:rPr>
          <w:lang w:val="es-PE"/>
        </w:rPr>
        <w:t>uso ${</w:t>
      </w:r>
      <w:proofErr w:type="spellStart"/>
      <w:r w:rsidR="00E707D8" w:rsidRPr="00612C00">
        <w:rPr>
          <w:highlight w:val="green"/>
          <w:lang w:val="es-PE"/>
        </w:rPr>
        <w:t>uso_servicio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3CB1A646" w14:textId="2BB22C89" w:rsidR="004E48BE" w:rsidRPr="00612C00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lastRenderedPageBreak/>
        <w:t xml:space="preserve">Se coordino </w:t>
      </w:r>
      <w:r w:rsidR="00612C00" w:rsidRPr="00612C00">
        <w:rPr>
          <w:lang w:val="es-PE"/>
        </w:rPr>
        <w:t>desde</w:t>
      </w:r>
      <w:r w:rsidR="00891C51" w:rsidRPr="00612C00">
        <w:rPr>
          <w:lang w:val="es-PE"/>
        </w:rPr>
        <w:t xml:space="preserve"> campo </w:t>
      </w:r>
      <w:r w:rsidR="00612C00" w:rsidRPr="00612C00">
        <w:rPr>
          <w:lang w:val="es-PE"/>
        </w:rPr>
        <w:t xml:space="preserve">vía telefónica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detalle_contacto</w:t>
      </w:r>
      <w:proofErr w:type="spellEnd"/>
      <w:r w:rsidR="00E707D8" w:rsidRPr="00612C00">
        <w:rPr>
          <w:lang w:val="es-PE"/>
        </w:rPr>
        <w:t>}</w:t>
      </w:r>
      <w:r w:rsidR="005E0FAD" w:rsidRPr="00612C00">
        <w:rPr>
          <w:lang w:val="es-PE"/>
        </w:rPr>
        <w:t>.</w:t>
      </w:r>
    </w:p>
    <w:p w14:paraId="0644ABCB" w14:textId="51461002" w:rsidR="004E48BE" w:rsidRPr="00612C00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El cliente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tiene_nicho</w:t>
      </w:r>
      <w:proofErr w:type="spellEnd"/>
      <w:r w:rsidR="00E707D8" w:rsidRPr="00612C00">
        <w:rPr>
          <w:lang w:val="es-PE"/>
        </w:rPr>
        <w:t>}</w:t>
      </w:r>
      <w:r w:rsidR="00C61489" w:rsidRPr="00612C00">
        <w:rPr>
          <w:lang w:val="es-PE"/>
        </w:rPr>
        <w:t xml:space="preserve"> </w:t>
      </w:r>
      <w:r w:rsidRPr="00612C00">
        <w:rPr>
          <w:lang w:val="es-PE"/>
        </w:rPr>
        <w:t xml:space="preserve">cuenta con nicho preparado </w:t>
      </w:r>
      <w:r w:rsidR="00C61489" w:rsidRPr="00612C00">
        <w:rPr>
          <w:lang w:val="es-PE"/>
        </w:rPr>
        <w:t>en murete</w:t>
      </w:r>
      <w:r w:rsidRPr="00612C00">
        <w:rPr>
          <w:lang w:val="es-PE"/>
        </w:rPr>
        <w:t>.</w:t>
      </w:r>
    </w:p>
    <w:p w14:paraId="11273D8A" w14:textId="77777777" w:rsidR="004E48BE" w:rsidRPr="00612C00" w:rsidRDefault="004E48BE" w:rsidP="00EA3D71">
      <w:pPr>
        <w:pStyle w:val="Ttulo1"/>
      </w:pPr>
      <w:bookmarkStart w:id="7" w:name="_Toc201079979"/>
      <w:r w:rsidRPr="00612C00">
        <w:t>Descripción del proyecto</w:t>
      </w:r>
      <w:bookmarkEnd w:id="7"/>
    </w:p>
    <w:p w14:paraId="29709F97" w14:textId="4823926E" w:rsidR="004E48BE" w:rsidRPr="00612C00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 xml:space="preserve">El proyecto comprende la </w:t>
      </w:r>
      <w:r w:rsidR="00C61489" w:rsidRPr="00612C00">
        <w:rPr>
          <w:lang w:val="es-PE"/>
        </w:rPr>
        <w:t>reforma</w:t>
      </w:r>
      <w:r w:rsidRPr="00612C00">
        <w:rPr>
          <w:lang w:val="es-PE"/>
        </w:rPr>
        <w:t xml:space="preserve"> de redes de Baja Tensión (SDS), radio de la </w:t>
      </w:r>
      <w:r w:rsidR="00E707D8" w:rsidRPr="00612C00">
        <w:rPr>
          <w:lang w:val="es-PE"/>
        </w:rPr>
        <w:t>${</w:t>
      </w:r>
      <w:r w:rsidR="00E707D8" w:rsidRPr="00612C00">
        <w:rPr>
          <w:highlight w:val="green"/>
          <w:lang w:val="es-PE"/>
        </w:rPr>
        <w:t>sed</w:t>
      </w:r>
      <w:r w:rsidR="00E707D8" w:rsidRPr="00612C00">
        <w:rPr>
          <w:lang w:val="es-PE"/>
        </w:rPr>
        <w:t>}</w:t>
      </w:r>
      <w:r w:rsidR="00C61489" w:rsidRPr="00612C00">
        <w:rPr>
          <w:lang w:val="es-PE"/>
        </w:rPr>
        <w:t xml:space="preserve"> </w:t>
      </w:r>
      <w:r w:rsidRPr="00612C00">
        <w:rPr>
          <w:lang w:val="es-PE"/>
        </w:rPr>
        <w:t>llave</w:t>
      </w:r>
      <w:r w:rsidR="00E707D8" w:rsidRPr="00612C00">
        <w:rPr>
          <w:lang w:val="es-PE"/>
        </w:rPr>
        <w:t>-${</w:t>
      </w:r>
      <w:r w:rsidR="00E707D8" w:rsidRPr="00612C00">
        <w:rPr>
          <w:highlight w:val="green"/>
          <w:lang w:val="es-PE"/>
        </w:rPr>
        <w:t>llave</w:t>
      </w:r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, a fin de atender </w:t>
      </w:r>
      <w:r w:rsidR="00612C00" w:rsidRPr="00612C00">
        <w:rPr>
          <w:lang w:val="es-PE"/>
        </w:rPr>
        <w:t>${</w:t>
      </w:r>
      <w:proofErr w:type="spellStart"/>
      <w:r w:rsidR="00612C00" w:rsidRPr="00612C00">
        <w:rPr>
          <w:highlight w:val="green"/>
          <w:lang w:val="es-PE"/>
        </w:rPr>
        <w:t>cantidad_suministros</w:t>
      </w:r>
      <w:proofErr w:type="spellEnd"/>
      <w:r w:rsidR="00612C00" w:rsidRPr="00612C00">
        <w:rPr>
          <w:lang w:val="es-PE"/>
        </w:rPr>
        <w:t>}</w:t>
      </w:r>
      <w:r w:rsidRPr="00612C00">
        <w:rPr>
          <w:lang w:val="es-PE"/>
        </w:rPr>
        <w:t xml:space="preserve"> nuevo suministro de C.C: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cc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 xml:space="preserve"> kW</w:t>
      </w:r>
    </w:p>
    <w:p w14:paraId="60A73021" w14:textId="77777777" w:rsidR="004E48BE" w:rsidRPr="00612C00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12C00">
        <w:rPr>
          <w:lang w:val="es-PE"/>
        </w:rPr>
        <w:t>Los trabajos a desarrollar son lo siguiente:</w:t>
      </w:r>
    </w:p>
    <w:p w14:paraId="3BB5896C" w14:textId="2B6832C6" w:rsidR="004E48BE" w:rsidRPr="00612C00" w:rsidRDefault="004E48BE" w:rsidP="00EA3D71">
      <w:pPr>
        <w:pStyle w:val="Ttulo2"/>
      </w:pPr>
      <w:bookmarkStart w:id="8" w:name="_Toc201079980"/>
      <w:r w:rsidRPr="00612C00">
        <w:t xml:space="preserve">Distrito de </w:t>
      </w:r>
      <w:bookmarkEnd w:id="8"/>
      <w:r w:rsidR="00E707D8" w:rsidRPr="00612C00">
        <w:t>${</w:t>
      </w:r>
      <w:proofErr w:type="spellStart"/>
      <w:r w:rsidR="00E707D8" w:rsidRPr="00612C00">
        <w:rPr>
          <w:highlight w:val="green"/>
        </w:rPr>
        <w:t>distrito_nombre</w:t>
      </w:r>
      <w:proofErr w:type="spellEnd"/>
      <w:r w:rsidR="00E707D8" w:rsidRPr="00612C00">
        <w:t>}</w:t>
      </w:r>
    </w:p>
    <w:p w14:paraId="3E65CB60" w14:textId="7E03C462" w:rsidR="004E48BE" w:rsidRPr="00612C00" w:rsidRDefault="004E48BE" w:rsidP="00A43A09">
      <w:pPr>
        <w:pStyle w:val="Prrafodelista"/>
      </w:pPr>
      <w:r w:rsidRPr="00612C00">
        <w:rPr>
          <w:lang w:val="es-PE"/>
        </w:rPr>
        <w:t xml:space="preserve">La zona de trabajo se encuentra ubicada en </w:t>
      </w:r>
      <w:r w:rsidR="00E707D8" w:rsidRPr="00612C00">
        <w:rPr>
          <w:lang w:val="es-PE"/>
        </w:rPr>
        <w:t>${</w:t>
      </w:r>
      <w:proofErr w:type="spellStart"/>
      <w:r w:rsidR="00E707D8" w:rsidRPr="00612C00">
        <w:rPr>
          <w:highlight w:val="green"/>
          <w:lang w:val="es-PE"/>
        </w:rPr>
        <w:t>direccion_servicio_electrico</w:t>
      </w:r>
      <w:proofErr w:type="spellEnd"/>
      <w:r w:rsidR="00E707D8" w:rsidRPr="00612C00">
        <w:rPr>
          <w:lang w:val="es-PE"/>
        </w:rPr>
        <w:t>}</w:t>
      </w:r>
      <w:r w:rsidRPr="00612C00">
        <w:rPr>
          <w:lang w:val="es-PE"/>
        </w:rPr>
        <w:t>.</w:t>
      </w:r>
    </w:p>
    <w:p w14:paraId="6238053A" w14:textId="77777777" w:rsidR="004E48BE" w:rsidRPr="00612C00" w:rsidRDefault="004E48BE" w:rsidP="00DA18A8">
      <w:pPr>
        <w:pStyle w:val="Ttulo3"/>
        <w:ind w:left="567" w:hanging="567"/>
      </w:pPr>
      <w:bookmarkStart w:id="9" w:name="_Toc201079981"/>
      <w:r w:rsidRPr="00612C00">
        <w:t>Instalación de redes Aéreas</w:t>
      </w:r>
      <w:bookmarkEnd w:id="9"/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612C00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612C00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612C00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612C00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612C00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135B7C4" w:rsidR="004E48BE" w:rsidRPr="00612C00" w:rsidRDefault="00C61489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709E2BC9" w:rsidR="004E48BE" w:rsidRPr="00612C00" w:rsidRDefault="00C61489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35.10 metros de cable 3x95+2x16+P </w:t>
            </w:r>
            <w:proofErr w:type="spellStart"/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5BA3B534" w:rsidR="004E48BE" w:rsidRPr="00612C00" w:rsidRDefault="00C61489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32.8 metros de cable 3x70+2x16+P </w:t>
            </w:r>
            <w:proofErr w:type="spellStart"/>
            <w:r w:rsidRPr="00612C0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612C00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612C00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A2065DE" w14:textId="72104D18" w:rsidR="004E48BE" w:rsidRPr="00612C00" w:rsidRDefault="004E48BE" w:rsidP="00831750">
      <w:pPr>
        <w:pStyle w:val="Ttulo3"/>
        <w:ind w:left="567" w:hanging="567"/>
      </w:pPr>
      <w:bookmarkStart w:id="10" w:name="_Toc201079982"/>
      <w:r w:rsidRPr="00612C00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612C00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612C00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612C00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612C00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37EC1AA8" w:rsidR="004E48BE" w:rsidRPr="00612C00" w:rsidRDefault="00C61489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612C00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BB4641" w:rsidR="004E48BE" w:rsidRPr="00612C00" w:rsidRDefault="00C61489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8/200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1EDBE7A8" w:rsidR="004E48BE" w:rsidRPr="00612C00" w:rsidRDefault="007824CF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612C00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12C00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78ED1234" w14:textId="21A482B2" w:rsidR="003603A9" w:rsidRPr="00612C00" w:rsidRDefault="003603A9" w:rsidP="003603A9">
      <w:pPr>
        <w:pStyle w:val="Ttulo3"/>
        <w:ind w:left="567" w:hanging="567"/>
      </w:pPr>
      <w:bookmarkStart w:id="11" w:name="_Toc201079983"/>
      <w:r w:rsidRPr="00612C00">
        <w:t>Retiro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3603A9" w:rsidRPr="00612C00" w14:paraId="430E240C" w14:textId="77777777" w:rsidTr="002561D6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39E057A4" w14:textId="77777777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6E8F0711" w14:textId="6F5D9B2F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Código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000F04E0" w14:textId="7AAC4740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B3AB5DA" w14:textId="7CE4E994" w:rsidR="003603A9" w:rsidRPr="00612C00" w:rsidRDefault="002C3C07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C</w:t>
            </w:r>
            <w:r w:rsidR="003603A9" w:rsidRPr="00612C00">
              <w:rPr>
                <w:rFonts w:ascii="Tahoma" w:hAnsi="Tahoma" w:cs="Tahoma"/>
                <w:b/>
                <w:sz w:val="18"/>
                <w:szCs w:val="18"/>
              </w:rPr>
              <w:t>aracterística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765F5A0A" w14:textId="369FAD57" w:rsidR="003603A9" w:rsidRPr="00612C00" w:rsidRDefault="002C3C07" w:rsidP="003603A9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12C00">
              <w:rPr>
                <w:rFonts w:ascii="Tahoma" w:hAnsi="Tahoma" w:cs="Tahoma"/>
                <w:b/>
                <w:sz w:val="18"/>
                <w:szCs w:val="18"/>
              </w:rPr>
              <w:t>Observación</w:t>
            </w:r>
          </w:p>
        </w:tc>
      </w:tr>
      <w:tr w:rsidR="003603A9" w:rsidRPr="00612C00" w14:paraId="19B52E36" w14:textId="77777777" w:rsidTr="002561D6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1089C84A" w14:textId="77777777" w:rsidR="003603A9" w:rsidRPr="00612C00" w:rsidRDefault="003603A9" w:rsidP="003603A9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hAnsi="Tahoma" w:cs="Tahoma"/>
                <w:sz w:val="18"/>
                <w:szCs w:val="18"/>
              </w:rPr>
              <w:lastRenderedPageBreak/>
              <w:t>BT</w:t>
            </w:r>
          </w:p>
        </w:tc>
        <w:tc>
          <w:tcPr>
            <w:tcW w:w="864" w:type="pct"/>
            <w:vAlign w:val="center"/>
          </w:tcPr>
          <w:p w14:paraId="6732295C" w14:textId="03363756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#</w:t>
            </w:r>
            <w:r w:rsidR="002C3C07"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639511</w:t>
            </w:r>
          </w:p>
        </w:tc>
        <w:tc>
          <w:tcPr>
            <w:tcW w:w="1021" w:type="pct"/>
            <w:vAlign w:val="center"/>
          </w:tcPr>
          <w:p w14:paraId="10AE00B5" w14:textId="2DF441A4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C.A.C.</w:t>
            </w:r>
          </w:p>
        </w:tc>
        <w:tc>
          <w:tcPr>
            <w:tcW w:w="1241" w:type="pct"/>
            <w:vAlign w:val="center"/>
          </w:tcPr>
          <w:p w14:paraId="7E5DECA0" w14:textId="2AF49D31" w:rsidR="003603A9" w:rsidRPr="00612C00" w:rsidRDefault="003603A9" w:rsidP="003603A9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12C00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8/200.</w:t>
            </w:r>
          </w:p>
        </w:tc>
        <w:tc>
          <w:tcPr>
            <w:tcW w:w="1248" w:type="pct"/>
            <w:vAlign w:val="center"/>
          </w:tcPr>
          <w:p w14:paraId="744BC443" w14:textId="32D08539" w:rsidR="003603A9" w:rsidRPr="00612C00" w:rsidRDefault="002C3C07" w:rsidP="003603A9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12C00">
              <w:rPr>
                <w:sz w:val="18"/>
                <w:szCs w:val="18"/>
                <w:lang w:val="es-PE" w:eastAsia="es-ES_tradnl"/>
              </w:rPr>
              <w:t>Frente a puerta</w:t>
            </w:r>
            <w:r w:rsidR="003603A9" w:rsidRPr="00612C00">
              <w:rPr>
                <w:sz w:val="18"/>
                <w:szCs w:val="18"/>
                <w:lang w:val="es-PE" w:eastAsia="es-ES_tradnl"/>
              </w:rPr>
              <w:t>.</w:t>
            </w:r>
          </w:p>
        </w:tc>
      </w:tr>
    </w:tbl>
    <w:p w14:paraId="1113F099" w14:textId="77777777" w:rsidR="00831750" w:rsidRPr="00612C00" w:rsidRDefault="00831750" w:rsidP="00FC6F34">
      <w:pPr>
        <w:pStyle w:val="ApplusParrafo"/>
      </w:pPr>
    </w:p>
    <w:p w14:paraId="0F736D13" w14:textId="77777777" w:rsidR="004E48BE" w:rsidRPr="00612C00" w:rsidRDefault="004E48BE" w:rsidP="0048651C">
      <w:pPr>
        <w:pStyle w:val="Ttulo3"/>
        <w:ind w:left="567" w:hanging="567"/>
      </w:pPr>
      <w:bookmarkStart w:id="12" w:name="_Toc201079984"/>
      <w:r w:rsidRPr="00612C00">
        <w:t>Trabajos complementarios</w:t>
      </w:r>
      <w:bookmarkEnd w:id="12"/>
    </w:p>
    <w:p w14:paraId="5A2C2B4C" w14:textId="77777777" w:rsidR="004E48BE" w:rsidRPr="00612C00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612C00">
        <w:rPr>
          <w:szCs w:val="20"/>
          <w:lang w:val="es-PE"/>
        </w:rPr>
        <w:t>Limpieza de la zona de trabajo.</w:t>
      </w:r>
    </w:p>
    <w:p w14:paraId="0A303066" w14:textId="77777777" w:rsidR="004E48BE" w:rsidRPr="00612C00" w:rsidRDefault="004E48BE" w:rsidP="00EA3D71">
      <w:pPr>
        <w:pStyle w:val="Ttulo2"/>
      </w:pPr>
      <w:bookmarkStart w:id="13" w:name="_Toc201079985"/>
      <w:r w:rsidRPr="00612C00"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612C00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612C00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612C00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612C00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612C00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12C00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612C00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612C00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12C00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612C00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612C00" w:rsidRDefault="004E48BE" w:rsidP="00E51F30">
      <w:pPr>
        <w:pStyle w:val="Ttulo1"/>
        <w:ind w:left="567" w:hanging="567"/>
        <w:jc w:val="both"/>
      </w:pPr>
      <w:bookmarkStart w:id="14" w:name="_Toc201079986"/>
      <w:r w:rsidRPr="00612C00">
        <w:t>Especificaciones técnicas redes aéreas</w:t>
      </w:r>
      <w:bookmarkEnd w:id="14"/>
    </w:p>
    <w:p w14:paraId="53911BB9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612C00" w:rsidRDefault="004E48BE" w:rsidP="00E51F30">
      <w:pPr>
        <w:pStyle w:val="Ttulo2"/>
        <w:ind w:left="567" w:hanging="567"/>
        <w:jc w:val="both"/>
      </w:pPr>
      <w:bookmarkStart w:id="15" w:name="_Toc201079987"/>
      <w:r w:rsidRPr="00612C00">
        <w:t>Cimentación de estructuras de baja tensión: norma de PLUZ LD-7-350</w:t>
      </w:r>
      <w:bookmarkEnd w:id="15"/>
    </w:p>
    <w:p w14:paraId="608F82A2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612C00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612C00" w:rsidRDefault="004E48BE" w:rsidP="001268FC">
      <w:pPr>
        <w:pStyle w:val="Ttulo2"/>
        <w:ind w:left="567" w:hanging="567"/>
        <w:jc w:val="both"/>
      </w:pPr>
      <w:r w:rsidRPr="00612C00">
        <w:t xml:space="preserve"> </w:t>
      </w:r>
      <w:bookmarkStart w:id="16" w:name="_Toc201079988"/>
      <w:r w:rsidRPr="00612C00">
        <w:t>Cimentación normalizada para postes de concreto 7/200, 8/200 y 9/200 sin retenidas</w:t>
      </w:r>
      <w:bookmarkEnd w:id="16"/>
    </w:p>
    <w:p w14:paraId="507AFE86" w14:textId="77777777" w:rsidR="004E48BE" w:rsidRPr="00612C00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612C00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612C00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612C00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lastRenderedPageBreak/>
        <w:t>Características normalizadas para cimentación típica con concreto</w:t>
      </w:r>
    </w:p>
    <w:p w14:paraId="2EACC69B" w14:textId="77777777" w:rsidR="004E48BE" w:rsidRPr="00612C00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612C00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612C00" w:rsidRDefault="004E48BE" w:rsidP="00E51F30">
      <w:pPr>
        <w:pStyle w:val="Ttulo2"/>
        <w:ind w:left="567" w:hanging="567"/>
        <w:jc w:val="both"/>
      </w:pPr>
      <w:bookmarkStart w:id="17" w:name="_Toc201079989"/>
      <w:r w:rsidRPr="00612C00">
        <w:t>Cimentación normalizada para postes de concreto 7/200 8/200 9/200 con retenidas</w:t>
      </w:r>
      <w:bookmarkEnd w:id="17"/>
    </w:p>
    <w:p w14:paraId="54289B0F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612C00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612C00" w:rsidRDefault="004E48BE" w:rsidP="00E51F30">
      <w:pPr>
        <w:pStyle w:val="Ttulo2"/>
        <w:ind w:left="567" w:hanging="567"/>
      </w:pPr>
      <w:bookmarkStart w:id="18" w:name="_Toc201079990"/>
      <w:r w:rsidRPr="00612C00">
        <w:t>Cimentación normalizada para poste de concreto 8/400</w:t>
      </w:r>
      <w:bookmarkEnd w:id="18"/>
      <w:r w:rsidRPr="00612C00">
        <w:t> </w:t>
      </w:r>
    </w:p>
    <w:p w14:paraId="79DCDDBB" w14:textId="77777777" w:rsidR="004E48BE" w:rsidRPr="00612C00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12C00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612C00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612C00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612C00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12C00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612C00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612C00" w:rsidRDefault="004E48BE" w:rsidP="00E51F30">
      <w:pPr>
        <w:pStyle w:val="Ttulo2"/>
        <w:ind w:left="567" w:hanging="567"/>
      </w:pPr>
      <w:bookmarkStart w:id="19" w:name="_Toc201079991"/>
      <w:r w:rsidRPr="00612C00">
        <w:t>Recomendaciones generales para cimentaciones</w:t>
      </w:r>
      <w:bookmarkEnd w:id="19"/>
      <w:r w:rsidRPr="00612C00">
        <w:t> </w:t>
      </w:r>
    </w:p>
    <w:p w14:paraId="4D56A74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612C00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612C00" w:rsidRDefault="004E48BE" w:rsidP="00E51F30">
      <w:pPr>
        <w:pStyle w:val="Ttulo2"/>
        <w:ind w:left="567" w:hanging="567"/>
        <w:jc w:val="both"/>
      </w:pPr>
      <w:bookmarkStart w:id="20" w:name="_Toc201079992"/>
      <w:r w:rsidRPr="00612C00">
        <w:t>Cimentación de estructuras de fin de línea y anclaje para redes de baja y media tensión: norma de PLUZ LD-7-351</w:t>
      </w:r>
      <w:bookmarkEnd w:id="20"/>
    </w:p>
    <w:p w14:paraId="07459C2F" w14:textId="77777777" w:rsidR="004E48BE" w:rsidRPr="00612C00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612C00" w:rsidRDefault="004E48BE" w:rsidP="00E51F30">
      <w:pPr>
        <w:pStyle w:val="Ttulo2"/>
        <w:ind w:left="567" w:hanging="567"/>
        <w:jc w:val="both"/>
      </w:pPr>
      <w:bookmarkStart w:id="21" w:name="_Toc201079993"/>
      <w:r w:rsidRPr="00612C00">
        <w:lastRenderedPageBreak/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612C00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612C00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612C00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612C00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12C00">
        <w:br w:type="page"/>
      </w:r>
    </w:p>
    <w:p w14:paraId="258E9AA6" w14:textId="77777777" w:rsidR="004E48BE" w:rsidRPr="00612C00" w:rsidRDefault="004E48BE" w:rsidP="00E51F30">
      <w:pPr>
        <w:pStyle w:val="Ttulo2"/>
        <w:ind w:left="567" w:hanging="567"/>
        <w:jc w:val="both"/>
      </w:pPr>
      <w:bookmarkStart w:id="22" w:name="_Toc201079994"/>
      <w:r w:rsidRPr="00612C00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612C00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612C00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612C00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12C00">
        <w:br w:type="page"/>
      </w:r>
    </w:p>
    <w:p w14:paraId="78332FD5" w14:textId="77777777" w:rsidR="004E48BE" w:rsidRPr="00612C00" w:rsidRDefault="004E48BE" w:rsidP="00E51F30">
      <w:pPr>
        <w:pStyle w:val="Ttulo2"/>
        <w:ind w:left="567" w:hanging="567"/>
      </w:pPr>
      <w:bookmarkStart w:id="23" w:name="_Toc201079995"/>
      <w:r w:rsidRPr="00612C00">
        <w:lastRenderedPageBreak/>
        <w:t>Recomendaciones generales para cimentaciones</w:t>
      </w:r>
      <w:bookmarkEnd w:id="23"/>
      <w:r w:rsidRPr="00612C00">
        <w:t> </w:t>
      </w:r>
    </w:p>
    <w:p w14:paraId="5EBEEE9F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12C00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612C00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612C00" w14:paraId="2D532E3D" w14:textId="77777777" w:rsidTr="00C3083E">
        <w:tc>
          <w:tcPr>
            <w:tcW w:w="4106" w:type="dxa"/>
          </w:tcPr>
          <w:p w14:paraId="39C9AA51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612C00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12C00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612C00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612C00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612C00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612C00" w:rsidRDefault="004E48BE" w:rsidP="00BA2519">
      <w:pPr>
        <w:pStyle w:val="Ttulo1"/>
        <w:ind w:left="567" w:hanging="567"/>
      </w:pPr>
      <w:bookmarkStart w:id="24" w:name="_Toc201079996"/>
      <w:r w:rsidRPr="00612C00">
        <w:t>Planos del proyecto:</w:t>
      </w:r>
      <w:bookmarkEnd w:id="24"/>
    </w:p>
    <w:p w14:paraId="5D229352" w14:textId="77777777" w:rsidR="004E48BE" w:rsidRPr="00612C00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612C00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56317D2B" w:rsidR="004E48BE" w:rsidRPr="00612C00" w:rsidRDefault="00C61489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612C00">
        <w:rPr>
          <w:szCs w:val="20"/>
          <w:lang w:val="es-PE"/>
        </w:rPr>
        <w:t>0203802-</w:t>
      </w:r>
      <w:r w:rsidR="00E707D8" w:rsidRPr="00612C00">
        <w:rPr>
          <w:szCs w:val="20"/>
          <w:lang w:val="es-PE"/>
        </w:rPr>
        <w:t>${</w:t>
      </w:r>
      <w:proofErr w:type="spellStart"/>
      <w:r w:rsidR="00E707D8" w:rsidRPr="00612C00">
        <w:rPr>
          <w:szCs w:val="20"/>
          <w:highlight w:val="green"/>
          <w:lang w:val="es-PE"/>
        </w:rPr>
        <w:t>lcl</w:t>
      </w:r>
      <w:proofErr w:type="spellEnd"/>
      <w:r w:rsidR="00E707D8" w:rsidRPr="00612C00">
        <w:rPr>
          <w:szCs w:val="20"/>
          <w:lang w:val="es-PE"/>
        </w:rPr>
        <w:t>}</w:t>
      </w:r>
      <w:r w:rsidRPr="00612C00">
        <w:rPr>
          <w:szCs w:val="20"/>
          <w:lang w:val="es-PE"/>
        </w:rPr>
        <w:t>A-A3</w:t>
      </w:r>
    </w:p>
    <w:p w14:paraId="06A2E06F" w14:textId="77777777" w:rsidR="004E48BE" w:rsidRPr="00612C00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612C00">
        <w:rPr>
          <w:szCs w:val="20"/>
          <w:lang w:val="es-PE"/>
        </w:rPr>
        <w:br w:type="page"/>
      </w:r>
    </w:p>
    <w:p w14:paraId="7B30D1CA" w14:textId="77777777" w:rsidR="004E48BE" w:rsidRPr="00612C00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201079997"/>
      <w:r w:rsidRPr="00612C00">
        <w:lastRenderedPageBreak/>
        <w:t>Anexo: Registro fotográfico</w:t>
      </w:r>
      <w:bookmarkEnd w:id="25"/>
    </w:p>
    <w:p w14:paraId="1AED209B" w14:textId="363BC84B" w:rsidR="004E48BE" w:rsidRPr="00612C00" w:rsidRDefault="004E48BE" w:rsidP="001245D6">
      <w:pPr>
        <w:pStyle w:val="Prrafodelista"/>
        <w:numPr>
          <w:ilvl w:val="0"/>
          <w:numId w:val="10"/>
        </w:numPr>
        <w:jc w:val="left"/>
      </w:pPr>
      <w:r w:rsidRPr="00612C00">
        <w:t>LCL-</w:t>
      </w:r>
      <w:r w:rsidR="00317907" w:rsidRPr="00612C00">
        <w:t xml:space="preserve"> </w:t>
      </w:r>
      <w:r w:rsidR="00E707D8" w:rsidRPr="00612C00">
        <w:rPr>
          <w:szCs w:val="20"/>
          <w:lang w:val="es-PE"/>
        </w:rPr>
        <w:t>${</w:t>
      </w:r>
      <w:proofErr w:type="spellStart"/>
      <w:r w:rsidR="00E707D8" w:rsidRPr="00612C00">
        <w:rPr>
          <w:szCs w:val="20"/>
          <w:highlight w:val="green"/>
          <w:lang w:val="es-PE"/>
        </w:rPr>
        <w:t>lcl</w:t>
      </w:r>
      <w:proofErr w:type="spellEnd"/>
      <w:r w:rsidR="00E707D8" w:rsidRPr="00612C00">
        <w:rPr>
          <w:szCs w:val="20"/>
          <w:lang w:val="es-PE"/>
        </w:rPr>
        <w:t>}</w:t>
      </w:r>
      <w:r w:rsidRPr="00612C00">
        <w:rPr>
          <w:szCs w:val="20"/>
          <w:lang w:val="es-PE"/>
        </w:rPr>
        <w:t xml:space="preserve"> </w:t>
      </w:r>
      <w:r w:rsidRPr="00612C00">
        <w:t>-FOT</w:t>
      </w:r>
    </w:p>
    <w:p w14:paraId="3CB1A1C2" w14:textId="673C01D8" w:rsidR="004E48BE" w:rsidRPr="00612C00" w:rsidRDefault="004E48BE" w:rsidP="004E3870"/>
    <w:p w14:paraId="05975CCE" w14:textId="110ADBCD" w:rsidR="004E48BE" w:rsidRPr="00612C00" w:rsidRDefault="004E48BE" w:rsidP="004E3870">
      <w:pPr>
        <w:jc w:val="center"/>
      </w:pPr>
      <w:bookmarkStart w:id="26" w:name="_Hlk200923852"/>
      <w:r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E30F8" wp14:editId="0D4571ED">
                <wp:simplePos x="0" y="0"/>
                <wp:positionH relativeFrom="column">
                  <wp:posOffset>4147820</wp:posOffset>
                </wp:positionH>
                <wp:positionV relativeFrom="paragraph">
                  <wp:posOffset>175895</wp:posOffset>
                </wp:positionV>
                <wp:extent cx="914400" cy="504825"/>
                <wp:effectExtent l="1295400" t="0" r="19050" b="1000125"/>
                <wp:wrapNone/>
                <wp:docPr id="289423605" name="Globo: línea dob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2311"/>
                            <a:gd name="adj6" fmla="val -13753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960FB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30F8" id="Globo: línea doblada 2" o:spid="_x0000_s1030" type="#_x0000_t48" style="position:absolute;left:0;text-align:left;margin-left:326.6pt;margin-top:13.85pt;width:1in;height:39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" adj="-29707,60979" fillcolor="white [3212]" strokecolor="#c0504d [3205]" strokeweight="1.5pt">
                <v:stroke startarrow="open"/>
                <v:textbox>
                  <w:txbxContent>
                    <w:p w14:paraId="1A5960FB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</w:rPr>
        <w:t xml:space="preserve"> </w:t>
      </w:r>
      <w:r w:rsidRPr="00612C00">
        <w:rPr>
          <w:noProof/>
        </w:rPr>
        <w:drawing>
          <wp:inline distT="0" distB="0" distL="0" distR="0" wp14:anchorId="4D8153D9" wp14:editId="78A613F4">
            <wp:extent cx="4345942" cy="3259455"/>
            <wp:effectExtent l="9842" t="28258" r="26353" b="2635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48598" cy="326144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1AD00FB3" w14:textId="3ED90159" w:rsidR="004E48BE" w:rsidRPr="00612C00" w:rsidRDefault="004E48BE" w:rsidP="004E3870">
      <w:pPr>
        <w:jc w:val="center"/>
      </w:pPr>
      <w:r w:rsidRPr="00612C00">
        <w:t>VIST</w:t>
      </w:r>
      <w:r w:rsidR="00353739" w:rsidRPr="00612C00">
        <w:t>A</w:t>
      </w:r>
      <w:r w:rsidRPr="00612C00">
        <w:t xml:space="preserve"> DEL CLIENTE</w:t>
      </w:r>
    </w:p>
    <w:p w14:paraId="3AF6F6BB" w14:textId="77777777" w:rsidR="004E48BE" w:rsidRPr="00612C00" w:rsidRDefault="004E48BE" w:rsidP="004E3870">
      <w:pPr>
        <w:jc w:val="center"/>
      </w:pPr>
    </w:p>
    <w:p w14:paraId="2F644052" w14:textId="0515F453" w:rsidR="004E48BE" w:rsidRPr="00612C00" w:rsidRDefault="00317907" w:rsidP="004E3870">
      <w:pPr>
        <w:jc w:val="center"/>
      </w:pPr>
      <w:bookmarkStart w:id="27" w:name="_Hlk200923873"/>
      <w:r w:rsidRPr="00612C0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D68660" wp14:editId="22B21F8F">
                <wp:simplePos x="0" y="0"/>
                <wp:positionH relativeFrom="column">
                  <wp:posOffset>461645</wp:posOffset>
                </wp:positionH>
                <wp:positionV relativeFrom="paragraph">
                  <wp:posOffset>438150</wp:posOffset>
                </wp:positionV>
                <wp:extent cx="1417955" cy="723900"/>
                <wp:effectExtent l="0" t="0" r="1515745" b="685800"/>
                <wp:wrapNone/>
                <wp:docPr id="5999968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7955" cy="7239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6457"/>
                            <a:gd name="adj6" fmla="val -1025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DD761" w14:textId="320C2076" w:rsidR="00317907" w:rsidRPr="00317907" w:rsidRDefault="00C61489" w:rsidP="003179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Aquí deberá esta ubicado 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8660" id="Globo: línea doblada 15" o:spid="_x0000_s1031" type="#_x0000_t48" style="position:absolute;left:0;text-align:left;margin-left:36.35pt;margin-top:34.5pt;width:111.65pt;height:57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" adj="-22156,40275" fillcolor="white [3212]" strokecolor="#c0504d [3205]" strokeweight="1.5pt">
                <v:stroke startarrow="open"/>
                <v:textbox>
                  <w:txbxContent>
                    <w:p w14:paraId="78EDD761" w14:textId="320C2076" w:rsidR="00317907" w:rsidRPr="00317907" w:rsidRDefault="00C61489" w:rsidP="003179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Aquí deberá esta ubicado 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612C00">
        <w:rPr>
          <w:noProof/>
        </w:rPr>
        <w:t xml:space="preserve"> </w:t>
      </w:r>
      <w:r w:rsidR="004E48BE" w:rsidRPr="00612C00">
        <w:rPr>
          <w:noProof/>
        </w:rPr>
        <w:drawing>
          <wp:inline distT="0" distB="0" distL="0" distR="0" wp14:anchorId="77DFCF3B" wp14:editId="20F01A0A">
            <wp:extent cx="4525327" cy="3393995"/>
            <wp:effectExtent l="13335" t="24765" r="22225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37050" cy="34027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34046235" w14:textId="77777777" w:rsidR="004E48BE" w:rsidRPr="00612C00" w:rsidRDefault="004E48BE" w:rsidP="00FF6562">
      <w:pPr>
        <w:jc w:val="center"/>
      </w:pPr>
      <w:r w:rsidRPr="00612C00">
        <w:t>NICHO PREPARADO</w:t>
      </w:r>
    </w:p>
    <w:p w14:paraId="27384B9F" w14:textId="6DF2578F" w:rsidR="004E48BE" w:rsidRPr="00612C00" w:rsidRDefault="004E48BE" w:rsidP="00FF6562">
      <w:pPr>
        <w:jc w:val="center"/>
      </w:pPr>
    </w:p>
    <w:p w14:paraId="35B9C75D" w14:textId="77777777" w:rsidR="004E48BE" w:rsidRPr="00612C00" w:rsidRDefault="004E48BE">
      <w:r w:rsidRPr="00612C00">
        <w:br w:type="page"/>
      </w:r>
    </w:p>
    <w:p w14:paraId="332201E5" w14:textId="70836A04" w:rsidR="004E48BE" w:rsidRPr="00612C00" w:rsidRDefault="008D6A47" w:rsidP="00FF6562">
      <w:pPr>
        <w:jc w:val="center"/>
        <w:rPr>
          <w:rFonts w:ascii="Tahoma" w:eastAsia="Times New Roman" w:hAnsi="Tahoma" w:cs="Tahoma"/>
          <w:sz w:val="20"/>
          <w:szCs w:val="20"/>
          <w:lang w:val="es-PE"/>
        </w:rPr>
      </w:pPr>
      <w:bookmarkStart w:id="28" w:name="_Hlk200923937"/>
      <w:r w:rsidRPr="00612C00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870553" wp14:editId="1E2142C9">
                <wp:simplePos x="0" y="0"/>
                <wp:positionH relativeFrom="column">
                  <wp:posOffset>3776345</wp:posOffset>
                </wp:positionH>
                <wp:positionV relativeFrom="paragraph">
                  <wp:posOffset>4200525</wp:posOffset>
                </wp:positionV>
                <wp:extent cx="1047750" cy="523875"/>
                <wp:effectExtent l="209550" t="609600" r="76200" b="104775"/>
                <wp:wrapNone/>
                <wp:docPr id="1471760939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wedgeRoundRectCallout">
                          <a:avLst>
                            <a:gd name="adj1" fmla="val -64882"/>
                            <a:gd name="adj2" fmla="val -1575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AA9D70" w14:textId="409DF556" w:rsidR="008D6A47" w:rsidRPr="008D6A47" w:rsidRDefault="008D6A47" w:rsidP="008D6A47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Poste frente a puerta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8705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32" type="#_x0000_t62" style="position:absolute;left:0;text-align:left;margin-left:297.35pt;margin-top:330.75pt;width:82.5pt;height:4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" adj="-3215,-23233" fillcolor="#ffc000" strokecolor="white [3212]">
                <v:shadow on="t" color="black" opacity="22937f" origin=",.5" offset="0,.63889mm"/>
                <v:textbox>
                  <w:txbxContent>
                    <w:p w14:paraId="69AA9D70" w14:textId="409DF556" w:rsidR="008D6A47" w:rsidRPr="008D6A47" w:rsidRDefault="008D6A47" w:rsidP="008D6A47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Poste frente a puerta</w:t>
                      </w:r>
                    </w:p>
                  </w:txbxContent>
                </v:textbox>
              </v:shape>
            </w:pict>
          </mc:Fallback>
        </mc:AlternateContent>
      </w:r>
      <w:r w:rsidR="00C152C2"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13BEB6" wp14:editId="16130FE2">
                <wp:simplePos x="0" y="0"/>
                <wp:positionH relativeFrom="column">
                  <wp:posOffset>-90805</wp:posOffset>
                </wp:positionH>
                <wp:positionV relativeFrom="paragraph">
                  <wp:posOffset>4314825</wp:posOffset>
                </wp:positionV>
                <wp:extent cx="1724025" cy="904875"/>
                <wp:effectExtent l="57150" t="323850" r="485775" b="104775"/>
                <wp:wrapNone/>
                <wp:docPr id="1374382077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904875"/>
                        </a:xfrm>
                        <a:prstGeom prst="wedgeRoundRectCallout">
                          <a:avLst>
                            <a:gd name="adj1" fmla="val 74651"/>
                            <a:gd name="adj2" fmla="val -81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2A480" w14:textId="77777777" w:rsidR="00C152C2" w:rsidRPr="00C152C2" w:rsidRDefault="00C152C2" w:rsidP="00C152C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152C2">
                              <w:rPr>
                                <w:color w:val="FFFFFF" w:themeColor="background1"/>
                              </w:rPr>
                              <w:t xml:space="preserve">Predio del solicitante </w:t>
                            </w:r>
                            <w:proofErr w:type="gramStart"/>
                            <w:r w:rsidRPr="00C152C2">
                              <w:rPr>
                                <w:color w:val="FFFFFF" w:themeColor="background1"/>
                              </w:rPr>
                              <w:t>e</w:t>
                            </w:r>
                            <w:proofErr w:type="gramEnd"/>
                            <w:r w:rsidRPr="00C152C2">
                              <w:rPr>
                                <w:color w:val="FFFFFF" w:themeColor="background1"/>
                              </w:rPr>
                              <w:t xml:space="preserve"> encuentra en el interior del pasaje común</w:t>
                            </w:r>
                          </w:p>
                          <w:p w14:paraId="3580CA07" w14:textId="77777777" w:rsidR="00C152C2" w:rsidRDefault="00C152C2" w:rsidP="00C15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BEB6" id="_x0000_s1033" type="#_x0000_t62" style="position:absolute;left:0;text-align:left;margin-left:-7.15pt;margin-top:339.75pt;width:135.75pt;height:7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" adj="26925,-6899" fillcolor="#ffc000" strokecolor="white [3212]">
                <v:shadow on="t" color="black" opacity="22937f" origin=",.5" offset="0,.63889mm"/>
                <v:textbox>
                  <w:txbxContent>
                    <w:p w14:paraId="6322A480" w14:textId="77777777" w:rsidR="00C152C2" w:rsidRPr="00C152C2" w:rsidRDefault="00C152C2" w:rsidP="00C152C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152C2">
                        <w:rPr>
                          <w:color w:val="FFFFFF" w:themeColor="background1"/>
                        </w:rPr>
                        <w:t xml:space="preserve">Predio del solicitante </w:t>
                      </w:r>
                      <w:proofErr w:type="gramStart"/>
                      <w:r w:rsidRPr="00C152C2">
                        <w:rPr>
                          <w:color w:val="FFFFFF" w:themeColor="background1"/>
                        </w:rPr>
                        <w:t>e</w:t>
                      </w:r>
                      <w:proofErr w:type="gramEnd"/>
                      <w:r w:rsidRPr="00C152C2">
                        <w:rPr>
                          <w:color w:val="FFFFFF" w:themeColor="background1"/>
                        </w:rPr>
                        <w:t xml:space="preserve"> encuentra en el interior del pasaje común</w:t>
                      </w:r>
                    </w:p>
                    <w:p w14:paraId="3580CA07" w14:textId="77777777" w:rsidR="00C152C2" w:rsidRDefault="00C152C2" w:rsidP="00C152C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824CF" w:rsidRPr="00612C0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171F02" wp14:editId="3899F5BA">
                <wp:simplePos x="0" y="0"/>
                <wp:positionH relativeFrom="column">
                  <wp:posOffset>1852295</wp:posOffset>
                </wp:positionH>
                <wp:positionV relativeFrom="paragraph">
                  <wp:posOffset>800100</wp:posOffset>
                </wp:positionV>
                <wp:extent cx="914400" cy="295275"/>
                <wp:effectExtent l="0" t="0" r="647700" b="390525"/>
                <wp:wrapNone/>
                <wp:docPr id="1030698304" name="Globo: línea dob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152"/>
                            <a:gd name="adj6" fmla="val -6184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D8B95" w14:textId="5C63B133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C61489">
                              <w:rPr>
                                <w:color w:val="FF0000"/>
                                <w:lang w:val="es-ES"/>
                              </w:rPr>
                              <w:t>639511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7824CF">
                              <w:rPr>
                                <w:color w:val="FF0000"/>
                                <w:lang w:val="es-ES"/>
                              </w:rPr>
                              <w:t>co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71F02" id="Globo: línea doblada 4" o:spid="_x0000_s1034" type="#_x0000_t48" style="position:absolute;left:0;text-align:left;margin-left:145.85pt;margin-top:63pt;width:1in;height:23.2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" adj="-13357,45177" fillcolor="white [3212]" strokecolor="#c0504d [3205]" strokeweight="1.5pt">
                <v:stroke startarrow="open"/>
                <v:textbox>
                  <w:txbxContent>
                    <w:p w14:paraId="660D8B95" w14:textId="5C63B133" w:rsidR="004E48BE" w:rsidRDefault="004E48BE" w:rsidP="004E48B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C61489">
                        <w:rPr>
                          <w:color w:val="FF0000"/>
                          <w:lang w:val="es-ES"/>
                        </w:rPr>
                        <w:t>639511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proofErr w:type="spellStart"/>
                      <w:r w:rsidR="007824CF">
                        <w:rPr>
                          <w:color w:val="FF0000"/>
                          <w:lang w:val="es-ES"/>
                        </w:rPr>
                        <w:t>co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48BE" w:rsidRPr="00612C00">
        <w:rPr>
          <w:noProof/>
        </w:rPr>
        <w:t xml:space="preserve">  </w:t>
      </w:r>
      <w:r w:rsidR="004E48BE" w:rsidRPr="00612C00">
        <w:rPr>
          <w:noProof/>
        </w:rPr>
        <w:drawing>
          <wp:inline distT="0" distB="0" distL="0" distR="0" wp14:anchorId="7BC45E5F" wp14:editId="22D4B0E6">
            <wp:extent cx="5216448" cy="3912336"/>
            <wp:effectExtent l="23177" t="14923" r="26988" b="26987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16448" cy="39123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8"/>
    <w:p w14:paraId="3AAF7021" w14:textId="30D43528" w:rsidR="004E48BE" w:rsidRPr="00143BA4" w:rsidRDefault="007824CF" w:rsidP="00FF6562">
      <w:pPr>
        <w:jc w:val="center"/>
      </w:pPr>
      <w:r w:rsidRPr="00612C00">
        <w:t xml:space="preserve">PUNTO DE </w:t>
      </w:r>
      <w:r w:rsidR="00C152C2" w:rsidRPr="00612C00">
        <w:t>REFORMA</w:t>
      </w:r>
      <w:r w:rsidRPr="00612C00">
        <w:t xml:space="preserve"> </w:t>
      </w:r>
      <w:r w:rsidR="004E48BE" w:rsidRPr="00612C00">
        <w:t xml:space="preserve">POSTE </w:t>
      </w:r>
      <w:r w:rsidR="001268FC" w:rsidRPr="00612C00">
        <w:t>#</w:t>
      </w:r>
      <w:r w:rsidR="00E707D8" w:rsidRPr="00612C00">
        <w:t>${</w:t>
      </w:r>
      <w:r w:rsidR="00E707D8" w:rsidRPr="00612C00">
        <w:rPr>
          <w:highlight w:val="green"/>
        </w:rPr>
        <w:t>num_poste</w:t>
      </w:r>
      <w:r w:rsidR="00E707D8" w:rsidRPr="00612C00">
        <w:t>}</w:t>
      </w:r>
    </w:p>
    <w:p w14:paraId="776D75D4" w14:textId="77777777" w:rsidR="004E48BE" w:rsidRDefault="004E48BE" w:rsidP="00C3216A">
      <w:pPr>
        <w:tabs>
          <w:tab w:val="left" w:pos="2085"/>
        </w:tabs>
        <w:rPr>
          <w:lang w:val="es-CL"/>
        </w:rPr>
        <w:sectPr w:rsidR="004E48BE" w:rsidSect="004E48BE"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 w:code="9"/>
          <w:pgMar w:top="2835" w:right="1418" w:bottom="1690" w:left="1418" w:header="0" w:footer="675" w:gutter="0"/>
          <w:pgNumType w:start="1"/>
          <w:cols w:space="708"/>
          <w:titlePg/>
          <w:docGrid w:linePitch="360"/>
        </w:sectPr>
      </w:pPr>
      <w:r>
        <w:rPr>
          <w:lang w:val="es-CL"/>
        </w:rPr>
        <w:tab/>
      </w:r>
    </w:p>
    <w:p w14:paraId="3D4E5009" w14:textId="59995508" w:rsidR="004E48BE" w:rsidRDefault="004E48BE" w:rsidP="00612C00">
      <w:pPr>
        <w:tabs>
          <w:tab w:val="left" w:pos="2085"/>
        </w:tabs>
        <w:jc w:val="center"/>
        <w:rPr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A53C9" w14:paraId="071A0B60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28C7" w14:textId="77777777" w:rsidR="00DA53C9" w:rsidRDefault="00DA53C9">
            <w:pPr>
              <w:jc w:val="center"/>
            </w:pPr>
            <w:r>
              <w:t>${foto}</w:t>
            </w:r>
          </w:p>
        </w:tc>
      </w:tr>
    </w:tbl>
    <w:p w14:paraId="6E4BD2E5" w14:textId="77777777" w:rsidR="00DA53C9" w:rsidRPr="00C3216A" w:rsidRDefault="00DA53C9" w:rsidP="00612C00">
      <w:pPr>
        <w:tabs>
          <w:tab w:val="left" w:pos="2085"/>
        </w:tabs>
        <w:jc w:val="center"/>
        <w:rPr>
          <w:lang w:val="es-CL"/>
        </w:rPr>
      </w:pPr>
    </w:p>
    <w:sectPr w:rsidR="00DA53C9" w:rsidRPr="00C3216A" w:rsidSect="004E48BE"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AA0E07" w14:textId="77777777" w:rsidR="001851CD" w:rsidRDefault="001851CD" w:rsidP="001E6DC4">
      <w:r>
        <w:separator/>
      </w:r>
    </w:p>
    <w:p w14:paraId="23E91CFA" w14:textId="77777777" w:rsidR="001851CD" w:rsidRDefault="001851CD"/>
  </w:endnote>
  <w:endnote w:type="continuationSeparator" w:id="0">
    <w:p w14:paraId="22E0BE00" w14:textId="77777777" w:rsidR="001851CD" w:rsidRDefault="001851CD" w:rsidP="001E6DC4">
      <w:r>
        <w:continuationSeparator/>
      </w:r>
    </w:p>
    <w:p w14:paraId="22E5D580" w14:textId="77777777" w:rsidR="001851CD" w:rsidRDefault="001851C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1F2C5" w14:textId="77777777" w:rsidR="004E48BE" w:rsidRDefault="004E48B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011B503A" w14:textId="77777777" w:rsidR="004E48BE" w:rsidRDefault="004E48BE" w:rsidP="00A72C0E">
    <w:pPr>
      <w:pStyle w:val="Piedepgina"/>
      <w:ind w:right="360"/>
    </w:pPr>
  </w:p>
  <w:p w14:paraId="0FE180B0" w14:textId="77777777" w:rsidR="004E48BE" w:rsidRDefault="004E48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77896" w14:textId="762646B5" w:rsidR="004E48BE" w:rsidRPr="004122BD" w:rsidRDefault="004E48BE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4E48BE" w14:paraId="227E1BD7" w14:textId="77777777" w:rsidTr="00BD5619">
      <w:tc>
        <w:tcPr>
          <w:tcW w:w="1667" w:type="pct"/>
        </w:tcPr>
        <w:p w14:paraId="0009DF5F" w14:textId="77777777" w:rsidR="004E48BE" w:rsidRDefault="004E48B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15CB00ED" w14:textId="77777777" w:rsidR="004E48BE" w:rsidRPr="00BD5619" w:rsidRDefault="004E48B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7EF4D88" w14:textId="77777777" w:rsidR="004E48BE" w:rsidRDefault="004E48B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4E48BE" w14:paraId="4FC52EB4" w14:textId="77777777" w:rsidTr="00BD5619">
      <w:tc>
        <w:tcPr>
          <w:tcW w:w="1667" w:type="pct"/>
        </w:tcPr>
        <w:p w14:paraId="5AFEC8AB" w14:textId="0F4A3943" w:rsidR="004E48BE" w:rsidRPr="00A903B4" w:rsidRDefault="004E48B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612C00" w:rsidRPr="00612C0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612C00" w:rsidRPr="00612C00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612C00" w:rsidRPr="00612C0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7B651F7C" w14:textId="77777777" w:rsidR="004E48BE" w:rsidRPr="004122BD" w:rsidRDefault="004E48B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175D04E" w14:textId="77777777" w:rsidR="004E48BE" w:rsidRPr="004122BD" w:rsidRDefault="004E48B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12C00" w14:paraId="7649FE7F" w14:textId="77777777" w:rsidTr="00BD5619">
      <w:tc>
        <w:tcPr>
          <w:tcW w:w="1667" w:type="pct"/>
        </w:tcPr>
        <w:p w14:paraId="154AC3EC" w14:textId="77777777" w:rsidR="00612C00" w:rsidRPr="00A903B4" w:rsidRDefault="00612C00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</w:p>
      </w:tc>
      <w:tc>
        <w:tcPr>
          <w:tcW w:w="1667" w:type="pct"/>
        </w:tcPr>
        <w:p w14:paraId="704B02E2" w14:textId="77777777" w:rsidR="00612C00" w:rsidRPr="004122BD" w:rsidRDefault="00612C00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</w:p>
      </w:tc>
      <w:tc>
        <w:tcPr>
          <w:tcW w:w="1666" w:type="pct"/>
        </w:tcPr>
        <w:p w14:paraId="08BA8341" w14:textId="77777777" w:rsidR="00612C00" w:rsidRPr="004122BD" w:rsidRDefault="00612C00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</w:p>
      </w:tc>
    </w:tr>
    <w:tr w:rsidR="004E48BE" w14:paraId="3D599BD2" w14:textId="77777777" w:rsidTr="00BD5619">
      <w:trPr>
        <w:trHeight w:val="202"/>
      </w:trPr>
      <w:tc>
        <w:tcPr>
          <w:tcW w:w="1667" w:type="pct"/>
        </w:tcPr>
        <w:p w14:paraId="5A9D9EA8" w14:textId="23945F9F" w:rsidR="004E48BE" w:rsidRDefault="004E48B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612C0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12C00" w:rsidRPr="00612C00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612C0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BDC891E" w14:textId="77777777" w:rsidR="004E48BE" w:rsidRDefault="004E48BE">
          <w:pPr>
            <w:rPr>
              <w:lang w:val="es-PE"/>
            </w:rPr>
          </w:pPr>
        </w:p>
      </w:tc>
      <w:tc>
        <w:tcPr>
          <w:tcW w:w="1666" w:type="pct"/>
        </w:tcPr>
        <w:p w14:paraId="068527EE" w14:textId="77777777" w:rsidR="004E48BE" w:rsidRDefault="004E48BE">
          <w:pPr>
            <w:rPr>
              <w:lang w:val="es-PE"/>
            </w:rPr>
          </w:pPr>
        </w:p>
      </w:tc>
    </w:tr>
  </w:tbl>
  <w:p w14:paraId="31BB9045" w14:textId="77777777" w:rsidR="004E48BE" w:rsidRPr="004122BD" w:rsidRDefault="004E48B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9D79E" w14:textId="77777777" w:rsidR="004E48BE" w:rsidRDefault="004E48B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7777777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Ing.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Gustavo Vásquez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777777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19.03.2025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2BC9AE" w14:textId="77777777" w:rsidR="001851CD" w:rsidRDefault="001851CD" w:rsidP="001E6DC4">
      <w:r>
        <w:separator/>
      </w:r>
    </w:p>
    <w:p w14:paraId="20E4FF77" w14:textId="77777777" w:rsidR="001851CD" w:rsidRDefault="001851CD"/>
  </w:footnote>
  <w:footnote w:type="continuationSeparator" w:id="0">
    <w:p w14:paraId="243EFC41" w14:textId="77777777" w:rsidR="001851CD" w:rsidRDefault="001851CD" w:rsidP="001E6DC4">
      <w:r>
        <w:continuationSeparator/>
      </w:r>
    </w:p>
    <w:p w14:paraId="1F6005EF" w14:textId="77777777" w:rsidR="001851CD" w:rsidRDefault="001851C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2FC" w14:textId="77777777" w:rsidR="004E48BE" w:rsidRPr="00133E36" w:rsidRDefault="004E48B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0BA47A83" wp14:editId="3FFCA019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20161327" name="Imagen 8201613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996C060" wp14:editId="075F0A94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1694957736" name="Grupo 1694957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889712439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7009349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4266337" name="Imagen 1104266337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C7489A" id="Grupo 1694957736" o:spid="_x0000_s1026" style="position:absolute;margin-left:-70.9pt;margin-top:0;width:595.15pt;height:841.75pt;z-index:-25165004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OZqAuCs3o/1tSzLzRIAAAAAAAAAX9kuz7mbAfgVXmIDAAAAAAAAAAAgs86MFQAAAAAAAAAA&#10;AEh4iQ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34sGvHAgAAAACD/K2Hsac4&#10;Ag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CQxiDbAAAgAElEQVQ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gdu1YAAAAAGCQv/Uw9hRH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PiiSwgAACAASURBV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DErh0LAAAAAAzytx7GnuII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IDYtWMBAAAAgEH+1sPYUxwB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hWM4NwAAIABJREFU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BC7diwAAAAAMMjfehh7iiM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GLXjgUAAAAABvlbD2NPcQQ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DbICGFAAAdYUlEQVQ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QO3dsQ2AMBAEwUeiMLdDFZSOA3rwJjMlXLzSAQ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Su75k1M8sUAAAAAAAAAAAAnHbPH7C9pgAAAAAAAAAAAOA0d6I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" fillcolor="white [3201]" stroked="f" strokeweight="2pt"/>
              <v:shape id="Imagen 1104266337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425923A" wp14:editId="10679955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354202113" name="Cuadro de texto 354202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0C8DC039" w14:textId="77777777" w:rsidR="004E48BE" w:rsidRPr="00F91001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35140E85" w14:textId="77777777" w:rsidR="004E48BE" w:rsidRPr="000367AB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5D7DC68D" w14:textId="77777777" w:rsidR="004E48BE" w:rsidRPr="0081497A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25923A" id="_x0000_t202" coordsize="21600,21600" o:spt="202" path="m,l,21600r21600,l21600,xe">
              <v:stroke joinstyle="miter"/>
              <v:path gradientshapeok="t" o:connecttype="rect"/>
            </v:shapetype>
            <v:shape id="Cuadro de texto 354202113" o:spid="_x0000_s1035" type="#_x0000_t202" style="position:absolute;margin-left:-7.2pt;margin-top:57.55pt;width:145.4pt;height:37.4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0C8DC039" w14:textId="77777777" w:rsidR="004E48BE" w:rsidRPr="00F91001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35140E85" w14:textId="77777777" w:rsidR="004E48BE" w:rsidRPr="000367AB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5D7DC68D" w14:textId="77777777" w:rsidR="004E48BE" w:rsidRPr="0081497A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75B62" w14:textId="77777777" w:rsidR="004E48BE" w:rsidRDefault="004E48B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7218AF" wp14:editId="4129E45D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902556191" name="Grupo 1902556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665400168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28044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F36BA" w14:textId="77777777" w:rsidR="004E48BE" w:rsidRDefault="004E48B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3F5E63" wp14:editId="7F14B788">
                                  <wp:extent cx="1359307" cy="764275"/>
                                  <wp:effectExtent l="0" t="0" r="0" b="0"/>
                                  <wp:docPr id="509811" name="Imagen 5098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17218AF" id="Grupo 1902556191" o:spid="_x0000_s1036" style="position:absolute;margin-left:-70.9pt;margin-top:0;width:611.9pt;height:791.85pt;z-index:25166540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4P9n144FAAAAAAb5W09jR3EE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oAlwHgAAIABJREFU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AQO3ez20hWgGH4nLKd/hvBICGWsGHFNbDmBrga7oRbQwghsWCQ0CCYUfd0d2IfFuVK4rLL&#10;dlLO5EvP82wy3bHL9V+nyu80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z6QSPhAAAgAElEQVQ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7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">
                <v:imagedata r:id="rId3" o:title=""/>
              </v:shape>
              <v:rect id="Rectángulo 14" o:spid="_x0000_s1038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" fillcolor="white [3201]" stroked="f" strokeweight="2pt">
                <v:textbox>
                  <w:txbxContent>
                    <w:p w14:paraId="01DF36BA" w14:textId="77777777" w:rsidR="004E48BE" w:rsidRDefault="004E48B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3F5E63" wp14:editId="7F14B788">
                            <wp:extent cx="1359307" cy="764275"/>
                            <wp:effectExtent l="0" t="0" r="0" b="0"/>
                            <wp:docPr id="509811" name="Imagen 5098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9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40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f0Tiw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AAAAAAAAoMMI9wEAAAAAAAAAAECHEe4D&#10;AAAAAAAAAACADiPcBwAAAAAAAAAAAB1GuA8AAAAAAAAAAAA6jHAfAAAAAAAAAAAAdBjhPgAAAAAA&#10;AAAAAOgwwn0AAAAAAAAAAADQYYT7AAAAAAAAAAAAoMMI9wEAAAAAAAAAAECHEe4DAAAAAAAAAACA&#10;DiPcBwAAAAAAAAAAAB1GuA8AAAAAAAAAAAA6jHAfAAAAAAAAAAAAdBjhPgAAAAAAAAAAAOgwwn0A&#10;AAAAAAAAAADQYYT7AAAA4P9n144FAAAAAAb5W09jR3EE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oAlwHgAAIABJREFU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AQO3ez20hWgGH4nLKd&#10;/hvBICGWsGHFNbDmBrga7oRbQwghsWCQ0CCYUfd0d2IfFuVK4rLLdlLO5EvP82wy3bHL9V+nyu80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z6QSPhAAAgAElEQVQ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41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42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4F5E"/>
    <w:rsid w:val="00047121"/>
    <w:rsid w:val="000505A0"/>
    <w:rsid w:val="000516D9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212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51CD"/>
    <w:rsid w:val="00186FA4"/>
    <w:rsid w:val="0019229D"/>
    <w:rsid w:val="00192E95"/>
    <w:rsid w:val="00195661"/>
    <w:rsid w:val="001971C8"/>
    <w:rsid w:val="001A35C2"/>
    <w:rsid w:val="001A391F"/>
    <w:rsid w:val="001A4BC0"/>
    <w:rsid w:val="001A5B6D"/>
    <w:rsid w:val="001A65E0"/>
    <w:rsid w:val="001B32E3"/>
    <w:rsid w:val="001B7E4A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9DA"/>
    <w:rsid w:val="00210FC9"/>
    <w:rsid w:val="00211EFA"/>
    <w:rsid w:val="00212B18"/>
    <w:rsid w:val="00212D08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3C07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3A9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5B30"/>
    <w:rsid w:val="003E66C6"/>
    <w:rsid w:val="003F0AAD"/>
    <w:rsid w:val="003F16B0"/>
    <w:rsid w:val="003F3FCC"/>
    <w:rsid w:val="00401D1A"/>
    <w:rsid w:val="0040437C"/>
    <w:rsid w:val="00405510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4206"/>
    <w:rsid w:val="005D54F9"/>
    <w:rsid w:val="005E0FAD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2C00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6373"/>
    <w:rsid w:val="00636EA1"/>
    <w:rsid w:val="006401FD"/>
    <w:rsid w:val="00640CD5"/>
    <w:rsid w:val="00642EA9"/>
    <w:rsid w:val="00651329"/>
    <w:rsid w:val="00651DB9"/>
    <w:rsid w:val="00652C26"/>
    <w:rsid w:val="00653469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44E2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7299"/>
    <w:rsid w:val="00770CCD"/>
    <w:rsid w:val="007735C1"/>
    <w:rsid w:val="00780F7E"/>
    <w:rsid w:val="00780FFA"/>
    <w:rsid w:val="00781686"/>
    <w:rsid w:val="007823F5"/>
    <w:rsid w:val="007824CF"/>
    <w:rsid w:val="007826FE"/>
    <w:rsid w:val="00783083"/>
    <w:rsid w:val="00785D2F"/>
    <w:rsid w:val="00791953"/>
    <w:rsid w:val="00792279"/>
    <w:rsid w:val="00795FB4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04D58"/>
    <w:rsid w:val="00807273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05B6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4106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7"/>
    <w:rsid w:val="008D6A49"/>
    <w:rsid w:val="008E0140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0E9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58B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76FA"/>
    <w:rsid w:val="00A77DE8"/>
    <w:rsid w:val="00A82554"/>
    <w:rsid w:val="00A831F9"/>
    <w:rsid w:val="00A83F7F"/>
    <w:rsid w:val="00A85B23"/>
    <w:rsid w:val="00A87938"/>
    <w:rsid w:val="00A903B4"/>
    <w:rsid w:val="00A925B4"/>
    <w:rsid w:val="00A94030"/>
    <w:rsid w:val="00A9495B"/>
    <w:rsid w:val="00AA0261"/>
    <w:rsid w:val="00AA2308"/>
    <w:rsid w:val="00AA64F4"/>
    <w:rsid w:val="00AA6A69"/>
    <w:rsid w:val="00AA7B60"/>
    <w:rsid w:val="00AB0856"/>
    <w:rsid w:val="00AB0C73"/>
    <w:rsid w:val="00AB24E1"/>
    <w:rsid w:val="00AB3CFB"/>
    <w:rsid w:val="00AB3E84"/>
    <w:rsid w:val="00AB3ECA"/>
    <w:rsid w:val="00AB5D63"/>
    <w:rsid w:val="00AB5FF9"/>
    <w:rsid w:val="00AC1E6F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22FB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1041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106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52C2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1489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C2878"/>
    <w:rsid w:val="00CD09C7"/>
    <w:rsid w:val="00CD2C0F"/>
    <w:rsid w:val="00CD39EE"/>
    <w:rsid w:val="00CD7E44"/>
    <w:rsid w:val="00CE4B4B"/>
    <w:rsid w:val="00CE4BB6"/>
    <w:rsid w:val="00CE79A4"/>
    <w:rsid w:val="00CF0DC9"/>
    <w:rsid w:val="00CF313F"/>
    <w:rsid w:val="00CF491A"/>
    <w:rsid w:val="00D03A95"/>
    <w:rsid w:val="00D0425A"/>
    <w:rsid w:val="00D04E0D"/>
    <w:rsid w:val="00D07ED5"/>
    <w:rsid w:val="00D11F4D"/>
    <w:rsid w:val="00D1226A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34D5"/>
    <w:rsid w:val="00D502D4"/>
    <w:rsid w:val="00D507D4"/>
    <w:rsid w:val="00D50E7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1623"/>
    <w:rsid w:val="00D9210E"/>
    <w:rsid w:val="00DA03C8"/>
    <w:rsid w:val="00DA18A8"/>
    <w:rsid w:val="00DA3DF8"/>
    <w:rsid w:val="00DA45E6"/>
    <w:rsid w:val="00DA53C9"/>
    <w:rsid w:val="00DA6843"/>
    <w:rsid w:val="00DB15E2"/>
    <w:rsid w:val="00DB4F57"/>
    <w:rsid w:val="00DB5707"/>
    <w:rsid w:val="00DB6800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07D8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3FA4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322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A77F4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603A9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ind w:left="1080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footer" Target="footer6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footer" Target="footer4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header" Target="header3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1.jpeg"/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1.jpeg"/><Relationship Id="rId1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259</TotalTime>
  <Pages>15</Pages>
  <Words>1730</Words>
  <Characters>9515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30</cp:revision>
  <cp:lastPrinted>2025-06-18T00:14:00Z</cp:lastPrinted>
  <dcterms:created xsi:type="dcterms:W3CDTF">2025-03-29T03:05:00Z</dcterms:created>
  <dcterms:modified xsi:type="dcterms:W3CDTF">2025-09-21T07:33:00Z</dcterms:modified>
</cp:coreProperties>
</file>
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577B77D" w:rsidR="00B163B8" w:rsidRPr="0097661F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DB4A21" w:rsidRPr="009766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DB4A21" w:rsidRPr="009766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3373B7F8" w:rsidR="00B163B8" w:rsidRPr="0097661F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2B4E46F6" w:rsidR="00B163B8" w:rsidRPr="0097661F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025DBD" w:rsidRPr="009766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25DBD" w:rsidRPr="0097661F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025DBD" w:rsidRPr="009766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9F0901"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DB4A21" w:rsidRPr="0097661F">
              <w:rPr>
                <w:rFonts w:ascii="Tahoma" w:hAnsi="Tahoma" w:cs="Tahoma"/>
                <w:b/>
                <w:bCs/>
                <w:iCs/>
                <w:sz w:val="20"/>
                <w:szCs w:val="20"/>
                <w:lang w:val="es-PE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b/>
                <w:bCs/>
                <w:iCs/>
                <w:sz w:val="20"/>
                <w:szCs w:val="20"/>
                <w:lang w:val="es-PE"/>
              </w:rPr>
              <w:t>sistema_acometida</w:t>
            </w:r>
            <w:proofErr w:type="spellEnd"/>
            <w:r w:rsidR="00DB4A21" w:rsidRPr="0097661F">
              <w:rPr>
                <w:rFonts w:ascii="Tahoma" w:hAnsi="Tahoma" w:cs="Tahoma"/>
                <w:b/>
                <w:bCs/>
                <w:iCs/>
                <w:sz w:val="20"/>
                <w:szCs w:val="20"/>
                <w:lang w:val="es-PE"/>
              </w:rPr>
              <w:t xml:space="preserve">} 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2B40BE" w:rsidRPr="009766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B40BE" w:rsidRPr="0097661F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2B40BE" w:rsidRPr="009766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91BC180" w:rsidR="00B163B8" w:rsidRPr="0097661F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97661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DB4A21" w:rsidRPr="0097661F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DB4A21" w:rsidRPr="0097661F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20347195" w:rsidR="00B163B8" w:rsidRPr="0097661F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DB4A21" w:rsidRPr="0097661F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36BC8C1E" w:rsidR="00B163B8" w:rsidRPr="0097661F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A98A3E2" w:rsidR="00B163B8" w:rsidRPr="009766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97661F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DB4A21" w:rsidRPr="0097661F">
              <w:rPr>
                <w:rFonts w:ascii="Tahoma" w:hAnsi="Tahoma" w:cs="Tahoma"/>
                <w:noProof/>
                <w:sz w:val="20"/>
                <w:szCs w:val="20"/>
              </w:rPr>
              <w:t>${sed}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52017F7E" w:rsidR="00B163B8" w:rsidRPr="0097661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97661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69D64DB8" w:rsidR="00B163B8" w:rsidRPr="009766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2B40BE"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2B40BE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B40BE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B40BE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9F0901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42E18A38" w:rsidR="00B163B8" w:rsidRPr="0097661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18033F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8033F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18033F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9F0901" w:rsidRPr="0097661F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F476311" w:rsidR="00B163B8" w:rsidRPr="009766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932BD94" w:rsidR="00B163B8" w:rsidRPr="0097661F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9766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97661F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97661F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97661F">
              <w:rPr>
                <w:rFonts w:ascii="Tahoma" w:hAnsi="Tahoma" w:cs="Tahoma"/>
                <w:sz w:val="20"/>
                <w:szCs w:val="20"/>
                <w:lang w:val="es-PE"/>
              </w:rPr>
              <w:t>: Ing. 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E411A9B" w:rsidR="00B163B8" w:rsidRPr="0097661F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</w:rPr>
              <w:t>Supervisor PLUZ:</w:t>
            </w:r>
            <w:r w:rsidR="0018033F" w:rsidRPr="0097661F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18033F" w:rsidRPr="0097661F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18033F" w:rsidRPr="0097661F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18033F" w:rsidRPr="0097661F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9F0901" w:rsidRPr="0097661F">
              <w:rPr>
                <w:rFonts w:ascii="Tahoma" w:hAnsi="Tahoma" w:cs="Tahoma"/>
                <w:sz w:val="20"/>
                <w:szCs w:val="20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97661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6B8A57B5" w14:textId="77777777" w:rsidR="00CB65A0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2440F882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28003C1" w14:textId="77777777" w:rsidR="00CB65A0" w:rsidRPr="0097661F" w:rsidRDefault="00B163B8" w:rsidP="00CB65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0A18F456" w:rsidR="00B163B8" w:rsidRPr="0097661F" w:rsidRDefault="00CB65A0" w:rsidP="00CB65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97661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322130F" w14:textId="77777777" w:rsidR="00B163B8" w:rsidRPr="0097661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54F65B49" w:rsidR="00CB65A0" w:rsidRPr="0097661F" w:rsidRDefault="00CB65A0" w:rsidP="00CB65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F83123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467B9226" w:rsidR="00F83123" w:rsidRPr="00D057EA" w:rsidRDefault="00F83123" w:rsidP="00F83123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B65A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71B6E60" w:rsidR="00F83123" w:rsidRPr="00D057EA" w:rsidRDefault="00F83123" w:rsidP="00F83123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E46C23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0CF2089" w:rsidR="00F83123" w:rsidRPr="00D057EA" w:rsidRDefault="00F83123" w:rsidP="00F83123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E46C23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CB65A0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CB65A0" w:rsidRPr="00695BF4" w14:paraId="69C2AFAA" w14:textId="77777777" w:rsidTr="00CB65A0">
        <w:tc>
          <w:tcPr>
            <w:tcW w:w="931" w:type="pct"/>
            <w:vAlign w:val="center"/>
          </w:tcPr>
          <w:p w14:paraId="3B3E0604" w14:textId="392FF51C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5579A51D" w14:textId="1304ACF4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1D88F06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77AD2E9E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0DD753E7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43E33549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CB65A0" w:rsidRPr="00695BF4" w14:paraId="680354E6" w14:textId="77777777" w:rsidTr="00CB65A0">
        <w:tc>
          <w:tcPr>
            <w:tcW w:w="931" w:type="pct"/>
            <w:vAlign w:val="center"/>
          </w:tcPr>
          <w:p w14:paraId="38AB66F6" w14:textId="7E801AB7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2299AEBB" w14:textId="138DDF96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7CD0FAB8" w14:textId="44C72FC5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782F6D49" w14:textId="28806DD6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4E8080E1" w14:textId="62027957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32DD1F37" w14:textId="13F5ED34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8BF48B7" w:rsidR="00B163B8" w:rsidRPr="0097661F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="008F2E0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${</w:t>
      </w:r>
      <w:proofErr w:type="spellStart"/>
      <w:r w:rsidR="008F2E0D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8F2E0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}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0D11AC"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0D11AC"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>sistema_acometida</w:t>
      </w:r>
      <w:proofErr w:type="spellEnd"/>
      <w:r w:rsidR="000D11AC"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} </w:t>
      </w:r>
      <w:r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D11AC" w:rsidRPr="0097661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790110D7" w:rsidR="00B163B8" w:rsidRPr="0097661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0D11AC" w:rsidRPr="0097661F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60E47BB6" w:rsidR="00B163B8" w:rsidRPr="0097661F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 w:rsidRPr="0097661F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97661F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32F22" w:rsidRPr="0097661F">
        <w:rPr>
          <w:rFonts w:ascii="Tahoma" w:hAnsi="Tahoma" w:cs="Tahoma"/>
          <w:iCs/>
          <w:sz w:val="22"/>
          <w:szCs w:val="22"/>
          <w:lang w:val="es-PE"/>
        </w:rPr>
        <w:t xml:space="preserve"> ${</w:t>
      </w:r>
      <w:proofErr w:type="spellStart"/>
      <w:r w:rsidR="00B32F22" w:rsidRPr="0097661F">
        <w:rPr>
          <w:rFonts w:ascii="Tahoma" w:hAnsi="Tahoma" w:cs="Tahoma"/>
          <w:iCs/>
          <w:sz w:val="22"/>
          <w:szCs w:val="22"/>
          <w:lang w:val="es-PE"/>
        </w:rPr>
        <w:t>cliente_nombre</w:t>
      </w:r>
      <w:proofErr w:type="spellEnd"/>
      <w:r w:rsidR="00B32F22" w:rsidRPr="0097661F">
        <w:rPr>
          <w:rFonts w:ascii="Tahoma" w:hAnsi="Tahoma" w:cs="Tahoma"/>
          <w:iCs/>
          <w:sz w:val="22"/>
          <w:szCs w:val="22"/>
          <w:lang w:val="es-PE"/>
        </w:rPr>
        <w:t xml:space="preserve">} </w:t>
      </w:r>
      <w:r w:rsidRPr="0097661F">
        <w:rPr>
          <w:rFonts w:ascii="Tahoma" w:hAnsi="Tahoma" w:cs="Tahoma"/>
          <w:iCs/>
          <w:noProof/>
          <w:sz w:val="22"/>
          <w:szCs w:val="22"/>
          <w:lang w:val="es-PE"/>
        </w:rPr>
        <w:t xml:space="preserve">llamada al 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0D11AC" w:rsidRPr="0097661F">
        <w:rPr>
          <w:rFonts w:ascii="Tahoma" w:hAnsi="Tahoma" w:cs="Tahoma"/>
          <w:iCs/>
          <w:noProof/>
          <w:sz w:val="22"/>
          <w:szCs w:val="22"/>
          <w:lang w:val="es-PE"/>
        </w:rPr>
        <w:t>${nro_celular}</w:t>
      </w:r>
      <w:r w:rsidRPr="0097661F">
        <w:rPr>
          <w:rFonts w:ascii="Tahoma" w:hAnsi="Tahoma" w:cs="Tahoma"/>
          <w:iCs/>
          <w:noProof/>
          <w:sz w:val="22"/>
          <w:szCs w:val="22"/>
          <w:lang w:val="es-PE"/>
        </w:rPr>
        <w:t xml:space="preserve"> no fue contestada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97661F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97661F">
        <w:rPr>
          <w:rFonts w:ascii="Arial" w:hAnsi="Arial" w:cs="Arial"/>
          <w:sz w:val="22"/>
          <w:szCs w:val="22"/>
        </w:rPr>
        <w:t>realizó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97661F">
        <w:rPr>
          <w:rFonts w:ascii="Arial" w:hAnsi="Arial" w:cs="Arial"/>
          <w:sz w:val="22"/>
          <w:szCs w:val="22"/>
        </w:rPr>
        <w:t>inspección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97661F">
        <w:rPr>
          <w:rFonts w:ascii="Arial" w:hAnsi="Arial" w:cs="Arial"/>
          <w:sz w:val="22"/>
          <w:szCs w:val="22"/>
        </w:rPr>
        <w:t>acuerdo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97661F">
        <w:rPr>
          <w:rFonts w:ascii="Arial" w:hAnsi="Arial" w:cs="Arial"/>
          <w:sz w:val="22"/>
          <w:szCs w:val="22"/>
        </w:rPr>
        <w:t>información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brindada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por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cliente</w:t>
      </w:r>
      <w:proofErr w:type="spellEnd"/>
      <w:r w:rsidRPr="0097661F">
        <w:rPr>
          <w:rFonts w:ascii="Arial" w:hAnsi="Arial" w:cs="Arial"/>
          <w:sz w:val="22"/>
          <w:szCs w:val="22"/>
        </w:rPr>
        <w:t>.</w:t>
      </w:r>
    </w:p>
    <w:p w14:paraId="7F845F4E" w14:textId="77777777" w:rsidR="00B163B8" w:rsidRPr="0097661F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97661F">
        <w:rPr>
          <w:rFonts w:ascii="Arial" w:hAnsi="Arial" w:cs="Arial"/>
          <w:sz w:val="22"/>
          <w:szCs w:val="22"/>
        </w:rPr>
        <w:t>verifico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97661F">
        <w:rPr>
          <w:rFonts w:ascii="Arial" w:hAnsi="Arial" w:cs="Arial"/>
          <w:sz w:val="22"/>
          <w:szCs w:val="22"/>
        </w:rPr>
        <w:t>técnicamente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factible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atender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97661F">
        <w:rPr>
          <w:rFonts w:ascii="Arial" w:hAnsi="Arial" w:cs="Arial"/>
          <w:sz w:val="22"/>
          <w:szCs w:val="22"/>
        </w:rPr>
        <w:t>suministro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97661F">
        <w:rPr>
          <w:rFonts w:ascii="Arial" w:hAnsi="Arial" w:cs="Arial"/>
          <w:sz w:val="22"/>
          <w:szCs w:val="22"/>
        </w:rPr>
        <w:t>ubicación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solicitada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por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cliente</w:t>
      </w:r>
      <w:proofErr w:type="spellEnd"/>
      <w:r w:rsidRPr="0097661F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97661F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análisis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97661F">
        <w:rPr>
          <w:rFonts w:ascii="Arial" w:hAnsi="Arial" w:cs="Arial"/>
          <w:sz w:val="22"/>
          <w:szCs w:val="22"/>
        </w:rPr>
        <w:t>considerado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97661F">
        <w:rPr>
          <w:rFonts w:ascii="Arial" w:hAnsi="Arial" w:cs="Arial"/>
          <w:sz w:val="22"/>
          <w:szCs w:val="22"/>
        </w:rPr>
        <w:t>carga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solicitada</w:t>
      </w:r>
      <w:proofErr w:type="spellEnd"/>
      <w:r w:rsidRPr="0097661F">
        <w:rPr>
          <w:rFonts w:ascii="Arial" w:hAnsi="Arial" w:cs="Arial"/>
          <w:sz w:val="22"/>
          <w:szCs w:val="22"/>
        </w:rPr>
        <w:t>.</w:t>
      </w:r>
    </w:p>
    <w:p w14:paraId="5722C8B0" w14:textId="03C0C3D1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0D11AC" w:rsidRPr="0097661F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 xml:space="preserve"> cuenta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</w:t>
      </w:r>
      <w:r w:rsidR="002B66C9">
        <w:rPr>
          <w:rFonts w:ascii="Tahoma" w:hAnsi="Tahoma" w:cs="Tahoma"/>
          <w:iCs/>
          <w:sz w:val="22"/>
          <w:szCs w:val="22"/>
          <w:lang w:val="es-PE"/>
        </w:rPr>
        <w:t>murete al ingreso del pasaje común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54DC46FC" w:rsidR="00B163B8" w:rsidRPr="0097661F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C059CB" w:rsidRPr="0011232B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120</w:t>
      </w:r>
      <w:r w:rsidRPr="0011232B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0D11AC" w:rsidRPr="0097661F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97661F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97661F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E52EF0" w14:textId="035545C8" w:rsidR="0011232B" w:rsidRPr="0097661F" w:rsidRDefault="00B32F22" w:rsidP="0011232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11232B"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0FD23F2" w:rsidR="00B163B8" w:rsidRDefault="00C059CB" w:rsidP="00CA546E">
      <w:pPr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6A0D0CBD">
                <wp:simplePos x="0" y="0"/>
                <wp:positionH relativeFrom="column">
                  <wp:posOffset>709295</wp:posOffset>
                </wp:positionH>
                <wp:positionV relativeFrom="paragraph">
                  <wp:posOffset>2860675</wp:posOffset>
                </wp:positionV>
                <wp:extent cx="1138555" cy="285750"/>
                <wp:effectExtent l="0" t="38100" r="614045" b="1905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8555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736"/>
                            <a:gd name="adj6" fmla="val -5290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71D865B8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4E5BB6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margin-left:55.85pt;margin-top:225.25pt;width:89.65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" adj="-11426,4263" fillcolor="white [3212]" strokecolor="#ed7d31 [3205]" strokeweight="1.5pt">
                <v:stroke startarrow="open"/>
                <v:textbox>
                  <w:txbxContent>
                    <w:p w14:paraId="628F7364" w14:textId="71D865B8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4E5BB6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5E795762">
                <wp:simplePos x="0" y="0"/>
                <wp:positionH relativeFrom="column">
                  <wp:posOffset>766445</wp:posOffset>
                </wp:positionH>
                <wp:positionV relativeFrom="paragraph">
                  <wp:posOffset>170815</wp:posOffset>
                </wp:positionV>
                <wp:extent cx="900430" cy="504825"/>
                <wp:effectExtent l="0" t="0" r="1099820" b="2952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04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43259"/>
                            <a:gd name="adj6" fmla="val -11431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7" type="#_x0000_t48" style="position:absolute;margin-left:60.35pt;margin-top:13.45pt;width:70.9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" adj="-24691,30944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F2A343C">
                <wp:simplePos x="0" y="0"/>
                <wp:positionH relativeFrom="column">
                  <wp:posOffset>2691043</wp:posOffset>
                </wp:positionH>
                <wp:positionV relativeFrom="paragraph">
                  <wp:posOffset>946103</wp:posOffset>
                </wp:positionV>
                <wp:extent cx="402520" cy="312826"/>
                <wp:effectExtent l="76200" t="114300" r="74295" b="106680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5729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2F5A2" id="Rectángulo 27" o:spid="_x0000_s1026" style="position:absolute;margin-left:211.9pt;margin-top:74.5pt;width:31.7pt;height:24.65pt;rotation:2267250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" fillcolor="white [3212]" strokecolor="red" strokeweight="1pt"/>
            </w:pict>
          </mc:Fallback>
        </mc:AlternateContent>
      </w:r>
      <w:r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0026C40E">
                <wp:simplePos x="0" y="0"/>
                <wp:positionH relativeFrom="column">
                  <wp:posOffset>3252470</wp:posOffset>
                </wp:positionH>
                <wp:positionV relativeFrom="paragraph">
                  <wp:posOffset>4761865</wp:posOffset>
                </wp:positionV>
                <wp:extent cx="855980" cy="504825"/>
                <wp:effectExtent l="1200150" t="0" r="20320" b="2857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4496"/>
                            <a:gd name="adj6" fmla="val -13643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702939E7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4E5BB6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8" type="#_x0000_t48" style="position:absolute;margin-left:256.1pt;margin-top:374.95pt;width:67.4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" adj="-29470,13931" fillcolor="white [3212]" strokecolor="#ed7d31 [3205]" strokeweight="1.5pt">
                <v:stroke startarrow="open"/>
                <v:textbox>
                  <w:txbxContent>
                    <w:p w14:paraId="1314986A" w14:textId="702939E7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4E5BB6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4381B69F">
                <wp:simplePos x="0" y="0"/>
                <wp:positionH relativeFrom="column">
                  <wp:posOffset>842645</wp:posOffset>
                </wp:positionH>
                <wp:positionV relativeFrom="paragraph">
                  <wp:posOffset>1570990</wp:posOffset>
                </wp:positionV>
                <wp:extent cx="1609725" cy="663575"/>
                <wp:effectExtent l="0" t="323850" r="1323975" b="22225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9725" cy="663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9829"/>
                            <a:gd name="adj6" fmla="val -8285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6CDDA4C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29" type="#_x0000_t48" style="position:absolute;margin-left:66.35pt;margin-top:123.7pt;width:126.75pt;height:52.2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" adj="-17896,-8603" fillcolor="white [3212]" strokecolor="#ed7d31 [3205]" strokeweight="1.5pt">
                <v:stroke startarrow="open"/>
                <v:textbox>
                  <w:txbxContent>
                    <w:p w14:paraId="0D4EE62C" w14:textId="6CDDA4C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nicho del nuevo suministro en banco de medidores</w:t>
                      </w:r>
                    </w:p>
                  </w:txbxContent>
                </v:textbox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>
        <w:rPr>
          <w:noProof/>
        </w:rPr>
        <w:drawing>
          <wp:inline distT="0" distB="0" distL="0" distR="0" wp14:anchorId="7B418AF9" wp14:editId="07D9BEF5">
            <wp:extent cx="4773796" cy="5318177"/>
            <wp:effectExtent l="19050" t="19050" r="27305" b="1587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796" cy="5318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1BA04DB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0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9Nly&#10;U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1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2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3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39tfg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4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A5vlYg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5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40C35" wp14:editId="7AC4DC8F">
                <wp:simplePos x="0" y="0"/>
                <wp:positionH relativeFrom="margin">
                  <wp:posOffset>1670578</wp:posOffset>
                </wp:positionH>
                <wp:positionV relativeFrom="paragraph">
                  <wp:posOffset>2849740</wp:posOffset>
                </wp:positionV>
                <wp:extent cx="777875" cy="247015"/>
                <wp:effectExtent l="0" t="0" r="22225" b="191135"/>
                <wp:wrapNone/>
                <wp:docPr id="28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47015"/>
                        </a:xfrm>
                        <a:prstGeom prst="wedgeRectCallout">
                          <a:avLst>
                            <a:gd name="adj1" fmla="val 30987"/>
                            <a:gd name="adj2" fmla="val 10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B3D0E" w14:textId="77777777" w:rsidR="00B163B8" w:rsidRPr="00063551" w:rsidRDefault="00B163B8" w:rsidP="002B0ED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618219D3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5725A864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40C3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6" type="#_x0000_t61" style="position:absolute;margin-left:131.55pt;margin-top:224.4pt;width:61.25pt;height:19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" adj="17493,34185" fillcolor="white [3212]" strokecolor="red" strokeweight="1pt">
                <v:textbox>
                  <w:txbxContent>
                    <w:p w14:paraId="5F9B3D0E" w14:textId="77777777" w:rsidR="00B163B8" w:rsidRPr="00063551" w:rsidRDefault="00B163B8" w:rsidP="002B0ED2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618219D3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5725A864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6AE60D0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7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Od+JI9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60A58" wp14:editId="59579DB8">
                <wp:simplePos x="0" y="0"/>
                <wp:positionH relativeFrom="margin">
                  <wp:posOffset>3612193</wp:posOffset>
                </wp:positionH>
                <wp:positionV relativeFrom="paragraph">
                  <wp:posOffset>2867058</wp:posOffset>
                </wp:positionV>
                <wp:extent cx="112816" cy="1475204"/>
                <wp:effectExtent l="0" t="0" r="20955" b="1079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816" cy="14752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7ECBF" id="Conector recto 3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4.4pt,225.75pt" to="293.3pt,3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" strokecolor="#0070c0" strokeweight="1.5pt">
                <v:stroke joinstyle="miter"/>
                <w10:wrap anchorx="margin"/>
              </v:lin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12E8D345">
                <wp:simplePos x="0" y="0"/>
                <wp:positionH relativeFrom="column">
                  <wp:posOffset>3442970</wp:posOffset>
                </wp:positionH>
                <wp:positionV relativeFrom="paragraph">
                  <wp:posOffset>1906270</wp:posOffset>
                </wp:positionV>
                <wp:extent cx="868680" cy="504825"/>
                <wp:effectExtent l="0" t="0" r="712470" b="54292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6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16"/>
                            <a:gd name="adj6" fmla="val -7364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8" type="#_x0000_t48" style="position:absolute;margin-left:271.1pt;margin-top:150.1pt;width:68.4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" adj="-15907,41432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29755229">
            <wp:extent cx="6019554" cy="3998565"/>
            <wp:effectExtent l="19050" t="19050" r="19685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554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4A156D16" w:rsidR="009B623F" w:rsidRDefault="00DD1AE0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44CD1D3">
                <wp:simplePos x="0" y="0"/>
                <wp:positionH relativeFrom="column">
                  <wp:posOffset>1906270</wp:posOffset>
                </wp:positionH>
                <wp:positionV relativeFrom="paragraph">
                  <wp:posOffset>3324225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9" type="#_x0000_t202" style="position:absolute;margin-left:150.1pt;margin-top:261.7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9C5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38F6783E">
                <wp:simplePos x="0" y="0"/>
                <wp:positionH relativeFrom="column">
                  <wp:posOffset>1014095</wp:posOffset>
                </wp:positionH>
                <wp:positionV relativeFrom="paragraph">
                  <wp:posOffset>2115820</wp:posOffset>
                </wp:positionV>
                <wp:extent cx="838200" cy="504825"/>
                <wp:effectExtent l="0" t="0" r="419100" b="409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7287"/>
                            <a:gd name="adj6" fmla="val -4072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0" type="#_x0000_t48" style="position:absolute;margin-left:79.85pt;margin-top:166.6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" adj="-8797,36134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72F5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650D697A">
                <wp:simplePos x="0" y="0"/>
                <wp:positionH relativeFrom="column">
                  <wp:posOffset>4428622</wp:posOffset>
                </wp:positionH>
                <wp:positionV relativeFrom="paragraph">
                  <wp:posOffset>2037022</wp:posOffset>
                </wp:positionV>
                <wp:extent cx="1348105" cy="504825"/>
                <wp:effectExtent l="247650" t="552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0226"/>
                            <a:gd name="adj6" fmla="val -26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1" type="#_x0000_t48" style="position:absolute;margin-left:348.7pt;margin-top:160.4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" adj="-575,-21649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621EE5B5">
            <wp:extent cx="5990886" cy="5485422"/>
            <wp:effectExtent l="19050" t="19050" r="10160" b="2032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86" cy="5485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3C1D9A7A" w14:textId="00A67114" w:rsidR="0011232B" w:rsidRPr="0097661F" w:rsidRDefault="004E5BB6" w:rsidP="0011232B">
      <w:pPr>
        <w:pStyle w:val="Prrafodelista"/>
        <w:numPr>
          <w:ilvl w:val="0"/>
          <w:numId w:val="24"/>
        </w:num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</w:t>
      </w:r>
      <w:r w:rsidR="00A21193"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j</w:t>
      </w:r>
      <w:r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o}</w:t>
      </w:r>
    </w:p>
    <w:p w14:paraId="392742C4" w14:textId="603F62D8" w:rsidR="00DD1AE0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en el punto de venta se obtuvo el valor de </w:t>
      </w:r>
      <w:r w:rsidRPr="0011232B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216.6V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horas fuera punta, encontrandose dentro de lo normado.</w:t>
      </w:r>
    </w:p>
    <w:p w14:paraId="2CB489B5" w14:textId="7A8430B0" w:rsidR="00DD1AE0" w:rsidRPr="002660B4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11232B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En el murete construido en el banco de medidores se encuentra escrito el nombre del solicitante. Por lo que asumimos que es del solicitante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40C1210C">
                <wp:simplePos x="0" y="0"/>
                <wp:positionH relativeFrom="column">
                  <wp:posOffset>575945</wp:posOffset>
                </wp:positionH>
                <wp:positionV relativeFrom="paragraph">
                  <wp:posOffset>170815</wp:posOffset>
                </wp:positionV>
                <wp:extent cx="859790" cy="457200"/>
                <wp:effectExtent l="0" t="0" r="759460" b="45720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7331"/>
                            <a:gd name="adj6" fmla="val -811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2" type="#_x0000_t48" style="position:absolute;left:0;text-align:left;margin-left:45.35pt;margin-top:13.45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" adj="-17519,4046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2387851C">
            <wp:extent cx="5363257" cy="4022443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7780904B" w:rsidR="00B163B8" w:rsidRDefault="00727E17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5C333149">
                <wp:simplePos x="0" y="0"/>
                <wp:positionH relativeFrom="column">
                  <wp:posOffset>2530844</wp:posOffset>
                </wp:positionH>
                <wp:positionV relativeFrom="paragraph">
                  <wp:posOffset>85573</wp:posOffset>
                </wp:positionV>
                <wp:extent cx="1154373" cy="545911"/>
                <wp:effectExtent l="933450" t="0" r="27305" b="6413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373" cy="545911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7754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4C2F6D6D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3" type="#_x0000_t48" style="position:absolute;left:0;text-align:left;margin-left:199.3pt;margin-top:6.75pt;width:90.9pt;height:4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" adj="-16749,21574" fillcolor="white [3212]" strokecolor="#ed7d31 [3205]" strokeweight="1.5pt">
                <v:stroke startarrow="open"/>
                <v:textbox>
                  <w:txbxContent>
                    <w:p w14:paraId="6B2AC9F2" w14:textId="4C2F6D6D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A21193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34458380">
                <wp:simplePos x="0" y="0"/>
                <wp:positionH relativeFrom="column">
                  <wp:posOffset>4585970</wp:posOffset>
                </wp:positionH>
                <wp:positionV relativeFrom="paragraph">
                  <wp:posOffset>3049270</wp:posOffset>
                </wp:positionV>
                <wp:extent cx="990600" cy="457200"/>
                <wp:effectExtent l="171450" t="514350" r="19050" b="19050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7549"/>
                            <a:gd name="adj6" fmla="val -397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3B70BED5" w:rsidR="00DD1AE0" w:rsidRPr="00672F5B" w:rsidRDefault="00DD1AE0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Caja de paso</w:t>
                            </w:r>
                            <w:r w:rsidR="006126A4">
                              <w:rPr>
                                <w:color w:val="FF0000"/>
                                <w:lang w:val="es-ES"/>
                              </w:rPr>
                              <w:t xml:space="preserve"> existente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_x0000_s1044" type="#_x0000_t48" style="position:absolute;left:0;text-align:left;margin-left:361.1pt;margin-top:240.1pt;width:78pt;height:3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" adj="-858,-23231" fillcolor="white [3212]" strokecolor="#ed7d31 [3205]" strokeweight="1.5pt">
                <v:stroke startarrow="open"/>
                <v:textbox>
                  <w:txbxContent>
                    <w:p w14:paraId="3D74F3B6" w14:textId="3B70BED5" w:rsidR="00DD1AE0" w:rsidRPr="00672F5B" w:rsidRDefault="00DD1AE0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Caja de paso</w:t>
                      </w:r>
                      <w:r w:rsidR="006126A4">
                        <w:rPr>
                          <w:color w:val="FF0000"/>
                          <w:lang w:val="es-ES"/>
                        </w:rPr>
                        <w:t xml:space="preserve"> existente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093B2994">
                <wp:simplePos x="0" y="0"/>
                <wp:positionH relativeFrom="column">
                  <wp:posOffset>-65405</wp:posOffset>
                </wp:positionH>
                <wp:positionV relativeFrom="paragraph">
                  <wp:posOffset>772795</wp:posOffset>
                </wp:positionV>
                <wp:extent cx="1295400" cy="504825"/>
                <wp:effectExtent l="0" t="0" r="247650" b="828675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5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7099"/>
                            <a:gd name="adj6" fmla="val -841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5B692A02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45" type="#_x0000_t48" style="position:absolute;left:0;text-align:left;margin-left:-5.15pt;margin-top:60.85pt;width:102pt;height:39.7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" adj="-1817,53373" fillcolor="white [3212]" strokecolor="#ed7d31 [3205]" strokeweight="1.5pt">
                <v:stroke startarrow="open"/>
                <v:textbox>
                  <w:txbxContent>
                    <w:p w14:paraId="7ADCB5FB" w14:textId="5B692A02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16B705DE">
            <wp:extent cx="5905498" cy="4429125"/>
            <wp:effectExtent l="19050" t="19050" r="1968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7C89D61" w:rsidR="00B163B8" w:rsidRDefault="006126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D2DD37" wp14:editId="79C01137">
                <wp:simplePos x="0" y="0"/>
                <wp:positionH relativeFrom="column">
                  <wp:posOffset>3843019</wp:posOffset>
                </wp:positionH>
                <wp:positionV relativeFrom="paragraph">
                  <wp:posOffset>706120</wp:posOffset>
                </wp:positionV>
                <wp:extent cx="1038225" cy="504825"/>
                <wp:effectExtent l="609600" t="0" r="28575" b="333375"/>
                <wp:wrapNone/>
                <wp:docPr id="155319882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0894"/>
                            <a:gd name="adj6" fmla="val -5529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D2A20" w14:textId="21DF339C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DD37" id="Globo: línea doblada 15" o:spid="_x0000_s1046" type="#_x0000_t48" style="position:absolute;left:0;text-align:left;margin-left:302.6pt;margin-top:55.6pt;width:81.75pt;height:3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" adj="-11943,32593" fillcolor="white [3212]" strokecolor="#ed7d31 [3205]" strokeweight="1.5pt">
                <v:stroke startarrow="open"/>
                <v:textbox>
                  <w:txbxContent>
                    <w:p w14:paraId="117D2A20" w14:textId="21DF339C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A21193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E700E5" wp14:editId="75188E73">
                <wp:simplePos x="0" y="0"/>
                <wp:positionH relativeFrom="column">
                  <wp:posOffset>1095375</wp:posOffset>
                </wp:positionH>
                <wp:positionV relativeFrom="paragraph">
                  <wp:posOffset>5043170</wp:posOffset>
                </wp:positionV>
                <wp:extent cx="1290955" cy="504825"/>
                <wp:effectExtent l="0" t="742950" r="1033145" b="28575"/>
                <wp:wrapNone/>
                <wp:docPr id="160019270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0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7654"/>
                            <a:gd name="adj6" fmla="val -751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A3680" w14:textId="40B9490A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00E5" id="Globo: línea doblada 16" o:spid="_x0000_s1047" type="#_x0000_t48" style="position:absolute;left:0;text-align:left;margin-left:86.25pt;margin-top:397.1pt;width:101.65pt;height:39.7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" adj="-16230,-29733" fillcolor="white [3212]" strokecolor="#ed7d31 [3205]" strokeweight="1.5pt">
                <v:stroke startarrow="open"/>
                <v:textbox>
                  <w:txbxContent>
                    <w:p w14:paraId="011A3680" w14:textId="40B9490A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4C7E39" wp14:editId="357BC251">
                <wp:simplePos x="0" y="0"/>
                <wp:positionH relativeFrom="column">
                  <wp:posOffset>1423670</wp:posOffset>
                </wp:positionH>
                <wp:positionV relativeFrom="paragraph">
                  <wp:posOffset>1210945</wp:posOffset>
                </wp:positionV>
                <wp:extent cx="917575" cy="466725"/>
                <wp:effectExtent l="190500" t="0" r="15875" b="1323975"/>
                <wp:wrapNone/>
                <wp:docPr id="1185947327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575" cy="4667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64074"/>
                            <a:gd name="adj6" fmla="val -1701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305D5" w14:textId="194D35DD" w:rsidR="00672F5B" w:rsidRPr="00672F5B" w:rsidRDefault="00672F5B" w:rsidP="00672F5B">
                            <w:pPr>
                              <w:jc w:val="center"/>
                            </w:pPr>
                            <w:proofErr w:type="spellStart"/>
                            <w:r w:rsidRPr="00672F5B">
                              <w:t>Predio</w:t>
                            </w:r>
                            <w:proofErr w:type="spellEnd"/>
                            <w:r w:rsidRPr="00672F5B">
                              <w:t xml:space="preserve"> del </w:t>
                            </w:r>
                            <w:proofErr w:type="spellStart"/>
                            <w:r w:rsidRPr="00672F5B">
                              <w:t>Solicitante</w:t>
                            </w:r>
                            <w:proofErr w:type="spellEnd"/>
                            <w:r w:rsidRPr="00672F5B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7E39" id="Globo: línea doblada 14" o:spid="_x0000_s1048" type="#_x0000_t48" style="position:absolute;left:0;text-align:left;margin-left:112.1pt;margin-top:95.35pt;width:72.25pt;height:36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" adj="-3675,78640" fillcolor="white [3212]" strokecolor="#ed7d31 [3205]" strokeweight="1.5pt">
                <v:stroke startarrow="open"/>
                <v:textbox>
                  <w:txbxContent>
                    <w:p w14:paraId="4A9305D5" w14:textId="194D35DD" w:rsidR="00672F5B" w:rsidRPr="00672F5B" w:rsidRDefault="00672F5B" w:rsidP="00672F5B">
                      <w:pPr>
                        <w:jc w:val="center"/>
                      </w:pPr>
                      <w:proofErr w:type="spellStart"/>
                      <w:r w:rsidRPr="00672F5B">
                        <w:t>Predio</w:t>
                      </w:r>
                      <w:proofErr w:type="spellEnd"/>
                      <w:r w:rsidRPr="00672F5B">
                        <w:t xml:space="preserve"> del </w:t>
                      </w:r>
                      <w:proofErr w:type="spellStart"/>
                      <w:r w:rsidRPr="00672F5B">
                        <w:t>Solicitante</w:t>
                      </w:r>
                      <w:proofErr w:type="spellEnd"/>
                      <w:r w:rsidRPr="00672F5B"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6C6D462A" wp14:editId="5B318B3A">
            <wp:extent cx="6720000" cy="5040000"/>
            <wp:effectExtent l="20637" t="17463" r="25718" b="25717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20000" cy="504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DF6CA1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>DEL BANCO DE MEDIDORES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77777777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7F2BB68A" w:rsidR="006126A4" w:rsidRDefault="00727E17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6C8EAE" wp14:editId="7F07D4ED">
                <wp:simplePos x="0" y="0"/>
                <wp:positionH relativeFrom="column">
                  <wp:posOffset>4528820</wp:posOffset>
                </wp:positionH>
                <wp:positionV relativeFrom="paragraph">
                  <wp:posOffset>1035685</wp:posOffset>
                </wp:positionV>
                <wp:extent cx="1133475" cy="381000"/>
                <wp:effectExtent l="723900" t="0" r="28575" b="285750"/>
                <wp:wrapNone/>
                <wp:docPr id="1940829539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3810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8254"/>
                            <a:gd name="adj6" fmla="val -5950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F45EA2" w14:textId="4D89DFC6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-{llave}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8EAE" id="Globo: línea doblada 29" o:spid="_x0000_s1049" type="#_x0000_t48" style="position:absolute;left:0;text-align:left;margin-left:356.6pt;margin-top:81.55pt;width:89.25pt;height:3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" adj="-12852,34183" fillcolor="white [3212]" strokecolor="#ed7d31 [3205]" strokeweight="1.5pt">
                <v:stroke startarrow="open"/>
                <v:textbox>
                  <w:txbxContent>
                    <w:p w14:paraId="34F45EA2" w14:textId="4D89DFC6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A21193">
                        <w:rPr>
                          <w:color w:val="FF0000"/>
                          <w:lang w:val="es-ES"/>
                        </w:rPr>
                        <w:t>-{llave}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8C86EB" wp14:editId="655681E4">
                <wp:simplePos x="0" y="0"/>
                <wp:positionH relativeFrom="column">
                  <wp:posOffset>23495</wp:posOffset>
                </wp:positionH>
                <wp:positionV relativeFrom="paragraph">
                  <wp:posOffset>654685</wp:posOffset>
                </wp:positionV>
                <wp:extent cx="1000125" cy="504825"/>
                <wp:effectExtent l="0" t="0" r="447675" b="161925"/>
                <wp:wrapNone/>
                <wp:docPr id="829870744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0012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0047"/>
                            <a:gd name="adj6" fmla="val -3612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20E221" w14:textId="684069B8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86EB" id="_x0000_s1050" type="#_x0000_t48" style="position:absolute;left:0;text-align:left;margin-left:1.85pt;margin-top:51.55pt;width:78.75pt;height:39.7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" adj="-7803,25930" fillcolor="white [3212]" strokecolor="#ed7d31 [3205]" strokeweight="1.5pt">
                <v:stroke startarrow="open"/>
                <v:textbox>
                  <w:txbxContent>
                    <w:p w14:paraId="0A20E221" w14:textId="684069B8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A21193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0647B2" wp14:editId="7ADB3E24">
                <wp:simplePos x="0" y="0"/>
                <wp:positionH relativeFrom="column">
                  <wp:posOffset>1528445</wp:posOffset>
                </wp:positionH>
                <wp:positionV relativeFrom="paragraph">
                  <wp:posOffset>2797810</wp:posOffset>
                </wp:positionV>
                <wp:extent cx="904875" cy="447675"/>
                <wp:effectExtent l="0" t="0" r="1628775" b="390525"/>
                <wp:wrapNone/>
                <wp:docPr id="1945195843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9105"/>
                            <a:gd name="adj6" fmla="val -1693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56CE4" w14:textId="18E27493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del cliente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7B2" id="_x0000_s1051" type="#_x0000_t48" style="position:absolute;left:0;text-align:left;margin-left:120.35pt;margin-top:220.3pt;width:71.25pt;height:35.2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" adj="-36581,36527" fillcolor="white [3212]" strokecolor="#ed7d31 [3205]" strokeweight="1.5pt">
                <v:stroke startarrow="open"/>
                <v:textbox>
                  <w:txbxContent>
                    <w:p w14:paraId="3A656CE4" w14:textId="18E27493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del cliente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5074E4" wp14:editId="4A6B3E72">
                <wp:simplePos x="0" y="0"/>
                <wp:positionH relativeFrom="column">
                  <wp:posOffset>2919095</wp:posOffset>
                </wp:positionH>
                <wp:positionV relativeFrom="paragraph">
                  <wp:posOffset>626110</wp:posOffset>
                </wp:positionV>
                <wp:extent cx="866775" cy="504825"/>
                <wp:effectExtent l="552450" t="0" r="28575" b="1495425"/>
                <wp:wrapNone/>
                <wp:docPr id="1566777429" name="Globo: línea doblad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78537"/>
                            <a:gd name="adj6" fmla="val -5794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12F08" w14:textId="77777777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074E4" id="Globo: línea doblada 30" o:spid="_x0000_s1052" type="#_x0000_t48" style="position:absolute;left:0;text-align:left;margin-left:229.85pt;margin-top:49.3pt;width:68.25pt;height:39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" adj="-12517,81764" fillcolor="white [3212]" strokecolor="#ed7d31 [3205]" strokeweight="1.5pt">
                <v:stroke startarrow="open"/>
                <v:textbox>
                  <w:txbxContent>
                    <w:p w14:paraId="7DA12F08" w14:textId="77777777" w:rsidR="006126A4" w:rsidRDefault="006126A4" w:rsidP="006126A4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B761C1" wp14:editId="3CE45783">
                <wp:simplePos x="0" y="0"/>
                <wp:positionH relativeFrom="column">
                  <wp:posOffset>1699895</wp:posOffset>
                </wp:positionH>
                <wp:positionV relativeFrom="paragraph">
                  <wp:posOffset>3931285</wp:posOffset>
                </wp:positionV>
                <wp:extent cx="1371600" cy="504825"/>
                <wp:effectExtent l="0" t="342900" r="228600" b="28575"/>
                <wp:wrapNone/>
                <wp:docPr id="131063523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716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9198"/>
                            <a:gd name="adj6" fmla="val 1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A36B" w14:textId="53CACFD3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Predio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esta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61C1" id="Globo: línea doblada 28" o:spid="_x0000_s1053" type="#_x0000_t48" style="position:absolute;left:0;text-align:left;margin-left:133.85pt;margin-top:309.55pt;width:108pt;height:3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" adj="3534,-12787" fillcolor="white [3212]" strokecolor="#ed7d31 [3205]" strokeweight="1.5pt">
                <v:stroke startarrow="open"/>
                <v:textbox>
                  <w:txbxContent>
                    <w:p w14:paraId="44D5A36B" w14:textId="53CACFD3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Predio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esta</w:t>
                      </w:r>
                      <w:proofErr w:type="spellEnd"/>
                      <w:r>
                        <w:rPr>
                          <w:color w:val="FF0000"/>
                          <w:lang w:val="es-ES"/>
                        </w:rPr>
                        <w:t xml:space="preserve"> en el interior del pasaje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7C0B43" wp14:editId="657D58D3">
                <wp:simplePos x="0" y="0"/>
                <wp:positionH relativeFrom="column">
                  <wp:posOffset>4366895</wp:posOffset>
                </wp:positionH>
                <wp:positionV relativeFrom="paragraph">
                  <wp:posOffset>2359660</wp:posOffset>
                </wp:positionV>
                <wp:extent cx="1485900" cy="504825"/>
                <wp:effectExtent l="819150" t="704850" r="19050" b="28575"/>
                <wp:wrapNone/>
                <wp:docPr id="112752401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9010"/>
                            <a:gd name="adj6" fmla="val -5227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8EAAB" w14:textId="010E97A2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o</w:t>
                            </w:r>
                            <w:proofErr w:type="spellEnd"/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  <w:r w:rsidR="00727E17" w:rsidRPr="00727E17">
                              <w:rPr>
                                <w:color w:val="FF0000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0B43" id="_x0000_s1054" type="#_x0000_t48" style="position:absolute;left:0;text-align:left;margin-left:343.85pt;margin-top:185.8pt;width:117pt;height:39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" adj="-11290,-27866" fillcolor="white [3212]" strokecolor="#ed7d31 [3205]" strokeweight="1.5pt">
                <v:stroke startarrow="open"/>
                <v:textbox>
                  <w:txbxContent>
                    <w:p w14:paraId="6DC8EAAB" w14:textId="010E97A2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</w:t>
                      </w:r>
                      <w:r w:rsidR="00A21193">
                        <w:rPr>
                          <w:color w:val="FF0000"/>
                          <w:lang w:val="es-ES"/>
                        </w:rPr>
                        <w:t>o</w:t>
                      </w:r>
                      <w:proofErr w:type="spellEnd"/>
                      <w:r w:rsidR="00A21193">
                        <w:rPr>
                          <w:color w:val="FF0000"/>
                          <w:lang w:val="es-ES"/>
                        </w:rPr>
                        <w:t xml:space="preserve"> ${</w:t>
                      </w:r>
                      <w:proofErr w:type="spellStart"/>
                      <w:r w:rsidR="00A21193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A21193">
                        <w:rPr>
                          <w:color w:val="FF0000"/>
                          <w:lang w:val="es-ES"/>
                        </w:rPr>
                        <w:t>}</w:t>
                      </w:r>
                      <w:r w:rsidR="00727E17" w:rsidRPr="00727E17">
                        <w:rPr>
                          <w:color w:val="FF0000"/>
                          <w:highlight w:val="magenta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126A4">
        <w:rPr>
          <w:noProof/>
        </w:rPr>
        <w:drawing>
          <wp:inline distT="0" distB="0" distL="0" distR="0" wp14:anchorId="7C50D69B" wp14:editId="7C1C0D27">
            <wp:extent cx="5892799" cy="4419600"/>
            <wp:effectExtent l="19050" t="19050" r="13335" b="19050"/>
            <wp:docPr id="663859387" name="Imagen 66385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387" name="Imagen 6638593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69" cy="44294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4280B" w14:textId="55DBEC8F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INGRESO DEL PASAJE HACIA EL PREDIO DEL SOLICITANTE</w:t>
      </w:r>
    </w:p>
    <w:p w14:paraId="3044C35B" w14:textId="77777777" w:rsidR="006126A4" w:rsidRDefault="006126A4" w:rsidP="00967D37">
      <w:pPr>
        <w:jc w:val="center"/>
        <w:rPr>
          <w:lang w:val="es-PE"/>
        </w:rPr>
      </w:pPr>
    </w:p>
    <w:p w14:paraId="0A04E667" w14:textId="77777777" w:rsidR="006126A4" w:rsidRDefault="006126A4" w:rsidP="00967D37">
      <w:pPr>
        <w:jc w:val="center"/>
        <w:rPr>
          <w:lang w:val="es-PE"/>
        </w:rPr>
      </w:pPr>
    </w:p>
    <w:p w14:paraId="36175E81" w14:textId="77777777" w:rsidR="006126A4" w:rsidRDefault="006126A4" w:rsidP="00967D37">
      <w:pPr>
        <w:jc w:val="center"/>
        <w:rPr>
          <w:lang w:val="es-PE"/>
        </w:rPr>
      </w:pPr>
    </w:p>
    <w:p w14:paraId="40C0B55D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329FD444" w14:textId="77777777" w:rsidR="006126A4" w:rsidRDefault="006126A4" w:rsidP="00967D37">
      <w:pPr>
        <w:jc w:val="center"/>
        <w:rPr>
          <w:lang w:val="es-PE"/>
        </w:rPr>
      </w:pPr>
    </w:p>
    <w:p w14:paraId="456305AE" w14:textId="77777777" w:rsidR="006126A4" w:rsidRDefault="006126A4" w:rsidP="00967D37">
      <w:pPr>
        <w:jc w:val="center"/>
        <w:rPr>
          <w:lang w:val="es-PE"/>
        </w:rPr>
      </w:pPr>
    </w:p>
    <w:p w14:paraId="12858B3B" w14:textId="77777777" w:rsidR="006126A4" w:rsidRDefault="006126A4" w:rsidP="00967D37">
      <w:pPr>
        <w:jc w:val="center"/>
        <w:rPr>
          <w:lang w:val="es-PE"/>
        </w:rPr>
      </w:pPr>
    </w:p>
    <w:p w14:paraId="7C8AB1B8" w14:textId="77777777" w:rsidR="006126A4" w:rsidRDefault="006126A4" w:rsidP="00967D37">
      <w:pPr>
        <w:jc w:val="center"/>
        <w:rPr>
          <w:lang w:val="es-PE"/>
        </w:rPr>
      </w:pPr>
    </w:p>
    <w:p w14:paraId="3CC26C00" w14:textId="77777777" w:rsidR="006126A4" w:rsidRDefault="006126A4" w:rsidP="00967D37">
      <w:pPr>
        <w:jc w:val="center"/>
        <w:rPr>
          <w:lang w:val="es-PE"/>
        </w:rPr>
      </w:pPr>
    </w:p>
    <w:p w14:paraId="2A3421FC" w14:textId="77777777" w:rsidR="006126A4" w:rsidRDefault="006126A4" w:rsidP="00967D37">
      <w:pPr>
        <w:jc w:val="center"/>
        <w:rPr>
          <w:lang w:val="es-PE"/>
        </w:rPr>
      </w:pPr>
    </w:p>
    <w:p w14:paraId="3C45EE97" w14:textId="77777777" w:rsidR="006126A4" w:rsidRDefault="006126A4" w:rsidP="00967D37">
      <w:pPr>
        <w:jc w:val="center"/>
        <w:rPr>
          <w:lang w:val="es-PE"/>
        </w:rPr>
      </w:pPr>
    </w:p>
    <w:p w14:paraId="3D43D6B0" w14:textId="77777777" w:rsidR="006126A4" w:rsidRDefault="006126A4" w:rsidP="00967D37">
      <w:pPr>
        <w:jc w:val="center"/>
        <w:rPr>
          <w:lang w:val="es-PE"/>
        </w:rPr>
      </w:pPr>
    </w:p>
    <w:p w14:paraId="21473FD1" w14:textId="77777777" w:rsidR="006126A4" w:rsidRDefault="006126A4" w:rsidP="00967D37">
      <w:pPr>
        <w:jc w:val="center"/>
        <w:rPr>
          <w:lang w:val="es-PE"/>
        </w:rPr>
      </w:pPr>
    </w:p>
    <w:p w14:paraId="3FDDF6FC" w14:textId="77777777" w:rsidR="006126A4" w:rsidRDefault="006126A4" w:rsidP="00967D37">
      <w:pPr>
        <w:jc w:val="center"/>
        <w:rPr>
          <w:lang w:val="es-PE"/>
        </w:rPr>
      </w:pPr>
    </w:p>
    <w:p w14:paraId="0D661A01" w14:textId="77777777" w:rsidR="006126A4" w:rsidRDefault="006126A4" w:rsidP="00967D37">
      <w:pPr>
        <w:jc w:val="center"/>
        <w:rPr>
          <w:lang w:val="es-PE"/>
        </w:rPr>
      </w:pPr>
    </w:p>
    <w:p w14:paraId="22285744" w14:textId="77777777" w:rsidR="006126A4" w:rsidRDefault="006126A4" w:rsidP="00967D37">
      <w:pPr>
        <w:jc w:val="center"/>
        <w:rPr>
          <w:lang w:val="es-PE"/>
        </w:rPr>
      </w:pPr>
    </w:p>
    <w:p w14:paraId="5B409817" w14:textId="77777777" w:rsidR="006126A4" w:rsidRDefault="006126A4" w:rsidP="00967D37">
      <w:pPr>
        <w:jc w:val="center"/>
        <w:rPr>
          <w:lang w:val="es-PE"/>
        </w:rPr>
      </w:pPr>
    </w:p>
    <w:p w14:paraId="18B8D4FE" w14:textId="77777777" w:rsidR="006126A4" w:rsidRDefault="006126A4" w:rsidP="00967D37">
      <w:pPr>
        <w:jc w:val="center"/>
        <w:rPr>
          <w:lang w:val="es-PE"/>
        </w:rPr>
      </w:pPr>
    </w:p>
    <w:p w14:paraId="121760EE" w14:textId="77777777" w:rsidR="006126A4" w:rsidRDefault="006126A4" w:rsidP="00967D37">
      <w:pPr>
        <w:jc w:val="center"/>
        <w:rPr>
          <w:lang w:val="es-PE"/>
        </w:rPr>
      </w:pPr>
    </w:p>
    <w:p w14:paraId="7BE160E2" w14:textId="43B8A86D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5AD29063" wp14:editId="724C81CA">
            <wp:extent cx="5027296" cy="3770472"/>
            <wp:effectExtent l="19050" t="19050" r="20955" b="20955"/>
            <wp:docPr id="1302667980" name="Imagen 1302667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67980" name="Imagen 130266798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38875" cy="37791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EAD26" w14:textId="41B28AB1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 EN EL PUNTO DE VENTA.</w:t>
      </w:r>
    </w:p>
    <w:p w14:paraId="355545C6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36294E6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6F879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8A7074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CF4061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BE5A061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BF46DE" w14:textId="77777777" w:rsidR="006126A4" w:rsidRDefault="006126A4" w:rsidP="00967D37">
      <w:pPr>
        <w:jc w:val="center"/>
        <w:rPr>
          <w:lang w:val="es-PE"/>
        </w:rPr>
      </w:pPr>
    </w:p>
    <w:p w14:paraId="195E9287" w14:textId="77777777" w:rsidR="006126A4" w:rsidRDefault="006126A4" w:rsidP="00967D37">
      <w:pPr>
        <w:jc w:val="center"/>
        <w:rPr>
          <w:lang w:val="es-PE"/>
        </w:rPr>
      </w:pPr>
    </w:p>
    <w:p w14:paraId="037BC33E" w14:textId="77777777" w:rsidR="006126A4" w:rsidRDefault="006126A4" w:rsidP="00967D37">
      <w:pPr>
        <w:jc w:val="center"/>
        <w:rPr>
          <w:lang w:val="es-PE"/>
        </w:rPr>
      </w:pPr>
    </w:p>
    <w:p w14:paraId="4FCCBC8E" w14:textId="77777777" w:rsidR="006126A4" w:rsidRDefault="006126A4" w:rsidP="00967D37">
      <w:pPr>
        <w:jc w:val="center"/>
        <w:rPr>
          <w:lang w:val="es-PE"/>
        </w:rPr>
      </w:pPr>
    </w:p>
    <w:p w14:paraId="1D83F747" w14:textId="77777777" w:rsidR="006126A4" w:rsidRDefault="006126A4" w:rsidP="00967D37">
      <w:pPr>
        <w:jc w:val="center"/>
        <w:rPr>
          <w:lang w:val="es-PE"/>
        </w:rPr>
      </w:pPr>
    </w:p>
    <w:p w14:paraId="4C17B6E0" w14:textId="77777777" w:rsidR="006126A4" w:rsidRDefault="006126A4" w:rsidP="00967D37">
      <w:pPr>
        <w:jc w:val="center"/>
        <w:rPr>
          <w:lang w:val="es-PE"/>
        </w:rPr>
      </w:pPr>
    </w:p>
    <w:p w14:paraId="6B427875" w14:textId="77777777" w:rsidR="006126A4" w:rsidRDefault="006126A4" w:rsidP="00967D37">
      <w:pPr>
        <w:jc w:val="center"/>
        <w:rPr>
          <w:lang w:val="es-PE"/>
        </w:rPr>
      </w:pPr>
    </w:p>
    <w:p w14:paraId="4CBF2DF4" w14:textId="77777777" w:rsidR="006126A4" w:rsidRDefault="006126A4" w:rsidP="00967D37">
      <w:pPr>
        <w:jc w:val="center"/>
        <w:rPr>
          <w:lang w:val="es-PE"/>
        </w:rPr>
      </w:pPr>
    </w:p>
    <w:p w14:paraId="4A02A44A" w14:textId="77777777" w:rsidR="006126A4" w:rsidRDefault="006126A4" w:rsidP="00967D37">
      <w:pPr>
        <w:jc w:val="center"/>
        <w:rPr>
          <w:lang w:val="es-PE"/>
        </w:rPr>
      </w:pPr>
    </w:p>
    <w:p w14:paraId="6A14D0B9" w14:textId="77777777" w:rsidR="006126A4" w:rsidRDefault="006126A4" w:rsidP="00967D37">
      <w:pPr>
        <w:jc w:val="center"/>
        <w:rPr>
          <w:lang w:val="es-PE"/>
        </w:rPr>
      </w:pPr>
    </w:p>
    <w:p w14:paraId="5B311F3B" w14:textId="77777777" w:rsidR="006126A4" w:rsidRDefault="006126A4" w:rsidP="00967D37">
      <w:pPr>
        <w:jc w:val="center"/>
        <w:rPr>
          <w:lang w:val="es-PE"/>
        </w:rPr>
      </w:pPr>
    </w:p>
    <w:p w14:paraId="2A6D9F30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002901F9">
            <wp:extent cx="2457450" cy="5479204"/>
            <wp:effectExtent l="19050" t="19050" r="19050" b="26670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57E6D74E" w14:textId="77777777" w:rsidR="006126A4" w:rsidRDefault="006126A4" w:rsidP="00967D37">
      <w:pPr>
        <w:jc w:val="center"/>
        <w:rPr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A05C4" w14:paraId="2F0AE6DB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41733" w14:textId="77777777" w:rsidR="005A05C4" w:rsidRDefault="005A05C4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sectPr w:rsidR="00B163B8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32E6A4" w14:textId="77777777" w:rsidR="0073048E" w:rsidRDefault="0073048E">
      <w:r>
        <w:separator/>
      </w:r>
    </w:p>
  </w:endnote>
  <w:endnote w:type="continuationSeparator" w:id="0">
    <w:p w14:paraId="69079350" w14:textId="77777777" w:rsidR="0073048E" w:rsidRDefault="007304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0F6E8308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F8312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F8312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F8312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727E17" w:rsidRPr="00727E17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44C7004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8F2E0D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8F2E0D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fecha_inspeccion</w:t>
          </w:r>
          <w:proofErr w:type="spellEnd"/>
          <w:r w:rsidR="008F2E0D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727E17" w:rsidRPr="00727E1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 w:rsidP="008F2E0D">
    <w:pPr>
      <w:pStyle w:val="Piedepgina"/>
      <w:jc w:val="center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E78F60" w14:textId="77777777" w:rsidR="0073048E" w:rsidRDefault="0073048E">
      <w:r>
        <w:separator/>
      </w:r>
    </w:p>
  </w:footnote>
  <w:footnote w:type="continuationSeparator" w:id="0">
    <w:p w14:paraId="3AEC480C" w14:textId="77777777" w:rsidR="0073048E" w:rsidRDefault="007304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18541519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5DBD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1A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32B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033F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2E55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40BE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0556B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5BB6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05C4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27E17"/>
    <w:rsid w:val="0073048E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462B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E0D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661F"/>
    <w:rsid w:val="009771D5"/>
    <w:rsid w:val="00985199"/>
    <w:rsid w:val="00985528"/>
    <w:rsid w:val="00986E05"/>
    <w:rsid w:val="00986F53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0901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1193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0FC4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2F22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38A"/>
    <w:rsid w:val="00C059CB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65A0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1A9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A21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67D99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123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26A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11232B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141</TotalTime>
  <Pages>12</Pages>
  <Words>678</Words>
  <Characters>3734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24</cp:revision>
  <cp:lastPrinted>2025-04-07T04:13:00Z</cp:lastPrinted>
  <dcterms:created xsi:type="dcterms:W3CDTF">2025-03-27T15:46:00Z</dcterms:created>
  <dcterms:modified xsi:type="dcterms:W3CDTF">2025-09-21T07:42:00Z</dcterms:modified>
</cp:coreProperties>
</file>
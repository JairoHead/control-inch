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72291286" w:rsidR="00B163B8" w:rsidRPr="00657227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657227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657227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8F3766" w:rsidRPr="00657227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8F3766" w:rsidRPr="00657227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8F3766" w:rsidRPr="00657227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48A6D8ED" w:rsidR="00B163B8" w:rsidRPr="0065722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65722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65722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3A47F908" w:rsidR="00B163B8" w:rsidRPr="00657227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657227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657227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SUMINISTRO </w:t>
            </w:r>
            <w:r w:rsidR="008F3766" w:rsidRPr="00657227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8F3766" w:rsidRPr="00657227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8F3766" w:rsidRPr="00657227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="008F3766" w:rsidRPr="00657227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 xml:space="preserve"> </w:t>
            </w:r>
            <w:r w:rsidRPr="00657227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8F3766" w:rsidRPr="00657227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8F3766" w:rsidRPr="00657227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8F3766" w:rsidRPr="00657227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657227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2ADB7E83" w:rsidR="00B163B8" w:rsidRPr="00657227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657227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657227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657227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56949163" w:rsidR="00B163B8" w:rsidRPr="0065722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657227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657227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8F3766" w:rsidRPr="00657227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8F3766" w:rsidRPr="00657227">
              <w:rPr>
                <w:rFonts w:ascii="Tahoma" w:hAnsi="Tahoma" w:cs="Tahoma"/>
                <w:sz w:val="20"/>
                <w:szCs w:val="20"/>
                <w:lang w:val="es-ES"/>
              </w:rPr>
              <w:t>direccion_servicio_electrico</w:t>
            </w:r>
            <w:proofErr w:type="spellEnd"/>
            <w:r w:rsidR="008F3766" w:rsidRPr="00657227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2F88DF51" w:rsidR="00B163B8" w:rsidRPr="00657227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57227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32B54D3D" w:rsidR="00B163B8" w:rsidRPr="00657227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657227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657227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8F3766" w:rsidRPr="00657227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8F3766" w:rsidRPr="00657227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8F3766" w:rsidRPr="00657227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1041A096" w:rsidR="00B163B8" w:rsidRPr="00657227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657227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657227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31F22810" w:rsidR="00B163B8" w:rsidRPr="00657227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657227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8248E5" w:rsidRPr="00657227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8248E5" w:rsidRPr="00657227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8248E5" w:rsidRPr="00657227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8248E5" w:rsidRPr="00657227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14767D" w:rsidRPr="00657227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6C2AC6FB" w:rsidR="00B163B8" w:rsidRPr="00657227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657227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IZQUIERDO:</w:t>
            </w:r>
            <w:r w:rsidR="003A4C38" w:rsidRPr="00657227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3A4C38" w:rsidRPr="00657227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3A4C38" w:rsidRPr="00657227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3A4C38" w:rsidRPr="00657227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14767D" w:rsidRPr="00657227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7E82D06E" w:rsidR="00B163B8" w:rsidRPr="00657227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657227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65722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  <w:r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54B655C7" w:rsidR="00B163B8" w:rsidRPr="00657227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57227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159AD618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 w:rsidR="00B837BA"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 w:rsidR="00B837BA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B837BA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B837BA">
              <w:rPr>
                <w:rFonts w:ascii="Tahoma" w:hAnsi="Tahoma" w:cs="Tahoma"/>
                <w:bCs/>
                <w:sz w:val="20"/>
                <w:szCs w:val="20"/>
              </w:rPr>
              <w:t>}.</w:t>
            </w:r>
            <w:r w:rsidR="0014767D" w:rsidRPr="0014767D">
              <w:rPr>
                <w:rFonts w:ascii="Tahoma" w:hAnsi="Tahoma" w:cs="Tahoma"/>
                <w:sz w:val="20"/>
                <w:szCs w:val="20"/>
                <w:highlight w:val="magenta"/>
                <w:lang w:val="en-US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4536634F" w14:textId="77777777" w:rsidR="0014767D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4453281B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528C9CD3" w:rsidR="00B163B8" w:rsidRPr="00657227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65722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52E118D7" w14:textId="1CB35D59" w:rsidR="00B163B8" w:rsidRPr="00657227" w:rsidRDefault="0014767D" w:rsidP="0014767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657227">
              <w:rPr>
                <w:rFonts w:ascii="Tahoma" w:hAnsi="Tahoma" w:cs="Tahoma"/>
                <w:sz w:val="20"/>
                <w:szCs w:val="20"/>
                <w:lang w:val="es-PE"/>
              </w:rPr>
              <w:t>Ing. Andrés Agurto.</w:t>
            </w: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D20479D" w14:textId="77777777" w:rsidR="00B163B8" w:rsidRPr="00657227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65722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5668109C" w:rsidR="0014767D" w:rsidRPr="00657227" w:rsidRDefault="0014767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5722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B837BA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6E5C33FB" w:rsidR="00B837BA" w:rsidRPr="00D057EA" w:rsidRDefault="00B837BA" w:rsidP="00B837BA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Date: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 xml:space="preserve"> 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14767D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686D0231" w:rsidR="00B837BA" w:rsidRPr="00D057EA" w:rsidRDefault="00B837BA" w:rsidP="00B837BA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F7025E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F7025E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F7025E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F7025E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6C8BC24B" w:rsidR="00B837BA" w:rsidRPr="00D057EA" w:rsidRDefault="00B837BA" w:rsidP="00B837BA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F7025E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F7025E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F7025E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F7025E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78654AC4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2921DB">
              <w:rPr>
                <w:rFonts w:ascii="Tahoma" w:hAnsi="Tahoma" w:cs="Tahoma"/>
                <w:spacing w:val="-4"/>
                <w:sz w:val="18"/>
                <w:szCs w:val="18"/>
              </w:rPr>
              <w:t>Jazhiel Cerna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14767D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14767D" w:rsidRPr="00695BF4" w14:paraId="69C2AFAA" w14:textId="77777777" w:rsidTr="0014767D">
        <w:tc>
          <w:tcPr>
            <w:tcW w:w="931" w:type="pct"/>
            <w:vAlign w:val="center"/>
          </w:tcPr>
          <w:p w14:paraId="3B3E0604" w14:textId="474F086B" w:rsidR="0014767D" w:rsidRPr="00695BF4" w:rsidRDefault="0014767D" w:rsidP="0014767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 xml:space="preserve">Pinza </w:t>
            </w:r>
            <w:proofErr w:type="spellStart"/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5579A51D" w14:textId="0CABB3D8" w:rsidR="0014767D" w:rsidRPr="00695BF4" w:rsidRDefault="0014767D" w:rsidP="0014767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6C02553" w14:textId="6E51CA7B" w:rsidR="0014767D" w:rsidRPr="00695BF4" w:rsidRDefault="0014767D" w:rsidP="0014767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PX50160</w:t>
            </w:r>
          </w:p>
        </w:tc>
        <w:tc>
          <w:tcPr>
            <w:tcW w:w="735" w:type="pct"/>
            <w:vAlign w:val="center"/>
          </w:tcPr>
          <w:p w14:paraId="0464A830" w14:textId="52E34D44" w:rsidR="0014767D" w:rsidRPr="00695BF4" w:rsidRDefault="0014767D" w:rsidP="0014767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24/03/2025</w:t>
            </w:r>
          </w:p>
        </w:tc>
        <w:tc>
          <w:tcPr>
            <w:tcW w:w="916" w:type="pct"/>
            <w:vAlign w:val="center"/>
          </w:tcPr>
          <w:p w14:paraId="2494F468" w14:textId="38D074B1" w:rsidR="0014767D" w:rsidRPr="00695BF4" w:rsidRDefault="0014767D" w:rsidP="0014767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17111C0" w14:textId="5A4BD4A6" w:rsidR="0014767D" w:rsidRPr="00695BF4" w:rsidRDefault="0014767D" w:rsidP="0014767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5285AE92" w:rsidR="00B163B8" w:rsidRPr="00657227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657227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Cliente solicita factibilidad de </w:t>
      </w:r>
      <w:proofErr w:type="spellStart"/>
      <w:r w:rsidRPr="00657227"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 w:rsidRPr="00657227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8F3766" w:rsidRPr="00657227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657227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8F3766" w:rsidRPr="00657227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657227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4C484F00" w:rsidR="00B163B8" w:rsidRPr="00657227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57227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será destinada para uso </w:t>
      </w:r>
      <w:r w:rsidR="008F3766" w:rsidRPr="00657227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657227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48D02720" w14:textId="5412B985" w:rsidR="00B163B8" w:rsidRPr="00657227" w:rsidRDefault="004E0F7C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57227">
        <w:rPr>
          <w:rFonts w:ascii="Tahoma" w:hAnsi="Tahoma" w:cs="Tahoma"/>
          <w:iCs/>
          <w:sz w:val="22"/>
          <w:szCs w:val="22"/>
          <w:lang w:val="es-PE"/>
        </w:rPr>
        <w:t>No s</w:t>
      </w:r>
      <w:r w:rsidR="00B163B8" w:rsidRPr="00657227">
        <w:rPr>
          <w:rFonts w:ascii="Tahoma" w:hAnsi="Tahoma" w:cs="Tahoma"/>
          <w:iCs/>
          <w:sz w:val="22"/>
          <w:szCs w:val="22"/>
          <w:lang w:val="es-PE"/>
        </w:rPr>
        <w:t xml:space="preserve">e </w:t>
      </w:r>
      <w:r w:rsidR="00BD475A" w:rsidRPr="00657227">
        <w:rPr>
          <w:rFonts w:ascii="Tahoma" w:hAnsi="Tahoma" w:cs="Tahoma"/>
          <w:iCs/>
          <w:sz w:val="22"/>
          <w:szCs w:val="22"/>
          <w:lang w:val="es-PE"/>
        </w:rPr>
        <w:t>pudo</w:t>
      </w:r>
      <w:r w:rsidRPr="00657227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B163B8" w:rsidRPr="00657227">
        <w:rPr>
          <w:rFonts w:ascii="Tahoma" w:hAnsi="Tahoma" w:cs="Tahoma"/>
          <w:iCs/>
          <w:sz w:val="22"/>
          <w:szCs w:val="22"/>
          <w:lang w:val="es-PE"/>
        </w:rPr>
        <w:t>coordin</w:t>
      </w:r>
      <w:r w:rsidR="00BD475A" w:rsidRPr="00657227">
        <w:rPr>
          <w:rFonts w:ascii="Tahoma" w:hAnsi="Tahoma" w:cs="Tahoma"/>
          <w:iCs/>
          <w:sz w:val="22"/>
          <w:szCs w:val="22"/>
          <w:lang w:val="es-PE"/>
        </w:rPr>
        <w:t>ar</w:t>
      </w:r>
      <w:r w:rsidR="00B163B8" w:rsidRPr="00657227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A50AEF" w:rsidRPr="00657227">
        <w:rPr>
          <w:rFonts w:ascii="Tahoma" w:hAnsi="Tahoma" w:cs="Tahoma"/>
          <w:iCs/>
          <w:sz w:val="22"/>
          <w:szCs w:val="22"/>
          <w:lang w:val="es-PE"/>
        </w:rPr>
        <w:t>en</w:t>
      </w:r>
      <w:r w:rsidR="00B163B8" w:rsidRPr="00657227">
        <w:rPr>
          <w:rFonts w:ascii="Tahoma" w:hAnsi="Tahoma" w:cs="Tahoma"/>
          <w:iCs/>
          <w:sz w:val="22"/>
          <w:szCs w:val="22"/>
          <w:lang w:val="es-PE"/>
        </w:rPr>
        <w:t xml:space="preserve"> campo con </w:t>
      </w:r>
      <w:r w:rsidR="002921DB" w:rsidRPr="00657227">
        <w:rPr>
          <w:rFonts w:ascii="Tahoma" w:hAnsi="Tahoma" w:cs="Tahoma"/>
          <w:iCs/>
          <w:sz w:val="22"/>
          <w:szCs w:val="22"/>
          <w:lang w:val="es-PE"/>
        </w:rPr>
        <w:t xml:space="preserve">el </w:t>
      </w:r>
      <w:r w:rsidR="00B163B8" w:rsidRPr="00657227">
        <w:rPr>
          <w:rFonts w:ascii="Tahoma" w:hAnsi="Tahoma" w:cs="Tahoma"/>
          <w:iCs/>
          <w:noProof/>
          <w:sz w:val="22"/>
          <w:szCs w:val="22"/>
          <w:lang w:val="es-PE"/>
        </w:rPr>
        <w:t>cliente</w:t>
      </w:r>
      <w:r w:rsidR="00B163B8" w:rsidRPr="00657227">
        <w:rPr>
          <w:rFonts w:ascii="Tahoma" w:hAnsi="Tahoma" w:cs="Tahoma"/>
          <w:iCs/>
          <w:sz w:val="22"/>
          <w:szCs w:val="22"/>
          <w:lang w:val="es-PE"/>
        </w:rPr>
        <w:t xml:space="preserve"> (</w:t>
      </w:r>
      <w:r w:rsidR="008F3766" w:rsidRPr="00657227">
        <w:rPr>
          <w:rFonts w:ascii="Tahoma" w:hAnsi="Tahoma" w:cs="Tahoma"/>
          <w:iCs/>
          <w:noProof/>
          <w:sz w:val="22"/>
          <w:szCs w:val="22"/>
          <w:lang w:val="es-PE"/>
        </w:rPr>
        <w:t>${</w:t>
      </w:r>
      <w:proofErr w:type="spellStart"/>
      <w:r w:rsidR="008F3766" w:rsidRPr="00657227">
        <w:rPr>
          <w:rFonts w:ascii="Tahoma" w:hAnsi="Tahoma" w:cs="Tahoma"/>
          <w:iCs/>
          <w:noProof/>
          <w:sz w:val="22"/>
          <w:szCs w:val="22"/>
          <w:lang w:val="es-PE"/>
        </w:rPr>
        <w:t>cliente_nombre</w:t>
      </w:r>
      <w:proofErr w:type="spellEnd"/>
      <w:r w:rsidR="008F3766" w:rsidRPr="00657227">
        <w:rPr>
          <w:rFonts w:ascii="Tahoma" w:hAnsi="Tahoma" w:cs="Tahoma"/>
          <w:iCs/>
          <w:noProof/>
          <w:sz w:val="22"/>
          <w:szCs w:val="22"/>
          <w:lang w:val="es-PE"/>
        </w:rPr>
        <w:t>}</w:t>
      </w:r>
      <w:r w:rsidR="00B163B8" w:rsidRPr="00657227">
        <w:rPr>
          <w:rFonts w:ascii="Tahoma" w:hAnsi="Tahoma" w:cs="Tahoma"/>
          <w:iCs/>
          <w:sz w:val="22"/>
          <w:szCs w:val="22"/>
          <w:lang w:val="es-PE"/>
        </w:rPr>
        <w:t>)</w:t>
      </w:r>
      <w:r w:rsidRPr="00657227">
        <w:rPr>
          <w:rFonts w:ascii="Tahoma" w:hAnsi="Tahoma" w:cs="Tahoma"/>
          <w:iCs/>
          <w:sz w:val="22"/>
          <w:szCs w:val="22"/>
          <w:lang w:val="es-PE"/>
        </w:rPr>
        <w:t xml:space="preserve"> número de celular</w:t>
      </w:r>
      <w:r w:rsidR="008F3766" w:rsidRPr="00657227">
        <w:rPr>
          <w:rFonts w:ascii="Tahoma" w:hAnsi="Tahoma" w:cs="Tahoma"/>
          <w:iCs/>
          <w:sz w:val="22"/>
          <w:szCs w:val="22"/>
          <w:lang w:val="es-PE"/>
        </w:rPr>
        <w:t>: ${</w:t>
      </w:r>
      <w:proofErr w:type="spellStart"/>
      <w:r w:rsidR="008F3766" w:rsidRPr="00657227">
        <w:rPr>
          <w:rFonts w:ascii="Tahoma" w:hAnsi="Tahoma" w:cs="Tahoma"/>
          <w:iCs/>
          <w:sz w:val="22"/>
          <w:szCs w:val="22"/>
          <w:lang w:val="es-PE"/>
        </w:rPr>
        <w:t>num_celular</w:t>
      </w:r>
      <w:proofErr w:type="spellEnd"/>
      <w:r w:rsidR="008F3766" w:rsidRPr="00657227">
        <w:rPr>
          <w:rFonts w:ascii="Tahoma" w:hAnsi="Tahoma" w:cs="Tahoma"/>
          <w:iCs/>
          <w:sz w:val="22"/>
          <w:szCs w:val="22"/>
          <w:lang w:val="es-PE"/>
        </w:rPr>
        <w:t xml:space="preserve">} </w:t>
      </w:r>
      <w:r w:rsidRPr="00657227">
        <w:rPr>
          <w:rFonts w:ascii="Tahoma" w:hAnsi="Tahoma" w:cs="Tahoma"/>
          <w:iCs/>
          <w:sz w:val="22"/>
          <w:szCs w:val="22"/>
          <w:lang w:val="es-PE"/>
        </w:rPr>
        <w:t>no responde</w:t>
      </w:r>
      <w:r w:rsidR="00B163B8" w:rsidRPr="00657227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57227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657227">
        <w:rPr>
          <w:rFonts w:ascii="Arial" w:hAnsi="Arial" w:cs="Arial"/>
          <w:sz w:val="22"/>
          <w:szCs w:val="22"/>
        </w:rPr>
        <w:t>realizó</w:t>
      </w:r>
      <w:proofErr w:type="spellEnd"/>
      <w:r w:rsidRPr="00657227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657227">
        <w:rPr>
          <w:rFonts w:ascii="Arial" w:hAnsi="Arial" w:cs="Arial"/>
          <w:sz w:val="22"/>
          <w:szCs w:val="22"/>
        </w:rPr>
        <w:t>inspección</w:t>
      </w:r>
      <w:proofErr w:type="spellEnd"/>
      <w:r w:rsidRPr="00657227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657227">
        <w:rPr>
          <w:rFonts w:ascii="Arial" w:hAnsi="Arial" w:cs="Arial"/>
          <w:sz w:val="22"/>
          <w:szCs w:val="22"/>
        </w:rPr>
        <w:t>acuerdo</w:t>
      </w:r>
      <w:proofErr w:type="spellEnd"/>
      <w:r w:rsidRPr="00657227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657227">
        <w:rPr>
          <w:rFonts w:ascii="Arial" w:hAnsi="Arial" w:cs="Arial"/>
          <w:sz w:val="22"/>
          <w:szCs w:val="22"/>
        </w:rPr>
        <w:t>información</w:t>
      </w:r>
      <w:proofErr w:type="spellEnd"/>
      <w:r w:rsidRPr="0065722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57227">
        <w:rPr>
          <w:rFonts w:ascii="Arial" w:hAnsi="Arial" w:cs="Arial"/>
          <w:sz w:val="22"/>
          <w:szCs w:val="22"/>
        </w:rPr>
        <w:t>brindada</w:t>
      </w:r>
      <w:proofErr w:type="spellEnd"/>
      <w:r w:rsidRPr="0065722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57227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1E900AB0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E0F7C">
        <w:rPr>
          <w:rFonts w:ascii="Arial" w:hAnsi="Arial" w:cs="Arial"/>
          <w:sz w:val="22"/>
          <w:szCs w:val="22"/>
        </w:rPr>
        <w:t>en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E0F7C">
        <w:rPr>
          <w:rFonts w:ascii="Arial" w:hAnsi="Arial" w:cs="Arial"/>
          <w:sz w:val="22"/>
          <w:szCs w:val="22"/>
        </w:rPr>
        <w:t>murete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al </w:t>
      </w:r>
      <w:proofErr w:type="spellStart"/>
      <w:r w:rsidR="004E0F7C">
        <w:rPr>
          <w:rFonts w:ascii="Arial" w:hAnsi="Arial" w:cs="Arial"/>
          <w:sz w:val="22"/>
          <w:szCs w:val="22"/>
        </w:rPr>
        <w:t>ingreso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del pasaje</w:t>
      </w:r>
      <w:r w:rsidRPr="00BF2D89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048F7BC5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6122A3">
        <w:rPr>
          <w:rFonts w:ascii="Tahoma" w:hAnsi="Tahoma" w:cs="Tahoma"/>
          <w:iCs/>
          <w:noProof/>
          <w:sz w:val="22"/>
          <w:szCs w:val="22"/>
          <w:lang w:val="es-PE"/>
        </w:rPr>
        <w:t>${tiene_nicho}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</w:t>
      </w:r>
      <w:r w:rsidR="004E0F7C">
        <w:rPr>
          <w:rFonts w:ascii="Tahoma" w:hAnsi="Tahoma" w:cs="Tahoma"/>
          <w:iCs/>
          <w:sz w:val="22"/>
          <w:szCs w:val="22"/>
          <w:lang w:val="es-PE"/>
        </w:rPr>
        <w:t>en murete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5F2474A1" w:rsidR="004F25EF" w:rsidRDefault="004F25EF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No </w:t>
      </w:r>
      <w:proofErr w:type="spellStart"/>
      <w:r>
        <w:rPr>
          <w:rFonts w:ascii="Arial" w:hAnsi="Arial" w:cs="Arial"/>
          <w:sz w:val="22"/>
          <w:szCs w:val="22"/>
        </w:rPr>
        <w:t>existen</w:t>
      </w:r>
      <w:proofErr w:type="spellEnd"/>
      <w:r>
        <w:rPr>
          <w:rFonts w:ascii="Arial" w:hAnsi="Arial" w:cs="Arial"/>
          <w:sz w:val="22"/>
          <w:szCs w:val="22"/>
        </w:rPr>
        <w:t xml:space="preserve"> redes BT </w:t>
      </w:r>
      <w:proofErr w:type="spellStart"/>
      <w:r>
        <w:rPr>
          <w:rFonts w:ascii="Arial" w:hAnsi="Arial" w:cs="Arial"/>
          <w:sz w:val="22"/>
          <w:szCs w:val="22"/>
        </w:rPr>
        <w:t>frente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sz w:val="22"/>
          <w:szCs w:val="22"/>
        </w:rPr>
        <w:t>su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. </w:t>
      </w:r>
    </w:p>
    <w:p w14:paraId="1EB7145A" w14:textId="7F3E2477" w:rsidR="00B163B8" w:rsidRPr="00657227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B67B54" w:rsidRPr="0014767D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27</w:t>
      </w:r>
      <w:r w:rsidR="002C38DF" w:rsidRPr="0014767D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0</w:t>
      </w:r>
      <w:r w:rsidRPr="0014767D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</w:t>
      </w:r>
      <w:r w:rsidRPr="00657227">
        <w:rPr>
          <w:rFonts w:ascii="Tahoma" w:hAnsi="Tahoma" w:cs="Tahoma"/>
          <w:iCs/>
          <w:sz w:val="22"/>
          <w:szCs w:val="22"/>
          <w:lang w:val="es-PE"/>
        </w:rPr>
        <w:t xml:space="preserve">la SED </w:t>
      </w:r>
      <w:r w:rsidR="008F3766" w:rsidRPr="00657227">
        <w:rPr>
          <w:rFonts w:ascii="Tahoma" w:hAnsi="Tahoma" w:cs="Tahoma"/>
          <w:iCs/>
          <w:noProof/>
          <w:sz w:val="22"/>
          <w:szCs w:val="22"/>
          <w:lang w:val="es-PE"/>
        </w:rPr>
        <w:t>${sed}</w:t>
      </w:r>
      <w:r w:rsidRPr="00657227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71E6DFA2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14767D">
        <w:rPr>
          <w:rFonts w:ascii="Arial" w:hAnsi="Arial" w:cs="Arial"/>
          <w:sz w:val="22"/>
          <w:szCs w:val="22"/>
          <w:highlight w:val="yellow"/>
        </w:rPr>
        <w:t xml:space="preserve">La </w:t>
      </w:r>
      <w:proofErr w:type="spellStart"/>
      <w:r w:rsidRPr="0014767D">
        <w:rPr>
          <w:rFonts w:ascii="Arial" w:hAnsi="Arial" w:cs="Arial"/>
          <w:sz w:val="22"/>
          <w:szCs w:val="22"/>
          <w:highlight w:val="yellow"/>
        </w:rPr>
        <w:t>ubicación</w:t>
      </w:r>
      <w:proofErr w:type="spellEnd"/>
      <w:r w:rsidRPr="0014767D">
        <w:rPr>
          <w:rFonts w:ascii="Arial" w:hAnsi="Arial" w:cs="Arial"/>
          <w:sz w:val="22"/>
          <w:szCs w:val="22"/>
          <w:highlight w:val="yellow"/>
        </w:rPr>
        <w:t xml:space="preserve"> del </w:t>
      </w:r>
      <w:proofErr w:type="spellStart"/>
      <w:r w:rsidRPr="0014767D">
        <w:rPr>
          <w:rFonts w:ascii="Arial" w:hAnsi="Arial" w:cs="Arial"/>
          <w:sz w:val="22"/>
          <w:szCs w:val="22"/>
          <w:highlight w:val="yellow"/>
        </w:rPr>
        <w:t>predio</w:t>
      </w:r>
      <w:proofErr w:type="spellEnd"/>
      <w:r w:rsidRPr="0014767D">
        <w:rPr>
          <w:rFonts w:ascii="Arial" w:hAnsi="Arial" w:cs="Arial"/>
          <w:sz w:val="22"/>
          <w:szCs w:val="22"/>
          <w:highlight w:val="yellow"/>
        </w:rPr>
        <w:t xml:space="preserve"> se </w:t>
      </w:r>
      <w:proofErr w:type="spellStart"/>
      <w:r w:rsidR="00B67B54" w:rsidRPr="0014767D">
        <w:rPr>
          <w:rFonts w:ascii="Arial" w:hAnsi="Arial" w:cs="Arial"/>
          <w:sz w:val="22"/>
          <w:szCs w:val="22"/>
          <w:highlight w:val="yellow"/>
        </w:rPr>
        <w:t>logró</w:t>
      </w:r>
      <w:proofErr w:type="spellEnd"/>
      <w:r w:rsidR="00B67B54" w:rsidRPr="0014767D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B67B54" w:rsidRPr="0014767D">
        <w:rPr>
          <w:rFonts w:ascii="Arial" w:hAnsi="Arial" w:cs="Arial"/>
          <w:sz w:val="22"/>
          <w:szCs w:val="22"/>
          <w:highlight w:val="yellow"/>
        </w:rPr>
        <w:t>por</w:t>
      </w:r>
      <w:proofErr w:type="spellEnd"/>
      <w:r w:rsidR="00B67B54" w:rsidRPr="0014767D">
        <w:rPr>
          <w:rFonts w:ascii="Arial" w:hAnsi="Arial" w:cs="Arial"/>
          <w:sz w:val="22"/>
          <w:szCs w:val="22"/>
          <w:highlight w:val="yellow"/>
        </w:rPr>
        <w:t xml:space="preserve"> la </w:t>
      </w:r>
      <w:proofErr w:type="spellStart"/>
      <w:r w:rsidR="00B67B54" w:rsidRPr="0014767D">
        <w:rPr>
          <w:rFonts w:ascii="Arial" w:hAnsi="Arial" w:cs="Arial"/>
          <w:sz w:val="22"/>
          <w:szCs w:val="22"/>
          <w:highlight w:val="yellow"/>
        </w:rPr>
        <w:t>foto</w:t>
      </w:r>
      <w:proofErr w:type="spellEnd"/>
      <w:r w:rsidR="00B67B54" w:rsidRPr="0014767D">
        <w:rPr>
          <w:rFonts w:ascii="Arial" w:hAnsi="Arial" w:cs="Arial"/>
          <w:sz w:val="22"/>
          <w:szCs w:val="22"/>
          <w:highlight w:val="yellow"/>
        </w:rPr>
        <w:t xml:space="preserve"> de </w:t>
      </w:r>
      <w:proofErr w:type="spellStart"/>
      <w:r w:rsidR="00B67B54" w:rsidRPr="0014767D">
        <w:rPr>
          <w:rFonts w:ascii="Arial" w:hAnsi="Arial" w:cs="Arial"/>
          <w:sz w:val="22"/>
          <w:szCs w:val="22"/>
          <w:highlight w:val="yellow"/>
        </w:rPr>
        <w:t>fachada</w:t>
      </w:r>
      <w:proofErr w:type="spellEnd"/>
      <w:r w:rsidR="00B67B54" w:rsidRPr="0014767D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B67B54" w:rsidRPr="0014767D">
        <w:rPr>
          <w:rFonts w:ascii="Arial" w:hAnsi="Arial" w:cs="Arial"/>
          <w:sz w:val="22"/>
          <w:szCs w:val="22"/>
          <w:highlight w:val="yellow"/>
        </w:rPr>
        <w:t>alcanzada</w:t>
      </w:r>
      <w:proofErr w:type="spellEnd"/>
      <w:r w:rsidR="00B67B54" w:rsidRPr="0014767D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B67B54" w:rsidRPr="0014767D">
        <w:rPr>
          <w:rFonts w:ascii="Arial" w:hAnsi="Arial" w:cs="Arial"/>
          <w:sz w:val="22"/>
          <w:szCs w:val="22"/>
          <w:highlight w:val="yellow"/>
        </w:rPr>
        <w:t>como</w:t>
      </w:r>
      <w:proofErr w:type="spellEnd"/>
      <w:r w:rsidR="00B67B54" w:rsidRPr="0014767D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B67B54" w:rsidRPr="0014767D">
        <w:rPr>
          <w:rFonts w:ascii="Arial" w:hAnsi="Arial" w:cs="Arial"/>
          <w:sz w:val="22"/>
          <w:szCs w:val="22"/>
          <w:highlight w:val="yellow"/>
        </w:rPr>
        <w:t>información</w:t>
      </w:r>
      <w:proofErr w:type="spellEnd"/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BFAD009" w14:textId="29987406" w:rsidR="00B163B8" w:rsidRPr="00657227" w:rsidRDefault="006122A3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657227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5E02E16E" w:rsidR="00B163B8" w:rsidRDefault="0014767D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4F66B1DF">
                <wp:simplePos x="0" y="0"/>
                <wp:positionH relativeFrom="margin">
                  <wp:posOffset>2366645</wp:posOffset>
                </wp:positionH>
                <wp:positionV relativeFrom="paragraph">
                  <wp:posOffset>1393825</wp:posOffset>
                </wp:positionV>
                <wp:extent cx="973455" cy="246380"/>
                <wp:effectExtent l="0" t="0" r="645795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455" cy="246380"/>
                        </a:xfrm>
                        <a:prstGeom prst="wedgeRoundRectCallout">
                          <a:avLst>
                            <a:gd name="adj1" fmla="val 111950"/>
                            <a:gd name="adj2" fmla="val 2238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6CD25A21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 w:rsidR="006122A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41FA30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6" type="#_x0000_t62" style="position:absolute;margin-left:186.35pt;margin-top:109.75pt;width:76.65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" adj="34981,15634" fillcolor="#ffc000 [3207]" strokecolor="#747070 [1614]" strokeweight="1pt">
                <v:textbox>
                  <w:txbxContent>
                    <w:p w14:paraId="1827F1CF" w14:textId="6CD25A21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</w:t>
                      </w:r>
                      <w:r w:rsidR="006122A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16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7B680173">
                <wp:simplePos x="0" y="0"/>
                <wp:positionH relativeFrom="margin">
                  <wp:posOffset>2652395</wp:posOffset>
                </wp:positionH>
                <wp:positionV relativeFrom="paragraph">
                  <wp:posOffset>488950</wp:posOffset>
                </wp:positionV>
                <wp:extent cx="981075" cy="384810"/>
                <wp:effectExtent l="0" t="0" r="714375" b="24384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384810"/>
                        </a:xfrm>
                        <a:prstGeom prst="wedgeRoundRectCallout">
                          <a:avLst>
                            <a:gd name="adj1" fmla="val 112190"/>
                            <a:gd name="adj2" fmla="val 9847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B289B4" w14:textId="33DF3B81" w:rsidR="0014767D" w:rsidRPr="0014767D" w:rsidRDefault="00525F47" w:rsidP="0014767D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Poste </w:t>
                            </w:r>
                            <w:r w:rsidR="006122A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#${num_poste}</w:t>
                            </w:r>
                          </w:p>
                          <w:p w14:paraId="3C7A1D10" w14:textId="1B599EFA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7AC" id="_x0000_s1027" type="#_x0000_t62" style="position:absolute;margin-left:208.85pt;margin-top:38.5pt;width:77.25pt;height:30.3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" adj="35033,32071" fillcolor="#ffc000 [3207]" strokecolor="#747070 [1614]" strokeweight="1pt">
                <v:textbox>
                  <w:txbxContent>
                    <w:p w14:paraId="4BB289B4" w14:textId="33DF3B81" w:rsidR="0014767D" w:rsidRPr="0014767D" w:rsidRDefault="00525F47" w:rsidP="0014767D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Poste </w:t>
                      </w:r>
                      <w:r w:rsidR="006122A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#${num_poste}</w:t>
                      </w:r>
                    </w:p>
                    <w:p w14:paraId="3C7A1D10" w14:textId="1B599EFA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16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63D9AE64">
                <wp:simplePos x="0" y="0"/>
                <wp:positionH relativeFrom="margin">
                  <wp:posOffset>1452245</wp:posOffset>
                </wp:positionH>
                <wp:positionV relativeFrom="paragraph">
                  <wp:posOffset>713740</wp:posOffset>
                </wp:positionV>
                <wp:extent cx="1097280" cy="516255"/>
                <wp:effectExtent l="0" t="0" r="1684020" b="11239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194647"/>
                            <a:gd name="adj2" fmla="val 6688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245B7A42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="006122A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6122A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6122A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28" type="#_x0000_t62" style="position:absolute;margin-left:114.35pt;margin-top:56.2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" adj="52844,25248" fillcolor="#ffc000 [3207]" strokecolor="#747070 [1614]" strokeweight="1pt">
                <v:textbox>
                  <w:txbxContent>
                    <w:p w14:paraId="22670DAD" w14:textId="245B7A42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Cable </w:t>
                      </w:r>
                      <w:proofErr w:type="spellStart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autosoportado</w:t>
                      </w:r>
                      <w:proofErr w:type="spellEnd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 w:rsidR="006122A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6122A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cable_matriz</w:t>
                      </w:r>
                      <w:proofErr w:type="spellEnd"/>
                      <w:r w:rsidR="006122A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16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10ABC83" wp14:editId="5BF6AEF1">
                <wp:simplePos x="0" y="0"/>
                <wp:positionH relativeFrom="column">
                  <wp:posOffset>4481353</wp:posOffset>
                </wp:positionH>
                <wp:positionV relativeFrom="paragraph">
                  <wp:posOffset>1056503</wp:posOffset>
                </wp:positionV>
                <wp:extent cx="144145" cy="71120"/>
                <wp:effectExtent l="19050" t="38100" r="8255" b="43180"/>
                <wp:wrapNone/>
                <wp:docPr id="1666595455" name="Flecha: a la der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611848">
                          <a:off x="0" y="0"/>
                          <a:ext cx="144145" cy="711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FA4E4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0" o:spid="_x0000_s1026" type="#_x0000_t13" style="position:absolute;margin-left:352.85pt;margin-top:83.2pt;width:11.35pt;height:5.6pt;rotation:-2171592fd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" adj="16271" fillcolor="red" strokecolor="red" strokeweight="1pt"/>
            </w:pict>
          </mc:Fallback>
        </mc:AlternateContent>
      </w:r>
      <w:r w:rsidR="004E716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B1C93FC" wp14:editId="4B44A4FD">
                <wp:simplePos x="0" y="0"/>
                <wp:positionH relativeFrom="column">
                  <wp:posOffset>4415510</wp:posOffset>
                </wp:positionH>
                <wp:positionV relativeFrom="paragraph">
                  <wp:posOffset>1119499</wp:posOffset>
                </wp:positionV>
                <wp:extent cx="124091" cy="68755"/>
                <wp:effectExtent l="38100" t="57150" r="9525" b="64770"/>
                <wp:wrapNone/>
                <wp:docPr id="951668786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123849" flipV="1">
                          <a:off x="0" y="0"/>
                          <a:ext cx="124091" cy="687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DD030D" id="Rectángulo 28" o:spid="_x0000_s1026" style="position:absolute;margin-left:347.7pt;margin-top:88.15pt;width:9.75pt;height:5.4pt;rotation:-8873409fd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" fillcolor="white [3212]" strokecolor="red" strokeweight="1pt"/>
            </w:pict>
          </mc:Fallback>
        </mc:AlternateContent>
      </w:r>
      <w:r w:rsidR="004E716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3B641B6" wp14:editId="4FE3E545">
                <wp:simplePos x="0" y="0"/>
                <wp:positionH relativeFrom="margin">
                  <wp:posOffset>4860201</wp:posOffset>
                </wp:positionH>
                <wp:positionV relativeFrom="paragraph">
                  <wp:posOffset>199612</wp:posOffset>
                </wp:positionV>
                <wp:extent cx="980411" cy="671830"/>
                <wp:effectExtent l="438150" t="0" r="10795" b="204470"/>
                <wp:wrapNone/>
                <wp:docPr id="1132423095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411" cy="671830"/>
                        </a:xfrm>
                        <a:prstGeom prst="wedgeRoundRectCallout">
                          <a:avLst>
                            <a:gd name="adj1" fmla="val -89823"/>
                            <a:gd name="adj2" fmla="val 7129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11232E" w14:textId="57452E2A" w:rsidR="00526A75" w:rsidRP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6A7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Ubicación del nicho del nuevo suministro en </w:t>
                            </w:r>
                            <w:r w:rsidR="004E716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murete</w:t>
                            </w:r>
                          </w:p>
                          <w:p w14:paraId="2AD81684" w14:textId="0E90EE42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641B6" id="_x0000_s1029" type="#_x0000_t62" style="position:absolute;margin-left:382.7pt;margin-top:15.7pt;width:77.2pt;height:52.9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" adj="-8602,26200" fillcolor="#ffc000 [3207]" strokecolor="#747070 [1614]" strokeweight="1pt">
                <v:textbox>
                  <w:txbxContent>
                    <w:p w14:paraId="6911232E" w14:textId="57452E2A" w:rsidR="00526A75" w:rsidRP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6A7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Ubicación del nicho del nuevo suministro en </w:t>
                      </w:r>
                      <w:r w:rsidR="004E716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murete</w:t>
                      </w:r>
                    </w:p>
                    <w:p w14:paraId="2AD81684" w14:textId="0E90EE42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16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5B33EDB2">
                <wp:simplePos x="0" y="0"/>
                <wp:positionH relativeFrom="margin">
                  <wp:posOffset>4957445</wp:posOffset>
                </wp:positionH>
                <wp:positionV relativeFrom="paragraph">
                  <wp:posOffset>2580640</wp:posOffset>
                </wp:positionV>
                <wp:extent cx="715645" cy="408305"/>
                <wp:effectExtent l="228600" t="495300" r="27305" b="107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74220"/>
                            <a:gd name="adj2" fmla="val -16327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Bocadillo: rectángulo con esquinas redondeadas 43" o:spid="_x0000_s1030" type="#_x0000_t62" style="position:absolute;margin-left:390.35pt;margin-top:203.2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" adj="-5232,-24467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7B5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9943B5D" wp14:editId="29B57A3E">
                <wp:simplePos x="0" y="0"/>
                <wp:positionH relativeFrom="column">
                  <wp:posOffset>4446527</wp:posOffset>
                </wp:positionH>
                <wp:positionV relativeFrom="paragraph">
                  <wp:posOffset>1163012</wp:posOffset>
                </wp:positionV>
                <wp:extent cx="588093" cy="262393"/>
                <wp:effectExtent l="10477" t="0" r="108268" b="0"/>
                <wp:wrapNone/>
                <wp:docPr id="2044360855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257612">
                          <a:off x="0" y="0"/>
                          <a:ext cx="588093" cy="2623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AAB1B6" w14:textId="7D6E075A" w:rsidR="00526A75" w:rsidRPr="00526A75" w:rsidRDefault="004E716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29</w:t>
                            </w:r>
                            <w:r w:rsidR="00526A75">
                              <w:rPr>
                                <w:lang w:val="es-ES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943B5D" id="_x0000_t202" coordsize="21600,21600" o:spt="202" path="m,l,21600r21600,l21600,xe">
                <v:stroke joinstyle="miter"/>
                <v:path gradientshapeok="t" o:connecttype="rect"/>
              </v:shapetype>
              <v:shape id="Cuadro de texto 47" o:spid="_x0000_s1031" type="#_x0000_t202" style="position:absolute;margin-left:350.1pt;margin-top:91.6pt;width:46.3pt;height:20.65pt;rotation:3558181fd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" filled="f" stroked="f" strokeweight=".5pt">
                <v:textbox>
                  <w:txbxContent>
                    <w:p w14:paraId="03AAB1B6" w14:textId="7D6E075A" w:rsidR="00526A75" w:rsidRPr="00526A75" w:rsidRDefault="004E716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29</w:t>
                      </w:r>
                      <w:r w:rsidR="00526A75">
                        <w:rPr>
                          <w:lang w:val="es-ES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="00B67B5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9D25EB9" wp14:editId="226F8ECF">
                <wp:simplePos x="0" y="0"/>
                <wp:positionH relativeFrom="column">
                  <wp:posOffset>4443095</wp:posOffset>
                </wp:positionH>
                <wp:positionV relativeFrom="paragraph">
                  <wp:posOffset>1028700</wp:posOffset>
                </wp:positionV>
                <wp:extent cx="519430" cy="759460"/>
                <wp:effectExtent l="38100" t="38100" r="52070" b="59690"/>
                <wp:wrapNone/>
                <wp:docPr id="1224903645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9430" cy="75946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7030A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E5BDE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6" o:spid="_x0000_s1026" type="#_x0000_t32" style="position:absolute;margin-left:349.85pt;margin-top:81pt;width:40.9pt;height:59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" strokecolor="#7030a0" strokeweight="1pt">
                <v:stroke startarrow="block" endarrow="block" joinstyle="miter"/>
              </v:shape>
            </w:pict>
          </mc:Fallback>
        </mc:AlternateContent>
      </w:r>
      <w:r w:rsidR="00B67B5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5B6C7677">
                <wp:simplePos x="0" y="0"/>
                <wp:positionH relativeFrom="column">
                  <wp:posOffset>4601845</wp:posOffset>
                </wp:positionH>
                <wp:positionV relativeFrom="paragraph">
                  <wp:posOffset>1884453</wp:posOffset>
                </wp:positionV>
                <wp:extent cx="349885" cy="158750"/>
                <wp:effectExtent l="38100" t="114300" r="12065" b="127000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68484">
                          <a:off x="0" y="0"/>
                          <a:ext cx="349885" cy="158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29DED" id="Rectángulo 27" o:spid="_x0000_s1026" style="position:absolute;margin-left:362.35pt;margin-top:148.4pt;width:27.55pt;height:12.5pt;rotation:-2765091fd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" fillcolor="white [3212]" strokecolor="red" strokeweight="1pt"/>
            </w:pict>
          </mc:Fallback>
        </mc:AlternateContent>
      </w:r>
      <w:r w:rsidR="00B67B5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DA5E390" wp14:editId="462DCAD4">
                <wp:simplePos x="0" y="0"/>
                <wp:positionH relativeFrom="column">
                  <wp:posOffset>4471671</wp:posOffset>
                </wp:positionH>
                <wp:positionV relativeFrom="paragraph">
                  <wp:posOffset>532765</wp:posOffset>
                </wp:positionV>
                <wp:extent cx="209550" cy="314325"/>
                <wp:effectExtent l="0" t="0" r="19050" b="28575"/>
                <wp:wrapNone/>
                <wp:docPr id="1685420322" name="Conector rec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CCF9C3" id="Conector recto 42" o:spid="_x0000_s1026" style="position:absolute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2.1pt,41.95pt" to="368.6pt,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" strokecolor="#aeaaaa [2414]" strokeweight=".5pt">
                <v:stroke joinstyle="miter"/>
              </v:line>
            </w:pict>
          </mc:Fallback>
        </mc:AlternateContent>
      </w:r>
      <w:r w:rsidR="00B67B5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91A3B53" wp14:editId="099BCCCA">
                <wp:simplePos x="0" y="0"/>
                <wp:positionH relativeFrom="column">
                  <wp:posOffset>4023360</wp:posOffset>
                </wp:positionH>
                <wp:positionV relativeFrom="paragraph">
                  <wp:posOffset>1085215</wp:posOffset>
                </wp:positionV>
                <wp:extent cx="400050" cy="498157"/>
                <wp:effectExtent l="0" t="0" r="19050" b="35560"/>
                <wp:wrapNone/>
                <wp:docPr id="1095599844" name="Conector rec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49815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A94632" id="Conector recto 40" o:spid="_x0000_s1026" style="position:absolute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6.8pt,85.45pt" to="348.3pt,12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" strokecolor="#aeaaaa [2414]" strokeweight=".5pt">
                <v:stroke joinstyle="miter"/>
              </v:line>
            </w:pict>
          </mc:Fallback>
        </mc:AlternateContent>
      </w:r>
      <w:r w:rsidR="00B67B5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5730CC6" wp14:editId="7E29E972">
                <wp:simplePos x="0" y="0"/>
                <wp:positionH relativeFrom="column">
                  <wp:posOffset>4414520</wp:posOffset>
                </wp:positionH>
                <wp:positionV relativeFrom="paragraph">
                  <wp:posOffset>1085215</wp:posOffset>
                </wp:positionV>
                <wp:extent cx="447675" cy="704850"/>
                <wp:effectExtent l="0" t="0" r="28575" b="19050"/>
                <wp:wrapNone/>
                <wp:docPr id="1247504848" name="Conector rec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" cy="7048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4E0C03" id="Conector recto 41" o:spid="_x0000_s1026" style="position:absolute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7.6pt,85.45pt" to="382.85pt,14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" strokecolor="#aeaaaa [2414]" strokeweight=".5pt">
                <v:stroke joinstyle="miter"/>
              </v:line>
            </w:pict>
          </mc:Fallback>
        </mc:AlternateContent>
      </w:r>
      <w:r w:rsidR="00B67B5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4EC203A" wp14:editId="142550B6">
                <wp:simplePos x="0" y="0"/>
                <wp:positionH relativeFrom="column">
                  <wp:posOffset>4462145</wp:posOffset>
                </wp:positionH>
                <wp:positionV relativeFrom="paragraph">
                  <wp:posOffset>847090</wp:posOffset>
                </wp:positionV>
                <wp:extent cx="581025" cy="756285"/>
                <wp:effectExtent l="0" t="0" r="28575" b="24765"/>
                <wp:wrapNone/>
                <wp:docPr id="1506197018" name="Conector rec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75628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1C977C" id="Conector recto 39" o:spid="_x0000_s1026" style="position:absolute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1.35pt,66.7pt" to="397.1pt,1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" strokecolor="#aeaaaa [2414]" strokeweight=".5pt">
                <v:stroke joinstyle="miter"/>
              </v:line>
            </w:pict>
          </mc:Fallback>
        </mc:AlternateContent>
      </w:r>
      <w:r w:rsidR="00B67B5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70C771F0">
                <wp:simplePos x="0" y="0"/>
                <wp:positionH relativeFrom="margin">
                  <wp:posOffset>118745</wp:posOffset>
                </wp:positionH>
                <wp:positionV relativeFrom="paragraph">
                  <wp:posOffset>3714115</wp:posOffset>
                </wp:positionV>
                <wp:extent cx="580390" cy="367665"/>
                <wp:effectExtent l="0" t="0" r="48260" b="33718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51097"/>
                            <a:gd name="adj2" fmla="val 12894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059EDC2D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6122A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_x0000_s1032" type="#_x0000_t62" style="position:absolute;margin-left:9.35pt;margin-top:292.45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" adj="21837,38651" fillcolor="#ffc000 [3207]" strokecolor="#747070 [1614]" strokeweight="1pt">
                <v:textbox>
                  <w:txbxContent>
                    <w:p w14:paraId="333CAC7D" w14:textId="059EDC2D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6122A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7D617BF6">
            <wp:extent cx="5686425" cy="4819411"/>
            <wp:effectExtent l="19050" t="19050" r="9525" b="1968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12" cy="48301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3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">
                <v:shape id="Cuadro de texto 2" o:spid="_x0000_s1034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5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6143B2DE" w:rsidR="009B623F" w:rsidRDefault="00FF229A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4ADE11A8">
                <wp:simplePos x="0" y="0"/>
                <wp:positionH relativeFrom="margin">
                  <wp:posOffset>4652645</wp:posOffset>
                </wp:positionH>
                <wp:positionV relativeFrom="paragraph">
                  <wp:posOffset>3887470</wp:posOffset>
                </wp:positionV>
                <wp:extent cx="687705" cy="371475"/>
                <wp:effectExtent l="933450" t="0" r="17145" b="1428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79708"/>
                            <a:gd name="adj2" fmla="val 7286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6" type="#_x0000_t62" style="position:absolute;margin-left:366.35pt;margin-top:306.1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" adj="-28017,26540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6EC23E55">
            <wp:extent cx="5628573" cy="5649116"/>
            <wp:effectExtent l="19050" t="19050" r="10795" b="2794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573" cy="56491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2B93A3C6" w:rsidR="009B623F" w:rsidRDefault="004E7165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6FE1EDEB">
                <wp:simplePos x="0" y="0"/>
                <wp:positionH relativeFrom="column">
                  <wp:posOffset>1147445</wp:posOffset>
                </wp:positionH>
                <wp:positionV relativeFrom="paragraph">
                  <wp:posOffset>1704340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7" type="#_x0000_t202" style="position:absolute;margin-left:90.35pt;margin-top:134.2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2900E69C">
                <wp:simplePos x="0" y="0"/>
                <wp:positionH relativeFrom="column">
                  <wp:posOffset>4138295</wp:posOffset>
                </wp:positionH>
                <wp:positionV relativeFrom="paragraph">
                  <wp:posOffset>1410970</wp:posOffset>
                </wp:positionV>
                <wp:extent cx="1348105" cy="504825"/>
                <wp:effectExtent l="342900" t="4000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2468"/>
                            <a:gd name="adj6" fmla="val -1858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48B59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38" type="#_x0000_t48" style="position:absolute;margin-left:325.85pt;margin-top:111.1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" adj="-4015,-15653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FF229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1916BD3C">
                <wp:simplePos x="0" y="0"/>
                <wp:positionH relativeFrom="margin">
                  <wp:posOffset>4062095</wp:posOffset>
                </wp:positionH>
                <wp:positionV relativeFrom="paragraph">
                  <wp:posOffset>4087495</wp:posOffset>
                </wp:positionV>
                <wp:extent cx="687705" cy="371475"/>
                <wp:effectExtent l="590550" t="266700" r="17145" b="2857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29847"/>
                            <a:gd name="adj2" fmla="val -10661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9" type="#_x0000_t62" style="position:absolute;margin-left:319.85pt;margin-top:321.85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" adj="-17247,-12229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0FD0052F">
            <wp:extent cx="5686425" cy="5127797"/>
            <wp:effectExtent l="19050" t="19050" r="9525" b="15875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898" cy="51399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4A8F681E" w14:textId="5B2CC35E" w:rsidR="00B163B8" w:rsidRPr="00657227" w:rsidRDefault="006122A3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657227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14767D" w:rsidRPr="00657227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7B325877" w14:textId="7CD7B915" w:rsidR="0073430B" w:rsidRDefault="0073430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En el punto de venta se tiene una medición de </w:t>
      </w:r>
      <w:r w:rsidR="004E7165" w:rsidRPr="0014767D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209.3</w:t>
      </w:r>
      <w:r w:rsidRPr="0014767D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 xml:space="preserve"> 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hora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</w:t>
      </w:r>
      <w:r w:rsidR="008F3766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á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ndo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s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 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cercano al m</w:t>
      </w:r>
      <w:r w:rsidR="008F3766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í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nimo 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normado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respecto a los 220V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F3CDBD3" w14:textId="7BAA990B" w:rsidR="004E7165" w:rsidRPr="002660B4" w:rsidRDefault="004E7165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En un medidor cercano a la </w:t>
      </w:r>
      <w:r w:rsidRPr="00657227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SED </w:t>
      </w:r>
      <w:r w:rsidR="008F3766" w:rsidRPr="00657227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${sed}</w:t>
      </w:r>
      <w:r w:rsidRPr="00657227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se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obtuvo la medición de la tensión de </w:t>
      </w:r>
      <w:r w:rsidRPr="0014767D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211.8 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. 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46FF3FB1" w14:textId="632C93BF" w:rsidR="00AB446A" w:rsidRPr="00657227" w:rsidRDefault="00AB446A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AB446A">
        <w:rPr>
          <w:rFonts w:ascii="Tahoma" w:hAnsi="Tahoma" w:cs="Tahoma"/>
          <w:b/>
          <w:snapToGrid w:val="0"/>
          <w:sz w:val="22"/>
          <w:szCs w:val="22"/>
          <w:lang w:val="es-PE"/>
        </w:rPr>
        <w:lastRenderedPageBreak/>
        <w:t xml:space="preserve">Se recomienda elevar el </w:t>
      </w:r>
      <w:proofErr w:type="spellStart"/>
      <w:r w:rsidRPr="00AB446A">
        <w:rPr>
          <w:rFonts w:ascii="Tahoma" w:hAnsi="Tahoma" w:cs="Tahoma"/>
          <w:b/>
          <w:snapToGrid w:val="0"/>
          <w:sz w:val="22"/>
          <w:szCs w:val="22"/>
          <w:lang w:val="es-PE"/>
        </w:rPr>
        <w:t>Tap</w:t>
      </w:r>
      <w:proofErr w:type="spellEnd"/>
      <w:r w:rsidRPr="00AB446A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del transformador</w:t>
      </w:r>
      <w:r w:rsidR="00516C59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</w:t>
      </w:r>
      <w:r w:rsidR="00516C59" w:rsidRPr="00657227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SED </w:t>
      </w:r>
      <w:r w:rsidR="008F3766" w:rsidRPr="00657227">
        <w:rPr>
          <w:rFonts w:ascii="Tahoma" w:hAnsi="Tahoma" w:cs="Tahoma"/>
          <w:b/>
          <w:snapToGrid w:val="0"/>
          <w:sz w:val="22"/>
          <w:szCs w:val="22"/>
          <w:lang w:val="es-PE"/>
        </w:rPr>
        <w:t>${sed}</w:t>
      </w:r>
      <w:r w:rsidRPr="00657227">
        <w:rPr>
          <w:rFonts w:ascii="Tahoma" w:hAnsi="Tahoma" w:cs="Tahoma"/>
          <w:b/>
          <w:snapToGrid w:val="0"/>
          <w:sz w:val="22"/>
          <w:szCs w:val="22"/>
          <w:lang w:val="es-PE"/>
        </w:rPr>
        <w:t>,</w:t>
      </w:r>
      <w:r w:rsidRPr="00AB446A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ya que se encontró un nivel de tensión de </w:t>
      </w:r>
      <w:r w:rsidRPr="0014767D">
        <w:rPr>
          <w:rFonts w:ascii="Tahoma" w:hAnsi="Tahoma" w:cs="Tahoma"/>
          <w:b/>
          <w:snapToGrid w:val="0"/>
          <w:sz w:val="22"/>
          <w:szCs w:val="22"/>
          <w:highlight w:val="yellow"/>
          <w:lang w:val="es-PE"/>
        </w:rPr>
        <w:t>211.8V</w:t>
      </w:r>
      <w:r w:rsidRPr="00AB446A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. por debajo de los 220V. en un medidor cercano a la </w:t>
      </w:r>
      <w:r w:rsidRPr="00657227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SED </w:t>
      </w:r>
      <w:r w:rsidR="008F3766" w:rsidRPr="00657227">
        <w:rPr>
          <w:rFonts w:ascii="Tahoma" w:hAnsi="Tahoma" w:cs="Tahoma"/>
          <w:b/>
          <w:snapToGrid w:val="0"/>
          <w:sz w:val="22"/>
          <w:szCs w:val="22"/>
          <w:lang w:val="es-PE"/>
        </w:rPr>
        <w:t>${sed}</w:t>
      </w:r>
      <w:r w:rsidRPr="00657227">
        <w:rPr>
          <w:rFonts w:ascii="Tahoma" w:hAnsi="Tahoma" w:cs="Tahoma"/>
          <w:b/>
          <w:snapToGrid w:val="0"/>
          <w:sz w:val="22"/>
          <w:szCs w:val="22"/>
          <w:lang w:val="es-PE"/>
        </w:rPr>
        <w:t>.</w:t>
      </w:r>
    </w:p>
    <w:p w14:paraId="57436066" w14:textId="6A1BC91D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A769516" w:rsidR="00B163B8" w:rsidRDefault="00672F5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742105D2">
                <wp:simplePos x="0" y="0"/>
                <wp:positionH relativeFrom="column">
                  <wp:posOffset>775970</wp:posOffset>
                </wp:positionH>
                <wp:positionV relativeFrom="paragraph">
                  <wp:posOffset>132715</wp:posOffset>
                </wp:positionV>
                <wp:extent cx="850265" cy="504825"/>
                <wp:effectExtent l="0" t="0" r="997585" b="828675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026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48781"/>
                            <a:gd name="adj6" fmla="val -10627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40" type="#_x0000_t48" style="position:absolute;left:0;text-align:left;margin-left:61.1pt;margin-top:10.45pt;width:66.95pt;height:39.7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" adj="-22955,53737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01E17EEC">
            <wp:extent cx="5237424" cy="3928068"/>
            <wp:effectExtent l="19050" t="19050" r="20955" b="158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24" cy="39280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29826598" w:rsidR="00B163B8" w:rsidRDefault="00AB446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C1EC4F" wp14:editId="393E7366">
                <wp:simplePos x="0" y="0"/>
                <wp:positionH relativeFrom="margin">
                  <wp:posOffset>90170</wp:posOffset>
                </wp:positionH>
                <wp:positionV relativeFrom="paragraph">
                  <wp:posOffset>229870</wp:posOffset>
                </wp:positionV>
                <wp:extent cx="1419225" cy="685800"/>
                <wp:effectExtent l="0" t="0" r="85725" b="1504950"/>
                <wp:wrapNone/>
                <wp:docPr id="2076394656" name="Bocadillo: rectángulo con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685800"/>
                        </a:xfrm>
                        <a:prstGeom prst="wedgeRoundRectCallout">
                          <a:avLst>
                            <a:gd name="adj1" fmla="val 51959"/>
                            <a:gd name="adj2" fmla="val 26054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3DAEC8" w14:textId="0F6FD6D6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Nicho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 xml:space="preserve">proyectado 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para el nuevo suministro</w:t>
                            </w:r>
                          </w:p>
                          <w:p w14:paraId="39936F29" w14:textId="00A6E8C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EC4F" id="Bocadillo: rectángulo con esquinas redondeadas 51" o:spid="_x0000_s1041" type="#_x0000_t62" style="position:absolute;left:0;text-align:left;margin-left:7.1pt;margin-top:18.1pt;width:111.75pt;height:54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" adj="22023,67077" fillcolor="#ffc000 [3207]" strokecolor="#f2f2f2 [3052]" strokeweight="1pt">
                <v:textbox>
                  <w:txbxContent>
                    <w:p w14:paraId="1E3DAEC8" w14:textId="0F6FD6D6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Nicho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 xml:space="preserve">proyectado 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>para el nuevo suministro</w:t>
                      </w:r>
                    </w:p>
                    <w:p w14:paraId="39936F29" w14:textId="00A6E8C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68ABEE1" wp14:editId="31A82828">
                <wp:simplePos x="0" y="0"/>
                <wp:positionH relativeFrom="column">
                  <wp:posOffset>1652270</wp:posOffset>
                </wp:positionH>
                <wp:positionV relativeFrom="paragraph">
                  <wp:posOffset>267970</wp:posOffset>
                </wp:positionV>
                <wp:extent cx="45719" cy="2028825"/>
                <wp:effectExtent l="0" t="0" r="12065" b="28575"/>
                <wp:wrapNone/>
                <wp:docPr id="1464362665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2882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AA4765" id="Rectángulo 37" o:spid="_x0000_s1026" style="position:absolute;margin-left:130.1pt;margin-top:21.1pt;width:3.6pt;height:159.7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" fillcolor="#c00000" strokecolor="#c00000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6A3835A" wp14:editId="4539C300">
                <wp:simplePos x="0" y="0"/>
                <wp:positionH relativeFrom="column">
                  <wp:posOffset>1509395</wp:posOffset>
                </wp:positionH>
                <wp:positionV relativeFrom="paragraph">
                  <wp:posOffset>2687320</wp:posOffset>
                </wp:positionV>
                <wp:extent cx="142875" cy="171450"/>
                <wp:effectExtent l="0" t="0" r="28575" b="19050"/>
                <wp:wrapNone/>
                <wp:docPr id="236480774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71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C3AA9C" id="Rectángulo 36" o:spid="_x0000_s1026" style="position:absolute;margin-left:118.85pt;margin-top:211.6pt;width:11.25pt;height:13.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" fillcolor="white [3212]" strokecolor="#091723 [484]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E8EB286" wp14:editId="0F2DDFD2">
                <wp:simplePos x="0" y="0"/>
                <wp:positionH relativeFrom="column">
                  <wp:posOffset>1509395</wp:posOffset>
                </wp:positionH>
                <wp:positionV relativeFrom="paragraph">
                  <wp:posOffset>2430145</wp:posOffset>
                </wp:positionV>
                <wp:extent cx="142875" cy="200025"/>
                <wp:effectExtent l="0" t="0" r="28575" b="28575"/>
                <wp:wrapNone/>
                <wp:docPr id="1086147271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2000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24421B" id="Rectángulo 35" o:spid="_x0000_s1026" style="position:absolute;margin-left:118.85pt;margin-top:191.35pt;width:11.25pt;height:15.7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" fillcolor="white [3212]" strokecolor="#091723 [484]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8240FD8" wp14:editId="11C3FD02">
                <wp:simplePos x="0" y="0"/>
                <wp:positionH relativeFrom="column">
                  <wp:posOffset>1471295</wp:posOffset>
                </wp:positionH>
                <wp:positionV relativeFrom="paragraph">
                  <wp:posOffset>2296796</wp:posOffset>
                </wp:positionV>
                <wp:extent cx="285750" cy="1352550"/>
                <wp:effectExtent l="0" t="0" r="19050" b="19050"/>
                <wp:wrapNone/>
                <wp:docPr id="1654249328" name="Cub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352550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7496EF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o 34" o:spid="_x0000_s1026" type="#_x0000_t16" style="position:absolute;margin-left:115.85pt;margin-top:180.85pt;width:22.5pt;height:106.5pt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" fillcolor="red" strokecolor="#747070 [1614]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54ACDF0" wp14:editId="0A80501D">
                <wp:simplePos x="0" y="0"/>
                <wp:positionH relativeFrom="margin">
                  <wp:posOffset>3890645</wp:posOffset>
                </wp:positionH>
                <wp:positionV relativeFrom="paragraph">
                  <wp:posOffset>1811020</wp:posOffset>
                </wp:positionV>
                <wp:extent cx="1163955" cy="923925"/>
                <wp:effectExtent l="857250" t="0" r="17145" b="28575"/>
                <wp:wrapNone/>
                <wp:docPr id="77360991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955" cy="923925"/>
                        </a:xfrm>
                        <a:prstGeom prst="wedgeRoundRectCallout">
                          <a:avLst>
                            <a:gd name="adj1" fmla="val -119872"/>
                            <a:gd name="adj2" fmla="val 479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4914C7" w14:textId="2CE6856B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Medidor con tensión de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>209.3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V. a las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>5:32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>p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m</w:t>
                            </w:r>
                          </w:p>
                          <w:p w14:paraId="6B372988" w14:textId="166686AB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ACDF0" id="_x0000_s1042" type="#_x0000_t62" style="position:absolute;left:0;text-align:left;margin-left:306.35pt;margin-top:142.6pt;width:91.65pt;height:72.7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" adj="-15092,21160" fillcolor="#ffc000 [3207]" strokecolor="#f2f2f2 [3052]" strokeweight="1pt">
                <v:textbox>
                  <w:txbxContent>
                    <w:p w14:paraId="764914C7" w14:textId="2CE6856B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Medidor con tensión de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>209.3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V. a las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>5:32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>p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>m</w:t>
                      </w:r>
                    </w:p>
                    <w:p w14:paraId="6B372988" w14:textId="166686AB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 w:rsidRPr="00977AEF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4C9B6E41">
            <wp:extent cx="4323920" cy="3242940"/>
            <wp:effectExtent l="26353" t="11747" r="26987" b="26988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23920" cy="32429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7CCB63B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NICHO </w:t>
      </w:r>
      <w:r w:rsidR="00AB446A">
        <w:rPr>
          <w:rFonts w:ascii="Arial" w:hAnsi="Arial" w:cs="Arial"/>
          <w:sz w:val="22"/>
          <w:szCs w:val="22"/>
          <w:lang w:val="es-PE" w:eastAsia="es-PE"/>
        </w:rPr>
        <w:t>PROYECTADO PARA EL NUEVO SUMINISTRO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177F08E9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368FD108" w:rsidR="00B163B8" w:rsidRDefault="0014767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733E129B">
                <wp:simplePos x="0" y="0"/>
                <wp:positionH relativeFrom="margin">
                  <wp:posOffset>3690620</wp:posOffset>
                </wp:positionH>
                <wp:positionV relativeFrom="paragraph">
                  <wp:posOffset>2315845</wp:posOffset>
                </wp:positionV>
                <wp:extent cx="1276350" cy="476250"/>
                <wp:effectExtent l="0" t="0" r="533400" b="19050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76250"/>
                        </a:xfrm>
                        <a:prstGeom prst="wedgeRoundRectCallout">
                          <a:avLst>
                            <a:gd name="adj1" fmla="val 87066"/>
                            <a:gd name="adj2" fmla="val 7913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7F7F0" w14:textId="59AC42D3" w:rsidR="0014767D" w:rsidRPr="0014767D" w:rsidRDefault="00720EEE" w:rsidP="0014767D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BT </w:t>
                            </w:r>
                            <w:r w:rsidR="006122A3">
                              <w:rPr>
                                <w:lang w:val="es-ES"/>
                              </w:rPr>
                              <w:t>#${num_poste}</w:t>
                            </w:r>
                          </w:p>
                          <w:p w14:paraId="3A6358EF" w14:textId="430F8249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3" type="#_x0000_t62" style="position:absolute;left:0;text-align:left;margin-left:290.6pt;margin-top:182.35pt;width:100.5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" adj="29606,27893" fillcolor="#ffc000 [3207]" strokecolor="#f2f2f2 [3052]" strokeweight="1pt">
                <v:textbox>
                  <w:txbxContent>
                    <w:p w14:paraId="4A97F7F0" w14:textId="59AC42D3" w:rsidR="0014767D" w:rsidRPr="0014767D" w:rsidRDefault="00720EEE" w:rsidP="0014767D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BT </w:t>
                      </w:r>
                      <w:r w:rsidR="006122A3">
                        <w:rPr>
                          <w:lang w:val="es-ES"/>
                        </w:rPr>
                        <w:t>#${num_poste}</w:t>
                      </w:r>
                    </w:p>
                    <w:p w14:paraId="3A6358EF" w14:textId="430F8249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35EC7D2A">
                <wp:simplePos x="0" y="0"/>
                <wp:positionH relativeFrom="margin">
                  <wp:posOffset>4852670</wp:posOffset>
                </wp:positionH>
                <wp:positionV relativeFrom="paragraph">
                  <wp:posOffset>820420</wp:posOffset>
                </wp:positionV>
                <wp:extent cx="1196975" cy="666750"/>
                <wp:effectExtent l="133350" t="0" r="22225" b="266700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975" cy="666750"/>
                        </a:xfrm>
                        <a:prstGeom prst="wedgeRoundRectCallout">
                          <a:avLst>
                            <a:gd name="adj1" fmla="val -56646"/>
                            <a:gd name="adj2" fmla="val 8198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2E58AC57" w:rsidR="00977AEF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Viene de la SED </w:t>
                            </w:r>
                            <w:r w:rsidR="006122A3">
                              <w:rPr>
                                <w:lang w:val="es-ES"/>
                              </w:rPr>
                              <w:t>${sed}</w:t>
                            </w:r>
                          </w:p>
                          <w:p w14:paraId="76F4B7B9" w14:textId="0CE4886E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LL</w:t>
                            </w:r>
                            <w:r w:rsidR="006122A3">
                              <w:rPr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Bocadillo: rectángulo con esquinas redondeadas 52" o:spid="_x0000_s1044" type="#_x0000_t62" style="position:absolute;left:0;text-align:left;margin-left:382.1pt;margin-top:64.6pt;width:94.25pt;height:52.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" adj="-1436,28510" fillcolor="#ffc000 [3207]" strokecolor="#f2f2f2 [3052]" strokeweight="1pt">
                <v:textbox>
                  <w:txbxContent>
                    <w:p w14:paraId="6B1E5E13" w14:textId="2E58AC57" w:rsidR="00977AEF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Viene de la SED </w:t>
                      </w:r>
                      <w:r w:rsidR="006122A3">
                        <w:rPr>
                          <w:lang w:val="es-ES"/>
                        </w:rPr>
                        <w:t>${sed}</w:t>
                      </w:r>
                    </w:p>
                    <w:p w14:paraId="76F4B7B9" w14:textId="0CE4886E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LL</w:t>
                      </w:r>
                      <w:r w:rsidR="006122A3">
                        <w:rPr>
                          <w:lang w:val="es-ES"/>
                        </w:rPr>
                        <w:t>-${llave}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76A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FD4BE18" wp14:editId="4AB261F1">
                <wp:simplePos x="0" y="0"/>
                <wp:positionH relativeFrom="margin">
                  <wp:posOffset>709295</wp:posOffset>
                </wp:positionH>
                <wp:positionV relativeFrom="paragraph">
                  <wp:posOffset>353695</wp:posOffset>
                </wp:positionV>
                <wp:extent cx="1085850" cy="914400"/>
                <wp:effectExtent l="0" t="0" r="19050" b="1581150"/>
                <wp:wrapNone/>
                <wp:docPr id="444226851" name="Bocadillo: rectángulo con esquinas redondeada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914400"/>
                        </a:xfrm>
                        <a:prstGeom prst="wedgeRoundRectCallout">
                          <a:avLst>
                            <a:gd name="adj1" fmla="val -5556"/>
                            <a:gd name="adj2" fmla="val 21554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FF9C4" w14:textId="2C51A58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se encuentra en el interior del pasaje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4BE18" id="Bocadillo: rectángulo con esquinas redondeadas 54" o:spid="_x0000_s1045" type="#_x0000_t62" style="position:absolute;left:0;text-align:left;margin-left:55.85pt;margin-top:27.85pt;width:85.5pt;height:1in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" adj="9600,57357" fillcolor="#ffc000 [3207]" strokecolor="#f2f2f2 [3052]" strokeweight="1pt">
                <v:textbox>
                  <w:txbxContent>
                    <w:p w14:paraId="2E5FF9C4" w14:textId="2C51A58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se encuentra en el interior del pasaje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76A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03F1D0FC">
                <wp:simplePos x="0" y="0"/>
                <wp:positionH relativeFrom="margin">
                  <wp:posOffset>118745</wp:posOffset>
                </wp:positionH>
                <wp:positionV relativeFrom="paragraph">
                  <wp:posOffset>4011295</wp:posOffset>
                </wp:positionV>
                <wp:extent cx="1790700" cy="676275"/>
                <wp:effectExtent l="0" t="590550" r="247650" b="28575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676275"/>
                        </a:xfrm>
                        <a:prstGeom prst="wedgeRoundRectCallout">
                          <a:avLst>
                            <a:gd name="adj1" fmla="val 60008"/>
                            <a:gd name="adj2" fmla="val -13090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0FECD8" w14:textId="77777777" w:rsidR="00A576AA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Ubicación del nicho </w:t>
                            </w:r>
                            <w:r w:rsidR="00A576AA">
                              <w:rPr>
                                <w:lang w:val="es-ES"/>
                              </w:rPr>
                              <w:t>proyectado</w:t>
                            </w:r>
                          </w:p>
                          <w:p w14:paraId="0665BDC6" w14:textId="6F51D2C6" w:rsidR="00977AEF" w:rsidRPr="0092487B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para el nuevo suministro</w:t>
                            </w:r>
                          </w:p>
                          <w:p w14:paraId="27AF0068" w14:textId="554D0280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_x0000_s1046" type="#_x0000_t62" style="position:absolute;left:0;text-align:left;margin-left:9.35pt;margin-top:315.85pt;width:141pt;height:53.2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" adj="23762,-17476" fillcolor="#ffc000 [3207]" strokecolor="#f2f2f2 [3052]" strokeweight="1pt">
                <v:textbox>
                  <w:txbxContent>
                    <w:p w14:paraId="310FECD8" w14:textId="77777777" w:rsidR="00A576AA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Ubicación del nicho </w:t>
                      </w:r>
                      <w:r w:rsidR="00A576AA">
                        <w:rPr>
                          <w:lang w:val="es-ES"/>
                        </w:rPr>
                        <w:t>proyectado</w:t>
                      </w:r>
                    </w:p>
                    <w:p w14:paraId="0665BDC6" w14:textId="6F51D2C6" w:rsidR="00977AEF" w:rsidRPr="0092487B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para el nuevo suministro</w:t>
                      </w:r>
                    </w:p>
                    <w:p w14:paraId="27AF0068" w14:textId="554D0280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576A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28B9604" wp14:editId="0FF43C29">
                <wp:simplePos x="0" y="0"/>
                <wp:positionH relativeFrom="column">
                  <wp:posOffset>2042795</wp:posOffset>
                </wp:positionH>
                <wp:positionV relativeFrom="paragraph">
                  <wp:posOffset>2954020</wp:posOffset>
                </wp:positionV>
                <wp:extent cx="142875" cy="666750"/>
                <wp:effectExtent l="0" t="0" r="28575" b="19050"/>
                <wp:wrapNone/>
                <wp:docPr id="8381764" name="Cub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666750"/>
                        </a:xfrm>
                        <a:prstGeom prst="cube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564E9F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o 39" o:spid="_x0000_s1026" type="#_x0000_t16" style="position:absolute;margin-left:160.85pt;margin-top:232.6pt;width:11.25pt;height:52.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" fillcolor="#c00000" strokecolor="red" strokeweight="1pt"/>
            </w:pict>
          </mc:Fallback>
        </mc:AlternateContent>
      </w:r>
      <w:r w:rsidR="00AB446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A6898FD" wp14:editId="4E9C6AA6">
                <wp:simplePos x="0" y="0"/>
                <wp:positionH relativeFrom="column">
                  <wp:posOffset>4366895</wp:posOffset>
                </wp:positionH>
                <wp:positionV relativeFrom="paragraph">
                  <wp:posOffset>1353820</wp:posOffset>
                </wp:positionV>
                <wp:extent cx="485775" cy="228600"/>
                <wp:effectExtent l="38100" t="38100" r="28575" b="19050"/>
                <wp:wrapNone/>
                <wp:docPr id="73554551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5775" cy="228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D6B61F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8" o:spid="_x0000_s1026" type="#_x0000_t32" style="position:absolute;margin-left:343.85pt;margin-top:106.6pt;width:38.25pt;height:18pt;flip:x y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" strokecolor="red" strokeweight="1.5pt">
                <v:stroke endarrow="block" joinstyle="miter"/>
              </v:shape>
            </w:pict>
          </mc:Fallback>
        </mc:AlternateContent>
      </w:r>
      <w:r w:rsidR="00AB446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279F75CD">
                <wp:simplePos x="0" y="0"/>
                <wp:positionH relativeFrom="margin">
                  <wp:posOffset>3414395</wp:posOffset>
                </wp:positionH>
                <wp:positionV relativeFrom="paragraph">
                  <wp:posOffset>191770</wp:posOffset>
                </wp:positionV>
                <wp:extent cx="1552575" cy="533400"/>
                <wp:effectExtent l="38100" t="0" r="28575" b="22860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-49663"/>
                            <a:gd name="adj2" fmla="val 8341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9D9D2" w14:textId="447B59BD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6122A3">
                              <w:rPr>
                                <w:color w:val="FFFFFF" w:themeColor="background1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6122A3">
                              <w:rPr>
                                <w:color w:val="FFFFFF" w:themeColor="background1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6122A3">
                              <w:rPr>
                                <w:color w:val="FFFFFF" w:themeColor="background1"/>
                                <w:lang w:val="es-ES"/>
                              </w:rPr>
                              <w:t>}</w:t>
                            </w: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_x0000_s1047" type="#_x0000_t62" style="position:absolute;left:0;text-align:left;margin-left:268.85pt;margin-top:15.1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" adj="73,28818" fillcolor="#ffc000 [3207]" strokecolor="#f2f2f2 [3052]" strokeweight="1pt">
                <v:textbox>
                  <w:txbxContent>
                    <w:p w14:paraId="1299D9D2" w14:textId="447B59BD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Cable </w:t>
                      </w:r>
                      <w:proofErr w:type="spellStart"/>
                      <w:r w:rsidRPr="00977AEF">
                        <w:rPr>
                          <w:color w:val="FFFFFF" w:themeColor="background1"/>
                          <w:lang w:val="es-ES"/>
                        </w:rPr>
                        <w:t>autosoportado</w:t>
                      </w:r>
                      <w:proofErr w:type="spellEnd"/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6122A3">
                        <w:rPr>
                          <w:color w:val="FFFFFF" w:themeColor="background1"/>
                          <w:lang w:val="es-ES"/>
                        </w:rPr>
                        <w:t>${</w:t>
                      </w:r>
                      <w:proofErr w:type="spellStart"/>
                      <w:r w:rsidR="006122A3">
                        <w:rPr>
                          <w:color w:val="FFFFFF" w:themeColor="background1"/>
                          <w:lang w:val="es-ES"/>
                        </w:rPr>
                        <w:t>cable_matriz</w:t>
                      </w:r>
                      <w:proofErr w:type="spellEnd"/>
                      <w:r w:rsidR="006122A3">
                        <w:rPr>
                          <w:color w:val="FFFFFF" w:themeColor="background1"/>
                          <w:lang w:val="es-ES"/>
                        </w:rPr>
                        <w:t>}</w:t>
                      </w: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25D08C19">
            <wp:extent cx="6023201" cy="4517401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1" cy="451740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6967C952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B2414">
        <w:rPr>
          <w:rFonts w:ascii="Arial" w:hAnsi="Arial" w:cs="Arial"/>
          <w:sz w:val="22"/>
          <w:szCs w:val="22"/>
          <w:lang w:val="es-PE" w:eastAsia="es-PE"/>
        </w:rPr>
        <w:t xml:space="preserve">DE </w:t>
      </w:r>
      <w:r w:rsidR="00720EEE">
        <w:rPr>
          <w:rFonts w:ascii="Arial" w:hAnsi="Arial" w:cs="Arial"/>
          <w:sz w:val="22"/>
          <w:szCs w:val="22"/>
          <w:lang w:val="es-PE" w:eastAsia="es-PE"/>
        </w:rPr>
        <w:t>INGRESO EN EL PASAJE COMÚN HACIA EL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3A1A11B6" w:rsidR="009F2E82" w:rsidRDefault="00516C59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5264CF6" wp14:editId="5F1F1E5B">
                <wp:simplePos x="0" y="0"/>
                <wp:positionH relativeFrom="margin">
                  <wp:posOffset>3566795</wp:posOffset>
                </wp:positionH>
                <wp:positionV relativeFrom="paragraph">
                  <wp:posOffset>2106295</wp:posOffset>
                </wp:positionV>
                <wp:extent cx="933450" cy="485775"/>
                <wp:effectExtent l="609600" t="0" r="19050" b="257175"/>
                <wp:wrapNone/>
                <wp:docPr id="1824002035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-110686"/>
                            <a:gd name="adj2" fmla="val 8677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53B7BD" w14:textId="77777777" w:rsidR="00516C59" w:rsidRDefault="00516C59" w:rsidP="00516C59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Suministro 3242458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64CF6" id="Bocadillo: rectángulo con esquinas redondeadas 57" o:spid="_x0000_s1048" type="#_x0000_t62" style="position:absolute;left:0;text-align:left;margin-left:280.85pt;margin-top:165.85pt;width:73.5pt;height:38.2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" adj="-13108,29544" fillcolor="#ffc000 [3207]" strokecolor="#f2f2f2 [3052]" strokeweight="1pt">
                <v:textbox>
                  <w:txbxContent>
                    <w:p w14:paraId="1753B7BD" w14:textId="77777777" w:rsidR="00516C59" w:rsidRDefault="00516C59" w:rsidP="00516C59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Suministro 3242458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76A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6BDF777" wp14:editId="120D6E09">
                <wp:simplePos x="0" y="0"/>
                <wp:positionH relativeFrom="column">
                  <wp:posOffset>1461769</wp:posOffset>
                </wp:positionH>
                <wp:positionV relativeFrom="paragraph">
                  <wp:posOffset>2334895</wp:posOffset>
                </wp:positionV>
                <wp:extent cx="295275" cy="1352550"/>
                <wp:effectExtent l="0" t="0" r="28575" b="19050"/>
                <wp:wrapNone/>
                <wp:docPr id="1069243352" name="Cub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352550"/>
                        </a:xfrm>
                        <a:prstGeom prst="cube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5E90" id="Cubo 39" o:spid="_x0000_s1026" type="#_x0000_t16" style="position:absolute;margin-left:115.1pt;margin-top:183.85pt;width:23.25pt;height:106.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" fillcolor="#c00000" strokecolor="red" strokeweight="1pt"/>
            </w:pict>
          </mc:Fallback>
        </mc:AlternateContent>
      </w:r>
      <w:r w:rsidR="00A576A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2DE30ED" wp14:editId="6C42BE7E">
                <wp:simplePos x="0" y="0"/>
                <wp:positionH relativeFrom="margin">
                  <wp:posOffset>-500380</wp:posOffset>
                </wp:positionH>
                <wp:positionV relativeFrom="paragraph">
                  <wp:posOffset>3696970</wp:posOffset>
                </wp:positionV>
                <wp:extent cx="1857375" cy="666750"/>
                <wp:effectExtent l="0" t="266700" r="276225" b="19050"/>
                <wp:wrapNone/>
                <wp:docPr id="262868549" name="Bocadillo: rectángulo con esquinas redondeada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666750"/>
                        </a:xfrm>
                        <a:prstGeom prst="wedgeRoundRectCallout">
                          <a:avLst>
                            <a:gd name="adj1" fmla="val 60804"/>
                            <a:gd name="adj2" fmla="val -8658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8F25C2" w14:textId="7906D8E8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E30ED" id="Bocadillo: rectángulo con esquinas redondeadas 55" o:spid="_x0000_s1049" type="#_x0000_t62" style="position:absolute;left:0;text-align:left;margin-left:-39.4pt;margin-top:291.1pt;width:146.25pt;height:52.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" adj="23934,-7902" fillcolor="#ffc000 [3207]" strokecolor="#f2f2f2 [3052]" strokeweight="1pt">
                <v:textbox>
                  <w:txbxContent>
                    <w:p w14:paraId="3D8F25C2" w14:textId="7906D8E8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76A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44EBB6D" wp14:editId="02570BDA">
                <wp:simplePos x="0" y="0"/>
                <wp:positionH relativeFrom="margin">
                  <wp:posOffset>2452370</wp:posOffset>
                </wp:positionH>
                <wp:positionV relativeFrom="paragraph">
                  <wp:posOffset>-17780</wp:posOffset>
                </wp:positionV>
                <wp:extent cx="1647825" cy="723900"/>
                <wp:effectExtent l="819150" t="0" r="28575" b="381000"/>
                <wp:wrapNone/>
                <wp:docPr id="940534605" name="Bocadillo: rectángulo con esquinas redondeada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723900"/>
                        </a:xfrm>
                        <a:prstGeom prst="wedgeRoundRectCallout">
                          <a:avLst>
                            <a:gd name="adj1" fmla="val -97020"/>
                            <a:gd name="adj2" fmla="val 9478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18B48E" w14:textId="5BED4AD2" w:rsidR="00720EEE" w:rsidRPr="00720EEE" w:rsidRDefault="00720EEE" w:rsidP="00720EEE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720EEE">
                              <w:rPr>
                                <w:color w:val="FFFFFF" w:themeColor="background1"/>
                                <w:lang w:val="es-ES"/>
                              </w:rPr>
                              <w:t xml:space="preserve">Predio se encuentra en el interior del pasaje común a </w:t>
                            </w:r>
                            <w:r w:rsidR="00A576AA">
                              <w:rPr>
                                <w:color w:val="FFFFFF" w:themeColor="background1"/>
                                <w:lang w:val="es-ES"/>
                              </w:rPr>
                              <w:t>29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m</w:t>
                            </w:r>
                            <w:r w:rsidRPr="00720EEE">
                              <w:rPr>
                                <w:color w:val="FFFFFF" w:themeColor="background1"/>
                                <w:lang w:val="es-ES"/>
                              </w:rPr>
                              <w:t>.</w:t>
                            </w:r>
                          </w:p>
                          <w:p w14:paraId="466B1CFB" w14:textId="77777777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EBB6D" id="Bocadillo: rectángulo con esquinas redondeadas 56" o:spid="_x0000_s1050" type="#_x0000_t62" style="position:absolute;left:0;text-align:left;margin-left:193.1pt;margin-top:-1.4pt;width:129.75pt;height:57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" adj="-10156,31272" fillcolor="#ffc000 [3207]" strokecolor="#f2f2f2 [3052]" strokeweight="1pt">
                <v:textbox>
                  <w:txbxContent>
                    <w:p w14:paraId="5D18B48E" w14:textId="5BED4AD2" w:rsidR="00720EEE" w:rsidRPr="00720EEE" w:rsidRDefault="00720EEE" w:rsidP="00720EEE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720EEE">
                        <w:rPr>
                          <w:color w:val="FFFFFF" w:themeColor="background1"/>
                          <w:lang w:val="es-ES"/>
                        </w:rPr>
                        <w:t xml:space="preserve">Predio se encuentra en el interior del pasaje común a </w:t>
                      </w:r>
                      <w:r w:rsidR="00A576AA">
                        <w:rPr>
                          <w:color w:val="FFFFFF" w:themeColor="background1"/>
                          <w:lang w:val="es-ES"/>
                        </w:rPr>
                        <w:t>29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m</w:t>
                      </w:r>
                      <w:r w:rsidRPr="00720EEE">
                        <w:rPr>
                          <w:color w:val="FFFFFF" w:themeColor="background1"/>
                          <w:lang w:val="es-ES"/>
                        </w:rPr>
                        <w:t>.</w:t>
                      </w:r>
                    </w:p>
                    <w:p w14:paraId="466B1CFB" w14:textId="77777777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20EEE" w:rsidRPr="00720EEE">
        <w:rPr>
          <w:lang w:val="es-ES" w:eastAsia="es-ES"/>
        </w:rPr>
        <w:t xml:space="preserve"> </w:t>
      </w:r>
      <w:r w:rsidR="009F2E82">
        <w:rPr>
          <w:noProof/>
        </w:rPr>
        <w:drawing>
          <wp:inline distT="0" distB="0" distL="0" distR="0" wp14:anchorId="32A16B90" wp14:editId="16BC3452">
            <wp:extent cx="4376317" cy="3282237"/>
            <wp:effectExtent l="13653" t="24447" r="19367" b="19368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88956" cy="32917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606A2EEE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BANCO DE MEDIDORES</w:t>
      </w: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8E43B9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01B022C5" w14:textId="77777777" w:rsidR="004F3A4C" w:rsidRDefault="004F3A4C" w:rsidP="00967D37">
      <w:pPr>
        <w:jc w:val="center"/>
        <w:rPr>
          <w:lang w:val="es-PE"/>
        </w:rPr>
      </w:pPr>
    </w:p>
    <w:p w14:paraId="07A6FD81" w14:textId="77777777" w:rsidR="004F3A4C" w:rsidRDefault="004F3A4C" w:rsidP="00967D37">
      <w:pPr>
        <w:jc w:val="center"/>
        <w:rPr>
          <w:lang w:val="es-PE"/>
        </w:rPr>
      </w:pPr>
    </w:p>
    <w:p w14:paraId="4414B0D0" w14:textId="77777777" w:rsidR="004F3A4C" w:rsidRDefault="004F3A4C" w:rsidP="00967D37">
      <w:pPr>
        <w:jc w:val="center"/>
        <w:rPr>
          <w:lang w:val="es-PE"/>
        </w:rPr>
      </w:pPr>
    </w:p>
    <w:p w14:paraId="0D793CEC" w14:textId="77777777" w:rsidR="004F3A4C" w:rsidRDefault="004F3A4C" w:rsidP="00967D37">
      <w:pPr>
        <w:jc w:val="center"/>
        <w:rPr>
          <w:lang w:val="es-PE"/>
        </w:rPr>
      </w:pPr>
    </w:p>
    <w:p w14:paraId="75C706B8" w14:textId="77777777" w:rsidR="004F3A4C" w:rsidRDefault="004F3A4C" w:rsidP="00967D37">
      <w:pPr>
        <w:jc w:val="center"/>
        <w:rPr>
          <w:lang w:val="es-PE"/>
        </w:rPr>
      </w:pPr>
    </w:p>
    <w:p w14:paraId="61163DB1" w14:textId="77777777" w:rsidR="004F3A4C" w:rsidRDefault="004F3A4C" w:rsidP="00967D37">
      <w:pPr>
        <w:jc w:val="center"/>
        <w:rPr>
          <w:lang w:val="es-PE"/>
        </w:rPr>
      </w:pPr>
    </w:p>
    <w:p w14:paraId="7AF6668A" w14:textId="77777777" w:rsidR="004F3A4C" w:rsidRDefault="004F3A4C" w:rsidP="00967D37">
      <w:pPr>
        <w:jc w:val="center"/>
        <w:rPr>
          <w:lang w:val="es-PE"/>
        </w:rPr>
      </w:pPr>
    </w:p>
    <w:p w14:paraId="01506AA3" w14:textId="77777777" w:rsidR="004F3A4C" w:rsidRDefault="004F3A4C" w:rsidP="00967D37">
      <w:pPr>
        <w:jc w:val="center"/>
        <w:rPr>
          <w:lang w:val="es-PE"/>
        </w:rPr>
      </w:pPr>
    </w:p>
    <w:p w14:paraId="7567A1E1" w14:textId="77777777" w:rsidR="004F3A4C" w:rsidRDefault="004F3A4C" w:rsidP="00967D37">
      <w:pPr>
        <w:jc w:val="center"/>
        <w:rPr>
          <w:lang w:val="es-PE"/>
        </w:rPr>
      </w:pPr>
    </w:p>
    <w:p w14:paraId="36AF364C" w14:textId="77777777" w:rsidR="004F3A4C" w:rsidRDefault="004F3A4C" w:rsidP="00967D37">
      <w:pPr>
        <w:jc w:val="center"/>
        <w:rPr>
          <w:lang w:val="es-PE"/>
        </w:rPr>
      </w:pPr>
    </w:p>
    <w:p w14:paraId="2066BC95" w14:textId="77777777" w:rsidR="004F3A4C" w:rsidRDefault="004F3A4C" w:rsidP="00967D37">
      <w:pPr>
        <w:jc w:val="center"/>
        <w:rPr>
          <w:lang w:val="es-PE"/>
        </w:rPr>
      </w:pPr>
    </w:p>
    <w:p w14:paraId="37ECEC84" w14:textId="77777777" w:rsidR="004F3A4C" w:rsidRDefault="004F3A4C" w:rsidP="00967D37">
      <w:pPr>
        <w:jc w:val="center"/>
        <w:rPr>
          <w:lang w:val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BA7FAA6" w14:textId="4D006171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E1D9678" wp14:editId="6669AEED">
                <wp:simplePos x="0" y="0"/>
                <wp:positionH relativeFrom="margin">
                  <wp:posOffset>71120</wp:posOffset>
                </wp:positionH>
                <wp:positionV relativeFrom="paragraph">
                  <wp:posOffset>610870</wp:posOffset>
                </wp:positionV>
                <wp:extent cx="933450" cy="485775"/>
                <wp:effectExtent l="0" t="0" r="1485900" b="28575"/>
                <wp:wrapNone/>
                <wp:docPr id="759334096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204620"/>
                            <a:gd name="adj2" fmla="val -2890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9A5583" w14:textId="22B224C5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Suministro </w:t>
                            </w:r>
                            <w:r w:rsidR="00516C59">
                              <w:rPr>
                                <w:lang w:val="es-ES"/>
                              </w:rPr>
                              <w:t>3242458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D9678" id="_x0000_s1051" type="#_x0000_t62" style="position:absolute;left:0;text-align:left;margin-left:5.6pt;margin-top:48.1pt;width:73.5pt;height:38.2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" adj="54998,4556" fillcolor="#ffc000 [3207]" strokecolor="#f2f2f2 [3052]" strokeweight="1pt">
                <v:textbox>
                  <w:txbxContent>
                    <w:p w14:paraId="0D9A5583" w14:textId="22B224C5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Suministro </w:t>
                      </w:r>
                      <w:r w:rsidR="00516C59">
                        <w:rPr>
                          <w:lang w:val="es-ES"/>
                        </w:rPr>
                        <w:t>3242458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 w:rsidR="004F3A4C">
        <w:rPr>
          <w:noProof/>
        </w:rPr>
        <w:drawing>
          <wp:inline distT="0" distB="0" distL="0" distR="0" wp14:anchorId="3ECC4634" wp14:editId="354F21AE">
            <wp:extent cx="4387850" cy="3290888"/>
            <wp:effectExtent l="15240" t="22860" r="27940" b="27940"/>
            <wp:docPr id="262763038" name="Imagen 26276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63038" name="Imagen 2627630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87850" cy="329088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7511" w14:textId="04F8822F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Medición de un medidor en e</w:t>
      </w:r>
      <w:r w:rsidR="004F3A4C">
        <w:rPr>
          <w:rFonts w:ascii="Arial" w:hAnsi="Arial" w:cs="Arial"/>
          <w:sz w:val="22"/>
          <w:szCs w:val="22"/>
          <w:lang w:val="es-PE" w:eastAsia="es-PE"/>
        </w:rPr>
        <w:t>l banco de medidores</w:t>
      </w:r>
    </w:p>
    <w:p w14:paraId="6E62E0F1" w14:textId="3B6C1D0F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59C7F89" w14:textId="4CA700DE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4E348D4" w14:textId="77777777" w:rsidR="00516C59" w:rsidRDefault="00516C59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C05E20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7777777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52B1F22" w14:textId="77777777" w:rsidR="004F3A4C" w:rsidRDefault="004F3A4C" w:rsidP="00967D37">
      <w:pPr>
        <w:jc w:val="center"/>
        <w:rPr>
          <w:lang w:val="es-PE"/>
        </w:rPr>
      </w:pPr>
    </w:p>
    <w:p w14:paraId="3B400DF0" w14:textId="77777777" w:rsidR="00516C59" w:rsidRDefault="00516C59" w:rsidP="00967D37">
      <w:pPr>
        <w:jc w:val="center"/>
        <w:rPr>
          <w:lang w:val="es-PE"/>
        </w:rPr>
      </w:pPr>
    </w:p>
    <w:p w14:paraId="3A741A15" w14:textId="77777777" w:rsidR="00516C59" w:rsidRDefault="00516C59" w:rsidP="00967D37">
      <w:pPr>
        <w:jc w:val="center"/>
        <w:rPr>
          <w:lang w:val="es-PE"/>
        </w:rPr>
      </w:pPr>
    </w:p>
    <w:p w14:paraId="4F1ABD2F" w14:textId="4CE027B6" w:rsidR="00516C59" w:rsidRDefault="00516C59" w:rsidP="00967D37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E6051B3" wp14:editId="6C31CE8E">
                <wp:simplePos x="0" y="0"/>
                <wp:positionH relativeFrom="margin">
                  <wp:posOffset>4338320</wp:posOffset>
                </wp:positionH>
                <wp:positionV relativeFrom="paragraph">
                  <wp:posOffset>153670</wp:posOffset>
                </wp:positionV>
                <wp:extent cx="742950" cy="485775"/>
                <wp:effectExtent l="304800" t="0" r="19050" b="542925"/>
                <wp:wrapNone/>
                <wp:docPr id="420359933" name="Bocadillo: rectángulo con esquinas redondeada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85775"/>
                        </a:xfrm>
                        <a:prstGeom prst="wedgeRoundRectCallout">
                          <a:avLst>
                            <a:gd name="adj1" fmla="val -85882"/>
                            <a:gd name="adj2" fmla="val 14560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3BD94D" w14:textId="276FDF79" w:rsidR="00516C59" w:rsidRDefault="00516C59" w:rsidP="00516C59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SED </w:t>
                            </w:r>
                            <w:r w:rsidR="006122A3">
                              <w:rPr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051B3" id="Bocadillo: rectángulo con esquinas redondeadas 40" o:spid="_x0000_s1052" type="#_x0000_t62" style="position:absolute;left:0;text-align:left;margin-left:341.6pt;margin-top:12.1pt;width:58.5pt;height:38.2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" adj="-7751,42250" fillcolor="#ffc000 [3207]" strokecolor="#f2f2f2 [3052]" strokeweight="1pt">
                <v:textbox>
                  <w:txbxContent>
                    <w:p w14:paraId="623BD94D" w14:textId="276FDF79" w:rsidR="00516C59" w:rsidRDefault="00516C59" w:rsidP="00516C59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SED </w:t>
                      </w:r>
                      <w:r w:rsidR="006122A3">
                        <w:rPr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1B970BC" wp14:editId="42048254">
                <wp:simplePos x="0" y="0"/>
                <wp:positionH relativeFrom="margin">
                  <wp:posOffset>2519045</wp:posOffset>
                </wp:positionH>
                <wp:positionV relativeFrom="paragraph">
                  <wp:posOffset>2753995</wp:posOffset>
                </wp:positionV>
                <wp:extent cx="933450" cy="485775"/>
                <wp:effectExtent l="952500" t="266700" r="19050" b="28575"/>
                <wp:wrapNone/>
                <wp:docPr id="2099384859" name="Bocadillo: rectángulo con esquinas redondeada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-147421"/>
                            <a:gd name="adj2" fmla="val -9753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6AAD3" w14:textId="75DCF191" w:rsidR="00516C59" w:rsidRDefault="00516C59" w:rsidP="00516C59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Suministro sin dato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970BC" id="_x0000_s1053" type="#_x0000_t62" style="position:absolute;left:0;text-align:left;margin-left:198.35pt;margin-top:216.85pt;width:73.5pt;height:38.2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" adj="-21043,-10268" fillcolor="#ffc000 [3207]" strokecolor="#f2f2f2 [3052]" strokeweight="1pt">
                <v:textbox>
                  <w:txbxContent>
                    <w:p w14:paraId="0226AAD3" w14:textId="75DCF191" w:rsidR="00516C59" w:rsidRDefault="00516C59" w:rsidP="00516C59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Suministro sin dato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5E3F60" wp14:editId="1D5A8939">
            <wp:extent cx="4387850" cy="3290887"/>
            <wp:effectExtent l="19050" t="19050" r="12700" b="24130"/>
            <wp:docPr id="1763648438" name="Imagen 1763648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48438" name="Imagen 176364843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0" cy="329088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BD9C32" w14:textId="77777777" w:rsidR="00516C59" w:rsidRDefault="00516C59" w:rsidP="00967D37">
      <w:pPr>
        <w:jc w:val="center"/>
        <w:rPr>
          <w:lang w:val="es-PE"/>
        </w:rPr>
      </w:pPr>
    </w:p>
    <w:p w14:paraId="480D9847" w14:textId="4C97A67F" w:rsidR="00516C59" w:rsidRDefault="00516C59" w:rsidP="00967D37">
      <w:pPr>
        <w:jc w:val="center"/>
        <w:rPr>
          <w:lang w:val="es-PE"/>
        </w:rPr>
      </w:pPr>
      <w:r>
        <w:rPr>
          <w:noProof/>
        </w:rPr>
        <w:drawing>
          <wp:inline distT="0" distB="0" distL="0" distR="0" wp14:anchorId="70DB33A5" wp14:editId="3C8A3686">
            <wp:extent cx="3290887" cy="2468165"/>
            <wp:effectExtent l="11430" t="26670" r="16510" b="16510"/>
            <wp:docPr id="762208480" name="Imagen 762208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08480" name="Imagen 76220848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90887" cy="246816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F3905B" w14:textId="77777777" w:rsidR="00516C59" w:rsidRDefault="00516C59" w:rsidP="00967D37">
      <w:pPr>
        <w:jc w:val="center"/>
        <w:rPr>
          <w:lang w:val="es-PE"/>
        </w:rPr>
      </w:pPr>
    </w:p>
    <w:p w14:paraId="6B899DAB" w14:textId="231C363E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Medición de un medidor cercano a la SED</w:t>
      </w:r>
      <w:r w:rsidR="006122A3">
        <w:rPr>
          <w:rFonts w:ascii="Arial" w:hAnsi="Arial" w:cs="Arial"/>
          <w:sz w:val="22"/>
          <w:szCs w:val="22"/>
          <w:lang w:val="es-PE" w:eastAsia="es-PE"/>
        </w:rPr>
        <w:t xml:space="preserve"> ${sed}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</w:t>
      </w:r>
    </w:p>
    <w:p w14:paraId="1972977E" w14:textId="77777777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C2A85AD" w14:textId="77777777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65733EF" w14:textId="77777777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A703BDB" w14:textId="77777777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EB506D6" w14:textId="77777777" w:rsidR="00516C59" w:rsidRDefault="00516C59" w:rsidP="00516C59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E822317" w14:textId="77777777" w:rsidR="00516C59" w:rsidRDefault="00516C59" w:rsidP="00967D37">
      <w:pPr>
        <w:jc w:val="center"/>
        <w:rPr>
          <w:lang w:val="es-PE"/>
        </w:rPr>
      </w:pPr>
    </w:p>
    <w:p w14:paraId="4E507A43" w14:textId="77777777" w:rsidR="00516C59" w:rsidRDefault="00516C59" w:rsidP="00967D37">
      <w:pPr>
        <w:jc w:val="center"/>
        <w:rPr>
          <w:lang w:val="es-PE"/>
        </w:rPr>
      </w:pPr>
    </w:p>
    <w:p w14:paraId="442563E7" w14:textId="77777777" w:rsidR="00516C59" w:rsidRDefault="00516C59" w:rsidP="00967D37">
      <w:pPr>
        <w:jc w:val="center"/>
        <w:rPr>
          <w:lang w:val="es-PE"/>
        </w:rPr>
      </w:pPr>
    </w:p>
    <w:p w14:paraId="4CFEE430" w14:textId="77777777" w:rsidR="00516C59" w:rsidRDefault="00516C59" w:rsidP="00516C59">
      <w:pPr>
        <w:jc w:val="center"/>
        <w:rPr>
          <w:lang w:val="es-PE"/>
        </w:rPr>
      </w:pPr>
      <w:r>
        <w:rPr>
          <w:noProof/>
        </w:rPr>
        <w:lastRenderedPageBreak/>
        <w:drawing>
          <wp:inline distT="0" distB="0" distL="0" distR="0" wp14:anchorId="708F79DC" wp14:editId="0DA1BCE4">
            <wp:extent cx="2009775" cy="4481055"/>
            <wp:effectExtent l="19050" t="19050" r="9525" b="15240"/>
            <wp:docPr id="901547525" name="Imagen 901547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47525" name="Imagen 9015475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804" cy="44922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4D216" w14:textId="77777777" w:rsidR="00516C59" w:rsidRDefault="00516C59" w:rsidP="00516C59">
      <w:pPr>
        <w:jc w:val="center"/>
        <w:rPr>
          <w:lang w:val="es-PE"/>
        </w:rPr>
      </w:pPr>
    </w:p>
    <w:p w14:paraId="277C8F3A" w14:textId="5C488DBA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Historial de llamada al contacto </w:t>
      </w:r>
    </w:p>
    <w:p w14:paraId="7ED1ADA1" w14:textId="77777777" w:rsidR="00516C59" w:rsidRDefault="00516C59" w:rsidP="00967D37">
      <w:pPr>
        <w:jc w:val="center"/>
        <w:rPr>
          <w:lang w:val="es-PE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22039" w14:paraId="3A82C6A6" w14:textId="77777777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3286E" w14:textId="77777777" w:rsidR="00022039" w:rsidRDefault="00022039">
            <w:pPr>
              <w:jc w:val="center"/>
              <w:rPr>
                <w:lang w:val="es-ES_tradnl" w:eastAsia="es-ES"/>
              </w:rPr>
            </w:pPr>
            <w:r>
              <w:t>${</w:t>
            </w:r>
            <w:proofErr w:type="spellStart"/>
            <w:r>
              <w:t>foto</w:t>
            </w:r>
            <w:proofErr w:type="spellEnd"/>
            <w:r>
              <w:t>}</w:t>
            </w:r>
          </w:p>
        </w:tc>
      </w:tr>
    </w:tbl>
    <w:p w14:paraId="69CD239A" w14:textId="77777777" w:rsidR="006122A3" w:rsidRDefault="006122A3" w:rsidP="00967D37">
      <w:pPr>
        <w:jc w:val="center"/>
        <w:rPr>
          <w:lang w:val="es-PE"/>
        </w:rPr>
      </w:pPr>
    </w:p>
    <w:sectPr w:rsidR="006122A3" w:rsidSect="00B163B8">
      <w:headerReference w:type="default" r:id="rId19"/>
      <w:footerReference w:type="default" r:id="rId20"/>
      <w:headerReference w:type="first" r:id="rId21"/>
      <w:footerReference w:type="first" r:id="rId22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294E2E" w14:textId="77777777" w:rsidR="0040657F" w:rsidRDefault="0040657F">
      <w:r>
        <w:separator/>
      </w:r>
    </w:p>
  </w:endnote>
  <w:endnote w:type="continuationSeparator" w:id="0">
    <w:p w14:paraId="4BA1F09E" w14:textId="77777777" w:rsidR="0040657F" w:rsidRDefault="004065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44E8E28D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B837BA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B837BA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B837BA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}.</w:t>
          </w:r>
          <w:r w:rsidR="0014767D" w:rsidRPr="0014767D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0391332D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6122A3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6122A3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6122A3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14767D" w:rsidRPr="0014767D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FD0AA6" w14:textId="77777777" w:rsidR="0040657F" w:rsidRDefault="0040657F">
      <w:r>
        <w:separator/>
      </w:r>
    </w:p>
  </w:footnote>
  <w:footnote w:type="continuationSeparator" w:id="0">
    <w:p w14:paraId="050287B6" w14:textId="77777777" w:rsidR="0040657F" w:rsidRDefault="004065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928.5pt;height:597.7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2039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4767D"/>
    <w:rsid w:val="00150C71"/>
    <w:rsid w:val="00152479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6963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4C38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0657F"/>
    <w:rsid w:val="004149F6"/>
    <w:rsid w:val="0041651C"/>
    <w:rsid w:val="004171A8"/>
    <w:rsid w:val="00420A7B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0F7C"/>
    <w:rsid w:val="004E316D"/>
    <w:rsid w:val="004E4BC9"/>
    <w:rsid w:val="004E6964"/>
    <w:rsid w:val="004E6B80"/>
    <w:rsid w:val="004E6E07"/>
    <w:rsid w:val="004E7165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C5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6D1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2A3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57227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3A64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48E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3766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2059"/>
    <w:rsid w:val="00A13C07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500A6"/>
    <w:rsid w:val="00A50AEF"/>
    <w:rsid w:val="00A54FB6"/>
    <w:rsid w:val="00A55049"/>
    <w:rsid w:val="00A55089"/>
    <w:rsid w:val="00A576AA"/>
    <w:rsid w:val="00A60C0C"/>
    <w:rsid w:val="00A64B4B"/>
    <w:rsid w:val="00A6663E"/>
    <w:rsid w:val="00A67907"/>
    <w:rsid w:val="00A70A45"/>
    <w:rsid w:val="00A71865"/>
    <w:rsid w:val="00A71D17"/>
    <w:rsid w:val="00A72712"/>
    <w:rsid w:val="00A72D46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46A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029F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71E"/>
    <w:rsid w:val="00B54B79"/>
    <w:rsid w:val="00B57687"/>
    <w:rsid w:val="00B61885"/>
    <w:rsid w:val="00B62ED8"/>
    <w:rsid w:val="00B644A5"/>
    <w:rsid w:val="00B6665F"/>
    <w:rsid w:val="00B67B54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37BA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3C3D"/>
    <w:rsid w:val="00BD475A"/>
    <w:rsid w:val="00BD5BA9"/>
    <w:rsid w:val="00BD629E"/>
    <w:rsid w:val="00BE1EFC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37D6B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1674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8A2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1941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16C59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4.jpeg"/><Relationship Id="rId1" Type="http://schemas.openxmlformats.org/officeDocument/2006/relationships/image" Target="media/image13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5.jpeg"/><Relationship Id="rId1" Type="http://schemas.openxmlformats.org/officeDocument/2006/relationships/image" Target="media/image13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568</TotalTime>
  <Pages>13</Pages>
  <Words>701</Words>
  <Characters>3860</Characters>
  <Application>Microsoft Office Word</Application>
  <DocSecurity>0</DocSecurity>
  <Lines>32</Lines>
  <Paragraphs>9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41</cp:revision>
  <cp:lastPrinted>2025-04-28T06:46:00Z</cp:lastPrinted>
  <dcterms:created xsi:type="dcterms:W3CDTF">2025-03-27T15:46:00Z</dcterms:created>
  <dcterms:modified xsi:type="dcterms:W3CDTF">2025-09-21T07:38:00Z</dcterms:modified>
</cp:coreProperties>
</file>
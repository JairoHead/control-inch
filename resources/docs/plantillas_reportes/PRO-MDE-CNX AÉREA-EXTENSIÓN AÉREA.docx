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09F2FA55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7907">
        <w:t xml:space="preserve"> </w:t>
      </w:r>
      <w:r w:rsidR="006E361F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$</w:t>
      </w:r>
      <w:r w:rsidR="00ED13B4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{</w:t>
      </w:r>
      <w:r w:rsidR="006E361F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lcl</w:t>
      </w:r>
      <w:r w:rsidR="00ED13B4" w:rsidRPr="00102712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yellow"/>
          <w:shd w:val="clear" w:color="auto" w:fill="FFFFFF"/>
          <w:lang w:val="es-PE" w:eastAsia="es-ES_tradnl"/>
        </w:rPr>
        <w:t>}</w:t>
      </w:r>
      <w:r w:rsidR="00317907" w:rsidRPr="00317907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E463FC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355ECF38" w:rsidR="004E48BE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</w:t>
      </w:r>
      <w:proofErr w:type="gramStart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LA</w:t>
      </w:r>
      <w:r w:rsidR="000D06CB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0D06CB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</w:t>
      </w:r>
      <w:proofErr w:type="gramEnd"/>
      <w:r w:rsidR="000D06CB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{sed}</w:t>
      </w:r>
      <w:r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A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proofErr w:type="spellStart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A</w:t>
      </w:r>
      <w:proofErr w:type="spellEnd"/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FIN DE ATENDER </w:t>
      </w:r>
      <w:r w:rsidR="00582428" w:rsidRPr="007A35A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${</w:t>
      </w:r>
      <w:proofErr w:type="spellStart"/>
      <w:r w:rsidR="00582428" w:rsidRPr="007A35AA">
        <w:rPr>
          <w:rFonts w:ascii="Tahoma" w:eastAsia="Times New Roman" w:hAnsi="Tahoma" w:cs="Tahoma"/>
          <w:b/>
          <w:bCs/>
          <w:iCs/>
          <w:color w:val="FF6900"/>
          <w:sz w:val="32"/>
          <w:szCs w:val="32"/>
          <w:highlight w:val="yellow"/>
          <w:shd w:val="clear" w:color="auto" w:fill="FFFFFF"/>
          <w:lang w:eastAsia="es-ES_tradnl"/>
        </w:rPr>
        <w:t>cantidad_suministros</w:t>
      </w:r>
      <w:proofErr w:type="spellEnd"/>
      <w:r w:rsidR="00582428" w:rsidRPr="007A35AA">
        <w:rPr>
          <w:rFonts w:ascii="Tahoma" w:eastAsia="Times New Roman" w:hAnsi="Tahoma" w:cs="Tahoma"/>
          <w:b/>
          <w:bCs/>
          <w:iCs/>
          <w:color w:val="FF6900"/>
          <w:sz w:val="32"/>
          <w:szCs w:val="32"/>
          <w:highlight w:val="yellow"/>
          <w:shd w:val="clear" w:color="auto" w:fill="FFFFFF"/>
          <w:lang w:eastAsia="es-ES_tradnl"/>
        </w:rPr>
        <w:t>}</w:t>
      </w:r>
      <w:r w:rsidRPr="00FE676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F73A68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${</w:t>
      </w:r>
      <w:proofErr w:type="spellStart"/>
      <w:r w:rsidR="002A6A62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cc</w:t>
      </w:r>
      <w:proofErr w:type="spellEnd"/>
      <w:r w:rsidR="00F73A68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}</w:t>
      </w:r>
      <w:r w:rsidR="000E11CC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 xml:space="preserve"> </w:t>
      </w:r>
      <w:r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/>
          <w:lang w:val="es-PE" w:eastAsia="es-ES_tradnl"/>
        </w:rPr>
        <w:t>kW</w:t>
      </w:r>
    </w:p>
    <w:p w14:paraId="32F29292" w14:textId="77777777" w:rsidR="004E48BE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D0979A8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AD65C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CLIENTE</w:t>
      </w:r>
      <w:r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 xml:space="preserve">:   </w:t>
      </w:r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${</w:t>
      </w:r>
      <w:proofErr w:type="spellStart"/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cliente</w:t>
      </w:r>
      <w:r w:rsidR="00CD77BF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_</w:t>
      </w:r>
      <w:r w:rsidR="006225DF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nombre</w:t>
      </w:r>
      <w:proofErr w:type="spellEnd"/>
      <w:r w:rsidR="00C03810" w:rsidRPr="00102712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}</w:t>
      </w:r>
      <w:r w:rsidRPr="006E3052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14D1CA1C" w:rsidR="004E48B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E463FC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TIPO DE ATENCION: </w:t>
      </w:r>
      <w:r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DEMANDA</w:t>
      </w:r>
    </w:p>
    <w:p w14:paraId="004DED64" w14:textId="77777777" w:rsidR="004E48B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33C17BBE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4C5951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$</w:t>
      </w:r>
      <w:r w:rsidR="00CA2275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{</w:t>
      </w:r>
      <w:r w:rsidR="004C5951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distrito_</w:t>
      </w:r>
      <w:r w:rsidR="00FD712A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nombre</w:t>
      </w:r>
      <w:r w:rsidR="00CA2275" w:rsidRPr="00102712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yellow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01177635" w14:textId="2860581D" w:rsidR="0092205A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71570" w:history="1">
            <w:r w:rsidR="0092205A" w:rsidRPr="00093415">
              <w:rPr>
                <w:rStyle w:val="Hipervnculo"/>
                <w:noProof/>
              </w:rPr>
              <w:t>1.</w:t>
            </w:r>
            <w:r w:rsidR="0092205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2205A" w:rsidRPr="00093415">
              <w:rPr>
                <w:rStyle w:val="Hipervnculo"/>
                <w:noProof/>
              </w:rPr>
              <w:t>Objetivo</w:t>
            </w:r>
            <w:r w:rsidR="0092205A">
              <w:rPr>
                <w:noProof/>
                <w:webHidden/>
              </w:rPr>
              <w:tab/>
            </w:r>
            <w:r w:rsidR="0092205A">
              <w:rPr>
                <w:noProof/>
                <w:webHidden/>
              </w:rPr>
              <w:fldChar w:fldCharType="begin"/>
            </w:r>
            <w:r w:rsidR="0092205A">
              <w:rPr>
                <w:noProof/>
                <w:webHidden/>
              </w:rPr>
              <w:instrText xml:space="preserve"> PAGEREF _Toc194771570 \h </w:instrText>
            </w:r>
            <w:r w:rsidR="0092205A">
              <w:rPr>
                <w:noProof/>
                <w:webHidden/>
              </w:rPr>
            </w:r>
            <w:r w:rsidR="0092205A"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 w:rsidR="0092205A">
              <w:rPr>
                <w:noProof/>
                <w:webHidden/>
              </w:rPr>
              <w:fldChar w:fldCharType="end"/>
            </w:r>
          </w:hyperlink>
        </w:p>
        <w:p w14:paraId="7C1E7D2E" w14:textId="68EF2D1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1" w:history="1">
            <w:r w:rsidRPr="00093415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5B2D" w14:textId="166596C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2" w:history="1">
            <w:r w:rsidRPr="00093415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B055" w14:textId="75A8AA3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3" w:history="1">
            <w:r w:rsidRPr="00093415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5E55" w14:textId="63963F8F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4" w:history="1">
            <w:r w:rsidRPr="00093415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B838" w14:textId="2EC554F9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5" w:history="1">
            <w:r w:rsidRPr="00093415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F3847" w14:textId="029A4A1F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6" w:history="1">
            <w:r w:rsidRPr="00093415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Distrito de Barranca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BFE6" w14:textId="2D6BD4E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7" w:history="1">
            <w:r w:rsidRPr="00093415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DF08" w14:textId="0614F3D3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8" w:history="1">
            <w:r w:rsidRPr="00093415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Distrito de Barranca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EEC7" w14:textId="17263033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79" w:history="1">
            <w:r w:rsidRPr="00093415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1CF5" w14:textId="2805FC58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0" w:history="1">
            <w:r w:rsidRPr="00093415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0ECF2" w14:textId="28EA6396" w:rsidR="0092205A" w:rsidRDefault="0092205A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1" w:history="1">
            <w:r w:rsidRPr="00093415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EE930" w14:textId="397AFC1C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2" w:history="1">
            <w:r w:rsidRPr="00093415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B826" w14:textId="67AE5343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3" w:history="1">
            <w:r w:rsidRPr="00093415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37E3" w14:textId="644B0860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4" w:history="1">
            <w:r w:rsidRPr="00093415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1CE24" w14:textId="1E416A10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5" w:history="1">
            <w:r w:rsidRPr="00093415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0A48" w14:textId="53DC0A08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6" w:history="1">
            <w:r w:rsidRPr="00093415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D1F68" w14:textId="47345B6B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7" w:history="1">
            <w:r w:rsidRPr="00093415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ABBE9" w14:textId="34540F95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8" w:history="1">
            <w:r w:rsidRPr="00093415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7BF67" w14:textId="021C856A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89" w:history="1">
            <w:r w:rsidRPr="00093415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67929" w14:textId="21DB3F28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0" w:history="1">
            <w:r w:rsidRPr="00093415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2C9DA" w14:textId="2F776B06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1" w:history="1">
            <w:r w:rsidRPr="00093415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66D42" w14:textId="3A5776A2" w:rsidR="0092205A" w:rsidRDefault="0092205A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2" w:history="1">
            <w:r w:rsidRPr="00093415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A7E9A" w14:textId="616D892A" w:rsidR="0092205A" w:rsidRDefault="0092205A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3" w:history="1">
            <w:r w:rsidRPr="00093415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093415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BCED" w14:textId="61A4D955" w:rsidR="0092205A" w:rsidRDefault="0092205A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4771594" w:history="1">
            <w:r w:rsidRPr="00093415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_Toc194771594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0A5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3AF7A7EA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4771570"/>
      <w:r w:rsidRPr="00BB2A7A">
        <w:t>Objetivo</w:t>
      </w:r>
      <w:bookmarkEnd w:id="0"/>
    </w:p>
    <w:p w14:paraId="1100E84B" w14:textId="122E8DAF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DF095D" w:rsidRPr="00D3326C">
        <w:rPr>
          <w:highlight w:val="yellow"/>
          <w:lang w:val="es-PE"/>
        </w:rPr>
        <w:t>${</w:t>
      </w:r>
      <w:proofErr w:type="spellStart"/>
      <w:r w:rsidR="00DF095D" w:rsidRPr="00D3326C">
        <w:rPr>
          <w:highlight w:val="yellow"/>
          <w:lang w:val="es-PE"/>
        </w:rPr>
        <w:t>lcl</w:t>
      </w:r>
      <w:proofErr w:type="spellEnd"/>
      <w:r w:rsidR="00DF095D" w:rsidRPr="00D3326C">
        <w:rPr>
          <w:highlight w:val="yellow"/>
          <w:lang w:val="es-PE"/>
        </w:rPr>
        <w:t>}</w:t>
      </w:r>
      <w:r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4771571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4771572"/>
      <w:r w:rsidRPr="00BB2A7A">
        <w:t>Alcance</w:t>
      </w:r>
      <w:bookmarkEnd w:id="2"/>
    </w:p>
    <w:p w14:paraId="628FBC69" w14:textId="47F71845" w:rsidR="004E48BE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="00AC5A7B" w:rsidRPr="00D3326C">
        <w:rPr>
          <w:noProof/>
          <w:highlight w:val="yellow"/>
          <w:lang w:val="es-PE"/>
        </w:rPr>
        <w:t>${distrito</w:t>
      </w:r>
      <w:r w:rsidR="00D3326C" w:rsidRPr="00D3326C">
        <w:rPr>
          <w:noProof/>
          <w:highlight w:val="yellow"/>
          <w:lang w:val="es-PE"/>
        </w:rPr>
        <w:t>_nombre</w:t>
      </w:r>
      <w:r w:rsidR="00AC5A7B" w:rsidRPr="00D3326C">
        <w:rPr>
          <w:noProof/>
          <w:highlight w:val="yellow"/>
          <w:lang w:val="es-PE"/>
        </w:rPr>
        <w:t>}</w:t>
      </w:r>
      <w:r>
        <w:rPr>
          <w:lang w:val="es-PE"/>
        </w:rPr>
        <w:t>, p</w:t>
      </w:r>
      <w:r w:rsidRPr="00BB2A7A">
        <w:rPr>
          <w:lang w:val="es-PE"/>
        </w:rPr>
        <w:t>rovincia</w:t>
      </w:r>
      <w:r>
        <w:rPr>
          <w:lang w:val="es-PE"/>
        </w:rPr>
        <w:t xml:space="preserve"> de </w:t>
      </w:r>
      <w:r w:rsidR="00AC5A7B" w:rsidRPr="00FE0117">
        <w:rPr>
          <w:highlight w:val="yellow"/>
          <w:lang w:val="es-PE"/>
        </w:rPr>
        <w:t>${</w:t>
      </w:r>
      <w:proofErr w:type="spellStart"/>
      <w:r w:rsidR="00AC5A7B" w:rsidRPr="00D3326C">
        <w:rPr>
          <w:highlight w:val="yellow"/>
          <w:lang w:val="es-PE"/>
        </w:rPr>
        <w:t>provincia</w:t>
      </w:r>
      <w:r w:rsidR="00D3326C" w:rsidRPr="00D3326C">
        <w:rPr>
          <w:highlight w:val="yellow"/>
          <w:lang w:val="es-PE"/>
        </w:rPr>
        <w:t>_nombre</w:t>
      </w:r>
      <w:proofErr w:type="spellEnd"/>
      <w:r w:rsidR="00AC5A7B" w:rsidRPr="00D3326C">
        <w:rPr>
          <w:highlight w:val="yellow"/>
          <w:lang w:val="es-PE"/>
        </w:rPr>
        <w:t>}</w:t>
      </w:r>
      <w:r w:rsidR="00AC5A7B">
        <w:rPr>
          <w:lang w:val="es-PE"/>
        </w:rPr>
        <w:t xml:space="preserve"> </w:t>
      </w:r>
      <w:r>
        <w:rPr>
          <w:lang w:val="es-PE"/>
        </w:rPr>
        <w:t>y departamento de</w:t>
      </w:r>
      <w:r w:rsidR="00BA6BFE">
        <w:rPr>
          <w:lang w:val="es-PE"/>
        </w:rPr>
        <w:t xml:space="preserve"> </w:t>
      </w:r>
      <w:r w:rsidR="00BA6BFE" w:rsidRPr="00D3326C">
        <w:rPr>
          <w:highlight w:val="yellow"/>
          <w:lang w:val="es-PE"/>
        </w:rPr>
        <w:t>${</w:t>
      </w:r>
      <w:proofErr w:type="spellStart"/>
      <w:r w:rsidR="00BA6BFE" w:rsidRPr="00D3326C">
        <w:rPr>
          <w:highlight w:val="yellow"/>
          <w:lang w:val="es-PE"/>
        </w:rPr>
        <w:t>departamento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BA6BFE" w:rsidRPr="00D3326C">
        <w:rPr>
          <w:highlight w:val="yellow"/>
          <w:lang w:val="es-PE"/>
        </w:rPr>
        <w:t>}</w:t>
      </w:r>
      <w:r w:rsidRPr="00BB2A7A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3BA143D6" w:rsidR="004E48BE" w:rsidRDefault="0046354B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46354B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6B7D7191" w14:textId="2943947E" w:rsidR="004E48BE" w:rsidRPr="004E48BE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4E48BE">
        <w:rPr>
          <w:sz w:val="22"/>
          <w:szCs w:val="22"/>
        </w:rPr>
        <w:t>Se instalará un poste sin alumbrado público.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4771573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4771574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Código Nacional de Electricidad Suministro 2011 (R.M. </w:t>
      </w:r>
      <w:proofErr w:type="spellStart"/>
      <w:r w:rsidRPr="00BB2A7A">
        <w:rPr>
          <w:lang w:val="es-PE"/>
        </w:rPr>
        <w:t>N°</w:t>
      </w:r>
      <w:proofErr w:type="spellEnd"/>
      <w:r w:rsidRPr="00BB2A7A">
        <w:rPr>
          <w:lang w:val="es-PE"/>
        </w:rPr>
        <w:t xml:space="preserve">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 xml:space="preserve">Ordenanza </w:t>
      </w:r>
      <w:proofErr w:type="spellStart"/>
      <w:r w:rsidRPr="00E463FC">
        <w:rPr>
          <w:lang w:val="es-PE"/>
        </w:rPr>
        <w:t>N°</w:t>
      </w:r>
      <w:proofErr w:type="spellEnd"/>
      <w:r w:rsidRPr="00E463FC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4771575"/>
      <w:r w:rsidRPr="00BB2A7A">
        <w:t>Zona de trabajo</w:t>
      </w:r>
      <w:bookmarkEnd w:id="5"/>
    </w:p>
    <w:p w14:paraId="57BF2A5F" w14:textId="2FFCCE97" w:rsidR="004E48BE" w:rsidRPr="00BB2A7A" w:rsidRDefault="004E48BE" w:rsidP="00EA3D71">
      <w:pPr>
        <w:pStyle w:val="Ttulo2"/>
      </w:pPr>
      <w:bookmarkStart w:id="6" w:name="_Toc194771576"/>
      <w:r w:rsidRPr="00BB2A7A">
        <w:t xml:space="preserve">Distrito de </w:t>
      </w:r>
      <w:bookmarkEnd w:id="6"/>
      <w:r w:rsidR="00D3326C" w:rsidRPr="00D3326C">
        <w:rPr>
          <w:noProof/>
          <w:highlight w:val="yellow"/>
        </w:rPr>
        <w:t>${distrito_nombre}</w:t>
      </w:r>
    </w:p>
    <w:p w14:paraId="5BC96935" w14:textId="286AAAED" w:rsidR="004E48BE" w:rsidRDefault="004E48BE" w:rsidP="00560C56">
      <w:pPr>
        <w:pStyle w:val="Prrafodelista"/>
        <w:rPr>
          <w:lang w:val="es-PE"/>
        </w:rPr>
      </w:pPr>
      <w:r w:rsidRPr="00BB2A7A">
        <w:rPr>
          <w:lang w:val="es-PE"/>
        </w:rPr>
        <w:t>La zona de trabajo se encuentra ubicad</w:t>
      </w:r>
      <w:r>
        <w:rPr>
          <w:lang w:val="es-PE"/>
        </w:rPr>
        <w:t>a</w:t>
      </w:r>
      <w:r w:rsidR="00891C51">
        <w:rPr>
          <w:lang w:val="es-PE"/>
        </w:rPr>
        <w:t xml:space="preserve"> en</w:t>
      </w:r>
      <w:r w:rsidR="0046354B">
        <w:rPr>
          <w:lang w:val="es-PE"/>
        </w:rPr>
        <w:t xml:space="preserve"> </w:t>
      </w:r>
      <w:r w:rsidR="0046354B" w:rsidRPr="0046354B">
        <w:rPr>
          <w:highlight w:val="yellow"/>
          <w:lang w:val="es-PE"/>
        </w:rPr>
        <w:t>${</w:t>
      </w:r>
      <w:proofErr w:type="spellStart"/>
      <w:r w:rsidR="0046354B" w:rsidRPr="0046354B">
        <w:rPr>
          <w:highlight w:val="yellow"/>
          <w:lang w:val="es-PE"/>
        </w:rPr>
        <w:t>direccion_servicio_electrico</w:t>
      </w:r>
      <w:proofErr w:type="spellEnd"/>
      <w:r w:rsidR="0046354B" w:rsidRPr="0046354B">
        <w:rPr>
          <w:highlight w:val="yellow"/>
          <w:lang w:val="es-PE"/>
        </w:rPr>
        <w:t>}</w:t>
      </w:r>
      <w:r w:rsidRPr="00642EA9">
        <w:rPr>
          <w:lang w:val="es-PE"/>
        </w:rPr>
        <w:t xml:space="preserve">, en el distrito </w:t>
      </w:r>
      <w:r>
        <w:rPr>
          <w:lang w:val="es-PE"/>
        </w:rPr>
        <w:t xml:space="preserve">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distrito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>
        <w:rPr>
          <w:lang w:val="es-PE"/>
        </w:rPr>
        <w:t xml:space="preserve">, </w:t>
      </w:r>
      <w:r w:rsidRPr="00642EA9">
        <w:rPr>
          <w:lang w:val="es-PE"/>
        </w:rPr>
        <w:t>provincia</w:t>
      </w:r>
      <w:r>
        <w:rPr>
          <w:lang w:val="es-PE"/>
        </w:rPr>
        <w:t xml:space="preserve"> 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provincia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>
        <w:rPr>
          <w:lang w:val="es-PE"/>
        </w:rPr>
        <w:t xml:space="preserve"> </w:t>
      </w:r>
      <w:r w:rsidRPr="00642EA9">
        <w:rPr>
          <w:lang w:val="es-PE"/>
        </w:rPr>
        <w:t xml:space="preserve">y departamento de </w:t>
      </w:r>
      <w:r w:rsidR="008C07E5" w:rsidRPr="00D3326C">
        <w:rPr>
          <w:highlight w:val="yellow"/>
          <w:lang w:val="es-PE"/>
        </w:rPr>
        <w:t>${</w:t>
      </w:r>
      <w:proofErr w:type="spellStart"/>
      <w:r w:rsidR="008C07E5" w:rsidRPr="00D3326C">
        <w:rPr>
          <w:highlight w:val="yellow"/>
          <w:lang w:val="es-PE"/>
        </w:rPr>
        <w:t>departamento</w:t>
      </w:r>
      <w:r w:rsidR="00D3326C" w:rsidRPr="00D3326C">
        <w:rPr>
          <w:highlight w:val="yellow"/>
          <w:lang w:val="es-PE"/>
        </w:rPr>
        <w:t>_nombre</w:t>
      </w:r>
      <w:proofErr w:type="spellEnd"/>
      <w:r w:rsidR="008C07E5" w:rsidRPr="00D3326C">
        <w:rPr>
          <w:highlight w:val="yellow"/>
          <w:lang w:val="es-PE"/>
        </w:rPr>
        <w:t>}</w:t>
      </w:r>
      <w:r w:rsidRPr="00642EA9">
        <w:rPr>
          <w:lang w:val="es-PE"/>
        </w:rPr>
        <w:t>:</w:t>
      </w:r>
    </w:p>
    <w:p w14:paraId="61E2F082" w14:textId="56881D44" w:rsidR="008B317C" w:rsidRDefault="008B317C" w:rsidP="008544CB">
      <w:pPr>
        <w:pStyle w:val="Prrafodelista"/>
        <w:jc w:val="center"/>
        <w:rPr>
          <w:lang w:val="es-PE"/>
        </w:rPr>
      </w:pPr>
      <w:r>
        <w:rPr>
          <w:lang w:val="es-PE"/>
        </w:rPr>
        <w:t>${</w:t>
      </w:r>
      <w:proofErr w:type="spellStart"/>
      <w:r w:rsidR="00B7657D">
        <w:rPr>
          <w:lang w:val="es-PE"/>
        </w:rPr>
        <w:t>path</w:t>
      </w:r>
      <w:proofErr w:type="spellEnd"/>
      <w:r>
        <w:rPr>
          <w:lang w:val="es-PE"/>
        </w:rPr>
        <w:t>}</w:t>
      </w:r>
    </w:p>
    <w:p w14:paraId="58D60945" w14:textId="0894518F" w:rsidR="004E48BE" w:rsidRPr="00DE4B5A" w:rsidRDefault="00891C51" w:rsidP="00A516A4">
      <w:pPr>
        <w:pStyle w:val="Prrafodelista"/>
        <w:jc w:val="center"/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796583" wp14:editId="39F0F366">
                <wp:simplePos x="0" y="0"/>
                <wp:positionH relativeFrom="margin">
                  <wp:posOffset>2042795</wp:posOffset>
                </wp:positionH>
                <wp:positionV relativeFrom="paragraph">
                  <wp:posOffset>2051685</wp:posOffset>
                </wp:positionV>
                <wp:extent cx="466725" cy="285750"/>
                <wp:effectExtent l="57150" t="381000" r="847725" b="95250"/>
                <wp:wrapNone/>
                <wp:docPr id="731145508" name="Bocadillo: rectángulo 731145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85750"/>
                        </a:xfrm>
                        <a:prstGeom prst="wedgeRectCallout">
                          <a:avLst>
                            <a:gd name="adj1" fmla="val 215710"/>
                            <a:gd name="adj2" fmla="val -1724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EDD78" w14:textId="606A8395" w:rsidR="00891C51" w:rsidRPr="00767299" w:rsidRDefault="00891C51" w:rsidP="00891C51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LL-02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96583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ocadillo: rectángulo 731145508" o:spid="_x0000_s1026" type="#_x0000_t61" style="position:absolute;left:0;text-align:left;margin-left:160.85pt;margin-top:161.55pt;width:36.7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" adj="57393,-26443" fillcolor="white [3212]" strokecolor="red">
                <v:shadow on="t" color="black" opacity="22937f" origin=",.5" offset="0,.63889mm"/>
                <v:textbox>
                  <w:txbxContent>
                    <w:p w14:paraId="647EDD78" w14:textId="606A8395" w:rsidR="00891C51" w:rsidRPr="00767299" w:rsidRDefault="00891C51" w:rsidP="00891C51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LL-02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31E980" wp14:editId="28622553">
                <wp:simplePos x="0" y="0"/>
                <wp:positionH relativeFrom="margin">
                  <wp:posOffset>1290320</wp:posOffset>
                </wp:positionH>
                <wp:positionV relativeFrom="paragraph">
                  <wp:posOffset>2766060</wp:posOffset>
                </wp:positionV>
                <wp:extent cx="752475" cy="219075"/>
                <wp:effectExtent l="76200" t="19050" r="85725" b="847725"/>
                <wp:wrapNone/>
                <wp:docPr id="6" name="Bocadillo: 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wedgeRectCallout">
                          <a:avLst>
                            <a:gd name="adj1" fmla="val -54329"/>
                            <a:gd name="adj2" fmla="val 3767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AFD91" w14:textId="5F9FB15C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7299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891C51"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 xml:space="preserve">21351A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E980" id="Bocadillo: rectángulo 6" o:spid="_x0000_s1027" type="#_x0000_t61" style="position:absolute;left:0;text-align:left;margin-left:101.6pt;margin-top:217.8pt;width:59.25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" adj="-935,92186" fillcolor="white [3212]" strokecolor="red">
                <v:shadow on="t" color="black" opacity="22937f" origin=",.5" offset="0,.63889mm"/>
                <v:textbox>
                  <w:txbxContent>
                    <w:p w14:paraId="6D1AFD91" w14:textId="5F9FB15C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 w:rsidRPr="00767299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891C51"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 xml:space="preserve">21351A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1333A" wp14:editId="4AB40EEC">
                <wp:simplePos x="0" y="0"/>
                <wp:positionH relativeFrom="margin">
                  <wp:posOffset>3576320</wp:posOffset>
                </wp:positionH>
                <wp:positionV relativeFrom="paragraph">
                  <wp:posOffset>289560</wp:posOffset>
                </wp:positionV>
                <wp:extent cx="601345" cy="222250"/>
                <wp:effectExtent l="57150" t="19050" r="84455" b="635000"/>
                <wp:wrapNone/>
                <wp:docPr id="7" name="Bocadillo: 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222250"/>
                        </a:xfrm>
                        <a:prstGeom prst="wedgeRectCallout">
                          <a:avLst>
                            <a:gd name="adj1" fmla="val 27921"/>
                            <a:gd name="adj2" fmla="val 2889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E1234" w14:textId="77777777" w:rsidR="004E48BE" w:rsidRPr="00767299" w:rsidRDefault="004E48BE" w:rsidP="00767299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s-ES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333A" id="Bocadillo: rectángulo 7" o:spid="_x0000_s1028" type="#_x0000_t61" style="position:absolute;left:0;text-align:left;margin-left:281.6pt;margin-top:22.8pt;width:47.35pt;height:1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" adj="16831,73205" fillcolor="white [3212]" strokecolor="red">
                <v:shadow on="t" color="black" opacity="22937f" origin=",.5" offset="0,.63889mm"/>
                <v:textbox>
                  <w:txbxContent>
                    <w:p w14:paraId="526E1234" w14:textId="77777777" w:rsidR="004E48BE" w:rsidRPr="00767299" w:rsidRDefault="004E48BE" w:rsidP="00767299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s-ES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1B2394D7">
                <wp:simplePos x="0" y="0"/>
                <wp:positionH relativeFrom="column">
                  <wp:posOffset>3719196</wp:posOffset>
                </wp:positionH>
                <wp:positionV relativeFrom="paragraph">
                  <wp:posOffset>1108710</wp:posOffset>
                </wp:positionV>
                <wp:extent cx="456467" cy="209550"/>
                <wp:effectExtent l="76200" t="95250" r="20320" b="15240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1324">
                          <a:off x="0" y="0"/>
                          <a:ext cx="456467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BD587" id="Rectángulo 15" o:spid="_x0000_s1026" style="position:absolute;margin-left:292.85pt;margin-top:87.3pt;width:35.95pt;height:16.5pt;rotation:-1167279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DC2AA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DA8018" wp14:editId="16F87BE7">
                <wp:simplePos x="0" y="0"/>
                <wp:positionH relativeFrom="column">
                  <wp:posOffset>3766820</wp:posOffset>
                </wp:positionH>
                <wp:positionV relativeFrom="paragraph">
                  <wp:posOffset>2480310</wp:posOffset>
                </wp:positionV>
                <wp:extent cx="723900" cy="504825"/>
                <wp:effectExtent l="304800" t="933450" r="19050" b="28575"/>
                <wp:wrapNone/>
                <wp:docPr id="820556802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76180"/>
                            <a:gd name="adj6" fmla="val -3179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0CF1E" w14:textId="2052AA72" w:rsidR="00DC2AA6" w:rsidRPr="00DC2AA6" w:rsidRDefault="00DC2AA6" w:rsidP="00DC2AA6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A801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29" type="#_x0000_t48" style="position:absolute;left:0;text-align:left;margin-left:296.6pt;margin-top:195.3pt;width:57pt;height:3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" adj="-6867,-38055" fillcolor="white [3212]" strokecolor="#c0504d [3205]" strokeweight="1.5pt">
                <v:stroke startarrow="open"/>
                <v:textbox>
                  <w:txbxContent>
                    <w:p w14:paraId="1D70CF1E" w14:textId="2052AA72" w:rsidR="00DC2AA6" w:rsidRPr="00DC2AA6" w:rsidRDefault="00DC2AA6" w:rsidP="00DC2AA6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Zona de Trabajo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F46A963">
                <wp:simplePos x="0" y="0"/>
                <wp:positionH relativeFrom="column">
                  <wp:posOffset>3203206</wp:posOffset>
                </wp:positionH>
                <wp:positionV relativeFrom="paragraph">
                  <wp:posOffset>963327</wp:posOffset>
                </wp:positionV>
                <wp:extent cx="691049" cy="581025"/>
                <wp:effectExtent l="76200" t="76200" r="71120" b="12382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78434">
                          <a:off x="0" y="0"/>
                          <a:ext cx="691049" cy="581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CEFD6E" id="Rectángulo: esquinas redondeadas 7" o:spid="_x0000_s1026" style="position:absolute;margin-left:252.2pt;margin-top:75.85pt;width:54.4pt;height:45.75pt;rotation:-569689fd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Pr="00891C51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242AF564">
            <wp:extent cx="4119276" cy="4467225"/>
            <wp:effectExtent l="19050" t="19050" r="1460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936" cy="44831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5E62C2FB" w14:textId="744A250C" w:rsidR="004E48BE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46354B">
        <w:rPr>
          <w:b/>
          <w:lang w:val="es-PE"/>
        </w:rPr>
        <w:t xml:space="preserve"> ${</w:t>
      </w:r>
      <w:proofErr w:type="spellStart"/>
      <w:r w:rsidR="0046354B" w:rsidRPr="0046354B">
        <w:rPr>
          <w:b/>
          <w:highlight w:val="green"/>
          <w:lang w:val="es-PE"/>
        </w:rPr>
        <w:t>cantidad_suministros</w:t>
      </w:r>
      <w:proofErr w:type="spellEnd"/>
      <w:r w:rsidR="0046354B">
        <w:rPr>
          <w:b/>
          <w:lang w:val="es-PE"/>
        </w:rPr>
        <w:t>}</w:t>
      </w:r>
      <w:r w:rsidRPr="00660CE1">
        <w:rPr>
          <w:b/>
          <w:lang w:val="es-PE"/>
        </w:rPr>
        <w:t xml:space="preserve"> </w:t>
      </w:r>
      <w:r>
        <w:rPr>
          <w:b/>
          <w:lang w:val="es-PE"/>
        </w:rPr>
        <w:t>suministro</w:t>
      </w:r>
      <w:r w:rsidRPr="00660CE1">
        <w:rPr>
          <w:b/>
          <w:lang w:val="es-PE"/>
        </w:rPr>
        <w:t xml:space="preserve"> </w:t>
      </w:r>
      <w:r w:rsidR="00FB615C" w:rsidRPr="0046354B">
        <w:rPr>
          <w:b/>
          <w:lang w:val="es-PE"/>
        </w:rPr>
        <w:t>${</w:t>
      </w:r>
      <w:proofErr w:type="spellStart"/>
      <w:r w:rsidR="00C05D4D" w:rsidRPr="0046354B">
        <w:rPr>
          <w:b/>
          <w:highlight w:val="green"/>
          <w:lang w:val="es-PE"/>
        </w:rPr>
        <w:t>sistema</w:t>
      </w:r>
      <w:r w:rsidR="00FB615C" w:rsidRPr="0046354B">
        <w:rPr>
          <w:b/>
          <w:highlight w:val="green"/>
          <w:lang w:val="es-PE"/>
        </w:rPr>
        <w:t>_acometida</w:t>
      </w:r>
      <w:proofErr w:type="spellEnd"/>
      <w:r w:rsidR="00FB615C" w:rsidRPr="0046354B">
        <w:rPr>
          <w:b/>
          <w:lang w:val="es-PE"/>
        </w:rPr>
        <w:t>}</w:t>
      </w:r>
      <w:r w:rsidR="009868EB" w:rsidRPr="0046354B">
        <w:rPr>
          <w:b/>
          <w:lang w:val="es-PE"/>
        </w:rPr>
        <w:t xml:space="preserve"> </w:t>
      </w:r>
      <w:r w:rsidRPr="0046354B">
        <w:rPr>
          <w:b/>
          <w:lang w:val="es-PE"/>
        </w:rPr>
        <w:t xml:space="preserve">ø desde </w:t>
      </w:r>
      <w:r w:rsidR="009868EB" w:rsidRPr="0046354B">
        <w:rPr>
          <w:b/>
          <w:lang w:val="es-PE"/>
        </w:rPr>
        <w:t>${</w:t>
      </w:r>
      <w:proofErr w:type="spellStart"/>
      <w:r w:rsidR="009868EB" w:rsidRPr="0046354B">
        <w:rPr>
          <w:b/>
          <w:highlight w:val="green"/>
          <w:lang w:val="es-PE"/>
        </w:rPr>
        <w:t>cc</w:t>
      </w:r>
      <w:proofErr w:type="spellEnd"/>
      <w:r w:rsidR="009868EB" w:rsidRPr="0046354B">
        <w:rPr>
          <w:b/>
          <w:lang w:val="es-PE"/>
        </w:rPr>
        <w:t>}</w:t>
      </w:r>
      <w:r w:rsidRPr="0046354B">
        <w:rPr>
          <w:b/>
          <w:lang w:val="es-PE"/>
        </w:rPr>
        <w:t xml:space="preserve"> kW.</w:t>
      </w:r>
    </w:p>
    <w:p w14:paraId="0DDEF034" w14:textId="0592669D" w:rsidR="004E48BE" w:rsidRPr="0046354B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AD65C4">
        <w:rPr>
          <w:lang w:val="es-PE"/>
        </w:rPr>
        <w:lastRenderedPageBreak/>
        <w:t xml:space="preserve">La carga solicitada por el cliente será </w:t>
      </w:r>
      <w:r w:rsidRPr="0046354B">
        <w:rPr>
          <w:lang w:val="es-PE"/>
        </w:rPr>
        <w:t xml:space="preserve">destinada para </w:t>
      </w:r>
      <w:r w:rsidR="00D87043" w:rsidRPr="0046354B">
        <w:rPr>
          <w:lang w:val="es-PE"/>
        </w:rPr>
        <w:t>${</w:t>
      </w:r>
      <w:proofErr w:type="spellStart"/>
      <w:r w:rsidR="00D87043" w:rsidRPr="0046354B">
        <w:rPr>
          <w:highlight w:val="green"/>
          <w:lang w:val="es-PE"/>
        </w:rPr>
        <w:t>uso_servicio</w:t>
      </w:r>
      <w:proofErr w:type="spellEnd"/>
      <w:r w:rsidR="00D87043" w:rsidRPr="0046354B">
        <w:rPr>
          <w:lang w:val="es-PE"/>
        </w:rPr>
        <w:t>}</w:t>
      </w:r>
      <w:r w:rsidRPr="0046354B">
        <w:rPr>
          <w:lang w:val="es-PE"/>
        </w:rPr>
        <w:t>.</w:t>
      </w:r>
    </w:p>
    <w:p w14:paraId="3CB1A646" w14:textId="6E396C5B" w:rsidR="004E48BE" w:rsidRPr="0046354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 xml:space="preserve">Se coordino </w:t>
      </w:r>
      <w:r w:rsidR="0046354B" w:rsidRPr="0046354B">
        <w:rPr>
          <w:lang w:val="es-PE"/>
        </w:rPr>
        <w:t xml:space="preserve">desde campo </w:t>
      </w:r>
      <w:r w:rsidR="00891C51" w:rsidRPr="0046354B">
        <w:rPr>
          <w:lang w:val="es-PE"/>
        </w:rPr>
        <w:t xml:space="preserve">vía telefónica </w:t>
      </w:r>
      <w:r w:rsidR="00D3326C" w:rsidRPr="0046354B">
        <w:rPr>
          <w:lang w:val="es-PE"/>
        </w:rPr>
        <w:t>${</w:t>
      </w:r>
      <w:proofErr w:type="spellStart"/>
      <w:r w:rsidR="00D3326C" w:rsidRPr="0046354B">
        <w:rPr>
          <w:highlight w:val="green"/>
          <w:lang w:val="es-PE"/>
        </w:rPr>
        <w:t>detalle_contacto</w:t>
      </w:r>
      <w:proofErr w:type="spellEnd"/>
      <w:r w:rsidR="00D3326C" w:rsidRPr="0046354B">
        <w:rPr>
          <w:lang w:val="es-PE"/>
        </w:rPr>
        <w:t>}</w:t>
      </w:r>
      <w:r w:rsidR="00D342D3" w:rsidRPr="0046354B">
        <w:rPr>
          <w:lang w:val="es-PE"/>
        </w:rPr>
        <w:t>.</w:t>
      </w:r>
    </w:p>
    <w:p w14:paraId="0644ABCB" w14:textId="2828388E" w:rsidR="004E48BE" w:rsidRPr="0046354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>El cliente cuenta con nicho preparado con mástil.</w:t>
      </w:r>
    </w:p>
    <w:p w14:paraId="11273D8A" w14:textId="77777777" w:rsidR="004E48BE" w:rsidRPr="0046354B" w:rsidRDefault="004E48BE" w:rsidP="00EA3D71">
      <w:pPr>
        <w:pStyle w:val="Ttulo1"/>
      </w:pPr>
      <w:bookmarkStart w:id="7" w:name="_Toc194771577"/>
      <w:r w:rsidRPr="0046354B">
        <w:t>Descripción del proyecto</w:t>
      </w:r>
      <w:bookmarkEnd w:id="7"/>
    </w:p>
    <w:p w14:paraId="29709F97" w14:textId="719EFC85" w:rsidR="004E48BE" w:rsidRPr="0046354B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 xml:space="preserve">El proyecto comprende la extensión de redes de Baja Tensión (SDS), radio de la </w:t>
      </w:r>
      <w:r w:rsidR="00CA2111" w:rsidRPr="0046354B">
        <w:rPr>
          <w:lang w:val="es-PE"/>
        </w:rPr>
        <w:t>${</w:t>
      </w:r>
      <w:r w:rsidR="00CA2111" w:rsidRPr="0046354B">
        <w:rPr>
          <w:highlight w:val="green"/>
          <w:lang w:val="es-PE"/>
        </w:rPr>
        <w:t>sed</w:t>
      </w:r>
      <w:r w:rsidR="00CA2111" w:rsidRPr="0046354B">
        <w:rPr>
          <w:lang w:val="es-PE"/>
        </w:rPr>
        <w:t>}</w:t>
      </w:r>
      <w:r w:rsidRPr="0046354B">
        <w:rPr>
          <w:lang w:val="es-PE"/>
        </w:rPr>
        <w:t xml:space="preserve"> llave</w:t>
      </w:r>
      <w:r w:rsidR="00FE6228" w:rsidRPr="0046354B">
        <w:rPr>
          <w:lang w:val="es-PE"/>
        </w:rPr>
        <w:t>-${</w:t>
      </w:r>
      <w:r w:rsidR="00FE6228" w:rsidRPr="0046354B">
        <w:rPr>
          <w:highlight w:val="green"/>
          <w:lang w:val="es-PE"/>
        </w:rPr>
        <w:t>llave</w:t>
      </w:r>
      <w:r w:rsidR="00FE6228" w:rsidRPr="0046354B">
        <w:rPr>
          <w:lang w:val="es-PE"/>
        </w:rPr>
        <w:t>}</w:t>
      </w:r>
      <w:r w:rsidRPr="0046354B">
        <w:rPr>
          <w:lang w:val="es-PE"/>
        </w:rPr>
        <w:t xml:space="preserve">, a fin de atender un nuevo suministro de C.C: </w:t>
      </w:r>
      <w:r w:rsidR="009F704A" w:rsidRPr="0046354B">
        <w:rPr>
          <w:lang w:val="es-PE"/>
        </w:rPr>
        <w:t>${</w:t>
      </w:r>
      <w:proofErr w:type="spellStart"/>
      <w:r w:rsidR="009F704A" w:rsidRPr="0046354B">
        <w:rPr>
          <w:highlight w:val="green"/>
          <w:lang w:val="es-PE"/>
        </w:rPr>
        <w:t>cc</w:t>
      </w:r>
      <w:proofErr w:type="spellEnd"/>
      <w:r w:rsidR="009F704A" w:rsidRPr="0046354B">
        <w:rPr>
          <w:lang w:val="es-PE"/>
        </w:rPr>
        <w:t>}</w:t>
      </w:r>
      <w:r w:rsidRPr="0046354B">
        <w:rPr>
          <w:lang w:val="es-PE"/>
        </w:rPr>
        <w:t xml:space="preserve"> kW</w:t>
      </w:r>
    </w:p>
    <w:p w14:paraId="60A73021" w14:textId="77777777" w:rsidR="004E48BE" w:rsidRPr="0046354B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6354B">
        <w:rPr>
          <w:lang w:val="es-PE"/>
        </w:rPr>
        <w:t>Los trabajos a desarrollar son lo siguiente:</w:t>
      </w:r>
    </w:p>
    <w:p w14:paraId="08EE5EBF" w14:textId="77777777" w:rsidR="004E48BE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7363CC52" w:rsidR="004E48BE" w:rsidRPr="00BB2A7A" w:rsidRDefault="004E48BE" w:rsidP="00EA3D71">
      <w:pPr>
        <w:pStyle w:val="Ttulo2"/>
      </w:pPr>
      <w:bookmarkStart w:id="8" w:name="_Toc194771578"/>
      <w:r w:rsidRPr="00BB2A7A">
        <w:t xml:space="preserve">Distrito de </w:t>
      </w:r>
      <w:bookmarkEnd w:id="8"/>
      <w:r w:rsidR="00B87BF7" w:rsidRPr="00B87BF7">
        <w:rPr>
          <w:highlight w:val="yellow"/>
          <w:lang w:val="es-ES_tradnl"/>
        </w:rPr>
        <w:t>${</w:t>
      </w:r>
      <w:proofErr w:type="spellStart"/>
      <w:r w:rsidR="00B87BF7" w:rsidRPr="00B87BF7">
        <w:rPr>
          <w:highlight w:val="yellow"/>
          <w:lang w:val="es-ES_tradnl"/>
        </w:rPr>
        <w:t>distrito_nombre</w:t>
      </w:r>
      <w:proofErr w:type="spellEnd"/>
      <w:r w:rsidR="00B87BF7" w:rsidRPr="00B87BF7">
        <w:rPr>
          <w:highlight w:val="yellow"/>
          <w:lang w:val="es-ES_tradnl"/>
        </w:rPr>
        <w:t>}</w:t>
      </w:r>
    </w:p>
    <w:p w14:paraId="3E65CB60" w14:textId="21D03914" w:rsidR="004E48BE" w:rsidRPr="00A43A09" w:rsidRDefault="004E48BE" w:rsidP="00A43A09">
      <w:pPr>
        <w:pStyle w:val="Prrafodelista"/>
      </w:pPr>
      <w:r w:rsidRPr="00BB2A7A">
        <w:rPr>
          <w:lang w:val="es-PE"/>
        </w:rPr>
        <w:t>La zona de trabajo se encuentra ubicada</w:t>
      </w:r>
      <w:r>
        <w:rPr>
          <w:lang w:val="es-PE"/>
        </w:rPr>
        <w:t xml:space="preserve"> en</w:t>
      </w:r>
      <w:r w:rsidR="00B87BF7">
        <w:rPr>
          <w:highlight w:val="yellow"/>
          <w:lang w:val="es-PE"/>
        </w:rPr>
        <w:t xml:space="preserve"> ${</w:t>
      </w:r>
      <w:proofErr w:type="spellStart"/>
      <w:r w:rsidR="00C74794" w:rsidRPr="00C74794">
        <w:rPr>
          <w:highlight w:val="yellow"/>
          <w:lang w:val="es-PE"/>
        </w:rPr>
        <w:t>direccion_servicio_electrico</w:t>
      </w:r>
      <w:proofErr w:type="spellEnd"/>
      <w:r w:rsidR="00B87BF7" w:rsidRPr="00C74794">
        <w:rPr>
          <w:highlight w:val="yellow"/>
          <w:lang w:val="es-PE"/>
        </w:rPr>
        <w:t>}</w:t>
      </w:r>
      <w:r w:rsidRPr="00C74794">
        <w:rPr>
          <w:highlight w:val="yellow"/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9" w:name="_Toc194771579"/>
      <w:r w:rsidRPr="00BB2A7A">
        <w:t xml:space="preserve">Instalación de redes </w:t>
      </w:r>
      <w:r>
        <w:t>Aéreas</w:t>
      </w:r>
      <w:bookmarkEnd w:id="9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21D0AD8" w:rsidR="004E48BE" w:rsidRPr="0023514B" w:rsidRDefault="004E48BE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</w:t>
            </w:r>
            <w:r w:rsidR="00831750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7.5</w:t>
            </w: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3x35+P </w:t>
            </w:r>
            <w:proofErr w:type="spellStart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FE50EF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0" w:name="_Toc194771580"/>
      <w:r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4501EA3C" w:rsidR="004E48BE" w:rsidRPr="00BB2A7A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E12E1E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4A77003C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2 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1113F099" w14:textId="77777777" w:rsidR="00831750" w:rsidRDefault="00831750" w:rsidP="00FC6F34">
      <w:pPr>
        <w:pStyle w:val="ApplusParrafo"/>
      </w:pPr>
    </w:p>
    <w:p w14:paraId="131ED277" w14:textId="77777777" w:rsidR="00831750" w:rsidRDefault="00831750" w:rsidP="00FC6F34">
      <w:pPr>
        <w:pStyle w:val="ApplusParrafo"/>
      </w:pPr>
    </w:p>
    <w:p w14:paraId="7050140D" w14:textId="77777777" w:rsidR="00831750" w:rsidRDefault="00831750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1" w:name="_Toc194771581"/>
      <w:r>
        <w:lastRenderedPageBreak/>
        <w:t>Trabajos complementarios</w:t>
      </w:r>
      <w:bookmarkEnd w:id="11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0A303066" w14:textId="77777777" w:rsidR="004E48BE" w:rsidRPr="00BB2A7A" w:rsidRDefault="004E48BE" w:rsidP="00EA3D71">
      <w:pPr>
        <w:pStyle w:val="Ttulo2"/>
      </w:pPr>
      <w:bookmarkStart w:id="12" w:name="_Toc194771582"/>
      <w:r>
        <w:t>P</w:t>
      </w:r>
      <w:r w:rsidRPr="00BB2A7A">
        <w:t>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3" w:name="_Toc194771583"/>
      <w:r w:rsidRPr="00BB2A7A">
        <w:t>Especificaciones técnicas redes aéreas</w:t>
      </w:r>
      <w:bookmarkEnd w:id="13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4" w:name="_Toc194771584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4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5" w:name="_Toc194771585"/>
      <w:r w:rsidRPr="00BB2A7A">
        <w:t>Cimentación normalizada para postes de concreto 7/200, 8/200 y 9/200 sin retenidas</w:t>
      </w:r>
      <w:bookmarkEnd w:id="15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6" w:name="_Toc194771586"/>
      <w:r w:rsidRPr="00BB2A7A">
        <w:t>Cimentación normalizada para postes de concreto 7/200 8/200 9/200 con retenidas</w:t>
      </w:r>
      <w:bookmarkEnd w:id="16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7" w:name="_Toc194771587"/>
      <w:r w:rsidRPr="00BB2A7A">
        <w:lastRenderedPageBreak/>
        <w:t>Cimentación normalizada para poste de concreto 8/400</w:t>
      </w:r>
      <w:bookmarkEnd w:id="17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8" w:name="_Toc194771588"/>
      <w:r w:rsidRPr="00BB2A7A">
        <w:t>Recomendaciones generales para cimentaciones</w:t>
      </w:r>
      <w:bookmarkEnd w:id="18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9" w:name="_Toc194771589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19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4771590"/>
      <w:r w:rsidRPr="00BB2A7A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4771591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2" w:name="_Toc194771592"/>
      <w:r w:rsidRPr="00BB2A7A">
        <w:lastRenderedPageBreak/>
        <w:t>Recomendaciones generales para cimentaciones</w:t>
      </w:r>
      <w:bookmarkEnd w:id="22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3" w:name="_Toc194771593"/>
      <w:r w:rsidRPr="00BA2519">
        <w:t>Planos del proyecto:</w:t>
      </w:r>
      <w:bookmarkEnd w:id="23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7FEFE8F8" w:rsidR="004E48BE" w:rsidRDefault="001268FC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1268FC">
        <w:rPr>
          <w:szCs w:val="20"/>
          <w:lang w:val="es-PE"/>
        </w:rPr>
        <w:t>0197810</w:t>
      </w:r>
      <w:r w:rsidRPr="0046354B">
        <w:rPr>
          <w:szCs w:val="20"/>
          <w:lang w:val="es-PE"/>
        </w:rPr>
        <w:t>-</w:t>
      </w:r>
      <w:r w:rsidR="0073771F" w:rsidRPr="0046354B">
        <w:rPr>
          <w:szCs w:val="20"/>
          <w:lang w:val="es-PE"/>
        </w:rPr>
        <w:t>${</w:t>
      </w:r>
      <w:proofErr w:type="spellStart"/>
      <w:r w:rsidR="0073771F" w:rsidRPr="0046354B">
        <w:rPr>
          <w:szCs w:val="20"/>
          <w:highlight w:val="green"/>
          <w:lang w:val="es-PE"/>
        </w:rPr>
        <w:t>lcl</w:t>
      </w:r>
      <w:proofErr w:type="spellEnd"/>
      <w:r w:rsidR="0073771F" w:rsidRPr="0046354B">
        <w:rPr>
          <w:szCs w:val="20"/>
          <w:lang w:val="es-PE"/>
        </w:rPr>
        <w:t>}</w:t>
      </w:r>
      <w:r w:rsidRPr="0046354B">
        <w:rPr>
          <w:szCs w:val="20"/>
          <w:lang w:val="es-PE"/>
        </w:rPr>
        <w:t>-</w:t>
      </w:r>
      <w:r w:rsidRPr="001268FC">
        <w:rPr>
          <w:szCs w:val="20"/>
          <w:lang w:val="es-PE"/>
        </w:rPr>
        <w:t>A3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4771594"/>
      <w:r w:rsidRPr="00BB2A7A">
        <w:lastRenderedPageBreak/>
        <w:t>Anexo: Registro fotográfico</w:t>
      </w:r>
      <w:bookmarkEnd w:id="24"/>
    </w:p>
    <w:p w14:paraId="1AED209B" w14:textId="7EC56C41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710743" w:rsidRPr="0046354B">
        <w:t>${</w:t>
      </w:r>
      <w:proofErr w:type="spellStart"/>
      <w:r w:rsidR="00710743" w:rsidRPr="0046354B">
        <w:rPr>
          <w:highlight w:val="green"/>
        </w:rPr>
        <w:t>lcl</w:t>
      </w:r>
      <w:proofErr w:type="spellEnd"/>
      <w:r w:rsidR="00710743" w:rsidRPr="0046354B">
        <w:t>}</w:t>
      </w:r>
      <w:r w:rsidR="00710743">
        <w:rPr>
          <w:szCs w:val="20"/>
          <w:lang w:val="es-PE"/>
        </w:rPr>
        <w:t xml:space="preserve"> </w:t>
      </w:r>
      <w:r>
        <w:t>-</w:t>
      </w:r>
      <w:r w:rsidR="00AC621B">
        <w:t xml:space="preserve"> </w:t>
      </w:r>
      <w:r>
        <w:t>FOT</w:t>
      </w:r>
    </w:p>
    <w:p w14:paraId="3CB1A1C2" w14:textId="673C01D8" w:rsidR="004E48BE" w:rsidRDefault="004E48BE" w:rsidP="004E3870"/>
    <w:p w14:paraId="05975CCE" w14:textId="1A1A0252" w:rsidR="004E48BE" w:rsidRDefault="004E48BE" w:rsidP="004E3870">
      <w:pPr>
        <w:jc w:val="center"/>
      </w:pPr>
      <w:r w:rsidRPr="004E48B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E30F8" wp14:editId="060FFFC0">
                <wp:simplePos x="0" y="0"/>
                <wp:positionH relativeFrom="column">
                  <wp:posOffset>1614170</wp:posOffset>
                </wp:positionH>
                <wp:positionV relativeFrom="paragraph">
                  <wp:posOffset>638175</wp:posOffset>
                </wp:positionV>
                <wp:extent cx="951230" cy="504825"/>
                <wp:effectExtent l="0" t="0" r="458470" b="771525"/>
                <wp:wrapNone/>
                <wp:docPr id="289423605" name="Globo: línea dob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37028"/>
                            <a:gd name="adj6" fmla="val -4065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960FB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30F8" id="Globo: línea doblada 2" o:spid="_x0000_s1030" type="#_x0000_t48" style="position:absolute;left:0;text-align:left;margin-left:127.1pt;margin-top:50.25pt;width:74.9pt;height:39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" adj="-8782,51198" fillcolor="white [3212]" strokecolor="#c0504d [3205]" strokeweight="1.5pt">
                <v:stroke startarrow="open"/>
                <v:textbox>
                  <w:txbxContent>
                    <w:p w14:paraId="1A5960FB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621B">
        <w:rPr>
          <w:noProof/>
        </w:rPr>
        <w:t>${path}</w:t>
      </w:r>
      <w:r w:rsidRPr="004E48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153D9" wp14:editId="79E8F0F7">
            <wp:extent cx="5788389" cy="3492993"/>
            <wp:effectExtent l="19050" t="19050" r="22225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389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77777777" w:rsidR="004E48BE" w:rsidRDefault="004E48BE" w:rsidP="004E3870">
      <w:pPr>
        <w:jc w:val="center"/>
      </w:pPr>
    </w:p>
    <w:p w14:paraId="2F644052" w14:textId="0515F453" w:rsidR="004E48BE" w:rsidRDefault="00317907" w:rsidP="004E3870">
      <w:pPr>
        <w:jc w:val="center"/>
      </w:pPr>
      <w:r w:rsidRPr="00317907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D68660" wp14:editId="3FFDB237">
                <wp:simplePos x="0" y="0"/>
                <wp:positionH relativeFrom="column">
                  <wp:posOffset>471170</wp:posOffset>
                </wp:positionH>
                <wp:positionV relativeFrom="paragraph">
                  <wp:posOffset>457200</wp:posOffset>
                </wp:positionV>
                <wp:extent cx="1417955" cy="504825"/>
                <wp:effectExtent l="0" t="0" r="734695" b="1362075"/>
                <wp:wrapNone/>
                <wp:docPr id="5999968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7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0236"/>
                            <a:gd name="adj6" fmla="val -474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DD761" w14:textId="3658060A" w:rsidR="00317907" w:rsidRPr="00317907" w:rsidRDefault="00317907" w:rsidP="003179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8660" id="Globo: línea doblada 15" o:spid="_x0000_s1031" type="#_x0000_t48" style="position:absolute;left:0;text-align:left;margin-left:37.1pt;margin-top:36pt;width:111.65pt;height:39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" adj="-10258,75651" fillcolor="white [3212]" strokecolor="#c0504d [3205]" strokeweight="1.5pt">
                <v:stroke startarrow="open"/>
                <v:textbox>
                  <w:txbxContent>
                    <w:p w14:paraId="78EDD761" w14:textId="3658060A" w:rsidR="00317907" w:rsidRPr="00317907" w:rsidRDefault="00317907" w:rsidP="003179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317907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4C740FDF">
            <wp:extent cx="5520192" cy="3331150"/>
            <wp:effectExtent l="19050" t="19050" r="23495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92" cy="3331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77777777" w:rsidR="004E48BE" w:rsidRDefault="004E48BE" w:rsidP="00FF6562">
      <w:pPr>
        <w:jc w:val="center"/>
      </w:pPr>
      <w:r>
        <w:t>NICHO PREPARADO</w:t>
      </w:r>
    </w:p>
    <w:p w14:paraId="27384B9F" w14:textId="6DF2578F" w:rsidR="004E48BE" w:rsidRDefault="004E48BE" w:rsidP="00FF6562">
      <w:pPr>
        <w:jc w:val="center"/>
      </w:pPr>
    </w:p>
    <w:p w14:paraId="35B9C75D" w14:textId="77777777" w:rsidR="004E48BE" w:rsidRDefault="004E48BE">
      <w:r>
        <w:br w:type="page"/>
      </w:r>
    </w:p>
    <w:p w14:paraId="332201E5" w14:textId="0D8F6B82" w:rsidR="004E48BE" w:rsidRDefault="001268FC" w:rsidP="00FF6562">
      <w:pPr>
        <w:jc w:val="center"/>
        <w:rPr>
          <w:rFonts w:ascii="Tahoma" w:eastAsia="Times New Roman" w:hAnsi="Tahoma" w:cs="Tahoma"/>
          <w:sz w:val="20"/>
          <w:szCs w:val="20"/>
          <w:lang w:val="es-PE"/>
        </w:rPr>
      </w:pPr>
      <w:r w:rsidRPr="004E48BE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71FF23" wp14:editId="5D001945">
                <wp:simplePos x="0" y="0"/>
                <wp:positionH relativeFrom="column">
                  <wp:posOffset>52070</wp:posOffset>
                </wp:positionH>
                <wp:positionV relativeFrom="paragraph">
                  <wp:posOffset>1200150</wp:posOffset>
                </wp:positionV>
                <wp:extent cx="951230" cy="504825"/>
                <wp:effectExtent l="0" t="0" r="496570" b="790575"/>
                <wp:wrapNone/>
                <wp:docPr id="371433504" name="Globo: línea dobla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0802"/>
                            <a:gd name="adj6" fmla="val -426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55B44A" w14:textId="77777777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FF23" id="Globo: línea doblada 6" o:spid="_x0000_s1032" type="#_x0000_t48" style="position:absolute;left:0;text-align:left;margin-left:4.1pt;margin-top:94.5pt;width:74.9pt;height:39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" adj="-9215,52013" fillcolor="white [3212]" strokecolor="#c0504d [3205]" strokeweight="1.5pt">
                <v:stroke startarrow="open"/>
                <v:textbox>
                  <w:txbxContent>
                    <w:p w14:paraId="2A55B44A" w14:textId="77777777" w:rsidR="004E48BE" w:rsidRDefault="004E48BE" w:rsidP="004E48BE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Predio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4E48B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171F02" wp14:editId="34BBB76D">
                <wp:simplePos x="0" y="0"/>
                <wp:positionH relativeFrom="column">
                  <wp:posOffset>2966720</wp:posOffset>
                </wp:positionH>
                <wp:positionV relativeFrom="paragraph">
                  <wp:posOffset>657225</wp:posOffset>
                </wp:positionV>
                <wp:extent cx="819150" cy="295275"/>
                <wp:effectExtent l="895350" t="0" r="19050" b="257175"/>
                <wp:wrapNone/>
                <wp:docPr id="1030698304" name="Globo: línea dobla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765"/>
                            <a:gd name="adj6" fmla="val -1057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D8B95" w14:textId="0176272B" w:rsidR="004E48BE" w:rsidRDefault="004E48BE" w:rsidP="004E48B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1268FC">
                              <w:rPr>
                                <w:color w:val="FF0000"/>
                                <w:lang w:val="es-ES"/>
                              </w:rPr>
                              <w:t>643621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71F02" id="Globo: línea doblada 4" o:spid="_x0000_s1033" type="#_x0000_t48" style="position:absolute;left:0;text-align:left;margin-left:233.6pt;margin-top:51.75pt;width:64.5pt;height:23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" adj="-22847,34725" fillcolor="white [3212]" strokecolor="#c0504d [3205]" strokeweight="1.5pt">
                <v:stroke startarrow="open"/>
                <v:textbox>
                  <w:txbxContent>
                    <w:p w14:paraId="660D8B95" w14:textId="0176272B" w:rsidR="004E48BE" w:rsidRDefault="004E48BE" w:rsidP="004E48B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1268FC">
                        <w:rPr>
                          <w:color w:val="FF0000"/>
                          <w:lang w:val="es-ES"/>
                        </w:rPr>
                        <w:t>643621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48BE" w:rsidRPr="004E48BE">
        <w:rPr>
          <w:noProof/>
        </w:rPr>
        <w:t xml:space="preserve">  </w:t>
      </w:r>
      <w:r w:rsidR="004E48BE">
        <w:rPr>
          <w:noProof/>
        </w:rPr>
        <w:drawing>
          <wp:inline distT="0" distB="0" distL="0" distR="0" wp14:anchorId="7BC45E5F" wp14:editId="2CA5BE91">
            <wp:extent cx="5651120" cy="3470452"/>
            <wp:effectExtent l="19050" t="19050" r="26035" b="158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20" cy="34704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7021" w14:textId="6909E3DF" w:rsidR="004E48BE" w:rsidRPr="00143BA4" w:rsidRDefault="004E48BE" w:rsidP="00FF6562">
      <w:pPr>
        <w:jc w:val="center"/>
      </w:pPr>
      <w:r>
        <w:t xml:space="preserve">POSTE </w:t>
      </w:r>
      <w:r w:rsidR="001268FC" w:rsidRPr="0046354B">
        <w:t>#</w:t>
      </w:r>
      <w:r w:rsidR="00BF37F2" w:rsidRPr="0046354B">
        <w:t>${</w:t>
      </w:r>
      <w:r w:rsidR="00BF37F2" w:rsidRPr="0046354B">
        <w:rPr>
          <w:highlight w:val="green"/>
        </w:rPr>
        <w:t>num_poste</w:t>
      </w:r>
      <w:r w:rsidR="00BF37F2" w:rsidRPr="0046354B">
        <w:t>}</w:t>
      </w:r>
    </w:p>
    <w:p w14:paraId="776D75D4" w14:textId="77777777" w:rsidR="004E48BE" w:rsidRDefault="004E48BE" w:rsidP="00C3216A">
      <w:pPr>
        <w:tabs>
          <w:tab w:val="left" w:pos="2085"/>
        </w:tabs>
        <w:rPr>
          <w:lang w:val="es-CL"/>
        </w:rPr>
        <w:sectPr w:rsidR="004E48BE" w:rsidSect="004E48BE"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 w:code="9"/>
          <w:pgMar w:top="2835" w:right="1418" w:bottom="1690" w:left="1418" w:header="0" w:footer="675" w:gutter="0"/>
          <w:pgNumType w:start="1"/>
          <w:cols w:space="708"/>
          <w:titlePg/>
          <w:docGrid w:linePitch="360"/>
        </w:sectPr>
      </w:pPr>
      <w:r>
        <w:rPr>
          <w:lang w:val="es-CL"/>
        </w:rPr>
        <w:tab/>
      </w:r>
    </w:p>
    <w:p w14:paraId="3D4E5009" w14:textId="0A718D88" w:rsidR="004E48BE" w:rsidRDefault="004E48BE" w:rsidP="0046354B">
      <w:pPr>
        <w:tabs>
          <w:tab w:val="left" w:pos="2085"/>
        </w:tabs>
        <w:jc w:val="center"/>
        <w:rPr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7DFD" w14:paraId="7D889FCD" w14:textId="77777777" w:rsidTr="00FB57F8">
        <w:tc>
          <w:tcPr>
            <w:tcW w:w="9060" w:type="dxa"/>
          </w:tcPr>
          <w:p w14:paraId="009C0C18" w14:textId="77777777" w:rsidR="00287DFD" w:rsidRDefault="00287DFD" w:rsidP="00FB57F8">
            <w:pPr>
              <w:jc w:val="center"/>
            </w:pPr>
            <w:r>
              <w:t>${foto}</w:t>
            </w:r>
          </w:p>
        </w:tc>
      </w:tr>
    </w:tbl>
    <w:p w14:paraId="512E8473" w14:textId="77777777" w:rsidR="00287DFD" w:rsidRPr="00C3216A" w:rsidRDefault="00287DFD" w:rsidP="0046354B">
      <w:pPr>
        <w:tabs>
          <w:tab w:val="left" w:pos="2085"/>
        </w:tabs>
        <w:jc w:val="center"/>
        <w:rPr>
          <w:lang w:val="es-CL"/>
        </w:rPr>
      </w:pPr>
    </w:p>
    <w:sectPr w:rsidR="00287DFD" w:rsidRPr="00C3216A" w:rsidSect="004E48BE"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13EC67" w14:textId="77777777" w:rsidR="005D071F" w:rsidRDefault="005D071F" w:rsidP="001E6DC4">
      <w:r>
        <w:separator/>
      </w:r>
    </w:p>
    <w:p w14:paraId="60610DF2" w14:textId="77777777" w:rsidR="005D071F" w:rsidRDefault="005D071F"/>
  </w:endnote>
  <w:endnote w:type="continuationSeparator" w:id="0">
    <w:p w14:paraId="51096303" w14:textId="77777777" w:rsidR="005D071F" w:rsidRDefault="005D071F" w:rsidP="001E6DC4">
      <w:r>
        <w:continuationSeparator/>
      </w:r>
    </w:p>
    <w:p w14:paraId="70283D68" w14:textId="77777777" w:rsidR="005D071F" w:rsidRDefault="005D07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1F2C5" w14:textId="77777777" w:rsidR="004E48BE" w:rsidRDefault="004E48B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011B503A" w14:textId="77777777" w:rsidR="004E48BE" w:rsidRDefault="004E48BE" w:rsidP="00A72C0E">
    <w:pPr>
      <w:pStyle w:val="Piedepgina"/>
      <w:ind w:right="360"/>
    </w:pPr>
  </w:p>
  <w:p w14:paraId="0FE180B0" w14:textId="77777777" w:rsidR="004E48BE" w:rsidRDefault="004E48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77896" w14:textId="77777777" w:rsidR="004E48BE" w:rsidRPr="004122BD" w:rsidRDefault="004E48BE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4E48BE" w14:paraId="227E1BD7" w14:textId="77777777" w:rsidTr="00BD5619">
      <w:tc>
        <w:tcPr>
          <w:tcW w:w="1667" w:type="pct"/>
        </w:tcPr>
        <w:p w14:paraId="0009DF5F" w14:textId="77777777" w:rsidR="004E48BE" w:rsidRDefault="004E48B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15CB00ED" w14:textId="77777777" w:rsidR="004E48BE" w:rsidRPr="00BD5619" w:rsidRDefault="004E48B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7EF4D88" w14:textId="77777777" w:rsidR="004E48BE" w:rsidRDefault="004E48B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4E48BE" w14:paraId="4FC52EB4" w14:textId="77777777" w:rsidTr="00BD5619">
      <w:tc>
        <w:tcPr>
          <w:tcW w:w="1667" w:type="pct"/>
        </w:tcPr>
        <w:p w14:paraId="5AFEC8AB" w14:textId="31FA82D5" w:rsidR="004E48BE" w:rsidRPr="00A903B4" w:rsidRDefault="004E48B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46354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46354B" w:rsidRPr="0046354B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6354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7B651F7C" w14:textId="77777777" w:rsidR="004E48BE" w:rsidRPr="004122BD" w:rsidRDefault="004E48B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175D04E" w14:textId="77777777" w:rsidR="004E48BE" w:rsidRPr="004122BD" w:rsidRDefault="004E48B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4E48BE" w14:paraId="3D599BD2" w14:textId="77777777" w:rsidTr="00BD5619">
      <w:trPr>
        <w:trHeight w:val="202"/>
      </w:trPr>
      <w:tc>
        <w:tcPr>
          <w:tcW w:w="1667" w:type="pct"/>
        </w:tcPr>
        <w:p w14:paraId="5A9D9EA8" w14:textId="5DB3D12C" w:rsidR="004E48BE" w:rsidRDefault="004E48B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6354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6354B" w:rsidRPr="0046354B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6354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BDC891E" w14:textId="77777777" w:rsidR="004E48BE" w:rsidRDefault="004E48BE">
          <w:pPr>
            <w:rPr>
              <w:lang w:val="es-PE"/>
            </w:rPr>
          </w:pPr>
        </w:p>
      </w:tc>
      <w:tc>
        <w:tcPr>
          <w:tcW w:w="1666" w:type="pct"/>
        </w:tcPr>
        <w:p w14:paraId="068527EE" w14:textId="77777777" w:rsidR="004E48BE" w:rsidRDefault="004E48BE">
          <w:pPr>
            <w:rPr>
              <w:lang w:val="es-PE"/>
            </w:rPr>
          </w:pPr>
        </w:p>
      </w:tc>
    </w:tr>
  </w:tbl>
  <w:p w14:paraId="31BB9045" w14:textId="77777777" w:rsidR="004E48BE" w:rsidRPr="004122BD" w:rsidRDefault="004E48B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9D79E" w14:textId="77777777" w:rsidR="004E48BE" w:rsidRDefault="004E48B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7777777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Ing.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Gustavo Vásquez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77777777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19.03.2025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023F0C" w14:textId="77777777" w:rsidR="005D071F" w:rsidRDefault="005D071F" w:rsidP="001E6DC4">
      <w:r>
        <w:separator/>
      </w:r>
    </w:p>
    <w:p w14:paraId="4739A047" w14:textId="77777777" w:rsidR="005D071F" w:rsidRDefault="005D071F"/>
  </w:footnote>
  <w:footnote w:type="continuationSeparator" w:id="0">
    <w:p w14:paraId="4510533E" w14:textId="77777777" w:rsidR="005D071F" w:rsidRDefault="005D071F" w:rsidP="001E6DC4">
      <w:r>
        <w:continuationSeparator/>
      </w:r>
    </w:p>
    <w:p w14:paraId="1E56400D" w14:textId="77777777" w:rsidR="005D071F" w:rsidRDefault="005D07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C52FC" w14:textId="77777777" w:rsidR="004E48BE" w:rsidRPr="00133E36" w:rsidRDefault="004E48B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0BA47A83" wp14:editId="3FFCA019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20161327" name="Imagen 8201613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996C060" wp14:editId="075F0A94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1694957736" name="Grupo 1694957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889712439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7009349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4266337" name="Imagen 1104266337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C7489A" id="Grupo 1694957736" o:spid="_x0000_s1026" style="position:absolute;margin-left:-70.9pt;margin-top:0;width:595.15pt;height:841.75pt;z-index:-25165004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gdu1YAAAAAGCQv/Uw9hRH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PiiSwgAACAASURBV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DErh0LAAAAAAzytx7GnuII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IDYtWMBAAAAgEH+1sPYUxwB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hWM4NwAAIABJREFU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BC7diwAAAAAMMjfehh7iiM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QO3dsQ2AMBAEwUeiMLdDFZSOA3rwJjMlXLzSAQ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" fillcolor="white [3201]" stroked="f" strokeweight="2pt"/>
              <v:shape id="Imagen 1104266337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425923A" wp14:editId="10679955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354202113" name="Cuadro de texto 354202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0C8DC039" w14:textId="77777777" w:rsidR="004E48BE" w:rsidRPr="00F91001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35140E85" w14:textId="77777777" w:rsidR="004E48BE" w:rsidRPr="000367AB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5D7DC68D" w14:textId="77777777" w:rsidR="004E48BE" w:rsidRPr="0081497A" w:rsidRDefault="004E48B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25923A" id="_x0000_t202" coordsize="21600,21600" o:spt="202" path="m,l,21600r21600,l21600,xe">
              <v:stroke joinstyle="miter"/>
              <v:path gradientshapeok="t" o:connecttype="rect"/>
            </v:shapetype>
            <v:shape id="Cuadro de texto 354202113" o:spid="_x0000_s1034" type="#_x0000_t202" style="position:absolute;margin-left:-7.2pt;margin-top:57.55pt;width:145.4pt;height:37.4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0C8DC039" w14:textId="77777777" w:rsidR="004E48BE" w:rsidRPr="00F91001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35140E85" w14:textId="77777777" w:rsidR="004E48BE" w:rsidRPr="000367AB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5D7DC68D" w14:textId="77777777" w:rsidR="004E48BE" w:rsidRPr="0081497A" w:rsidRDefault="004E48B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75B62" w14:textId="77777777" w:rsidR="004E48BE" w:rsidRDefault="004E48B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7218AF" wp14:editId="4129E45D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902556191" name="Grupo 1902556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665400168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28044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F36BA" w14:textId="77777777" w:rsidR="004E48BE" w:rsidRDefault="004E48B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3F5E63" wp14:editId="7F14B788">
                                  <wp:extent cx="1359307" cy="764275"/>
                                  <wp:effectExtent l="0" t="0" r="0" b="0"/>
                                  <wp:docPr id="509811" name="Imagen 5098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17218AF" id="Grupo 1902556191" o:spid="_x0000_s1035" style="position:absolute;margin-left:-70.9pt;margin-top:0;width:611.9pt;height:791.85pt;z-index:25166540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4P9n144FAAAAAAb5W09jR3EE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oAlwHgAAIABJREFU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AQO3ez20hWgGH4nLKd/hvBICGWsGHFNbDmBrga7oRbQwghsWCQ0CCYUfd0d2IfFuVK4rLL&#10;dlLO5EvP82wy3bHL9V+nyu80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z6QSPhAAAgAElEQVQ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6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">
                <v:imagedata r:id="rId3" o:title=""/>
              </v:shape>
              <v:rect id="Rectángulo 14" o:spid="_x0000_s1037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" fillcolor="white [3201]" stroked="f" strokeweight="2pt">
                <v:textbox>
                  <w:txbxContent>
                    <w:p w14:paraId="01DF36BA" w14:textId="77777777" w:rsidR="004E48BE" w:rsidRDefault="004E48B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3F5E63" wp14:editId="7F14B788">
                            <wp:extent cx="1359307" cy="764275"/>
                            <wp:effectExtent l="0" t="0" r="0" b="0"/>
                            <wp:docPr id="509811" name="Imagen 5098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8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9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f0Tiw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oAlwHgAAIABJREFU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AQO3ez20hWgGH4nLKd&#10;/hvBICGWsGHFNbDmBrga7oRbQwghsWCQ0CCYUfd0d2IfFuVK4rLLdlLO5EvP82wy3bHL9V+nyu80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z6QSPhAAAgAElEQVQ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40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41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397"/>
    <w:rsid w:val="00007EB1"/>
    <w:rsid w:val="00013547"/>
    <w:rsid w:val="0001435E"/>
    <w:rsid w:val="000155A0"/>
    <w:rsid w:val="00016561"/>
    <w:rsid w:val="00020E04"/>
    <w:rsid w:val="00023F9E"/>
    <w:rsid w:val="00025F13"/>
    <w:rsid w:val="000331C2"/>
    <w:rsid w:val="000367AB"/>
    <w:rsid w:val="00037A70"/>
    <w:rsid w:val="0004456F"/>
    <w:rsid w:val="000447F5"/>
    <w:rsid w:val="00047121"/>
    <w:rsid w:val="000505A0"/>
    <w:rsid w:val="000516D9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07E4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06CB"/>
    <w:rsid w:val="000D776C"/>
    <w:rsid w:val="000E013F"/>
    <w:rsid w:val="000E0EE7"/>
    <w:rsid w:val="000E11CC"/>
    <w:rsid w:val="000E34A4"/>
    <w:rsid w:val="000E556C"/>
    <w:rsid w:val="000E5BE9"/>
    <w:rsid w:val="000E744C"/>
    <w:rsid w:val="000F0DB8"/>
    <w:rsid w:val="00102712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478E1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D78EF"/>
    <w:rsid w:val="001E2B5E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0F1A"/>
    <w:rsid w:val="00207C3D"/>
    <w:rsid w:val="0021077F"/>
    <w:rsid w:val="00210FC9"/>
    <w:rsid w:val="00211EFA"/>
    <w:rsid w:val="00212B18"/>
    <w:rsid w:val="00212D08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8A8"/>
    <w:rsid w:val="00274252"/>
    <w:rsid w:val="00282B11"/>
    <w:rsid w:val="00285DF1"/>
    <w:rsid w:val="00286C12"/>
    <w:rsid w:val="0028705E"/>
    <w:rsid w:val="00287DFD"/>
    <w:rsid w:val="00291238"/>
    <w:rsid w:val="00295600"/>
    <w:rsid w:val="00297B7B"/>
    <w:rsid w:val="002A14B0"/>
    <w:rsid w:val="002A1860"/>
    <w:rsid w:val="002A1F8E"/>
    <w:rsid w:val="002A2D5F"/>
    <w:rsid w:val="002A569A"/>
    <w:rsid w:val="002A6A62"/>
    <w:rsid w:val="002B1D69"/>
    <w:rsid w:val="002B22C4"/>
    <w:rsid w:val="002C1390"/>
    <w:rsid w:val="002C1501"/>
    <w:rsid w:val="002C16C2"/>
    <w:rsid w:val="002C4022"/>
    <w:rsid w:val="002C5496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3224"/>
    <w:rsid w:val="00434C6B"/>
    <w:rsid w:val="004367F6"/>
    <w:rsid w:val="00441027"/>
    <w:rsid w:val="0044213F"/>
    <w:rsid w:val="00444C0E"/>
    <w:rsid w:val="004463D0"/>
    <w:rsid w:val="00451668"/>
    <w:rsid w:val="004518CE"/>
    <w:rsid w:val="0046167E"/>
    <w:rsid w:val="004627A9"/>
    <w:rsid w:val="0046354B"/>
    <w:rsid w:val="00463EAE"/>
    <w:rsid w:val="00464DCB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B084F"/>
    <w:rsid w:val="004C210B"/>
    <w:rsid w:val="004C415B"/>
    <w:rsid w:val="004C5951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77A15"/>
    <w:rsid w:val="005810BA"/>
    <w:rsid w:val="00582428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071F"/>
    <w:rsid w:val="005D4206"/>
    <w:rsid w:val="005D54F9"/>
    <w:rsid w:val="005E50EC"/>
    <w:rsid w:val="005E6171"/>
    <w:rsid w:val="005F0A42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5DF"/>
    <w:rsid w:val="0062294A"/>
    <w:rsid w:val="00625452"/>
    <w:rsid w:val="00626478"/>
    <w:rsid w:val="00627A96"/>
    <w:rsid w:val="006320D1"/>
    <w:rsid w:val="0063308E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199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D79EB"/>
    <w:rsid w:val="006E2505"/>
    <w:rsid w:val="006E2E70"/>
    <w:rsid w:val="006E3052"/>
    <w:rsid w:val="006E3262"/>
    <w:rsid w:val="006E361F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0743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3536D"/>
    <w:rsid w:val="0073771F"/>
    <w:rsid w:val="007422AD"/>
    <w:rsid w:val="00747E98"/>
    <w:rsid w:val="00754A4A"/>
    <w:rsid w:val="007610EF"/>
    <w:rsid w:val="00762772"/>
    <w:rsid w:val="00763DF4"/>
    <w:rsid w:val="00767299"/>
    <w:rsid w:val="00770CCD"/>
    <w:rsid w:val="007735C1"/>
    <w:rsid w:val="00780F7E"/>
    <w:rsid w:val="00781686"/>
    <w:rsid w:val="007826FE"/>
    <w:rsid w:val="00783083"/>
    <w:rsid w:val="00785D2F"/>
    <w:rsid w:val="00791953"/>
    <w:rsid w:val="00792279"/>
    <w:rsid w:val="007A35AA"/>
    <w:rsid w:val="007A714D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0715B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44CB"/>
    <w:rsid w:val="00855048"/>
    <w:rsid w:val="00861785"/>
    <w:rsid w:val="008636F4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317C"/>
    <w:rsid w:val="008B5A34"/>
    <w:rsid w:val="008B73C0"/>
    <w:rsid w:val="008C07E5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486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868EB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9F704A"/>
    <w:rsid w:val="00A050E3"/>
    <w:rsid w:val="00A06F7F"/>
    <w:rsid w:val="00A07B3F"/>
    <w:rsid w:val="00A14992"/>
    <w:rsid w:val="00A14D5B"/>
    <w:rsid w:val="00A2423F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76FA"/>
    <w:rsid w:val="00A77DE8"/>
    <w:rsid w:val="00A831F9"/>
    <w:rsid w:val="00A83F7F"/>
    <w:rsid w:val="00A854C0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B60"/>
    <w:rsid w:val="00AB0856"/>
    <w:rsid w:val="00AB24E1"/>
    <w:rsid w:val="00AB3CFB"/>
    <w:rsid w:val="00AB3E84"/>
    <w:rsid w:val="00AB3ECA"/>
    <w:rsid w:val="00AB5D63"/>
    <w:rsid w:val="00AB5FF9"/>
    <w:rsid w:val="00AC5A7B"/>
    <w:rsid w:val="00AC621B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0B2A"/>
    <w:rsid w:val="00B61E26"/>
    <w:rsid w:val="00B634F5"/>
    <w:rsid w:val="00B708B6"/>
    <w:rsid w:val="00B73E0C"/>
    <w:rsid w:val="00B7657D"/>
    <w:rsid w:val="00B8166B"/>
    <w:rsid w:val="00B8199A"/>
    <w:rsid w:val="00B82DE8"/>
    <w:rsid w:val="00B84018"/>
    <w:rsid w:val="00B87BF7"/>
    <w:rsid w:val="00B94B4D"/>
    <w:rsid w:val="00BA1205"/>
    <w:rsid w:val="00BA1665"/>
    <w:rsid w:val="00BA2519"/>
    <w:rsid w:val="00BA57AA"/>
    <w:rsid w:val="00BA6BFE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2E06"/>
    <w:rsid w:val="00BF37F2"/>
    <w:rsid w:val="00BF3D8C"/>
    <w:rsid w:val="00C00944"/>
    <w:rsid w:val="00C026A6"/>
    <w:rsid w:val="00C02FAD"/>
    <w:rsid w:val="00C03810"/>
    <w:rsid w:val="00C04CD2"/>
    <w:rsid w:val="00C05D4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4794"/>
    <w:rsid w:val="00C76A5D"/>
    <w:rsid w:val="00C80F7C"/>
    <w:rsid w:val="00C82460"/>
    <w:rsid w:val="00C858F4"/>
    <w:rsid w:val="00C864D1"/>
    <w:rsid w:val="00C86C76"/>
    <w:rsid w:val="00C906B7"/>
    <w:rsid w:val="00C91F05"/>
    <w:rsid w:val="00C94F2E"/>
    <w:rsid w:val="00C96016"/>
    <w:rsid w:val="00C96409"/>
    <w:rsid w:val="00CA2111"/>
    <w:rsid w:val="00CA2275"/>
    <w:rsid w:val="00CA3615"/>
    <w:rsid w:val="00CA3B64"/>
    <w:rsid w:val="00CA648D"/>
    <w:rsid w:val="00CA707F"/>
    <w:rsid w:val="00CB0847"/>
    <w:rsid w:val="00CB309E"/>
    <w:rsid w:val="00CB3ED1"/>
    <w:rsid w:val="00CC2878"/>
    <w:rsid w:val="00CD09C7"/>
    <w:rsid w:val="00CD2C0F"/>
    <w:rsid w:val="00CD39EE"/>
    <w:rsid w:val="00CD6ED8"/>
    <w:rsid w:val="00CD77BF"/>
    <w:rsid w:val="00CD7E44"/>
    <w:rsid w:val="00CE4B4B"/>
    <w:rsid w:val="00CE4BB6"/>
    <w:rsid w:val="00CE79A4"/>
    <w:rsid w:val="00CF0DC9"/>
    <w:rsid w:val="00CF313F"/>
    <w:rsid w:val="00CF491A"/>
    <w:rsid w:val="00D03A95"/>
    <w:rsid w:val="00D0425A"/>
    <w:rsid w:val="00D04E0D"/>
    <w:rsid w:val="00D07ED5"/>
    <w:rsid w:val="00D11F4D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326C"/>
    <w:rsid w:val="00D342D3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84296"/>
    <w:rsid w:val="00D87043"/>
    <w:rsid w:val="00D9210E"/>
    <w:rsid w:val="00DA03C8"/>
    <w:rsid w:val="00DA18A8"/>
    <w:rsid w:val="00DA18BE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095D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595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13B4"/>
    <w:rsid w:val="00ED3DBE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73A68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15C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D712A"/>
    <w:rsid w:val="00FE0117"/>
    <w:rsid w:val="00FE23C6"/>
    <w:rsid w:val="00FE50EF"/>
    <w:rsid w:val="00FE6228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5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4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166</TotalTime>
  <Pages>14</Pages>
  <Words>1700</Words>
  <Characters>9355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73</cp:revision>
  <cp:lastPrinted>2025-04-05T23:52:00Z</cp:lastPrinted>
  <dcterms:created xsi:type="dcterms:W3CDTF">2025-03-29T03:05:00Z</dcterms:created>
  <dcterms:modified xsi:type="dcterms:W3CDTF">2025-09-21T07:31:00Z</dcterms:modified>
</cp:coreProperties>
</file>
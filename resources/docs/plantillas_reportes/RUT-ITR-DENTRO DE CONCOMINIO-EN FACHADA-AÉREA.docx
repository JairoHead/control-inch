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423A546A" w:rsidR="00194404" w:rsidRPr="00863306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374AE9E3" w:rsidR="00194404" w:rsidRPr="00863306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4E370E6D" w:rsidR="00194404" w:rsidRPr="00863306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36434F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141827"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2DBA1E2C" w:rsidR="00194404" w:rsidRPr="00863306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863306">
              <w:t xml:space="preserve"> </w:t>
            </w:r>
            <w:r w:rsidR="00A61F27" w:rsidRPr="00863306">
              <w:t>${</w:t>
            </w:r>
            <w:proofErr w:type="spellStart"/>
            <w:r w:rsidR="00A61F27" w:rsidRPr="00863306">
              <w:t>lcl</w:t>
            </w:r>
            <w:proofErr w:type="spellEnd"/>
            <w:r w:rsidR="00A61F27" w:rsidRPr="00863306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001001B5" w:rsidR="00194404" w:rsidRPr="00863306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86330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5B4DAB09" w:rsidR="00194404" w:rsidRPr="00863306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${distrito_nombre}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ECDC9E5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863306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61F27" w:rsidRPr="00863306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A61F27" w:rsidRPr="00863306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7D4EC8B5" w:rsidR="00194404" w:rsidRPr="00863306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20EE862E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AD6F220" w:rsidR="00194404" w:rsidRPr="00863306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36434F" w:rsidRPr="0086330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36434F" w:rsidRPr="0086330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CB5C5D" w:rsidRPr="00863306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2CFBF701" w:rsidR="00194404" w:rsidRPr="0086330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863306">
              <w:t xml:space="preserve"> </w:t>
            </w:r>
            <w:r w:rsidR="00A61F27" w:rsidRPr="00863306">
              <w:t>${</w:t>
            </w:r>
            <w:proofErr w:type="spellStart"/>
            <w:r w:rsidR="00A61F27" w:rsidRPr="00863306">
              <w:t>lcl</w:t>
            </w:r>
            <w:proofErr w:type="spellEnd"/>
            <w:r w:rsidR="00A61F27" w:rsidRPr="00863306">
              <w:t>}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636CD32B" w:rsidR="00194404" w:rsidRPr="00863306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86330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A61F27" w:rsidRPr="0086330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2C2E911A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9B3101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9B31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B31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CB5C5D" w:rsidRPr="00CB5C5D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35604FF3" w14:textId="77777777" w:rsidR="00CB5C5D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215AD9C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0EA0F31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396D7889" w14:textId="03B1392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451EAA5" w14:textId="37B5E53B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54186A" w14:textId="77777777" w:rsidR="00CB5C5D" w:rsidRDefault="00194404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DB09234" w14:textId="643C0336" w:rsidR="00CB5C5D" w:rsidRPr="00CB5C5D" w:rsidRDefault="00CB5C5D" w:rsidP="00CB5C5D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CB5C5D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65A39EB2" w14:textId="39E5A870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</w:p>
        </w:tc>
      </w:tr>
      <w:tr w:rsidR="009B3101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537A1084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5C5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5662E566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51EB3838" w:rsidR="009B3101" w:rsidRPr="00D057EA" w:rsidRDefault="009B3101" w:rsidP="009B310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4B110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4B110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194404" w:rsidRPr="00695BF4" w14:paraId="0007A52F" w14:textId="77777777" w:rsidTr="00CB5C5D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5C5D" w:rsidRPr="00695BF4" w14:paraId="227A5F6D" w14:textId="77777777" w:rsidTr="00CB5C5D">
        <w:tc>
          <w:tcPr>
            <w:tcW w:w="931" w:type="pct"/>
            <w:vAlign w:val="center"/>
          </w:tcPr>
          <w:p w14:paraId="4058B219" w14:textId="16778783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25B54180" w14:textId="6131D857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14A055BE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0FF6280C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340F77C8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69F34622" w:rsidR="00CB5C5D" w:rsidRPr="00695BF4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5C5D" w:rsidRPr="00695BF4" w14:paraId="4DEDF730" w14:textId="77777777" w:rsidTr="00CB5C5D">
        <w:tc>
          <w:tcPr>
            <w:tcW w:w="931" w:type="pct"/>
            <w:vAlign w:val="center"/>
          </w:tcPr>
          <w:p w14:paraId="2DE3467B" w14:textId="34D671E0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0313A059" w14:textId="21DB6AF4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22FB2AA2" w14:textId="79A2DE8A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189F5A74" w14:textId="78405468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345DD734" w14:textId="56F318C9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F15AF2C" w14:textId="470AAC5D" w:rsidR="00CB5C5D" w:rsidRDefault="00CB5C5D" w:rsidP="00CB5C5D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6C18A108" w:rsidR="00194404" w:rsidRPr="00863306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5F38FE">
        <w:rPr>
          <w:rFonts w:ascii="Tahoma" w:hAnsi="Tahoma" w:cs="Tahoma"/>
          <w:sz w:val="20"/>
          <w:lang w:val="es-ES"/>
        </w:rPr>
        <w:t>${</w:t>
      </w:r>
      <w:proofErr w:type="spellStart"/>
      <w:r w:rsidR="005F38FE">
        <w:rPr>
          <w:rFonts w:ascii="Tahoma" w:hAnsi="Tahoma" w:cs="Tahoma"/>
          <w:sz w:val="20"/>
          <w:lang w:val="es-ES"/>
        </w:rPr>
        <w:t>cantidad_suministros</w:t>
      </w:r>
      <w:proofErr w:type="spellEnd"/>
      <w:r w:rsidR="005F38FE">
        <w:rPr>
          <w:rFonts w:ascii="Tahoma" w:hAnsi="Tahoma" w:cs="Tahoma"/>
          <w:sz w:val="20"/>
          <w:lang w:val="es-ES"/>
        </w:rPr>
        <w:t>}</w:t>
      </w:r>
      <w:r w:rsidR="00141827">
        <w:rPr>
          <w:rFonts w:ascii="Tahoma" w:hAnsi="Tahoma" w:cs="Tahoma"/>
          <w:sz w:val="20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A61F27" w:rsidRPr="0086330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86330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A61F27" w:rsidRPr="0086330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86330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1062C49E" w:rsidR="00194404" w:rsidRPr="00863306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A61F27" w:rsidRPr="00863306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9F03A" w14:textId="338E6219" w:rsidR="00CB5C5D" w:rsidRPr="00863306" w:rsidRDefault="00CB5C5D" w:rsidP="00CB5C5D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jc w:val="both"/>
        <w:rPr>
          <w:sz w:val="20"/>
          <w:szCs w:val="22"/>
          <w:lang w:val="es-PE" w:eastAsia="es-ES"/>
        </w:rPr>
      </w:pPr>
      <w:r w:rsidRPr="00863306">
        <w:rPr>
          <w:lang w:val="es-PE"/>
        </w:rPr>
        <w:t xml:space="preserve">Se coordino desde campo vía telefónica </w:t>
      </w:r>
      <w:r w:rsidR="009F371C" w:rsidRPr="00863306">
        <w:rPr>
          <w:lang w:val="es-PE"/>
        </w:rPr>
        <w:t>${</w:t>
      </w:r>
      <w:proofErr w:type="spellStart"/>
      <w:r w:rsidR="009F371C" w:rsidRPr="00863306">
        <w:rPr>
          <w:lang w:val="es-PE"/>
        </w:rPr>
        <w:t>detalle_contacto</w:t>
      </w:r>
      <w:proofErr w:type="spellEnd"/>
      <w:r w:rsidR="009F371C" w:rsidRPr="00863306">
        <w:rPr>
          <w:lang w:val="es-PE"/>
        </w:rPr>
        <w:t>}.</w:t>
      </w:r>
    </w:p>
    <w:p w14:paraId="5960578E" w14:textId="77777777" w:rsidR="00194404" w:rsidRPr="00863306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63306">
        <w:rPr>
          <w:rFonts w:ascii="Arial" w:hAnsi="Arial" w:cs="Arial"/>
          <w:sz w:val="22"/>
          <w:szCs w:val="22"/>
        </w:rPr>
        <w:t>realizó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63306">
        <w:rPr>
          <w:rFonts w:ascii="Arial" w:hAnsi="Arial" w:cs="Arial"/>
          <w:sz w:val="22"/>
          <w:szCs w:val="22"/>
        </w:rPr>
        <w:t>inspección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63306">
        <w:rPr>
          <w:rFonts w:ascii="Arial" w:hAnsi="Arial" w:cs="Arial"/>
          <w:sz w:val="22"/>
          <w:szCs w:val="22"/>
        </w:rPr>
        <w:t>acuerdo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63306">
        <w:rPr>
          <w:rFonts w:ascii="Arial" w:hAnsi="Arial" w:cs="Arial"/>
          <w:sz w:val="22"/>
          <w:szCs w:val="22"/>
        </w:rPr>
        <w:t>información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brindada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por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cliente</w:t>
      </w:r>
      <w:proofErr w:type="spellEnd"/>
      <w:r w:rsidRPr="00863306">
        <w:rPr>
          <w:rFonts w:ascii="Arial" w:hAnsi="Arial" w:cs="Arial"/>
          <w:sz w:val="22"/>
          <w:szCs w:val="22"/>
        </w:rPr>
        <w:t>.</w:t>
      </w:r>
    </w:p>
    <w:p w14:paraId="600BDB4B" w14:textId="4948828A" w:rsidR="00194404" w:rsidRPr="00863306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63306">
        <w:rPr>
          <w:rFonts w:ascii="Arial" w:hAnsi="Arial" w:cs="Arial"/>
          <w:sz w:val="22"/>
          <w:szCs w:val="22"/>
        </w:rPr>
        <w:t>verifico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863306">
        <w:rPr>
          <w:rFonts w:ascii="Arial" w:hAnsi="Arial" w:cs="Arial"/>
          <w:sz w:val="22"/>
          <w:szCs w:val="22"/>
        </w:rPr>
        <w:t>técnicamente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factible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atender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863306">
        <w:rPr>
          <w:rFonts w:ascii="Arial" w:hAnsi="Arial" w:cs="Arial"/>
          <w:sz w:val="22"/>
          <w:szCs w:val="22"/>
        </w:rPr>
        <w:t>suministro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63306">
        <w:rPr>
          <w:rFonts w:ascii="Arial" w:hAnsi="Arial" w:cs="Arial"/>
          <w:sz w:val="22"/>
          <w:szCs w:val="22"/>
        </w:rPr>
        <w:t>ubicación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863306">
        <w:rPr>
          <w:rFonts w:ascii="Arial" w:hAnsi="Arial" w:cs="Arial"/>
          <w:sz w:val="22"/>
          <w:szCs w:val="22"/>
        </w:rPr>
        <w:t>en</w:t>
      </w:r>
      <w:proofErr w:type="spellEnd"/>
      <w:r w:rsidR="00805B71"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fachada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limite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propiedad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C23B94" w:rsidRPr="00863306">
        <w:rPr>
          <w:rFonts w:ascii="Arial" w:hAnsi="Arial" w:cs="Arial"/>
          <w:sz w:val="22"/>
          <w:szCs w:val="22"/>
        </w:rPr>
        <w:t>condominio</w:t>
      </w:r>
      <w:proofErr w:type="spellEnd"/>
      <w:r w:rsidR="00C23B94" w:rsidRPr="00863306">
        <w:rPr>
          <w:rFonts w:ascii="Arial" w:hAnsi="Arial" w:cs="Arial"/>
          <w:sz w:val="22"/>
          <w:szCs w:val="22"/>
        </w:rPr>
        <w:t xml:space="preserve"> privado</w:t>
      </w:r>
      <w:r w:rsidRPr="00863306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863306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análisis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863306">
        <w:rPr>
          <w:rFonts w:ascii="Arial" w:hAnsi="Arial" w:cs="Arial"/>
          <w:sz w:val="22"/>
          <w:szCs w:val="22"/>
        </w:rPr>
        <w:t>considerado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el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863306">
        <w:rPr>
          <w:rFonts w:ascii="Arial" w:hAnsi="Arial" w:cs="Arial"/>
          <w:sz w:val="22"/>
          <w:szCs w:val="22"/>
        </w:rPr>
        <w:t>carga</w:t>
      </w:r>
      <w:proofErr w:type="spellEnd"/>
      <w:r w:rsidRPr="008633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3306">
        <w:rPr>
          <w:rFonts w:ascii="Arial" w:hAnsi="Arial" w:cs="Arial"/>
          <w:sz w:val="22"/>
          <w:szCs w:val="22"/>
        </w:rPr>
        <w:t>solicitada</w:t>
      </w:r>
      <w:proofErr w:type="spellEnd"/>
      <w:r w:rsidRPr="00863306">
        <w:rPr>
          <w:rFonts w:ascii="Arial" w:hAnsi="Arial" w:cs="Arial"/>
          <w:sz w:val="22"/>
          <w:szCs w:val="22"/>
        </w:rPr>
        <w:t>.</w:t>
      </w:r>
    </w:p>
    <w:p w14:paraId="18CD6269" w14:textId="0BC86E4C" w:rsidR="00194404" w:rsidRPr="00863306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A61F27" w:rsidRPr="00863306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50494EE7" w:rsidR="00194404" w:rsidRPr="00863306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4F55D2"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475</w:t>
      </w:r>
      <w:r w:rsidRPr="00CB5C5D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A61F27" w:rsidRPr="00863306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86330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863306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Resultado de la </w:t>
      </w:r>
      <w:r w:rsidRPr="0086330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Inspección</w:t>
      </w:r>
    </w:p>
    <w:p w14:paraId="692EE14A" w14:textId="6D3C3608" w:rsidR="00CB5C5D" w:rsidRPr="00863306" w:rsidRDefault="009F371C" w:rsidP="00CB5C5D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6330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CB5C5D" w:rsidRPr="0086330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6398B931" w:rsidR="00194404" w:rsidRDefault="00C0027F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11AC1858">
                <wp:simplePos x="0" y="0"/>
                <wp:positionH relativeFrom="column">
                  <wp:posOffset>3317866</wp:posOffset>
                </wp:positionH>
                <wp:positionV relativeFrom="paragraph">
                  <wp:posOffset>1891257</wp:posOffset>
                </wp:positionV>
                <wp:extent cx="961029" cy="382138"/>
                <wp:effectExtent l="1028700" t="0" r="10795" b="11366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029" cy="382138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1526"/>
                            <a:gd name="adj6" fmla="val -10343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69B62941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261.25pt;margin-top:148.9pt;width:75.65pt;height:30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" adj="-22341,24090" fillcolor="white [3212]" strokecolor="#ed7d31 [3205]" strokeweight="1.5pt">
                <v:stroke startarrow="open"/>
                <v:textbox>
                  <w:txbxContent>
                    <w:p w14:paraId="01E9C842" w14:textId="69B62941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B5C5D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042BE18D">
                <wp:simplePos x="0" y="0"/>
                <wp:positionH relativeFrom="column">
                  <wp:posOffset>382459</wp:posOffset>
                </wp:positionH>
                <wp:positionV relativeFrom="paragraph">
                  <wp:posOffset>2089150</wp:posOffset>
                </wp:positionV>
                <wp:extent cx="1173707" cy="586854"/>
                <wp:effectExtent l="0" t="0" r="1188720" b="384810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73707" cy="586854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3923"/>
                            <a:gd name="adj6" fmla="val -937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F317E" w14:textId="67583DE2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30.1pt;margin-top:164.5pt;width:92.4pt;height:46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" adj="-20244,33247" fillcolor="white [3212]" strokecolor="#ed7d31 [3205]" strokeweight="1.5pt">
                <v:stroke startarrow="open"/>
                <v:textbox>
                  <w:txbxContent>
                    <w:p w14:paraId="364F317E" w14:textId="67583DE2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1D81A4C8">
                <wp:simplePos x="0" y="0"/>
                <wp:positionH relativeFrom="column">
                  <wp:posOffset>4252595</wp:posOffset>
                </wp:positionH>
                <wp:positionV relativeFrom="paragraph">
                  <wp:posOffset>1068705</wp:posOffset>
                </wp:positionV>
                <wp:extent cx="714375" cy="447675"/>
                <wp:effectExtent l="781050" t="342900" r="28575" b="285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69315"/>
                            <a:gd name="adj6" fmla="val -10311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62223AB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C0027F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Globo: línea doblada 3" o:spid="_x0000_s1028" type="#_x0000_t48" style="position:absolute;left:0;text-align:left;margin-left:334.85pt;margin-top:84.15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" adj="-22273,-14972" fillcolor="white [3212]" strokecolor="#ed7d31 [3205]" strokeweight="1.5pt">
                <v:stroke startarrow="open"/>
                <v:textbox>
                  <w:txbxContent>
                    <w:p w14:paraId="586B0578" w14:textId="62223AB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C0027F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0976569E">
                <wp:simplePos x="0" y="0"/>
                <wp:positionH relativeFrom="column">
                  <wp:posOffset>2435225</wp:posOffset>
                </wp:positionH>
                <wp:positionV relativeFrom="paragraph">
                  <wp:posOffset>1516380</wp:posOffset>
                </wp:positionV>
                <wp:extent cx="45719" cy="438150"/>
                <wp:effectExtent l="76200" t="0" r="69215" b="57150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8D2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91.75pt;margin-top:119.4pt;width:3.6pt;height:34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" strokecolor="black [3200]" strokeweight="1.5pt">
                <v:stroke endarrow="open"/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A8DFEED">
                <wp:simplePos x="0" y="0"/>
                <wp:positionH relativeFrom="column">
                  <wp:posOffset>2166620</wp:posOffset>
                </wp:positionH>
                <wp:positionV relativeFrom="paragraph">
                  <wp:posOffset>2900050</wp:posOffset>
                </wp:positionV>
                <wp:extent cx="147996" cy="98881"/>
                <wp:effectExtent l="19050" t="19050" r="23495" b="34925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92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235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70.6pt;margin-top:228.35pt;width:11.65pt;height:7.8pt;rotation:1348864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" adj="14384" fillcolor="red" strokecolor="red" strokeweight="1pt"/>
            </w:pict>
          </mc:Fallback>
        </mc:AlternateContent>
      </w:r>
      <w:r w:rsidR="004F55D2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879CC5D">
                <wp:simplePos x="0" y="0"/>
                <wp:positionH relativeFrom="column">
                  <wp:posOffset>3557270</wp:posOffset>
                </wp:positionH>
                <wp:positionV relativeFrom="paragraph">
                  <wp:posOffset>4688205</wp:posOffset>
                </wp:positionV>
                <wp:extent cx="838835" cy="504825"/>
                <wp:effectExtent l="0" t="438150" r="47561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8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-508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_x0000_s1029" type="#_x0000_t48" style="position:absolute;left:0;text-align:left;margin-left:280.1pt;margin-top:369.15pt;width:66.05pt;height:39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" adj="-10981,-1727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F55D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DC9CA6A">
                <wp:simplePos x="0" y="0"/>
                <wp:positionH relativeFrom="column">
                  <wp:posOffset>4717415</wp:posOffset>
                </wp:positionH>
                <wp:positionV relativeFrom="paragraph">
                  <wp:posOffset>3937000</wp:posOffset>
                </wp:positionV>
                <wp:extent cx="194142" cy="326520"/>
                <wp:effectExtent l="19050" t="19050" r="34925" b="16510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44355">
                          <a:off x="0" y="0"/>
                          <a:ext cx="194142" cy="326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0D1C1" id="Rectángulo 19" o:spid="_x0000_s1026" style="position:absolute;margin-left:371.45pt;margin-top:310pt;width:15.3pt;height:25.7pt;rotation:-170006fd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" fillcolor="white [3212]" strokecolor="red" strokeweight="1pt"/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057E856F">
            <wp:extent cx="5322170" cy="5314950"/>
            <wp:effectExtent l="19050" t="19050" r="12065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16" cy="5323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1906EB2A">
                <wp:simplePos x="0" y="0"/>
                <wp:positionH relativeFrom="column">
                  <wp:posOffset>4728845</wp:posOffset>
                </wp:positionH>
                <wp:positionV relativeFrom="paragraph">
                  <wp:posOffset>4658995</wp:posOffset>
                </wp:positionV>
                <wp:extent cx="828675" cy="504825"/>
                <wp:effectExtent l="552450" t="533400" r="28575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98821"/>
                            <a:gd name="adj6" fmla="val -6245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372.35pt;margin-top:366.85pt;width:65.25pt;height:3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" adj="-13490,-21345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5A161D92">
            <wp:extent cx="5790913" cy="5769956"/>
            <wp:effectExtent l="19050" t="19050" r="19685" b="2159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7699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3442F31B" w:rsidR="00972776" w:rsidRDefault="00772980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26D38E6B">
                <wp:simplePos x="0" y="0"/>
                <wp:positionH relativeFrom="column">
                  <wp:posOffset>3261995</wp:posOffset>
                </wp:positionH>
                <wp:positionV relativeFrom="paragraph">
                  <wp:posOffset>1372870</wp:posOffset>
                </wp:positionV>
                <wp:extent cx="1047750" cy="628650"/>
                <wp:effectExtent l="0" t="533400" r="438150" b="190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0781"/>
                            <a:gd name="adj6" fmla="val -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1" type="#_x0000_t48" style="position:absolute;margin-left:256.85pt;margin-top:108.1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" adj="-7672,-17449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56DD69B7">
                <wp:simplePos x="0" y="0"/>
                <wp:positionH relativeFrom="column">
                  <wp:posOffset>406400</wp:posOffset>
                </wp:positionH>
                <wp:positionV relativeFrom="paragraph">
                  <wp:posOffset>1838960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2" type="#_x0000_t202" style="position:absolute;margin-left:32pt;margin-top:144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614A09DD">
                <wp:simplePos x="0" y="0"/>
                <wp:positionH relativeFrom="column">
                  <wp:posOffset>4395470</wp:posOffset>
                </wp:positionH>
                <wp:positionV relativeFrom="paragraph">
                  <wp:posOffset>3725545</wp:posOffset>
                </wp:positionV>
                <wp:extent cx="857250" cy="504825"/>
                <wp:effectExtent l="400050" t="3238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5425"/>
                            <a:gd name="adj6" fmla="val -434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346.1pt;margin-top:293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" adj="-9381,-11972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5DBD0539">
            <wp:extent cx="5369918" cy="4445814"/>
            <wp:effectExtent l="19050" t="19050" r="21590" b="12065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4458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863306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86330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11AA1852" w14:textId="3DA912F6" w:rsidR="00C2128D" w:rsidRPr="00863306" w:rsidRDefault="00C0027F" w:rsidP="00C2128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863306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34D7A06F" w14:textId="5623602E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</w:t>
      </w:r>
      <w:r w:rsidR="005F527C">
        <w:rPr>
          <w:rFonts w:ascii="Tahoma" w:hAnsi="Tahoma" w:cs="Tahoma"/>
          <w:bCs/>
          <w:snapToGrid w:val="0"/>
          <w:sz w:val="22"/>
          <w:szCs w:val="22"/>
          <w:lang w:val="es-PE"/>
        </w:rPr>
        <w:t>á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05A8516B" w14:textId="75A1F156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lastRenderedPageBreak/>
        <w:t>Panel Fotográfico</w:t>
      </w:r>
    </w:p>
    <w:p w14:paraId="25482441" w14:textId="60B46F2B" w:rsidR="00194404" w:rsidRPr="008A42A2" w:rsidRDefault="00772980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D53BC50">
                <wp:simplePos x="0" y="0"/>
                <wp:positionH relativeFrom="margin">
                  <wp:posOffset>3947795</wp:posOffset>
                </wp:positionH>
                <wp:positionV relativeFrom="paragraph">
                  <wp:posOffset>151130</wp:posOffset>
                </wp:positionV>
                <wp:extent cx="1009650" cy="438150"/>
                <wp:effectExtent l="514350" t="0" r="19050" b="6477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38150"/>
                        </a:xfrm>
                        <a:prstGeom prst="wedgeRectCallout">
                          <a:avLst>
                            <a:gd name="adj1" fmla="val -98058"/>
                            <a:gd name="adj2" fmla="val 1805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A7D9E" w14:textId="5BFDFE29" w:rsidR="00194404" w:rsidRPr="00AA171E" w:rsidRDefault="00772980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 w:rsidRPr="00772980">
                              <w:rPr>
                                <w:sz w:val="20"/>
                                <w:szCs w:val="20"/>
                                <w:lang w:val="es-PE"/>
                              </w:rPr>
                              <w:t>Predio del solicitante</w:t>
                            </w: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left:0;text-align:left;margin-left:310.85pt;margin-top:11.9pt;width:79.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" adj="-10381,49796" fillcolor="white [3212]" strokecolor="red" strokeweight="1pt">
                <v:textbox>
                  <w:txbxContent>
                    <w:p w14:paraId="32BA7D9E" w14:textId="5BFDFE29" w:rsidR="00194404" w:rsidRPr="00AA171E" w:rsidRDefault="00772980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 w:rsidRPr="00772980">
                        <w:rPr>
                          <w:sz w:val="20"/>
                          <w:szCs w:val="20"/>
                          <w:lang w:val="es-PE"/>
                        </w:rPr>
                        <w:t>Predio del solicitante</w:t>
                      </w: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 w:rsidRPr="00886007">
        <w:t xml:space="preserve"> </w:t>
      </w:r>
      <w:r w:rsidR="00194404">
        <w:rPr>
          <w:noProof/>
        </w:rPr>
        <w:drawing>
          <wp:inline distT="0" distB="0" distL="0" distR="0" wp14:anchorId="7C20F27D" wp14:editId="7AD6EE4B">
            <wp:extent cx="4660901" cy="3495675"/>
            <wp:effectExtent l="19050" t="19050" r="2540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352" cy="34960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0D112FEF" w:rsidR="00194404" w:rsidRDefault="00772980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01BE0CCB">
                <wp:simplePos x="0" y="0"/>
                <wp:positionH relativeFrom="margin">
                  <wp:posOffset>2604770</wp:posOffset>
                </wp:positionH>
                <wp:positionV relativeFrom="paragraph">
                  <wp:posOffset>3239770</wp:posOffset>
                </wp:positionV>
                <wp:extent cx="1438275" cy="542925"/>
                <wp:effectExtent l="685800" t="533400" r="28575" b="285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5E83F" w14:textId="358C148A" w:rsidR="00656374" w:rsidRPr="00656374" w:rsidRDefault="00772980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</w:t>
                            </w:r>
                            <w:r w:rsidR="009524EF">
                              <w:rPr>
                                <w:color w:val="FFFFFF" w:themeColor="background1"/>
                                <w:lang w:val="es-ES"/>
                              </w:rPr>
                              <w:t>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205.1pt;margin-top:255.1pt;width:113.25pt;height:42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OY06QIAAHE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" adj="-9690,-19338" fillcolor="#ffc000 [3207]" strokecolor="white [3212]" strokeweight="1pt">
                <v:textbox>
                  <w:txbxContent>
                    <w:p w14:paraId="7D05E83F" w14:textId="358C148A" w:rsidR="00656374" w:rsidRPr="00656374" w:rsidRDefault="00772980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</w:t>
                      </w:r>
                      <w:r w:rsidR="009524EF">
                        <w:rPr>
                          <w:color w:val="FFFFFF" w:themeColor="background1"/>
                          <w:lang w:val="es-ES"/>
                        </w:rPr>
                        <w:t>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4E29CDA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695325"/>
                <wp:effectExtent l="0" t="0" r="552450" b="1533525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95325"/>
                        </a:xfrm>
                        <a:prstGeom prst="wedgeRoundRectCallout">
                          <a:avLst>
                            <a:gd name="adj1" fmla="val 77006"/>
                            <a:gd name="adj2" fmla="val 2555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09F3CFEB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Predio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del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Solicitante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se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encuentra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en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656374">
                              <w:rPr>
                                <w:color w:val="FFFFFF" w:themeColor="background1"/>
                              </w:rPr>
                              <w:t>el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interior del </w:t>
                            </w:r>
                            <w:proofErr w:type="spellStart"/>
                            <w:r w:rsidR="00772980">
                              <w:rPr>
                                <w:color w:val="FFFFFF" w:themeColor="background1"/>
                              </w:rPr>
                              <w:t>condominio</w:t>
                            </w:r>
                            <w:proofErr w:type="spellEnd"/>
                            <w:r w:rsidRPr="00656374">
                              <w:rPr>
                                <w:color w:val="FFFFFF" w:themeColor="background1"/>
                              </w:rPr>
                              <w:t xml:space="preserve"> a </w:t>
                            </w:r>
                            <w:r w:rsidR="00772980">
                              <w:rPr>
                                <w:color w:val="FFFFFF" w:themeColor="background1"/>
                              </w:rPr>
                              <w:t>200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 xml:space="preserve">m 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54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" adj="27433,65998" fillcolor="#ffc000 [3207]" strokecolor="white [3212]" strokeweight="1pt">
                <v:textbox>
                  <w:txbxContent>
                    <w:p w14:paraId="327981B5" w14:textId="09F3CFEB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Predio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del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Solicitante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se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encuentra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en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656374">
                        <w:rPr>
                          <w:color w:val="FFFFFF" w:themeColor="background1"/>
                        </w:rPr>
                        <w:t>el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interior del </w:t>
                      </w:r>
                      <w:proofErr w:type="spellStart"/>
                      <w:r w:rsidR="00772980">
                        <w:rPr>
                          <w:color w:val="FFFFFF" w:themeColor="background1"/>
                        </w:rPr>
                        <w:t>condominio</w:t>
                      </w:r>
                      <w:proofErr w:type="spellEnd"/>
                      <w:r w:rsidRPr="00656374">
                        <w:rPr>
                          <w:color w:val="FFFFFF" w:themeColor="background1"/>
                        </w:rPr>
                        <w:t xml:space="preserve"> a </w:t>
                      </w:r>
                      <w:r w:rsidR="00772980">
                        <w:rPr>
                          <w:color w:val="FFFFFF" w:themeColor="background1"/>
                        </w:rPr>
                        <w:t>200</w:t>
                      </w:r>
                      <w:r w:rsidRPr="00656374">
                        <w:rPr>
                          <w:color w:val="FFFFFF" w:themeColor="background1"/>
                        </w:rPr>
                        <w:t xml:space="preserve">m 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194157ED">
            <wp:extent cx="5588133" cy="4191099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0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40BAB84D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INGRESO DEL CONDOMINIO /</w:t>
      </w:r>
      <w:r w:rsidR="00C76DF2">
        <w:rPr>
          <w:rFonts w:ascii="Arial" w:hAnsi="Arial" w:cs="Arial"/>
          <w:sz w:val="22"/>
          <w:szCs w:val="22"/>
          <w:lang w:val="es-PE" w:eastAsia="es-PE"/>
        </w:rPr>
        <w:t xml:space="preserve">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9524EF">
        <w:rPr>
          <w:rFonts w:ascii="Arial" w:hAnsi="Arial" w:cs="Arial"/>
          <w:sz w:val="22"/>
          <w:szCs w:val="22"/>
          <w:lang w:val="es-PE" w:eastAsia="es-PE"/>
        </w:rPr>
        <w:t xml:space="preserve"> SE ENCUENTRA EN EL INTERIOR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24C78BF2" w:rsidR="00ED5EBD" w:rsidRDefault="00C2128D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C24B90" wp14:editId="7A58D798">
                <wp:simplePos x="0" y="0"/>
                <wp:positionH relativeFrom="margin">
                  <wp:posOffset>937895</wp:posOffset>
                </wp:positionH>
                <wp:positionV relativeFrom="paragraph">
                  <wp:posOffset>29845</wp:posOffset>
                </wp:positionV>
                <wp:extent cx="1009650" cy="466725"/>
                <wp:effectExtent l="0" t="0" r="876300" b="809625"/>
                <wp:wrapNone/>
                <wp:docPr id="1083977495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130629"/>
                            <a:gd name="adj2" fmla="val 2057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8AF42" w14:textId="5E7CB2CB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24B90" id="_x0000_s1037" type="#_x0000_t62" style="position:absolute;left:0;text-align:left;margin-left:73.85pt;margin-top:2.35pt;width:79.5pt;height:36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" adj="39016,55238" fillcolor="#ffc000 [3207]" strokecolor="white [3212]" strokeweight="1pt">
                <v:textbox>
                  <w:txbxContent>
                    <w:p w14:paraId="7908AF42" w14:textId="5E7CB2CB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3D4B100">
                <wp:simplePos x="0" y="0"/>
                <wp:positionH relativeFrom="margin">
                  <wp:posOffset>4538345</wp:posOffset>
                </wp:positionH>
                <wp:positionV relativeFrom="paragraph">
                  <wp:posOffset>48895</wp:posOffset>
                </wp:positionV>
                <wp:extent cx="1419225" cy="866775"/>
                <wp:effectExtent l="609600" t="0" r="28575" b="409575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866775"/>
                        </a:xfrm>
                        <a:prstGeom prst="wedgeRoundRectCallout">
                          <a:avLst>
                            <a:gd name="adj1" fmla="val -89485"/>
                            <a:gd name="adj2" fmla="val 9081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44B037" w14:textId="42074831" w:rsidR="009524EF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524E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  <w:r w:rsidR="00C2128D" w:rsidRPr="00C2128D">
                              <w:rPr>
                                <w:color w:val="FFFFFF" w:themeColor="background1"/>
                                <w:sz w:val="22"/>
                                <w:szCs w:val="22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5521C5A9" w14:textId="3CA38952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LL</w:t>
                            </w:r>
                            <w:r w:rsidR="004541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8" type="#_x0000_t62" style="position:absolute;left:0;text-align:left;margin-left:357.35pt;margin-top:3.85pt;width:111.75pt;height:68.2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" adj="-8529,30416" fillcolor="#ffc000 [3207]" strokecolor="white [3212]" strokeweight="1pt">
                <v:textbox>
                  <w:txbxContent>
                    <w:p w14:paraId="4744B037" w14:textId="42074831" w:rsidR="009524EF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Cable </w:t>
                      </w:r>
                      <w:proofErr w:type="spellStart"/>
                      <w:r w:rsidRPr="009524E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autosoportado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${</w:t>
                      </w:r>
                      <w:proofErr w:type="spellStart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cable_matriz</w:t>
                      </w:r>
                      <w:proofErr w:type="spellEnd"/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  <w:r w:rsidR="00C2128D" w:rsidRPr="00C2128D">
                        <w:rPr>
                          <w:color w:val="FFFFFF" w:themeColor="background1"/>
                          <w:sz w:val="22"/>
                          <w:szCs w:val="22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5521C5A9" w14:textId="3CA38952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LL</w:t>
                      </w:r>
                      <w:r w:rsidR="004541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65B15C" wp14:editId="60F76F41">
                <wp:simplePos x="0" y="0"/>
                <wp:positionH relativeFrom="margin">
                  <wp:posOffset>299720</wp:posOffset>
                </wp:positionH>
                <wp:positionV relativeFrom="paragraph">
                  <wp:posOffset>810895</wp:posOffset>
                </wp:positionV>
                <wp:extent cx="1009650" cy="466725"/>
                <wp:effectExtent l="0" t="0" r="495300" b="428625"/>
                <wp:wrapNone/>
                <wp:docPr id="447343757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90052"/>
                            <a:gd name="adj2" fmla="val 1261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A683F" w14:textId="54023DCA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C9582F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5B15C" id="_x0000_s1039" type="#_x0000_t62" style="position:absolute;left:0;text-align:left;margin-left:23.6pt;margin-top:63.85pt;width:79.5pt;height:36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" adj="30251,38046" fillcolor="#ffc000 [3207]" strokecolor="white [3212]" strokeweight="1pt">
                <v:textbox>
                  <w:txbxContent>
                    <w:p w14:paraId="2B2A683F" w14:textId="54023DCA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C9582F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EC02ED" wp14:editId="5B5E811F">
                <wp:simplePos x="0" y="0"/>
                <wp:positionH relativeFrom="column">
                  <wp:posOffset>1347470</wp:posOffset>
                </wp:positionH>
                <wp:positionV relativeFrom="paragraph">
                  <wp:posOffset>1791970</wp:posOffset>
                </wp:positionV>
                <wp:extent cx="714375" cy="142875"/>
                <wp:effectExtent l="19050" t="57150" r="28575" b="28575"/>
                <wp:wrapNone/>
                <wp:docPr id="1747282296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CD0F5" id="Conector recto de flecha 32" o:spid="_x0000_s1026" type="#_x0000_t32" style="position:absolute;margin-left:106.1pt;margin-top:141.1pt;width:56.25pt;height:11.2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139090" wp14:editId="3A45BECB">
                <wp:simplePos x="0" y="0"/>
                <wp:positionH relativeFrom="column">
                  <wp:posOffset>3242945</wp:posOffset>
                </wp:positionH>
                <wp:positionV relativeFrom="paragraph">
                  <wp:posOffset>3420745</wp:posOffset>
                </wp:positionV>
                <wp:extent cx="123825" cy="209550"/>
                <wp:effectExtent l="0" t="0" r="28575" b="19050"/>
                <wp:wrapNone/>
                <wp:docPr id="1603254710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C1522" id="Rectángulo 31" o:spid="_x0000_s1026" style="position:absolute;margin-left:255.35pt;margin-top:269.35pt;width:9.75pt;height:16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06109200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400050" r="128397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2810"/>
                            <a:gd name="adj6" fmla="val -14108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16D83AAF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</w:t>
                            </w:r>
                            <w:r w:rsidR="009524EF">
                              <w:rPr>
                                <w:color w:val="FF0000"/>
                                <w:lang w:val="es-ES"/>
                              </w:rPr>
                              <w:t>nicho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40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" adj="-30474,-11407" fillcolor="white [3212]" strokecolor="#ffc000 [3207]" strokeweight="1.5pt">
                <v:stroke startarrow="open"/>
                <v:textbox>
                  <w:txbxContent>
                    <w:p w14:paraId="78467B26" w14:textId="16D83AAF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</w:t>
                      </w:r>
                      <w:r w:rsidR="009524EF">
                        <w:rPr>
                          <w:color w:val="FF0000"/>
                          <w:lang w:val="es-ES"/>
                        </w:rPr>
                        <w:t>nicho</w:t>
                      </w:r>
                      <w:r>
                        <w:rPr>
                          <w:color w:val="FF0000"/>
                          <w:lang w:val="es-ES"/>
                        </w:rPr>
                        <w:t xml:space="preserve"> proyectado</w:t>
                      </w:r>
                    </w:p>
                  </w:txbxContent>
                </v:textbox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9524EF" w:rsidRPr="009524EF">
        <w:rPr>
          <w:lang w:val="es-ES" w:eastAsia="es-ES"/>
        </w:rPr>
        <w:t xml:space="preserve"> </w:t>
      </w:r>
      <w:r w:rsidR="00ED5EBD" w:rsidRPr="009524EF">
        <w:rPr>
          <w:noProof/>
        </w:rPr>
        <w:drawing>
          <wp:inline distT="0" distB="0" distL="0" distR="0" wp14:anchorId="78EC22D9" wp14:editId="79D31945">
            <wp:extent cx="4552315" cy="3414237"/>
            <wp:effectExtent l="16828" t="21272" r="17462" b="17463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8332" cy="3426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5B4F3" w14:textId="77777777" w:rsidR="009524EF" w:rsidRDefault="009524EF" w:rsidP="00ED5EBD">
      <w:pPr>
        <w:jc w:val="center"/>
        <w:rPr>
          <w:lang w:val="es-ES" w:eastAsia="es-ES"/>
        </w:rPr>
      </w:pPr>
    </w:p>
    <w:p w14:paraId="286E1B6B" w14:textId="2D210A3C" w:rsidR="009524EF" w:rsidRDefault="004541AA" w:rsidP="00ED5EBD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19BBD5" wp14:editId="3F483B22">
                <wp:simplePos x="0" y="0"/>
                <wp:positionH relativeFrom="margin">
                  <wp:posOffset>2429624</wp:posOffset>
                </wp:positionH>
                <wp:positionV relativeFrom="paragraph">
                  <wp:posOffset>14093</wp:posOffset>
                </wp:positionV>
                <wp:extent cx="1007233" cy="491320"/>
                <wp:effectExtent l="857250" t="0" r="21590" b="23495"/>
                <wp:wrapNone/>
                <wp:docPr id="151008549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233" cy="491320"/>
                        </a:xfrm>
                        <a:prstGeom prst="wedgeRoundRectCallout">
                          <a:avLst>
                            <a:gd name="adj1" fmla="val -130703"/>
                            <a:gd name="adj2" fmla="val 404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DAFE5" w14:textId="7AFFFE36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BBD5" id="_x0000_s1041" type="#_x0000_t62" style="position:absolute;left:0;text-align:left;margin-left:191.3pt;margin-top:1.1pt;width:79.3pt;height:38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" adj="-17432,19532" fillcolor="#ffc000 [3207]" strokecolor="white [3212]" strokeweight="1pt">
                <v:textbox>
                  <w:txbxContent>
                    <w:p w14:paraId="432DAFE5" w14:textId="7AFFFE36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2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6F1D99" wp14:editId="3270BC84">
                <wp:simplePos x="0" y="0"/>
                <wp:positionH relativeFrom="margin">
                  <wp:posOffset>3528695</wp:posOffset>
                </wp:positionH>
                <wp:positionV relativeFrom="paragraph">
                  <wp:posOffset>464185</wp:posOffset>
                </wp:positionV>
                <wp:extent cx="1009650" cy="466725"/>
                <wp:effectExtent l="133350" t="0" r="19050" b="352425"/>
                <wp:wrapNone/>
                <wp:docPr id="128261148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66725"/>
                        </a:xfrm>
                        <a:prstGeom prst="wedgeRoundRectCallout">
                          <a:avLst>
                            <a:gd name="adj1" fmla="val -59005"/>
                            <a:gd name="adj2" fmla="val 10981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23D7" w14:textId="7E730BD3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Viene de la SED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F1D99" id="_x0000_s1042" type="#_x0000_t62" style="position:absolute;left:0;text-align:left;margin-left:277.85pt;margin-top:36.55pt;width:79.5pt;height:36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" adj="-1945,34519" fillcolor="#ffc000 [3207]" strokecolor="white [3212]" strokeweight="1pt">
                <v:textbox>
                  <w:txbxContent>
                    <w:p w14:paraId="327923D7" w14:textId="7E730BD3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Viene de la SED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FDAE53" wp14:editId="78D9DFF7">
                <wp:simplePos x="0" y="0"/>
                <wp:positionH relativeFrom="column">
                  <wp:posOffset>1604645</wp:posOffset>
                </wp:positionH>
                <wp:positionV relativeFrom="paragraph">
                  <wp:posOffset>2483485</wp:posOffset>
                </wp:positionV>
                <wp:extent cx="123825" cy="209550"/>
                <wp:effectExtent l="0" t="0" r="28575" b="19050"/>
                <wp:wrapNone/>
                <wp:docPr id="716311663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5EE27" id="Rectángulo 31" o:spid="_x0000_s1026" style="position:absolute;margin-left:126.35pt;margin-top:195.55pt;width:9.75pt;height:16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" fillcolor="red" strokecolor="red" strokeweight="1pt"/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017E17" wp14:editId="3F695429">
                <wp:simplePos x="0" y="0"/>
                <wp:positionH relativeFrom="margin">
                  <wp:posOffset>2547620</wp:posOffset>
                </wp:positionH>
                <wp:positionV relativeFrom="paragraph">
                  <wp:posOffset>2693035</wp:posOffset>
                </wp:positionV>
                <wp:extent cx="1381125" cy="485775"/>
                <wp:effectExtent l="933450" t="95250" r="28575" b="28575"/>
                <wp:wrapNone/>
                <wp:docPr id="1318869771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85775"/>
                        </a:xfrm>
                        <a:prstGeom prst="wedgeRoundRectCallout">
                          <a:avLst>
                            <a:gd name="adj1" fmla="val -114294"/>
                            <a:gd name="adj2" fmla="val -6569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EF5C0" w14:textId="77777777" w:rsidR="009524EF" w:rsidRPr="00DA2C8E" w:rsidRDefault="009524EF" w:rsidP="009524E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9524EF">
                              <w:rPr>
                                <w:color w:val="FFFFFF" w:themeColor="background1"/>
                                <w:lang w:val="es-ES"/>
                              </w:rPr>
                              <w:t>Ubicación del nicho proyectado</w:t>
                            </w:r>
                          </w:p>
                          <w:p w14:paraId="5D88A875" w14:textId="6861A049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17E17" id="_x0000_s1043" type="#_x0000_t62" style="position:absolute;left:0;text-align:left;margin-left:200.6pt;margin-top:212.05pt;width:108.75pt;height:38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" adj="-13888,-3391" fillcolor="#ffc000 [3207]" strokecolor="white [3212]" strokeweight="1pt">
                <v:textbox>
                  <w:txbxContent>
                    <w:p w14:paraId="044EF5C0" w14:textId="77777777" w:rsidR="009524EF" w:rsidRPr="00DA2C8E" w:rsidRDefault="009524EF" w:rsidP="009524E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9524EF">
                        <w:rPr>
                          <w:color w:val="FFFFFF" w:themeColor="background1"/>
                          <w:lang w:val="es-ES"/>
                        </w:rPr>
                        <w:t>Ubicación del nicho proyectado</w:t>
                      </w:r>
                    </w:p>
                    <w:p w14:paraId="5D88A875" w14:textId="6861A049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4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0F0F0E" wp14:editId="2D49F1BA">
                <wp:simplePos x="0" y="0"/>
                <wp:positionH relativeFrom="column">
                  <wp:posOffset>2547620</wp:posOffset>
                </wp:positionH>
                <wp:positionV relativeFrom="paragraph">
                  <wp:posOffset>788035</wp:posOffset>
                </wp:positionV>
                <wp:extent cx="447675" cy="209550"/>
                <wp:effectExtent l="19050" t="19050" r="66675" b="57150"/>
                <wp:wrapNone/>
                <wp:docPr id="1031857215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A5DE" id="Conector recto de flecha 32" o:spid="_x0000_s1026" type="#_x0000_t32" style="position:absolute;margin-left:200.6pt;margin-top:62.05pt;width:35.25pt;height:1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" strokecolor="red" strokeweight="2.25pt">
                <v:stroke endarrow="block" joinstyle="miter"/>
              </v:shape>
            </w:pict>
          </mc:Fallback>
        </mc:AlternateContent>
      </w:r>
      <w:r w:rsidR="009524EF" w:rsidRPr="009524EF">
        <w:rPr>
          <w:noProof/>
        </w:rPr>
        <w:drawing>
          <wp:inline distT="0" distB="0" distL="0" distR="0" wp14:anchorId="7DE3FCB4" wp14:editId="25B05C56">
            <wp:extent cx="4295775" cy="3221831"/>
            <wp:effectExtent l="19050" t="19050" r="9525" b="17145"/>
            <wp:docPr id="384907095" name="Imagen 38490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7095" name="Imagen 3849070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132" cy="32258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7A8DD" w14:textId="77777777" w:rsidR="009524EF" w:rsidRDefault="009524EF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5E3A37" w14:textId="6A126FC5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9524EF">
        <w:rPr>
          <w:rFonts w:ascii="Arial" w:hAnsi="Arial" w:cs="Arial"/>
          <w:sz w:val="22"/>
          <w:szCs w:val="22"/>
          <w:lang w:val="es-PE" w:eastAsia="es-PE"/>
        </w:rPr>
        <w:t>NICHO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6476D13D" w:rsidR="00194404" w:rsidRDefault="009524EF" w:rsidP="00967D3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E1A7E6" wp14:editId="6A45B5DF">
                <wp:simplePos x="0" y="0"/>
                <wp:positionH relativeFrom="margin">
                  <wp:posOffset>4100195</wp:posOffset>
                </wp:positionH>
                <wp:positionV relativeFrom="paragraph">
                  <wp:posOffset>158750</wp:posOffset>
                </wp:positionV>
                <wp:extent cx="971550" cy="466725"/>
                <wp:effectExtent l="1219200" t="0" r="19050" b="219075"/>
                <wp:wrapNone/>
                <wp:docPr id="873549854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66725"/>
                        </a:xfrm>
                        <a:prstGeom prst="wedgeRoundRectCallout">
                          <a:avLst>
                            <a:gd name="adj1" fmla="val -171266"/>
                            <a:gd name="adj2" fmla="val 8449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266A4" w14:textId="79F9DB12" w:rsidR="009524EF" w:rsidRPr="00066F63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POSTE </w:t>
                            </w:r>
                            <w:r w:rsidR="004541AA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#${num_poste</w:t>
                            </w:r>
                            <w:r w:rsidR="00F433AC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}</w:t>
                            </w:r>
                          </w:p>
                          <w:p w14:paraId="30DF4BE9" w14:textId="46A16D14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A7E6" id="_x0000_s1044" type="#_x0000_t62" style="position:absolute;left:0;text-align:left;margin-left:322.85pt;margin-top:12.5pt;width:76.5pt;height:36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" adj="-26193,29051" fillcolor="#ffc000 [3207]" strokecolor="white [3212]" strokeweight="1pt">
                <v:textbox>
                  <w:txbxContent>
                    <w:p w14:paraId="39E266A4" w14:textId="79F9DB12" w:rsidR="009524EF" w:rsidRPr="00066F63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POSTE </w:t>
                      </w:r>
                      <w:r w:rsidR="004541AA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#${num_poste</w:t>
                      </w:r>
                      <w:r w:rsidR="00F433AC">
                        <w:rPr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}</w:t>
                      </w:r>
                    </w:p>
                    <w:p w14:paraId="30DF4BE9" w14:textId="46A16D14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E35402" wp14:editId="3D45EC59">
                <wp:simplePos x="0" y="0"/>
                <wp:positionH relativeFrom="margin">
                  <wp:posOffset>2764155</wp:posOffset>
                </wp:positionH>
                <wp:positionV relativeFrom="paragraph">
                  <wp:posOffset>2723515</wp:posOffset>
                </wp:positionV>
                <wp:extent cx="1438275" cy="542925"/>
                <wp:effectExtent l="685800" t="533400" r="28575" b="28575"/>
                <wp:wrapNone/>
                <wp:docPr id="129093560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42925"/>
                        </a:xfrm>
                        <a:prstGeom prst="wedgeRoundRectCallout">
                          <a:avLst>
                            <a:gd name="adj1" fmla="val -94861"/>
                            <a:gd name="adj2" fmla="val -13952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7CAFD" w14:textId="77777777" w:rsidR="009524EF" w:rsidRPr="00656374" w:rsidRDefault="009524EF" w:rsidP="009524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Medidor medido la tensión: 222.6V.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35402" id="_x0000_s1045" type="#_x0000_t62" style="position:absolute;left:0;text-align:left;margin-left:217.65pt;margin-top:214.45pt;width:113.25pt;height:42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" adj="-9690,-19338" fillcolor="#ffc000 [3207]" strokecolor="white [3212]" strokeweight="1pt">
                <v:textbox>
                  <w:txbxContent>
                    <w:p w14:paraId="02E7CAFD" w14:textId="77777777" w:rsidR="009524EF" w:rsidRPr="00656374" w:rsidRDefault="009524EF" w:rsidP="009524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Medidor medido la tensión: 222.6V.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320C8753">
            <wp:extent cx="4574450" cy="3430838"/>
            <wp:effectExtent l="19050" t="19050" r="17145" b="177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0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0CA2DFC3">
            <wp:extent cx="2295525" cy="3060701"/>
            <wp:effectExtent l="19050" t="19050" r="9525" b="2540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23" cy="30764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20683235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TOMA DE TENSIÓN A LAS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11:36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</w:t>
      </w:r>
      <w:r w:rsidR="009524EF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A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.M. DEL </w:t>
      </w:r>
      <w:r w:rsidR="00066F63"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C2128D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603E922A" w:rsidR="00F433AC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5B7A2C06" w14:textId="77777777" w:rsidR="00F433AC" w:rsidRDefault="00F433AC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4ACE" w14:paraId="3EA6AEBE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429DD" w14:textId="77777777" w:rsidR="00844ACE" w:rsidRDefault="00844ACE">
            <w:pPr>
              <w:jc w:val="center"/>
              <w:rPr>
                <w:lang w:val="es-ES_tradnl" w:eastAsia="es-ES"/>
              </w:rPr>
            </w:pPr>
            <w:r>
              <w:lastRenderedPageBreak/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61BB0F15" w14:textId="77777777" w:rsidR="00194404" w:rsidRDefault="00194404" w:rsidP="00F433A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94404" w:rsidSect="00194404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E2EC53" w14:textId="77777777" w:rsidR="00EF3D93" w:rsidRDefault="00EF3D93">
      <w:r>
        <w:separator/>
      </w:r>
    </w:p>
  </w:endnote>
  <w:endnote w:type="continuationSeparator" w:id="0">
    <w:p w14:paraId="75BC4624" w14:textId="77777777" w:rsidR="00EF3D93" w:rsidRDefault="00EF3D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3799D366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B310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6DE4AAA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AC0B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CB5C5D" w:rsidRPr="00CB5C5D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6B7F06" w14:textId="77777777" w:rsidR="00EF3D93" w:rsidRDefault="00EF3D93">
      <w:r>
        <w:separator/>
      </w:r>
    </w:p>
  </w:footnote>
  <w:footnote w:type="continuationSeparator" w:id="0">
    <w:p w14:paraId="6EE99ACC" w14:textId="77777777" w:rsidR="00EF3D93" w:rsidRDefault="00EF3D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7113015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29B7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827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DCA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34F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A0F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41A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778DD"/>
    <w:rsid w:val="004809D5"/>
    <w:rsid w:val="0048144B"/>
    <w:rsid w:val="004855DD"/>
    <w:rsid w:val="004860A7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50F5"/>
    <w:rsid w:val="004B6523"/>
    <w:rsid w:val="004C3158"/>
    <w:rsid w:val="004C39EE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5D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27E62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494F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38FE"/>
    <w:rsid w:val="005F4839"/>
    <w:rsid w:val="005F527C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2AC0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2980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4ACE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3306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4EF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101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4545"/>
    <w:rsid w:val="009D619B"/>
    <w:rsid w:val="009E25CF"/>
    <w:rsid w:val="009E2C57"/>
    <w:rsid w:val="009E6146"/>
    <w:rsid w:val="009E6FCD"/>
    <w:rsid w:val="009F0874"/>
    <w:rsid w:val="009F11EF"/>
    <w:rsid w:val="009F249F"/>
    <w:rsid w:val="009F371C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1F27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99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B6D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5E0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27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128D"/>
    <w:rsid w:val="00C231B6"/>
    <w:rsid w:val="00C234B6"/>
    <w:rsid w:val="00C23B94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78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582F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5C5D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FDD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41E5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64F1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3D93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3AC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524EF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CB5C5D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303</TotalTime>
  <Pages>10</Pages>
  <Words>617</Words>
  <Characters>3399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37</cp:revision>
  <cp:lastPrinted>2025-04-28T04:53:00Z</cp:lastPrinted>
  <dcterms:created xsi:type="dcterms:W3CDTF">2025-03-27T03:54:00Z</dcterms:created>
  <dcterms:modified xsi:type="dcterms:W3CDTF">2025-09-21T07:41:00Z</dcterms:modified>
</cp:coreProperties>
</file>
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194404" w:rsidRPr="00AC65A7" w14:paraId="604F9AC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27CF58" w14:textId="0172BD81" w:rsidR="00194404" w:rsidRPr="009822CC" w:rsidRDefault="00194404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9822CC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9822CC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2641EC" w:rsidRPr="009822CC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2641EC" w:rsidRPr="009822CC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2641EC" w:rsidRPr="009822CC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B4A669F" w14:textId="46EB73A8" w:rsidR="00194404" w:rsidRPr="009822CC" w:rsidRDefault="00194404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9822CC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9822C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194404" w:rsidRPr="00D057EA" w14:paraId="35A8FCC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8F1CD42" w14:textId="2F56061B" w:rsidR="00194404" w:rsidRPr="009822CC" w:rsidRDefault="00194404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9822CC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9822CC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SUMINISTRO </w:t>
            </w:r>
            <w:r w:rsidR="002641EC" w:rsidRPr="009822CC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2641EC" w:rsidRPr="009822CC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2641EC" w:rsidRPr="009822CC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9822CC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2641EC" w:rsidRPr="009822CC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2641EC" w:rsidRPr="009822CC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2641EC" w:rsidRPr="009822CC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9822CC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F5C5EAE" w14:textId="44192E19" w:rsidR="00194404" w:rsidRPr="009822CC" w:rsidRDefault="00194404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9822CC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9822CC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9822CC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9822C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9334FF" w:rsidRPr="009822CC">
              <w:t xml:space="preserve"> </w:t>
            </w:r>
            <w:r w:rsidR="002641EC" w:rsidRPr="009822CC">
              <w:t>${</w:t>
            </w:r>
            <w:proofErr w:type="spellStart"/>
            <w:r w:rsidR="002641EC" w:rsidRPr="009822CC">
              <w:t>lcl</w:t>
            </w:r>
            <w:proofErr w:type="spellEnd"/>
            <w:r w:rsidR="002641EC" w:rsidRPr="009822CC">
              <w:t>}</w:t>
            </w:r>
          </w:p>
        </w:tc>
      </w:tr>
      <w:tr w:rsidR="00194404" w:rsidRPr="005924FF" w14:paraId="758AB6A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EF6F1CE" w14:textId="1D5B2BC5" w:rsidR="00194404" w:rsidRPr="009822CC" w:rsidRDefault="00194404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9822CC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9822CC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2641EC" w:rsidRPr="009822CC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52A7418E" w14:textId="20EE2C16" w:rsidR="00194404" w:rsidRPr="009822CC" w:rsidRDefault="00194404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9822CC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9822C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194404" w:rsidRPr="00D057EA" w14:paraId="3F844662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58D3AB8" w14:textId="5B2FC90E" w:rsidR="00194404" w:rsidRPr="009822CC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9822CC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9822CC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2641EC" w:rsidRPr="009822CC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2641EC" w:rsidRPr="009822CC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2641EC" w:rsidRPr="009822CC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61284F9" w14:textId="0F3E5B35" w:rsidR="00194404" w:rsidRPr="009822CC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9822CC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9822CC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194404" w:rsidRPr="00D057EA" w14:paraId="1519A35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08CF63E" w14:textId="55F33DA8" w:rsidR="00194404" w:rsidRPr="009822CC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9822CC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66629F" w:rsidRPr="009822CC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66629F" w:rsidRPr="009822C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66629F" w:rsidRPr="009822C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66629F" w:rsidRPr="009822C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4775FD" w:rsidRPr="009822CC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4ACF7DCB" w14:textId="65101944" w:rsidR="00194404" w:rsidRPr="009822CC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9822CC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971B5B" w:rsidRPr="009822CC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971B5B" w:rsidRPr="009822C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971B5B" w:rsidRPr="009822C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971B5B" w:rsidRPr="009822C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4775FD" w:rsidRPr="009822CC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</w:tr>
      <w:tr w:rsidR="00194404" w:rsidRPr="00D057EA" w14:paraId="4EFDD61D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9C5591" w14:textId="0F0C5DA7" w:rsidR="00194404" w:rsidRPr="009822CC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9822CC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9822C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9822C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805B71" w:rsidRPr="009822CC">
              <w:t xml:space="preserve"> </w:t>
            </w:r>
            <w:r w:rsidR="002641EC" w:rsidRPr="009822CC">
              <w:t>${</w:t>
            </w:r>
            <w:proofErr w:type="spellStart"/>
            <w:r w:rsidR="002641EC" w:rsidRPr="009822CC">
              <w:t>lcl</w:t>
            </w:r>
            <w:proofErr w:type="spellEnd"/>
            <w:r w:rsidR="002641EC" w:rsidRPr="009822CC">
              <w:t>}</w:t>
            </w:r>
            <w:r w:rsidRPr="009822C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6F8B530C" w14:textId="783D5CC4" w:rsidR="00194404" w:rsidRPr="009822CC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9822CC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9822C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2641EC" w:rsidRPr="009822C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194404" w:rsidRPr="00D057EA" w14:paraId="138131A9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7B0BFFF5" w14:textId="77777777" w:rsidR="00194404" w:rsidRPr="009822CC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9822CC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9822CC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9822CC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9822CC">
              <w:rPr>
                <w:rFonts w:ascii="Tahoma" w:hAnsi="Tahoma" w:cs="Tahoma"/>
                <w:sz w:val="20"/>
                <w:szCs w:val="20"/>
                <w:lang w:val="es-PE"/>
              </w:rPr>
              <w:t>: Ing. 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166749A6" w14:textId="2D6CE6B9" w:rsidR="00194404" w:rsidRPr="009822CC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9822CC">
              <w:rPr>
                <w:rFonts w:ascii="Tahoma" w:hAnsi="Tahoma" w:cs="Tahoma"/>
                <w:b/>
                <w:sz w:val="20"/>
                <w:szCs w:val="20"/>
              </w:rPr>
              <w:t xml:space="preserve">Supervisor PLUZ: </w:t>
            </w:r>
            <w:r w:rsidR="00DA3231" w:rsidRPr="009822CC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DA3231" w:rsidRPr="009822CC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DA3231" w:rsidRPr="009822CC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4775FD" w:rsidRPr="009822CC">
              <w:rPr>
                <w:rFonts w:ascii="Tahoma" w:hAnsi="Tahoma" w:cs="Tahoma"/>
                <w:sz w:val="20"/>
                <w:szCs w:val="20"/>
                <w:lang w:val="en-US"/>
              </w:rPr>
              <w:t xml:space="preserve"> </w:t>
            </w:r>
          </w:p>
        </w:tc>
      </w:tr>
      <w:tr w:rsidR="00194404" w:rsidRPr="00D057EA" w14:paraId="5E05FD9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5E5AD764" w14:textId="77777777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194404" w:rsidRPr="00D057EA" w14:paraId="0D261F17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6DEFAD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5349507C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3EA18B1A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5662270E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0E813049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194404" w:rsidRPr="00D057EA" w14:paraId="1A6A3CFA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A835C2C" w14:textId="77777777" w:rsidR="00194404" w:rsidRDefault="00194404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6C73BAE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ED63597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AD2BD7E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1BC6A3C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4444329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9D13AAF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AC52DA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97556F5" w14:textId="77777777" w:rsidR="00194404" w:rsidRDefault="00194404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4595AF13" w14:textId="77777777" w:rsidR="00194404" w:rsidRPr="004D6D99" w:rsidRDefault="00194404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194404" w:rsidRPr="00D057EA" w14:paraId="42766096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78B20AD3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1562FD8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194404" w:rsidRPr="00D057EA" w14:paraId="6B5D79D9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526442A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194404" w:rsidRPr="005924FF" w14:paraId="510BFBF0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0A966F50" w14:textId="77777777" w:rsidR="004775FD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C1865BA" w14:textId="08BB0AB5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0E540722" w14:textId="77777777" w:rsidR="004775FD" w:rsidRPr="009822CC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9822C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4F037FFD" w14:textId="12562848" w:rsidR="00194404" w:rsidRPr="009822CC" w:rsidRDefault="004775FD" w:rsidP="004775F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9822C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5451EAA5" w14:textId="77777777" w:rsidR="00194404" w:rsidRPr="009822CC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4404F817" w14:textId="77777777" w:rsidR="00194404" w:rsidRPr="009822CC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9822C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65A39EB2" w14:textId="39261208" w:rsidR="004775FD" w:rsidRPr="009822CC" w:rsidRDefault="004775FD" w:rsidP="004775F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9822C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DA3231" w:rsidRPr="00D057EA" w14:paraId="5545992D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53CD07E5" w14:textId="40B20BC8" w:rsidR="00DA3231" w:rsidRPr="00D057EA" w:rsidRDefault="00DA3231" w:rsidP="00DA323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Date: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 xml:space="preserve"> 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4775F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7BB4B0A2" w14:textId="67A36599" w:rsidR="00DA3231" w:rsidRPr="00D057EA" w:rsidRDefault="00DA3231" w:rsidP="00DA323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785C22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785C22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785C22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785C22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5DE92BE3" w14:textId="285295EB" w:rsidR="00DA3231" w:rsidRPr="00D057EA" w:rsidRDefault="00DA3231" w:rsidP="00DA323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785C22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785C22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785C22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785C22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6A123AE5" w14:textId="77777777" w:rsidR="00194404" w:rsidRPr="000D1C0E" w:rsidRDefault="00194404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586A6471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194404" w:rsidRPr="00695BF4" w14:paraId="0453776A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049C298E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75F2F2A4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194404" w:rsidRPr="00695BF4" w14:paraId="7621230D" w14:textId="77777777" w:rsidTr="00585B28">
        <w:trPr>
          <w:trHeight w:val="244"/>
        </w:trPr>
        <w:tc>
          <w:tcPr>
            <w:tcW w:w="2122" w:type="pct"/>
          </w:tcPr>
          <w:p w14:paraId="1118DE79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021B8DF2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194404" w:rsidRPr="00695BF4" w14:paraId="5D72E1B4" w14:textId="77777777" w:rsidTr="007926BE">
        <w:trPr>
          <w:trHeight w:val="90"/>
        </w:trPr>
        <w:tc>
          <w:tcPr>
            <w:tcW w:w="2122" w:type="pct"/>
          </w:tcPr>
          <w:p w14:paraId="704A9505" w14:textId="4989411D" w:rsidR="00194404" w:rsidRPr="0073346F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4A449B">
              <w:rPr>
                <w:rFonts w:ascii="Tahoma" w:hAnsi="Tahoma" w:cs="Tahoma"/>
                <w:spacing w:val="-4"/>
                <w:sz w:val="18"/>
                <w:szCs w:val="18"/>
              </w:rPr>
              <w:t>Axel C</w:t>
            </w:r>
            <w:r w:rsidR="000244F3">
              <w:rPr>
                <w:rFonts w:ascii="Tahoma" w:hAnsi="Tahoma" w:cs="Tahoma"/>
                <w:spacing w:val="-4"/>
                <w:sz w:val="18"/>
                <w:szCs w:val="18"/>
              </w:rPr>
              <w:t>ruz</w:t>
            </w:r>
          </w:p>
        </w:tc>
        <w:tc>
          <w:tcPr>
            <w:tcW w:w="2878" w:type="pct"/>
          </w:tcPr>
          <w:p w14:paraId="7843D5ED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194404" w:rsidRPr="00695BF4" w14:paraId="56FE3E43" w14:textId="77777777" w:rsidTr="007926BE">
        <w:trPr>
          <w:trHeight w:val="90"/>
        </w:trPr>
        <w:tc>
          <w:tcPr>
            <w:tcW w:w="2122" w:type="pct"/>
          </w:tcPr>
          <w:p w14:paraId="1B4992EE" w14:textId="15552713" w:rsidR="00194404" w:rsidRPr="0073346F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805B71">
              <w:rPr>
                <w:rFonts w:ascii="Tahoma" w:hAnsi="Tahoma" w:cs="Tahoma"/>
                <w:spacing w:val="-4"/>
                <w:sz w:val="18"/>
                <w:szCs w:val="18"/>
              </w:rPr>
              <w:t>Jazhiel Cerna</w:t>
            </w:r>
          </w:p>
        </w:tc>
        <w:tc>
          <w:tcPr>
            <w:tcW w:w="2878" w:type="pct"/>
          </w:tcPr>
          <w:p w14:paraId="70967472" w14:textId="77777777" w:rsidR="00194404" w:rsidRPr="00695BF4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72A76C2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194404" w:rsidRPr="00695BF4" w14:paraId="0007A52F" w14:textId="77777777" w:rsidTr="004775FD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1BEBF50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623A22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01063C5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FD05FD8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27F9D529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36734AC1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4775FD" w:rsidRPr="00695BF4" w14:paraId="227A5F6D" w14:textId="77777777" w:rsidTr="004775FD">
        <w:tc>
          <w:tcPr>
            <w:tcW w:w="931" w:type="pct"/>
            <w:vAlign w:val="center"/>
          </w:tcPr>
          <w:p w14:paraId="4058B219" w14:textId="43F4D990" w:rsidR="004775FD" w:rsidRPr="00695BF4" w:rsidRDefault="004775FD" w:rsidP="004775F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25B54180" w14:textId="19D4BB69" w:rsidR="004775FD" w:rsidRPr="00695BF4" w:rsidRDefault="004775FD" w:rsidP="004775F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59E9980" w14:textId="0AC62BE2" w:rsidR="004775FD" w:rsidRPr="00695BF4" w:rsidRDefault="004775FD" w:rsidP="004775F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2073A0B7" w14:textId="3BA2BE2E" w:rsidR="004775FD" w:rsidRPr="00695BF4" w:rsidRDefault="004775FD" w:rsidP="004775F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0EE93E76" w14:textId="1BE81761" w:rsidR="004775FD" w:rsidRPr="00695BF4" w:rsidRDefault="004775FD" w:rsidP="004775F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250DEE44" w14:textId="6ABF926D" w:rsidR="004775FD" w:rsidRPr="00695BF4" w:rsidRDefault="004775FD" w:rsidP="004775F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4BAB9F54" w14:textId="77777777" w:rsidR="0019440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120C4557" w14:textId="77777777" w:rsidR="00194404" w:rsidRDefault="00194404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7BCCDCB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7D3B5414" w14:textId="1A6897AC" w:rsidR="00194404" w:rsidRPr="009822CC" w:rsidRDefault="00194404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9822C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Cliente solicita factibilidad de </w:t>
      </w:r>
      <w:proofErr w:type="spellStart"/>
      <w:r w:rsidRPr="009822CC"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 w:rsidRPr="009822C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2641EC" w:rsidRPr="009822CC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9822C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2641EC" w:rsidRPr="009822CC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9822C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6815851D" w14:textId="617A0ECE" w:rsidR="00194404" w:rsidRPr="009822CC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9822CC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2641EC" w:rsidRPr="009822CC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9822C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1CA0A17F" w14:textId="5ACCEC39" w:rsidR="00194404" w:rsidRPr="009822CC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9822CC">
        <w:rPr>
          <w:rFonts w:ascii="Tahoma" w:hAnsi="Tahoma" w:cs="Tahoma"/>
          <w:iCs/>
          <w:sz w:val="22"/>
          <w:szCs w:val="22"/>
          <w:lang w:val="es-PE"/>
        </w:rPr>
        <w:t xml:space="preserve">Se coordinó </w:t>
      </w:r>
      <w:r w:rsidR="00765FEE" w:rsidRPr="009822CC">
        <w:rPr>
          <w:rFonts w:ascii="Tahoma" w:hAnsi="Tahoma" w:cs="Tahoma"/>
          <w:iCs/>
          <w:sz w:val="22"/>
          <w:szCs w:val="22"/>
          <w:lang w:val="es-PE"/>
        </w:rPr>
        <w:t>en</w:t>
      </w:r>
      <w:r w:rsidRPr="009822CC">
        <w:rPr>
          <w:rFonts w:ascii="Tahoma" w:hAnsi="Tahoma" w:cs="Tahoma"/>
          <w:iCs/>
          <w:sz w:val="22"/>
          <w:szCs w:val="22"/>
          <w:lang w:val="es-PE"/>
        </w:rPr>
        <w:t xml:space="preserve"> campo con </w:t>
      </w:r>
      <w:r w:rsidRPr="009822CC">
        <w:rPr>
          <w:rFonts w:ascii="Tahoma" w:hAnsi="Tahoma" w:cs="Tahoma"/>
          <w:iCs/>
          <w:noProof/>
          <w:sz w:val="22"/>
          <w:szCs w:val="22"/>
          <w:lang w:val="es-PE"/>
        </w:rPr>
        <w:t>el cliente</w:t>
      </w:r>
      <w:r w:rsidRPr="009822CC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2641EC" w:rsidRPr="009822CC">
        <w:rPr>
          <w:rFonts w:ascii="Tahoma" w:hAnsi="Tahoma" w:cs="Tahoma"/>
          <w:iCs/>
          <w:noProof/>
          <w:sz w:val="22"/>
          <w:szCs w:val="22"/>
          <w:lang w:val="es-PE"/>
        </w:rPr>
        <w:t>${</w:t>
      </w:r>
      <w:proofErr w:type="spellStart"/>
      <w:r w:rsidR="002641EC" w:rsidRPr="009822CC">
        <w:rPr>
          <w:rFonts w:ascii="Tahoma" w:hAnsi="Tahoma" w:cs="Tahoma"/>
          <w:iCs/>
          <w:noProof/>
          <w:sz w:val="22"/>
          <w:szCs w:val="22"/>
          <w:lang w:val="es-PE"/>
        </w:rPr>
        <w:t>cliente_nombre</w:t>
      </w:r>
      <w:proofErr w:type="spellEnd"/>
      <w:r w:rsidR="002641EC" w:rsidRPr="009822CC">
        <w:rPr>
          <w:rFonts w:ascii="Tahoma" w:hAnsi="Tahoma" w:cs="Tahoma"/>
          <w:iCs/>
          <w:noProof/>
          <w:sz w:val="22"/>
          <w:szCs w:val="22"/>
          <w:lang w:val="es-PE"/>
        </w:rPr>
        <w:t>}</w:t>
      </w:r>
      <w:r w:rsidRPr="009822CC">
        <w:rPr>
          <w:rFonts w:ascii="Tahoma" w:hAnsi="Tahoma" w:cs="Tahoma"/>
          <w:iCs/>
          <w:sz w:val="22"/>
          <w:szCs w:val="22"/>
          <w:lang w:val="es-PE"/>
        </w:rPr>
        <w:t xml:space="preserve"> cel.:</w:t>
      </w:r>
      <w:r w:rsidR="002641EC" w:rsidRPr="009822CC">
        <w:rPr>
          <w:rFonts w:ascii="Tahoma" w:hAnsi="Tahoma" w:cs="Tahoma"/>
          <w:iCs/>
          <w:noProof/>
          <w:sz w:val="22"/>
          <w:szCs w:val="22"/>
          <w:lang w:val="es-PE"/>
        </w:rPr>
        <w:t xml:space="preserve"> ${num_celular}</w:t>
      </w:r>
      <w:r w:rsidRPr="009822CC">
        <w:rPr>
          <w:rFonts w:ascii="Tahoma" w:hAnsi="Tahoma" w:cs="Tahoma"/>
          <w:iCs/>
          <w:sz w:val="22"/>
          <w:szCs w:val="22"/>
          <w:lang w:val="es-PE"/>
        </w:rPr>
        <w:t>).</w:t>
      </w:r>
    </w:p>
    <w:p w14:paraId="5960578E" w14:textId="77777777" w:rsidR="00194404" w:rsidRPr="009822CC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9822CC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9822CC">
        <w:rPr>
          <w:rFonts w:ascii="Arial" w:hAnsi="Arial" w:cs="Arial"/>
          <w:sz w:val="22"/>
          <w:szCs w:val="22"/>
        </w:rPr>
        <w:t>realizó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9822CC">
        <w:rPr>
          <w:rFonts w:ascii="Arial" w:hAnsi="Arial" w:cs="Arial"/>
          <w:sz w:val="22"/>
          <w:szCs w:val="22"/>
        </w:rPr>
        <w:t>inspección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9822CC">
        <w:rPr>
          <w:rFonts w:ascii="Arial" w:hAnsi="Arial" w:cs="Arial"/>
          <w:sz w:val="22"/>
          <w:szCs w:val="22"/>
        </w:rPr>
        <w:t>acuerdo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9822CC">
        <w:rPr>
          <w:rFonts w:ascii="Arial" w:hAnsi="Arial" w:cs="Arial"/>
          <w:sz w:val="22"/>
          <w:szCs w:val="22"/>
        </w:rPr>
        <w:t>información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822CC">
        <w:rPr>
          <w:rFonts w:ascii="Arial" w:hAnsi="Arial" w:cs="Arial"/>
          <w:sz w:val="22"/>
          <w:szCs w:val="22"/>
        </w:rPr>
        <w:t>brindada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822CC">
        <w:rPr>
          <w:rFonts w:ascii="Arial" w:hAnsi="Arial" w:cs="Arial"/>
          <w:sz w:val="22"/>
          <w:szCs w:val="22"/>
        </w:rPr>
        <w:t>por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822CC">
        <w:rPr>
          <w:rFonts w:ascii="Arial" w:hAnsi="Arial" w:cs="Arial"/>
          <w:sz w:val="22"/>
          <w:szCs w:val="22"/>
        </w:rPr>
        <w:t>el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822CC">
        <w:rPr>
          <w:rFonts w:ascii="Arial" w:hAnsi="Arial" w:cs="Arial"/>
          <w:sz w:val="22"/>
          <w:szCs w:val="22"/>
        </w:rPr>
        <w:t>cliente</w:t>
      </w:r>
      <w:proofErr w:type="spellEnd"/>
      <w:r w:rsidRPr="009822CC">
        <w:rPr>
          <w:rFonts w:ascii="Arial" w:hAnsi="Arial" w:cs="Arial"/>
          <w:sz w:val="22"/>
          <w:szCs w:val="22"/>
        </w:rPr>
        <w:t>.</w:t>
      </w:r>
    </w:p>
    <w:p w14:paraId="600BDB4B" w14:textId="061700FF" w:rsidR="00194404" w:rsidRPr="009822CC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9822CC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9822CC">
        <w:rPr>
          <w:rFonts w:ascii="Arial" w:hAnsi="Arial" w:cs="Arial"/>
          <w:sz w:val="22"/>
          <w:szCs w:val="22"/>
        </w:rPr>
        <w:t>verific</w:t>
      </w:r>
      <w:r w:rsidR="002641EC" w:rsidRPr="009822CC">
        <w:rPr>
          <w:rFonts w:ascii="Arial" w:hAnsi="Arial" w:cs="Arial"/>
          <w:sz w:val="22"/>
          <w:szCs w:val="22"/>
        </w:rPr>
        <w:t>ó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822CC">
        <w:rPr>
          <w:rFonts w:ascii="Arial" w:hAnsi="Arial" w:cs="Arial"/>
          <w:sz w:val="22"/>
          <w:szCs w:val="22"/>
        </w:rPr>
        <w:t>en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9822CC">
        <w:rPr>
          <w:rFonts w:ascii="Arial" w:hAnsi="Arial" w:cs="Arial"/>
          <w:sz w:val="22"/>
          <w:szCs w:val="22"/>
        </w:rPr>
        <w:t>técnicamente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822CC">
        <w:rPr>
          <w:rFonts w:ascii="Arial" w:hAnsi="Arial" w:cs="Arial"/>
          <w:sz w:val="22"/>
          <w:szCs w:val="22"/>
        </w:rPr>
        <w:t>factible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822CC">
        <w:rPr>
          <w:rFonts w:ascii="Arial" w:hAnsi="Arial" w:cs="Arial"/>
          <w:sz w:val="22"/>
          <w:szCs w:val="22"/>
        </w:rPr>
        <w:t>atender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822CC">
        <w:rPr>
          <w:rFonts w:ascii="Arial" w:hAnsi="Arial" w:cs="Arial"/>
          <w:sz w:val="22"/>
          <w:szCs w:val="22"/>
        </w:rPr>
        <w:t>el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9822CC">
        <w:rPr>
          <w:rFonts w:ascii="Arial" w:hAnsi="Arial" w:cs="Arial"/>
          <w:sz w:val="22"/>
          <w:szCs w:val="22"/>
        </w:rPr>
        <w:t>suministro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822CC">
        <w:rPr>
          <w:rFonts w:ascii="Arial" w:hAnsi="Arial" w:cs="Arial"/>
          <w:sz w:val="22"/>
          <w:szCs w:val="22"/>
        </w:rPr>
        <w:t>en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9822CC">
        <w:rPr>
          <w:rFonts w:ascii="Arial" w:hAnsi="Arial" w:cs="Arial"/>
          <w:sz w:val="22"/>
          <w:szCs w:val="22"/>
        </w:rPr>
        <w:t>ubicación</w:t>
      </w:r>
      <w:proofErr w:type="spellEnd"/>
      <w:r w:rsidRPr="009822C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05B71" w:rsidRPr="009822CC">
        <w:rPr>
          <w:rFonts w:ascii="Arial" w:hAnsi="Arial" w:cs="Arial"/>
          <w:sz w:val="22"/>
          <w:szCs w:val="22"/>
        </w:rPr>
        <w:t>en</w:t>
      </w:r>
      <w:proofErr w:type="spellEnd"/>
      <w:r w:rsidR="00805B71" w:rsidRPr="009822C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05B71" w:rsidRPr="009822CC">
        <w:rPr>
          <w:rFonts w:ascii="Arial" w:hAnsi="Arial" w:cs="Arial"/>
          <w:sz w:val="22"/>
          <w:szCs w:val="22"/>
        </w:rPr>
        <w:t>murete</w:t>
      </w:r>
      <w:proofErr w:type="spellEnd"/>
      <w:r w:rsidR="00805B71" w:rsidRPr="009822CC">
        <w:rPr>
          <w:rFonts w:ascii="Arial" w:hAnsi="Arial" w:cs="Arial"/>
          <w:sz w:val="22"/>
          <w:szCs w:val="22"/>
        </w:rPr>
        <w:t xml:space="preserve"> al </w:t>
      </w:r>
      <w:r w:rsidR="005608F1" w:rsidRPr="009822CC">
        <w:rPr>
          <w:rFonts w:ascii="Arial" w:hAnsi="Arial" w:cs="Arial"/>
          <w:sz w:val="22"/>
          <w:szCs w:val="22"/>
        </w:rPr>
        <w:t>pie del poste BT#</w:t>
      </w:r>
      <w:r w:rsidR="002641EC" w:rsidRPr="009822CC">
        <w:rPr>
          <w:rFonts w:ascii="Arial" w:hAnsi="Arial" w:cs="Arial"/>
          <w:sz w:val="22"/>
          <w:szCs w:val="22"/>
        </w:rPr>
        <w:t>${</w:t>
      </w:r>
      <w:proofErr w:type="spellStart"/>
      <w:r w:rsidR="002641EC" w:rsidRPr="009822CC">
        <w:rPr>
          <w:rFonts w:ascii="Arial" w:hAnsi="Arial" w:cs="Arial"/>
          <w:sz w:val="22"/>
          <w:szCs w:val="22"/>
        </w:rPr>
        <w:t>num_poste</w:t>
      </w:r>
      <w:proofErr w:type="spellEnd"/>
      <w:r w:rsidR="002641EC" w:rsidRPr="009822CC">
        <w:rPr>
          <w:rFonts w:ascii="Arial" w:hAnsi="Arial" w:cs="Arial"/>
          <w:sz w:val="22"/>
          <w:szCs w:val="22"/>
        </w:rPr>
        <w:t>}</w:t>
      </w:r>
      <w:r w:rsidRPr="009822CC">
        <w:rPr>
          <w:rFonts w:ascii="Arial" w:hAnsi="Arial" w:cs="Arial"/>
          <w:sz w:val="22"/>
          <w:szCs w:val="22"/>
        </w:rPr>
        <w:t>.</w:t>
      </w:r>
    </w:p>
    <w:p w14:paraId="41E8BDFD" w14:textId="77777777" w:rsidR="00194404" w:rsidRPr="00BF2D89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8CD6269" w14:textId="612B7BE5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Pr="00410B37">
        <w:rPr>
          <w:rFonts w:ascii="Tahoma" w:hAnsi="Tahoma" w:cs="Tahoma"/>
          <w:iCs/>
          <w:noProof/>
          <w:sz w:val="22"/>
          <w:szCs w:val="22"/>
          <w:lang w:val="es-PE"/>
        </w:rPr>
        <w:t>no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el suministro solicitado.</w:t>
      </w:r>
    </w:p>
    <w:p w14:paraId="1A452545" w14:textId="77777777" w:rsidR="00194404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9B39AB6" w14:textId="25EBE429" w:rsidR="00194404" w:rsidRDefault="00194404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805B71" w:rsidRPr="004775FD">
        <w:rPr>
          <w:rFonts w:ascii="Tahoma" w:hAnsi="Tahoma" w:cs="Tahoma"/>
          <w:iCs/>
          <w:sz w:val="22"/>
          <w:szCs w:val="22"/>
          <w:highlight w:val="yellow"/>
          <w:lang w:val="es-PE"/>
        </w:rPr>
        <w:t>245</w:t>
      </w:r>
      <w:r w:rsidRPr="004775FD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9822CC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2641EC" w:rsidRPr="009822CC">
        <w:rPr>
          <w:rFonts w:ascii="Tahoma" w:hAnsi="Tahoma" w:cs="Tahoma"/>
          <w:iCs/>
          <w:sz w:val="22"/>
          <w:szCs w:val="22"/>
          <w:lang w:val="es-PE"/>
        </w:rPr>
        <w:t>${sed}</w:t>
      </w:r>
      <w:r w:rsidRPr="009822C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2A431F5F" w14:textId="717395A6" w:rsidR="00194404" w:rsidRDefault="00194404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proofErr w:type="spellStart"/>
      <w:r>
        <w:rPr>
          <w:rFonts w:ascii="Arial" w:hAnsi="Arial" w:cs="Arial"/>
          <w:sz w:val="22"/>
          <w:szCs w:val="22"/>
        </w:rPr>
        <w:t>e</w:t>
      </w:r>
      <w:r w:rsidRPr="009A22F2">
        <w:rPr>
          <w:rFonts w:ascii="Arial" w:hAnsi="Arial" w:cs="Arial"/>
          <w:noProof/>
          <w:sz w:val="22"/>
          <w:szCs w:val="22"/>
        </w:rPr>
        <w:t>l</w:t>
      </w:r>
      <w:proofErr w:type="spellEnd"/>
      <w:r w:rsidRPr="009A22F2">
        <w:rPr>
          <w:rFonts w:ascii="Arial" w:hAnsi="Arial" w:cs="Arial"/>
          <w:noProof/>
          <w:sz w:val="22"/>
          <w:szCs w:val="22"/>
        </w:rPr>
        <w:t xml:space="preserve">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173E86" w14:textId="77777777" w:rsidR="00194404" w:rsidRPr="00695BF4" w:rsidRDefault="00194404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2C691AA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6CF11AF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70E621C4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47AA4913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AC234E4" w14:textId="77777777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37740A9C" w14:textId="77777777" w:rsidR="00194404" w:rsidRPr="007215D2" w:rsidRDefault="00194404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79C7DF35" w14:textId="77777777" w:rsidR="00194404" w:rsidRDefault="00194404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03CADA9C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18314AF2" w14:textId="4FE4EAB6" w:rsidR="00194404" w:rsidRPr="009822CC" w:rsidRDefault="008122BE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9822C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4775FD" w:rsidRPr="009822C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3614E933" w14:textId="77777777" w:rsidR="00194404" w:rsidRDefault="00194404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3A575752" w14:textId="77777777" w:rsidR="00194404" w:rsidRPr="00434C75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108FCBD8" w14:textId="17CC6353" w:rsidR="00194404" w:rsidRDefault="004775FD" w:rsidP="004A449B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447FDA" wp14:editId="30536ACC">
                <wp:simplePos x="0" y="0"/>
                <wp:positionH relativeFrom="column">
                  <wp:posOffset>2417385</wp:posOffset>
                </wp:positionH>
                <wp:positionV relativeFrom="paragraph">
                  <wp:posOffset>1893627</wp:posOffset>
                </wp:positionV>
                <wp:extent cx="895350" cy="295275"/>
                <wp:effectExtent l="342900" t="685800" r="19050" b="28575"/>
                <wp:wrapNone/>
                <wp:docPr id="1580875572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14281"/>
                            <a:gd name="adj6" fmla="val -2971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E9C842" w14:textId="64EE8E61" w:rsidR="00633419" w:rsidRPr="00633419" w:rsidRDefault="00633419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</w:t>
                            </w:r>
                            <w:r w:rsidR="008122BE">
                              <w:rPr>
                                <w:color w:val="FF0000"/>
                                <w:lang w:val="es-ES"/>
                              </w:rPr>
                              <w:t>-{llave}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447FDA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13" o:spid="_x0000_s1026" type="#_x0000_t48" style="position:absolute;left:0;text-align:left;margin-left:190.35pt;margin-top:149.1pt;width:70.5pt;height:23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" adj="-6418,-46285" fillcolor="white [3212]" strokecolor="#ed7d31 [3205]" strokeweight="1.5pt">
                <v:stroke startarrow="open"/>
                <v:textbox>
                  <w:txbxContent>
                    <w:p w14:paraId="01E9C842" w14:textId="64EE8E61" w:rsidR="00633419" w:rsidRPr="00633419" w:rsidRDefault="00633419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</w:t>
                      </w:r>
                      <w:r w:rsidR="008122BE">
                        <w:rPr>
                          <w:color w:val="FF0000"/>
                          <w:lang w:val="es-ES"/>
                        </w:rPr>
                        <w:t>-{llave}</w:t>
                      </w:r>
                    </w:p>
                  </w:txbxContent>
                </v:textbox>
              </v:shape>
            </w:pict>
          </mc:Fallback>
        </mc:AlternateContent>
      </w:r>
      <w:r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35C120" wp14:editId="56CB281D">
                <wp:simplePos x="0" y="0"/>
                <wp:positionH relativeFrom="column">
                  <wp:posOffset>471170</wp:posOffset>
                </wp:positionH>
                <wp:positionV relativeFrom="paragraph">
                  <wp:posOffset>679450</wp:posOffset>
                </wp:positionV>
                <wp:extent cx="1214755" cy="447675"/>
                <wp:effectExtent l="0" t="0" r="233045" b="504825"/>
                <wp:wrapNone/>
                <wp:docPr id="268229959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1475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96476"/>
                            <a:gd name="adj6" fmla="val 1719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E0B708" w14:textId="1A7274B9" w:rsidR="004775FD" w:rsidRPr="004775FD" w:rsidRDefault="004A449B" w:rsidP="004775F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</w:t>
                            </w:r>
                            <w:r w:rsidR="008122BE"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  <w:p w14:paraId="364F317E" w14:textId="49DA9575" w:rsidR="004A449B" w:rsidRPr="00240B9B" w:rsidRDefault="004A449B" w:rsidP="00240B9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5C120" id="Globo: línea doblada 7" o:spid="_x0000_s1027" type="#_x0000_t48" style="position:absolute;left:0;text-align:left;margin-left:37.1pt;margin-top:53.5pt;width:95.65pt;height:35.2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" adj="3715,42439" fillcolor="white [3212]" strokecolor="#ed7d31 [3205]" strokeweight="1.5pt">
                <v:stroke startarrow="open"/>
                <v:textbox>
                  <w:txbxContent>
                    <w:p w14:paraId="6AE0B708" w14:textId="1A7274B9" w:rsidR="004775FD" w:rsidRPr="004775FD" w:rsidRDefault="004A449B" w:rsidP="004775F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</w:t>
                      </w:r>
                      <w:r w:rsidR="008122BE"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  <w:p w14:paraId="364F317E" w14:textId="49DA9575" w:rsidR="004A449B" w:rsidRPr="00240B9B" w:rsidRDefault="004A449B" w:rsidP="00240B9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0C338B9" wp14:editId="41597CE8">
                <wp:simplePos x="0" y="0"/>
                <wp:positionH relativeFrom="column">
                  <wp:posOffset>1528800</wp:posOffset>
                </wp:positionH>
                <wp:positionV relativeFrom="paragraph">
                  <wp:posOffset>1753286</wp:posOffset>
                </wp:positionV>
                <wp:extent cx="147996" cy="98881"/>
                <wp:effectExtent l="43815" t="13335" r="29210" b="10160"/>
                <wp:wrapNone/>
                <wp:docPr id="874880561" name="Flecha: a la der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44552">
                          <a:off x="0" y="0"/>
                          <a:ext cx="147996" cy="9888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9B3D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6" o:spid="_x0000_s1026" type="#_x0000_t13" style="position:absolute;margin-left:120.4pt;margin-top:138.05pt;width:11.65pt;height:7.8pt;rotation:3434689fd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" adj="14384" fillcolor="red" strokecolor="red" strokeweight="1pt"/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295FE8E" wp14:editId="25C6B609">
                <wp:simplePos x="0" y="0"/>
                <wp:positionH relativeFrom="column">
                  <wp:posOffset>1468120</wp:posOffset>
                </wp:positionH>
                <wp:positionV relativeFrom="paragraph">
                  <wp:posOffset>1613205</wp:posOffset>
                </wp:positionV>
                <wp:extent cx="80808" cy="137424"/>
                <wp:effectExtent l="57150" t="38100" r="71755" b="0"/>
                <wp:wrapNone/>
                <wp:docPr id="1004349869" name="Triángulo 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77552">
                          <a:off x="0" y="0"/>
                          <a:ext cx="80808" cy="137424"/>
                        </a:xfrm>
                        <a:prstGeom prst="rtTriangl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3B4F4E0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iángulo rectángulo 25" o:spid="_x0000_s1026" type="#_x0000_t6" style="position:absolute;margin-left:115.6pt;margin-top:127pt;width:6.35pt;height:10.8pt;rotation:9587427fd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" fillcolor="red" strokecolor="red" strokeweight="1pt"/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27B4E3C" wp14:editId="423DF6AC">
                <wp:simplePos x="0" y="0"/>
                <wp:positionH relativeFrom="column">
                  <wp:posOffset>1436763</wp:posOffset>
                </wp:positionH>
                <wp:positionV relativeFrom="paragraph">
                  <wp:posOffset>1641503</wp:posOffset>
                </wp:positionV>
                <wp:extent cx="153281" cy="79283"/>
                <wp:effectExtent l="56198" t="39052" r="55562" b="36513"/>
                <wp:wrapNone/>
                <wp:docPr id="1307695763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51541">
                          <a:off x="0" y="0"/>
                          <a:ext cx="153281" cy="792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975D43" id="Rectángulo 24" o:spid="_x0000_s1026" style="position:absolute;margin-left:113.15pt;margin-top:129.25pt;width:12.05pt;height:6.25pt;rotation:3551550fd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" fillcolor="white [3212]" strokecolor="red" strokeweight="1pt"/>
            </w:pict>
          </mc:Fallback>
        </mc:AlternateContent>
      </w:r>
      <w:r w:rsidR="00914470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F849EF" wp14:editId="17911EA7">
                <wp:simplePos x="0" y="0"/>
                <wp:positionH relativeFrom="column">
                  <wp:posOffset>2938145</wp:posOffset>
                </wp:positionH>
                <wp:positionV relativeFrom="paragraph">
                  <wp:posOffset>3307080</wp:posOffset>
                </wp:positionV>
                <wp:extent cx="828675" cy="504825"/>
                <wp:effectExtent l="647700" t="400050" r="28575" b="28575"/>
                <wp:wrapNone/>
                <wp:docPr id="149453820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2406"/>
                            <a:gd name="adj6" fmla="val -7354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92CBE" w14:textId="65CA3986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solicitanteco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849EF" id="Globo: línea doblada 3" o:spid="_x0000_s1028" type="#_x0000_t48" style="position:absolute;left:0;text-align:left;margin-left:231.35pt;margin-top:260.4pt;width:65.25pt;height:39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" adj="-15886,-15640" fillcolor="white [3212]" strokecolor="#ed7d31 [3205]" strokeweight="1.5pt">
                <v:stroke startarrow="open"/>
                <v:textbox>
                  <w:txbxContent>
                    <w:p w14:paraId="1B392CBE" w14:textId="65CA3986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solicitanteco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F6E1738" wp14:editId="467869A6">
                <wp:simplePos x="0" y="0"/>
                <wp:positionH relativeFrom="column">
                  <wp:posOffset>2055434</wp:posOffset>
                </wp:positionH>
                <wp:positionV relativeFrom="paragraph">
                  <wp:posOffset>2571114</wp:posOffset>
                </wp:positionV>
                <wp:extent cx="276225" cy="390525"/>
                <wp:effectExtent l="114300" t="76200" r="104775" b="66675"/>
                <wp:wrapNone/>
                <wp:docPr id="365324196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19952">
                          <a:off x="0" y="0"/>
                          <a:ext cx="276225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EE7E4" id="Rectángulo 19" o:spid="_x0000_s1026" style="position:absolute;margin-left:161.85pt;margin-top:202.45pt;width:21.75pt;height:30.75pt;rotation:-2381194fd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" fillcolor="white [3212]" strokecolor="red" strokeweight="1pt"/>
            </w:pict>
          </mc:Fallback>
        </mc:AlternateContent>
      </w:r>
      <w:r w:rsidR="0091447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704654" wp14:editId="2B7163E5">
                <wp:simplePos x="0" y="0"/>
                <wp:positionH relativeFrom="column">
                  <wp:posOffset>1280795</wp:posOffset>
                </wp:positionH>
                <wp:positionV relativeFrom="paragraph">
                  <wp:posOffset>1821180</wp:posOffset>
                </wp:positionV>
                <wp:extent cx="685800" cy="838200"/>
                <wp:effectExtent l="0" t="0" r="19050" b="19050"/>
                <wp:wrapNone/>
                <wp:docPr id="345243300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8382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C23328" id="Conector recto 23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85pt,143.4pt" to="154.85pt,20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" strokecolor="#aeaaaa [2414]" strokeweight=".5pt">
                <v:stroke joinstyle="miter"/>
              </v:line>
            </w:pict>
          </mc:Fallback>
        </mc:AlternateContent>
      </w:r>
      <w:r w:rsidR="0091447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39AB2A8" wp14:editId="678B7515">
                <wp:simplePos x="0" y="0"/>
                <wp:positionH relativeFrom="column">
                  <wp:posOffset>1356995</wp:posOffset>
                </wp:positionH>
                <wp:positionV relativeFrom="paragraph">
                  <wp:posOffset>1773555</wp:posOffset>
                </wp:positionV>
                <wp:extent cx="676275" cy="819150"/>
                <wp:effectExtent l="0" t="0" r="28575" b="19050"/>
                <wp:wrapNone/>
                <wp:docPr id="1002108934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275" cy="8191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C6DC57" id="Conector recto 22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85pt,139.65pt" to="160.1pt,20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" strokecolor="#aeaaaa [2414]" strokeweight=".5pt">
                <v:stroke joinstyle="miter"/>
              </v:line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44773B" wp14:editId="74D939FD">
                <wp:simplePos x="0" y="0"/>
                <wp:positionH relativeFrom="column">
                  <wp:posOffset>1861185</wp:posOffset>
                </wp:positionH>
                <wp:positionV relativeFrom="paragraph">
                  <wp:posOffset>1135380</wp:posOffset>
                </wp:positionV>
                <wp:extent cx="381000" cy="311785"/>
                <wp:effectExtent l="38100" t="0" r="19050" b="50165"/>
                <wp:wrapNone/>
                <wp:docPr id="1305123705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311785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E8E9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146.55pt;margin-top:89.4pt;width:30pt;height:24.5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" strokecolor="black [3200]" strokeweight="1.5pt">
                <v:stroke endarrow="open"/>
              </v:shape>
            </w:pict>
          </mc:Fallback>
        </mc:AlternateContent>
      </w:r>
      <w:r w:rsidR="00C66014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839582" wp14:editId="6208E856">
                <wp:simplePos x="0" y="0"/>
                <wp:positionH relativeFrom="column">
                  <wp:posOffset>4614545</wp:posOffset>
                </wp:positionH>
                <wp:positionV relativeFrom="paragraph">
                  <wp:posOffset>2430780</wp:posOffset>
                </wp:positionV>
                <wp:extent cx="714375" cy="447675"/>
                <wp:effectExtent l="209550" t="0" r="28575" b="523875"/>
                <wp:wrapNone/>
                <wp:docPr id="159536825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0898"/>
                            <a:gd name="adj6" fmla="val -2444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B0578" w14:textId="679AEF78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Sed </w:t>
                            </w:r>
                            <w:r w:rsidR="005D0ECC">
                              <w:rPr>
                                <w:color w:val="FF0000"/>
                              </w:rPr>
                              <w:t>${</w:t>
                            </w:r>
                            <w:proofErr w:type="spellStart"/>
                            <w:r w:rsidR="005D0ECC">
                              <w:rPr>
                                <w:color w:val="FF0000"/>
                              </w:rPr>
                              <w:t>sed</w:t>
                            </w:r>
                            <w:proofErr w:type="spellEnd"/>
                            <w:r w:rsidR="005D0ECC">
                              <w:rPr>
                                <w:color w:val="FF0000"/>
                              </w:rPr>
                              <w:t>}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9582" id="_x0000_s1029" type="#_x0000_t48" style="position:absolute;left:0;text-align:left;margin-left:363.35pt;margin-top:191.4pt;width:56.25pt;height:35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" adj="-5281,43394" fillcolor="white [3212]" strokecolor="#ed7d31 [3205]" strokeweight="1.5pt">
                <v:stroke startarrow="open"/>
                <v:textbox>
                  <w:txbxContent>
                    <w:p w14:paraId="586B0578" w14:textId="679AEF78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Sed </w:t>
                      </w:r>
                      <w:r w:rsidR="005D0ECC">
                        <w:rPr>
                          <w:color w:val="FF0000"/>
                        </w:rPr>
                        <w:t>${</w:t>
                      </w:r>
                      <w:proofErr w:type="spellStart"/>
                      <w:r w:rsidR="005D0ECC">
                        <w:rPr>
                          <w:color w:val="FF0000"/>
                        </w:rPr>
                        <w:t>sed</w:t>
                      </w:r>
                      <w:proofErr w:type="spellEnd"/>
                      <w:r w:rsidR="005D0ECC">
                        <w:rPr>
                          <w:color w:val="FF0000"/>
                        </w:rPr>
                        <w:t>}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94404" w:rsidRPr="00C82BA8">
        <w:rPr>
          <w:noProof/>
          <w:lang w:val="es-PE"/>
        </w:rPr>
        <w:drawing>
          <wp:inline distT="0" distB="0" distL="0" distR="0" wp14:anchorId="76B0FBA4" wp14:editId="4E5C11FF">
            <wp:extent cx="4893747" cy="3878310"/>
            <wp:effectExtent l="19050" t="19050" r="21590" b="273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747" cy="38783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BE399" w14:textId="77777777" w:rsidR="00194404" w:rsidRDefault="00194404" w:rsidP="00A77321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4CA76562" w14:textId="77777777" w:rsidR="00194404" w:rsidRPr="00E9592E" w:rsidRDefault="00194404" w:rsidP="00E4108A">
      <w:pPr>
        <w:rPr>
          <w:lang w:val="es-PE"/>
        </w:rPr>
      </w:pPr>
    </w:p>
    <w:p w14:paraId="4CE943BB" w14:textId="77777777" w:rsidR="00194404" w:rsidRDefault="00194404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2BD842B0" w14:textId="77777777" w:rsidR="00194404" w:rsidRDefault="00194404" w:rsidP="004F5F97">
      <w:pPr>
        <w:rPr>
          <w:sz w:val="18"/>
          <w:szCs w:val="18"/>
          <w:lang w:val="es-PE"/>
        </w:rPr>
      </w:pPr>
    </w:p>
    <w:p w14:paraId="2283270A" w14:textId="0861839F" w:rsidR="00194404" w:rsidRDefault="00194404" w:rsidP="005318EA">
      <w:pPr>
        <w:jc w:val="center"/>
        <w:rPr>
          <w:sz w:val="18"/>
          <w:szCs w:val="18"/>
        </w:rPr>
      </w:pPr>
    </w:p>
    <w:p w14:paraId="4E301750" w14:textId="36CDF3F9" w:rsidR="00972776" w:rsidRDefault="00194404" w:rsidP="00972776">
      <w:pPr>
        <w:rPr>
          <w:lang w:val="es-PE"/>
        </w:rPr>
      </w:pPr>
      <w:r>
        <w:rPr>
          <w:sz w:val="18"/>
          <w:szCs w:val="18"/>
        </w:rPr>
        <w:br w:type="page"/>
      </w:r>
      <w:r w:rsidR="00972776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95F1A0" wp14:editId="7AAA371A">
                <wp:simplePos x="0" y="0"/>
                <wp:positionH relativeFrom="column">
                  <wp:posOffset>1928495</wp:posOffset>
                </wp:positionH>
                <wp:positionV relativeFrom="paragraph">
                  <wp:posOffset>4811395</wp:posOffset>
                </wp:positionV>
                <wp:extent cx="838200" cy="504825"/>
                <wp:effectExtent l="0" t="152400" r="952500" b="28575"/>
                <wp:wrapNone/>
                <wp:docPr id="829870744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2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5802"/>
                            <a:gd name="adj6" fmla="val -1174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49E4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F1A0" id="Globo: línea doblada 15" o:spid="_x0000_s1030" type="#_x0000_t48" style="position:absolute;margin-left:151.85pt;margin-top:378.85pt;width:66pt;height:39.7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" adj="-25376,-3413" fillcolor="white [3212]" strokecolor="#ffc000 [3207]" strokeweight="1.5pt">
                <v:stroke startarrow="open"/>
                <v:textbox>
                  <w:txbxContent>
                    <w:p w14:paraId="026349E4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4CE00180" wp14:editId="43F5BC32">
            <wp:extent cx="5781675" cy="5830851"/>
            <wp:effectExtent l="19050" t="19050" r="9525" b="17780"/>
            <wp:docPr id="1573505426" name="Imagen 157350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05426" name="Imagen 15735054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913" cy="58401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B2BAD" w14:textId="03C7E4DD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2FC74B50" w14:textId="77777777" w:rsidR="00972776" w:rsidRPr="00E9592E" w:rsidRDefault="00972776" w:rsidP="00972776">
      <w:pPr>
        <w:rPr>
          <w:lang w:val="es-PE"/>
        </w:rPr>
      </w:pPr>
    </w:p>
    <w:p w14:paraId="0BA11023" w14:textId="1EDF0D7D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3CF4BA8C" w14:textId="77777777" w:rsidR="00972776" w:rsidRDefault="00972776" w:rsidP="00972776">
      <w:pPr>
        <w:rPr>
          <w:sz w:val="18"/>
          <w:szCs w:val="18"/>
          <w:lang w:val="es-PE"/>
        </w:rPr>
      </w:pPr>
    </w:p>
    <w:p w14:paraId="1C7D80F4" w14:textId="13A570AB" w:rsidR="00194404" w:rsidRDefault="00194404">
      <w:pPr>
        <w:rPr>
          <w:sz w:val="18"/>
          <w:szCs w:val="18"/>
        </w:rPr>
      </w:pPr>
    </w:p>
    <w:p w14:paraId="2A7AB2AB" w14:textId="77777777" w:rsidR="00972776" w:rsidRDefault="00972776">
      <w:pPr>
        <w:rPr>
          <w:sz w:val="18"/>
          <w:szCs w:val="18"/>
        </w:rPr>
      </w:pPr>
    </w:p>
    <w:p w14:paraId="2C289A52" w14:textId="5AE9F172" w:rsidR="00972776" w:rsidRDefault="00656374" w:rsidP="00972776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B82ED7" wp14:editId="3FC8CE49">
                <wp:simplePos x="0" y="0"/>
                <wp:positionH relativeFrom="column">
                  <wp:posOffset>1101725</wp:posOffset>
                </wp:positionH>
                <wp:positionV relativeFrom="paragraph">
                  <wp:posOffset>1419860</wp:posOffset>
                </wp:positionV>
                <wp:extent cx="2698750" cy="695325"/>
                <wp:effectExtent l="0" t="0" r="0" b="0"/>
                <wp:wrapNone/>
                <wp:docPr id="58748859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8750" cy="695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9DAAD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 xml:space="preserve">ZONA DE CONCESIÓN </w:t>
                            </w:r>
                          </w:p>
                          <w:p w14:paraId="35770041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PLUZ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B82ED7" id="_x0000_t202" coordsize="21600,21600" o:spt="202" path="m,l,21600r21600,l21600,xe">
                <v:stroke joinstyle="miter"/>
                <v:path gradientshapeok="t" o:connecttype="rect"/>
              </v:shapetype>
              <v:shape id="Cuadro de texto 18" o:spid="_x0000_s1031" type="#_x0000_t202" style="position:absolute;margin-left:86.75pt;margin-top:111.8pt;width:212.5pt;height:54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" filled="f" stroked="f" strokeweight=".5pt">
                <v:textbox>
                  <w:txbxContent>
                    <w:p w14:paraId="5BE9DAAD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 xml:space="preserve">ZONA DE CONCESIÓN </w:t>
                      </w:r>
                    </w:p>
                    <w:p w14:paraId="35770041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PLUZ ENERGÍA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8938EE" wp14:editId="4A95983C">
                <wp:simplePos x="0" y="0"/>
                <wp:positionH relativeFrom="column">
                  <wp:posOffset>3642995</wp:posOffset>
                </wp:positionH>
                <wp:positionV relativeFrom="paragraph">
                  <wp:posOffset>1811020</wp:posOffset>
                </wp:positionV>
                <wp:extent cx="1047750" cy="628650"/>
                <wp:effectExtent l="0" t="0" r="590550" b="95250"/>
                <wp:wrapNone/>
                <wp:docPr id="1271248142" name="Globo: línea doblad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0" cy="6286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582"/>
                            <a:gd name="adj6" fmla="val -500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9C093" w14:textId="77777777" w:rsidR="00972776" w:rsidRDefault="00972776" w:rsidP="00972776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38EE" id="Globo: línea doblada 17" o:spid="_x0000_s1032" type="#_x0000_t48" style="position:absolute;margin-left:286.85pt;margin-top:142.6pt;width:82.5pt;height:49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" adj="-10814,22806" fillcolor="white [3212]" strokecolor="red" strokeweight="1.5pt">
                <v:stroke startarrow="open"/>
                <v:textbox>
                  <w:txbxContent>
                    <w:p w14:paraId="5559C093" w14:textId="77777777" w:rsidR="00972776" w:rsidRDefault="00972776" w:rsidP="00972776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1F4C7E" wp14:editId="4B483563">
                <wp:simplePos x="0" y="0"/>
                <wp:positionH relativeFrom="column">
                  <wp:posOffset>2452370</wp:posOffset>
                </wp:positionH>
                <wp:positionV relativeFrom="paragraph">
                  <wp:posOffset>2925445</wp:posOffset>
                </wp:positionV>
                <wp:extent cx="857250" cy="504825"/>
                <wp:effectExtent l="895350" t="209550" r="19050" b="28575"/>
                <wp:wrapNone/>
                <wp:docPr id="1201528385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32784"/>
                            <a:gd name="adj6" fmla="val -10009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C6434E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F4C7E" id="Globo: línea doblada 16" o:spid="_x0000_s1033" type="#_x0000_t48" style="position:absolute;margin-left:193.1pt;margin-top:230.35pt;width:67.5pt;height:3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" adj="-21621,-7081" fillcolor="white [3212]" strokecolor="#ffc000 [3207]" strokeweight="1.5pt">
                <v:stroke startarrow="open"/>
                <v:textbox>
                  <w:txbxContent>
                    <w:p w14:paraId="55C6434E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6F602E1A" wp14:editId="6F72D87F">
            <wp:extent cx="5369918" cy="4840350"/>
            <wp:effectExtent l="19050" t="19050" r="21590" b="17780"/>
            <wp:docPr id="416373594" name="Imagen 41637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73594" name="Imagen 41637359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918" cy="48403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50F1C" w14:textId="39568A89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 CONCESIÓN DE PLUZ ENERGÍA</w:t>
      </w:r>
    </w:p>
    <w:p w14:paraId="39117E6A" w14:textId="77777777" w:rsidR="00972776" w:rsidRPr="00E9592E" w:rsidRDefault="00972776" w:rsidP="00972776">
      <w:pPr>
        <w:rPr>
          <w:lang w:val="es-PE"/>
        </w:rPr>
      </w:pPr>
    </w:p>
    <w:p w14:paraId="6F2B68CB" w14:textId="4329BA04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</w:t>
      </w:r>
    </w:p>
    <w:p w14:paraId="676F1940" w14:textId="77777777" w:rsidR="00972776" w:rsidRDefault="00972776">
      <w:pPr>
        <w:rPr>
          <w:sz w:val="18"/>
          <w:szCs w:val="18"/>
        </w:rPr>
      </w:pPr>
    </w:p>
    <w:p w14:paraId="15C8CDB6" w14:textId="77777777" w:rsidR="00194404" w:rsidRPr="00695BF4" w:rsidRDefault="00194404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Conclusione</w:t>
      </w:r>
      <w:r w:rsidRPr="009822CC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s</w:t>
      </w: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 </w:t>
      </w:r>
    </w:p>
    <w:p w14:paraId="573BF3A1" w14:textId="7D43F4C6" w:rsidR="00AD07B2" w:rsidRPr="009822CC" w:rsidRDefault="005D0ECC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9822C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4775FD" w:rsidRPr="009822C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2C5F461B" w14:textId="77777777" w:rsidR="00DA2C8E" w:rsidRDefault="00DA2C8E" w:rsidP="00DA2C8E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9822CC">
        <w:rPr>
          <w:rFonts w:ascii="Tahoma" w:hAnsi="Tahoma" w:cs="Tahoma"/>
          <w:b/>
          <w:snapToGrid w:val="0"/>
          <w:sz w:val="22"/>
          <w:szCs w:val="22"/>
          <w:lang w:val="es-PE"/>
        </w:rPr>
        <w:t>Solicitante deberá presentar</w:t>
      </w:r>
      <w:r w:rsidRPr="00FA0B6D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permiso de la municipalidad para la instalación de murete en la vía pública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34D7A06F" w14:textId="77777777" w:rsidR="00194404" w:rsidRDefault="00194404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4F329A24" w14:textId="77777777" w:rsidR="00194404" w:rsidRPr="00695BF4" w:rsidRDefault="00194404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63502C6B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15C500CE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41BCA2F2" w14:textId="77777777" w:rsidR="00194404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2E63A428" w14:textId="692DDC2A" w:rsidR="00913420" w:rsidRDefault="00913420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proofErr w:type="spellStart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deberá actualizar las redes BT en el </w:t>
      </w:r>
      <w:proofErr w:type="spellStart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gisgrid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, ya que en campo existente redes BT subterráneas y no redes aéreas.</w:t>
      </w:r>
    </w:p>
    <w:p w14:paraId="05A8516B" w14:textId="4ACCA002" w:rsidR="00194404" w:rsidRDefault="00194404" w:rsidP="00AD07B2">
      <w:pP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  <w:r w:rsidR="00656374">
        <w:rPr>
          <w:rFonts w:cs="Arial"/>
          <w:noProof/>
          <w:sz w:val="22"/>
          <w:szCs w:val="22"/>
          <w:lang w:val="es-PE" w:eastAsia="es-PE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AA1EA0" wp14:editId="72DF6113">
                <wp:simplePos x="0" y="0"/>
                <wp:positionH relativeFrom="margin">
                  <wp:posOffset>3462020</wp:posOffset>
                </wp:positionH>
                <wp:positionV relativeFrom="paragraph">
                  <wp:posOffset>-84455</wp:posOffset>
                </wp:positionV>
                <wp:extent cx="1188085" cy="542925"/>
                <wp:effectExtent l="685800" t="0" r="12065" b="504825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85" cy="542925"/>
                        </a:xfrm>
                        <a:prstGeom prst="wedgeRectCallout">
                          <a:avLst>
                            <a:gd name="adj1" fmla="val -103718"/>
                            <a:gd name="adj2" fmla="val 1283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73D62" w14:textId="29200FB4" w:rsidR="00194404" w:rsidRPr="00063551" w:rsidRDefault="00194404" w:rsidP="00425BDE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  <w:r w:rsidR="00DA2C8E">
                              <w:rPr>
                                <w:sz w:val="20"/>
                                <w:szCs w:val="20"/>
                                <w:lang w:val="es-PE"/>
                              </w:rPr>
                              <w:t xml:space="preserve"> SE ENCUENTRA EN EL INTERIOR</w:t>
                            </w:r>
                          </w:p>
                          <w:p w14:paraId="32BA7D9E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3771E5E6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AA1EA0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4" type="#_x0000_t61" style="position:absolute;margin-left:272.6pt;margin-top:-6.65pt;width:93.55pt;height:42.7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" adj="-11603,38527" fillcolor="white [3212]" strokecolor="red" strokeweight="1pt">
                <v:textbox>
                  <w:txbxContent>
                    <w:p w14:paraId="0AB73D62" w14:textId="29200FB4" w:rsidR="00194404" w:rsidRPr="00063551" w:rsidRDefault="00194404" w:rsidP="00425BDE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  <w:r w:rsidR="00DA2C8E">
                        <w:rPr>
                          <w:sz w:val="20"/>
                          <w:szCs w:val="20"/>
                          <w:lang w:val="es-PE"/>
                        </w:rPr>
                        <w:t xml:space="preserve"> SE ENCUENTRA EN EL INTERIOR</w:t>
                      </w:r>
                    </w:p>
                    <w:p w14:paraId="32BA7D9E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3771E5E6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  <w:t>Panel Fotográfico</w:t>
      </w:r>
    </w:p>
    <w:p w14:paraId="25482441" w14:textId="4F1DF1A8" w:rsidR="00194404" w:rsidRPr="008A42A2" w:rsidRDefault="00194404" w:rsidP="00886007">
      <w:pPr>
        <w:jc w:val="center"/>
        <w:rPr>
          <w:rFonts w:ascii="Arial" w:hAnsi="Arial" w:cs="Arial"/>
          <w:lang w:val="es-PE" w:eastAsia="es-PE"/>
        </w:rPr>
      </w:pPr>
      <w:r w:rsidRPr="00886007">
        <w:t xml:space="preserve"> </w:t>
      </w:r>
      <w:r>
        <w:rPr>
          <w:noProof/>
        </w:rPr>
        <w:drawing>
          <wp:inline distT="0" distB="0" distL="0" distR="0" wp14:anchorId="7C20F27D" wp14:editId="32F22B48">
            <wp:extent cx="4335780" cy="3251835"/>
            <wp:effectExtent l="27622" t="10478" r="16193" b="16192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38733" cy="3254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395C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2DB6983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0F9448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5C7AA45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7DBD2C3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315770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AF419F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93D324" w14:textId="77777777" w:rsidR="00194404" w:rsidRDefault="00194404" w:rsidP="00B06772">
      <w:pPr>
        <w:jc w:val="center"/>
      </w:pPr>
    </w:p>
    <w:p w14:paraId="4671FE62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E38BE36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1E5D179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A1B6BE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24AB915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AB586F" w14:textId="638D997A" w:rsidR="00194404" w:rsidRDefault="004775F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1CEEFA7" wp14:editId="30657274">
                <wp:simplePos x="0" y="0"/>
                <wp:positionH relativeFrom="margin">
                  <wp:posOffset>109220</wp:posOffset>
                </wp:positionH>
                <wp:positionV relativeFrom="paragraph">
                  <wp:posOffset>20320</wp:posOffset>
                </wp:positionV>
                <wp:extent cx="1304925" cy="504825"/>
                <wp:effectExtent l="0" t="0" r="28575" b="409575"/>
                <wp:wrapNone/>
                <wp:docPr id="1447287650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504825"/>
                        </a:xfrm>
                        <a:prstGeom prst="wedgeRoundRectCallout">
                          <a:avLst>
                            <a:gd name="adj1" fmla="val 9377"/>
                            <a:gd name="adj2" fmla="val 12089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439F54" w14:textId="2ED34C39" w:rsidR="004775FD" w:rsidRPr="004775FD" w:rsidRDefault="00656374" w:rsidP="004775FD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 xml:space="preserve">Poste </w:t>
                            </w:r>
                            <w:r w:rsidR="0053182A">
                              <w:rPr>
                                <w:color w:val="FFFFFF" w:themeColor="background1"/>
                                <w:lang w:val="es-ES"/>
                              </w:rPr>
                              <w:t>#${num_poste}</w:t>
                            </w:r>
                          </w:p>
                          <w:p w14:paraId="7D05E83F" w14:textId="614443D6" w:rsidR="00656374" w:rsidRPr="00656374" w:rsidRDefault="00656374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CEEFA7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27" o:spid="_x0000_s1035" type="#_x0000_t62" style="position:absolute;left:0;text-align:left;margin-left:8.6pt;margin-top:1.6pt;width:102.75pt;height:39.7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" adj="12825,36914" fillcolor="#ffc000 [3207]" strokecolor="white [3212]" strokeweight="1pt">
                <v:textbox>
                  <w:txbxContent>
                    <w:p w14:paraId="74439F54" w14:textId="2ED34C39" w:rsidR="004775FD" w:rsidRPr="004775FD" w:rsidRDefault="00656374" w:rsidP="004775FD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 xml:space="preserve">Poste </w:t>
                      </w:r>
                      <w:r w:rsidR="0053182A">
                        <w:rPr>
                          <w:color w:val="FFFFFF" w:themeColor="background1"/>
                          <w:lang w:val="es-ES"/>
                        </w:rPr>
                        <w:t>#${num_poste}</w:t>
                      </w:r>
                    </w:p>
                    <w:p w14:paraId="7D05E83F" w14:textId="614443D6" w:rsidR="00656374" w:rsidRPr="00656374" w:rsidRDefault="00656374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295CEDE" wp14:editId="6A5E0292">
                <wp:simplePos x="0" y="0"/>
                <wp:positionH relativeFrom="margin">
                  <wp:posOffset>1233170</wp:posOffset>
                </wp:positionH>
                <wp:positionV relativeFrom="paragraph">
                  <wp:posOffset>77470</wp:posOffset>
                </wp:positionV>
                <wp:extent cx="1828800" cy="933450"/>
                <wp:effectExtent l="0" t="0" r="533400" b="1676400"/>
                <wp:wrapNone/>
                <wp:docPr id="16684146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933450"/>
                        </a:xfrm>
                        <a:prstGeom prst="wedgeRoundRectCallout">
                          <a:avLst>
                            <a:gd name="adj1" fmla="val 75443"/>
                            <a:gd name="adj2" fmla="val 22266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7981B5" w14:textId="722BAC9A" w:rsidR="00656374" w:rsidRPr="00656374" w:rsidRDefault="00656374" w:rsidP="00656374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56374">
                              <w:rPr>
                                <w:color w:val="FFFFFF" w:themeColor="background1"/>
                              </w:rPr>
                              <w:t>Predio del Solicitante se encuentra en el interior del pasaje a 1</w:t>
                            </w:r>
                            <w:r>
                              <w:rPr>
                                <w:color w:val="FFFFFF" w:themeColor="background1"/>
                              </w:rPr>
                              <w:t>6.6</w:t>
                            </w:r>
                            <w:r w:rsidRPr="00656374">
                              <w:rPr>
                                <w:color w:val="FFFFFF" w:themeColor="background1"/>
                              </w:rPr>
                              <w:t>m del ingreso</w:t>
                            </w:r>
                          </w:p>
                          <w:p w14:paraId="650B8C7E" w14:textId="77777777" w:rsidR="00656374" w:rsidRDefault="00656374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5CEDE" id="_x0000_s1036" type="#_x0000_t62" style="position:absolute;left:0;text-align:left;margin-left:97.1pt;margin-top:6.1pt;width:2in;height:73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" adj="27096,58896" fillcolor="#ffc000 [3207]" strokecolor="white [3212]" strokeweight="1pt">
                <v:textbox>
                  <w:txbxContent>
                    <w:p w14:paraId="327981B5" w14:textId="722BAC9A" w:rsidR="00656374" w:rsidRPr="00656374" w:rsidRDefault="00656374" w:rsidP="00656374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656374">
                        <w:rPr>
                          <w:color w:val="FFFFFF" w:themeColor="background1"/>
                        </w:rPr>
                        <w:t>Predio del Solicitante se encuentra en el interior del pasaje a 1</w:t>
                      </w:r>
                      <w:r>
                        <w:rPr>
                          <w:color w:val="FFFFFF" w:themeColor="background1"/>
                        </w:rPr>
                        <w:t>6.6</w:t>
                      </w:r>
                      <w:r w:rsidRPr="00656374">
                        <w:rPr>
                          <w:color w:val="FFFFFF" w:themeColor="background1"/>
                        </w:rPr>
                        <w:t>m del ingreso</w:t>
                      </w:r>
                    </w:p>
                    <w:p w14:paraId="650B8C7E" w14:textId="77777777" w:rsidR="00656374" w:rsidRDefault="00656374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3B3427" wp14:editId="761E5C2A">
                <wp:simplePos x="0" y="0"/>
                <wp:positionH relativeFrom="column">
                  <wp:posOffset>709295</wp:posOffset>
                </wp:positionH>
                <wp:positionV relativeFrom="paragraph">
                  <wp:posOffset>2115820</wp:posOffset>
                </wp:positionV>
                <wp:extent cx="47625" cy="663738"/>
                <wp:effectExtent l="38100" t="19050" r="47625" b="22225"/>
                <wp:wrapNone/>
                <wp:docPr id="1361700875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125">
                          <a:off x="0" y="0"/>
                          <a:ext cx="47625" cy="663738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3A921" id="Rectángulo 29" o:spid="_x0000_s1026" style="position:absolute;margin-left:55.85pt;margin-top:166.6pt;width:3.75pt;height:52.25pt;rotation:215313fd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" fillcolor="#c00000" strokecolor="#091723 [484]" strokeweight="1pt"/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DBEBA14" wp14:editId="365CDF12">
                <wp:simplePos x="0" y="0"/>
                <wp:positionH relativeFrom="column">
                  <wp:posOffset>596356</wp:posOffset>
                </wp:positionH>
                <wp:positionV relativeFrom="paragraph">
                  <wp:posOffset>2778896</wp:posOffset>
                </wp:positionV>
                <wp:extent cx="149678" cy="651343"/>
                <wp:effectExtent l="38100" t="19050" r="41275" b="15875"/>
                <wp:wrapNone/>
                <wp:docPr id="523198995" name="Cub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826">
                          <a:off x="0" y="0"/>
                          <a:ext cx="149678" cy="651343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8ABC64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28" o:spid="_x0000_s1026" type="#_x0000_t16" style="position:absolute;margin-left:46.95pt;margin-top:218.8pt;width:11.8pt;height:51.3pt;rotation:168019fd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" fillcolor="red" strokecolor="#747070 [1614]" strokeweight="1pt"/>
            </w:pict>
          </mc:Fallback>
        </mc:AlternateContent>
      </w:r>
      <w:r w:rsidR="00DA2C8E" w:rsidRPr="00DA2C8E">
        <w:rPr>
          <w:lang w:val="es-ES" w:eastAsia="es-ES"/>
        </w:rPr>
        <w:t xml:space="preserve"> </w:t>
      </w:r>
      <w:r w:rsidR="00194404">
        <w:rPr>
          <w:noProof/>
        </w:rPr>
        <w:drawing>
          <wp:inline distT="0" distB="0" distL="0" distR="0" wp14:anchorId="556DE791" wp14:editId="0EA033DC">
            <wp:extent cx="5588133" cy="4191100"/>
            <wp:effectExtent l="19050" t="19050" r="12700" b="190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133" cy="4191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C7344" w14:textId="7E35D148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76DF2">
        <w:rPr>
          <w:rFonts w:ascii="Arial" w:hAnsi="Arial" w:cs="Arial"/>
          <w:sz w:val="22"/>
          <w:szCs w:val="22"/>
          <w:lang w:val="es-PE" w:eastAsia="es-PE"/>
        </w:rPr>
        <w:t>DEL PASAJE AL PREDIO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DEL CLIENTE</w:t>
      </w:r>
      <w:r w:rsidR="00DA2C8E"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328EC27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9C7CD2A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168DF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951F29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D33516" w14:textId="77777777" w:rsidR="00194404" w:rsidRDefault="00194404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CA85E5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238F9AB" w14:textId="77777777" w:rsidR="00194404" w:rsidRDefault="00194404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2ECECD8B" w14:textId="77777777" w:rsidR="00194404" w:rsidRDefault="00194404">
      <w:pPr>
        <w:rPr>
          <w:lang w:val="es-PE"/>
        </w:rPr>
      </w:pPr>
      <w:r>
        <w:rPr>
          <w:lang w:val="es-PE"/>
        </w:rPr>
        <w:br w:type="page"/>
      </w:r>
    </w:p>
    <w:p w14:paraId="05132AD1" w14:textId="272D7FDB" w:rsidR="00ED5EBD" w:rsidRDefault="004775F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5B8FCE5" wp14:editId="7125FA78">
                <wp:simplePos x="0" y="0"/>
                <wp:positionH relativeFrom="margin">
                  <wp:posOffset>2623820</wp:posOffset>
                </wp:positionH>
                <wp:positionV relativeFrom="paragraph">
                  <wp:posOffset>1068070</wp:posOffset>
                </wp:positionV>
                <wp:extent cx="1181100" cy="876300"/>
                <wp:effectExtent l="361950" t="0" r="19050" b="1600200"/>
                <wp:wrapNone/>
                <wp:docPr id="10631274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876300"/>
                        </a:xfrm>
                        <a:prstGeom prst="wedgeRoundRectCallout">
                          <a:avLst>
                            <a:gd name="adj1" fmla="val -77575"/>
                            <a:gd name="adj2" fmla="val 22464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21C5A9" w14:textId="58E0EDC8" w:rsidR="00066F63" w:rsidRPr="00066F63" w:rsidRDefault="00066F63" w:rsidP="00066F6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Redes BT subterráneas existentes LL</w:t>
                            </w:r>
                            <w:r w:rsidR="0053182A">
                              <w:rPr>
                                <w:color w:val="FFFFFF" w:themeColor="background1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8FCE5" id="_x0000_s1037" type="#_x0000_t62" style="position:absolute;left:0;text-align:left;margin-left:206.6pt;margin-top:84.1pt;width:93pt;height:69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" adj="-5956,59323" fillcolor="#ffc000 [3207]" strokecolor="white [3212]" strokeweight="1pt">
                <v:textbox>
                  <w:txbxContent>
                    <w:p w14:paraId="5521C5A9" w14:textId="58E0EDC8" w:rsidR="00066F63" w:rsidRPr="00066F63" w:rsidRDefault="00066F63" w:rsidP="00066F6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Redes BT subterráneas existentes LL</w:t>
                      </w:r>
                      <w:r w:rsidR="0053182A">
                        <w:rPr>
                          <w:color w:val="FFFFFF" w:themeColor="background1"/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65FB0E9" wp14:editId="3EB86805">
                <wp:simplePos x="0" y="0"/>
                <wp:positionH relativeFrom="column">
                  <wp:posOffset>2490470</wp:posOffset>
                </wp:positionH>
                <wp:positionV relativeFrom="paragraph">
                  <wp:posOffset>153670</wp:posOffset>
                </wp:positionV>
                <wp:extent cx="1238250" cy="295275"/>
                <wp:effectExtent l="476250" t="0" r="19050" b="657225"/>
                <wp:wrapNone/>
                <wp:docPr id="652791382" name="Globo: línea doblad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95335"/>
                            <a:gd name="adj6" fmla="val -3551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97F4F9" w14:textId="592702B9" w:rsidR="004775FD" w:rsidRPr="004775FD" w:rsidRDefault="0053182A" w:rsidP="004775F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  <w:p w14:paraId="4EB6ACE7" w14:textId="1C9DEE71" w:rsidR="00ED5EBD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B0E9" id="Globo: línea doblada 20" o:spid="_x0000_s1038" type="#_x0000_t48" style="position:absolute;left:0;text-align:left;margin-left:196.1pt;margin-top:12.1pt;width:97.5pt;height:23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" adj="-7670,63792" fillcolor="white [3212]" strokecolor="#ffc000 [3207]" strokeweight="1.5pt">
                <v:stroke startarrow="open"/>
                <v:textbox>
                  <w:txbxContent>
                    <w:p w14:paraId="6C97F4F9" w14:textId="592702B9" w:rsidR="004775FD" w:rsidRPr="004775FD" w:rsidRDefault="0053182A" w:rsidP="004775F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  <w:p w14:paraId="4EB6ACE7" w14:textId="1C9DEE71" w:rsidR="00ED5EBD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44EB114" wp14:editId="043D23E3">
                <wp:simplePos x="0" y="0"/>
                <wp:positionH relativeFrom="column">
                  <wp:posOffset>1156970</wp:posOffset>
                </wp:positionH>
                <wp:positionV relativeFrom="paragraph">
                  <wp:posOffset>3230245</wp:posOffset>
                </wp:positionV>
                <wp:extent cx="685800" cy="171450"/>
                <wp:effectExtent l="0" t="0" r="19050" b="19050"/>
                <wp:wrapNone/>
                <wp:docPr id="538212399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1714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70C0"/>
                          </a:solidFill>
                          <a:prstDash val="lg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73F8DD" id="Conector recto 31" o:spid="_x0000_s1026" style="position:absolute;flip:x 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1pt,254.35pt" to="145.1pt,26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" strokecolor="#0070c0" strokeweight="1pt">
                <v:stroke dashstyle="longDashDot" joinstyle="miter"/>
              </v:lin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BF4890" wp14:editId="0AD47CD3">
                <wp:simplePos x="0" y="0"/>
                <wp:positionH relativeFrom="column">
                  <wp:posOffset>2063750</wp:posOffset>
                </wp:positionH>
                <wp:positionV relativeFrom="paragraph">
                  <wp:posOffset>3439795</wp:posOffset>
                </wp:positionV>
                <wp:extent cx="2541270" cy="704850"/>
                <wp:effectExtent l="0" t="0" r="30480" b="19050"/>
                <wp:wrapNone/>
                <wp:docPr id="1162165410" name="Conector rec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1270" cy="7048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  <a:prstDash val="lg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05BC2B" id="Conector recto 30" o:spid="_x0000_s1026" style="position:absolute;flip:x 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.5pt,270.85pt" to="362.6pt,32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" strokecolor="#0070c0" strokeweight="1.5pt">
                <v:stroke dashstyle="longDashDot" joinstyle="miter"/>
              </v:lin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C13F2DE" wp14:editId="2D80737D">
                <wp:simplePos x="0" y="0"/>
                <wp:positionH relativeFrom="column">
                  <wp:posOffset>1176020</wp:posOffset>
                </wp:positionH>
                <wp:positionV relativeFrom="paragraph">
                  <wp:posOffset>4030345</wp:posOffset>
                </wp:positionV>
                <wp:extent cx="887730" cy="666750"/>
                <wp:effectExtent l="0" t="571500" r="198120" b="19050"/>
                <wp:wrapNone/>
                <wp:docPr id="41259045" name="Globo: línea dobl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87730" cy="666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9953"/>
                            <a:gd name="adj6" fmla="val 1985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67B26" w14:textId="77777777" w:rsidR="00ED5EBD" w:rsidRPr="00DA2C8E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murete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F2DE" id="Globo: línea doblada 23" o:spid="_x0000_s1039" type="#_x0000_t48" style="position:absolute;left:0;text-align:left;margin-left:92.6pt;margin-top:317.35pt;width:69.9pt;height:5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" adj="4290,-17270" fillcolor="white [3212]" strokecolor="#ffc000 [3207]" strokeweight="1.5pt">
                <v:stroke startarrow="open"/>
                <v:textbox>
                  <w:txbxContent>
                    <w:p w14:paraId="78467B26" w14:textId="77777777" w:rsidR="00ED5EBD" w:rsidRPr="00DA2C8E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murete proyectado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65B438" wp14:editId="07FD8078">
                <wp:simplePos x="0" y="0"/>
                <wp:positionH relativeFrom="column">
                  <wp:posOffset>1918970</wp:posOffset>
                </wp:positionH>
                <wp:positionV relativeFrom="paragraph">
                  <wp:posOffset>2134870</wp:posOffset>
                </wp:positionV>
                <wp:extent cx="45719" cy="819150"/>
                <wp:effectExtent l="0" t="0" r="12065" b="19050"/>
                <wp:wrapNone/>
                <wp:docPr id="1960445591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8191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93FC5" id="Rectángulo 22" o:spid="_x0000_s1026" style="position:absolute;margin-left:151.1pt;margin-top:168.1pt;width:3.6pt;height:64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" fillcolor="#c45911 [2405]" strokecolor="#c45911 [2405]" strokeweight="1pt"/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C1F30A" wp14:editId="38B74F58">
                <wp:simplePos x="0" y="0"/>
                <wp:positionH relativeFrom="column">
                  <wp:posOffset>1861185</wp:posOffset>
                </wp:positionH>
                <wp:positionV relativeFrom="paragraph">
                  <wp:posOffset>2944495</wp:posOffset>
                </wp:positionV>
                <wp:extent cx="104775" cy="554990"/>
                <wp:effectExtent l="0" t="0" r="28575" b="16510"/>
                <wp:wrapNone/>
                <wp:docPr id="1313568707" name="Cub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" cy="554990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36952" id="Cubo 21" o:spid="_x0000_s1026" type="#_x0000_t16" style="position:absolute;margin-left:146.55pt;margin-top:231.85pt;width:8.25pt;height:43.7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" fillcolor="red" strokecolor="red" strokeweight="1pt"/>
            </w:pict>
          </mc:Fallback>
        </mc:AlternateContent>
      </w:r>
      <w:r w:rsidR="00ED5EBD">
        <w:rPr>
          <w:noProof/>
        </w:rPr>
        <w:drawing>
          <wp:inline distT="0" distB="0" distL="0" distR="0" wp14:anchorId="78EC22D9" wp14:editId="2689C6E6">
            <wp:extent cx="4780164" cy="3585123"/>
            <wp:effectExtent l="26035" t="12065" r="27940" b="27940"/>
            <wp:docPr id="1382078756" name="Imagen 138207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8756" name="Imagen 138207875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80164" cy="35851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E3A37" w14:textId="59A72AB2" w:rsidR="00ED5EBD" w:rsidRDefault="00ED5EB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UBICACIÓN DEL MURETE PROYECTADO PARA EL SUMINISTRO NUEVO.</w:t>
      </w:r>
    </w:p>
    <w:p w14:paraId="3D17E5DF" w14:textId="77777777" w:rsidR="00ED5EBD" w:rsidRDefault="00ED5EBD">
      <w:pPr>
        <w:rPr>
          <w:lang w:val="es-PE"/>
        </w:rPr>
      </w:pPr>
    </w:p>
    <w:p w14:paraId="4DEA6248" w14:textId="77777777" w:rsidR="00ED5EBD" w:rsidRDefault="00ED5EBD" w:rsidP="00ED5EBD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4DC8B64F" w14:textId="77777777" w:rsidR="00ED5EBD" w:rsidRDefault="00ED5EBD">
      <w:pPr>
        <w:rPr>
          <w:lang w:val="es-PE"/>
        </w:rPr>
      </w:pPr>
    </w:p>
    <w:p w14:paraId="29DAA289" w14:textId="77777777" w:rsidR="00ED5EBD" w:rsidRDefault="00ED5EBD">
      <w:pPr>
        <w:rPr>
          <w:lang w:val="es-PE"/>
        </w:rPr>
      </w:pPr>
    </w:p>
    <w:p w14:paraId="0ED3C283" w14:textId="77777777" w:rsidR="00ED5EBD" w:rsidRDefault="00ED5EBD">
      <w:pPr>
        <w:rPr>
          <w:lang w:val="es-PE"/>
        </w:rPr>
      </w:pPr>
    </w:p>
    <w:p w14:paraId="7AA773D2" w14:textId="77777777" w:rsidR="00ED5EBD" w:rsidRDefault="00ED5EBD">
      <w:pPr>
        <w:rPr>
          <w:lang w:val="es-PE"/>
        </w:rPr>
      </w:pPr>
    </w:p>
    <w:p w14:paraId="4EB01EB8" w14:textId="0CA35E08" w:rsidR="00194404" w:rsidRDefault="00066F63" w:rsidP="00967D37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646238" wp14:editId="2B9AE5AC">
                <wp:simplePos x="0" y="0"/>
                <wp:positionH relativeFrom="column">
                  <wp:posOffset>1233170</wp:posOffset>
                </wp:positionH>
                <wp:positionV relativeFrom="paragraph">
                  <wp:posOffset>20320</wp:posOffset>
                </wp:positionV>
                <wp:extent cx="1200150" cy="314325"/>
                <wp:effectExtent l="400050" t="0" r="19050" b="238125"/>
                <wp:wrapNone/>
                <wp:docPr id="841384849" name="Globo: línea dobl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3143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3724"/>
                            <a:gd name="adj6" fmla="val -2786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1EC3B1" w14:textId="4AC5B750" w:rsidR="004775FD" w:rsidRPr="004775FD" w:rsidRDefault="0053182A" w:rsidP="004775F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  <w:p w14:paraId="1E18DA48" w14:textId="4E46199E" w:rsidR="007E6F8F" w:rsidRDefault="007E6F8F" w:rsidP="007E6F8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6238" id="Globo: línea doblada 21" o:spid="_x0000_s1040" type="#_x0000_t48" style="position:absolute;left:0;text-align:left;margin-left:97.1pt;margin-top:1.6pt;width:94.5pt;height:24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" adj="-6018,33204" fillcolor="white [3212]" strokecolor="#ed7d31 [3205]" strokeweight="1.5pt">
                <v:stroke startarrow="open"/>
                <v:textbox>
                  <w:txbxContent>
                    <w:p w14:paraId="031EC3B1" w14:textId="4AC5B750" w:rsidR="004775FD" w:rsidRPr="004775FD" w:rsidRDefault="0053182A" w:rsidP="004775F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  <w:p w14:paraId="1E18DA48" w14:textId="4E46199E" w:rsidR="007E6F8F" w:rsidRDefault="007E6F8F" w:rsidP="007E6F8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A2C8E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81BC77" wp14:editId="59D40A64">
                <wp:simplePos x="0" y="0"/>
                <wp:positionH relativeFrom="column">
                  <wp:posOffset>3700145</wp:posOffset>
                </wp:positionH>
                <wp:positionV relativeFrom="paragraph">
                  <wp:posOffset>2258694</wp:posOffset>
                </wp:positionV>
                <wp:extent cx="1209675" cy="942975"/>
                <wp:effectExtent l="0" t="1924050" r="161925" b="28575"/>
                <wp:wrapNone/>
                <wp:docPr id="1683467032" name="Globo: línea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09675" cy="9429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99550"/>
                            <a:gd name="adj6" fmla="val 6436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00B0F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27D18F" w14:textId="0DD625B6" w:rsidR="00633419" w:rsidRPr="00FA0B6D" w:rsidRDefault="00DA2C8E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Medidor en donde se realizo la toma de tensión: </w:t>
                            </w:r>
                            <w:r w:rsidRPr="004775FD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2</w:t>
                            </w:r>
                            <w:r w:rsidR="00066F63" w:rsidRPr="004775FD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18.6</w:t>
                            </w:r>
                            <w:r w:rsidRPr="004775FD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BC77" id="Globo: línea doblada 19" o:spid="_x0000_s1041" type="#_x0000_t48" style="position:absolute;left:0;text-align:left;margin-left:291.35pt;margin-top:177.85pt;width:95.25pt;height:74.2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" adj="13902,-43103" fillcolor="white [3212]" strokecolor="#00b0f0" strokeweight="1.5pt">
                <v:stroke startarrow="open"/>
                <v:textbox>
                  <w:txbxContent>
                    <w:p w14:paraId="4427D18F" w14:textId="0DD625B6" w:rsidR="00633419" w:rsidRPr="00FA0B6D" w:rsidRDefault="00DA2C8E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Medidor en donde se realizo la toma de tensión: </w:t>
                      </w:r>
                      <w:r w:rsidRPr="004775FD">
                        <w:rPr>
                          <w:color w:val="FF0000"/>
                          <w:highlight w:val="yellow"/>
                          <w:lang w:val="es-ES"/>
                        </w:rPr>
                        <w:t>2</w:t>
                      </w:r>
                      <w:r w:rsidR="00066F63" w:rsidRPr="004775FD">
                        <w:rPr>
                          <w:color w:val="FF0000"/>
                          <w:highlight w:val="yellow"/>
                          <w:lang w:val="es-ES"/>
                        </w:rPr>
                        <w:t>18.6</w:t>
                      </w:r>
                      <w:r w:rsidRPr="004775FD">
                        <w:rPr>
                          <w:color w:val="FF0000"/>
                          <w:highlight w:val="yellow"/>
                          <w:lang w:val="es-ES"/>
                        </w:rPr>
                        <w:t>V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194404">
        <w:rPr>
          <w:noProof/>
        </w:rPr>
        <w:drawing>
          <wp:inline distT="0" distB="0" distL="0" distR="0" wp14:anchorId="28D3F8BF" wp14:editId="14854A1D">
            <wp:extent cx="4572000" cy="3429000"/>
            <wp:effectExtent l="19050" t="19050" r="19050" b="1905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451" cy="34308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74EC9" w14:textId="2FC001AD" w:rsidR="00194404" w:rsidRDefault="00633419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UBICACIÓN DEL </w:t>
      </w:r>
      <w:r w:rsidR="00ED5EBD">
        <w:rPr>
          <w:rFonts w:ascii="Arial" w:hAnsi="Arial" w:cs="Arial"/>
          <w:sz w:val="22"/>
          <w:szCs w:val="22"/>
          <w:lang w:val="es-PE" w:eastAsia="es-PE"/>
        </w:rPr>
        <w:t>MEDIDOR DONDE SE HIZO LA TOMA DE TENSIÓN</w:t>
      </w:r>
      <w:r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28B65BF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6F328F5" w14:textId="1D87248D" w:rsidR="00194404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6491F56F" wp14:editId="6E963BE9">
            <wp:extent cx="2640368" cy="1980276"/>
            <wp:effectExtent l="25400" t="12700" r="13970" b="13970"/>
            <wp:docPr id="1876613299" name="Imagen 187661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13299" name="Imagen 187661329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40368" cy="19802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1695C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15AA76" w14:textId="792863AF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4775FD">
        <w:rPr>
          <w:rFonts w:ascii="Arial" w:hAnsi="Arial" w:cs="Arial"/>
          <w:sz w:val="22"/>
          <w:szCs w:val="22"/>
          <w:highlight w:val="yellow"/>
          <w:lang w:val="es-PE" w:eastAsia="es-PE"/>
        </w:rPr>
        <w:t>TOMA DE TENSIÓN A LAS 4:</w:t>
      </w:r>
      <w:r w:rsidR="00066F63" w:rsidRPr="004775FD">
        <w:rPr>
          <w:rFonts w:ascii="Arial" w:hAnsi="Arial" w:cs="Arial"/>
          <w:sz w:val="22"/>
          <w:szCs w:val="22"/>
          <w:highlight w:val="yellow"/>
          <w:lang w:val="es-PE" w:eastAsia="es-PE"/>
        </w:rPr>
        <w:t>38</w:t>
      </w:r>
      <w:r w:rsidRPr="004775FD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. P.M. DEL </w:t>
      </w:r>
      <w:r w:rsidR="00066F63" w:rsidRPr="004775FD">
        <w:rPr>
          <w:rFonts w:ascii="Arial" w:hAnsi="Arial" w:cs="Arial"/>
          <w:sz w:val="22"/>
          <w:szCs w:val="22"/>
          <w:highlight w:val="yellow"/>
          <w:lang w:val="es-PE" w:eastAsia="es-PE"/>
        </w:rPr>
        <w:t>25</w:t>
      </w:r>
      <w:r w:rsidRPr="004775FD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 ABRIL 2025</w:t>
      </w:r>
    </w:p>
    <w:p w14:paraId="4504E724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977467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7962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8586DE2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58036B97" w14:textId="77777777" w:rsidR="0053182A" w:rsidRDefault="0053182A" w:rsidP="00C007CC">
      <w:pPr>
        <w:rPr>
          <w:rFonts w:ascii="Arial" w:hAnsi="Arial" w:cs="Arial"/>
          <w:sz w:val="22"/>
          <w:szCs w:val="22"/>
          <w:lang w:val="es-PE" w:eastAsia="es-P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80060" w14:paraId="473848AA" w14:textId="77777777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655D9" w14:textId="77777777" w:rsidR="00780060" w:rsidRDefault="00780060">
            <w:pPr>
              <w:jc w:val="center"/>
              <w:rPr>
                <w:lang w:val="es-ES_tradnl" w:eastAsia="es-ES"/>
              </w:rPr>
            </w:pPr>
            <w:r>
              <w:t>${</w:t>
            </w:r>
            <w:proofErr w:type="spellStart"/>
            <w:r>
              <w:t>foto</w:t>
            </w:r>
            <w:proofErr w:type="spellEnd"/>
            <w:r>
              <w:t>}</w:t>
            </w:r>
          </w:p>
        </w:tc>
      </w:tr>
    </w:tbl>
    <w:p w14:paraId="3369F598" w14:textId="77777777" w:rsidR="0053182A" w:rsidRDefault="0053182A" w:rsidP="0053182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sectPr w:rsidR="0053182A" w:rsidSect="00194404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19B4F7" w14:textId="77777777" w:rsidR="0064672B" w:rsidRDefault="0064672B">
      <w:r>
        <w:separator/>
      </w:r>
    </w:p>
  </w:endnote>
  <w:endnote w:type="continuationSeparator" w:id="0">
    <w:p w14:paraId="0C00DCA6" w14:textId="77777777" w:rsidR="0064672B" w:rsidRDefault="006467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0581D94" w14:textId="77777777" w:rsidTr="003A236D">
      <w:tc>
        <w:tcPr>
          <w:tcW w:w="1719" w:type="pct"/>
        </w:tcPr>
        <w:p w14:paraId="520EBE42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AA5D3DA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66BD1EEB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22327FE2" w14:textId="77777777" w:rsidTr="003A236D">
      <w:tc>
        <w:tcPr>
          <w:tcW w:w="1719" w:type="pct"/>
        </w:tcPr>
        <w:p w14:paraId="4F736213" w14:textId="04005ACA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DA323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DA323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DA323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4775FD" w:rsidRPr="004775FD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18864C4C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329B5DB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6382E41C" w14:textId="77777777" w:rsidTr="003A236D">
      <w:trPr>
        <w:trHeight w:val="202"/>
      </w:trPr>
      <w:tc>
        <w:tcPr>
          <w:tcW w:w="1719" w:type="pct"/>
        </w:tcPr>
        <w:p w14:paraId="0660B52E" w14:textId="1C1973EA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8122B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8122B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fecha_inspeccion</w:t>
          </w:r>
          <w:proofErr w:type="spellEnd"/>
          <w:r w:rsidR="008122B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4775FD" w:rsidRPr="004775FD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47136267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4DB2E834" w14:textId="77777777" w:rsidR="00684831" w:rsidRDefault="00684831" w:rsidP="006E68F6">
          <w:pPr>
            <w:rPr>
              <w:lang w:val="es-PE"/>
            </w:rPr>
          </w:pPr>
        </w:p>
      </w:tc>
    </w:tr>
  </w:tbl>
  <w:p w14:paraId="2F76027B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E20A35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1AA256" w14:textId="77777777" w:rsidR="0064672B" w:rsidRDefault="0064672B">
      <w:r>
        <w:separator/>
      </w:r>
    </w:p>
  </w:footnote>
  <w:footnote w:type="continuationSeparator" w:id="0">
    <w:p w14:paraId="23FAFDD0" w14:textId="77777777" w:rsidR="0064672B" w:rsidRDefault="006467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11E435B5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331F164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26852C41" wp14:editId="5DFF8EA8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4AA565B9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63C4731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11840C9A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010A317" wp14:editId="094D7DF4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7AED185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03309FBE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7786EBE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7CE5AFE3" wp14:editId="129984C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0E1610EF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7F9463E2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7AC8C4B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687ED76" wp14:editId="47AD848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B6CF318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4096" w:nlCheck="1" w:checkStyle="0"/>
  <w:activeWritingStyle w:appName="MSWord" w:lang="es-PE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55A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44F3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6F6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3F6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355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4404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455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0B9B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41EC"/>
    <w:rsid w:val="002660B4"/>
    <w:rsid w:val="00266168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2131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882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775FD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449B"/>
    <w:rsid w:val="004A7265"/>
    <w:rsid w:val="004A7515"/>
    <w:rsid w:val="004B039E"/>
    <w:rsid w:val="004B3865"/>
    <w:rsid w:val="004B50F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389A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2A"/>
    <w:rsid w:val="005318EA"/>
    <w:rsid w:val="0053687C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8F1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920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0ECC"/>
    <w:rsid w:val="005D3B71"/>
    <w:rsid w:val="005E04BC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3419"/>
    <w:rsid w:val="00634E76"/>
    <w:rsid w:val="006355CC"/>
    <w:rsid w:val="0064418A"/>
    <w:rsid w:val="00644F3D"/>
    <w:rsid w:val="0064515D"/>
    <w:rsid w:val="0064546F"/>
    <w:rsid w:val="0064672B"/>
    <w:rsid w:val="00650170"/>
    <w:rsid w:val="0065089B"/>
    <w:rsid w:val="00651EA7"/>
    <w:rsid w:val="00652F91"/>
    <w:rsid w:val="006535B6"/>
    <w:rsid w:val="00655AA5"/>
    <w:rsid w:val="00656374"/>
    <w:rsid w:val="00657221"/>
    <w:rsid w:val="00661602"/>
    <w:rsid w:val="00661B88"/>
    <w:rsid w:val="00664D59"/>
    <w:rsid w:val="00665952"/>
    <w:rsid w:val="0066629F"/>
    <w:rsid w:val="00666976"/>
    <w:rsid w:val="00670EAD"/>
    <w:rsid w:val="00670EF3"/>
    <w:rsid w:val="00672B07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42A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4C3F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2E13"/>
    <w:rsid w:val="00754510"/>
    <w:rsid w:val="007561D1"/>
    <w:rsid w:val="007563CC"/>
    <w:rsid w:val="0075664F"/>
    <w:rsid w:val="00757BA3"/>
    <w:rsid w:val="007611F6"/>
    <w:rsid w:val="00761BE5"/>
    <w:rsid w:val="00764608"/>
    <w:rsid w:val="00765FEE"/>
    <w:rsid w:val="007669E2"/>
    <w:rsid w:val="00770FFC"/>
    <w:rsid w:val="00771164"/>
    <w:rsid w:val="00771C0B"/>
    <w:rsid w:val="0077637C"/>
    <w:rsid w:val="00780060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821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1F8"/>
    <w:rsid w:val="007E3A65"/>
    <w:rsid w:val="007E4A2C"/>
    <w:rsid w:val="007E6B9A"/>
    <w:rsid w:val="007E6F8F"/>
    <w:rsid w:val="007F2E20"/>
    <w:rsid w:val="00800082"/>
    <w:rsid w:val="00802B81"/>
    <w:rsid w:val="00804B5C"/>
    <w:rsid w:val="008055D1"/>
    <w:rsid w:val="00805AF8"/>
    <w:rsid w:val="00805B71"/>
    <w:rsid w:val="008072FB"/>
    <w:rsid w:val="0080759B"/>
    <w:rsid w:val="008122BE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8F70AE"/>
    <w:rsid w:val="00901FDB"/>
    <w:rsid w:val="00902D4C"/>
    <w:rsid w:val="00902F62"/>
    <w:rsid w:val="00903714"/>
    <w:rsid w:val="0090510E"/>
    <w:rsid w:val="00905415"/>
    <w:rsid w:val="00905731"/>
    <w:rsid w:val="009058FD"/>
    <w:rsid w:val="009068D6"/>
    <w:rsid w:val="00907BD0"/>
    <w:rsid w:val="00910450"/>
    <w:rsid w:val="00912929"/>
    <w:rsid w:val="00913292"/>
    <w:rsid w:val="00913420"/>
    <w:rsid w:val="00913875"/>
    <w:rsid w:val="00913C66"/>
    <w:rsid w:val="009140A6"/>
    <w:rsid w:val="00914470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4FF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1B5B"/>
    <w:rsid w:val="00972776"/>
    <w:rsid w:val="009771D5"/>
    <w:rsid w:val="009822CC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335D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D619B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4B4B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BA0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07B2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6FB3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014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DF2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31AC"/>
    <w:rsid w:val="00CB44E4"/>
    <w:rsid w:val="00CB644A"/>
    <w:rsid w:val="00CB6726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261C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2C8E"/>
    <w:rsid w:val="00DA3231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1823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6BB8"/>
    <w:rsid w:val="00EC7EA9"/>
    <w:rsid w:val="00ED0CBD"/>
    <w:rsid w:val="00ED293E"/>
    <w:rsid w:val="00ED5640"/>
    <w:rsid w:val="00ED5E19"/>
    <w:rsid w:val="00ED5EBD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3ED"/>
    <w:rsid w:val="00F87A10"/>
    <w:rsid w:val="00F906EC"/>
    <w:rsid w:val="00F907D2"/>
    <w:rsid w:val="00F91ECF"/>
    <w:rsid w:val="00F9264C"/>
    <w:rsid w:val="00F96CA1"/>
    <w:rsid w:val="00FA04AE"/>
    <w:rsid w:val="00FA0B6D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D14"/>
    <w:rsid w:val="00FD4FA1"/>
    <w:rsid w:val="00FE1827"/>
    <w:rsid w:val="00FE2C4A"/>
    <w:rsid w:val="00FE5867"/>
    <w:rsid w:val="00FE74F4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76DE2BB"/>
  <w15:docId w15:val="{778132AF-1862-4220-B56B-7D096BE4C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56374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259</TotalTime>
  <Pages>9</Pages>
  <Words>626</Words>
  <Characters>3443</Characters>
  <Application>Microsoft Office Word</Application>
  <DocSecurity>0</DocSecurity>
  <Lines>28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28</cp:revision>
  <cp:lastPrinted>2025-04-28T03:51:00Z</cp:lastPrinted>
  <dcterms:created xsi:type="dcterms:W3CDTF">2025-03-27T03:54:00Z</dcterms:created>
  <dcterms:modified xsi:type="dcterms:W3CDTF">2025-09-21T07:40:00Z</dcterms:modified>
</cp:coreProperties>
</file>
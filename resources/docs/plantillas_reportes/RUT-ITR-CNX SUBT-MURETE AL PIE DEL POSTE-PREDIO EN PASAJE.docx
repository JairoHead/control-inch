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W w:w="5000" w:type="pct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ook w:val="0000" w:firstRow="0" w:lastRow="0" w:firstColumn="0" w:lastColumn="0" w:noHBand="0" w:noVBand="0"/>
      </w:tblPr>
      <w:tblGrid>
        <w:gridCol w:w="1598"/>
        <w:gridCol w:w="655"/>
        <w:gridCol w:w="853"/>
        <w:gridCol w:w="989"/>
        <w:gridCol w:w="284"/>
        <w:gridCol w:w="284"/>
        <w:gridCol w:w="1418"/>
        <w:gridCol w:w="2960"/>
      </w:tblGrid>
      <w:tr w:rsidR="00194404" w:rsidRPr="00AC65A7" w14:paraId="604F9AC8" w14:textId="77777777" w:rsidTr="007926BE">
        <w:trPr>
          <w:trHeight w:val="578"/>
        </w:trPr>
        <w:tc>
          <w:tcPr>
            <w:tcW w:w="2422" w:type="pct"/>
            <w:gridSpan w:val="5"/>
            <w:vAlign w:val="center"/>
          </w:tcPr>
          <w:p w14:paraId="6D27CF58" w14:textId="52FD762E" w:rsidR="00194404" w:rsidRPr="00B138C1" w:rsidRDefault="00194404" w:rsidP="00FC4DAC">
            <w:pPr>
              <w:tabs>
                <w:tab w:val="left" w:pos="1134"/>
              </w:tabs>
              <w:rPr>
                <w:rFonts w:ascii="Tahoma" w:hAnsi="Tahoma" w:cs="Tahoma"/>
                <w:sz w:val="20"/>
                <w:szCs w:val="20"/>
                <w:lang w:val="es-PE"/>
              </w:rPr>
            </w:pPr>
            <w:r w:rsidRPr="00B138C1">
              <w:rPr>
                <w:rFonts w:ascii="Tahoma" w:hAnsi="Tahoma" w:cs="Tahoma"/>
                <w:b/>
                <w:sz w:val="20"/>
                <w:szCs w:val="20"/>
                <w:lang w:val="es-ES"/>
              </w:rPr>
              <w:t>Cliente</w:t>
            </w:r>
            <w:r w:rsidRPr="00B138C1">
              <w:rPr>
                <w:rFonts w:ascii="Tahoma" w:hAnsi="Tahoma" w:cs="Tahoma"/>
                <w:sz w:val="20"/>
                <w:szCs w:val="20"/>
                <w:lang w:val="es-ES"/>
              </w:rPr>
              <w:t xml:space="preserve">: </w:t>
            </w:r>
            <w:r w:rsidR="000C176B" w:rsidRPr="00B138C1">
              <w:rPr>
                <w:rFonts w:ascii="Tahoma" w:hAnsi="Tahoma" w:cs="Tahoma"/>
                <w:sz w:val="20"/>
                <w:szCs w:val="20"/>
                <w:lang w:val="es-ES"/>
              </w:rPr>
              <w:t>${</w:t>
            </w:r>
            <w:proofErr w:type="spellStart"/>
            <w:r w:rsidR="000C176B" w:rsidRPr="00B138C1">
              <w:rPr>
                <w:rFonts w:ascii="Tahoma" w:hAnsi="Tahoma" w:cs="Tahoma"/>
                <w:sz w:val="20"/>
                <w:szCs w:val="20"/>
                <w:lang w:val="es-ES"/>
              </w:rPr>
              <w:t>cliente_nombre</w:t>
            </w:r>
            <w:proofErr w:type="spellEnd"/>
            <w:r w:rsidR="000C176B" w:rsidRPr="00B138C1">
              <w:rPr>
                <w:rFonts w:ascii="Tahoma" w:hAnsi="Tahoma" w:cs="Tahoma"/>
                <w:sz w:val="20"/>
                <w:szCs w:val="20"/>
                <w:lang w:val="es-ES"/>
              </w:rPr>
              <w:t>}</w:t>
            </w:r>
          </w:p>
        </w:tc>
        <w:tc>
          <w:tcPr>
            <w:tcW w:w="2578" w:type="pct"/>
            <w:gridSpan w:val="3"/>
            <w:vAlign w:val="center"/>
          </w:tcPr>
          <w:p w14:paraId="2B4A669F" w14:textId="58B4E2E5" w:rsidR="00194404" w:rsidRPr="00B138C1" w:rsidRDefault="00194404" w:rsidP="007926BE">
            <w:pPr>
              <w:tabs>
                <w:tab w:val="left" w:pos="1134"/>
                <w:tab w:val="left" w:pos="1235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pacing w:val="-4"/>
                <w:sz w:val="20"/>
                <w:szCs w:val="20"/>
                <w:lang w:val="es-PE"/>
              </w:rPr>
            </w:pPr>
            <w:r w:rsidRPr="00B138C1">
              <w:rPr>
                <w:rFonts w:ascii="Tahoma" w:hAnsi="Tahoma" w:cs="Tahoma"/>
                <w:b/>
                <w:spacing w:val="-4"/>
                <w:sz w:val="20"/>
                <w:szCs w:val="20"/>
                <w:lang w:val="es-PE"/>
              </w:rPr>
              <w:t>Orden de venta:</w:t>
            </w:r>
            <w:r w:rsidRPr="00B138C1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 xml:space="preserve"> </w:t>
            </w:r>
            <w:r w:rsidR="000C176B" w:rsidRPr="00B138C1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>${</w:t>
            </w:r>
            <w:proofErr w:type="spellStart"/>
            <w:r w:rsidR="000C176B" w:rsidRPr="00B138C1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>ov</w:t>
            </w:r>
            <w:proofErr w:type="spellEnd"/>
            <w:r w:rsidR="000C176B" w:rsidRPr="00B138C1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>}</w:t>
            </w:r>
          </w:p>
        </w:tc>
      </w:tr>
      <w:tr w:rsidR="00194404" w:rsidRPr="00D057EA" w14:paraId="35A8FCCC" w14:textId="77777777" w:rsidTr="007926BE">
        <w:trPr>
          <w:trHeight w:val="578"/>
        </w:trPr>
        <w:tc>
          <w:tcPr>
            <w:tcW w:w="2422" w:type="pct"/>
            <w:gridSpan w:val="5"/>
            <w:vAlign w:val="center"/>
          </w:tcPr>
          <w:p w14:paraId="68F1CD42" w14:textId="139356DA" w:rsidR="00194404" w:rsidRPr="00B138C1" w:rsidRDefault="00194404" w:rsidP="000349D5">
            <w:pPr>
              <w:tabs>
                <w:tab w:val="left" w:pos="1134"/>
                <w:tab w:val="left" w:pos="4691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z w:val="20"/>
                <w:szCs w:val="20"/>
                <w:lang w:val="es-ES"/>
              </w:rPr>
            </w:pPr>
            <w:r w:rsidRPr="00B138C1">
              <w:rPr>
                <w:rFonts w:ascii="Tahoma" w:hAnsi="Tahoma" w:cs="Tahoma"/>
                <w:b/>
                <w:sz w:val="20"/>
                <w:szCs w:val="20"/>
                <w:lang w:val="es-ES"/>
              </w:rPr>
              <w:t>Proyecto</w:t>
            </w:r>
            <w:r w:rsidRPr="00B138C1">
              <w:rPr>
                <w:rFonts w:ascii="Tahoma" w:hAnsi="Tahoma" w:cs="Tahoma"/>
                <w:sz w:val="20"/>
                <w:szCs w:val="20"/>
                <w:lang w:val="es-ES"/>
              </w:rPr>
              <w:t xml:space="preserve">: CLIENTE SOLICITA SUMINISTRO </w:t>
            </w:r>
            <w:r w:rsidR="000C176B" w:rsidRPr="00B138C1">
              <w:rPr>
                <w:rFonts w:ascii="Tahoma" w:hAnsi="Tahoma" w:cs="Tahoma"/>
                <w:sz w:val="20"/>
                <w:szCs w:val="20"/>
                <w:lang w:val="es-ES"/>
              </w:rPr>
              <w:t>${</w:t>
            </w:r>
            <w:proofErr w:type="spellStart"/>
            <w:r w:rsidR="000C176B" w:rsidRPr="00B138C1">
              <w:rPr>
                <w:rFonts w:ascii="Tahoma" w:hAnsi="Tahoma" w:cs="Tahoma"/>
                <w:sz w:val="20"/>
                <w:szCs w:val="20"/>
                <w:lang w:val="es-ES"/>
              </w:rPr>
              <w:t>sistema_acometida</w:t>
            </w:r>
            <w:proofErr w:type="spellEnd"/>
            <w:r w:rsidR="000C176B" w:rsidRPr="00B138C1">
              <w:rPr>
                <w:rFonts w:ascii="Tahoma" w:hAnsi="Tahoma" w:cs="Tahoma"/>
                <w:sz w:val="20"/>
                <w:szCs w:val="20"/>
                <w:lang w:val="es-ES"/>
              </w:rPr>
              <w:t xml:space="preserve">} </w:t>
            </w:r>
            <w:r w:rsidRPr="00B138C1">
              <w:rPr>
                <w:rFonts w:ascii="Tahoma" w:hAnsi="Tahoma" w:cs="Tahoma"/>
                <w:sz w:val="20"/>
                <w:szCs w:val="20"/>
                <w:lang w:val="es-ES"/>
              </w:rPr>
              <w:t xml:space="preserve">Ø DE </w:t>
            </w:r>
            <w:r w:rsidR="000C176B" w:rsidRPr="00B138C1">
              <w:rPr>
                <w:rFonts w:ascii="Tahoma" w:hAnsi="Tahoma" w:cs="Tahoma"/>
                <w:sz w:val="20"/>
                <w:szCs w:val="20"/>
                <w:lang w:val="es-ES"/>
              </w:rPr>
              <w:t>${</w:t>
            </w:r>
            <w:proofErr w:type="spellStart"/>
            <w:r w:rsidR="000C176B" w:rsidRPr="00B138C1">
              <w:rPr>
                <w:rFonts w:ascii="Tahoma" w:hAnsi="Tahoma" w:cs="Tahoma"/>
                <w:sz w:val="20"/>
                <w:szCs w:val="20"/>
                <w:lang w:val="es-ES"/>
              </w:rPr>
              <w:t>cc</w:t>
            </w:r>
            <w:proofErr w:type="spellEnd"/>
            <w:r w:rsidR="000C176B" w:rsidRPr="00B138C1">
              <w:rPr>
                <w:rFonts w:ascii="Tahoma" w:hAnsi="Tahoma" w:cs="Tahoma"/>
                <w:sz w:val="20"/>
                <w:szCs w:val="20"/>
                <w:lang w:val="es-ES"/>
              </w:rPr>
              <w:t>}</w:t>
            </w:r>
            <w:r w:rsidRPr="00B138C1">
              <w:rPr>
                <w:rFonts w:ascii="Tahoma" w:hAnsi="Tahoma" w:cs="Tahoma"/>
                <w:sz w:val="20"/>
                <w:szCs w:val="20"/>
                <w:lang w:val="es-ES"/>
              </w:rPr>
              <w:t xml:space="preserve"> KW POTENCIA </w:t>
            </w:r>
          </w:p>
        </w:tc>
        <w:tc>
          <w:tcPr>
            <w:tcW w:w="2578" w:type="pct"/>
            <w:gridSpan w:val="3"/>
            <w:vAlign w:val="center"/>
          </w:tcPr>
          <w:p w14:paraId="1F5C5EAE" w14:textId="62032B50" w:rsidR="00194404" w:rsidRPr="00B138C1" w:rsidRDefault="00194404" w:rsidP="007926BE">
            <w:pPr>
              <w:tabs>
                <w:tab w:val="left" w:pos="1134"/>
                <w:tab w:val="left" w:pos="4691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20"/>
                <w:szCs w:val="20"/>
              </w:rPr>
            </w:pPr>
            <w:r w:rsidRPr="00B138C1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Código de </w:t>
            </w:r>
            <w:proofErr w:type="spellStart"/>
            <w:r w:rsidRPr="00B138C1">
              <w:rPr>
                <w:rFonts w:ascii="Tahoma" w:hAnsi="Tahoma" w:cs="Tahoma"/>
                <w:b/>
                <w:spacing w:val="-4"/>
                <w:sz w:val="20"/>
                <w:szCs w:val="20"/>
              </w:rPr>
              <w:t>trabajo</w:t>
            </w:r>
            <w:proofErr w:type="spellEnd"/>
            <w:r w:rsidRPr="00B138C1">
              <w:rPr>
                <w:rFonts w:ascii="Tahoma" w:hAnsi="Tahoma" w:cs="Tahoma"/>
                <w:spacing w:val="-4"/>
                <w:sz w:val="20"/>
                <w:szCs w:val="20"/>
              </w:rPr>
              <w:t xml:space="preserve">: </w:t>
            </w:r>
            <w:r w:rsidRPr="00B138C1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LCL-</w:t>
            </w:r>
            <w:r w:rsidR="009334FF" w:rsidRPr="00B138C1">
              <w:t xml:space="preserve"> </w:t>
            </w:r>
            <w:r w:rsidR="000C176B" w:rsidRPr="00B138C1">
              <w:t>${</w:t>
            </w:r>
            <w:proofErr w:type="spellStart"/>
            <w:r w:rsidR="000C176B" w:rsidRPr="00B138C1">
              <w:t>lcl</w:t>
            </w:r>
            <w:proofErr w:type="spellEnd"/>
            <w:r w:rsidR="000C176B" w:rsidRPr="00B138C1">
              <w:t>}</w:t>
            </w:r>
          </w:p>
        </w:tc>
      </w:tr>
      <w:tr w:rsidR="00194404" w:rsidRPr="005924FF" w14:paraId="758AB6A1" w14:textId="77777777" w:rsidTr="007926BE">
        <w:trPr>
          <w:trHeight w:val="578"/>
        </w:trPr>
        <w:tc>
          <w:tcPr>
            <w:tcW w:w="2422" w:type="pct"/>
            <w:gridSpan w:val="5"/>
            <w:vAlign w:val="center"/>
          </w:tcPr>
          <w:p w14:paraId="2EF6F1CE" w14:textId="1730EC37" w:rsidR="00194404" w:rsidRPr="00B138C1" w:rsidRDefault="00194404" w:rsidP="000349D5">
            <w:pPr>
              <w:widowControl w:val="0"/>
              <w:tabs>
                <w:tab w:val="left" w:pos="1134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ahoma" w:hAnsi="Tahoma" w:cs="Tahoma"/>
                <w:sz w:val="20"/>
                <w:szCs w:val="20"/>
                <w:lang w:val="es-ES"/>
              </w:rPr>
            </w:pPr>
            <w:r w:rsidRPr="00B138C1">
              <w:rPr>
                <w:rFonts w:ascii="Tahoma" w:hAnsi="Tahoma" w:cs="Tahoma"/>
                <w:b/>
                <w:sz w:val="20"/>
                <w:szCs w:val="20"/>
                <w:lang w:val="es-ES"/>
              </w:rPr>
              <w:t>Dirección</w:t>
            </w:r>
            <w:r w:rsidRPr="00B138C1">
              <w:rPr>
                <w:rFonts w:ascii="Tahoma" w:hAnsi="Tahoma" w:cs="Tahoma"/>
                <w:sz w:val="20"/>
                <w:szCs w:val="20"/>
                <w:lang w:val="es-ES"/>
              </w:rPr>
              <w:t xml:space="preserve">: </w:t>
            </w:r>
            <w:r w:rsidR="000C176B" w:rsidRPr="00B138C1">
              <w:rPr>
                <w:rFonts w:ascii="Tahoma" w:hAnsi="Tahoma" w:cs="Tahoma"/>
                <w:noProof/>
                <w:sz w:val="20"/>
                <w:szCs w:val="20"/>
                <w:lang w:val="es-ES"/>
              </w:rPr>
              <w:t>${direccion_servicio_electrico}</w:t>
            </w:r>
          </w:p>
        </w:tc>
        <w:tc>
          <w:tcPr>
            <w:tcW w:w="2578" w:type="pct"/>
            <w:gridSpan w:val="3"/>
            <w:vAlign w:val="center"/>
          </w:tcPr>
          <w:p w14:paraId="52A7418E" w14:textId="09CE474F" w:rsidR="00194404" w:rsidRPr="00B138C1" w:rsidRDefault="00194404" w:rsidP="007926BE">
            <w:pPr>
              <w:tabs>
                <w:tab w:val="left" w:pos="1134"/>
                <w:tab w:val="left" w:pos="1197"/>
                <w:tab w:val="left" w:pos="6984"/>
                <w:tab w:val="left" w:pos="9031"/>
              </w:tabs>
              <w:suppressAutoHyphens/>
              <w:spacing w:before="120"/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</w:pPr>
            <w:r w:rsidRPr="00B138C1">
              <w:rPr>
                <w:rFonts w:ascii="Tahoma" w:hAnsi="Tahoma" w:cs="Tahoma"/>
                <w:b/>
                <w:spacing w:val="-4"/>
                <w:sz w:val="20"/>
                <w:szCs w:val="20"/>
                <w:lang w:val="es-ES"/>
              </w:rPr>
              <w:t>Distrito</w:t>
            </w:r>
            <w:r w:rsidRPr="00B138C1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 xml:space="preserve">: </w:t>
            </w:r>
            <w:r w:rsidR="000C176B" w:rsidRPr="00B138C1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${</w:t>
            </w:r>
            <w:proofErr w:type="spellStart"/>
            <w:r w:rsidR="000C176B" w:rsidRPr="00B138C1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distrito_nombre</w:t>
            </w:r>
            <w:proofErr w:type="spellEnd"/>
            <w:r w:rsidR="000C176B" w:rsidRPr="00B138C1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}</w:t>
            </w:r>
          </w:p>
        </w:tc>
      </w:tr>
      <w:tr w:rsidR="00194404" w:rsidRPr="00D057EA" w14:paraId="3F844662" w14:textId="77777777" w:rsidTr="007926BE">
        <w:trPr>
          <w:trHeight w:val="578"/>
        </w:trPr>
        <w:tc>
          <w:tcPr>
            <w:tcW w:w="2422" w:type="pct"/>
            <w:gridSpan w:val="5"/>
            <w:vAlign w:val="center"/>
          </w:tcPr>
          <w:p w14:paraId="658D3AB8" w14:textId="0B75259B" w:rsidR="00194404" w:rsidRPr="00B138C1" w:rsidRDefault="00194404" w:rsidP="007926BE">
            <w:pPr>
              <w:widowControl w:val="0"/>
              <w:tabs>
                <w:tab w:val="left" w:pos="1134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ahoma" w:hAnsi="Tahoma" w:cs="Tahoma"/>
                <w:sz w:val="20"/>
                <w:szCs w:val="20"/>
              </w:rPr>
            </w:pPr>
            <w:r w:rsidRPr="00B138C1">
              <w:rPr>
                <w:rFonts w:ascii="Tahoma" w:hAnsi="Tahoma" w:cs="Tahoma"/>
                <w:b/>
                <w:sz w:val="20"/>
                <w:szCs w:val="20"/>
              </w:rPr>
              <w:t>SED:</w:t>
            </w:r>
            <w:r w:rsidRPr="00B138C1">
              <w:rPr>
                <w:rFonts w:ascii="Tahoma" w:hAnsi="Tahoma" w:cs="Tahoma"/>
                <w:sz w:val="20"/>
                <w:szCs w:val="20"/>
              </w:rPr>
              <w:t xml:space="preserve"> </w:t>
            </w:r>
            <w:r w:rsidR="000C176B" w:rsidRPr="00B138C1">
              <w:rPr>
                <w:rFonts w:ascii="Tahoma" w:hAnsi="Tahoma" w:cs="Tahoma"/>
                <w:sz w:val="20"/>
                <w:szCs w:val="20"/>
              </w:rPr>
              <w:t>${</w:t>
            </w:r>
            <w:proofErr w:type="spellStart"/>
            <w:r w:rsidR="000C176B" w:rsidRPr="00B138C1">
              <w:rPr>
                <w:rFonts w:ascii="Tahoma" w:hAnsi="Tahoma" w:cs="Tahoma"/>
                <w:sz w:val="20"/>
                <w:szCs w:val="20"/>
              </w:rPr>
              <w:t>sed</w:t>
            </w:r>
            <w:proofErr w:type="spellEnd"/>
            <w:r w:rsidR="000C176B" w:rsidRPr="00B138C1">
              <w:rPr>
                <w:rFonts w:ascii="Tahoma" w:hAnsi="Tahoma" w:cs="Tahoma"/>
                <w:sz w:val="20"/>
                <w:szCs w:val="20"/>
              </w:rPr>
              <w:t>}</w:t>
            </w:r>
          </w:p>
        </w:tc>
        <w:tc>
          <w:tcPr>
            <w:tcW w:w="2578" w:type="pct"/>
            <w:gridSpan w:val="3"/>
            <w:vAlign w:val="center"/>
          </w:tcPr>
          <w:p w14:paraId="761284F9" w14:textId="486088F0" w:rsidR="00194404" w:rsidRPr="00B138C1" w:rsidRDefault="00194404" w:rsidP="007926BE">
            <w:pPr>
              <w:tabs>
                <w:tab w:val="left" w:pos="1134"/>
                <w:tab w:val="left" w:pos="1260"/>
                <w:tab w:val="left" w:pos="6984"/>
                <w:tab w:val="left" w:pos="9031"/>
              </w:tabs>
              <w:suppressAutoHyphens/>
              <w:spacing w:before="120"/>
              <w:rPr>
                <w:rFonts w:ascii="Tahoma" w:hAnsi="Tahoma" w:cs="Tahoma"/>
                <w:spacing w:val="-4"/>
                <w:sz w:val="20"/>
                <w:szCs w:val="20"/>
              </w:rPr>
            </w:pPr>
            <w:proofErr w:type="spellStart"/>
            <w:r w:rsidRPr="00B138C1">
              <w:rPr>
                <w:rFonts w:ascii="Tahoma" w:hAnsi="Tahoma" w:cs="Tahoma"/>
                <w:b/>
                <w:spacing w:val="-4"/>
                <w:sz w:val="20"/>
                <w:szCs w:val="20"/>
              </w:rPr>
              <w:t>Alimentador</w:t>
            </w:r>
            <w:proofErr w:type="spellEnd"/>
            <w:r w:rsidRPr="00B138C1">
              <w:rPr>
                <w:rFonts w:ascii="Tahoma" w:hAnsi="Tahoma" w:cs="Tahoma"/>
                <w:spacing w:val="-4"/>
                <w:sz w:val="20"/>
                <w:szCs w:val="20"/>
              </w:rPr>
              <w:t xml:space="preserve">: </w:t>
            </w:r>
            <w:r w:rsidR="000C176B" w:rsidRPr="00B138C1">
              <w:rPr>
                <w:rFonts w:ascii="Tahoma" w:hAnsi="Tahoma" w:cs="Tahoma"/>
                <w:spacing w:val="-4"/>
                <w:sz w:val="20"/>
                <w:szCs w:val="20"/>
              </w:rPr>
              <w:t>${</w:t>
            </w:r>
            <w:proofErr w:type="spellStart"/>
            <w:r w:rsidR="000C176B" w:rsidRPr="00B138C1">
              <w:rPr>
                <w:rFonts w:ascii="Tahoma" w:hAnsi="Tahoma" w:cs="Tahoma"/>
                <w:spacing w:val="-4"/>
                <w:sz w:val="20"/>
                <w:szCs w:val="20"/>
              </w:rPr>
              <w:t>alimentador</w:t>
            </w:r>
            <w:proofErr w:type="spellEnd"/>
            <w:r w:rsidR="000C176B" w:rsidRPr="00B138C1">
              <w:rPr>
                <w:rFonts w:ascii="Tahoma" w:hAnsi="Tahoma" w:cs="Tahoma"/>
                <w:spacing w:val="-4"/>
                <w:sz w:val="20"/>
                <w:szCs w:val="20"/>
              </w:rPr>
              <w:t>}</w:t>
            </w:r>
          </w:p>
        </w:tc>
      </w:tr>
      <w:tr w:rsidR="00194404" w:rsidRPr="00D057EA" w14:paraId="1519A359" w14:textId="77777777" w:rsidTr="007926BE">
        <w:trPr>
          <w:trHeight w:val="578"/>
        </w:trPr>
        <w:tc>
          <w:tcPr>
            <w:tcW w:w="2422" w:type="pct"/>
            <w:gridSpan w:val="5"/>
            <w:vAlign w:val="center"/>
          </w:tcPr>
          <w:p w14:paraId="508CF63E" w14:textId="5641ADF1" w:rsidR="00194404" w:rsidRPr="00B138C1" w:rsidRDefault="00194404" w:rsidP="007926BE">
            <w:pPr>
              <w:widowControl w:val="0"/>
              <w:tabs>
                <w:tab w:val="left" w:pos="1134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ahoma" w:hAnsi="Tahoma" w:cs="Tahoma"/>
                <w:b/>
                <w:sz w:val="20"/>
                <w:szCs w:val="20"/>
              </w:rPr>
            </w:pPr>
            <w:r w:rsidRPr="00B138C1">
              <w:rPr>
                <w:rFonts w:ascii="Tahoma" w:hAnsi="Tahoma" w:cs="Tahoma"/>
                <w:b/>
                <w:spacing w:val="-4"/>
                <w:sz w:val="20"/>
                <w:szCs w:val="20"/>
              </w:rPr>
              <w:t>N° DE SUMINISTRO DERECHO:</w:t>
            </w:r>
            <w:r w:rsidR="00281201" w:rsidRPr="00B138C1">
              <w:rPr>
                <w:rFonts w:ascii="Tahoma" w:hAnsi="Tahoma" w:cs="Tahoma"/>
                <w:bCs/>
                <w:spacing w:val="-4"/>
                <w:sz w:val="20"/>
                <w:szCs w:val="20"/>
              </w:rPr>
              <w:t xml:space="preserve"> ${</w:t>
            </w:r>
            <w:proofErr w:type="spellStart"/>
            <w:r w:rsidR="00281201" w:rsidRPr="00B138C1">
              <w:rPr>
                <w:rFonts w:ascii="Tahoma" w:hAnsi="Tahoma" w:cs="Tahoma"/>
                <w:bCs/>
                <w:spacing w:val="-4"/>
                <w:sz w:val="20"/>
                <w:szCs w:val="20"/>
              </w:rPr>
              <w:t>suministro_derecho</w:t>
            </w:r>
            <w:proofErr w:type="spellEnd"/>
            <w:r w:rsidR="00281201" w:rsidRPr="00B138C1">
              <w:rPr>
                <w:rFonts w:ascii="Tahoma" w:hAnsi="Tahoma" w:cs="Tahoma"/>
                <w:bCs/>
                <w:spacing w:val="-4"/>
                <w:sz w:val="20"/>
                <w:szCs w:val="20"/>
              </w:rPr>
              <w:t>}</w:t>
            </w:r>
            <w:r w:rsidR="00371749" w:rsidRPr="00B138C1">
              <w:rPr>
                <w:rFonts w:ascii="Tahoma" w:hAnsi="Tahoma" w:cs="Tahoma"/>
                <w:b/>
                <w:bCs/>
                <w:spacing w:val="-4"/>
                <w:sz w:val="20"/>
                <w:szCs w:val="20"/>
              </w:rPr>
              <w:t xml:space="preserve"> </w:t>
            </w:r>
          </w:p>
        </w:tc>
        <w:tc>
          <w:tcPr>
            <w:tcW w:w="2578" w:type="pct"/>
            <w:gridSpan w:val="3"/>
            <w:vAlign w:val="center"/>
          </w:tcPr>
          <w:p w14:paraId="4ACF7DCB" w14:textId="03284E7C" w:rsidR="00194404" w:rsidRPr="00B138C1" w:rsidRDefault="00194404" w:rsidP="007926BE">
            <w:pPr>
              <w:tabs>
                <w:tab w:val="left" w:pos="1134"/>
                <w:tab w:val="left" w:pos="1260"/>
                <w:tab w:val="left" w:pos="6984"/>
                <w:tab w:val="left" w:pos="9031"/>
              </w:tabs>
              <w:suppressAutoHyphens/>
              <w:spacing w:before="120"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r w:rsidRPr="00B138C1">
              <w:rPr>
                <w:rFonts w:ascii="Tahoma" w:hAnsi="Tahoma" w:cs="Tahoma"/>
                <w:b/>
                <w:spacing w:val="-4"/>
                <w:sz w:val="20"/>
                <w:szCs w:val="20"/>
              </w:rPr>
              <w:t>N° DE SUMINISTRO IZQUIERDO:</w:t>
            </w:r>
            <w:r w:rsidR="00281201" w:rsidRPr="00B138C1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 </w:t>
            </w:r>
            <w:r w:rsidR="00281201" w:rsidRPr="00B138C1">
              <w:rPr>
                <w:rFonts w:ascii="Tahoma" w:hAnsi="Tahoma" w:cs="Tahoma"/>
                <w:bCs/>
                <w:spacing w:val="-4"/>
                <w:sz w:val="20"/>
                <w:szCs w:val="20"/>
              </w:rPr>
              <w:t>${</w:t>
            </w:r>
            <w:proofErr w:type="spellStart"/>
            <w:r w:rsidR="00281201" w:rsidRPr="00B138C1">
              <w:rPr>
                <w:rFonts w:ascii="Tahoma" w:hAnsi="Tahoma" w:cs="Tahoma"/>
                <w:bCs/>
                <w:spacing w:val="-4"/>
                <w:sz w:val="20"/>
                <w:szCs w:val="20"/>
              </w:rPr>
              <w:t>suministro_izquierdo</w:t>
            </w:r>
            <w:proofErr w:type="spellEnd"/>
            <w:r w:rsidR="00281201" w:rsidRPr="00B138C1">
              <w:rPr>
                <w:rFonts w:ascii="Tahoma" w:hAnsi="Tahoma" w:cs="Tahoma"/>
                <w:bCs/>
                <w:spacing w:val="-4"/>
                <w:sz w:val="20"/>
                <w:szCs w:val="20"/>
              </w:rPr>
              <w:t>}</w:t>
            </w:r>
            <w:r w:rsidR="00371749" w:rsidRPr="00B138C1">
              <w:rPr>
                <w:rFonts w:ascii="Tahoma" w:hAnsi="Tahoma" w:cs="Tahoma"/>
                <w:b/>
                <w:bCs/>
                <w:spacing w:val="-4"/>
                <w:sz w:val="20"/>
                <w:szCs w:val="20"/>
              </w:rPr>
              <w:t xml:space="preserve"> </w:t>
            </w:r>
          </w:p>
        </w:tc>
      </w:tr>
      <w:tr w:rsidR="00194404" w:rsidRPr="00D057EA" w14:paraId="4EFDD61D" w14:textId="77777777" w:rsidTr="007926BE">
        <w:trPr>
          <w:trHeight w:val="578"/>
        </w:trPr>
        <w:tc>
          <w:tcPr>
            <w:tcW w:w="2422" w:type="pct"/>
            <w:gridSpan w:val="5"/>
            <w:vAlign w:val="center"/>
          </w:tcPr>
          <w:p w14:paraId="139C5591" w14:textId="3F9B22FA" w:rsidR="00194404" w:rsidRPr="00B138C1" w:rsidRDefault="00194404" w:rsidP="007926BE">
            <w:pPr>
              <w:widowControl w:val="0"/>
              <w:tabs>
                <w:tab w:val="left" w:pos="1134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ahoma" w:hAnsi="Tahoma" w:cs="Tahoma"/>
                <w:sz w:val="20"/>
                <w:szCs w:val="20"/>
                <w:lang w:val="es-ES"/>
              </w:rPr>
            </w:pPr>
            <w:r w:rsidRPr="00B138C1">
              <w:rPr>
                <w:rFonts w:ascii="Tahoma" w:hAnsi="Tahoma" w:cs="Tahoma"/>
                <w:b/>
                <w:spacing w:val="-4"/>
                <w:sz w:val="20"/>
                <w:szCs w:val="20"/>
                <w:lang w:val="es-ES"/>
              </w:rPr>
              <w:t>Código de Informe:</w:t>
            </w:r>
            <w:r w:rsidRPr="00B138C1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 xml:space="preserve">  </w:t>
            </w:r>
            <w:r w:rsidRPr="00B138C1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LCL-</w:t>
            </w:r>
            <w:r w:rsidR="00805B71" w:rsidRPr="00B138C1">
              <w:t xml:space="preserve"> </w:t>
            </w:r>
            <w:r w:rsidR="000C176B" w:rsidRPr="00B138C1">
              <w:t>${</w:t>
            </w:r>
            <w:proofErr w:type="spellStart"/>
            <w:r w:rsidR="000C176B" w:rsidRPr="00B138C1">
              <w:t>lcl</w:t>
            </w:r>
            <w:proofErr w:type="spellEnd"/>
            <w:r w:rsidR="000C176B" w:rsidRPr="00B138C1">
              <w:t>}</w:t>
            </w:r>
            <w:r w:rsidRPr="00B138C1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-ITR</w:t>
            </w:r>
          </w:p>
        </w:tc>
        <w:tc>
          <w:tcPr>
            <w:tcW w:w="2578" w:type="pct"/>
            <w:gridSpan w:val="3"/>
            <w:vAlign w:val="center"/>
          </w:tcPr>
          <w:p w14:paraId="6F8B530C" w14:textId="4D6F66F7" w:rsidR="00194404" w:rsidRPr="00B138C1" w:rsidRDefault="00194404" w:rsidP="007926BE">
            <w:pPr>
              <w:tabs>
                <w:tab w:val="left" w:pos="1134"/>
                <w:tab w:val="left" w:pos="1269"/>
                <w:tab w:val="left" w:pos="6984"/>
                <w:tab w:val="left" w:pos="9031"/>
              </w:tabs>
              <w:suppressAutoHyphens/>
              <w:spacing w:before="120"/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</w:pPr>
            <w:r w:rsidRPr="00B138C1">
              <w:rPr>
                <w:rFonts w:ascii="Tahoma" w:hAnsi="Tahoma" w:cs="Tahoma"/>
                <w:b/>
                <w:spacing w:val="-4"/>
                <w:sz w:val="20"/>
                <w:szCs w:val="20"/>
                <w:lang w:val="es-ES"/>
              </w:rPr>
              <w:t>Fecha de Visita</w:t>
            </w:r>
            <w:r w:rsidRPr="00B138C1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 xml:space="preserve">: </w:t>
            </w:r>
            <w:r w:rsidR="000C176B" w:rsidRPr="00B138C1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${</w:t>
            </w:r>
            <w:proofErr w:type="spellStart"/>
            <w:r w:rsidR="000C176B" w:rsidRPr="00B138C1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fecha_insp</w:t>
            </w:r>
            <w:proofErr w:type="spellEnd"/>
            <w:r w:rsidR="000C176B" w:rsidRPr="00B138C1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}</w:t>
            </w:r>
          </w:p>
        </w:tc>
      </w:tr>
      <w:tr w:rsidR="00194404" w:rsidRPr="00D057EA" w14:paraId="138131A9" w14:textId="77777777" w:rsidTr="007926BE">
        <w:trPr>
          <w:trHeight w:val="578"/>
        </w:trPr>
        <w:tc>
          <w:tcPr>
            <w:tcW w:w="2422" w:type="pct"/>
            <w:gridSpan w:val="5"/>
            <w:tcBorders>
              <w:bottom w:val="single" w:sz="6" w:space="0" w:color="auto"/>
            </w:tcBorders>
            <w:vAlign w:val="center"/>
          </w:tcPr>
          <w:p w14:paraId="7B0BFFF5" w14:textId="77777777" w:rsidR="00194404" w:rsidRPr="00364196" w:rsidRDefault="00194404" w:rsidP="007926BE">
            <w:pPr>
              <w:widowControl w:val="0"/>
              <w:tabs>
                <w:tab w:val="left" w:pos="1134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ahoma" w:hAnsi="Tahoma" w:cs="Tahoma"/>
                <w:b/>
                <w:sz w:val="20"/>
                <w:szCs w:val="20"/>
                <w:lang w:val="es-ES"/>
              </w:rPr>
            </w:pPr>
            <w:r w:rsidRPr="00D169FA">
              <w:rPr>
                <w:rFonts w:ascii="Tahoma" w:hAnsi="Tahoma" w:cs="Tahoma"/>
                <w:b/>
                <w:sz w:val="20"/>
                <w:szCs w:val="20"/>
                <w:lang w:val="es-PE"/>
              </w:rPr>
              <w:t xml:space="preserve">Proyectista </w:t>
            </w:r>
            <w:proofErr w:type="spellStart"/>
            <w:r w:rsidRPr="00D169FA">
              <w:rPr>
                <w:rFonts w:ascii="Tahoma" w:hAnsi="Tahoma" w:cs="Tahoma"/>
                <w:b/>
                <w:sz w:val="20"/>
                <w:szCs w:val="20"/>
                <w:lang w:val="es-PE"/>
              </w:rPr>
              <w:t>Applus</w:t>
            </w:r>
            <w:proofErr w:type="spellEnd"/>
            <w:r w:rsidRPr="00D169FA">
              <w:rPr>
                <w:rFonts w:ascii="Tahoma" w:hAnsi="Tahoma" w:cs="Tahoma"/>
                <w:b/>
                <w:sz w:val="20"/>
                <w:szCs w:val="20"/>
                <w:lang w:val="es-PE"/>
              </w:rPr>
              <w:t>+</w:t>
            </w:r>
            <w:r w:rsidRPr="00D169FA">
              <w:rPr>
                <w:rFonts w:ascii="Tahoma" w:hAnsi="Tahoma" w:cs="Tahoma"/>
                <w:sz w:val="20"/>
                <w:szCs w:val="20"/>
                <w:lang w:val="es-PE"/>
              </w:rPr>
              <w:t xml:space="preserve">: Ing. </w:t>
            </w:r>
            <w:r>
              <w:rPr>
                <w:rFonts w:ascii="Tahoma" w:hAnsi="Tahoma" w:cs="Tahoma"/>
                <w:sz w:val="20"/>
                <w:szCs w:val="20"/>
                <w:lang w:val="es-PE"/>
              </w:rPr>
              <w:t>Leonardo Saavedra L.</w:t>
            </w:r>
          </w:p>
        </w:tc>
        <w:tc>
          <w:tcPr>
            <w:tcW w:w="2578" w:type="pct"/>
            <w:gridSpan w:val="3"/>
            <w:tcBorders>
              <w:bottom w:val="single" w:sz="6" w:space="0" w:color="auto"/>
            </w:tcBorders>
            <w:vAlign w:val="center"/>
          </w:tcPr>
          <w:p w14:paraId="166749A6" w14:textId="1412DCEC" w:rsidR="00194404" w:rsidRPr="00D057EA" w:rsidRDefault="00194404" w:rsidP="007926BE">
            <w:pPr>
              <w:tabs>
                <w:tab w:val="left" w:pos="1134"/>
                <w:tab w:val="left" w:pos="1269"/>
                <w:tab w:val="left" w:pos="6984"/>
                <w:tab w:val="left" w:pos="9031"/>
              </w:tabs>
              <w:suppressAutoHyphens/>
              <w:spacing w:before="120"/>
              <w:rPr>
                <w:rFonts w:ascii="Tahoma" w:hAnsi="Tahoma" w:cs="Tahoma"/>
                <w:spacing w:val="-4"/>
                <w:sz w:val="20"/>
                <w:szCs w:val="20"/>
              </w:rPr>
            </w:pPr>
            <w:r w:rsidRPr="00D057EA">
              <w:rPr>
                <w:rFonts w:ascii="Tahoma" w:hAnsi="Tahoma" w:cs="Tahoma"/>
                <w:b/>
                <w:sz w:val="20"/>
                <w:szCs w:val="20"/>
              </w:rPr>
              <w:t xml:space="preserve">Supervisor </w:t>
            </w:r>
            <w:r>
              <w:rPr>
                <w:rFonts w:ascii="Tahoma" w:hAnsi="Tahoma" w:cs="Tahoma"/>
                <w:b/>
                <w:sz w:val="20"/>
                <w:szCs w:val="20"/>
              </w:rPr>
              <w:t>PLUZ</w:t>
            </w:r>
            <w:r w:rsidRPr="00D057EA">
              <w:rPr>
                <w:rFonts w:ascii="Tahoma" w:hAnsi="Tahoma" w:cs="Tahoma"/>
                <w:b/>
                <w:sz w:val="20"/>
                <w:szCs w:val="20"/>
              </w:rPr>
              <w:t>:</w:t>
            </w:r>
            <w:r w:rsidR="00281201">
              <w:rPr>
                <w:rFonts w:ascii="Tahoma" w:hAnsi="Tahoma" w:cs="Tahoma"/>
                <w:bCs/>
                <w:sz w:val="20"/>
                <w:szCs w:val="20"/>
              </w:rPr>
              <w:t xml:space="preserve"> ${</w:t>
            </w:r>
            <w:proofErr w:type="spellStart"/>
            <w:r w:rsidR="00281201">
              <w:rPr>
                <w:rFonts w:ascii="Tahoma" w:hAnsi="Tahoma" w:cs="Tahoma"/>
                <w:bCs/>
                <w:sz w:val="20"/>
                <w:szCs w:val="20"/>
              </w:rPr>
              <w:t>inspector_nombre</w:t>
            </w:r>
            <w:proofErr w:type="spellEnd"/>
            <w:r w:rsidR="00281201">
              <w:rPr>
                <w:rFonts w:ascii="Tahoma" w:hAnsi="Tahoma" w:cs="Tahoma"/>
                <w:bCs/>
                <w:sz w:val="20"/>
                <w:szCs w:val="20"/>
              </w:rPr>
              <w:t>}</w:t>
            </w:r>
            <w:r w:rsidR="00B0193B">
              <w:rPr>
                <w:rFonts w:ascii="Tahoma" w:hAnsi="Tahoma" w:cs="Tahoma"/>
                <w:bCs/>
                <w:sz w:val="20"/>
                <w:szCs w:val="20"/>
              </w:rPr>
              <w:t>.</w:t>
            </w:r>
            <w:r w:rsidR="00371749" w:rsidRPr="00371749">
              <w:rPr>
                <w:rFonts w:ascii="Tahoma" w:hAnsi="Tahoma" w:cs="Tahoma"/>
                <w:sz w:val="20"/>
                <w:szCs w:val="20"/>
                <w:highlight w:val="magenta"/>
                <w:lang w:val="en-US"/>
              </w:rPr>
              <w:t xml:space="preserve"> </w:t>
            </w:r>
          </w:p>
        </w:tc>
      </w:tr>
      <w:tr w:rsidR="00194404" w:rsidRPr="00D057EA" w14:paraId="5E05FD9B" w14:textId="77777777" w:rsidTr="007926BE">
        <w:trPr>
          <w:trHeight w:val="513"/>
        </w:trPr>
        <w:tc>
          <w:tcPr>
            <w:tcW w:w="5000" w:type="pct"/>
            <w:gridSpan w:val="8"/>
            <w:tcBorders>
              <w:bottom w:val="single" w:sz="6" w:space="0" w:color="auto"/>
            </w:tcBorders>
            <w:shd w:val="clear" w:color="auto" w:fill="FF6600"/>
            <w:vAlign w:val="center"/>
          </w:tcPr>
          <w:p w14:paraId="5E5AD764" w14:textId="77777777" w:rsidR="00194404" w:rsidRPr="00D057EA" w:rsidRDefault="00194404" w:rsidP="007926BE">
            <w:pPr>
              <w:tabs>
                <w:tab w:val="left" w:pos="1134"/>
                <w:tab w:val="left" w:pos="126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z w:val="20"/>
                <w:szCs w:val="20"/>
              </w:rPr>
            </w:pP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Resultado</w:t>
            </w:r>
            <w:proofErr w:type="spellEnd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 de la </w:t>
            </w: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Inspección</w:t>
            </w:r>
            <w:proofErr w:type="spellEnd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:</w:t>
            </w:r>
          </w:p>
        </w:tc>
      </w:tr>
      <w:tr w:rsidR="00194404" w:rsidRPr="00D057EA" w14:paraId="0D261F17" w14:textId="77777777" w:rsidTr="007926BE">
        <w:trPr>
          <w:trHeight w:val="513"/>
        </w:trPr>
        <w:tc>
          <w:tcPr>
            <w:tcW w:w="884" w:type="pct"/>
            <w:tcBorders>
              <w:top w:val="single" w:sz="6" w:space="0" w:color="auto"/>
            </w:tcBorders>
            <w:vAlign w:val="center"/>
          </w:tcPr>
          <w:p w14:paraId="26DEFAD4" w14:textId="77777777" w:rsidR="00194404" w:rsidRPr="00D057EA" w:rsidRDefault="00194404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Completa</w:t>
            </w:r>
            <w:proofErr w:type="spellEnd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:</w:t>
            </w:r>
          </w:p>
        </w:tc>
        <w:tc>
          <w:tcPr>
            <w:tcW w:w="362" w:type="pct"/>
            <w:tcBorders>
              <w:top w:val="single" w:sz="6" w:space="0" w:color="auto"/>
            </w:tcBorders>
            <w:vAlign w:val="center"/>
          </w:tcPr>
          <w:p w14:paraId="5349507C" w14:textId="77777777" w:rsidR="00194404" w:rsidRPr="00D057EA" w:rsidRDefault="00194404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r>
              <w:rPr>
                <w:rFonts w:ascii="Tahoma" w:hAnsi="Tahoma" w:cs="Tahoma"/>
                <w:b/>
                <w:bCs/>
                <w:sz w:val="20"/>
                <w:szCs w:val="20"/>
              </w:rPr>
              <w:t>SI</w:t>
            </w:r>
          </w:p>
        </w:tc>
        <w:tc>
          <w:tcPr>
            <w:tcW w:w="1019" w:type="pct"/>
            <w:gridSpan w:val="2"/>
            <w:tcBorders>
              <w:top w:val="single" w:sz="6" w:space="0" w:color="auto"/>
            </w:tcBorders>
            <w:vAlign w:val="center"/>
          </w:tcPr>
          <w:p w14:paraId="3EA18B1A" w14:textId="77777777" w:rsidR="00194404" w:rsidRPr="00D057EA" w:rsidRDefault="00194404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Incompleta</w:t>
            </w:r>
            <w:proofErr w:type="spellEnd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:</w:t>
            </w:r>
          </w:p>
        </w:tc>
        <w:tc>
          <w:tcPr>
            <w:tcW w:w="314" w:type="pct"/>
            <w:gridSpan w:val="2"/>
            <w:tcBorders>
              <w:top w:val="single" w:sz="6" w:space="0" w:color="auto"/>
            </w:tcBorders>
            <w:vAlign w:val="center"/>
          </w:tcPr>
          <w:p w14:paraId="5662270E" w14:textId="77777777" w:rsidR="00194404" w:rsidRPr="00D057EA" w:rsidRDefault="00194404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r w:rsidRPr="00D057EA">
              <w:rPr>
                <w:rFonts w:ascii="Tahoma" w:hAnsi="Tahoma" w:cs="Tahoma"/>
                <w:b/>
                <w:bCs/>
                <w:sz w:val="20"/>
                <w:szCs w:val="20"/>
              </w:rPr>
              <w:fldChar w:fldCharType="begin">
                <w:ffData>
                  <w:name w:val="Check7"/>
                  <w:enabled/>
                  <w:calcOnExit w:val="0"/>
                  <w:statusText w:type="text" w:val="Click with mouse (or press spacebar, or type &quot;x&quot;) to select, otherwise press Enter"/>
                  <w:checkBox>
                    <w:sizeAuto/>
                    <w:default w:val="0"/>
                  </w:checkBox>
                </w:ffData>
              </w:fldChar>
            </w:r>
            <w:r w:rsidRPr="00D057EA">
              <w:rPr>
                <w:rFonts w:ascii="Tahoma" w:hAnsi="Tahoma" w:cs="Tahoma"/>
                <w:b/>
                <w:bCs/>
                <w:sz w:val="20"/>
                <w:szCs w:val="20"/>
              </w:rPr>
              <w:instrText xml:space="preserve"> FORMCHECKBOX </w:instrText>
            </w:r>
            <w:r w:rsidRPr="00D057EA">
              <w:rPr>
                <w:rFonts w:ascii="Tahoma" w:hAnsi="Tahoma" w:cs="Tahoma"/>
                <w:b/>
                <w:bCs/>
                <w:sz w:val="20"/>
                <w:szCs w:val="20"/>
              </w:rPr>
            </w:r>
            <w:r w:rsidRPr="00D057EA">
              <w:rPr>
                <w:rFonts w:ascii="Tahoma" w:hAnsi="Tahoma" w:cs="Tahoma"/>
                <w:b/>
                <w:bCs/>
                <w:sz w:val="20"/>
                <w:szCs w:val="20"/>
              </w:rPr>
              <w:fldChar w:fldCharType="separate"/>
            </w:r>
            <w:r w:rsidRPr="00D057EA">
              <w:rPr>
                <w:rFonts w:ascii="Tahoma" w:hAnsi="Tahoma" w:cs="Tahoma"/>
                <w:sz w:val="20"/>
                <w:szCs w:val="20"/>
              </w:rPr>
              <w:fldChar w:fldCharType="end"/>
            </w:r>
          </w:p>
        </w:tc>
        <w:tc>
          <w:tcPr>
            <w:tcW w:w="2421" w:type="pct"/>
            <w:gridSpan w:val="2"/>
            <w:tcBorders>
              <w:top w:val="single" w:sz="6" w:space="0" w:color="auto"/>
            </w:tcBorders>
            <w:vAlign w:val="center"/>
          </w:tcPr>
          <w:p w14:paraId="0E813049" w14:textId="77777777" w:rsidR="00194404" w:rsidRPr="00D057EA" w:rsidRDefault="00194404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Motivo</w:t>
            </w:r>
            <w:proofErr w:type="spellEnd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 de </w:t>
            </w: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Incompleta</w:t>
            </w:r>
            <w:proofErr w:type="spellEnd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: </w:t>
            </w:r>
          </w:p>
        </w:tc>
      </w:tr>
      <w:tr w:rsidR="00194404" w:rsidRPr="00D057EA" w14:paraId="1A6A3CFA" w14:textId="77777777" w:rsidTr="007926BE">
        <w:trPr>
          <w:trHeight w:hRule="exact" w:val="4967"/>
        </w:trPr>
        <w:tc>
          <w:tcPr>
            <w:tcW w:w="5000" w:type="pct"/>
            <w:gridSpan w:val="8"/>
            <w:tcBorders>
              <w:bottom w:val="single" w:sz="6" w:space="0" w:color="auto"/>
            </w:tcBorders>
          </w:tcPr>
          <w:p w14:paraId="0A835C2C" w14:textId="77777777" w:rsidR="00194404" w:rsidRDefault="00194404" w:rsidP="007926BE">
            <w:pPr>
              <w:tabs>
                <w:tab w:val="left" w:pos="1134"/>
              </w:tabs>
              <w:rPr>
                <w:rFonts w:ascii="Tahoma" w:hAnsi="Tahoma" w:cs="Tahoma"/>
                <w:caps/>
                <w:spacing w:val="-4"/>
                <w:sz w:val="20"/>
                <w:szCs w:val="20"/>
              </w:rPr>
            </w:pPr>
          </w:p>
          <w:p w14:paraId="6C73BAE8" w14:textId="77777777" w:rsidR="00194404" w:rsidRPr="004D6D99" w:rsidRDefault="00194404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2ED63597" w14:textId="77777777" w:rsidR="00194404" w:rsidRPr="004D6D99" w:rsidRDefault="00194404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6AD2BD7E" w14:textId="77777777" w:rsidR="00194404" w:rsidRPr="004D6D99" w:rsidRDefault="00194404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31BC6A3C" w14:textId="77777777" w:rsidR="00194404" w:rsidRPr="004D6D99" w:rsidRDefault="00194404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24444329" w14:textId="77777777" w:rsidR="00194404" w:rsidRPr="004D6D99" w:rsidRDefault="00194404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69D13AAF" w14:textId="77777777" w:rsidR="00194404" w:rsidRPr="004D6D99" w:rsidRDefault="00194404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1AC52DA8" w14:textId="77777777" w:rsidR="00194404" w:rsidRPr="004D6D99" w:rsidRDefault="00194404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197556F5" w14:textId="77777777" w:rsidR="00194404" w:rsidRDefault="00194404" w:rsidP="004D6D99">
            <w:pPr>
              <w:rPr>
                <w:rFonts w:ascii="Tahoma" w:hAnsi="Tahoma" w:cs="Tahoma"/>
                <w:caps/>
                <w:spacing w:val="-4"/>
                <w:sz w:val="20"/>
                <w:szCs w:val="20"/>
              </w:rPr>
            </w:pPr>
          </w:p>
          <w:p w14:paraId="4595AF13" w14:textId="77777777" w:rsidR="00194404" w:rsidRPr="004D6D99" w:rsidRDefault="00194404" w:rsidP="004D6D99">
            <w:pPr>
              <w:tabs>
                <w:tab w:val="left" w:pos="6426"/>
              </w:tabs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ab/>
            </w:r>
          </w:p>
        </w:tc>
      </w:tr>
      <w:tr w:rsidR="00194404" w:rsidRPr="00D057EA" w14:paraId="42766096" w14:textId="77777777" w:rsidTr="007926BE">
        <w:trPr>
          <w:trHeight w:val="75"/>
        </w:trPr>
        <w:tc>
          <w:tcPr>
            <w:tcW w:w="884" w:type="pct"/>
            <w:tcBorders>
              <w:top w:val="single" w:sz="6" w:space="0" w:color="auto"/>
              <w:bottom w:val="single" w:sz="12" w:space="0" w:color="auto"/>
            </w:tcBorders>
            <w:vAlign w:val="center"/>
          </w:tcPr>
          <w:p w14:paraId="78B20AD3" w14:textId="77777777" w:rsidR="00194404" w:rsidRPr="00D057EA" w:rsidRDefault="00194404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ind w:right="-103"/>
              <w:rPr>
                <w:rFonts w:ascii="Tahoma" w:hAnsi="Tahoma" w:cs="Tahoma"/>
                <w:spacing w:val="-4"/>
                <w:sz w:val="20"/>
                <w:szCs w:val="20"/>
              </w:rPr>
            </w:pPr>
            <w:proofErr w:type="spellStart"/>
            <w:r w:rsidRPr="00D057EA">
              <w:rPr>
                <w:rFonts w:ascii="Tahoma" w:hAnsi="Tahoma" w:cs="Tahoma"/>
                <w:spacing w:val="-4"/>
                <w:sz w:val="20"/>
                <w:szCs w:val="20"/>
              </w:rPr>
              <w:t>Adjuntos</w:t>
            </w:r>
            <w:proofErr w:type="spellEnd"/>
            <w:r w:rsidRPr="00D057EA">
              <w:rPr>
                <w:rFonts w:ascii="Tahoma" w:hAnsi="Tahoma" w:cs="Tahoma"/>
                <w:spacing w:val="-4"/>
                <w:sz w:val="20"/>
                <w:szCs w:val="20"/>
              </w:rPr>
              <w:t>:</w:t>
            </w:r>
          </w:p>
        </w:tc>
        <w:tc>
          <w:tcPr>
            <w:tcW w:w="4116" w:type="pct"/>
            <w:gridSpan w:val="7"/>
            <w:tcBorders>
              <w:top w:val="single" w:sz="6" w:space="0" w:color="auto"/>
              <w:bottom w:val="single" w:sz="12" w:space="0" w:color="auto"/>
            </w:tcBorders>
            <w:vAlign w:val="center"/>
          </w:tcPr>
          <w:p w14:paraId="61562FD8" w14:textId="77777777" w:rsidR="00194404" w:rsidRPr="00D057EA" w:rsidRDefault="00194404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Cs/>
                <w:sz w:val="20"/>
                <w:szCs w:val="20"/>
              </w:rPr>
            </w:pPr>
            <w:r>
              <w:rPr>
                <w:rFonts w:ascii="Tahoma" w:hAnsi="Tahoma" w:cs="Tahoma"/>
                <w:bCs/>
                <w:sz w:val="20"/>
                <w:szCs w:val="20"/>
              </w:rPr>
              <w:t>-</w:t>
            </w:r>
          </w:p>
        </w:tc>
      </w:tr>
      <w:tr w:rsidR="00194404" w:rsidRPr="00D057EA" w14:paraId="6B5D79D9" w14:textId="77777777" w:rsidTr="007926BE">
        <w:trPr>
          <w:trHeight w:val="578"/>
        </w:trPr>
        <w:tc>
          <w:tcPr>
            <w:tcW w:w="5000" w:type="pct"/>
            <w:gridSpan w:val="8"/>
            <w:tcBorders>
              <w:top w:val="single" w:sz="12" w:space="0" w:color="auto"/>
              <w:bottom w:val="single" w:sz="6" w:space="0" w:color="auto"/>
            </w:tcBorders>
            <w:shd w:val="clear" w:color="auto" w:fill="FF6600"/>
            <w:vAlign w:val="center"/>
          </w:tcPr>
          <w:p w14:paraId="526442A4" w14:textId="77777777" w:rsidR="00194404" w:rsidRPr="00D057EA" w:rsidRDefault="00194404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Control de </w:t>
            </w: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Revisión</w:t>
            </w:r>
            <w:proofErr w:type="spellEnd"/>
          </w:p>
        </w:tc>
      </w:tr>
      <w:tr w:rsidR="00194404" w:rsidRPr="005924FF" w14:paraId="510BFBF0" w14:textId="77777777" w:rsidTr="007926BE">
        <w:trPr>
          <w:trHeight w:val="578"/>
        </w:trPr>
        <w:tc>
          <w:tcPr>
            <w:tcW w:w="1718" w:type="pct"/>
            <w:gridSpan w:val="3"/>
            <w:tcBorders>
              <w:top w:val="single" w:sz="6" w:space="0" w:color="auto"/>
              <w:bottom w:val="nil"/>
            </w:tcBorders>
          </w:tcPr>
          <w:p w14:paraId="7C3FD226" w14:textId="77777777" w:rsidR="00371749" w:rsidRDefault="00194404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</w:pPr>
            <w:r w:rsidRPr="00D169FA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 xml:space="preserve">Elaborado por: </w:t>
            </w:r>
          </w:p>
          <w:p w14:paraId="7C1865BA" w14:textId="4248C1CE" w:rsidR="00194404" w:rsidRPr="00364196" w:rsidRDefault="00194404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</w:pPr>
            <w:r w:rsidRPr="00D169FA">
              <w:rPr>
                <w:rFonts w:ascii="Tahoma" w:hAnsi="Tahoma" w:cs="Tahoma"/>
                <w:sz w:val="20"/>
                <w:szCs w:val="20"/>
                <w:lang w:val="es-PE"/>
              </w:rPr>
              <w:t xml:space="preserve">Ing. </w:t>
            </w:r>
            <w:r>
              <w:rPr>
                <w:rFonts w:ascii="Tahoma" w:hAnsi="Tahoma" w:cs="Tahoma"/>
                <w:sz w:val="20"/>
                <w:szCs w:val="20"/>
                <w:lang w:val="es-PE"/>
              </w:rPr>
              <w:t>Leonardo Saavedra L.</w:t>
            </w:r>
          </w:p>
        </w:tc>
        <w:tc>
          <w:tcPr>
            <w:tcW w:w="1645" w:type="pct"/>
            <w:gridSpan w:val="4"/>
            <w:tcBorders>
              <w:top w:val="single" w:sz="6" w:space="0" w:color="auto"/>
              <w:bottom w:val="nil"/>
            </w:tcBorders>
          </w:tcPr>
          <w:p w14:paraId="4F037FFD" w14:textId="376E0599" w:rsidR="00194404" w:rsidRPr="00B138C1" w:rsidRDefault="00194404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</w:pPr>
            <w:r w:rsidRPr="00B138C1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 xml:space="preserve">Revisado por: </w:t>
            </w:r>
          </w:p>
          <w:p w14:paraId="40F2B652" w14:textId="2B23DCDE" w:rsidR="00371749" w:rsidRPr="00B138C1" w:rsidRDefault="00371749" w:rsidP="00371749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jc w:val="center"/>
              <w:rPr>
                <w:rFonts w:ascii="Tahoma" w:hAnsi="Tahoma" w:cs="Tahoma"/>
                <w:sz w:val="20"/>
                <w:szCs w:val="20"/>
                <w:lang w:val="es-PE"/>
              </w:rPr>
            </w:pPr>
            <w:r w:rsidRPr="00B138C1">
              <w:rPr>
                <w:rFonts w:ascii="Tahoma" w:hAnsi="Tahoma" w:cs="Tahoma"/>
                <w:sz w:val="20"/>
                <w:szCs w:val="20"/>
                <w:lang w:val="es-PE"/>
              </w:rPr>
              <w:t>Ing. Andrés Agurto.</w:t>
            </w:r>
          </w:p>
          <w:p w14:paraId="5451EAA5" w14:textId="77777777" w:rsidR="00194404" w:rsidRPr="00B138C1" w:rsidRDefault="00194404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z w:val="20"/>
                <w:szCs w:val="20"/>
                <w:lang w:val="es-ES"/>
              </w:rPr>
            </w:pPr>
          </w:p>
        </w:tc>
        <w:tc>
          <w:tcPr>
            <w:tcW w:w="1637" w:type="pct"/>
            <w:tcBorders>
              <w:top w:val="single" w:sz="6" w:space="0" w:color="auto"/>
              <w:bottom w:val="nil"/>
            </w:tcBorders>
          </w:tcPr>
          <w:p w14:paraId="73445E5E" w14:textId="77777777" w:rsidR="00194404" w:rsidRPr="00B138C1" w:rsidRDefault="00194404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</w:pPr>
            <w:r w:rsidRPr="00B138C1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 xml:space="preserve">Aprobado por: </w:t>
            </w:r>
          </w:p>
          <w:p w14:paraId="65A39EB2" w14:textId="22CBAE1E" w:rsidR="00371749" w:rsidRPr="00B138C1" w:rsidRDefault="00371749" w:rsidP="00371749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jc w:val="center"/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</w:pPr>
            <w:r w:rsidRPr="00B138C1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>Ing. Andrés Agurto.</w:t>
            </w:r>
          </w:p>
        </w:tc>
      </w:tr>
      <w:tr w:rsidR="00B0193B" w:rsidRPr="00D057EA" w14:paraId="5545992D" w14:textId="77777777" w:rsidTr="007926BE">
        <w:trPr>
          <w:trHeight w:val="614"/>
        </w:trPr>
        <w:tc>
          <w:tcPr>
            <w:tcW w:w="1718" w:type="pct"/>
            <w:gridSpan w:val="3"/>
            <w:tcBorders>
              <w:top w:val="nil"/>
              <w:bottom w:val="single" w:sz="12" w:space="0" w:color="auto"/>
            </w:tcBorders>
          </w:tcPr>
          <w:p w14:paraId="53CD07E5" w14:textId="2E9C9110" w:rsidR="00B0193B" w:rsidRPr="00D057EA" w:rsidRDefault="00B0193B" w:rsidP="00B0193B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</w:rPr>
            </w:pPr>
            <w:r w:rsidRPr="00D057EA">
              <w:rPr>
                <w:rFonts w:ascii="Tahoma" w:hAnsi="Tahoma" w:cs="Tahoma"/>
                <w:spacing w:val="-4"/>
                <w:sz w:val="20"/>
                <w:szCs w:val="20"/>
              </w:rPr>
              <w:t>Date:</w:t>
            </w:r>
            <w:r>
              <w:rPr>
                <w:rFonts w:ascii="Tahoma" w:hAnsi="Tahoma" w:cs="Tahoma"/>
                <w:spacing w:val="-4"/>
                <w:sz w:val="20"/>
                <w:szCs w:val="20"/>
              </w:rPr>
              <w:t xml:space="preserve"> ${</w:t>
            </w:r>
            <w:proofErr w:type="spellStart"/>
            <w:r>
              <w:rPr>
                <w:rFonts w:ascii="Tahoma" w:hAnsi="Tahoma" w:cs="Tahoma"/>
                <w:spacing w:val="-4"/>
                <w:sz w:val="20"/>
                <w:szCs w:val="20"/>
              </w:rPr>
              <w:t>fecha_generacion</w:t>
            </w:r>
            <w:proofErr w:type="spellEnd"/>
            <w:r>
              <w:rPr>
                <w:rFonts w:ascii="Tahoma" w:hAnsi="Tahoma" w:cs="Tahoma"/>
                <w:spacing w:val="-4"/>
                <w:sz w:val="20"/>
                <w:szCs w:val="20"/>
              </w:rPr>
              <w:t>}</w:t>
            </w:r>
            <w:r w:rsidRPr="00371749">
              <w:rPr>
                <w:rFonts w:ascii="Tahoma" w:hAnsi="Tahoma" w:cs="Tahoma"/>
                <w:spacing w:val="-4"/>
                <w:sz w:val="20"/>
                <w:szCs w:val="20"/>
                <w:highlight w:val="magenta"/>
                <w:lang w:val="es-PE"/>
              </w:rPr>
              <w:t xml:space="preserve"> </w:t>
            </w:r>
          </w:p>
        </w:tc>
        <w:tc>
          <w:tcPr>
            <w:tcW w:w="1645" w:type="pct"/>
            <w:gridSpan w:val="4"/>
            <w:tcBorders>
              <w:top w:val="nil"/>
              <w:bottom w:val="single" w:sz="12" w:space="0" w:color="auto"/>
            </w:tcBorders>
          </w:tcPr>
          <w:p w14:paraId="7BB4B0A2" w14:textId="4C1C7C02" w:rsidR="00B0193B" w:rsidRPr="00D057EA" w:rsidRDefault="00B0193B" w:rsidP="00B0193B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</w:rPr>
            </w:pPr>
            <w:r w:rsidRPr="001E690E">
              <w:rPr>
                <w:rFonts w:ascii="Tahoma" w:hAnsi="Tahoma" w:cs="Tahoma"/>
                <w:spacing w:val="-4"/>
                <w:sz w:val="20"/>
                <w:szCs w:val="20"/>
              </w:rPr>
              <w:t>Date: ${</w:t>
            </w:r>
            <w:proofErr w:type="spellStart"/>
            <w:r w:rsidRPr="001E690E">
              <w:rPr>
                <w:rFonts w:ascii="Tahoma" w:hAnsi="Tahoma" w:cs="Tahoma"/>
                <w:spacing w:val="-4"/>
                <w:sz w:val="20"/>
                <w:szCs w:val="20"/>
              </w:rPr>
              <w:t>fecha_generacion</w:t>
            </w:r>
            <w:proofErr w:type="spellEnd"/>
            <w:r w:rsidRPr="001E690E">
              <w:rPr>
                <w:rFonts w:ascii="Tahoma" w:hAnsi="Tahoma" w:cs="Tahoma"/>
                <w:spacing w:val="-4"/>
                <w:sz w:val="20"/>
                <w:szCs w:val="20"/>
              </w:rPr>
              <w:t>}</w:t>
            </w:r>
            <w:r w:rsidRPr="001E690E">
              <w:rPr>
                <w:rFonts w:ascii="Tahoma" w:hAnsi="Tahoma" w:cs="Tahoma"/>
                <w:spacing w:val="-4"/>
                <w:sz w:val="20"/>
                <w:szCs w:val="20"/>
                <w:highlight w:val="magenta"/>
                <w:lang w:val="es-PE"/>
              </w:rPr>
              <w:t xml:space="preserve"> </w:t>
            </w:r>
          </w:p>
        </w:tc>
        <w:tc>
          <w:tcPr>
            <w:tcW w:w="1637" w:type="pct"/>
            <w:tcBorders>
              <w:top w:val="nil"/>
              <w:bottom w:val="single" w:sz="12" w:space="0" w:color="auto"/>
            </w:tcBorders>
          </w:tcPr>
          <w:p w14:paraId="5DE92BE3" w14:textId="31F50526" w:rsidR="00B0193B" w:rsidRPr="00D057EA" w:rsidRDefault="00B0193B" w:rsidP="00B0193B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</w:rPr>
            </w:pPr>
            <w:r w:rsidRPr="001E690E">
              <w:rPr>
                <w:rFonts w:ascii="Tahoma" w:hAnsi="Tahoma" w:cs="Tahoma"/>
                <w:spacing w:val="-4"/>
                <w:sz w:val="20"/>
                <w:szCs w:val="20"/>
              </w:rPr>
              <w:t>Date: ${</w:t>
            </w:r>
            <w:proofErr w:type="spellStart"/>
            <w:r w:rsidRPr="001E690E">
              <w:rPr>
                <w:rFonts w:ascii="Tahoma" w:hAnsi="Tahoma" w:cs="Tahoma"/>
                <w:spacing w:val="-4"/>
                <w:sz w:val="20"/>
                <w:szCs w:val="20"/>
              </w:rPr>
              <w:t>fecha_generacion</w:t>
            </w:r>
            <w:proofErr w:type="spellEnd"/>
            <w:r w:rsidRPr="001E690E">
              <w:rPr>
                <w:rFonts w:ascii="Tahoma" w:hAnsi="Tahoma" w:cs="Tahoma"/>
                <w:spacing w:val="-4"/>
                <w:sz w:val="20"/>
                <w:szCs w:val="20"/>
              </w:rPr>
              <w:t>}</w:t>
            </w:r>
            <w:r w:rsidRPr="001E690E">
              <w:rPr>
                <w:rFonts w:ascii="Tahoma" w:hAnsi="Tahoma" w:cs="Tahoma"/>
                <w:spacing w:val="-4"/>
                <w:sz w:val="20"/>
                <w:szCs w:val="20"/>
                <w:highlight w:val="magenta"/>
                <w:lang w:val="es-PE"/>
              </w:rPr>
              <w:t xml:space="preserve"> </w:t>
            </w:r>
          </w:p>
        </w:tc>
      </w:tr>
    </w:tbl>
    <w:p w14:paraId="6A123AE5" w14:textId="77777777" w:rsidR="00194404" w:rsidRPr="000D1C0E" w:rsidRDefault="00194404" w:rsidP="00C234B6">
      <w:pPr>
        <w:widowControl w:val="0"/>
        <w:tabs>
          <w:tab w:val="left" w:pos="720"/>
          <w:tab w:val="left" w:pos="3150"/>
          <w:tab w:val="left" w:pos="9031"/>
        </w:tabs>
        <w:suppressAutoHyphens/>
        <w:ind w:right="415"/>
        <w:outlineLvl w:val="0"/>
        <w:rPr>
          <w:rFonts w:ascii="Tahoma" w:hAnsi="Tahoma" w:cs="Tahoma"/>
          <w:snapToGrid w:val="0"/>
          <w:sz w:val="22"/>
          <w:szCs w:val="22"/>
          <w:lang w:val="es-ES"/>
        </w:rPr>
      </w:pPr>
      <w:r w:rsidRPr="000D1C0E">
        <w:rPr>
          <w:rFonts w:ascii="Tahoma" w:hAnsi="Tahoma" w:cs="Tahoma"/>
          <w:lang w:val="es-ES"/>
        </w:rPr>
        <w:br w:type="page"/>
      </w:r>
    </w:p>
    <w:p w14:paraId="586A6471" w14:textId="77777777" w:rsidR="00194404" w:rsidRPr="00695BF4" w:rsidRDefault="00194404" w:rsidP="00C234B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 w:rsidRPr="00695BF4"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lastRenderedPageBreak/>
        <w:t>Personal presente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845"/>
        <w:gridCol w:w="5216"/>
      </w:tblGrid>
      <w:tr w:rsidR="00194404" w:rsidRPr="00695BF4" w14:paraId="0453776A" w14:textId="77777777" w:rsidTr="007926BE">
        <w:trPr>
          <w:trHeight w:val="90"/>
        </w:trPr>
        <w:tc>
          <w:tcPr>
            <w:tcW w:w="2122" w:type="pct"/>
            <w:shd w:val="clear" w:color="auto" w:fill="D9D9D9" w:themeFill="background1" w:themeFillShade="D9"/>
          </w:tcPr>
          <w:p w14:paraId="049C298E" w14:textId="77777777" w:rsidR="00194404" w:rsidRPr="00695BF4" w:rsidRDefault="00194404" w:rsidP="007926BE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pacing w:val="-4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spacing w:val="-4"/>
                <w:sz w:val="18"/>
                <w:szCs w:val="18"/>
              </w:rPr>
              <w:t>Nombre</w:t>
            </w:r>
          </w:p>
        </w:tc>
        <w:tc>
          <w:tcPr>
            <w:tcW w:w="2878" w:type="pct"/>
            <w:shd w:val="clear" w:color="auto" w:fill="D9D9D9" w:themeFill="background1" w:themeFillShade="D9"/>
          </w:tcPr>
          <w:p w14:paraId="75F2F2A4" w14:textId="77777777" w:rsidR="00194404" w:rsidRPr="00695BF4" w:rsidRDefault="00194404" w:rsidP="007926BE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pacing w:val="-4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spacing w:val="-4"/>
                <w:sz w:val="18"/>
                <w:szCs w:val="18"/>
              </w:rPr>
              <w:t>Cargo</w:t>
            </w:r>
          </w:p>
        </w:tc>
      </w:tr>
      <w:tr w:rsidR="00194404" w:rsidRPr="00695BF4" w14:paraId="7621230D" w14:textId="77777777" w:rsidTr="00585B28">
        <w:trPr>
          <w:trHeight w:val="244"/>
        </w:trPr>
        <w:tc>
          <w:tcPr>
            <w:tcW w:w="2122" w:type="pct"/>
          </w:tcPr>
          <w:p w14:paraId="1118DE79" w14:textId="77777777" w:rsidR="00194404" w:rsidRPr="00695BF4" w:rsidRDefault="00194404" w:rsidP="007926BE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18"/>
                <w:szCs w:val="18"/>
              </w:rPr>
            </w:pPr>
            <w:r>
              <w:rPr>
                <w:rFonts w:ascii="Tahoma" w:hAnsi="Tahoma" w:cs="Tahoma"/>
                <w:spacing w:val="-4"/>
                <w:sz w:val="18"/>
                <w:szCs w:val="18"/>
              </w:rPr>
              <w:t>Ing. Leonardo Saavedra L.</w:t>
            </w:r>
          </w:p>
        </w:tc>
        <w:tc>
          <w:tcPr>
            <w:tcW w:w="2878" w:type="pct"/>
          </w:tcPr>
          <w:p w14:paraId="021B8DF2" w14:textId="77777777" w:rsidR="00194404" w:rsidRPr="00695BF4" w:rsidRDefault="00194404" w:rsidP="007926BE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18"/>
                <w:szCs w:val="18"/>
              </w:rPr>
            </w:pPr>
            <w:proofErr w:type="spellStart"/>
            <w:r>
              <w:rPr>
                <w:rFonts w:ascii="Tahoma" w:hAnsi="Tahoma" w:cs="Tahoma"/>
                <w:spacing w:val="-4"/>
                <w:sz w:val="18"/>
                <w:szCs w:val="18"/>
              </w:rPr>
              <w:t>Proyectista</w:t>
            </w:r>
            <w:proofErr w:type="spellEnd"/>
          </w:p>
        </w:tc>
      </w:tr>
      <w:tr w:rsidR="00194404" w:rsidRPr="00695BF4" w14:paraId="5D72E1B4" w14:textId="77777777" w:rsidTr="007926BE">
        <w:trPr>
          <w:trHeight w:val="90"/>
        </w:trPr>
        <w:tc>
          <w:tcPr>
            <w:tcW w:w="2122" w:type="pct"/>
          </w:tcPr>
          <w:p w14:paraId="704A9505" w14:textId="4989411D" w:rsidR="00194404" w:rsidRPr="0073346F" w:rsidRDefault="00194404" w:rsidP="007926BE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18"/>
                <w:szCs w:val="18"/>
              </w:rPr>
            </w:pPr>
            <w:r w:rsidRPr="0073346F">
              <w:rPr>
                <w:rFonts w:ascii="Tahoma" w:hAnsi="Tahoma" w:cs="Tahoma"/>
                <w:spacing w:val="-4"/>
                <w:sz w:val="18"/>
                <w:szCs w:val="18"/>
              </w:rPr>
              <w:t xml:space="preserve">Tec. </w:t>
            </w:r>
            <w:r w:rsidR="004A449B">
              <w:rPr>
                <w:rFonts w:ascii="Tahoma" w:hAnsi="Tahoma" w:cs="Tahoma"/>
                <w:spacing w:val="-4"/>
                <w:sz w:val="18"/>
                <w:szCs w:val="18"/>
              </w:rPr>
              <w:t>Axel C</w:t>
            </w:r>
            <w:r w:rsidR="000244F3">
              <w:rPr>
                <w:rFonts w:ascii="Tahoma" w:hAnsi="Tahoma" w:cs="Tahoma"/>
                <w:spacing w:val="-4"/>
                <w:sz w:val="18"/>
                <w:szCs w:val="18"/>
              </w:rPr>
              <w:t>ruz</w:t>
            </w:r>
          </w:p>
        </w:tc>
        <w:tc>
          <w:tcPr>
            <w:tcW w:w="2878" w:type="pct"/>
          </w:tcPr>
          <w:p w14:paraId="7843D5ED" w14:textId="77777777" w:rsidR="00194404" w:rsidRPr="00695BF4" w:rsidRDefault="00194404" w:rsidP="007926BE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18"/>
                <w:szCs w:val="18"/>
              </w:rPr>
            </w:pPr>
            <w:proofErr w:type="spellStart"/>
            <w:r>
              <w:rPr>
                <w:rFonts w:ascii="Tahoma" w:hAnsi="Tahoma" w:cs="Tahoma"/>
                <w:spacing w:val="-4"/>
                <w:sz w:val="18"/>
                <w:szCs w:val="18"/>
              </w:rPr>
              <w:t>Tecnico</w:t>
            </w:r>
            <w:proofErr w:type="spellEnd"/>
            <w:r>
              <w:rPr>
                <w:rFonts w:ascii="Tahoma" w:hAnsi="Tahoma" w:cs="Tahoma"/>
                <w:spacing w:val="-4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Tahoma" w:hAnsi="Tahoma" w:cs="Tahoma"/>
                <w:spacing w:val="-4"/>
                <w:sz w:val="18"/>
                <w:szCs w:val="18"/>
              </w:rPr>
              <w:t>electricista</w:t>
            </w:r>
            <w:proofErr w:type="spellEnd"/>
          </w:p>
        </w:tc>
      </w:tr>
      <w:tr w:rsidR="00194404" w:rsidRPr="00695BF4" w14:paraId="56FE3E43" w14:textId="77777777" w:rsidTr="007926BE">
        <w:trPr>
          <w:trHeight w:val="90"/>
        </w:trPr>
        <w:tc>
          <w:tcPr>
            <w:tcW w:w="2122" w:type="pct"/>
          </w:tcPr>
          <w:p w14:paraId="1B4992EE" w14:textId="15552713" w:rsidR="00194404" w:rsidRPr="0073346F" w:rsidRDefault="00194404" w:rsidP="00CA48C3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18"/>
                <w:szCs w:val="18"/>
              </w:rPr>
            </w:pPr>
            <w:r w:rsidRPr="0073346F">
              <w:rPr>
                <w:rFonts w:ascii="Tahoma" w:hAnsi="Tahoma" w:cs="Tahoma"/>
                <w:spacing w:val="-4"/>
                <w:sz w:val="18"/>
                <w:szCs w:val="18"/>
              </w:rPr>
              <w:t xml:space="preserve">Tec. </w:t>
            </w:r>
            <w:r w:rsidR="00805B71">
              <w:rPr>
                <w:rFonts w:ascii="Tahoma" w:hAnsi="Tahoma" w:cs="Tahoma"/>
                <w:spacing w:val="-4"/>
                <w:sz w:val="18"/>
                <w:szCs w:val="18"/>
              </w:rPr>
              <w:t>Jazhiel Cerna</w:t>
            </w:r>
          </w:p>
        </w:tc>
        <w:tc>
          <w:tcPr>
            <w:tcW w:w="2878" w:type="pct"/>
          </w:tcPr>
          <w:p w14:paraId="70967472" w14:textId="77777777" w:rsidR="00194404" w:rsidRPr="00695BF4" w:rsidRDefault="00194404" w:rsidP="00CA48C3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18"/>
                <w:szCs w:val="18"/>
              </w:rPr>
            </w:pPr>
            <w:proofErr w:type="spellStart"/>
            <w:r>
              <w:rPr>
                <w:rFonts w:ascii="Tahoma" w:hAnsi="Tahoma" w:cs="Tahoma"/>
                <w:spacing w:val="-4"/>
                <w:sz w:val="18"/>
                <w:szCs w:val="18"/>
              </w:rPr>
              <w:t>Tecnico</w:t>
            </w:r>
            <w:proofErr w:type="spellEnd"/>
            <w:r>
              <w:rPr>
                <w:rFonts w:ascii="Tahoma" w:hAnsi="Tahoma" w:cs="Tahoma"/>
                <w:spacing w:val="-4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Tahoma" w:hAnsi="Tahoma" w:cs="Tahoma"/>
                <w:spacing w:val="-4"/>
                <w:sz w:val="18"/>
                <w:szCs w:val="18"/>
              </w:rPr>
              <w:t>electricista</w:t>
            </w:r>
            <w:proofErr w:type="spellEnd"/>
          </w:p>
        </w:tc>
      </w:tr>
    </w:tbl>
    <w:p w14:paraId="72A76C20" w14:textId="77777777" w:rsidR="00194404" w:rsidRPr="00695BF4" w:rsidRDefault="00194404" w:rsidP="00C234B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>Equipos empleados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688"/>
        <w:gridCol w:w="1581"/>
        <w:gridCol w:w="1332"/>
        <w:gridCol w:w="1332"/>
        <w:gridCol w:w="1660"/>
        <w:gridCol w:w="1468"/>
      </w:tblGrid>
      <w:tr w:rsidR="00194404" w:rsidRPr="00695BF4" w14:paraId="0007A52F" w14:textId="77777777" w:rsidTr="00371749">
        <w:tc>
          <w:tcPr>
            <w:tcW w:w="931" w:type="pct"/>
            <w:shd w:val="clear" w:color="auto" w:fill="D9D9D9" w:themeFill="background1" w:themeFillShade="D9"/>
            <w:vAlign w:val="center"/>
          </w:tcPr>
          <w:p w14:paraId="1BEBF506" w14:textId="77777777" w:rsidR="00194404" w:rsidRPr="00695BF4" w:rsidRDefault="00194404" w:rsidP="00130E4C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  <w:t>Type of Equipment</w:t>
            </w:r>
          </w:p>
        </w:tc>
        <w:tc>
          <w:tcPr>
            <w:tcW w:w="872" w:type="pct"/>
            <w:shd w:val="clear" w:color="auto" w:fill="D9D9D9" w:themeFill="background1" w:themeFillShade="D9"/>
            <w:vAlign w:val="center"/>
          </w:tcPr>
          <w:p w14:paraId="4623A226" w14:textId="77777777" w:rsidR="00194404" w:rsidRPr="00695BF4" w:rsidRDefault="00194404" w:rsidP="00130E4C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  <w:t>Manufacturer</w:t>
            </w:r>
          </w:p>
        </w:tc>
        <w:tc>
          <w:tcPr>
            <w:tcW w:w="735" w:type="pct"/>
            <w:shd w:val="clear" w:color="auto" w:fill="D9D9D9" w:themeFill="background1" w:themeFillShade="D9"/>
            <w:vAlign w:val="center"/>
          </w:tcPr>
          <w:p w14:paraId="601063C5" w14:textId="77777777" w:rsidR="00194404" w:rsidRPr="00695BF4" w:rsidRDefault="00194404" w:rsidP="00130E4C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  <w:t>Serial N°</w:t>
            </w:r>
          </w:p>
        </w:tc>
        <w:tc>
          <w:tcPr>
            <w:tcW w:w="735" w:type="pct"/>
            <w:shd w:val="clear" w:color="auto" w:fill="D9D9D9" w:themeFill="background1" w:themeFillShade="D9"/>
            <w:vAlign w:val="center"/>
          </w:tcPr>
          <w:p w14:paraId="6FD05FD8" w14:textId="77777777" w:rsidR="00194404" w:rsidRPr="00695BF4" w:rsidRDefault="00194404" w:rsidP="00130E4C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  <w:t>Date Last Calibrated</w:t>
            </w:r>
          </w:p>
        </w:tc>
        <w:tc>
          <w:tcPr>
            <w:tcW w:w="916" w:type="pct"/>
            <w:shd w:val="clear" w:color="auto" w:fill="D9D9D9" w:themeFill="background1" w:themeFillShade="D9"/>
            <w:vAlign w:val="center"/>
          </w:tcPr>
          <w:p w14:paraId="27F9D529" w14:textId="77777777" w:rsidR="00194404" w:rsidRPr="00695BF4" w:rsidRDefault="00194404" w:rsidP="00130E4C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  <w:t>Current Calibration Expiry Date</w:t>
            </w:r>
          </w:p>
        </w:tc>
        <w:tc>
          <w:tcPr>
            <w:tcW w:w="810" w:type="pct"/>
            <w:shd w:val="clear" w:color="auto" w:fill="D9D9D9" w:themeFill="background1" w:themeFillShade="D9"/>
            <w:vAlign w:val="center"/>
          </w:tcPr>
          <w:p w14:paraId="36734AC1" w14:textId="77777777" w:rsidR="00194404" w:rsidRPr="00695BF4" w:rsidRDefault="00194404" w:rsidP="00130E4C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  <w:t>Calibration Certificate N°</w:t>
            </w:r>
          </w:p>
        </w:tc>
      </w:tr>
      <w:tr w:rsidR="00371749" w:rsidRPr="00695BF4" w14:paraId="227A5F6D" w14:textId="77777777" w:rsidTr="00371749">
        <w:tc>
          <w:tcPr>
            <w:tcW w:w="931" w:type="pct"/>
            <w:vAlign w:val="center"/>
          </w:tcPr>
          <w:p w14:paraId="4058B219" w14:textId="593A02E6" w:rsidR="00371749" w:rsidRPr="00695BF4" w:rsidRDefault="00371749" w:rsidP="00371749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Cs/>
                <w:snapToGrid w:val="0"/>
                <w:sz w:val="20"/>
                <w:szCs w:val="20"/>
              </w:rPr>
            </w:pPr>
            <w:r>
              <w:rPr>
                <w:rFonts w:ascii="Tahoma" w:hAnsi="Tahoma" w:cs="Tahoma"/>
                <w:bCs/>
                <w:snapToGrid w:val="0"/>
                <w:sz w:val="20"/>
                <w:szCs w:val="20"/>
              </w:rPr>
              <w:t xml:space="preserve">Pinza </w:t>
            </w:r>
            <w:proofErr w:type="spellStart"/>
            <w:r>
              <w:rPr>
                <w:rFonts w:ascii="Tahoma" w:hAnsi="Tahoma" w:cs="Tahoma"/>
                <w:bCs/>
                <w:snapToGrid w:val="0"/>
                <w:sz w:val="20"/>
                <w:szCs w:val="20"/>
              </w:rPr>
              <w:t>Amperimetrica</w:t>
            </w:r>
            <w:proofErr w:type="spellEnd"/>
          </w:p>
        </w:tc>
        <w:tc>
          <w:tcPr>
            <w:tcW w:w="872" w:type="pct"/>
            <w:vAlign w:val="center"/>
          </w:tcPr>
          <w:p w14:paraId="25B54180" w14:textId="637CFAA9" w:rsidR="00371749" w:rsidRPr="00695BF4" w:rsidRDefault="00371749" w:rsidP="00371749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Cs/>
                <w:snapToGrid w:val="0"/>
                <w:sz w:val="20"/>
                <w:szCs w:val="20"/>
              </w:rPr>
            </w:pPr>
            <w:r>
              <w:rPr>
                <w:rFonts w:ascii="Tahoma" w:hAnsi="Tahoma" w:cs="Tahoma"/>
                <w:bCs/>
                <w:snapToGrid w:val="0"/>
                <w:sz w:val="20"/>
                <w:szCs w:val="20"/>
              </w:rPr>
              <w:t>MULTI</w:t>
            </w:r>
          </w:p>
        </w:tc>
        <w:tc>
          <w:tcPr>
            <w:tcW w:w="735" w:type="pct"/>
            <w:vAlign w:val="center"/>
          </w:tcPr>
          <w:p w14:paraId="359E9980" w14:textId="0D09334E" w:rsidR="00371749" w:rsidRPr="00695BF4" w:rsidRDefault="00371749" w:rsidP="00371749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Cs/>
                <w:snapToGrid w:val="0"/>
                <w:sz w:val="20"/>
                <w:szCs w:val="20"/>
              </w:rPr>
            </w:pPr>
            <w:r>
              <w:rPr>
                <w:rFonts w:ascii="Tahoma" w:hAnsi="Tahoma" w:cs="Tahoma"/>
                <w:bCs/>
                <w:snapToGrid w:val="0"/>
                <w:sz w:val="20"/>
                <w:szCs w:val="20"/>
              </w:rPr>
              <w:t>PX50160</w:t>
            </w:r>
          </w:p>
        </w:tc>
        <w:tc>
          <w:tcPr>
            <w:tcW w:w="735" w:type="pct"/>
            <w:vAlign w:val="center"/>
          </w:tcPr>
          <w:p w14:paraId="2073A0B7" w14:textId="262C98A4" w:rsidR="00371749" w:rsidRPr="00695BF4" w:rsidRDefault="00371749" w:rsidP="00371749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Cs/>
                <w:snapToGrid w:val="0"/>
                <w:sz w:val="20"/>
                <w:szCs w:val="20"/>
              </w:rPr>
            </w:pPr>
            <w:r>
              <w:rPr>
                <w:rFonts w:ascii="Tahoma" w:hAnsi="Tahoma" w:cs="Tahoma"/>
                <w:bCs/>
                <w:snapToGrid w:val="0"/>
                <w:sz w:val="20"/>
                <w:szCs w:val="20"/>
              </w:rPr>
              <w:t>24/03/2025</w:t>
            </w:r>
          </w:p>
        </w:tc>
        <w:tc>
          <w:tcPr>
            <w:tcW w:w="916" w:type="pct"/>
            <w:vAlign w:val="center"/>
          </w:tcPr>
          <w:p w14:paraId="0EE93E76" w14:textId="504D4C01" w:rsidR="00371749" w:rsidRPr="00695BF4" w:rsidRDefault="00371749" w:rsidP="00371749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Cs/>
                <w:snapToGrid w:val="0"/>
                <w:sz w:val="20"/>
                <w:szCs w:val="20"/>
              </w:rPr>
            </w:pPr>
            <w:r>
              <w:rPr>
                <w:rFonts w:ascii="Tahoma" w:hAnsi="Tahoma" w:cs="Tahoma"/>
                <w:bCs/>
                <w:snapToGrid w:val="0"/>
                <w:sz w:val="20"/>
                <w:szCs w:val="20"/>
              </w:rPr>
              <w:t>24/03/2026</w:t>
            </w:r>
          </w:p>
        </w:tc>
        <w:tc>
          <w:tcPr>
            <w:tcW w:w="810" w:type="pct"/>
            <w:vAlign w:val="center"/>
          </w:tcPr>
          <w:p w14:paraId="250DEE44" w14:textId="2E526BCC" w:rsidR="00371749" w:rsidRPr="00695BF4" w:rsidRDefault="00371749" w:rsidP="00371749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Cs/>
                <w:snapToGrid w:val="0"/>
                <w:sz w:val="20"/>
                <w:szCs w:val="20"/>
              </w:rPr>
            </w:pPr>
            <w:r>
              <w:rPr>
                <w:rFonts w:ascii="Tahoma" w:hAnsi="Tahoma" w:cs="Tahoma"/>
                <w:bCs/>
                <w:snapToGrid w:val="0"/>
                <w:sz w:val="20"/>
                <w:szCs w:val="20"/>
              </w:rPr>
              <w:t>MT-8206-2025</w:t>
            </w:r>
          </w:p>
        </w:tc>
      </w:tr>
    </w:tbl>
    <w:p w14:paraId="4BAB9F54" w14:textId="77777777" w:rsidR="00194404" w:rsidRDefault="00194404" w:rsidP="00C234B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>Antecedentes</w:t>
      </w:r>
    </w:p>
    <w:p w14:paraId="120C4557" w14:textId="77777777" w:rsidR="00194404" w:rsidRDefault="00194404" w:rsidP="00996FCB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jc w:val="both"/>
        <w:rPr>
          <w:rFonts w:ascii="Tahoma" w:hAnsi="Tahoma" w:cs="Tahoma"/>
          <w:iCs/>
          <w:sz w:val="22"/>
          <w:szCs w:val="22"/>
          <w:lang w:val="es-PE"/>
        </w:rPr>
      </w:pPr>
      <w:r>
        <w:rPr>
          <w:rFonts w:ascii="Tahoma" w:hAnsi="Tahoma" w:cs="Tahoma"/>
          <w:iCs/>
          <w:sz w:val="22"/>
          <w:szCs w:val="22"/>
          <w:lang w:val="es-PE"/>
        </w:rPr>
        <w:t>No tiene.</w:t>
      </w:r>
    </w:p>
    <w:p w14:paraId="7BCCDCB0" w14:textId="77777777" w:rsidR="00194404" w:rsidRPr="00695BF4" w:rsidRDefault="00194404" w:rsidP="00C234B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 w:rsidRPr="00695BF4"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>Detalles de la Inspección</w:t>
      </w:r>
    </w:p>
    <w:p w14:paraId="7D3B5414" w14:textId="209E07C4" w:rsidR="00194404" w:rsidRPr="00B138C1" w:rsidRDefault="00194404" w:rsidP="00FC4DAC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rPr>
          <w:rFonts w:ascii="Tahoma" w:hAnsi="Tahoma" w:cs="Tahoma"/>
          <w:b/>
          <w:bCs/>
          <w:iCs/>
          <w:sz w:val="22"/>
          <w:szCs w:val="22"/>
          <w:lang w:val="es-PE"/>
        </w:rPr>
      </w:pPr>
      <w:r w:rsidRPr="00FC4DAC">
        <w:rPr>
          <w:rFonts w:ascii="Tahoma" w:hAnsi="Tahoma" w:cs="Tahoma"/>
          <w:b/>
          <w:bCs/>
          <w:iCs/>
          <w:sz w:val="22"/>
          <w:szCs w:val="22"/>
          <w:lang w:val="es-PE"/>
        </w:rPr>
        <w:t>Cliente solicita</w:t>
      </w:r>
      <w:r>
        <w:rPr>
          <w:rFonts w:ascii="Tahoma" w:hAnsi="Tahoma" w:cs="Tahoma"/>
          <w:b/>
          <w:bCs/>
          <w:iCs/>
          <w:sz w:val="22"/>
          <w:szCs w:val="22"/>
          <w:lang w:val="es-PE"/>
        </w:rPr>
        <w:t xml:space="preserve"> factibilidad de </w:t>
      </w:r>
      <w:proofErr w:type="spellStart"/>
      <w:r>
        <w:rPr>
          <w:rFonts w:ascii="Tahoma" w:hAnsi="Tahoma" w:cs="Tahoma"/>
          <w:b/>
          <w:bCs/>
          <w:iCs/>
          <w:sz w:val="22"/>
          <w:szCs w:val="22"/>
          <w:lang w:val="es-PE"/>
        </w:rPr>
        <w:t>Cnx</w:t>
      </w:r>
      <w:proofErr w:type="spellEnd"/>
      <w:r>
        <w:rPr>
          <w:rFonts w:ascii="Tahoma" w:hAnsi="Tahoma" w:cs="Tahoma"/>
          <w:b/>
          <w:bCs/>
          <w:iCs/>
          <w:sz w:val="22"/>
          <w:szCs w:val="22"/>
          <w:lang w:val="es-PE"/>
        </w:rPr>
        <w:t xml:space="preserve"> nuevo suministro de </w:t>
      </w:r>
      <w:r w:rsidR="000C176B" w:rsidRPr="00B138C1">
        <w:rPr>
          <w:rFonts w:ascii="Tahoma" w:hAnsi="Tahoma" w:cs="Tahoma"/>
          <w:b/>
          <w:bCs/>
          <w:iCs/>
          <w:noProof/>
          <w:sz w:val="22"/>
          <w:szCs w:val="22"/>
          <w:lang w:val="es-PE"/>
        </w:rPr>
        <w:t xml:space="preserve">${sistema_acometida} </w:t>
      </w:r>
      <w:r w:rsidRPr="00B138C1">
        <w:rPr>
          <w:rFonts w:ascii="Tahoma" w:hAnsi="Tahoma" w:cs="Tahoma"/>
          <w:b/>
          <w:bCs/>
          <w:iCs/>
          <w:sz w:val="22"/>
          <w:szCs w:val="22"/>
          <w:lang w:val="es-PE"/>
        </w:rPr>
        <w:t xml:space="preserve">Ø de </w:t>
      </w:r>
      <w:r w:rsidR="000C176B" w:rsidRPr="00B138C1">
        <w:rPr>
          <w:rFonts w:ascii="Tahoma" w:hAnsi="Tahoma" w:cs="Tahoma"/>
          <w:b/>
          <w:bCs/>
          <w:iCs/>
          <w:noProof/>
          <w:sz w:val="22"/>
          <w:szCs w:val="22"/>
          <w:lang w:val="es-PE"/>
        </w:rPr>
        <w:t>${cc}</w:t>
      </w:r>
      <w:r w:rsidRPr="00B138C1">
        <w:rPr>
          <w:rFonts w:ascii="Tahoma" w:hAnsi="Tahoma" w:cs="Tahoma"/>
          <w:b/>
          <w:bCs/>
          <w:iCs/>
          <w:sz w:val="22"/>
          <w:szCs w:val="22"/>
          <w:lang w:val="es-PE"/>
        </w:rPr>
        <w:t xml:space="preserve"> kW de potencia.</w:t>
      </w:r>
    </w:p>
    <w:p w14:paraId="6815851D" w14:textId="3C03AFA2" w:rsidR="00194404" w:rsidRPr="00B138C1" w:rsidRDefault="00194404" w:rsidP="006C1463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ind w:left="714" w:hanging="357"/>
        <w:jc w:val="both"/>
        <w:rPr>
          <w:rFonts w:ascii="Tahoma" w:hAnsi="Tahoma" w:cs="Tahoma"/>
          <w:iCs/>
          <w:sz w:val="22"/>
          <w:szCs w:val="22"/>
          <w:lang w:val="es-PE"/>
        </w:rPr>
      </w:pPr>
      <w:r w:rsidRPr="00B138C1">
        <w:rPr>
          <w:rFonts w:ascii="Tahoma" w:hAnsi="Tahoma" w:cs="Tahoma"/>
          <w:iCs/>
          <w:sz w:val="22"/>
          <w:szCs w:val="22"/>
          <w:lang w:val="es-PE"/>
        </w:rPr>
        <w:t xml:space="preserve">La carga solicitada por el cliente será destinada para uso </w:t>
      </w:r>
      <w:r w:rsidR="000C176B" w:rsidRPr="00B138C1">
        <w:rPr>
          <w:rFonts w:ascii="Tahoma" w:hAnsi="Tahoma" w:cs="Tahoma"/>
          <w:iCs/>
          <w:noProof/>
          <w:sz w:val="22"/>
          <w:szCs w:val="22"/>
          <w:lang w:val="es-PE"/>
        </w:rPr>
        <w:t>${uso_servicio}</w:t>
      </w:r>
      <w:r w:rsidRPr="00B138C1">
        <w:rPr>
          <w:rFonts w:ascii="Tahoma" w:hAnsi="Tahoma" w:cs="Tahoma"/>
          <w:iCs/>
          <w:sz w:val="22"/>
          <w:szCs w:val="22"/>
          <w:lang w:val="es-PE"/>
        </w:rPr>
        <w:t>.</w:t>
      </w:r>
    </w:p>
    <w:p w14:paraId="1CA0A17F" w14:textId="289BDC31" w:rsidR="00194404" w:rsidRPr="00B138C1" w:rsidRDefault="00194404" w:rsidP="006C1463">
      <w:pPr>
        <w:pStyle w:val="Prrafodelista"/>
        <w:numPr>
          <w:ilvl w:val="0"/>
          <w:numId w:val="24"/>
        </w:numPr>
        <w:tabs>
          <w:tab w:val="left" w:pos="720"/>
          <w:tab w:val="left" w:pos="10800"/>
        </w:tabs>
        <w:ind w:left="714" w:hanging="357"/>
        <w:contextualSpacing w:val="0"/>
        <w:jc w:val="both"/>
        <w:rPr>
          <w:rFonts w:ascii="Tahoma" w:hAnsi="Tahoma" w:cs="Tahoma"/>
          <w:iCs/>
          <w:sz w:val="22"/>
          <w:szCs w:val="22"/>
          <w:lang w:val="es-PE"/>
        </w:rPr>
      </w:pPr>
      <w:r w:rsidRPr="00B138C1">
        <w:rPr>
          <w:rFonts w:ascii="Tahoma" w:hAnsi="Tahoma" w:cs="Tahoma"/>
          <w:iCs/>
          <w:sz w:val="22"/>
          <w:szCs w:val="22"/>
          <w:lang w:val="es-PE"/>
        </w:rPr>
        <w:t xml:space="preserve">Se coordinó </w:t>
      </w:r>
      <w:r w:rsidR="00765FEE" w:rsidRPr="00B138C1">
        <w:rPr>
          <w:rFonts w:ascii="Tahoma" w:hAnsi="Tahoma" w:cs="Tahoma"/>
          <w:iCs/>
          <w:sz w:val="22"/>
          <w:szCs w:val="22"/>
          <w:lang w:val="es-PE"/>
        </w:rPr>
        <w:t>en</w:t>
      </w:r>
      <w:r w:rsidRPr="00B138C1">
        <w:rPr>
          <w:rFonts w:ascii="Tahoma" w:hAnsi="Tahoma" w:cs="Tahoma"/>
          <w:iCs/>
          <w:sz w:val="22"/>
          <w:szCs w:val="22"/>
          <w:lang w:val="es-PE"/>
        </w:rPr>
        <w:t xml:space="preserve"> campo con </w:t>
      </w:r>
      <w:r w:rsidRPr="00B138C1">
        <w:rPr>
          <w:rFonts w:ascii="Tahoma" w:hAnsi="Tahoma" w:cs="Tahoma"/>
          <w:iCs/>
          <w:noProof/>
          <w:sz w:val="22"/>
          <w:szCs w:val="22"/>
          <w:lang w:val="es-PE"/>
        </w:rPr>
        <w:t>el cliente</w:t>
      </w:r>
      <w:r w:rsidRPr="00B138C1">
        <w:rPr>
          <w:rFonts w:ascii="Tahoma" w:hAnsi="Tahoma" w:cs="Tahoma"/>
          <w:iCs/>
          <w:sz w:val="22"/>
          <w:szCs w:val="22"/>
          <w:lang w:val="es-PE"/>
        </w:rPr>
        <w:t xml:space="preserve"> (</w:t>
      </w:r>
      <w:r w:rsidR="000C176B" w:rsidRPr="00B138C1">
        <w:rPr>
          <w:rFonts w:ascii="Tahoma" w:hAnsi="Tahoma" w:cs="Tahoma"/>
          <w:iCs/>
          <w:sz w:val="22"/>
          <w:szCs w:val="22"/>
          <w:lang w:val="es-PE"/>
        </w:rPr>
        <w:t>${</w:t>
      </w:r>
      <w:proofErr w:type="spellStart"/>
      <w:r w:rsidR="000C176B" w:rsidRPr="00B138C1">
        <w:rPr>
          <w:rFonts w:ascii="Tahoma" w:hAnsi="Tahoma" w:cs="Tahoma"/>
          <w:iCs/>
          <w:sz w:val="22"/>
          <w:szCs w:val="22"/>
          <w:lang w:val="es-PE"/>
        </w:rPr>
        <w:t>cliente_nombre</w:t>
      </w:r>
      <w:proofErr w:type="spellEnd"/>
      <w:r w:rsidR="000C176B" w:rsidRPr="00B138C1">
        <w:rPr>
          <w:rFonts w:ascii="Tahoma" w:hAnsi="Tahoma" w:cs="Tahoma"/>
          <w:iCs/>
          <w:sz w:val="22"/>
          <w:szCs w:val="22"/>
          <w:lang w:val="es-PE"/>
        </w:rPr>
        <w:t>}</w:t>
      </w:r>
      <w:r w:rsidR="000C176B" w:rsidRPr="00B138C1">
        <w:rPr>
          <w:rFonts w:ascii="Tahoma" w:hAnsi="Tahoma" w:cs="Tahoma"/>
          <w:iCs/>
          <w:noProof/>
          <w:sz w:val="22"/>
          <w:szCs w:val="22"/>
          <w:lang w:val="es-PE"/>
        </w:rPr>
        <w:t xml:space="preserve"> </w:t>
      </w:r>
      <w:r w:rsidRPr="00B138C1">
        <w:rPr>
          <w:rFonts w:ascii="Tahoma" w:hAnsi="Tahoma" w:cs="Tahoma"/>
          <w:iCs/>
          <w:sz w:val="22"/>
          <w:szCs w:val="22"/>
          <w:lang w:val="es-PE"/>
        </w:rPr>
        <w:t>cel.:</w:t>
      </w:r>
      <w:r w:rsidR="000C176B" w:rsidRPr="00B138C1">
        <w:rPr>
          <w:rFonts w:ascii="Tahoma" w:hAnsi="Tahoma" w:cs="Tahoma"/>
          <w:iCs/>
          <w:noProof/>
          <w:sz w:val="22"/>
          <w:szCs w:val="22"/>
          <w:lang w:val="es-PE"/>
        </w:rPr>
        <w:t xml:space="preserve"> ${num_celular}</w:t>
      </w:r>
      <w:r w:rsidRPr="00B138C1">
        <w:rPr>
          <w:rFonts w:ascii="Tahoma" w:hAnsi="Tahoma" w:cs="Tahoma"/>
          <w:iCs/>
          <w:sz w:val="22"/>
          <w:szCs w:val="22"/>
          <w:lang w:val="es-PE"/>
        </w:rPr>
        <w:t>).</w:t>
      </w:r>
    </w:p>
    <w:p w14:paraId="5960578E" w14:textId="77777777" w:rsidR="00194404" w:rsidRPr="00B138C1" w:rsidRDefault="00194404" w:rsidP="006C1463">
      <w:pPr>
        <w:pStyle w:val="Prrafodelista"/>
        <w:numPr>
          <w:ilvl w:val="0"/>
          <w:numId w:val="24"/>
        </w:numPr>
        <w:tabs>
          <w:tab w:val="left" w:pos="720"/>
          <w:tab w:val="left" w:pos="10800"/>
        </w:tabs>
        <w:ind w:left="714" w:hanging="357"/>
        <w:contextualSpacing w:val="0"/>
        <w:jc w:val="both"/>
        <w:rPr>
          <w:rFonts w:ascii="Tahoma" w:hAnsi="Tahoma" w:cs="Tahoma"/>
          <w:iCs/>
          <w:sz w:val="22"/>
          <w:szCs w:val="22"/>
          <w:lang w:val="es-PE"/>
        </w:rPr>
      </w:pPr>
      <w:r w:rsidRPr="00B138C1">
        <w:rPr>
          <w:rFonts w:ascii="Arial" w:hAnsi="Arial" w:cs="Arial"/>
          <w:sz w:val="22"/>
          <w:szCs w:val="22"/>
        </w:rPr>
        <w:t xml:space="preserve">Se </w:t>
      </w:r>
      <w:proofErr w:type="spellStart"/>
      <w:r w:rsidRPr="00B138C1">
        <w:rPr>
          <w:rFonts w:ascii="Arial" w:hAnsi="Arial" w:cs="Arial"/>
          <w:sz w:val="22"/>
          <w:szCs w:val="22"/>
        </w:rPr>
        <w:t>realizó</w:t>
      </w:r>
      <w:proofErr w:type="spellEnd"/>
      <w:r w:rsidRPr="00B138C1">
        <w:rPr>
          <w:rFonts w:ascii="Arial" w:hAnsi="Arial" w:cs="Arial"/>
          <w:sz w:val="22"/>
          <w:szCs w:val="22"/>
        </w:rPr>
        <w:t xml:space="preserve"> la </w:t>
      </w:r>
      <w:proofErr w:type="spellStart"/>
      <w:r w:rsidRPr="00B138C1">
        <w:rPr>
          <w:rFonts w:ascii="Arial" w:hAnsi="Arial" w:cs="Arial"/>
          <w:sz w:val="22"/>
          <w:szCs w:val="22"/>
        </w:rPr>
        <w:t>inspección</w:t>
      </w:r>
      <w:proofErr w:type="spellEnd"/>
      <w:r w:rsidRPr="00B138C1">
        <w:rPr>
          <w:rFonts w:ascii="Arial" w:hAnsi="Arial" w:cs="Arial"/>
          <w:sz w:val="22"/>
          <w:szCs w:val="22"/>
        </w:rPr>
        <w:t xml:space="preserve"> de </w:t>
      </w:r>
      <w:proofErr w:type="spellStart"/>
      <w:r w:rsidRPr="00B138C1">
        <w:rPr>
          <w:rFonts w:ascii="Arial" w:hAnsi="Arial" w:cs="Arial"/>
          <w:sz w:val="22"/>
          <w:szCs w:val="22"/>
        </w:rPr>
        <w:t>acuerdo</w:t>
      </w:r>
      <w:proofErr w:type="spellEnd"/>
      <w:r w:rsidRPr="00B138C1">
        <w:rPr>
          <w:rFonts w:ascii="Arial" w:hAnsi="Arial" w:cs="Arial"/>
          <w:sz w:val="22"/>
          <w:szCs w:val="22"/>
        </w:rPr>
        <w:t xml:space="preserve"> a la </w:t>
      </w:r>
      <w:proofErr w:type="spellStart"/>
      <w:r w:rsidRPr="00B138C1">
        <w:rPr>
          <w:rFonts w:ascii="Arial" w:hAnsi="Arial" w:cs="Arial"/>
          <w:sz w:val="22"/>
          <w:szCs w:val="22"/>
        </w:rPr>
        <w:t>información</w:t>
      </w:r>
      <w:proofErr w:type="spellEnd"/>
      <w:r w:rsidRPr="00B138C1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B138C1">
        <w:rPr>
          <w:rFonts w:ascii="Arial" w:hAnsi="Arial" w:cs="Arial"/>
          <w:sz w:val="22"/>
          <w:szCs w:val="22"/>
        </w:rPr>
        <w:t>brindada</w:t>
      </w:r>
      <w:proofErr w:type="spellEnd"/>
      <w:r w:rsidRPr="00B138C1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B138C1">
        <w:rPr>
          <w:rFonts w:ascii="Arial" w:hAnsi="Arial" w:cs="Arial"/>
          <w:sz w:val="22"/>
          <w:szCs w:val="22"/>
        </w:rPr>
        <w:t>por</w:t>
      </w:r>
      <w:proofErr w:type="spellEnd"/>
      <w:r w:rsidRPr="00B138C1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B138C1">
        <w:rPr>
          <w:rFonts w:ascii="Arial" w:hAnsi="Arial" w:cs="Arial"/>
          <w:sz w:val="22"/>
          <w:szCs w:val="22"/>
        </w:rPr>
        <w:t>el</w:t>
      </w:r>
      <w:proofErr w:type="spellEnd"/>
      <w:r w:rsidRPr="00B138C1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B138C1">
        <w:rPr>
          <w:rFonts w:ascii="Arial" w:hAnsi="Arial" w:cs="Arial"/>
          <w:sz w:val="22"/>
          <w:szCs w:val="22"/>
        </w:rPr>
        <w:t>cliente</w:t>
      </w:r>
      <w:proofErr w:type="spellEnd"/>
      <w:r w:rsidRPr="00B138C1">
        <w:rPr>
          <w:rFonts w:ascii="Arial" w:hAnsi="Arial" w:cs="Arial"/>
          <w:sz w:val="22"/>
          <w:szCs w:val="22"/>
        </w:rPr>
        <w:t>.</w:t>
      </w:r>
    </w:p>
    <w:p w14:paraId="600BDB4B" w14:textId="04F21ABA" w:rsidR="00194404" w:rsidRPr="00B138C1" w:rsidRDefault="00194404" w:rsidP="00BF2D89">
      <w:pPr>
        <w:pStyle w:val="Prrafodelista"/>
        <w:numPr>
          <w:ilvl w:val="0"/>
          <w:numId w:val="24"/>
        </w:numPr>
        <w:ind w:left="714" w:hanging="357"/>
        <w:contextualSpacing w:val="0"/>
        <w:jc w:val="both"/>
        <w:rPr>
          <w:rFonts w:ascii="Tahoma" w:hAnsi="Tahoma" w:cs="Tahoma"/>
          <w:iCs/>
          <w:sz w:val="22"/>
          <w:szCs w:val="22"/>
          <w:lang w:val="es-PE"/>
        </w:rPr>
      </w:pPr>
      <w:r w:rsidRPr="00B138C1">
        <w:rPr>
          <w:rFonts w:ascii="Arial" w:hAnsi="Arial" w:cs="Arial"/>
          <w:sz w:val="22"/>
          <w:szCs w:val="22"/>
        </w:rPr>
        <w:t xml:space="preserve">Se </w:t>
      </w:r>
      <w:proofErr w:type="spellStart"/>
      <w:r w:rsidRPr="00B138C1">
        <w:rPr>
          <w:rFonts w:ascii="Arial" w:hAnsi="Arial" w:cs="Arial"/>
          <w:sz w:val="22"/>
          <w:szCs w:val="22"/>
        </w:rPr>
        <w:t>verifico</w:t>
      </w:r>
      <w:proofErr w:type="spellEnd"/>
      <w:r w:rsidRPr="00B138C1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B138C1">
        <w:rPr>
          <w:rFonts w:ascii="Arial" w:hAnsi="Arial" w:cs="Arial"/>
          <w:sz w:val="22"/>
          <w:szCs w:val="22"/>
        </w:rPr>
        <w:t>en</w:t>
      </w:r>
      <w:proofErr w:type="spellEnd"/>
      <w:r w:rsidRPr="00B138C1">
        <w:rPr>
          <w:rFonts w:ascii="Arial" w:hAnsi="Arial" w:cs="Arial"/>
          <w:sz w:val="22"/>
          <w:szCs w:val="22"/>
        </w:rPr>
        <w:t xml:space="preserve"> campo que es </w:t>
      </w:r>
      <w:proofErr w:type="spellStart"/>
      <w:r w:rsidRPr="00B138C1">
        <w:rPr>
          <w:rFonts w:ascii="Arial" w:hAnsi="Arial" w:cs="Arial"/>
          <w:sz w:val="22"/>
          <w:szCs w:val="22"/>
        </w:rPr>
        <w:t>técnicamente</w:t>
      </w:r>
      <w:proofErr w:type="spellEnd"/>
      <w:r w:rsidRPr="00B138C1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B138C1">
        <w:rPr>
          <w:rFonts w:ascii="Arial" w:hAnsi="Arial" w:cs="Arial"/>
          <w:sz w:val="22"/>
          <w:szCs w:val="22"/>
        </w:rPr>
        <w:t>factible</w:t>
      </w:r>
      <w:proofErr w:type="spellEnd"/>
      <w:r w:rsidRPr="00B138C1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B138C1">
        <w:rPr>
          <w:rFonts w:ascii="Arial" w:hAnsi="Arial" w:cs="Arial"/>
          <w:sz w:val="22"/>
          <w:szCs w:val="22"/>
        </w:rPr>
        <w:t>atender</w:t>
      </w:r>
      <w:proofErr w:type="spellEnd"/>
      <w:r w:rsidRPr="00B138C1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B138C1">
        <w:rPr>
          <w:rFonts w:ascii="Arial" w:hAnsi="Arial" w:cs="Arial"/>
          <w:sz w:val="22"/>
          <w:szCs w:val="22"/>
        </w:rPr>
        <w:t>el</w:t>
      </w:r>
      <w:proofErr w:type="spellEnd"/>
      <w:r w:rsidRPr="00B138C1">
        <w:rPr>
          <w:rFonts w:ascii="Arial" w:hAnsi="Arial" w:cs="Arial"/>
          <w:sz w:val="22"/>
          <w:szCs w:val="22"/>
        </w:rPr>
        <w:t xml:space="preserve"> nuevo </w:t>
      </w:r>
      <w:proofErr w:type="spellStart"/>
      <w:r w:rsidRPr="00B138C1">
        <w:rPr>
          <w:rFonts w:ascii="Arial" w:hAnsi="Arial" w:cs="Arial"/>
          <w:sz w:val="22"/>
          <w:szCs w:val="22"/>
        </w:rPr>
        <w:t>suministro</w:t>
      </w:r>
      <w:proofErr w:type="spellEnd"/>
      <w:r w:rsidRPr="00B138C1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B138C1">
        <w:rPr>
          <w:rFonts w:ascii="Arial" w:hAnsi="Arial" w:cs="Arial"/>
          <w:sz w:val="22"/>
          <w:szCs w:val="22"/>
        </w:rPr>
        <w:t>en</w:t>
      </w:r>
      <w:proofErr w:type="spellEnd"/>
      <w:r w:rsidRPr="00B138C1">
        <w:rPr>
          <w:rFonts w:ascii="Arial" w:hAnsi="Arial" w:cs="Arial"/>
          <w:sz w:val="22"/>
          <w:szCs w:val="22"/>
        </w:rPr>
        <w:t xml:space="preserve"> la </w:t>
      </w:r>
      <w:proofErr w:type="spellStart"/>
      <w:r w:rsidRPr="00B138C1">
        <w:rPr>
          <w:rFonts w:ascii="Arial" w:hAnsi="Arial" w:cs="Arial"/>
          <w:sz w:val="22"/>
          <w:szCs w:val="22"/>
        </w:rPr>
        <w:t>ubicación</w:t>
      </w:r>
      <w:proofErr w:type="spellEnd"/>
      <w:r w:rsidRPr="00B138C1">
        <w:rPr>
          <w:rFonts w:ascii="Arial" w:hAnsi="Arial" w:cs="Arial"/>
          <w:sz w:val="22"/>
          <w:szCs w:val="22"/>
        </w:rPr>
        <w:t xml:space="preserve"> </w:t>
      </w:r>
      <w:proofErr w:type="spellStart"/>
      <w:r w:rsidR="00805B71" w:rsidRPr="00B138C1">
        <w:rPr>
          <w:rFonts w:ascii="Arial" w:hAnsi="Arial" w:cs="Arial"/>
          <w:sz w:val="22"/>
          <w:szCs w:val="22"/>
        </w:rPr>
        <w:t>en</w:t>
      </w:r>
      <w:proofErr w:type="spellEnd"/>
      <w:r w:rsidR="00805B71" w:rsidRPr="00B138C1">
        <w:rPr>
          <w:rFonts w:ascii="Arial" w:hAnsi="Arial" w:cs="Arial"/>
          <w:sz w:val="22"/>
          <w:szCs w:val="22"/>
        </w:rPr>
        <w:t xml:space="preserve"> </w:t>
      </w:r>
      <w:proofErr w:type="spellStart"/>
      <w:r w:rsidR="00805B71" w:rsidRPr="00B138C1">
        <w:rPr>
          <w:rFonts w:ascii="Arial" w:hAnsi="Arial" w:cs="Arial"/>
          <w:sz w:val="22"/>
          <w:szCs w:val="22"/>
        </w:rPr>
        <w:t>murete</w:t>
      </w:r>
      <w:proofErr w:type="spellEnd"/>
      <w:r w:rsidR="00805B71" w:rsidRPr="00B138C1">
        <w:rPr>
          <w:rFonts w:ascii="Arial" w:hAnsi="Arial" w:cs="Arial"/>
          <w:sz w:val="22"/>
          <w:szCs w:val="22"/>
        </w:rPr>
        <w:t xml:space="preserve"> al </w:t>
      </w:r>
      <w:r w:rsidR="005608F1" w:rsidRPr="00B138C1">
        <w:rPr>
          <w:rFonts w:ascii="Arial" w:hAnsi="Arial" w:cs="Arial"/>
          <w:sz w:val="22"/>
          <w:szCs w:val="22"/>
        </w:rPr>
        <w:t>pie del poste BT#</w:t>
      </w:r>
      <w:r w:rsidR="000C176B" w:rsidRPr="00B138C1">
        <w:rPr>
          <w:rFonts w:ascii="Arial" w:hAnsi="Arial" w:cs="Arial"/>
          <w:sz w:val="22"/>
          <w:szCs w:val="22"/>
        </w:rPr>
        <w:t>${</w:t>
      </w:r>
      <w:proofErr w:type="spellStart"/>
      <w:r w:rsidR="000C176B" w:rsidRPr="00B138C1">
        <w:rPr>
          <w:rFonts w:ascii="Arial" w:hAnsi="Arial" w:cs="Arial"/>
          <w:sz w:val="22"/>
          <w:szCs w:val="22"/>
        </w:rPr>
        <w:t>num_poste</w:t>
      </w:r>
      <w:proofErr w:type="spellEnd"/>
      <w:r w:rsidR="000C176B" w:rsidRPr="00B138C1">
        <w:rPr>
          <w:rFonts w:ascii="Arial" w:hAnsi="Arial" w:cs="Arial"/>
          <w:sz w:val="22"/>
          <w:szCs w:val="22"/>
        </w:rPr>
        <w:t>}</w:t>
      </w:r>
      <w:r w:rsidRPr="00B138C1">
        <w:rPr>
          <w:rFonts w:ascii="Arial" w:hAnsi="Arial" w:cs="Arial"/>
          <w:sz w:val="22"/>
          <w:szCs w:val="22"/>
        </w:rPr>
        <w:t>.</w:t>
      </w:r>
    </w:p>
    <w:p w14:paraId="41E8BDFD" w14:textId="77777777" w:rsidR="00194404" w:rsidRPr="00B138C1" w:rsidRDefault="00194404" w:rsidP="00BF2D89">
      <w:pPr>
        <w:pStyle w:val="Prrafodelista"/>
        <w:numPr>
          <w:ilvl w:val="0"/>
          <w:numId w:val="24"/>
        </w:numPr>
        <w:ind w:left="714" w:hanging="357"/>
        <w:contextualSpacing w:val="0"/>
        <w:jc w:val="both"/>
        <w:rPr>
          <w:rFonts w:ascii="Tahoma" w:hAnsi="Tahoma" w:cs="Tahoma"/>
          <w:iCs/>
          <w:sz w:val="22"/>
          <w:szCs w:val="22"/>
          <w:lang w:val="es-PE"/>
        </w:rPr>
      </w:pPr>
      <w:r w:rsidRPr="00B138C1">
        <w:rPr>
          <w:rFonts w:ascii="Arial" w:hAnsi="Arial" w:cs="Arial"/>
          <w:sz w:val="22"/>
          <w:szCs w:val="22"/>
        </w:rPr>
        <w:t xml:space="preserve">Para </w:t>
      </w:r>
      <w:proofErr w:type="spellStart"/>
      <w:r w:rsidRPr="00B138C1">
        <w:rPr>
          <w:rFonts w:ascii="Arial" w:hAnsi="Arial" w:cs="Arial"/>
          <w:sz w:val="22"/>
          <w:szCs w:val="22"/>
        </w:rPr>
        <w:t>el</w:t>
      </w:r>
      <w:proofErr w:type="spellEnd"/>
      <w:r w:rsidRPr="00B138C1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B138C1">
        <w:rPr>
          <w:rFonts w:ascii="Arial" w:hAnsi="Arial" w:cs="Arial"/>
          <w:sz w:val="22"/>
          <w:szCs w:val="22"/>
        </w:rPr>
        <w:t>análisis</w:t>
      </w:r>
      <w:proofErr w:type="spellEnd"/>
      <w:r w:rsidRPr="00B138C1">
        <w:rPr>
          <w:rFonts w:ascii="Arial" w:hAnsi="Arial" w:cs="Arial"/>
          <w:sz w:val="22"/>
          <w:szCs w:val="22"/>
        </w:rPr>
        <w:t xml:space="preserve"> se ha </w:t>
      </w:r>
      <w:proofErr w:type="spellStart"/>
      <w:r w:rsidRPr="00B138C1">
        <w:rPr>
          <w:rFonts w:ascii="Arial" w:hAnsi="Arial" w:cs="Arial"/>
          <w:sz w:val="22"/>
          <w:szCs w:val="22"/>
        </w:rPr>
        <w:t>considerado</w:t>
      </w:r>
      <w:proofErr w:type="spellEnd"/>
      <w:r w:rsidRPr="00B138C1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B138C1">
        <w:rPr>
          <w:rFonts w:ascii="Arial" w:hAnsi="Arial" w:cs="Arial"/>
          <w:sz w:val="22"/>
          <w:szCs w:val="22"/>
        </w:rPr>
        <w:t>el</w:t>
      </w:r>
      <w:proofErr w:type="spellEnd"/>
      <w:r w:rsidRPr="00B138C1">
        <w:rPr>
          <w:rFonts w:ascii="Arial" w:hAnsi="Arial" w:cs="Arial"/>
          <w:sz w:val="22"/>
          <w:szCs w:val="22"/>
        </w:rPr>
        <w:t xml:space="preserve"> 100% de la </w:t>
      </w:r>
      <w:proofErr w:type="spellStart"/>
      <w:r w:rsidRPr="00B138C1">
        <w:rPr>
          <w:rFonts w:ascii="Arial" w:hAnsi="Arial" w:cs="Arial"/>
          <w:sz w:val="22"/>
          <w:szCs w:val="22"/>
        </w:rPr>
        <w:t>carga</w:t>
      </w:r>
      <w:proofErr w:type="spellEnd"/>
      <w:r w:rsidRPr="00B138C1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B138C1">
        <w:rPr>
          <w:rFonts w:ascii="Arial" w:hAnsi="Arial" w:cs="Arial"/>
          <w:sz w:val="22"/>
          <w:szCs w:val="22"/>
        </w:rPr>
        <w:t>solicitada</w:t>
      </w:r>
      <w:proofErr w:type="spellEnd"/>
      <w:r w:rsidRPr="00B138C1">
        <w:rPr>
          <w:rFonts w:ascii="Arial" w:hAnsi="Arial" w:cs="Arial"/>
          <w:sz w:val="22"/>
          <w:szCs w:val="22"/>
        </w:rPr>
        <w:t>.</w:t>
      </w:r>
    </w:p>
    <w:p w14:paraId="18CD6269" w14:textId="612B7BE5" w:rsidR="00194404" w:rsidRPr="00B138C1" w:rsidRDefault="00194404" w:rsidP="00BF2D89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ind w:left="714" w:hanging="357"/>
        <w:jc w:val="both"/>
        <w:rPr>
          <w:rFonts w:ascii="Tahoma" w:hAnsi="Tahoma" w:cs="Tahoma"/>
          <w:iCs/>
          <w:sz w:val="22"/>
          <w:szCs w:val="22"/>
          <w:lang w:val="es-PE"/>
        </w:rPr>
      </w:pPr>
      <w:r w:rsidRPr="00B138C1">
        <w:rPr>
          <w:rFonts w:ascii="Tahoma" w:hAnsi="Tahoma" w:cs="Tahoma"/>
          <w:iCs/>
          <w:sz w:val="22"/>
          <w:szCs w:val="22"/>
          <w:lang w:val="es-PE"/>
        </w:rPr>
        <w:t xml:space="preserve">El cliente </w:t>
      </w:r>
      <w:r w:rsidRPr="00B138C1">
        <w:rPr>
          <w:rFonts w:ascii="Tahoma" w:hAnsi="Tahoma" w:cs="Tahoma"/>
          <w:iCs/>
          <w:noProof/>
          <w:sz w:val="22"/>
          <w:szCs w:val="22"/>
          <w:lang w:val="es-PE"/>
        </w:rPr>
        <w:t>no</w:t>
      </w:r>
      <w:r w:rsidRPr="00B138C1">
        <w:rPr>
          <w:rFonts w:ascii="Tahoma" w:hAnsi="Tahoma" w:cs="Tahoma"/>
          <w:iCs/>
          <w:sz w:val="22"/>
          <w:szCs w:val="22"/>
          <w:lang w:val="es-PE"/>
        </w:rPr>
        <w:t xml:space="preserve"> cuenta con el nicho preparado para el suministro solicitado.</w:t>
      </w:r>
    </w:p>
    <w:p w14:paraId="1A452545" w14:textId="77777777" w:rsidR="00194404" w:rsidRDefault="00194404" w:rsidP="006C1463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ind w:left="714" w:hanging="357"/>
        <w:jc w:val="both"/>
        <w:rPr>
          <w:rFonts w:ascii="Tahoma" w:hAnsi="Tahoma" w:cs="Tahoma"/>
          <w:iCs/>
          <w:sz w:val="22"/>
          <w:szCs w:val="22"/>
          <w:lang w:val="es-PE"/>
        </w:rPr>
      </w:pPr>
      <w:r w:rsidRPr="00B138C1">
        <w:rPr>
          <w:rFonts w:ascii="Arial" w:hAnsi="Arial" w:cs="Arial"/>
          <w:sz w:val="22"/>
          <w:szCs w:val="22"/>
        </w:rPr>
        <w:t xml:space="preserve">Las redes </w:t>
      </w:r>
      <w:proofErr w:type="spellStart"/>
      <w:r w:rsidRPr="00B138C1">
        <w:rPr>
          <w:rFonts w:ascii="Arial" w:hAnsi="Arial" w:cs="Arial"/>
          <w:sz w:val="22"/>
          <w:szCs w:val="22"/>
        </w:rPr>
        <w:t>fueron</w:t>
      </w:r>
      <w:proofErr w:type="spellEnd"/>
      <w:r w:rsidRPr="00B138C1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B138C1">
        <w:rPr>
          <w:rFonts w:ascii="Arial" w:hAnsi="Arial" w:cs="Arial"/>
          <w:sz w:val="22"/>
          <w:szCs w:val="22"/>
        </w:rPr>
        <w:t>verificadas</w:t>
      </w:r>
      <w:proofErr w:type="spellEnd"/>
      <w:r w:rsidRPr="00B138C1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B138C1">
        <w:rPr>
          <w:rFonts w:ascii="Arial" w:hAnsi="Arial" w:cs="Arial"/>
          <w:sz w:val="22"/>
          <w:szCs w:val="22"/>
        </w:rPr>
        <w:t>en</w:t>
      </w:r>
      <w:proofErr w:type="spellEnd"/>
      <w:r w:rsidRPr="00B138C1">
        <w:rPr>
          <w:rFonts w:ascii="Arial" w:hAnsi="Arial" w:cs="Arial"/>
          <w:sz w:val="22"/>
          <w:szCs w:val="22"/>
        </w:rPr>
        <w:t xml:space="preserve"> campo, </w:t>
      </w:r>
      <w:proofErr w:type="spellStart"/>
      <w:r w:rsidRPr="00B138C1">
        <w:rPr>
          <w:rFonts w:ascii="Arial" w:hAnsi="Arial" w:cs="Arial"/>
          <w:sz w:val="22"/>
          <w:szCs w:val="22"/>
        </w:rPr>
        <w:t>Gisgrid</w:t>
      </w:r>
      <w:proofErr w:type="spellEnd"/>
      <w:r w:rsidRPr="00B138C1">
        <w:rPr>
          <w:rFonts w:ascii="Arial" w:hAnsi="Arial" w:cs="Arial"/>
          <w:sz w:val="22"/>
          <w:szCs w:val="22"/>
        </w:rPr>
        <w:t xml:space="preserve"> y </w:t>
      </w:r>
      <w:proofErr w:type="spellStart"/>
      <w:r w:rsidRPr="00B138C1">
        <w:rPr>
          <w:rFonts w:ascii="Arial" w:hAnsi="Arial" w:cs="Arial"/>
          <w:sz w:val="22"/>
          <w:szCs w:val="22"/>
        </w:rPr>
        <w:t>los</w:t>
      </w:r>
      <w:proofErr w:type="spellEnd"/>
      <w:r w:rsidRPr="00B138C1">
        <w:rPr>
          <w:rFonts w:ascii="Arial" w:hAnsi="Arial" w:cs="Arial"/>
          <w:sz w:val="22"/>
          <w:szCs w:val="22"/>
        </w:rPr>
        <w:t xml:space="preserve"> croquis </w:t>
      </w:r>
      <w:proofErr w:type="spellStart"/>
      <w:r w:rsidRPr="00B138C1">
        <w:rPr>
          <w:rFonts w:ascii="Arial" w:hAnsi="Arial" w:cs="Arial"/>
          <w:sz w:val="22"/>
          <w:szCs w:val="22"/>
        </w:rPr>
        <w:t>correspondientes</w:t>
      </w:r>
      <w:proofErr w:type="spellEnd"/>
      <w:r>
        <w:rPr>
          <w:rFonts w:ascii="Arial" w:hAnsi="Arial" w:cs="Arial"/>
          <w:sz w:val="22"/>
          <w:szCs w:val="22"/>
        </w:rPr>
        <w:t>.</w:t>
      </w:r>
    </w:p>
    <w:p w14:paraId="69B39AB6" w14:textId="43F557BD" w:rsidR="00194404" w:rsidRDefault="00194404" w:rsidP="00254869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jc w:val="both"/>
        <w:rPr>
          <w:rFonts w:ascii="Tahoma" w:hAnsi="Tahoma" w:cs="Tahoma"/>
          <w:iCs/>
          <w:sz w:val="22"/>
          <w:szCs w:val="22"/>
          <w:lang w:val="es-PE"/>
        </w:rPr>
      </w:pPr>
      <w:r>
        <w:rPr>
          <w:rFonts w:ascii="Tahoma" w:hAnsi="Tahoma" w:cs="Tahoma"/>
          <w:iCs/>
          <w:sz w:val="22"/>
          <w:szCs w:val="22"/>
          <w:lang w:val="es-PE"/>
        </w:rPr>
        <w:t xml:space="preserve">El cliente se encuentra a unos </w:t>
      </w:r>
      <w:r w:rsidR="00805B71" w:rsidRPr="00371749">
        <w:rPr>
          <w:rFonts w:ascii="Tahoma" w:hAnsi="Tahoma" w:cs="Tahoma"/>
          <w:iCs/>
          <w:sz w:val="22"/>
          <w:szCs w:val="22"/>
          <w:highlight w:val="yellow"/>
          <w:lang w:val="es-PE"/>
        </w:rPr>
        <w:t>245</w:t>
      </w:r>
      <w:r w:rsidRPr="00371749">
        <w:rPr>
          <w:rFonts w:ascii="Tahoma" w:hAnsi="Tahoma" w:cs="Tahoma"/>
          <w:iCs/>
          <w:sz w:val="22"/>
          <w:szCs w:val="22"/>
          <w:highlight w:val="yellow"/>
          <w:lang w:val="es-PE"/>
        </w:rPr>
        <w:t>m</w:t>
      </w:r>
      <w:r>
        <w:rPr>
          <w:rFonts w:ascii="Tahoma" w:hAnsi="Tahoma" w:cs="Tahoma"/>
          <w:iCs/>
          <w:sz w:val="22"/>
          <w:szCs w:val="22"/>
          <w:lang w:val="es-PE"/>
        </w:rPr>
        <w:t xml:space="preserve"> aproximadamente de la </w:t>
      </w:r>
      <w:r w:rsidRPr="00B138C1">
        <w:rPr>
          <w:rFonts w:ascii="Tahoma" w:hAnsi="Tahoma" w:cs="Tahoma"/>
          <w:iCs/>
          <w:sz w:val="22"/>
          <w:szCs w:val="22"/>
          <w:lang w:val="es-PE"/>
        </w:rPr>
        <w:t xml:space="preserve">SED </w:t>
      </w:r>
      <w:r w:rsidR="000C176B" w:rsidRPr="00B138C1">
        <w:rPr>
          <w:rFonts w:ascii="Tahoma" w:hAnsi="Tahoma" w:cs="Tahoma"/>
          <w:iCs/>
          <w:sz w:val="22"/>
          <w:szCs w:val="22"/>
          <w:lang w:val="es-PE"/>
        </w:rPr>
        <w:t>${sed}</w:t>
      </w:r>
      <w:r w:rsidRPr="00B138C1">
        <w:rPr>
          <w:rFonts w:ascii="Tahoma" w:hAnsi="Tahoma" w:cs="Tahoma"/>
          <w:iCs/>
          <w:sz w:val="22"/>
          <w:szCs w:val="22"/>
          <w:lang w:val="es-PE"/>
        </w:rPr>
        <w:t>.</w:t>
      </w:r>
    </w:p>
    <w:p w14:paraId="2A431F5F" w14:textId="717395A6" w:rsidR="00194404" w:rsidRDefault="00194404" w:rsidP="00B2489A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jc w:val="both"/>
        <w:rPr>
          <w:rFonts w:ascii="Tahoma" w:hAnsi="Tahoma" w:cs="Tahoma"/>
          <w:iCs/>
          <w:sz w:val="22"/>
          <w:szCs w:val="22"/>
          <w:lang w:val="es-PE"/>
        </w:rPr>
      </w:pPr>
      <w:r>
        <w:rPr>
          <w:rFonts w:ascii="Arial" w:hAnsi="Arial" w:cs="Arial"/>
          <w:sz w:val="22"/>
          <w:szCs w:val="22"/>
        </w:rPr>
        <w:t xml:space="preserve">La </w:t>
      </w:r>
      <w:proofErr w:type="spellStart"/>
      <w:r>
        <w:rPr>
          <w:rFonts w:ascii="Arial" w:hAnsi="Arial" w:cs="Arial"/>
          <w:sz w:val="22"/>
          <w:szCs w:val="22"/>
        </w:rPr>
        <w:t>ubicación</w:t>
      </w:r>
      <w:proofErr w:type="spellEnd"/>
      <w:r>
        <w:rPr>
          <w:rFonts w:ascii="Arial" w:hAnsi="Arial" w:cs="Arial"/>
          <w:sz w:val="22"/>
          <w:szCs w:val="22"/>
        </w:rPr>
        <w:t xml:space="preserve"> del </w:t>
      </w:r>
      <w:proofErr w:type="spellStart"/>
      <w:r>
        <w:rPr>
          <w:rFonts w:ascii="Arial" w:hAnsi="Arial" w:cs="Arial"/>
          <w:sz w:val="22"/>
          <w:szCs w:val="22"/>
        </w:rPr>
        <w:t>predio</w:t>
      </w:r>
      <w:proofErr w:type="spellEnd"/>
      <w:r>
        <w:rPr>
          <w:rFonts w:ascii="Arial" w:hAnsi="Arial" w:cs="Arial"/>
          <w:sz w:val="22"/>
          <w:szCs w:val="22"/>
        </w:rPr>
        <w:t xml:space="preserve"> se </w:t>
      </w:r>
      <w:proofErr w:type="spellStart"/>
      <w:r>
        <w:rPr>
          <w:rFonts w:ascii="Arial" w:hAnsi="Arial" w:cs="Arial"/>
          <w:sz w:val="22"/>
          <w:szCs w:val="22"/>
        </w:rPr>
        <w:t>coordinó</w:t>
      </w:r>
      <w:proofErr w:type="spellEnd"/>
      <w:r>
        <w:rPr>
          <w:rFonts w:ascii="Arial" w:hAnsi="Arial" w:cs="Arial"/>
          <w:sz w:val="22"/>
          <w:szCs w:val="22"/>
        </w:rPr>
        <w:t xml:space="preserve"> con </w:t>
      </w:r>
      <w:proofErr w:type="spellStart"/>
      <w:r>
        <w:rPr>
          <w:rFonts w:ascii="Arial" w:hAnsi="Arial" w:cs="Arial"/>
          <w:sz w:val="22"/>
          <w:szCs w:val="22"/>
        </w:rPr>
        <w:t>e</w:t>
      </w:r>
      <w:r w:rsidRPr="009A22F2">
        <w:rPr>
          <w:rFonts w:ascii="Arial" w:hAnsi="Arial" w:cs="Arial"/>
          <w:noProof/>
          <w:sz w:val="22"/>
          <w:szCs w:val="22"/>
        </w:rPr>
        <w:t>l</w:t>
      </w:r>
      <w:proofErr w:type="spellEnd"/>
      <w:r w:rsidRPr="009A22F2">
        <w:rPr>
          <w:rFonts w:ascii="Arial" w:hAnsi="Arial" w:cs="Arial"/>
          <w:noProof/>
          <w:sz w:val="22"/>
          <w:szCs w:val="22"/>
        </w:rPr>
        <w:t xml:space="preserve"> cliente</w:t>
      </w:r>
      <w:r w:rsidRPr="00385496">
        <w:rPr>
          <w:rFonts w:ascii="Tahoma" w:hAnsi="Tahoma" w:cs="Tahoma"/>
          <w:iCs/>
          <w:sz w:val="22"/>
          <w:szCs w:val="22"/>
          <w:lang w:val="es-PE"/>
        </w:rPr>
        <w:t>.</w:t>
      </w:r>
    </w:p>
    <w:p w14:paraId="6C173E86" w14:textId="77777777" w:rsidR="00194404" w:rsidRPr="00695BF4" w:rsidRDefault="00194404" w:rsidP="00BF2D89">
      <w:pPr>
        <w:pStyle w:val="Ttulo1"/>
        <w:keepNext w:val="0"/>
        <w:numPr>
          <w:ilvl w:val="0"/>
          <w:numId w:val="23"/>
        </w:numPr>
        <w:tabs>
          <w:tab w:val="num" w:pos="831"/>
        </w:tabs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>Normas y Reglamentos</w:t>
      </w:r>
    </w:p>
    <w:p w14:paraId="52C691AA" w14:textId="77777777" w:rsidR="00194404" w:rsidRDefault="00194404" w:rsidP="00B43C5C">
      <w:pPr>
        <w:pStyle w:val="Prrafodelista"/>
        <w:numPr>
          <w:ilvl w:val="0"/>
          <w:numId w:val="24"/>
        </w:numPr>
        <w:ind w:left="714" w:hanging="357"/>
        <w:contextualSpacing w:val="0"/>
        <w:jc w:val="both"/>
        <w:rPr>
          <w:rFonts w:ascii="Arial" w:hAnsi="Arial" w:cs="Arial"/>
          <w:sz w:val="22"/>
          <w:szCs w:val="22"/>
        </w:rPr>
      </w:pPr>
      <w:r w:rsidRPr="007215D2">
        <w:rPr>
          <w:rFonts w:ascii="Arial" w:hAnsi="Arial" w:cs="Arial"/>
          <w:sz w:val="22"/>
          <w:szCs w:val="22"/>
        </w:rPr>
        <w:t xml:space="preserve">Código Nacional de </w:t>
      </w:r>
      <w:proofErr w:type="spellStart"/>
      <w:r w:rsidRPr="007215D2">
        <w:rPr>
          <w:rFonts w:ascii="Arial" w:hAnsi="Arial" w:cs="Arial"/>
          <w:sz w:val="22"/>
          <w:szCs w:val="22"/>
        </w:rPr>
        <w:t>Electricidad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Suministro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2011 (R.M. N° 214-2011-MEM/DM).</w:t>
      </w:r>
    </w:p>
    <w:p w14:paraId="26CF11AF" w14:textId="77777777" w:rsidR="00194404" w:rsidRDefault="00194404" w:rsidP="00B43C5C">
      <w:pPr>
        <w:pStyle w:val="Prrafodelista"/>
        <w:numPr>
          <w:ilvl w:val="0"/>
          <w:numId w:val="24"/>
        </w:numPr>
        <w:ind w:left="714" w:hanging="357"/>
        <w:contextualSpacing w:val="0"/>
        <w:jc w:val="both"/>
        <w:rPr>
          <w:rFonts w:ascii="Arial" w:hAnsi="Arial" w:cs="Arial"/>
          <w:sz w:val="22"/>
          <w:szCs w:val="22"/>
        </w:rPr>
      </w:pPr>
      <w:r w:rsidRPr="007215D2">
        <w:rPr>
          <w:rFonts w:ascii="Arial" w:hAnsi="Arial" w:cs="Arial"/>
          <w:sz w:val="22"/>
          <w:szCs w:val="22"/>
        </w:rPr>
        <w:t xml:space="preserve">D.L. 25844 Ley de </w:t>
      </w:r>
      <w:proofErr w:type="spellStart"/>
      <w:r w:rsidRPr="007215D2">
        <w:rPr>
          <w:rFonts w:ascii="Arial" w:hAnsi="Arial" w:cs="Arial"/>
          <w:sz w:val="22"/>
          <w:szCs w:val="22"/>
        </w:rPr>
        <w:t>Concesiones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Eléctricas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y </w:t>
      </w:r>
      <w:proofErr w:type="spellStart"/>
      <w:r w:rsidRPr="007215D2">
        <w:rPr>
          <w:rFonts w:ascii="Arial" w:hAnsi="Arial" w:cs="Arial"/>
          <w:sz w:val="22"/>
          <w:szCs w:val="22"/>
        </w:rPr>
        <w:t>su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Reglamento</w:t>
      </w:r>
      <w:proofErr w:type="spellEnd"/>
      <w:r w:rsidRPr="007215D2">
        <w:rPr>
          <w:rFonts w:ascii="Arial" w:hAnsi="Arial" w:cs="Arial"/>
          <w:sz w:val="22"/>
          <w:szCs w:val="22"/>
        </w:rPr>
        <w:t>.</w:t>
      </w:r>
    </w:p>
    <w:p w14:paraId="70E621C4" w14:textId="77777777" w:rsidR="00194404" w:rsidRDefault="00194404" w:rsidP="00B43C5C">
      <w:pPr>
        <w:pStyle w:val="Prrafodelista"/>
        <w:numPr>
          <w:ilvl w:val="0"/>
          <w:numId w:val="24"/>
        </w:numPr>
        <w:ind w:left="714" w:hanging="357"/>
        <w:contextualSpacing w:val="0"/>
        <w:jc w:val="both"/>
        <w:rPr>
          <w:rFonts w:ascii="Arial" w:hAnsi="Arial" w:cs="Arial"/>
          <w:sz w:val="22"/>
          <w:szCs w:val="22"/>
        </w:rPr>
      </w:pPr>
      <w:r w:rsidRPr="007215D2">
        <w:rPr>
          <w:rFonts w:ascii="Arial" w:hAnsi="Arial" w:cs="Arial"/>
          <w:sz w:val="22"/>
          <w:szCs w:val="22"/>
        </w:rPr>
        <w:t xml:space="preserve">Norma Técnica de Calidad de </w:t>
      </w:r>
      <w:proofErr w:type="spellStart"/>
      <w:r w:rsidRPr="007215D2">
        <w:rPr>
          <w:rFonts w:ascii="Arial" w:hAnsi="Arial" w:cs="Arial"/>
          <w:sz w:val="22"/>
          <w:szCs w:val="22"/>
        </w:rPr>
        <w:t>los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Servicios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Eléctricos</w:t>
      </w:r>
      <w:proofErr w:type="spellEnd"/>
    </w:p>
    <w:p w14:paraId="47AA4913" w14:textId="77777777" w:rsidR="00194404" w:rsidRDefault="00194404" w:rsidP="00B43C5C">
      <w:pPr>
        <w:pStyle w:val="Prrafodelista"/>
        <w:numPr>
          <w:ilvl w:val="0"/>
          <w:numId w:val="24"/>
        </w:numPr>
        <w:ind w:left="714" w:hanging="357"/>
        <w:contextualSpacing w:val="0"/>
        <w:jc w:val="both"/>
        <w:rPr>
          <w:rFonts w:ascii="Arial" w:hAnsi="Arial" w:cs="Arial"/>
          <w:sz w:val="22"/>
          <w:szCs w:val="22"/>
        </w:rPr>
      </w:pPr>
      <w:r w:rsidRPr="007215D2">
        <w:rPr>
          <w:rFonts w:ascii="Arial" w:hAnsi="Arial" w:cs="Arial"/>
          <w:sz w:val="22"/>
          <w:szCs w:val="22"/>
        </w:rPr>
        <w:t xml:space="preserve">Norma G.040 del </w:t>
      </w:r>
      <w:proofErr w:type="spellStart"/>
      <w:r w:rsidRPr="007215D2">
        <w:rPr>
          <w:rFonts w:ascii="Arial" w:hAnsi="Arial" w:cs="Arial"/>
          <w:sz w:val="22"/>
          <w:szCs w:val="22"/>
        </w:rPr>
        <w:t>Reglamento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Nacional de </w:t>
      </w:r>
      <w:proofErr w:type="spellStart"/>
      <w:r w:rsidRPr="007215D2">
        <w:rPr>
          <w:rFonts w:ascii="Arial" w:hAnsi="Arial" w:cs="Arial"/>
          <w:sz w:val="22"/>
          <w:szCs w:val="22"/>
        </w:rPr>
        <w:t>Edificaciones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debemos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entender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como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fachada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el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parámetro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exterior de </w:t>
      </w:r>
      <w:proofErr w:type="spellStart"/>
      <w:r w:rsidRPr="007215D2">
        <w:rPr>
          <w:rFonts w:ascii="Arial" w:hAnsi="Arial" w:cs="Arial"/>
          <w:sz w:val="22"/>
          <w:szCs w:val="22"/>
        </w:rPr>
        <w:t>una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edificación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. (Los </w:t>
      </w:r>
      <w:proofErr w:type="spellStart"/>
      <w:r w:rsidRPr="007215D2">
        <w:rPr>
          <w:rFonts w:ascii="Arial" w:hAnsi="Arial" w:cs="Arial"/>
          <w:sz w:val="22"/>
          <w:szCs w:val="22"/>
        </w:rPr>
        <w:t>medidores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deberán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ubicarse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en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la </w:t>
      </w:r>
      <w:proofErr w:type="spellStart"/>
      <w:r w:rsidRPr="007215D2">
        <w:rPr>
          <w:rFonts w:ascii="Arial" w:hAnsi="Arial" w:cs="Arial"/>
          <w:sz w:val="22"/>
          <w:szCs w:val="22"/>
        </w:rPr>
        <w:t>fachada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del </w:t>
      </w:r>
      <w:proofErr w:type="spellStart"/>
      <w:r w:rsidRPr="007215D2">
        <w:rPr>
          <w:rFonts w:ascii="Arial" w:hAnsi="Arial" w:cs="Arial"/>
          <w:sz w:val="22"/>
          <w:szCs w:val="22"/>
        </w:rPr>
        <w:t>predio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según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el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literal G.1.F.2 del Anexo G del Código Nacional de </w:t>
      </w:r>
      <w:proofErr w:type="spellStart"/>
      <w:r w:rsidRPr="007215D2">
        <w:rPr>
          <w:rFonts w:ascii="Arial" w:hAnsi="Arial" w:cs="Arial"/>
          <w:sz w:val="22"/>
          <w:szCs w:val="22"/>
        </w:rPr>
        <w:t>Electricidad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Utilización</w:t>
      </w:r>
      <w:proofErr w:type="spellEnd"/>
      <w:r w:rsidRPr="007215D2">
        <w:rPr>
          <w:rFonts w:ascii="Arial" w:hAnsi="Arial" w:cs="Arial"/>
          <w:sz w:val="22"/>
          <w:szCs w:val="22"/>
        </w:rPr>
        <w:t>.)</w:t>
      </w:r>
    </w:p>
    <w:p w14:paraId="6AC234E4" w14:textId="77777777" w:rsidR="00194404" w:rsidRDefault="00194404" w:rsidP="00BF2D89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jc w:val="both"/>
        <w:rPr>
          <w:rFonts w:ascii="Arial" w:hAnsi="Arial" w:cs="Arial"/>
          <w:sz w:val="22"/>
          <w:szCs w:val="22"/>
        </w:rPr>
      </w:pPr>
      <w:r w:rsidRPr="00AF0BB7">
        <w:rPr>
          <w:rFonts w:ascii="Arial" w:hAnsi="Arial" w:cs="Arial"/>
          <w:sz w:val="22"/>
          <w:szCs w:val="22"/>
        </w:rPr>
        <w:t xml:space="preserve">Norma </w:t>
      </w:r>
      <w:proofErr w:type="spellStart"/>
      <w:r w:rsidRPr="00AF0BB7">
        <w:rPr>
          <w:rFonts w:ascii="Arial" w:hAnsi="Arial" w:cs="Arial"/>
          <w:sz w:val="22"/>
          <w:szCs w:val="22"/>
        </w:rPr>
        <w:t>sección</w:t>
      </w:r>
      <w:proofErr w:type="spellEnd"/>
      <w:r w:rsidRPr="00AF0BB7">
        <w:rPr>
          <w:rFonts w:ascii="Arial" w:hAnsi="Arial" w:cs="Arial"/>
          <w:sz w:val="22"/>
          <w:szCs w:val="22"/>
        </w:rPr>
        <w:t xml:space="preserve"> 20 </w:t>
      </w:r>
      <w:proofErr w:type="spellStart"/>
      <w:r w:rsidRPr="00AF0BB7">
        <w:rPr>
          <w:rFonts w:ascii="Arial" w:hAnsi="Arial" w:cs="Arial"/>
          <w:sz w:val="22"/>
          <w:szCs w:val="22"/>
        </w:rPr>
        <w:t>tabla</w:t>
      </w:r>
      <w:proofErr w:type="spellEnd"/>
      <w:r w:rsidRPr="00AF0BB7">
        <w:rPr>
          <w:rFonts w:ascii="Arial" w:hAnsi="Arial" w:cs="Arial"/>
          <w:sz w:val="22"/>
          <w:szCs w:val="22"/>
        </w:rPr>
        <w:t xml:space="preserve"> 232-1-5a, Código Nacional de suministros</w:t>
      </w:r>
      <w:r>
        <w:rPr>
          <w:rFonts w:ascii="Arial" w:hAnsi="Arial" w:cs="Arial"/>
          <w:sz w:val="22"/>
          <w:szCs w:val="22"/>
        </w:rPr>
        <w:t>.</w:t>
      </w:r>
    </w:p>
    <w:p w14:paraId="37740A9C" w14:textId="77777777" w:rsidR="00194404" w:rsidRPr="007215D2" w:rsidRDefault="00194404" w:rsidP="00BF2D89">
      <w:pPr>
        <w:pStyle w:val="Prrafodelista"/>
        <w:jc w:val="both"/>
        <w:rPr>
          <w:rFonts w:ascii="Arial" w:hAnsi="Arial" w:cs="Arial"/>
          <w:sz w:val="22"/>
          <w:szCs w:val="22"/>
        </w:rPr>
      </w:pPr>
    </w:p>
    <w:p w14:paraId="79C7DF35" w14:textId="77777777" w:rsidR="00194404" w:rsidRDefault="00194404">
      <w:pPr>
        <w:rPr>
          <w:rFonts w:ascii="Tahoma" w:hAnsi="Tahoma" w:cs="Tahoma"/>
          <w:b/>
          <w:bCs/>
          <w:iCs/>
          <w:sz w:val="22"/>
          <w:szCs w:val="22"/>
          <w:lang w:val="es-PE"/>
        </w:rPr>
      </w:pPr>
      <w:r>
        <w:rPr>
          <w:rFonts w:ascii="Tahoma" w:hAnsi="Tahoma" w:cs="Tahoma"/>
          <w:b/>
          <w:bCs/>
          <w:iCs/>
          <w:sz w:val="22"/>
          <w:szCs w:val="22"/>
          <w:lang w:val="es-PE"/>
        </w:rPr>
        <w:br w:type="page"/>
      </w:r>
    </w:p>
    <w:p w14:paraId="03CADA9C" w14:textId="77777777" w:rsidR="00194404" w:rsidRPr="00695BF4" w:rsidRDefault="00194404" w:rsidP="00C234B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lastRenderedPageBreak/>
        <w:t>Resultado de la Inspección</w:t>
      </w:r>
    </w:p>
    <w:p w14:paraId="18314AF2" w14:textId="7653192E" w:rsidR="00194404" w:rsidRPr="00B138C1" w:rsidRDefault="00980235" w:rsidP="00C234B6">
      <w:pPr>
        <w:pStyle w:val="Prrafodelista"/>
        <w:numPr>
          <w:ilvl w:val="0"/>
          <w:numId w:val="24"/>
        </w:numPr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  <w:r w:rsidRPr="00B138C1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${descripcion_trabajo}</w:t>
      </w:r>
      <w:r w:rsidR="00371749" w:rsidRPr="00B138C1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 </w:t>
      </w:r>
    </w:p>
    <w:p w14:paraId="3614E933" w14:textId="77777777" w:rsidR="00194404" w:rsidRDefault="00194404" w:rsidP="00C234B6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  <w:r w:rsidRPr="00B138C1">
        <w:rPr>
          <w:rFonts w:ascii="Tahoma" w:hAnsi="Tahoma" w:cs="Tahoma"/>
          <w:bCs/>
          <w:snapToGrid w:val="0"/>
          <w:sz w:val="22"/>
          <w:szCs w:val="22"/>
          <w:lang w:val="es-PE"/>
        </w:rPr>
        <w:t>Se adjunta croquis de la zona con</w:t>
      </w:r>
      <w:r>
        <w:rPr>
          <w:rFonts w:ascii="Tahoma" w:hAnsi="Tahoma" w:cs="Tahoma"/>
          <w:bCs/>
          <w:snapToGrid w:val="0"/>
          <w:sz w:val="22"/>
          <w:szCs w:val="22"/>
          <w:lang w:val="es-PE"/>
        </w:rPr>
        <w:t xml:space="preserve"> las redes y registro fotográfico. </w:t>
      </w:r>
    </w:p>
    <w:p w14:paraId="3A575752" w14:textId="77777777" w:rsidR="00194404" w:rsidRPr="00434C75" w:rsidRDefault="00194404" w:rsidP="00C234B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 w:rsidRPr="00434C75"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>CROQUIS DE LA ZONA</w:t>
      </w:r>
    </w:p>
    <w:p w14:paraId="108FCBD8" w14:textId="7B8708DC" w:rsidR="00194404" w:rsidRDefault="00371749" w:rsidP="004A449B">
      <w:pPr>
        <w:jc w:val="center"/>
        <w:rPr>
          <w:lang w:val="es-PE"/>
        </w:rPr>
      </w:pP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7F447FDA" wp14:editId="49226E97">
                <wp:simplePos x="0" y="0"/>
                <wp:positionH relativeFrom="column">
                  <wp:posOffset>2309495</wp:posOffset>
                </wp:positionH>
                <wp:positionV relativeFrom="paragraph">
                  <wp:posOffset>1974850</wp:posOffset>
                </wp:positionV>
                <wp:extent cx="1133475" cy="295275"/>
                <wp:effectExtent l="342900" t="685800" r="28575" b="28575"/>
                <wp:wrapNone/>
                <wp:docPr id="1580875572" name="Globo: línea doblada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3475" cy="295275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-217507"/>
                            <a:gd name="adj6" fmla="val -22992"/>
                          </a:avLst>
                        </a:prstGeom>
                        <a:solidFill>
                          <a:schemeClr val="bg1"/>
                        </a:solidFill>
                        <a:ln w="19050"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1E9C842" w14:textId="3A840637" w:rsidR="00633419" w:rsidRPr="00633419" w:rsidRDefault="00633419" w:rsidP="00633419">
                            <w:pPr>
                              <w:jc w:val="center"/>
                              <w:rPr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color w:val="FF0000"/>
                                <w:lang w:val="es-ES"/>
                              </w:rPr>
                              <w:t>LL</w:t>
                            </w:r>
                            <w:r w:rsidR="006F622A">
                              <w:rPr>
                                <w:color w:val="FF0000"/>
                                <w:lang w:val="es-ES"/>
                              </w:rPr>
                              <w:t>-${llave}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F447FDA" id="_x0000_t48" coordsize="21600,21600" o:spt="48" adj="-10080,24300,-3600,4050,-1800,4050" path="m@0@1l@2@3@4@5nfem,l21600,r,21600l,21600xe">
                <v:stroke joinstyle="miter"/>
                <v:formulas>
                  <v:f eqn="val #0"/>
                  <v:f eqn="val #1"/>
                  <v:f eqn="val #2"/>
                  <v:f eqn="val #3"/>
                  <v:f eqn="val #4"/>
                  <v:f eqn="val #5"/>
                </v:formulas>
                <v:path arrowok="t" o:extrusionok="f" gradientshapeok="t" o:connecttype="custom" o:connectlocs="@0,@1;10800,0;10800,21600;0,10800;21600,10800"/>
                <v:handles>
                  <v:h position="#0,#1"/>
                  <v:h position="#2,#3"/>
                  <v:h position="#4,#5"/>
                </v:handles>
                <o:callout v:ext="edit" on="t"/>
              </v:shapetype>
              <v:shape id="Globo: línea doblada 13" o:spid="_x0000_s1026" type="#_x0000_t48" style="position:absolute;left:0;text-align:left;margin-left:181.85pt;margin-top:155.5pt;width:89.25pt;height:23.25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" adj="-4966,-46982" fillcolor="white [3212]" strokecolor="#ed7d31 [3205]" strokeweight="1.5pt">
                <v:stroke startarrow="open"/>
                <v:textbox>
                  <w:txbxContent>
                    <w:p w14:paraId="01E9C842" w14:textId="3A840637" w:rsidR="00633419" w:rsidRPr="00633419" w:rsidRDefault="00633419" w:rsidP="00633419">
                      <w:pPr>
                        <w:jc w:val="center"/>
                        <w:rPr>
                          <w:color w:val="FF0000"/>
                          <w:lang w:val="es-ES"/>
                        </w:rPr>
                      </w:pPr>
                      <w:r>
                        <w:rPr>
                          <w:color w:val="FF0000"/>
                          <w:lang w:val="es-ES"/>
                        </w:rPr>
                        <w:t>LL</w:t>
                      </w:r>
                      <w:r w:rsidR="006F622A">
                        <w:rPr>
                          <w:color w:val="FF0000"/>
                          <w:lang w:val="es-ES"/>
                        </w:rPr>
                        <w:t>-${llave}</w:t>
                      </w:r>
                    </w:p>
                  </w:txbxContent>
                </v:textbox>
              </v:shape>
            </w:pict>
          </mc:Fallback>
        </mc:AlternateContent>
      </w:r>
      <w:r w:rsidRPr="00240B9B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0C35C120" wp14:editId="391B167E">
                <wp:simplePos x="0" y="0"/>
                <wp:positionH relativeFrom="column">
                  <wp:posOffset>-5080</wp:posOffset>
                </wp:positionH>
                <wp:positionV relativeFrom="paragraph">
                  <wp:posOffset>679450</wp:posOffset>
                </wp:positionV>
                <wp:extent cx="1238250" cy="447675"/>
                <wp:effectExtent l="0" t="0" r="342900" b="561975"/>
                <wp:wrapNone/>
                <wp:docPr id="268229959" name="Globo: línea doblada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1238250" cy="447675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209242"/>
                            <a:gd name="adj6" fmla="val -21223"/>
                          </a:avLst>
                        </a:prstGeom>
                        <a:solidFill>
                          <a:schemeClr val="bg1"/>
                        </a:solidFill>
                        <a:ln w="19050"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C12AAE3" w14:textId="40479F63" w:rsidR="00371749" w:rsidRPr="00371749" w:rsidRDefault="004A449B" w:rsidP="00371749">
                            <w:pPr>
                              <w:jc w:val="center"/>
                              <w:rPr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color w:val="FF0000"/>
                                <w:lang w:val="es-ES"/>
                              </w:rPr>
                              <w:t xml:space="preserve">Poste </w:t>
                            </w:r>
                            <w:r w:rsidR="00980235">
                              <w:rPr>
                                <w:color w:val="FF0000"/>
                                <w:lang w:val="es-ES"/>
                              </w:rPr>
                              <w:t>#${num_poste}</w:t>
                            </w:r>
                          </w:p>
                          <w:p w14:paraId="364F317E" w14:textId="63329491" w:rsidR="004A449B" w:rsidRPr="00240B9B" w:rsidRDefault="004A449B" w:rsidP="00240B9B">
                            <w:pPr>
                              <w:jc w:val="center"/>
                              <w:rPr>
                                <w:color w:val="FF0000"/>
                                <w:lang w:val="es-ES"/>
                              </w:rPr>
                            </w:pP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35C120" id="Globo: línea doblada 7" o:spid="_x0000_s1027" type="#_x0000_t48" style="position:absolute;left:0;text-align:left;margin-left:-.4pt;margin-top:53.5pt;width:97.5pt;height:35.25pt;flip:x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" adj="-4584,45196" fillcolor="white [3212]" strokecolor="#ed7d31 [3205]" strokeweight="1.5pt">
                <v:stroke startarrow="open"/>
                <v:textbox>
                  <w:txbxContent>
                    <w:p w14:paraId="2C12AAE3" w14:textId="40479F63" w:rsidR="00371749" w:rsidRPr="00371749" w:rsidRDefault="004A449B" w:rsidP="00371749">
                      <w:pPr>
                        <w:jc w:val="center"/>
                        <w:rPr>
                          <w:color w:val="FF0000"/>
                          <w:lang w:val="es-ES"/>
                        </w:rPr>
                      </w:pPr>
                      <w:r>
                        <w:rPr>
                          <w:color w:val="FF0000"/>
                          <w:lang w:val="es-ES"/>
                        </w:rPr>
                        <w:t xml:space="preserve">Poste </w:t>
                      </w:r>
                      <w:r w:rsidR="00980235">
                        <w:rPr>
                          <w:color w:val="FF0000"/>
                          <w:lang w:val="es-ES"/>
                        </w:rPr>
                        <w:t>#${num_poste}</w:t>
                      </w:r>
                    </w:p>
                    <w:p w14:paraId="364F317E" w14:textId="63329491" w:rsidR="004A449B" w:rsidRPr="00240B9B" w:rsidRDefault="004A449B" w:rsidP="00240B9B">
                      <w:pPr>
                        <w:jc w:val="center"/>
                        <w:rPr>
                          <w:color w:val="FF0000"/>
                          <w:lang w:val="es-ES"/>
                        </w:rPr>
                      </w:pP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="00914470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60C338B9" wp14:editId="41597CE8">
                <wp:simplePos x="0" y="0"/>
                <wp:positionH relativeFrom="column">
                  <wp:posOffset>1528800</wp:posOffset>
                </wp:positionH>
                <wp:positionV relativeFrom="paragraph">
                  <wp:posOffset>1753286</wp:posOffset>
                </wp:positionV>
                <wp:extent cx="147996" cy="98881"/>
                <wp:effectExtent l="43815" t="13335" r="29210" b="10160"/>
                <wp:wrapNone/>
                <wp:docPr id="874880561" name="Flecha: a la derecha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3144552">
                          <a:off x="0" y="0"/>
                          <a:ext cx="147996" cy="98881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289B3D1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Flecha: a la derecha 26" o:spid="_x0000_s1026" type="#_x0000_t13" style="position:absolute;margin-left:120.4pt;margin-top:138.05pt;width:11.65pt;height:7.8pt;rotation:3434689fd;z-index:2517186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" adj="14384" fillcolor="red" strokecolor="red" strokeweight="1pt"/>
            </w:pict>
          </mc:Fallback>
        </mc:AlternateContent>
      </w:r>
      <w:r w:rsidR="00914470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2295FE8E" wp14:editId="25C6B609">
                <wp:simplePos x="0" y="0"/>
                <wp:positionH relativeFrom="column">
                  <wp:posOffset>1468120</wp:posOffset>
                </wp:positionH>
                <wp:positionV relativeFrom="paragraph">
                  <wp:posOffset>1613205</wp:posOffset>
                </wp:positionV>
                <wp:extent cx="80808" cy="137424"/>
                <wp:effectExtent l="57150" t="38100" r="71755" b="0"/>
                <wp:wrapNone/>
                <wp:docPr id="1004349869" name="Triángulo rectángulo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8777552">
                          <a:off x="0" y="0"/>
                          <a:ext cx="80808" cy="137424"/>
                        </a:xfrm>
                        <a:prstGeom prst="rtTriangl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13B4F4E0" id="_x0000_t6" coordsize="21600,21600" o:spt="6" path="m,l,21600r21600,xe">
                <v:stroke joinstyle="miter"/>
                <v:path gradientshapeok="t" o:connecttype="custom" o:connectlocs="0,0;0,10800;0,21600;10800,21600;21600,21600;10800,10800" textboxrect="1800,12600,12600,19800"/>
              </v:shapetype>
              <v:shape id="Triángulo rectángulo 25" o:spid="_x0000_s1026" type="#_x0000_t6" style="position:absolute;margin-left:115.6pt;margin-top:127pt;width:6.35pt;height:10.8pt;rotation:9587427fd;z-index:2517176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" fillcolor="red" strokecolor="red" strokeweight="1pt"/>
            </w:pict>
          </mc:Fallback>
        </mc:AlternateContent>
      </w:r>
      <w:r w:rsidR="00914470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427B4E3C" wp14:editId="25807E5B">
                <wp:simplePos x="0" y="0"/>
                <wp:positionH relativeFrom="column">
                  <wp:posOffset>1436763</wp:posOffset>
                </wp:positionH>
                <wp:positionV relativeFrom="paragraph">
                  <wp:posOffset>1641503</wp:posOffset>
                </wp:positionV>
                <wp:extent cx="153281" cy="79283"/>
                <wp:effectExtent l="56198" t="39052" r="55562" b="36513"/>
                <wp:wrapNone/>
                <wp:docPr id="1307695763" name="Rectángulo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3251541">
                          <a:off x="0" y="0"/>
                          <a:ext cx="153281" cy="79283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3D668DF" id="Rectángulo 24" o:spid="_x0000_s1026" style="position:absolute;margin-left:113.15pt;margin-top:129.25pt;width:12.05pt;height:6.25pt;rotation:3551550fd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" fillcolor="white [3212]" strokecolor="red" strokeweight="1pt"/>
            </w:pict>
          </mc:Fallback>
        </mc:AlternateContent>
      </w:r>
      <w:r w:rsidR="00914470" w:rsidRPr="00240B9B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47F849EF" wp14:editId="17911EA7">
                <wp:simplePos x="0" y="0"/>
                <wp:positionH relativeFrom="column">
                  <wp:posOffset>2938145</wp:posOffset>
                </wp:positionH>
                <wp:positionV relativeFrom="paragraph">
                  <wp:posOffset>3307080</wp:posOffset>
                </wp:positionV>
                <wp:extent cx="828675" cy="504825"/>
                <wp:effectExtent l="647700" t="400050" r="28575" b="28575"/>
                <wp:wrapNone/>
                <wp:docPr id="1494538200" name="Globo: línea doblada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8675" cy="504825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-72406"/>
                            <a:gd name="adj6" fmla="val -73547"/>
                          </a:avLst>
                        </a:prstGeom>
                        <a:solidFill>
                          <a:schemeClr val="bg1"/>
                        </a:solidFill>
                        <a:ln w="19050"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B392CBE" w14:textId="65CA3986" w:rsidR="00240B9B" w:rsidRDefault="00240B9B" w:rsidP="00240B9B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proofErr w:type="spellStart"/>
                            <w:r>
                              <w:rPr>
                                <w:color w:val="FF0000"/>
                              </w:rPr>
                              <w:t>Predio</w:t>
                            </w:r>
                            <w:proofErr w:type="spellEnd"/>
                            <w:r>
                              <w:rPr>
                                <w:color w:val="FF0000"/>
                              </w:rPr>
                              <w:t xml:space="preserve"> del </w:t>
                            </w:r>
                            <w:proofErr w:type="spellStart"/>
                            <w:r>
                              <w:rPr>
                                <w:color w:val="FF0000"/>
                              </w:rPr>
                              <w:t>solicitanteco</w:t>
                            </w:r>
                            <w:proofErr w:type="spellEnd"/>
                            <w:r>
                              <w:rPr>
                                <w:color w:val="FF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F849EF" id="Globo: línea doblada 3" o:spid="_x0000_s1028" type="#_x0000_t48" style="position:absolute;left:0;text-align:left;margin-left:231.35pt;margin-top:260.4pt;width:65.25pt;height:39.7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" adj="-15886,-15640" fillcolor="white [3212]" strokecolor="#ed7d31 [3205]" strokeweight="1.5pt">
                <v:stroke startarrow="open"/>
                <v:textbox>
                  <w:txbxContent>
                    <w:p w14:paraId="1B392CBE" w14:textId="65CA3986" w:rsidR="00240B9B" w:rsidRDefault="00240B9B" w:rsidP="00240B9B">
                      <w:pPr>
                        <w:jc w:val="center"/>
                        <w:rPr>
                          <w:color w:val="FF0000"/>
                        </w:rPr>
                      </w:pPr>
                      <w:proofErr w:type="spellStart"/>
                      <w:r>
                        <w:rPr>
                          <w:color w:val="FF0000"/>
                        </w:rPr>
                        <w:t>Predio</w:t>
                      </w:r>
                      <w:proofErr w:type="spellEnd"/>
                      <w:r>
                        <w:rPr>
                          <w:color w:val="FF0000"/>
                        </w:rPr>
                        <w:t xml:space="preserve"> del </w:t>
                      </w:r>
                      <w:proofErr w:type="spellStart"/>
                      <w:r>
                        <w:rPr>
                          <w:color w:val="FF0000"/>
                        </w:rPr>
                        <w:t>solicitanteco</w:t>
                      </w:r>
                      <w:proofErr w:type="spellEnd"/>
                      <w:r>
                        <w:rPr>
                          <w:color w:val="FF0000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 w:rsidR="00914470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0F6E1738" wp14:editId="467869A6">
                <wp:simplePos x="0" y="0"/>
                <wp:positionH relativeFrom="column">
                  <wp:posOffset>2055434</wp:posOffset>
                </wp:positionH>
                <wp:positionV relativeFrom="paragraph">
                  <wp:posOffset>2571114</wp:posOffset>
                </wp:positionV>
                <wp:extent cx="276225" cy="390525"/>
                <wp:effectExtent l="114300" t="76200" r="104775" b="66675"/>
                <wp:wrapNone/>
                <wp:docPr id="365324196" name="Rectángulo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9419952">
                          <a:off x="0" y="0"/>
                          <a:ext cx="276225" cy="39052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79EE7E4" id="Rectángulo 19" o:spid="_x0000_s1026" style="position:absolute;margin-left:161.85pt;margin-top:202.45pt;width:21.75pt;height:30.75pt;rotation:-2381194fd;z-index:2517012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" fillcolor="white [3212]" strokecolor="red" strokeweight="1pt"/>
            </w:pict>
          </mc:Fallback>
        </mc:AlternateContent>
      </w:r>
      <w:r w:rsidR="00914470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37704654" wp14:editId="2B7163E5">
                <wp:simplePos x="0" y="0"/>
                <wp:positionH relativeFrom="column">
                  <wp:posOffset>1280795</wp:posOffset>
                </wp:positionH>
                <wp:positionV relativeFrom="paragraph">
                  <wp:posOffset>1821180</wp:posOffset>
                </wp:positionV>
                <wp:extent cx="685800" cy="838200"/>
                <wp:effectExtent l="0" t="0" r="19050" b="19050"/>
                <wp:wrapNone/>
                <wp:docPr id="345243300" name="Conector recto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85800" cy="83820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bg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FC23328" id="Conector recto 23" o:spid="_x0000_s1026" style="position:absolute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00.85pt,143.4pt" to="154.85pt,209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" strokecolor="#aeaaaa [2414]" strokeweight=".5pt">
                <v:stroke joinstyle="miter"/>
              </v:line>
            </w:pict>
          </mc:Fallback>
        </mc:AlternateContent>
      </w:r>
      <w:r w:rsidR="00914470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739AB2A8" wp14:editId="424CB42E">
                <wp:simplePos x="0" y="0"/>
                <wp:positionH relativeFrom="column">
                  <wp:posOffset>1356995</wp:posOffset>
                </wp:positionH>
                <wp:positionV relativeFrom="paragraph">
                  <wp:posOffset>1773555</wp:posOffset>
                </wp:positionV>
                <wp:extent cx="676275" cy="819150"/>
                <wp:effectExtent l="0" t="0" r="28575" b="19050"/>
                <wp:wrapNone/>
                <wp:docPr id="1002108934" name="Conector recto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76275" cy="81915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bg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66FB290" id="Conector recto 22" o:spid="_x0000_s1026" style="position:absolute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06.85pt,139.65pt" to="160.1pt,204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" strokecolor="#aeaaaa [2414]" strokeweight=".5pt">
                <v:stroke joinstyle="miter"/>
              </v:line>
            </w:pict>
          </mc:Fallback>
        </mc:AlternateContent>
      </w:r>
      <w:r w:rsidR="00914470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4644773B" wp14:editId="74D939FD">
                <wp:simplePos x="0" y="0"/>
                <wp:positionH relativeFrom="column">
                  <wp:posOffset>1861185</wp:posOffset>
                </wp:positionH>
                <wp:positionV relativeFrom="paragraph">
                  <wp:posOffset>1135380</wp:posOffset>
                </wp:positionV>
                <wp:extent cx="381000" cy="311785"/>
                <wp:effectExtent l="38100" t="0" r="19050" b="50165"/>
                <wp:wrapNone/>
                <wp:docPr id="1305123705" name="Conector recto de flecha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81000" cy="311785"/>
                        </a:xfrm>
                        <a:prstGeom prst="straightConnector1">
                          <a:avLst/>
                        </a:prstGeom>
                        <a:ln w="19050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arrow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4E8E951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12" o:spid="_x0000_s1026" type="#_x0000_t32" style="position:absolute;margin-left:146.55pt;margin-top:89.4pt;width:30pt;height:24.55pt;flip:x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" strokecolor="black [3200]" strokeweight="1.5pt">
                <v:stroke endarrow="open"/>
              </v:shape>
            </w:pict>
          </mc:Fallback>
        </mc:AlternateContent>
      </w:r>
      <w:r w:rsidR="00C66014" w:rsidRPr="00240B9B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36839582" wp14:editId="6208E856">
                <wp:simplePos x="0" y="0"/>
                <wp:positionH relativeFrom="column">
                  <wp:posOffset>4614545</wp:posOffset>
                </wp:positionH>
                <wp:positionV relativeFrom="paragraph">
                  <wp:posOffset>2430780</wp:posOffset>
                </wp:positionV>
                <wp:extent cx="714375" cy="447675"/>
                <wp:effectExtent l="209550" t="0" r="28575" b="523875"/>
                <wp:wrapNone/>
                <wp:docPr id="1595368250" name="Globo: línea doblada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4375" cy="447675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200898"/>
                            <a:gd name="adj6" fmla="val -24448"/>
                          </a:avLst>
                        </a:prstGeom>
                        <a:solidFill>
                          <a:schemeClr val="bg1"/>
                        </a:solidFill>
                        <a:ln w="19050"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86B0578" w14:textId="4EB1AF69" w:rsidR="00240B9B" w:rsidRDefault="00240B9B" w:rsidP="00240B9B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 xml:space="preserve">Sed </w:t>
                            </w:r>
                            <w:r w:rsidR="006F622A">
                              <w:rPr>
                                <w:color w:val="FF0000"/>
                              </w:rPr>
                              <w:t>${</w:t>
                            </w:r>
                            <w:proofErr w:type="spellStart"/>
                            <w:r w:rsidR="006F622A">
                              <w:rPr>
                                <w:color w:val="FF0000"/>
                              </w:rPr>
                              <w:t>sed</w:t>
                            </w:r>
                            <w:proofErr w:type="spellEnd"/>
                            <w:r w:rsidR="006F622A">
                              <w:rPr>
                                <w:color w:val="FF0000"/>
                              </w:rPr>
                              <w:t>}</w:t>
                            </w:r>
                            <w:r>
                              <w:rPr>
                                <w:color w:val="FF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39582" id="_x0000_s1029" type="#_x0000_t48" style="position:absolute;left:0;text-align:left;margin-left:363.35pt;margin-top:191.4pt;width:56.25pt;height:35.2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" adj="-5281,43394" fillcolor="white [3212]" strokecolor="#ed7d31 [3205]" strokeweight="1.5pt">
                <v:stroke startarrow="open"/>
                <v:textbox>
                  <w:txbxContent>
                    <w:p w14:paraId="586B0578" w14:textId="4EB1AF69" w:rsidR="00240B9B" w:rsidRDefault="00240B9B" w:rsidP="00240B9B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 xml:space="preserve">Sed </w:t>
                      </w:r>
                      <w:r w:rsidR="006F622A">
                        <w:rPr>
                          <w:color w:val="FF0000"/>
                        </w:rPr>
                        <w:t>${</w:t>
                      </w:r>
                      <w:proofErr w:type="spellStart"/>
                      <w:r w:rsidR="006F622A">
                        <w:rPr>
                          <w:color w:val="FF0000"/>
                        </w:rPr>
                        <w:t>sed</w:t>
                      </w:r>
                      <w:proofErr w:type="spellEnd"/>
                      <w:r w:rsidR="006F622A">
                        <w:rPr>
                          <w:color w:val="FF0000"/>
                        </w:rPr>
                        <w:t>}</w:t>
                      </w:r>
                      <w:r>
                        <w:rPr>
                          <w:color w:val="FF0000"/>
                        </w:rPr>
                        <w:t xml:space="preserve"> 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="00194404" w:rsidRPr="00C82BA8">
        <w:rPr>
          <w:noProof/>
          <w:lang w:val="es-PE"/>
        </w:rPr>
        <w:drawing>
          <wp:inline distT="0" distB="0" distL="0" distR="0" wp14:anchorId="76B0FBA4" wp14:editId="4E5C11FF">
            <wp:extent cx="4893747" cy="3878310"/>
            <wp:effectExtent l="19050" t="19050" r="21590" b="2730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7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3747" cy="387831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78BE399" w14:textId="77777777" w:rsidR="00194404" w:rsidRDefault="00194404" w:rsidP="00A77321">
      <w:pPr>
        <w:jc w:val="center"/>
        <w:rPr>
          <w:lang w:val="es-PE"/>
        </w:rPr>
      </w:pPr>
      <w:r>
        <w:rPr>
          <w:lang w:val="es-PE"/>
        </w:rPr>
        <w:t>CROQUIS DE LAS REDES BT EN LA ZONA</w:t>
      </w:r>
    </w:p>
    <w:p w14:paraId="4CA76562" w14:textId="77777777" w:rsidR="00194404" w:rsidRPr="00E9592E" w:rsidRDefault="00194404" w:rsidP="00E4108A">
      <w:pPr>
        <w:rPr>
          <w:lang w:val="es-PE"/>
        </w:rPr>
      </w:pPr>
    </w:p>
    <w:p w14:paraId="4CE943BB" w14:textId="77777777" w:rsidR="00194404" w:rsidRDefault="00194404" w:rsidP="004F5F97">
      <w:pPr>
        <w:rPr>
          <w:sz w:val="18"/>
          <w:szCs w:val="18"/>
          <w:lang w:val="es-PE"/>
        </w:rPr>
      </w:pPr>
      <w:r w:rsidRPr="00112795">
        <w:rPr>
          <w:sz w:val="18"/>
          <w:szCs w:val="18"/>
          <w:lang w:val="es-PE"/>
        </w:rPr>
        <w:t xml:space="preserve">Fuente </w:t>
      </w:r>
      <w:proofErr w:type="spellStart"/>
      <w:r w:rsidRPr="00112795">
        <w:rPr>
          <w:sz w:val="18"/>
          <w:szCs w:val="18"/>
          <w:lang w:val="es-PE"/>
        </w:rPr>
        <w:t>G</w:t>
      </w:r>
      <w:r>
        <w:rPr>
          <w:sz w:val="18"/>
          <w:szCs w:val="18"/>
          <w:lang w:val="es-PE"/>
        </w:rPr>
        <w:t>eoapp</w:t>
      </w:r>
      <w:proofErr w:type="spellEnd"/>
    </w:p>
    <w:p w14:paraId="2BD842B0" w14:textId="77777777" w:rsidR="00194404" w:rsidRDefault="00194404" w:rsidP="004F5F97">
      <w:pPr>
        <w:rPr>
          <w:sz w:val="18"/>
          <w:szCs w:val="18"/>
          <w:lang w:val="es-PE"/>
        </w:rPr>
      </w:pPr>
    </w:p>
    <w:p w14:paraId="2283270A" w14:textId="0861839F" w:rsidR="00194404" w:rsidRDefault="00194404" w:rsidP="005318EA">
      <w:pPr>
        <w:jc w:val="center"/>
        <w:rPr>
          <w:sz w:val="18"/>
          <w:szCs w:val="18"/>
        </w:rPr>
      </w:pPr>
    </w:p>
    <w:p w14:paraId="4E301750" w14:textId="36CDF3F9" w:rsidR="00972776" w:rsidRDefault="00194404" w:rsidP="00972776">
      <w:pPr>
        <w:rPr>
          <w:lang w:val="es-PE"/>
        </w:rPr>
      </w:pPr>
      <w:r>
        <w:rPr>
          <w:sz w:val="18"/>
          <w:szCs w:val="18"/>
        </w:rPr>
        <w:br w:type="page"/>
      </w:r>
      <w:r w:rsidR="00972776">
        <w:rPr>
          <w:noProof/>
          <w:lang w:val="es-ES" w:eastAsia="es-ES"/>
        </w:rPr>
        <w:lastRenderedPageBreak/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3B95F1A0" wp14:editId="7AAA371A">
                <wp:simplePos x="0" y="0"/>
                <wp:positionH relativeFrom="column">
                  <wp:posOffset>1928495</wp:posOffset>
                </wp:positionH>
                <wp:positionV relativeFrom="paragraph">
                  <wp:posOffset>4811395</wp:posOffset>
                </wp:positionV>
                <wp:extent cx="838200" cy="504825"/>
                <wp:effectExtent l="0" t="152400" r="952500" b="28575"/>
                <wp:wrapNone/>
                <wp:docPr id="829870744" name="Globo: línea doblada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838200" cy="504825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-15802"/>
                            <a:gd name="adj6" fmla="val -117481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4"/>
                          </a:solidFill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26349E4" w14:textId="77777777" w:rsidR="00972776" w:rsidRDefault="00972776" w:rsidP="00972776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proofErr w:type="spellStart"/>
                            <w:r>
                              <w:rPr>
                                <w:color w:val="FF0000"/>
                              </w:rPr>
                              <w:t>Predio</w:t>
                            </w:r>
                            <w:proofErr w:type="spellEnd"/>
                            <w:r>
                              <w:rPr>
                                <w:color w:val="FF0000"/>
                              </w:rPr>
                              <w:t xml:space="preserve"> del </w:t>
                            </w:r>
                            <w:proofErr w:type="spellStart"/>
                            <w:r>
                              <w:rPr>
                                <w:color w:val="FF0000"/>
                              </w:rPr>
                              <w:t>solicitante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5F1A0" id="Globo: línea doblada 15" o:spid="_x0000_s1030" type="#_x0000_t48" style="position:absolute;margin-left:151.85pt;margin-top:378.85pt;width:66pt;height:39.75pt;flip:x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" adj="-25376,-3413" fillcolor="white [3212]" strokecolor="#ffc000 [3207]" strokeweight="1.5pt">
                <v:stroke startarrow="open"/>
                <v:textbox>
                  <w:txbxContent>
                    <w:p w14:paraId="026349E4" w14:textId="77777777" w:rsidR="00972776" w:rsidRDefault="00972776" w:rsidP="00972776">
                      <w:pPr>
                        <w:jc w:val="center"/>
                        <w:rPr>
                          <w:color w:val="FF0000"/>
                        </w:rPr>
                      </w:pPr>
                      <w:proofErr w:type="spellStart"/>
                      <w:r>
                        <w:rPr>
                          <w:color w:val="FF0000"/>
                        </w:rPr>
                        <w:t>Predio</w:t>
                      </w:r>
                      <w:proofErr w:type="spellEnd"/>
                      <w:r>
                        <w:rPr>
                          <w:color w:val="FF0000"/>
                        </w:rPr>
                        <w:t xml:space="preserve"> del </w:t>
                      </w:r>
                      <w:proofErr w:type="spellStart"/>
                      <w:r>
                        <w:rPr>
                          <w:color w:val="FF0000"/>
                        </w:rPr>
                        <w:t>solicitante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972776" w:rsidRPr="00C82BA8">
        <w:rPr>
          <w:noProof/>
          <w:lang w:val="es-PE"/>
        </w:rPr>
        <w:drawing>
          <wp:inline distT="0" distB="0" distL="0" distR="0" wp14:anchorId="4CE00180" wp14:editId="43F5BC32">
            <wp:extent cx="5781675" cy="5830851"/>
            <wp:effectExtent l="19050" t="19050" r="9525" b="17780"/>
            <wp:docPr id="1573505426" name="Imagen 1573505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3505426" name="Imagen 1573505426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0913" cy="5840167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5FB2BAD" w14:textId="03C7E4DD" w:rsidR="00972776" w:rsidRDefault="00972776" w:rsidP="00972776">
      <w:pPr>
        <w:jc w:val="center"/>
        <w:rPr>
          <w:lang w:val="es-PE"/>
        </w:rPr>
      </w:pPr>
      <w:r>
        <w:rPr>
          <w:lang w:val="es-PE"/>
        </w:rPr>
        <w:t>UBICACIÓN DEL PREDIO DEL SOLICITANTE RESPECTO A LAS ZONAS ARQUEOLÓGICAS</w:t>
      </w:r>
    </w:p>
    <w:p w14:paraId="2FC74B50" w14:textId="77777777" w:rsidR="00972776" w:rsidRPr="00E9592E" w:rsidRDefault="00972776" w:rsidP="00972776">
      <w:pPr>
        <w:rPr>
          <w:lang w:val="es-PE"/>
        </w:rPr>
      </w:pPr>
    </w:p>
    <w:p w14:paraId="0BA11023" w14:textId="1EDF0D7D" w:rsidR="00972776" w:rsidRDefault="00972776" w:rsidP="00972776">
      <w:pPr>
        <w:rPr>
          <w:sz w:val="18"/>
          <w:szCs w:val="18"/>
          <w:lang w:val="es-PE"/>
        </w:rPr>
      </w:pPr>
      <w:r w:rsidRPr="00112795">
        <w:rPr>
          <w:sz w:val="18"/>
          <w:szCs w:val="18"/>
          <w:lang w:val="es-PE"/>
        </w:rPr>
        <w:t xml:space="preserve">Fuente </w:t>
      </w:r>
      <w:r>
        <w:rPr>
          <w:sz w:val="18"/>
          <w:szCs w:val="18"/>
          <w:lang w:val="es-PE"/>
        </w:rPr>
        <w:t>SIGDA</w:t>
      </w:r>
    </w:p>
    <w:p w14:paraId="3CF4BA8C" w14:textId="77777777" w:rsidR="00972776" w:rsidRDefault="00972776" w:rsidP="00972776">
      <w:pPr>
        <w:rPr>
          <w:sz w:val="18"/>
          <w:szCs w:val="18"/>
          <w:lang w:val="es-PE"/>
        </w:rPr>
      </w:pPr>
    </w:p>
    <w:p w14:paraId="1C7D80F4" w14:textId="13A570AB" w:rsidR="00194404" w:rsidRDefault="00194404">
      <w:pPr>
        <w:rPr>
          <w:sz w:val="18"/>
          <w:szCs w:val="18"/>
        </w:rPr>
      </w:pPr>
    </w:p>
    <w:p w14:paraId="2A7AB2AB" w14:textId="77777777" w:rsidR="00972776" w:rsidRDefault="00972776">
      <w:pPr>
        <w:rPr>
          <w:sz w:val="18"/>
          <w:szCs w:val="18"/>
        </w:rPr>
      </w:pPr>
    </w:p>
    <w:p w14:paraId="2C289A52" w14:textId="5AE9F172" w:rsidR="00972776" w:rsidRDefault="00656374" w:rsidP="00972776">
      <w:pPr>
        <w:rPr>
          <w:lang w:val="es-PE"/>
        </w:rPr>
      </w:pPr>
      <w:r>
        <w:rPr>
          <w:noProof/>
          <w:lang w:val="es-ES" w:eastAsia="es-ES"/>
        </w:rPr>
        <w:lastRenderedPageBreak/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53B82ED7" wp14:editId="3FC8CE49">
                <wp:simplePos x="0" y="0"/>
                <wp:positionH relativeFrom="column">
                  <wp:posOffset>1101725</wp:posOffset>
                </wp:positionH>
                <wp:positionV relativeFrom="paragraph">
                  <wp:posOffset>1419860</wp:posOffset>
                </wp:positionV>
                <wp:extent cx="2698750" cy="695325"/>
                <wp:effectExtent l="0" t="0" r="0" b="0"/>
                <wp:wrapNone/>
                <wp:docPr id="587488594" name="Cuadro de texto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98750" cy="6953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BE9DAAD" w14:textId="77777777" w:rsidR="00972776" w:rsidRPr="00972776" w:rsidRDefault="00972776" w:rsidP="00972776">
                            <w:pPr>
                              <w:jc w:val="center"/>
                              <w:rPr>
                                <w:b/>
                                <w:bCs/>
                                <w:color w:val="FFFF00"/>
                                <w:sz w:val="28"/>
                                <w:szCs w:val="28"/>
                                <w:lang w:val="es-ES"/>
                              </w:rPr>
                            </w:pPr>
                            <w:r w:rsidRPr="00972776">
                              <w:rPr>
                                <w:b/>
                                <w:bCs/>
                                <w:color w:val="FFFF00"/>
                                <w:sz w:val="28"/>
                                <w:szCs w:val="28"/>
                                <w:lang w:val="es-ES"/>
                              </w:rPr>
                              <w:t xml:space="preserve">ZONA DE CONCESIÓN </w:t>
                            </w:r>
                          </w:p>
                          <w:p w14:paraId="35770041" w14:textId="77777777" w:rsidR="00972776" w:rsidRPr="00972776" w:rsidRDefault="00972776" w:rsidP="00972776">
                            <w:pPr>
                              <w:jc w:val="center"/>
                              <w:rPr>
                                <w:b/>
                                <w:bCs/>
                                <w:color w:val="FFFF00"/>
                                <w:sz w:val="28"/>
                                <w:szCs w:val="28"/>
                                <w:lang w:val="es-ES"/>
                              </w:rPr>
                            </w:pPr>
                            <w:r w:rsidRPr="00972776">
                              <w:rPr>
                                <w:b/>
                                <w:bCs/>
                                <w:color w:val="FFFF00"/>
                                <w:sz w:val="28"/>
                                <w:szCs w:val="28"/>
                                <w:lang w:val="es-ES"/>
                              </w:rPr>
                              <w:t>PLUZ ENERGÍA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3B82ED7" id="_x0000_t202" coordsize="21600,21600" o:spt="202" path="m,l,21600r21600,l21600,xe">
                <v:stroke joinstyle="miter"/>
                <v:path gradientshapeok="t" o:connecttype="rect"/>
              </v:shapetype>
              <v:shape id="Cuadro de texto 18" o:spid="_x0000_s1031" type="#_x0000_t202" style="position:absolute;margin-left:86.75pt;margin-top:111.8pt;width:212.5pt;height:54.75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" filled="f" stroked="f" strokeweight=".5pt">
                <v:textbox>
                  <w:txbxContent>
                    <w:p w14:paraId="5BE9DAAD" w14:textId="77777777" w:rsidR="00972776" w:rsidRPr="00972776" w:rsidRDefault="00972776" w:rsidP="00972776">
                      <w:pPr>
                        <w:jc w:val="center"/>
                        <w:rPr>
                          <w:b/>
                          <w:bCs/>
                          <w:color w:val="FFFF00"/>
                          <w:sz w:val="28"/>
                          <w:szCs w:val="28"/>
                          <w:lang w:val="es-ES"/>
                        </w:rPr>
                      </w:pPr>
                      <w:r w:rsidRPr="00972776">
                        <w:rPr>
                          <w:b/>
                          <w:bCs/>
                          <w:color w:val="FFFF00"/>
                          <w:sz w:val="28"/>
                          <w:szCs w:val="28"/>
                          <w:lang w:val="es-ES"/>
                        </w:rPr>
                        <w:t xml:space="preserve">ZONA DE CONCESIÓN </w:t>
                      </w:r>
                    </w:p>
                    <w:p w14:paraId="35770041" w14:textId="77777777" w:rsidR="00972776" w:rsidRPr="00972776" w:rsidRDefault="00972776" w:rsidP="00972776">
                      <w:pPr>
                        <w:jc w:val="center"/>
                        <w:rPr>
                          <w:b/>
                          <w:bCs/>
                          <w:color w:val="FFFF00"/>
                          <w:sz w:val="28"/>
                          <w:szCs w:val="28"/>
                          <w:lang w:val="es-ES"/>
                        </w:rPr>
                      </w:pPr>
                      <w:r w:rsidRPr="00972776">
                        <w:rPr>
                          <w:b/>
                          <w:bCs/>
                          <w:color w:val="FFFF00"/>
                          <w:sz w:val="28"/>
                          <w:szCs w:val="28"/>
                          <w:lang w:val="es-ES"/>
                        </w:rPr>
                        <w:t>PLUZ ENERGÍA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328938EE" wp14:editId="4A95983C">
                <wp:simplePos x="0" y="0"/>
                <wp:positionH relativeFrom="column">
                  <wp:posOffset>3642995</wp:posOffset>
                </wp:positionH>
                <wp:positionV relativeFrom="paragraph">
                  <wp:posOffset>1811020</wp:posOffset>
                </wp:positionV>
                <wp:extent cx="1047750" cy="628650"/>
                <wp:effectExtent l="0" t="0" r="590550" b="95250"/>
                <wp:wrapNone/>
                <wp:docPr id="1271248142" name="Globo: línea doblada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1047750" cy="628650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105582"/>
                            <a:gd name="adj6" fmla="val -50066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rgbClr val="FF0000"/>
                          </a:solidFill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559C093" w14:textId="77777777" w:rsidR="00972776" w:rsidRDefault="00972776" w:rsidP="00972776">
                            <w:pPr>
                              <w:jc w:val="center"/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 xml:space="preserve">Límite de concesión de </w:t>
                            </w:r>
                            <w:proofErr w:type="spellStart"/>
                            <w:r>
                              <w:rPr>
                                <w:lang w:val="es-ES"/>
                              </w:rPr>
                              <w:t>Pluz</w:t>
                            </w:r>
                            <w:proofErr w:type="spellEnd"/>
                            <w:r>
                              <w:rPr>
                                <w:lang w:val="es-ES"/>
                              </w:rPr>
                              <w:t xml:space="preserve"> Energía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938EE" id="Globo: línea doblada 17" o:spid="_x0000_s1032" type="#_x0000_t48" style="position:absolute;margin-left:286.85pt;margin-top:142.6pt;width:82.5pt;height:49.5pt;flip:x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" adj="-10814,22806" fillcolor="white [3212]" strokecolor="red" strokeweight="1.5pt">
                <v:stroke startarrow="open"/>
                <v:textbox>
                  <w:txbxContent>
                    <w:p w14:paraId="5559C093" w14:textId="77777777" w:rsidR="00972776" w:rsidRDefault="00972776" w:rsidP="00972776">
                      <w:pPr>
                        <w:jc w:val="center"/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 xml:space="preserve">Límite de concesión de </w:t>
                      </w:r>
                      <w:proofErr w:type="spellStart"/>
                      <w:r>
                        <w:rPr>
                          <w:lang w:val="es-ES"/>
                        </w:rPr>
                        <w:t>Pluz</w:t>
                      </w:r>
                      <w:proofErr w:type="spellEnd"/>
                      <w:r>
                        <w:rPr>
                          <w:lang w:val="es-ES"/>
                        </w:rPr>
                        <w:t xml:space="preserve"> Energía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121F4C7E" wp14:editId="4B483563">
                <wp:simplePos x="0" y="0"/>
                <wp:positionH relativeFrom="column">
                  <wp:posOffset>2452370</wp:posOffset>
                </wp:positionH>
                <wp:positionV relativeFrom="paragraph">
                  <wp:posOffset>2925445</wp:posOffset>
                </wp:positionV>
                <wp:extent cx="857250" cy="504825"/>
                <wp:effectExtent l="895350" t="209550" r="19050" b="28575"/>
                <wp:wrapNone/>
                <wp:docPr id="1201528385" name="Globo: línea doblada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7250" cy="504825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-32784"/>
                            <a:gd name="adj6" fmla="val -100097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4"/>
                          </a:solidFill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5C6434E" w14:textId="77777777" w:rsidR="00972776" w:rsidRDefault="00972776" w:rsidP="00972776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proofErr w:type="spellStart"/>
                            <w:r>
                              <w:rPr>
                                <w:color w:val="FF0000"/>
                              </w:rPr>
                              <w:t>Predio</w:t>
                            </w:r>
                            <w:proofErr w:type="spellEnd"/>
                            <w:r>
                              <w:rPr>
                                <w:color w:val="FF0000"/>
                              </w:rPr>
                              <w:t xml:space="preserve"> del </w:t>
                            </w:r>
                            <w:proofErr w:type="spellStart"/>
                            <w:r>
                              <w:rPr>
                                <w:color w:val="FF0000"/>
                              </w:rPr>
                              <w:t>solicitante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1F4C7E" id="Globo: línea doblada 16" o:spid="_x0000_s1033" type="#_x0000_t48" style="position:absolute;margin-left:193.1pt;margin-top:230.35pt;width:67.5pt;height:39.75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" adj="-21621,-7081" fillcolor="white [3212]" strokecolor="#ffc000 [3207]" strokeweight="1.5pt">
                <v:stroke startarrow="open"/>
                <v:textbox>
                  <w:txbxContent>
                    <w:p w14:paraId="55C6434E" w14:textId="77777777" w:rsidR="00972776" w:rsidRDefault="00972776" w:rsidP="00972776">
                      <w:pPr>
                        <w:jc w:val="center"/>
                        <w:rPr>
                          <w:color w:val="FF0000"/>
                        </w:rPr>
                      </w:pPr>
                      <w:proofErr w:type="spellStart"/>
                      <w:r>
                        <w:rPr>
                          <w:color w:val="FF0000"/>
                        </w:rPr>
                        <w:t>Predio</w:t>
                      </w:r>
                      <w:proofErr w:type="spellEnd"/>
                      <w:r>
                        <w:rPr>
                          <w:color w:val="FF0000"/>
                        </w:rPr>
                        <w:t xml:space="preserve"> del </w:t>
                      </w:r>
                      <w:proofErr w:type="spellStart"/>
                      <w:r>
                        <w:rPr>
                          <w:color w:val="FF0000"/>
                        </w:rPr>
                        <w:t>solicitante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972776" w:rsidRPr="00C82BA8">
        <w:rPr>
          <w:noProof/>
          <w:lang w:val="es-PE"/>
        </w:rPr>
        <w:drawing>
          <wp:inline distT="0" distB="0" distL="0" distR="0" wp14:anchorId="6F602E1A" wp14:editId="6F72D87F">
            <wp:extent cx="5369918" cy="4840350"/>
            <wp:effectExtent l="19050" t="19050" r="21590" b="17780"/>
            <wp:docPr id="416373594" name="Imagen 4163735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373594" name="Imagen 416373594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9918" cy="484035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CB50F1C" w14:textId="39568A89" w:rsidR="00972776" w:rsidRDefault="00972776" w:rsidP="00972776">
      <w:pPr>
        <w:jc w:val="center"/>
        <w:rPr>
          <w:lang w:val="es-PE"/>
        </w:rPr>
      </w:pPr>
      <w:r>
        <w:rPr>
          <w:lang w:val="es-PE"/>
        </w:rPr>
        <w:t>UBICACIÓN DEL PREDIO DEL SOLICITANTE RESPECTO A LA CONCESIÓN DE PLUZ ENERGÍA</w:t>
      </w:r>
    </w:p>
    <w:p w14:paraId="39117E6A" w14:textId="77777777" w:rsidR="00972776" w:rsidRPr="00E9592E" w:rsidRDefault="00972776" w:rsidP="00972776">
      <w:pPr>
        <w:rPr>
          <w:lang w:val="es-PE"/>
        </w:rPr>
      </w:pPr>
    </w:p>
    <w:p w14:paraId="6F2B68CB" w14:textId="4329BA04" w:rsidR="00972776" w:rsidRDefault="00972776" w:rsidP="00972776">
      <w:pPr>
        <w:rPr>
          <w:sz w:val="18"/>
          <w:szCs w:val="18"/>
          <w:lang w:val="es-PE"/>
        </w:rPr>
      </w:pPr>
      <w:r w:rsidRPr="00112795">
        <w:rPr>
          <w:sz w:val="18"/>
          <w:szCs w:val="18"/>
          <w:lang w:val="es-PE"/>
        </w:rPr>
        <w:t xml:space="preserve">Fuente </w:t>
      </w:r>
      <w:r>
        <w:rPr>
          <w:sz w:val="18"/>
          <w:szCs w:val="18"/>
          <w:lang w:val="es-PE"/>
        </w:rPr>
        <w:t>PLUZ</w:t>
      </w:r>
    </w:p>
    <w:p w14:paraId="676F1940" w14:textId="77777777" w:rsidR="00972776" w:rsidRDefault="00972776">
      <w:pPr>
        <w:rPr>
          <w:sz w:val="18"/>
          <w:szCs w:val="18"/>
        </w:rPr>
      </w:pPr>
    </w:p>
    <w:p w14:paraId="15C8CDB6" w14:textId="77777777" w:rsidR="00194404" w:rsidRPr="00695BF4" w:rsidRDefault="00194404" w:rsidP="00424FF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hd w:val="clear" w:color="auto" w:fill="FFFFFF"/>
          <w:lang w:val="es-PE" w:eastAsia="es-ES_tradnl"/>
        </w:rPr>
      </w:pPr>
      <w:r w:rsidRPr="00424FF6"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 xml:space="preserve">Conclusiones </w:t>
      </w:r>
    </w:p>
    <w:p w14:paraId="573BF3A1" w14:textId="475403BB" w:rsidR="00AD07B2" w:rsidRPr="00B138C1" w:rsidRDefault="006F622A" w:rsidP="00886007">
      <w:pPr>
        <w:pStyle w:val="Prrafodelista"/>
        <w:numPr>
          <w:ilvl w:val="0"/>
          <w:numId w:val="24"/>
        </w:numPr>
        <w:rPr>
          <w:rFonts w:ascii="Tahoma" w:hAnsi="Tahoma" w:cs="Tahoma"/>
          <w:b/>
          <w:snapToGrid w:val="0"/>
          <w:sz w:val="22"/>
          <w:szCs w:val="22"/>
          <w:lang w:val="es-PE"/>
        </w:rPr>
      </w:pPr>
      <w:r w:rsidRPr="00B138C1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${descripcion_trabajo}</w:t>
      </w:r>
      <w:r w:rsidR="00371749" w:rsidRPr="00B138C1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 </w:t>
      </w:r>
    </w:p>
    <w:p w14:paraId="2C5F461B" w14:textId="77777777" w:rsidR="00DA2C8E" w:rsidRDefault="00DA2C8E" w:rsidP="00DA2C8E">
      <w:pPr>
        <w:pStyle w:val="Prrafodelista"/>
        <w:numPr>
          <w:ilvl w:val="0"/>
          <w:numId w:val="24"/>
        </w:numPr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  <w:r w:rsidRPr="00FA0B6D">
        <w:rPr>
          <w:rFonts w:ascii="Tahoma" w:hAnsi="Tahoma" w:cs="Tahoma"/>
          <w:b/>
          <w:snapToGrid w:val="0"/>
          <w:sz w:val="22"/>
          <w:szCs w:val="22"/>
          <w:lang w:val="es-PE"/>
        </w:rPr>
        <w:t>Solicitante deberá presentar permiso de la municipalidad para la instalación de murete en la vía pública</w:t>
      </w:r>
      <w:r>
        <w:rPr>
          <w:rFonts w:ascii="Tahoma" w:hAnsi="Tahoma" w:cs="Tahoma"/>
          <w:bCs/>
          <w:snapToGrid w:val="0"/>
          <w:sz w:val="22"/>
          <w:szCs w:val="22"/>
          <w:lang w:val="es-PE"/>
        </w:rPr>
        <w:t>.</w:t>
      </w:r>
    </w:p>
    <w:p w14:paraId="34D7A06F" w14:textId="77777777" w:rsidR="00194404" w:rsidRDefault="00194404" w:rsidP="00670EAD">
      <w:pPr>
        <w:pStyle w:val="Prrafodelista"/>
        <w:numPr>
          <w:ilvl w:val="0"/>
          <w:numId w:val="24"/>
        </w:numPr>
        <w:tabs>
          <w:tab w:val="left" w:pos="720"/>
          <w:tab w:val="left" w:pos="10800"/>
        </w:tabs>
        <w:spacing w:line="276" w:lineRule="auto"/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  <w:r>
        <w:rPr>
          <w:rFonts w:ascii="Tahoma" w:hAnsi="Tahoma" w:cs="Tahoma"/>
          <w:bCs/>
          <w:snapToGrid w:val="0"/>
          <w:sz w:val="22"/>
          <w:szCs w:val="22"/>
          <w:lang w:val="es-PE"/>
        </w:rPr>
        <w:t>Si cliente varia la carga solicitada, la orden quedara sin efecto.</w:t>
      </w:r>
    </w:p>
    <w:p w14:paraId="4F329A24" w14:textId="77777777" w:rsidR="00194404" w:rsidRPr="00695BF4" w:rsidRDefault="00194404" w:rsidP="00394F62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>Recomendaciones</w:t>
      </w:r>
    </w:p>
    <w:p w14:paraId="63502C6B" w14:textId="77777777" w:rsidR="00194404" w:rsidRPr="006E4B5A" w:rsidRDefault="00194404" w:rsidP="00394F62">
      <w:pPr>
        <w:pStyle w:val="Prrafodelista"/>
        <w:numPr>
          <w:ilvl w:val="0"/>
          <w:numId w:val="24"/>
        </w:numPr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  <w:r>
        <w:rPr>
          <w:rFonts w:ascii="Tahoma" w:hAnsi="Tahoma" w:cs="Tahoma"/>
          <w:bCs/>
          <w:snapToGrid w:val="0"/>
          <w:sz w:val="22"/>
          <w:szCs w:val="22"/>
          <w:lang w:val="es-PE"/>
        </w:rPr>
        <w:t>E</w:t>
      </w:r>
      <w:r w:rsidRPr="006E4B5A">
        <w:rPr>
          <w:rFonts w:ascii="Tahoma" w:hAnsi="Tahoma" w:cs="Tahoma"/>
          <w:bCs/>
          <w:snapToGrid w:val="0"/>
          <w:sz w:val="22"/>
          <w:szCs w:val="22"/>
          <w:lang w:val="es-PE"/>
        </w:rPr>
        <w:t xml:space="preserve">l suministro deberá ser tradicional y cumplir con las medidas establecidas por </w:t>
      </w:r>
      <w:r>
        <w:rPr>
          <w:rFonts w:ascii="Tahoma" w:hAnsi="Tahoma" w:cs="Tahoma"/>
          <w:bCs/>
          <w:snapToGrid w:val="0"/>
          <w:sz w:val="22"/>
          <w:szCs w:val="22"/>
          <w:lang w:val="es-PE"/>
        </w:rPr>
        <w:t>PLUZ</w:t>
      </w:r>
      <w:r w:rsidRPr="006E4B5A">
        <w:rPr>
          <w:rFonts w:ascii="Tahoma" w:hAnsi="Tahoma" w:cs="Tahoma"/>
          <w:bCs/>
          <w:snapToGrid w:val="0"/>
          <w:sz w:val="22"/>
          <w:szCs w:val="22"/>
          <w:lang w:val="es-PE"/>
        </w:rPr>
        <w:t>.</w:t>
      </w:r>
    </w:p>
    <w:p w14:paraId="15C500CE" w14:textId="77777777" w:rsidR="00194404" w:rsidRPr="006E4B5A" w:rsidRDefault="00194404" w:rsidP="00394F62">
      <w:pPr>
        <w:pStyle w:val="Prrafodelista"/>
        <w:numPr>
          <w:ilvl w:val="0"/>
          <w:numId w:val="24"/>
        </w:numPr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  <w:r>
        <w:rPr>
          <w:rFonts w:ascii="Tahoma" w:hAnsi="Tahoma" w:cs="Tahoma"/>
          <w:bCs/>
          <w:snapToGrid w:val="0"/>
          <w:sz w:val="22"/>
          <w:szCs w:val="22"/>
          <w:lang w:val="es-PE"/>
        </w:rPr>
        <w:t>E</w:t>
      </w:r>
      <w:r w:rsidRPr="006E4B5A">
        <w:rPr>
          <w:rFonts w:ascii="Tahoma" w:hAnsi="Tahoma" w:cs="Tahoma"/>
          <w:bCs/>
          <w:snapToGrid w:val="0"/>
          <w:sz w:val="22"/>
          <w:szCs w:val="22"/>
          <w:lang w:val="es-PE"/>
        </w:rPr>
        <w:t>l suministro deberá de ubicarse aledaño a la vía pública.</w:t>
      </w:r>
    </w:p>
    <w:p w14:paraId="41BCA2F2" w14:textId="77777777" w:rsidR="00194404" w:rsidRDefault="00194404" w:rsidP="00394F62">
      <w:pPr>
        <w:pStyle w:val="Prrafodelista"/>
        <w:numPr>
          <w:ilvl w:val="0"/>
          <w:numId w:val="24"/>
        </w:numPr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  <w:r>
        <w:rPr>
          <w:rFonts w:ascii="Tahoma" w:hAnsi="Tahoma" w:cs="Tahoma"/>
          <w:bCs/>
          <w:snapToGrid w:val="0"/>
          <w:sz w:val="22"/>
          <w:szCs w:val="22"/>
          <w:lang w:val="es-PE"/>
        </w:rPr>
        <w:t>E</w:t>
      </w:r>
      <w:r w:rsidRPr="006E4B5A">
        <w:rPr>
          <w:rFonts w:ascii="Tahoma" w:hAnsi="Tahoma" w:cs="Tahoma"/>
          <w:bCs/>
          <w:snapToGrid w:val="0"/>
          <w:sz w:val="22"/>
          <w:szCs w:val="22"/>
          <w:lang w:val="es-PE"/>
        </w:rPr>
        <w:t>l suministro deberá de cumplir las distancias mínimas de seguridad con respecto a otras</w:t>
      </w:r>
      <w:r>
        <w:rPr>
          <w:rFonts w:ascii="Tahoma" w:hAnsi="Tahoma" w:cs="Tahoma"/>
          <w:bCs/>
          <w:snapToGrid w:val="0"/>
          <w:sz w:val="22"/>
          <w:szCs w:val="22"/>
          <w:lang w:val="es-PE"/>
        </w:rPr>
        <w:t xml:space="preserve"> </w:t>
      </w:r>
      <w:r w:rsidRPr="006E4B5A">
        <w:rPr>
          <w:rFonts w:ascii="Tahoma" w:hAnsi="Tahoma" w:cs="Tahoma"/>
          <w:bCs/>
          <w:snapToGrid w:val="0"/>
          <w:sz w:val="22"/>
          <w:szCs w:val="22"/>
          <w:lang w:val="es-PE"/>
        </w:rPr>
        <w:t>redes de terceros como agua, desagüe, gas, etc.</w:t>
      </w:r>
    </w:p>
    <w:p w14:paraId="2E63A428" w14:textId="692DDC2A" w:rsidR="00913420" w:rsidRDefault="00913420" w:rsidP="00394F62">
      <w:pPr>
        <w:pStyle w:val="Prrafodelista"/>
        <w:numPr>
          <w:ilvl w:val="0"/>
          <w:numId w:val="24"/>
        </w:numPr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  <w:proofErr w:type="spellStart"/>
      <w:r>
        <w:rPr>
          <w:rFonts w:ascii="Tahoma" w:hAnsi="Tahoma" w:cs="Tahoma"/>
          <w:bCs/>
          <w:snapToGrid w:val="0"/>
          <w:sz w:val="22"/>
          <w:szCs w:val="22"/>
          <w:lang w:val="es-PE"/>
        </w:rPr>
        <w:t>Pluz</w:t>
      </w:r>
      <w:proofErr w:type="spellEnd"/>
      <w:r>
        <w:rPr>
          <w:rFonts w:ascii="Tahoma" w:hAnsi="Tahoma" w:cs="Tahoma"/>
          <w:bCs/>
          <w:snapToGrid w:val="0"/>
          <w:sz w:val="22"/>
          <w:szCs w:val="22"/>
          <w:lang w:val="es-PE"/>
        </w:rPr>
        <w:t xml:space="preserve"> deberá actualizar las redes BT en el </w:t>
      </w:r>
      <w:proofErr w:type="spellStart"/>
      <w:r>
        <w:rPr>
          <w:rFonts w:ascii="Tahoma" w:hAnsi="Tahoma" w:cs="Tahoma"/>
          <w:bCs/>
          <w:snapToGrid w:val="0"/>
          <w:sz w:val="22"/>
          <w:szCs w:val="22"/>
          <w:lang w:val="es-PE"/>
        </w:rPr>
        <w:t>gisgrid</w:t>
      </w:r>
      <w:proofErr w:type="spellEnd"/>
      <w:r>
        <w:rPr>
          <w:rFonts w:ascii="Tahoma" w:hAnsi="Tahoma" w:cs="Tahoma"/>
          <w:bCs/>
          <w:snapToGrid w:val="0"/>
          <w:sz w:val="22"/>
          <w:szCs w:val="22"/>
          <w:lang w:val="es-PE"/>
        </w:rPr>
        <w:t>, ya que en campo existente redes BT subterráneas y no redes aéreas.</w:t>
      </w:r>
    </w:p>
    <w:p w14:paraId="05A8516B" w14:textId="4ACCA002" w:rsidR="00194404" w:rsidRDefault="00194404" w:rsidP="00AD07B2">
      <w:pPr>
        <w:rPr>
          <w:rFonts w:ascii="Tahoma" w:hAnsi="Tahoma" w:cs="Tahoma"/>
          <w:iCs/>
          <w:color w:val="FD6900"/>
          <w:shd w:val="clear" w:color="auto" w:fill="FFFFFF"/>
          <w:lang w:val="es-PE" w:eastAsia="es-ES_tradnl"/>
        </w:rPr>
      </w:pPr>
      <w:r>
        <w:rPr>
          <w:rFonts w:ascii="Tahoma" w:hAnsi="Tahoma" w:cs="Tahoma"/>
          <w:bCs/>
          <w:snapToGrid w:val="0"/>
          <w:sz w:val="22"/>
          <w:szCs w:val="22"/>
          <w:lang w:val="es-PE"/>
        </w:rPr>
        <w:br w:type="page"/>
      </w:r>
      <w:r w:rsidR="00656374">
        <w:rPr>
          <w:rFonts w:cs="Arial"/>
          <w:noProof/>
          <w:sz w:val="22"/>
          <w:szCs w:val="22"/>
          <w:lang w:val="es-PE" w:eastAsia="es-PE"/>
        </w:rPr>
        <w:lastRenderedPageBreak/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09AA1EA0" wp14:editId="72DF6113">
                <wp:simplePos x="0" y="0"/>
                <wp:positionH relativeFrom="margin">
                  <wp:posOffset>3462020</wp:posOffset>
                </wp:positionH>
                <wp:positionV relativeFrom="paragraph">
                  <wp:posOffset>-84455</wp:posOffset>
                </wp:positionV>
                <wp:extent cx="1188085" cy="542925"/>
                <wp:effectExtent l="685800" t="0" r="12065" b="504825"/>
                <wp:wrapNone/>
                <wp:docPr id="27" name="Llamada rectangular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8085" cy="542925"/>
                        </a:xfrm>
                        <a:prstGeom prst="wedgeRectCallout">
                          <a:avLst>
                            <a:gd name="adj1" fmla="val -103718"/>
                            <a:gd name="adj2" fmla="val 128364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AB73D62" w14:textId="29200FB4" w:rsidR="00194404" w:rsidRPr="00063551" w:rsidRDefault="00194404" w:rsidP="00425BDE">
                            <w:pPr>
                              <w:jc w:val="center"/>
                              <w:rPr>
                                <w:sz w:val="20"/>
                                <w:szCs w:val="20"/>
                                <w:lang w:val="es-PE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  <w:lang w:val="es-PE"/>
                              </w:rPr>
                              <w:t>CLIENTE</w:t>
                            </w:r>
                            <w:r w:rsidR="00DA2C8E">
                              <w:rPr>
                                <w:sz w:val="20"/>
                                <w:szCs w:val="20"/>
                                <w:lang w:val="es-PE"/>
                              </w:rPr>
                              <w:t xml:space="preserve"> SE ENCUENTRA EN EL INTERIOR</w:t>
                            </w:r>
                          </w:p>
                          <w:p w14:paraId="32BA7D9E" w14:textId="77777777" w:rsidR="00194404" w:rsidRPr="00AA171E" w:rsidRDefault="00194404" w:rsidP="00425BDE">
                            <w:pPr>
                              <w:jc w:val="center"/>
                              <w:rPr>
                                <w:rFonts w:ascii="Arial" w:hAnsi="Arial" w:cs="Arial"/>
                                <w:sz w:val="16"/>
                                <w:szCs w:val="16"/>
                                <w:lang w:val="es-PE"/>
                              </w:rPr>
                            </w:pPr>
                          </w:p>
                          <w:p w14:paraId="3771E5E6" w14:textId="77777777" w:rsidR="00194404" w:rsidRPr="00AA171E" w:rsidRDefault="00194404" w:rsidP="00425BDE">
                            <w:pPr>
                              <w:jc w:val="center"/>
                              <w:rPr>
                                <w:rFonts w:ascii="Arial" w:hAnsi="Arial" w:cs="Arial"/>
                                <w:sz w:val="16"/>
                                <w:szCs w:val="16"/>
                                <w:lang w:val="es-PE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9AA1EA0" id="_x0000_t61" coordsize="21600,21600" o:spt="61" adj="1350,25920" path="m,l0@8@12@24,0@9,,21600@6,21600@15@27@7,21600,21600,21600,21600@9@18@30,21600@8,21600,0@7,0@21@33@6,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/>
                <v:handles>
                  <v:h position="#0,#1"/>
                </v:handles>
              </v:shapetype>
              <v:shape id="Llamada rectangular 18" o:spid="_x0000_s1034" type="#_x0000_t61" style="position:absolute;margin-left:272.6pt;margin-top:-6.65pt;width:93.55pt;height:42.75pt;z-index:25166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" adj="-11603,38527" fillcolor="white [3212]" strokecolor="red" strokeweight="1pt">
                <v:textbox>
                  <w:txbxContent>
                    <w:p w14:paraId="0AB73D62" w14:textId="29200FB4" w:rsidR="00194404" w:rsidRPr="00063551" w:rsidRDefault="00194404" w:rsidP="00425BDE">
                      <w:pPr>
                        <w:jc w:val="center"/>
                        <w:rPr>
                          <w:sz w:val="20"/>
                          <w:szCs w:val="20"/>
                          <w:lang w:val="es-PE"/>
                        </w:rPr>
                      </w:pPr>
                      <w:r>
                        <w:rPr>
                          <w:sz w:val="20"/>
                          <w:szCs w:val="20"/>
                          <w:lang w:val="es-PE"/>
                        </w:rPr>
                        <w:t>CLIENTE</w:t>
                      </w:r>
                      <w:r w:rsidR="00DA2C8E">
                        <w:rPr>
                          <w:sz w:val="20"/>
                          <w:szCs w:val="20"/>
                          <w:lang w:val="es-PE"/>
                        </w:rPr>
                        <w:t xml:space="preserve"> SE ENCUENTRA EN EL INTERIOR</w:t>
                      </w:r>
                    </w:p>
                    <w:p w14:paraId="32BA7D9E" w14:textId="77777777" w:rsidR="00194404" w:rsidRPr="00AA171E" w:rsidRDefault="00194404" w:rsidP="00425BDE">
                      <w:pPr>
                        <w:jc w:val="center"/>
                        <w:rPr>
                          <w:rFonts w:ascii="Arial" w:hAnsi="Arial" w:cs="Arial"/>
                          <w:sz w:val="16"/>
                          <w:szCs w:val="16"/>
                          <w:lang w:val="es-PE"/>
                        </w:rPr>
                      </w:pPr>
                    </w:p>
                    <w:p w14:paraId="3771E5E6" w14:textId="77777777" w:rsidR="00194404" w:rsidRPr="00AA171E" w:rsidRDefault="00194404" w:rsidP="00425BDE">
                      <w:pPr>
                        <w:jc w:val="center"/>
                        <w:rPr>
                          <w:rFonts w:ascii="Arial" w:hAnsi="Arial" w:cs="Arial"/>
                          <w:sz w:val="16"/>
                          <w:szCs w:val="16"/>
                          <w:lang w:val="es-PE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Tahoma" w:hAnsi="Tahoma" w:cs="Tahoma"/>
          <w:iCs/>
          <w:color w:val="FD6900"/>
          <w:shd w:val="clear" w:color="auto" w:fill="FFFFFF"/>
          <w:lang w:val="es-PE" w:eastAsia="es-ES_tradnl"/>
        </w:rPr>
        <w:t>Panel Fotográfico</w:t>
      </w:r>
    </w:p>
    <w:p w14:paraId="25482441" w14:textId="4F1DF1A8" w:rsidR="00194404" w:rsidRPr="008A42A2" w:rsidRDefault="00194404" w:rsidP="00886007">
      <w:pPr>
        <w:jc w:val="center"/>
        <w:rPr>
          <w:rFonts w:ascii="Arial" w:hAnsi="Arial" w:cs="Arial"/>
          <w:lang w:val="es-PE" w:eastAsia="es-PE"/>
        </w:rPr>
      </w:pPr>
      <w:r w:rsidRPr="00886007">
        <w:t xml:space="preserve"> </w:t>
      </w:r>
      <w:r>
        <w:rPr>
          <w:noProof/>
        </w:rPr>
        <w:drawing>
          <wp:inline distT="0" distB="0" distL="0" distR="0" wp14:anchorId="7C20F27D" wp14:editId="32F22B48">
            <wp:extent cx="4335780" cy="3251835"/>
            <wp:effectExtent l="27622" t="10478" r="16193" b="16192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n 46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4338733" cy="325405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BA395CC" w14:textId="77777777" w:rsidR="00194404" w:rsidRDefault="00194404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rFonts w:ascii="Arial" w:hAnsi="Arial" w:cs="Arial"/>
          <w:sz w:val="22"/>
          <w:szCs w:val="22"/>
          <w:lang w:val="es-PE" w:eastAsia="es-PE"/>
        </w:rPr>
        <w:t>VISTA DEL CLIENTE</w:t>
      </w:r>
    </w:p>
    <w:p w14:paraId="2DB69830" w14:textId="77777777" w:rsidR="00194404" w:rsidRDefault="00194404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50F9448D" w14:textId="77777777" w:rsidR="00194404" w:rsidRDefault="00194404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05C7AA45" w14:textId="77777777" w:rsidR="00194404" w:rsidRDefault="00194404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57DBD2C3" w14:textId="77777777" w:rsidR="00194404" w:rsidRDefault="00194404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27315770" w14:textId="77777777" w:rsidR="00194404" w:rsidRDefault="00194404" w:rsidP="00C007CC">
      <w:pPr>
        <w:rPr>
          <w:rFonts w:ascii="Arial" w:hAnsi="Arial" w:cs="Arial"/>
          <w:sz w:val="22"/>
          <w:szCs w:val="22"/>
          <w:lang w:val="es-PE" w:eastAsia="es-PE"/>
        </w:rPr>
      </w:pPr>
      <w:r w:rsidRPr="00012B70">
        <w:rPr>
          <w:rFonts w:ascii="Arial" w:hAnsi="Arial" w:cs="Arial"/>
          <w:sz w:val="22"/>
          <w:szCs w:val="22"/>
          <w:lang w:val="es-PE" w:eastAsia="es-PE"/>
        </w:rPr>
        <w:t>Fuente: Campo / propia</w:t>
      </w:r>
    </w:p>
    <w:p w14:paraId="2AF419F0" w14:textId="77777777" w:rsidR="00194404" w:rsidRDefault="00194404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7193D324" w14:textId="77777777" w:rsidR="00194404" w:rsidRDefault="00194404" w:rsidP="00B06772">
      <w:pPr>
        <w:jc w:val="center"/>
      </w:pPr>
    </w:p>
    <w:p w14:paraId="4671FE62" w14:textId="77777777" w:rsidR="00194404" w:rsidRDefault="00194404" w:rsidP="00B0677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1E38BE36" w14:textId="77777777" w:rsidR="00194404" w:rsidRDefault="00194404" w:rsidP="00B0677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01E5D179" w14:textId="77777777" w:rsidR="00194404" w:rsidRDefault="00194404" w:rsidP="00B0677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68A1B6BE" w14:textId="77777777" w:rsidR="00194404" w:rsidRDefault="00194404" w:rsidP="00B0677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724AB915" w14:textId="77777777" w:rsidR="00194404" w:rsidRDefault="00194404" w:rsidP="00B0677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37AB586F" w14:textId="6929FB22" w:rsidR="00194404" w:rsidRDefault="00371749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noProof/>
          <w:lang w:val="es-ES" w:eastAsia="es-ES"/>
        </w:rPr>
        <w:lastRenderedPageBreak/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41CEEFA7" wp14:editId="3491F567">
                <wp:simplePos x="0" y="0"/>
                <wp:positionH relativeFrom="margin">
                  <wp:posOffset>4445</wp:posOffset>
                </wp:positionH>
                <wp:positionV relativeFrom="paragraph">
                  <wp:posOffset>20320</wp:posOffset>
                </wp:positionV>
                <wp:extent cx="1276350" cy="504825"/>
                <wp:effectExtent l="0" t="0" r="19050" b="447675"/>
                <wp:wrapNone/>
                <wp:docPr id="1447287650" name="Bocadillo: rectángulo con esquinas redondeadas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6350" cy="504825"/>
                        </a:xfrm>
                        <a:prstGeom prst="wedgeRoundRectCallout">
                          <a:avLst>
                            <a:gd name="adj1" fmla="val 17547"/>
                            <a:gd name="adj2" fmla="val 126556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1"/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40FEEA0" w14:textId="4171C316" w:rsidR="00371749" w:rsidRPr="00371749" w:rsidRDefault="00656374" w:rsidP="00371749">
                            <w:pPr>
                              <w:jc w:val="center"/>
                              <w:rPr>
                                <w:color w:val="FFFFFF" w:themeColor="background1"/>
                                <w:lang w:val="es-ES"/>
                              </w:rPr>
                            </w:pPr>
                            <w:r>
                              <w:rPr>
                                <w:color w:val="FFFFFF" w:themeColor="background1"/>
                                <w:lang w:val="es-ES"/>
                              </w:rPr>
                              <w:t xml:space="preserve">Poste </w:t>
                            </w:r>
                            <w:r w:rsidR="00346BA9">
                              <w:rPr>
                                <w:color w:val="FFFFFF" w:themeColor="background1"/>
                                <w:lang w:val="es-ES"/>
                              </w:rPr>
                              <w:t>#${num_poste}</w:t>
                            </w:r>
                          </w:p>
                          <w:p w14:paraId="7D05E83F" w14:textId="62423415" w:rsidR="00656374" w:rsidRPr="00656374" w:rsidRDefault="00656374" w:rsidP="00656374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1CEEFA7" id="_x0000_t62" coordsize="21600,21600" o:spt="62" adj="1350,25920" path="m3600,qx,3600l0@8@12@24,0@9,,18000qy3600,21600l@6,21600@15@27@7,21600,18000,21600qx21600,18000l21600@9@18@30,21600@8,21600,3600qy18000,l@7,0@21@33@6,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 textboxrect="791,791,20809,20809"/>
                <v:handles>
                  <v:h position="#0,#1"/>
                </v:handles>
              </v:shapetype>
              <v:shape id="Bocadillo: rectángulo con esquinas redondeadas 27" o:spid="_x0000_s1035" type="#_x0000_t62" style="position:absolute;left:0;text-align:left;margin-left:.35pt;margin-top:1.6pt;width:100.5pt;height:39.75pt;z-index:251722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" adj="14590,38136" fillcolor="#ffc000 [3207]" strokecolor="white [3212]" strokeweight="1pt">
                <v:textbox>
                  <w:txbxContent>
                    <w:p w14:paraId="340FEEA0" w14:textId="4171C316" w:rsidR="00371749" w:rsidRPr="00371749" w:rsidRDefault="00656374" w:rsidP="00371749">
                      <w:pPr>
                        <w:jc w:val="center"/>
                        <w:rPr>
                          <w:color w:val="FFFFFF" w:themeColor="background1"/>
                          <w:lang w:val="es-ES"/>
                        </w:rPr>
                      </w:pPr>
                      <w:r>
                        <w:rPr>
                          <w:color w:val="FFFFFF" w:themeColor="background1"/>
                          <w:lang w:val="es-ES"/>
                        </w:rPr>
                        <w:t xml:space="preserve">Poste </w:t>
                      </w:r>
                      <w:r w:rsidR="00346BA9">
                        <w:rPr>
                          <w:color w:val="FFFFFF" w:themeColor="background1"/>
                          <w:lang w:val="es-ES"/>
                        </w:rPr>
                        <w:t>#${num_poste}</w:t>
                      </w:r>
                    </w:p>
                    <w:p w14:paraId="7D05E83F" w14:textId="62423415" w:rsidR="00656374" w:rsidRPr="00656374" w:rsidRDefault="00656374" w:rsidP="00656374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656374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2295CEDE" wp14:editId="6A5E0292">
                <wp:simplePos x="0" y="0"/>
                <wp:positionH relativeFrom="margin">
                  <wp:posOffset>1233170</wp:posOffset>
                </wp:positionH>
                <wp:positionV relativeFrom="paragraph">
                  <wp:posOffset>77470</wp:posOffset>
                </wp:positionV>
                <wp:extent cx="1828800" cy="933450"/>
                <wp:effectExtent l="0" t="0" r="533400" b="1676400"/>
                <wp:wrapNone/>
                <wp:docPr id="1668414656" name="Bocadillo: rectángulo con esquinas redondeadas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8800" cy="933450"/>
                        </a:xfrm>
                        <a:prstGeom prst="wedgeRoundRectCallout">
                          <a:avLst>
                            <a:gd name="adj1" fmla="val 75443"/>
                            <a:gd name="adj2" fmla="val 222667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1"/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27981B5" w14:textId="722BAC9A" w:rsidR="00656374" w:rsidRPr="00656374" w:rsidRDefault="00656374" w:rsidP="00656374">
                            <w:pPr>
                              <w:jc w:val="center"/>
                              <w:rPr>
                                <w:color w:val="FFFFFF" w:themeColor="background1"/>
                              </w:rPr>
                            </w:pPr>
                            <w:r w:rsidRPr="00656374">
                              <w:rPr>
                                <w:color w:val="FFFFFF" w:themeColor="background1"/>
                              </w:rPr>
                              <w:t>Predio del Solicitante se encuentra en el interior del pasaje a 1</w:t>
                            </w:r>
                            <w:r>
                              <w:rPr>
                                <w:color w:val="FFFFFF" w:themeColor="background1"/>
                              </w:rPr>
                              <w:t>6.6</w:t>
                            </w:r>
                            <w:r w:rsidRPr="00656374">
                              <w:rPr>
                                <w:color w:val="FFFFFF" w:themeColor="background1"/>
                              </w:rPr>
                              <w:t>m del ingreso</w:t>
                            </w:r>
                          </w:p>
                          <w:p w14:paraId="650B8C7E" w14:textId="77777777" w:rsidR="00656374" w:rsidRDefault="00656374" w:rsidP="00656374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5CEDE" id="_x0000_s1036" type="#_x0000_t62" style="position:absolute;left:0;text-align:left;margin-left:97.1pt;margin-top:6.1pt;width:2in;height:73.5pt;z-index:25172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" adj="27096,58896" fillcolor="#ffc000 [3207]" strokecolor="white [3212]" strokeweight="1pt">
                <v:textbox>
                  <w:txbxContent>
                    <w:p w14:paraId="327981B5" w14:textId="722BAC9A" w:rsidR="00656374" w:rsidRPr="00656374" w:rsidRDefault="00656374" w:rsidP="00656374">
                      <w:pPr>
                        <w:jc w:val="center"/>
                        <w:rPr>
                          <w:color w:val="FFFFFF" w:themeColor="background1"/>
                        </w:rPr>
                      </w:pPr>
                      <w:r w:rsidRPr="00656374">
                        <w:rPr>
                          <w:color w:val="FFFFFF" w:themeColor="background1"/>
                        </w:rPr>
                        <w:t>Predio del Solicitante se encuentra en el interior del pasaje a 1</w:t>
                      </w:r>
                      <w:r>
                        <w:rPr>
                          <w:color w:val="FFFFFF" w:themeColor="background1"/>
                        </w:rPr>
                        <w:t>6.6</w:t>
                      </w:r>
                      <w:r w:rsidRPr="00656374">
                        <w:rPr>
                          <w:color w:val="FFFFFF" w:themeColor="background1"/>
                        </w:rPr>
                        <w:t>m del ingreso</w:t>
                      </w:r>
                    </w:p>
                    <w:p w14:paraId="650B8C7E" w14:textId="77777777" w:rsidR="00656374" w:rsidRDefault="00656374" w:rsidP="00656374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656374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1B3B3427" wp14:editId="761E5C2A">
                <wp:simplePos x="0" y="0"/>
                <wp:positionH relativeFrom="column">
                  <wp:posOffset>709295</wp:posOffset>
                </wp:positionH>
                <wp:positionV relativeFrom="paragraph">
                  <wp:posOffset>2115820</wp:posOffset>
                </wp:positionV>
                <wp:extent cx="47625" cy="663738"/>
                <wp:effectExtent l="38100" t="19050" r="47625" b="22225"/>
                <wp:wrapNone/>
                <wp:docPr id="1361700875" name="Rectángulo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97125">
                          <a:off x="0" y="0"/>
                          <a:ext cx="47625" cy="663738"/>
                        </a:xfrm>
                        <a:prstGeom prst="rect">
                          <a:avLst/>
                        </a:prstGeom>
                        <a:solidFill>
                          <a:srgbClr val="C000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E03A921" id="Rectángulo 29" o:spid="_x0000_s1026" style="position:absolute;margin-left:55.85pt;margin-top:166.6pt;width:3.75pt;height:52.25pt;rotation:215313fd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" fillcolor="#c00000" strokecolor="#091723 [484]" strokeweight="1pt"/>
            </w:pict>
          </mc:Fallback>
        </mc:AlternateContent>
      </w:r>
      <w:r w:rsidR="00656374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3DBEBA14" wp14:editId="4FA7FABD">
                <wp:simplePos x="0" y="0"/>
                <wp:positionH relativeFrom="column">
                  <wp:posOffset>596356</wp:posOffset>
                </wp:positionH>
                <wp:positionV relativeFrom="paragraph">
                  <wp:posOffset>2778896</wp:posOffset>
                </wp:positionV>
                <wp:extent cx="149678" cy="651343"/>
                <wp:effectExtent l="38100" t="19050" r="41275" b="15875"/>
                <wp:wrapNone/>
                <wp:docPr id="523198995" name="Cubo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3826">
                          <a:off x="0" y="0"/>
                          <a:ext cx="149678" cy="651343"/>
                        </a:xfrm>
                        <a:prstGeom prst="cub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chemeClr val="bg2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151F581" id="_x0000_t16" coordsize="21600,21600" o:spt="16" adj="5400" path="m@0,l0@0,,21600@1,21600,21600@2,21600,xem0@0nfl@1@0,21600,em@1@0nfl@1,21600e">
                <v:stroke joinstyle="miter"/>
                <v:formulas>
                  <v:f eqn="val #0"/>
                  <v:f eqn="sum width 0 #0"/>
                  <v:f eqn="sum height 0 #0"/>
                  <v:f eqn="mid height #0"/>
                  <v:f eqn="prod @1 1 2"/>
                  <v:f eqn="prod @2 1 2"/>
                  <v:f eqn="mid width #0"/>
                </v:formulas>
                <v:path o:extrusionok="f" gradientshapeok="t" limo="10800,10800" o:connecttype="custom" o:connectlocs="@6,0;@4,@0;0,@3;@4,21600;@1,@3;21600,@5" o:connectangles="270,270,180,90,0,0" textboxrect="0,@0,@1,21600"/>
                <v:handles>
                  <v:h position="topLeft,#0" switch="" yrange="0,21600"/>
                </v:handles>
                <o:complex v:ext="view"/>
              </v:shapetype>
              <v:shape id="Cubo 28" o:spid="_x0000_s1026" type="#_x0000_t16" style="position:absolute;margin-left:46.95pt;margin-top:218.8pt;width:11.8pt;height:51.3pt;rotation:168019fd;z-index:2517237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" fillcolor="red" strokecolor="#747070 [1614]" strokeweight="1pt"/>
            </w:pict>
          </mc:Fallback>
        </mc:AlternateContent>
      </w:r>
      <w:r w:rsidR="00DA2C8E" w:rsidRPr="00DA2C8E">
        <w:rPr>
          <w:lang w:val="es-ES" w:eastAsia="es-ES"/>
        </w:rPr>
        <w:t xml:space="preserve"> </w:t>
      </w:r>
      <w:r w:rsidR="00194404">
        <w:rPr>
          <w:noProof/>
        </w:rPr>
        <w:drawing>
          <wp:inline distT="0" distB="0" distL="0" distR="0" wp14:anchorId="556DE791" wp14:editId="0EA033DC">
            <wp:extent cx="5588133" cy="4191100"/>
            <wp:effectExtent l="19050" t="19050" r="12700" b="1905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n 49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8133" cy="419110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36C7344" w14:textId="7E35D148" w:rsidR="00194404" w:rsidRDefault="00194404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rFonts w:ascii="Arial" w:hAnsi="Arial" w:cs="Arial"/>
          <w:sz w:val="22"/>
          <w:szCs w:val="22"/>
          <w:lang w:val="es-PE" w:eastAsia="es-PE"/>
        </w:rPr>
        <w:t xml:space="preserve">VISTA </w:t>
      </w:r>
      <w:r w:rsidR="00C76DF2">
        <w:rPr>
          <w:rFonts w:ascii="Arial" w:hAnsi="Arial" w:cs="Arial"/>
          <w:sz w:val="22"/>
          <w:szCs w:val="22"/>
          <w:lang w:val="es-PE" w:eastAsia="es-PE"/>
        </w:rPr>
        <w:t>DEL PASAJE AL PREDIO</w:t>
      </w:r>
      <w:r>
        <w:rPr>
          <w:rFonts w:ascii="Arial" w:hAnsi="Arial" w:cs="Arial"/>
          <w:sz w:val="22"/>
          <w:szCs w:val="22"/>
          <w:lang w:val="es-PE" w:eastAsia="es-PE"/>
        </w:rPr>
        <w:t xml:space="preserve"> DEL CLIENTE</w:t>
      </w:r>
      <w:r w:rsidR="00DA2C8E">
        <w:rPr>
          <w:rFonts w:ascii="Arial" w:hAnsi="Arial" w:cs="Arial"/>
          <w:sz w:val="22"/>
          <w:szCs w:val="22"/>
          <w:lang w:val="es-PE" w:eastAsia="es-PE"/>
        </w:rPr>
        <w:t>.</w:t>
      </w:r>
    </w:p>
    <w:p w14:paraId="328EC27C" w14:textId="77777777" w:rsidR="00194404" w:rsidRDefault="00194404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29C7CD2A" w14:textId="77777777" w:rsidR="00194404" w:rsidRDefault="00194404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71168DFC" w14:textId="77777777" w:rsidR="00194404" w:rsidRDefault="00194404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0951F290" w14:textId="77777777" w:rsidR="00194404" w:rsidRDefault="00194404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27D33516" w14:textId="77777777" w:rsidR="00194404" w:rsidRDefault="00194404" w:rsidP="00004A58">
      <w:pPr>
        <w:rPr>
          <w:rFonts w:ascii="Arial" w:hAnsi="Arial" w:cs="Arial"/>
          <w:sz w:val="22"/>
          <w:szCs w:val="22"/>
          <w:lang w:val="es-PE" w:eastAsia="es-PE"/>
        </w:rPr>
      </w:pPr>
      <w:r w:rsidRPr="00012B70">
        <w:rPr>
          <w:rFonts w:ascii="Arial" w:hAnsi="Arial" w:cs="Arial"/>
          <w:sz w:val="22"/>
          <w:szCs w:val="22"/>
          <w:lang w:val="es-PE" w:eastAsia="es-PE"/>
        </w:rPr>
        <w:t>Fuente: Campo / propia</w:t>
      </w:r>
    </w:p>
    <w:p w14:paraId="6CA85E5D" w14:textId="77777777" w:rsidR="00194404" w:rsidRDefault="00194404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1238F9AB" w14:textId="77777777" w:rsidR="00194404" w:rsidRDefault="00194404" w:rsidP="00967D37">
      <w:pPr>
        <w:jc w:val="center"/>
        <w:rPr>
          <w:lang w:val="es-PE"/>
        </w:rPr>
      </w:pPr>
      <w:r w:rsidRPr="00506B1C">
        <w:rPr>
          <w:lang w:val="es-PE"/>
        </w:rPr>
        <w:t xml:space="preserve"> </w:t>
      </w:r>
    </w:p>
    <w:p w14:paraId="2ECECD8B" w14:textId="77777777" w:rsidR="00194404" w:rsidRDefault="00194404">
      <w:pPr>
        <w:rPr>
          <w:lang w:val="es-PE"/>
        </w:rPr>
      </w:pPr>
      <w:r>
        <w:rPr>
          <w:lang w:val="es-PE"/>
        </w:rPr>
        <w:br w:type="page"/>
      </w:r>
    </w:p>
    <w:p w14:paraId="05132AD1" w14:textId="429F3619" w:rsidR="00ED5EBD" w:rsidRDefault="00371749" w:rsidP="00ED5EBD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noProof/>
          <w:lang w:val="es-ES" w:eastAsia="es-ES"/>
        </w:rPr>
        <w:lastRenderedPageBreak/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65B8FCE5" wp14:editId="6D71E7B3">
                <wp:simplePos x="0" y="0"/>
                <wp:positionH relativeFrom="margin">
                  <wp:posOffset>2623820</wp:posOffset>
                </wp:positionH>
                <wp:positionV relativeFrom="paragraph">
                  <wp:posOffset>1068070</wp:posOffset>
                </wp:positionV>
                <wp:extent cx="1200150" cy="876300"/>
                <wp:effectExtent l="228600" t="0" r="19050" b="1638300"/>
                <wp:wrapNone/>
                <wp:docPr id="1063127456" name="Bocadillo: rectángulo con esquinas redondeadas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0150" cy="876300"/>
                        </a:xfrm>
                        <a:prstGeom prst="wedgeRoundRectCallout">
                          <a:avLst>
                            <a:gd name="adj1" fmla="val -67258"/>
                            <a:gd name="adj2" fmla="val 228992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1"/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521C5A9" w14:textId="2502DB38" w:rsidR="00066F63" w:rsidRPr="00066F63" w:rsidRDefault="00066F63" w:rsidP="00066F63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color w:val="FFFFFF" w:themeColor="background1"/>
                                <w:lang w:val="es-ES"/>
                              </w:rPr>
                              <w:t>Redes BT subterráneas existentes LL</w:t>
                            </w:r>
                            <w:r w:rsidR="001012AA">
                              <w:rPr>
                                <w:color w:val="FFFFFF" w:themeColor="background1"/>
                                <w:lang w:val="es-ES"/>
                              </w:rPr>
                              <w:t>-${llave}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8FCE5" id="_x0000_s1037" type="#_x0000_t62" style="position:absolute;left:0;text-align:left;margin-left:206.6pt;margin-top:84.1pt;width:94.5pt;height:69pt;z-index:25172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" adj="-3728,60262" fillcolor="#ffc000 [3207]" strokecolor="white [3212]" strokeweight="1pt">
                <v:textbox>
                  <w:txbxContent>
                    <w:p w14:paraId="5521C5A9" w14:textId="2502DB38" w:rsidR="00066F63" w:rsidRPr="00066F63" w:rsidRDefault="00066F63" w:rsidP="00066F63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color w:val="FFFFFF" w:themeColor="background1"/>
                          <w:lang w:val="es-ES"/>
                        </w:rPr>
                        <w:t>Redes BT subterráneas existentes LL</w:t>
                      </w:r>
                      <w:r w:rsidR="001012AA">
                        <w:rPr>
                          <w:color w:val="FFFFFF" w:themeColor="background1"/>
                          <w:lang w:val="es-ES"/>
                        </w:rPr>
                        <w:t>-${llave}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065FB0E9" wp14:editId="2F967DA9">
                <wp:simplePos x="0" y="0"/>
                <wp:positionH relativeFrom="column">
                  <wp:posOffset>2490470</wp:posOffset>
                </wp:positionH>
                <wp:positionV relativeFrom="paragraph">
                  <wp:posOffset>153670</wp:posOffset>
                </wp:positionV>
                <wp:extent cx="1247775" cy="295275"/>
                <wp:effectExtent l="514350" t="0" r="28575" b="657225"/>
                <wp:wrapNone/>
                <wp:docPr id="652791382" name="Globo: línea doblada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7775" cy="295275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295335"/>
                            <a:gd name="adj6" fmla="val -37171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4"/>
                          </a:solidFill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3992B41" w14:textId="068F4CD2" w:rsidR="00371749" w:rsidRPr="00371749" w:rsidRDefault="00346BA9" w:rsidP="00371749">
                            <w:pPr>
                              <w:jc w:val="center"/>
                              <w:rPr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color w:val="FF0000"/>
                                <w:lang w:val="es-ES"/>
                              </w:rPr>
                              <w:t>#${num_poste}</w:t>
                            </w:r>
                          </w:p>
                          <w:p w14:paraId="4EB6ACE7" w14:textId="2CD507CE" w:rsidR="00ED5EBD" w:rsidRDefault="00ED5EBD" w:rsidP="00ED5EBD">
                            <w:pPr>
                              <w:jc w:val="center"/>
                              <w:rPr>
                                <w:color w:val="FF0000"/>
                                <w:lang w:val="es-ES"/>
                              </w:rPr>
                            </w:pP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5FB0E9" id="Globo: línea doblada 20" o:spid="_x0000_s1038" type="#_x0000_t48" style="position:absolute;left:0;text-align:left;margin-left:196.1pt;margin-top:12.1pt;width:98.25pt;height:23.25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" adj="-8029,63792" fillcolor="white [3212]" strokecolor="#ffc000 [3207]" strokeweight="1.5pt">
                <v:stroke startarrow="open"/>
                <v:textbox>
                  <w:txbxContent>
                    <w:p w14:paraId="03992B41" w14:textId="068F4CD2" w:rsidR="00371749" w:rsidRPr="00371749" w:rsidRDefault="00346BA9" w:rsidP="00371749">
                      <w:pPr>
                        <w:jc w:val="center"/>
                        <w:rPr>
                          <w:color w:val="FF0000"/>
                          <w:lang w:val="es-ES"/>
                        </w:rPr>
                      </w:pPr>
                      <w:r>
                        <w:rPr>
                          <w:color w:val="FF0000"/>
                          <w:lang w:val="es-ES"/>
                        </w:rPr>
                        <w:t>#${num_poste}</w:t>
                      </w:r>
                    </w:p>
                    <w:p w14:paraId="4EB6ACE7" w14:textId="2CD507CE" w:rsidR="00ED5EBD" w:rsidRDefault="00ED5EBD" w:rsidP="00ED5EBD">
                      <w:pPr>
                        <w:jc w:val="center"/>
                        <w:rPr>
                          <w:color w:val="FF0000"/>
                          <w:lang w:val="es-ES"/>
                        </w:rPr>
                      </w:pP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="00656374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644EB114" wp14:editId="043D23E3">
                <wp:simplePos x="0" y="0"/>
                <wp:positionH relativeFrom="column">
                  <wp:posOffset>1156970</wp:posOffset>
                </wp:positionH>
                <wp:positionV relativeFrom="paragraph">
                  <wp:posOffset>3230245</wp:posOffset>
                </wp:positionV>
                <wp:extent cx="685800" cy="171450"/>
                <wp:effectExtent l="0" t="0" r="19050" b="19050"/>
                <wp:wrapNone/>
                <wp:docPr id="538212399" name="Conector recto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85800" cy="17145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0070C0"/>
                          </a:solidFill>
                          <a:prstDash val="lgDashDot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573F8DD" id="Conector recto 31" o:spid="_x0000_s1026" style="position:absolute;flip:x y;z-index:25172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91.1pt,254.35pt" to="145.1pt,267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" strokecolor="#0070c0" strokeweight="1pt">
                <v:stroke dashstyle="longDashDot" joinstyle="miter"/>
              </v:line>
            </w:pict>
          </mc:Fallback>
        </mc:AlternateContent>
      </w:r>
      <w:r w:rsidR="00656374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02BF4890" wp14:editId="57429F3A">
                <wp:simplePos x="0" y="0"/>
                <wp:positionH relativeFrom="column">
                  <wp:posOffset>2063750</wp:posOffset>
                </wp:positionH>
                <wp:positionV relativeFrom="paragraph">
                  <wp:posOffset>3439795</wp:posOffset>
                </wp:positionV>
                <wp:extent cx="2541270" cy="704850"/>
                <wp:effectExtent l="0" t="0" r="30480" b="19050"/>
                <wp:wrapNone/>
                <wp:docPr id="1162165410" name="Conector recto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541270" cy="70485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0070C0"/>
                          </a:solidFill>
                          <a:prstDash val="lgDashDot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7AC81EB" id="Conector recto 30" o:spid="_x0000_s1026" style="position:absolute;flip:x y;z-index:25172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62.5pt,270.85pt" to="362.6pt,326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" strokecolor="#0070c0" strokeweight="1.5pt">
                <v:stroke dashstyle="longDashDot" joinstyle="miter"/>
              </v:line>
            </w:pict>
          </mc:Fallback>
        </mc:AlternateContent>
      </w:r>
      <w:r w:rsidR="00656374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2C13F2DE" wp14:editId="2D80737D">
                <wp:simplePos x="0" y="0"/>
                <wp:positionH relativeFrom="column">
                  <wp:posOffset>1176020</wp:posOffset>
                </wp:positionH>
                <wp:positionV relativeFrom="paragraph">
                  <wp:posOffset>4030345</wp:posOffset>
                </wp:positionV>
                <wp:extent cx="887730" cy="666750"/>
                <wp:effectExtent l="0" t="571500" r="198120" b="19050"/>
                <wp:wrapNone/>
                <wp:docPr id="41259045" name="Globo: línea doblada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887730" cy="666750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-79953"/>
                            <a:gd name="adj6" fmla="val 19859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4"/>
                          </a:solidFill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8467B26" w14:textId="77777777" w:rsidR="00ED5EBD" w:rsidRPr="00DA2C8E" w:rsidRDefault="00ED5EBD" w:rsidP="00ED5EBD">
                            <w:pPr>
                              <w:jc w:val="center"/>
                              <w:rPr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color w:val="FF0000"/>
                                <w:lang w:val="es-ES"/>
                              </w:rPr>
                              <w:t>Ubicación del murete proyectado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13F2DE" id="Globo: línea doblada 23" o:spid="_x0000_s1039" type="#_x0000_t48" style="position:absolute;left:0;text-align:left;margin-left:92.6pt;margin-top:317.35pt;width:69.9pt;height:52.5pt;flip:x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" adj="4290,-17270" fillcolor="white [3212]" strokecolor="#ffc000 [3207]" strokeweight="1.5pt">
                <v:stroke startarrow="open"/>
                <v:textbox>
                  <w:txbxContent>
                    <w:p w14:paraId="78467B26" w14:textId="77777777" w:rsidR="00ED5EBD" w:rsidRPr="00DA2C8E" w:rsidRDefault="00ED5EBD" w:rsidP="00ED5EBD">
                      <w:pPr>
                        <w:jc w:val="center"/>
                        <w:rPr>
                          <w:color w:val="FF0000"/>
                          <w:lang w:val="es-ES"/>
                        </w:rPr>
                      </w:pPr>
                      <w:r>
                        <w:rPr>
                          <w:color w:val="FF0000"/>
                          <w:lang w:val="es-ES"/>
                        </w:rPr>
                        <w:t>Ubicación del murete proyectado</w:t>
                      </w:r>
                    </w:p>
                  </w:txbxContent>
                </v:textbox>
                <o:callout v:ext="edit" minusx="t"/>
              </v:shape>
            </w:pict>
          </mc:Fallback>
        </mc:AlternateContent>
      </w:r>
      <w:r w:rsidR="00656374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5965B438" wp14:editId="07FD8078">
                <wp:simplePos x="0" y="0"/>
                <wp:positionH relativeFrom="column">
                  <wp:posOffset>1918970</wp:posOffset>
                </wp:positionH>
                <wp:positionV relativeFrom="paragraph">
                  <wp:posOffset>2134870</wp:posOffset>
                </wp:positionV>
                <wp:extent cx="45719" cy="819150"/>
                <wp:effectExtent l="0" t="0" r="12065" b="19050"/>
                <wp:wrapNone/>
                <wp:docPr id="1960445591" name="Rectángulo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19" cy="819150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75000"/>
                          </a:schemeClr>
                        </a:solidFill>
                        <a:ln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E893FC5" id="Rectángulo 22" o:spid="_x0000_s1026" style="position:absolute;margin-left:151.1pt;margin-top:168.1pt;width:3.6pt;height:64.5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" fillcolor="#c45911 [2405]" strokecolor="#c45911 [2405]" strokeweight="1pt"/>
            </w:pict>
          </mc:Fallback>
        </mc:AlternateContent>
      </w:r>
      <w:r w:rsidR="00656374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06C1F30A" wp14:editId="38B74F58">
                <wp:simplePos x="0" y="0"/>
                <wp:positionH relativeFrom="column">
                  <wp:posOffset>1861185</wp:posOffset>
                </wp:positionH>
                <wp:positionV relativeFrom="paragraph">
                  <wp:posOffset>2944495</wp:posOffset>
                </wp:positionV>
                <wp:extent cx="104775" cy="554990"/>
                <wp:effectExtent l="0" t="0" r="28575" b="16510"/>
                <wp:wrapNone/>
                <wp:docPr id="1313568707" name="Cubo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104775" cy="554990"/>
                        </a:xfrm>
                        <a:prstGeom prst="cub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36952" id="Cubo 21" o:spid="_x0000_s1026" type="#_x0000_t16" style="position:absolute;margin-left:146.55pt;margin-top:231.85pt;width:8.25pt;height:43.7pt;flip:x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" fillcolor="red" strokecolor="red" strokeweight="1pt"/>
            </w:pict>
          </mc:Fallback>
        </mc:AlternateContent>
      </w:r>
      <w:r w:rsidR="00ED5EBD">
        <w:rPr>
          <w:noProof/>
        </w:rPr>
        <w:drawing>
          <wp:inline distT="0" distB="0" distL="0" distR="0" wp14:anchorId="78EC22D9" wp14:editId="2689C6E6">
            <wp:extent cx="4780164" cy="3585123"/>
            <wp:effectExtent l="26035" t="12065" r="27940" b="27940"/>
            <wp:docPr id="1382078756" name="Imagen 13820787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078756" name="Imagen 1382078756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4780164" cy="3585123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B5E3A37" w14:textId="59A72AB2" w:rsidR="00ED5EBD" w:rsidRDefault="00ED5EBD" w:rsidP="00ED5EBD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rFonts w:ascii="Arial" w:hAnsi="Arial" w:cs="Arial"/>
          <w:sz w:val="22"/>
          <w:szCs w:val="22"/>
          <w:lang w:val="es-PE" w:eastAsia="es-PE"/>
        </w:rPr>
        <w:t>UBICACIÓN DEL MURETE PROYECTADO PARA EL SUMINISTRO NUEVO.</w:t>
      </w:r>
    </w:p>
    <w:p w14:paraId="3D17E5DF" w14:textId="77777777" w:rsidR="00ED5EBD" w:rsidRDefault="00ED5EBD">
      <w:pPr>
        <w:rPr>
          <w:lang w:val="es-PE"/>
        </w:rPr>
      </w:pPr>
    </w:p>
    <w:p w14:paraId="4DEA6248" w14:textId="77777777" w:rsidR="00ED5EBD" w:rsidRDefault="00ED5EBD" w:rsidP="00ED5EBD">
      <w:pPr>
        <w:rPr>
          <w:rFonts w:ascii="Arial" w:hAnsi="Arial" w:cs="Arial"/>
          <w:sz w:val="22"/>
          <w:szCs w:val="22"/>
          <w:lang w:val="es-PE" w:eastAsia="es-PE"/>
        </w:rPr>
      </w:pPr>
      <w:r w:rsidRPr="00012B70">
        <w:rPr>
          <w:rFonts w:ascii="Arial" w:hAnsi="Arial" w:cs="Arial"/>
          <w:sz w:val="22"/>
          <w:szCs w:val="22"/>
          <w:lang w:val="es-PE" w:eastAsia="es-PE"/>
        </w:rPr>
        <w:t>Fuente: Campo / propia</w:t>
      </w:r>
    </w:p>
    <w:p w14:paraId="4DC8B64F" w14:textId="77777777" w:rsidR="00ED5EBD" w:rsidRDefault="00ED5EBD">
      <w:pPr>
        <w:rPr>
          <w:lang w:val="es-PE"/>
        </w:rPr>
      </w:pPr>
    </w:p>
    <w:p w14:paraId="29DAA289" w14:textId="77777777" w:rsidR="00ED5EBD" w:rsidRDefault="00ED5EBD">
      <w:pPr>
        <w:rPr>
          <w:lang w:val="es-PE"/>
        </w:rPr>
      </w:pPr>
    </w:p>
    <w:p w14:paraId="0ED3C283" w14:textId="77777777" w:rsidR="00ED5EBD" w:rsidRDefault="00ED5EBD">
      <w:pPr>
        <w:rPr>
          <w:lang w:val="es-PE"/>
        </w:rPr>
      </w:pPr>
    </w:p>
    <w:p w14:paraId="7AA773D2" w14:textId="77777777" w:rsidR="00ED5EBD" w:rsidRDefault="00ED5EBD">
      <w:pPr>
        <w:rPr>
          <w:lang w:val="es-PE"/>
        </w:rPr>
      </w:pPr>
    </w:p>
    <w:p w14:paraId="4EB01EB8" w14:textId="0CA35E08" w:rsidR="00194404" w:rsidRDefault="00066F63" w:rsidP="00967D37">
      <w:pPr>
        <w:jc w:val="center"/>
        <w:rPr>
          <w:lang w:val="es-PE"/>
        </w:rPr>
      </w:pPr>
      <w:r>
        <w:rPr>
          <w:noProof/>
          <w:lang w:val="es-ES" w:eastAsia="es-ES"/>
        </w:rPr>
        <w:lastRenderedPageBreak/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58646238" wp14:editId="2952A89B">
                <wp:simplePos x="0" y="0"/>
                <wp:positionH relativeFrom="column">
                  <wp:posOffset>1233170</wp:posOffset>
                </wp:positionH>
                <wp:positionV relativeFrom="paragraph">
                  <wp:posOffset>20320</wp:posOffset>
                </wp:positionV>
                <wp:extent cx="771525" cy="314325"/>
                <wp:effectExtent l="419100" t="0" r="28575" b="257175"/>
                <wp:wrapNone/>
                <wp:docPr id="841384849" name="Globo: línea doblada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1525" cy="314325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156754"/>
                            <a:gd name="adj6" fmla="val -47701"/>
                          </a:avLst>
                        </a:prstGeom>
                        <a:solidFill>
                          <a:schemeClr val="bg1"/>
                        </a:solidFill>
                        <a:ln w="19050"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E18DA48" w14:textId="4F9513B2" w:rsidR="007E6F8F" w:rsidRDefault="007E6F8F" w:rsidP="007E6F8F">
                            <w:pPr>
                              <w:jc w:val="center"/>
                              <w:rPr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color w:val="FF0000"/>
                                <w:lang w:val="es-ES"/>
                              </w:rPr>
                              <w:t>#</w:t>
                            </w:r>
                            <w:r w:rsidR="00DA2C8E">
                              <w:rPr>
                                <w:color w:val="FF0000"/>
                                <w:lang w:val="es-ES"/>
                              </w:rPr>
                              <w:t>6</w:t>
                            </w:r>
                            <w:r w:rsidR="00066F63">
                              <w:rPr>
                                <w:color w:val="FF0000"/>
                                <w:lang w:val="es-ES"/>
                              </w:rPr>
                              <w:t>09072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46238" id="Globo: línea doblada 21" o:spid="_x0000_s1040" type="#_x0000_t48" style="position:absolute;left:0;text-align:left;margin-left:97.1pt;margin-top:1.6pt;width:60.75pt;height:24.75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" adj="-10303,33859" fillcolor="white [3212]" strokecolor="#ed7d31 [3205]" strokeweight="1.5pt">
                <v:stroke startarrow="open"/>
                <v:textbox>
                  <w:txbxContent>
                    <w:p w14:paraId="1E18DA48" w14:textId="4F9513B2" w:rsidR="007E6F8F" w:rsidRDefault="007E6F8F" w:rsidP="007E6F8F">
                      <w:pPr>
                        <w:jc w:val="center"/>
                        <w:rPr>
                          <w:color w:val="FF0000"/>
                          <w:lang w:val="es-ES"/>
                        </w:rPr>
                      </w:pPr>
                      <w:r>
                        <w:rPr>
                          <w:color w:val="FF0000"/>
                          <w:lang w:val="es-ES"/>
                        </w:rPr>
                        <w:t>#</w:t>
                      </w:r>
                      <w:r w:rsidR="00DA2C8E">
                        <w:rPr>
                          <w:color w:val="FF0000"/>
                          <w:lang w:val="es-ES"/>
                        </w:rPr>
                        <w:t>6</w:t>
                      </w:r>
                      <w:r w:rsidR="00066F63">
                        <w:rPr>
                          <w:color w:val="FF0000"/>
                          <w:lang w:val="es-ES"/>
                        </w:rPr>
                        <w:t>09072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="00DA2C8E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1881BC77" wp14:editId="59D40A64">
                <wp:simplePos x="0" y="0"/>
                <wp:positionH relativeFrom="column">
                  <wp:posOffset>3700145</wp:posOffset>
                </wp:positionH>
                <wp:positionV relativeFrom="paragraph">
                  <wp:posOffset>2258694</wp:posOffset>
                </wp:positionV>
                <wp:extent cx="1209675" cy="942975"/>
                <wp:effectExtent l="0" t="1924050" r="161925" b="28575"/>
                <wp:wrapNone/>
                <wp:docPr id="1683467032" name="Globo: línea doblada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1209675" cy="942975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-199550"/>
                            <a:gd name="adj6" fmla="val 64361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rgbClr val="00B0F0"/>
                          </a:solidFill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427D18F" w14:textId="0DD625B6" w:rsidR="00633419" w:rsidRPr="00FA0B6D" w:rsidRDefault="00DA2C8E" w:rsidP="00633419">
                            <w:pPr>
                              <w:jc w:val="center"/>
                              <w:rPr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color w:val="FF0000"/>
                                <w:lang w:val="es-ES"/>
                              </w:rPr>
                              <w:t>Medidor en donde se realizo la toma de tensión: 2</w:t>
                            </w:r>
                            <w:r w:rsidR="00066F63">
                              <w:rPr>
                                <w:color w:val="FF0000"/>
                                <w:lang w:val="es-ES"/>
                              </w:rPr>
                              <w:t>18.6</w:t>
                            </w:r>
                            <w:r>
                              <w:rPr>
                                <w:color w:val="FF0000"/>
                                <w:lang w:val="es-ES"/>
                              </w:rPr>
                              <w:t>V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81BC77" id="Globo: línea doblada 19" o:spid="_x0000_s1041" type="#_x0000_t48" style="position:absolute;left:0;text-align:left;margin-left:291.35pt;margin-top:177.85pt;width:95.25pt;height:74.25pt;flip:x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" adj="13902,-43103" fillcolor="white [3212]" strokecolor="#00b0f0" strokeweight="1.5pt">
                <v:stroke startarrow="open"/>
                <v:textbox>
                  <w:txbxContent>
                    <w:p w14:paraId="4427D18F" w14:textId="0DD625B6" w:rsidR="00633419" w:rsidRPr="00FA0B6D" w:rsidRDefault="00DA2C8E" w:rsidP="00633419">
                      <w:pPr>
                        <w:jc w:val="center"/>
                        <w:rPr>
                          <w:color w:val="FF0000"/>
                          <w:lang w:val="es-ES"/>
                        </w:rPr>
                      </w:pPr>
                      <w:r>
                        <w:rPr>
                          <w:color w:val="FF0000"/>
                          <w:lang w:val="es-ES"/>
                        </w:rPr>
                        <w:t>Medidor en donde se realizo la toma de tensión: 2</w:t>
                      </w:r>
                      <w:r w:rsidR="00066F63">
                        <w:rPr>
                          <w:color w:val="FF0000"/>
                          <w:lang w:val="es-ES"/>
                        </w:rPr>
                        <w:t>18.6</w:t>
                      </w:r>
                      <w:r>
                        <w:rPr>
                          <w:color w:val="FF0000"/>
                          <w:lang w:val="es-ES"/>
                        </w:rPr>
                        <w:t>V</w:t>
                      </w:r>
                    </w:p>
                  </w:txbxContent>
                </v:textbox>
                <o:callout v:ext="edit" minusx="t"/>
              </v:shape>
            </w:pict>
          </mc:Fallback>
        </mc:AlternateContent>
      </w:r>
      <w:r w:rsidR="00194404">
        <w:rPr>
          <w:noProof/>
        </w:rPr>
        <w:drawing>
          <wp:inline distT="0" distB="0" distL="0" distR="0" wp14:anchorId="28D3F8BF" wp14:editId="14854A1D">
            <wp:extent cx="4572000" cy="3429000"/>
            <wp:effectExtent l="19050" t="19050" r="19050" b="1905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n 50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4451" cy="3430838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5974EC9" w14:textId="2FC001AD" w:rsidR="00194404" w:rsidRDefault="00633419" w:rsidP="00C007CC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rFonts w:ascii="Arial" w:hAnsi="Arial" w:cs="Arial"/>
          <w:sz w:val="22"/>
          <w:szCs w:val="22"/>
          <w:lang w:val="es-PE" w:eastAsia="es-PE"/>
        </w:rPr>
        <w:t xml:space="preserve">UBICACIÓN DEL </w:t>
      </w:r>
      <w:r w:rsidR="00ED5EBD">
        <w:rPr>
          <w:rFonts w:ascii="Arial" w:hAnsi="Arial" w:cs="Arial"/>
          <w:sz w:val="22"/>
          <w:szCs w:val="22"/>
          <w:lang w:val="es-PE" w:eastAsia="es-PE"/>
        </w:rPr>
        <w:t>MEDIDOR DONDE SE HIZO LA TOMA DE TENSIÓN</w:t>
      </w:r>
      <w:r>
        <w:rPr>
          <w:rFonts w:ascii="Arial" w:hAnsi="Arial" w:cs="Arial"/>
          <w:sz w:val="22"/>
          <w:szCs w:val="22"/>
          <w:lang w:val="es-PE" w:eastAsia="es-PE"/>
        </w:rPr>
        <w:t>.</w:t>
      </w:r>
    </w:p>
    <w:p w14:paraId="28B65BF9" w14:textId="77777777" w:rsidR="00194404" w:rsidRDefault="00194404" w:rsidP="00C007CC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76F328F5" w14:textId="1D87248D" w:rsidR="00194404" w:rsidRDefault="00ED5EBD" w:rsidP="00C007CC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noProof/>
        </w:rPr>
        <w:drawing>
          <wp:inline distT="0" distB="0" distL="0" distR="0" wp14:anchorId="6491F56F" wp14:editId="6E963BE9">
            <wp:extent cx="2640368" cy="1980276"/>
            <wp:effectExtent l="25400" t="12700" r="13970" b="13970"/>
            <wp:docPr id="1876613299" name="Imagen 1876613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613299" name="Imagen 1876613299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2640368" cy="1980276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D81695C" w14:textId="77777777" w:rsidR="00ED5EBD" w:rsidRDefault="00ED5EBD" w:rsidP="00C007CC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5915AA76" w14:textId="792863AF" w:rsidR="00ED5EBD" w:rsidRDefault="00ED5EBD" w:rsidP="00C007CC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 w:rsidRPr="00371749">
        <w:rPr>
          <w:rFonts w:ascii="Arial" w:hAnsi="Arial" w:cs="Arial"/>
          <w:sz w:val="22"/>
          <w:szCs w:val="22"/>
          <w:highlight w:val="yellow"/>
          <w:lang w:val="es-PE" w:eastAsia="es-PE"/>
        </w:rPr>
        <w:t>TOMA DE TENSIÓN A LAS 4:</w:t>
      </w:r>
      <w:r w:rsidR="00066F63" w:rsidRPr="00371749">
        <w:rPr>
          <w:rFonts w:ascii="Arial" w:hAnsi="Arial" w:cs="Arial"/>
          <w:sz w:val="22"/>
          <w:szCs w:val="22"/>
          <w:highlight w:val="yellow"/>
          <w:lang w:val="es-PE" w:eastAsia="es-PE"/>
        </w:rPr>
        <w:t>38</w:t>
      </w:r>
      <w:r w:rsidRPr="00371749">
        <w:rPr>
          <w:rFonts w:ascii="Arial" w:hAnsi="Arial" w:cs="Arial"/>
          <w:sz w:val="22"/>
          <w:szCs w:val="22"/>
          <w:highlight w:val="yellow"/>
          <w:lang w:val="es-PE" w:eastAsia="es-PE"/>
        </w:rPr>
        <w:t xml:space="preserve">. P.M. DEL </w:t>
      </w:r>
      <w:r w:rsidR="00066F63" w:rsidRPr="00371749">
        <w:rPr>
          <w:rFonts w:ascii="Arial" w:hAnsi="Arial" w:cs="Arial"/>
          <w:sz w:val="22"/>
          <w:szCs w:val="22"/>
          <w:highlight w:val="yellow"/>
          <w:lang w:val="es-PE" w:eastAsia="es-PE"/>
        </w:rPr>
        <w:t>25</w:t>
      </w:r>
      <w:r w:rsidRPr="00371749">
        <w:rPr>
          <w:rFonts w:ascii="Arial" w:hAnsi="Arial" w:cs="Arial"/>
          <w:sz w:val="22"/>
          <w:szCs w:val="22"/>
          <w:highlight w:val="yellow"/>
          <w:lang w:val="es-PE" w:eastAsia="es-PE"/>
        </w:rPr>
        <w:t xml:space="preserve"> ABRIL 2025</w:t>
      </w:r>
    </w:p>
    <w:p w14:paraId="4504E724" w14:textId="77777777" w:rsidR="00ED5EBD" w:rsidRDefault="00ED5EBD" w:rsidP="00C007CC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69774679" w14:textId="77777777" w:rsidR="00194404" w:rsidRDefault="00194404" w:rsidP="00C007CC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1FD77962" w14:textId="77777777" w:rsidR="00194404" w:rsidRDefault="00194404" w:rsidP="00C007CC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28586DE2" w14:textId="77777777" w:rsidR="00194404" w:rsidRDefault="00194404" w:rsidP="00C007CC">
      <w:pPr>
        <w:rPr>
          <w:rFonts w:ascii="Arial" w:hAnsi="Arial" w:cs="Arial"/>
          <w:sz w:val="22"/>
          <w:szCs w:val="22"/>
          <w:lang w:val="es-PE" w:eastAsia="es-PE"/>
        </w:rPr>
      </w:pPr>
      <w:r w:rsidRPr="00012B70">
        <w:rPr>
          <w:rFonts w:ascii="Arial" w:hAnsi="Arial" w:cs="Arial"/>
          <w:sz w:val="22"/>
          <w:szCs w:val="22"/>
          <w:lang w:val="es-PE" w:eastAsia="es-PE"/>
        </w:rPr>
        <w:t>Fuente: Campo / propia</w:t>
      </w:r>
    </w:p>
    <w:p w14:paraId="238893D3" w14:textId="77777777" w:rsidR="001012AA" w:rsidRDefault="001012AA" w:rsidP="00C007CC">
      <w:pPr>
        <w:rPr>
          <w:rFonts w:ascii="Arial" w:hAnsi="Arial" w:cs="Arial"/>
          <w:sz w:val="22"/>
          <w:szCs w:val="22"/>
          <w:lang w:val="es-PE" w:eastAsia="es-PE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4B3CEC" w14:paraId="134C09A5" w14:textId="77777777">
        <w:tc>
          <w:tcPr>
            <w:tcW w:w="90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73C4A7" w14:textId="77777777" w:rsidR="004B3CEC" w:rsidRDefault="004B3CEC">
            <w:pPr>
              <w:jc w:val="center"/>
              <w:rPr>
                <w:lang w:val="es-ES_tradnl" w:eastAsia="es-ES"/>
              </w:rPr>
            </w:pPr>
            <w:r>
              <w:t>${</w:t>
            </w:r>
            <w:proofErr w:type="spellStart"/>
            <w:r>
              <w:t>foto</w:t>
            </w:r>
            <w:proofErr w:type="spellEnd"/>
            <w:r>
              <w:t>}</w:t>
            </w:r>
          </w:p>
        </w:tc>
      </w:tr>
    </w:tbl>
    <w:p w14:paraId="794A53EE" w14:textId="77777777" w:rsidR="001012AA" w:rsidRDefault="001012AA" w:rsidP="001012AA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sectPr w:rsidR="001012AA" w:rsidSect="00194404">
      <w:headerReference w:type="default" r:id="rId16"/>
      <w:footerReference w:type="default" r:id="rId17"/>
      <w:headerReference w:type="first" r:id="rId18"/>
      <w:footerReference w:type="first" r:id="rId19"/>
      <w:type w:val="continuous"/>
      <w:pgSz w:w="11907" w:h="16840" w:code="9"/>
      <w:pgMar w:top="357" w:right="1418" w:bottom="284" w:left="1418" w:header="397" w:footer="51" w:gutter="0"/>
      <w:cols w:space="720"/>
      <w:noEndnote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DE77713" w14:textId="77777777" w:rsidR="00320AC4" w:rsidRDefault="00320AC4">
      <w:r>
        <w:separator/>
      </w:r>
    </w:p>
  </w:endnote>
  <w:endnote w:type="continuationSeparator" w:id="0">
    <w:p w14:paraId="2B397FB0" w14:textId="77777777" w:rsidR="00320AC4" w:rsidRDefault="00320AC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G Times">
    <w:altName w:val="Times New Roman"/>
    <w:panose1 w:val="00000000000000000000"/>
    <w:charset w:val="00"/>
    <w:family w:val="roman"/>
    <w:notTrueType/>
    <w:pitch w:val="default"/>
  </w:font>
  <w:font w:name="Univers">
    <w:charset w:val="00"/>
    <w:family w:val="swiss"/>
    <w:pitch w:val="variable"/>
    <w:sig w:usb0="80000287" w:usb1="00000000" w:usb2="00000000" w:usb3="00000000" w:csb0="0000000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Style w:val="Tablaconcuadrcula"/>
      <w:tblW w:w="5000" w:type="pct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3119"/>
      <w:gridCol w:w="2930"/>
      <w:gridCol w:w="3022"/>
    </w:tblGrid>
    <w:tr w:rsidR="00684831" w14:paraId="00581D94" w14:textId="77777777" w:rsidTr="003A236D">
      <w:tc>
        <w:tcPr>
          <w:tcW w:w="1719" w:type="pct"/>
        </w:tcPr>
        <w:p w14:paraId="520EBE42" w14:textId="77777777" w:rsidR="00684831" w:rsidRDefault="00684831" w:rsidP="00684831">
          <w:pPr>
            <w:rPr>
              <w:lang w:val="es-PE"/>
            </w:rPr>
          </w:pPr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Elaborado: </w:t>
          </w:r>
          <w:r w:rsidR="00364196" w:rsidRPr="00364196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Ing. </w:t>
          </w:r>
          <w:r w:rsidR="00426EEC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Leonardo Saavedra L.</w:t>
          </w:r>
        </w:p>
      </w:tc>
      <w:tc>
        <w:tcPr>
          <w:tcW w:w="1615" w:type="pct"/>
        </w:tcPr>
        <w:p w14:paraId="1AA5D3DA" w14:textId="77777777" w:rsidR="00684831" w:rsidRPr="00BD5619" w:rsidRDefault="00684831" w:rsidP="006E68F6">
          <w:pPr>
            <w:jc w:val="center"/>
            <w:rPr>
              <w:rFonts w:ascii="Tahoma" w:hAnsi="Tahoma" w:cs="Tahoma"/>
              <w:sz w:val="12"/>
              <w:lang w:val="es-PE"/>
            </w:rPr>
          </w:pPr>
        </w:p>
      </w:tc>
      <w:tc>
        <w:tcPr>
          <w:tcW w:w="1666" w:type="pct"/>
        </w:tcPr>
        <w:p w14:paraId="66BD1EEB" w14:textId="77777777" w:rsidR="00684831" w:rsidRDefault="00684831" w:rsidP="006E68F6">
          <w:pPr>
            <w:jc w:val="right"/>
            <w:rPr>
              <w:lang w:val="es-PE"/>
            </w:rPr>
          </w:pPr>
          <w:proofErr w:type="spellStart"/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Applus</w:t>
          </w:r>
          <w:proofErr w:type="spellEnd"/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 </w:t>
          </w:r>
          <w:proofErr w:type="spellStart"/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Norcontrol</w:t>
          </w:r>
          <w:proofErr w:type="spellEnd"/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 Perú S.A.C</w:t>
          </w:r>
          <w:r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.</w:t>
          </w:r>
        </w:p>
      </w:tc>
    </w:tr>
    <w:tr w:rsidR="00684831" w:rsidRPr="004122BD" w14:paraId="22327FE2" w14:textId="77777777" w:rsidTr="003A236D">
      <w:tc>
        <w:tcPr>
          <w:tcW w:w="1719" w:type="pct"/>
        </w:tcPr>
        <w:p w14:paraId="4F736213" w14:textId="2FBB691F" w:rsidR="00684831" w:rsidRPr="00233047" w:rsidRDefault="00684831" w:rsidP="00684831">
          <w:pPr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</w:pPr>
          <w:r w:rsidRPr="00233047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 xml:space="preserve">Supervisor </w:t>
          </w:r>
          <w:r w:rsidR="00E34A9B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>PLUZ</w:t>
          </w:r>
          <w:r w:rsidRPr="00233047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>:</w:t>
          </w:r>
          <w:r w:rsidR="00980235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 xml:space="preserve"> ${</w:t>
          </w:r>
          <w:proofErr w:type="spellStart"/>
          <w:r w:rsidR="00980235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>inspector_nombre</w:t>
          </w:r>
          <w:proofErr w:type="spellEnd"/>
          <w:r w:rsidR="00980235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>}.</w:t>
          </w:r>
          <w:r w:rsidR="00371749" w:rsidRPr="00371749">
            <w:rPr>
              <w:rFonts w:ascii="Tahoma" w:hAnsi="Tahoma" w:cs="Tahoma"/>
              <w:color w:val="746661"/>
              <w:sz w:val="16"/>
              <w:szCs w:val="16"/>
              <w:highlight w:val="magenta"/>
              <w:lang w:val="en-US" w:eastAsia="es-ES_tradnl"/>
            </w:rPr>
            <w:t xml:space="preserve"> </w:t>
          </w:r>
        </w:p>
      </w:tc>
      <w:tc>
        <w:tcPr>
          <w:tcW w:w="1615" w:type="pct"/>
        </w:tcPr>
        <w:p w14:paraId="18864C4C" w14:textId="77777777" w:rsidR="00684831" w:rsidRPr="004122BD" w:rsidRDefault="00684831" w:rsidP="006E68F6">
          <w:pPr>
            <w:jc w:val="center"/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</w:pP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t>Página</w:t>
          </w:r>
          <w:r w:rsidRPr="004122BD">
            <w:rPr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t xml:space="preserve"> </w: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begin"/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instrText xml:space="preserve"> PAGE </w:instrTex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separate"/>
          </w:r>
          <w:r w:rsidR="00E670BE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t>6</w: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end"/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t xml:space="preserve"> de </w: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begin"/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instrText xml:space="preserve"> NUMPAGES </w:instrTex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separate"/>
          </w:r>
          <w:r w:rsidR="00E670BE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t>6</w: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end"/>
          </w:r>
        </w:p>
      </w:tc>
      <w:tc>
        <w:tcPr>
          <w:tcW w:w="1666" w:type="pct"/>
        </w:tcPr>
        <w:p w14:paraId="7329B5DB" w14:textId="77777777" w:rsidR="00684831" w:rsidRPr="004122BD" w:rsidRDefault="00684831" w:rsidP="006E68F6">
          <w:pPr>
            <w:jc w:val="right"/>
            <w:rPr>
              <w:rFonts w:ascii="Tahoma" w:hAnsi="Tahoma" w:cs="Tahoma"/>
              <w:color w:val="FF6900"/>
              <w:sz w:val="16"/>
              <w:szCs w:val="16"/>
              <w:lang w:val="es-PE" w:eastAsia="es-ES_tradnl"/>
            </w:rPr>
          </w:pPr>
          <w:r w:rsidRPr="004122BD">
            <w:rPr>
              <w:rFonts w:ascii="Tahoma" w:hAnsi="Tahoma" w:cs="Tahoma"/>
              <w:color w:val="FF6900"/>
              <w:sz w:val="16"/>
              <w:szCs w:val="16"/>
              <w:lang w:val="es-PE" w:eastAsia="es-ES_tradnl"/>
            </w:rPr>
            <w:t>www.applus.com</w:t>
          </w:r>
        </w:p>
      </w:tc>
    </w:tr>
    <w:tr w:rsidR="00684831" w14:paraId="6382E41C" w14:textId="77777777" w:rsidTr="003A236D">
      <w:trPr>
        <w:trHeight w:val="202"/>
      </w:trPr>
      <w:tc>
        <w:tcPr>
          <w:tcW w:w="1719" w:type="pct"/>
        </w:tcPr>
        <w:p w14:paraId="0660B52E" w14:textId="5418CB11" w:rsidR="00684831" w:rsidRDefault="00684831" w:rsidP="00684831">
          <w:pPr>
            <w:rPr>
              <w:lang w:val="es-PE"/>
            </w:rPr>
          </w:pPr>
          <w:r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Fecha:</w:t>
          </w:r>
          <w:r w:rsidR="00593ED4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 </w:t>
          </w:r>
          <w:r w:rsidR="00980235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${</w:t>
          </w:r>
          <w:proofErr w:type="spellStart"/>
          <w:r w:rsidR="00980235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fecha_generacion</w:t>
          </w:r>
          <w:proofErr w:type="spellEnd"/>
          <w:r w:rsidR="00980235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}</w:t>
          </w:r>
          <w:r w:rsidR="00371749" w:rsidRPr="00371749">
            <w:rPr>
              <w:rFonts w:ascii="Tahoma" w:hAnsi="Tahoma" w:cs="Tahoma"/>
              <w:color w:val="746661"/>
              <w:sz w:val="16"/>
              <w:szCs w:val="16"/>
              <w:highlight w:val="magenta"/>
              <w:lang w:val="es-PE" w:eastAsia="es-ES_tradnl"/>
            </w:rPr>
            <w:t xml:space="preserve"> </w:t>
          </w:r>
        </w:p>
      </w:tc>
      <w:tc>
        <w:tcPr>
          <w:tcW w:w="1615" w:type="pct"/>
        </w:tcPr>
        <w:p w14:paraId="47136267" w14:textId="77777777" w:rsidR="00684831" w:rsidRDefault="00684831" w:rsidP="006E68F6">
          <w:pPr>
            <w:rPr>
              <w:lang w:val="es-PE"/>
            </w:rPr>
          </w:pPr>
        </w:p>
      </w:tc>
      <w:tc>
        <w:tcPr>
          <w:tcW w:w="1666" w:type="pct"/>
        </w:tcPr>
        <w:p w14:paraId="4DB2E834" w14:textId="77777777" w:rsidR="00684831" w:rsidRDefault="00684831" w:rsidP="006E68F6">
          <w:pPr>
            <w:rPr>
              <w:lang w:val="es-PE"/>
            </w:rPr>
          </w:pPr>
        </w:p>
      </w:tc>
    </w:tr>
  </w:tbl>
  <w:p w14:paraId="2F76027B" w14:textId="77777777" w:rsidR="00EE31EC" w:rsidRPr="00684831" w:rsidRDefault="00EE31EC">
    <w:pPr>
      <w:pStyle w:val="Piedepgina"/>
      <w:jc w:val="right"/>
      <w:rPr>
        <w:lang w:val="es-PE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8E20A35" w14:textId="77777777" w:rsidR="00EE31EC" w:rsidRPr="00A831D0" w:rsidRDefault="00EE31EC" w:rsidP="000101C2">
    <w:pPr>
      <w:pStyle w:val="Piedepgina"/>
      <w:tabs>
        <w:tab w:val="left" w:pos="5245"/>
      </w:tabs>
      <w:jc w:val="both"/>
      <w:rPr>
        <w:rFonts w:ascii="Tahoma" w:hAnsi="Tahoma" w:cs="Tahoma"/>
        <w:color w:val="808080"/>
        <w:spacing w:val="-3"/>
        <w:sz w:val="20"/>
      </w:rPr>
    </w:pPr>
    <w:r w:rsidRPr="00A831D0">
      <w:rPr>
        <w:rFonts w:ascii="Tahoma" w:hAnsi="Tahoma" w:cs="Tahoma"/>
        <w:color w:val="808080"/>
        <w:spacing w:val="-3"/>
        <w:sz w:val="20"/>
      </w:rPr>
      <w:t>L</w:t>
    </w:r>
    <w:r w:rsidR="00853FB1" w:rsidRPr="00A831D0">
      <w:rPr>
        <w:rFonts w:ascii="Tahoma" w:hAnsi="Tahoma" w:cs="Tahoma"/>
        <w:color w:val="808080"/>
        <w:spacing w:val="-3"/>
        <w:sz w:val="20"/>
      </w:rPr>
      <w:t>5-FMT-046 Rev. 04</w:t>
    </w:r>
    <w:r w:rsidR="000101C2" w:rsidRPr="00A831D0">
      <w:rPr>
        <w:rFonts w:ascii="Tahoma" w:hAnsi="Tahoma" w:cs="Tahoma"/>
        <w:color w:val="808080"/>
        <w:spacing w:val="-3"/>
        <w:sz w:val="20"/>
      </w:rPr>
      <w:tab/>
    </w:r>
    <w:r w:rsidR="000101C2" w:rsidRPr="00A831D0">
      <w:rPr>
        <w:rFonts w:ascii="Tahoma" w:hAnsi="Tahoma" w:cs="Tahoma"/>
        <w:color w:val="808080"/>
        <w:spacing w:val="-3"/>
        <w:sz w:val="20"/>
      </w:rPr>
      <w:tab/>
    </w:r>
    <w:r w:rsidR="000101C2" w:rsidRPr="00A831D0">
      <w:rPr>
        <w:rFonts w:ascii="Tahoma" w:hAnsi="Tahoma" w:cs="Tahoma"/>
        <w:color w:val="808080"/>
        <w:spacing w:val="-3"/>
        <w:sz w:val="20"/>
      </w:rPr>
      <w:tab/>
    </w:r>
    <w:r w:rsidR="000101C2" w:rsidRPr="00A831D0">
      <w:rPr>
        <w:rFonts w:ascii="Tahoma" w:hAnsi="Tahoma" w:cs="Tahoma"/>
        <w:color w:val="808080"/>
        <w:spacing w:val="-3"/>
        <w:sz w:val="20"/>
      </w:rPr>
      <w:tab/>
    </w:r>
    <w:r w:rsidR="000101C2" w:rsidRPr="00A831D0">
      <w:rPr>
        <w:rFonts w:ascii="Tahoma" w:hAnsi="Tahoma" w:cs="Tahoma"/>
        <w:color w:val="808080"/>
        <w:spacing w:val="-3"/>
        <w:sz w:val="20"/>
      </w:rPr>
      <w:tab/>
    </w:r>
    <w:r w:rsidR="000101C2" w:rsidRPr="00A831D0">
      <w:rPr>
        <w:rFonts w:ascii="Tahoma" w:hAnsi="Tahoma" w:cs="Tahoma"/>
        <w:color w:val="808080"/>
        <w:spacing w:val="-3"/>
        <w:sz w:val="20"/>
      </w:rPr>
      <w:tab/>
      <w:t>20-Jul-2017</w:t>
    </w:r>
    <w:r w:rsidRPr="00A831D0">
      <w:rPr>
        <w:rFonts w:ascii="Tahoma" w:hAnsi="Tahoma" w:cs="Tahoma"/>
        <w:color w:val="808080"/>
        <w:spacing w:val="-3"/>
        <w:sz w:val="20"/>
      </w:rPr>
      <w:tab/>
    </w:r>
    <w:r w:rsidRPr="00A831D0">
      <w:rPr>
        <w:rFonts w:ascii="Tahoma" w:hAnsi="Tahoma" w:cs="Tahoma"/>
        <w:color w:val="808080"/>
        <w:spacing w:val="-3"/>
        <w:sz w:val="20"/>
      </w:rPr>
      <w:tab/>
    </w:r>
    <w:r w:rsidRPr="00A831D0">
      <w:rPr>
        <w:rFonts w:ascii="Tahoma" w:hAnsi="Tahoma" w:cs="Tahoma"/>
        <w:color w:val="808080"/>
        <w:spacing w:val="-3"/>
        <w:sz w:val="20"/>
      </w:rPr>
      <w:tab/>
    </w:r>
    <w:r w:rsidRPr="00A831D0">
      <w:rPr>
        <w:rFonts w:ascii="Tahoma" w:hAnsi="Tahoma" w:cs="Tahoma"/>
        <w:color w:val="808080"/>
        <w:spacing w:val="-3"/>
        <w:sz w:val="20"/>
      </w:rPr>
      <w:tab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E7E80A1" w14:textId="77777777" w:rsidR="00320AC4" w:rsidRDefault="00320AC4">
      <w:r>
        <w:separator/>
      </w:r>
    </w:p>
  </w:footnote>
  <w:footnote w:type="continuationSeparator" w:id="0">
    <w:p w14:paraId="675A7E02" w14:textId="77777777" w:rsidR="00320AC4" w:rsidRDefault="00320AC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5000" w:type="pct"/>
      <w:jc w:val="center"/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  <w:insideV w:val="single" w:sz="4" w:space="0" w:color="auto"/>
      </w:tblBorders>
      <w:tblCellMar>
        <w:left w:w="70" w:type="dxa"/>
        <w:right w:w="70" w:type="dxa"/>
      </w:tblCellMar>
      <w:tblLook w:val="0000" w:firstRow="0" w:lastRow="0" w:firstColumn="0" w:lastColumn="0" w:noHBand="0" w:noVBand="0"/>
    </w:tblPr>
    <w:tblGrid>
      <w:gridCol w:w="1969"/>
      <w:gridCol w:w="4318"/>
      <w:gridCol w:w="2754"/>
    </w:tblGrid>
    <w:tr w:rsidR="00606A87" w:rsidRPr="00FD4FA1" w14:paraId="11E435B5" w14:textId="77777777" w:rsidTr="00C20F6B">
      <w:trPr>
        <w:trHeight w:val="1246"/>
        <w:jc w:val="center"/>
      </w:trPr>
      <w:tc>
        <w:tcPr>
          <w:tcW w:w="1089" w:type="pct"/>
          <w:vAlign w:val="center"/>
        </w:tcPr>
        <w:p w14:paraId="331F1640" w14:textId="77777777" w:rsidR="00606A87" w:rsidRPr="0002689A" w:rsidRDefault="00606A87" w:rsidP="00606A87">
          <w:pPr>
            <w:tabs>
              <w:tab w:val="center" w:pos="4252"/>
              <w:tab w:val="right" w:pos="8504"/>
            </w:tabs>
            <w:spacing w:before="60" w:after="60"/>
            <w:jc w:val="center"/>
            <w:rPr>
              <w:rFonts w:cs="Arial"/>
              <w:lang w:val="es-PE" w:eastAsia="es-ES_tradnl"/>
            </w:rPr>
          </w:pPr>
          <w:r>
            <w:rPr>
              <w:noProof/>
              <w:spacing w:val="-4"/>
              <w:sz w:val="36"/>
              <w:lang w:val="es-PE" w:eastAsia="es-PE"/>
            </w:rPr>
            <w:drawing>
              <wp:anchor distT="0" distB="0" distL="114300" distR="114300" simplePos="0" relativeHeight="251661312" behindDoc="0" locked="0" layoutInCell="1" allowOverlap="1" wp14:anchorId="26852C41" wp14:editId="5DFF8EA8">
                <wp:simplePos x="0" y="0"/>
                <wp:positionH relativeFrom="column">
                  <wp:posOffset>64770</wp:posOffset>
                </wp:positionH>
                <wp:positionV relativeFrom="paragraph">
                  <wp:posOffset>64135</wp:posOffset>
                </wp:positionV>
                <wp:extent cx="1111250" cy="395605"/>
                <wp:effectExtent l="0" t="0" r="0" b="4445"/>
                <wp:wrapNone/>
                <wp:docPr id="21" name="Picture 3" descr="C:\Users\mhayman\Pictures\Branding Documents\Applus Logos\logosApplus+_RGB_color (no border).jp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3" descr="C:\Users\mhayman\Pictures\Branding Documents\Applus Logos\logosApplus+_RGB_color (no border).jp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111250" cy="3956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</w:p>
      </w:tc>
      <w:tc>
        <w:tcPr>
          <w:tcW w:w="2388" w:type="pct"/>
          <w:vAlign w:val="center"/>
        </w:tcPr>
        <w:p w14:paraId="4AA565B9" w14:textId="77777777" w:rsidR="00606A87" w:rsidRPr="0002689A" w:rsidRDefault="00606A87" w:rsidP="00606A87">
          <w:pPr>
            <w:tabs>
              <w:tab w:val="center" w:pos="4252"/>
              <w:tab w:val="right" w:pos="8504"/>
            </w:tabs>
            <w:jc w:val="center"/>
            <w:rPr>
              <w:rFonts w:ascii="Arial" w:hAnsi="Arial" w:cs="Arial"/>
              <w:b/>
              <w:sz w:val="28"/>
              <w:szCs w:val="28"/>
              <w:lang w:val="es-PE" w:eastAsia="es-ES_tradnl"/>
            </w:rPr>
          </w:pPr>
          <w:r w:rsidRPr="0002689A">
            <w:rPr>
              <w:rFonts w:ascii="Arial" w:hAnsi="Arial" w:cs="Arial"/>
              <w:b/>
              <w:sz w:val="28"/>
              <w:szCs w:val="28"/>
              <w:lang w:val="es-PE" w:eastAsia="es-ES_tradnl"/>
            </w:rPr>
            <w:t>INFORME DE TRABAJO:</w:t>
          </w:r>
        </w:p>
        <w:p w14:paraId="463C4731" w14:textId="77777777" w:rsidR="00606A87" w:rsidRPr="0002689A" w:rsidRDefault="00F42484" w:rsidP="00606A87">
          <w:pPr>
            <w:tabs>
              <w:tab w:val="center" w:pos="4252"/>
              <w:tab w:val="right" w:pos="8504"/>
            </w:tabs>
            <w:jc w:val="center"/>
            <w:rPr>
              <w:rFonts w:ascii="Arial" w:hAnsi="Arial" w:cs="Arial"/>
              <w:b/>
              <w:lang w:val="es-PE" w:eastAsia="es-ES_tradnl"/>
            </w:rPr>
          </w:pPr>
          <w:r>
            <w:rPr>
              <w:rFonts w:ascii="Arial" w:hAnsi="Arial" w:cs="Arial"/>
              <w:b/>
              <w:lang w:val="es-PE" w:eastAsia="es-ES_tradnl"/>
            </w:rPr>
            <w:t>RUTINA</w:t>
          </w:r>
        </w:p>
      </w:tc>
      <w:tc>
        <w:tcPr>
          <w:tcW w:w="1523" w:type="pct"/>
          <w:vAlign w:val="center"/>
        </w:tcPr>
        <w:p w14:paraId="11840C9A" w14:textId="77777777" w:rsidR="00606A87" w:rsidRPr="0002689A" w:rsidRDefault="003B6417" w:rsidP="00606A87">
          <w:pPr>
            <w:tabs>
              <w:tab w:val="center" w:pos="4252"/>
              <w:tab w:val="right" w:pos="8504"/>
            </w:tabs>
            <w:spacing w:before="60" w:after="60"/>
            <w:jc w:val="center"/>
            <w:rPr>
              <w:rFonts w:cs="Arial"/>
              <w:lang w:val="es-PE" w:eastAsia="es-ES_tradnl"/>
            </w:rPr>
          </w:pPr>
          <w:r>
            <w:rPr>
              <w:noProof/>
            </w:rPr>
            <w:drawing>
              <wp:inline distT="0" distB="0" distL="0" distR="0" wp14:anchorId="3010A317" wp14:editId="094D7DF4">
                <wp:extent cx="1237702" cy="695602"/>
                <wp:effectExtent l="0" t="0" r="635" b="9525"/>
                <wp:docPr id="63" name="Imagen 6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5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251383" cy="70329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</w:tr>
  </w:tbl>
  <w:p w14:paraId="7AED1859" w14:textId="77777777" w:rsidR="00606A87" w:rsidRPr="00893230" w:rsidRDefault="00606A87">
    <w:pPr>
      <w:pStyle w:val="Encabezado"/>
      <w:rPr>
        <w:rFonts w:ascii="Tahoma" w:hAnsi="Tahoma" w:cs="Tahoma"/>
        <w:lang w:val="es-ES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5000" w:type="pct"/>
      <w:jc w:val="center"/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  <w:insideV w:val="single" w:sz="4" w:space="0" w:color="auto"/>
      </w:tblBorders>
      <w:tblCellMar>
        <w:left w:w="70" w:type="dxa"/>
        <w:right w:w="70" w:type="dxa"/>
      </w:tblCellMar>
      <w:tblLook w:val="0000" w:firstRow="0" w:lastRow="0" w:firstColumn="0" w:lastColumn="0" w:noHBand="0" w:noVBand="0"/>
    </w:tblPr>
    <w:tblGrid>
      <w:gridCol w:w="2013"/>
      <w:gridCol w:w="4730"/>
      <w:gridCol w:w="2298"/>
    </w:tblGrid>
    <w:tr w:rsidR="0002689A" w:rsidRPr="005924FF" w14:paraId="03309FBE" w14:textId="77777777" w:rsidTr="0002689A">
      <w:trPr>
        <w:trHeight w:val="1246"/>
        <w:jc w:val="center"/>
      </w:trPr>
      <w:tc>
        <w:tcPr>
          <w:tcW w:w="1113" w:type="pct"/>
          <w:vAlign w:val="center"/>
        </w:tcPr>
        <w:p w14:paraId="7786EBEE" w14:textId="77777777" w:rsidR="0002689A" w:rsidRPr="0002689A" w:rsidRDefault="0002689A" w:rsidP="0002689A">
          <w:pPr>
            <w:tabs>
              <w:tab w:val="center" w:pos="4252"/>
              <w:tab w:val="right" w:pos="8504"/>
            </w:tabs>
            <w:spacing w:before="60" w:after="60"/>
            <w:jc w:val="center"/>
            <w:rPr>
              <w:rFonts w:cs="Arial"/>
              <w:lang w:val="es-PE" w:eastAsia="es-ES_tradnl"/>
            </w:rPr>
          </w:pPr>
          <w:r>
            <w:rPr>
              <w:noProof/>
              <w:spacing w:val="-4"/>
              <w:sz w:val="36"/>
              <w:lang w:val="es-PE" w:eastAsia="es-PE"/>
            </w:rPr>
            <w:drawing>
              <wp:anchor distT="0" distB="0" distL="114300" distR="114300" simplePos="0" relativeHeight="251660288" behindDoc="0" locked="0" layoutInCell="1" allowOverlap="1" wp14:anchorId="7CE5AFE3" wp14:editId="129984CA">
                <wp:simplePos x="0" y="0"/>
                <wp:positionH relativeFrom="column">
                  <wp:posOffset>64770</wp:posOffset>
                </wp:positionH>
                <wp:positionV relativeFrom="paragraph">
                  <wp:posOffset>64135</wp:posOffset>
                </wp:positionV>
                <wp:extent cx="1111250" cy="395605"/>
                <wp:effectExtent l="0" t="0" r="0" b="4445"/>
                <wp:wrapNone/>
                <wp:docPr id="25" name="Picture 3" descr="C:\Users\mhayman\Pictures\Branding Documents\Applus Logos\logosApplus+_RGB_color (no border).jp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3" descr="C:\Users\mhayman\Pictures\Branding Documents\Applus Logos\logosApplus+_RGB_color (no border).jp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111250" cy="3956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</w:p>
      </w:tc>
      <w:tc>
        <w:tcPr>
          <w:tcW w:w="2616" w:type="pct"/>
          <w:vAlign w:val="center"/>
        </w:tcPr>
        <w:p w14:paraId="0E1610EF" w14:textId="77777777" w:rsidR="0002689A" w:rsidRPr="0002689A" w:rsidRDefault="0002689A" w:rsidP="0002689A">
          <w:pPr>
            <w:tabs>
              <w:tab w:val="center" w:pos="4252"/>
              <w:tab w:val="right" w:pos="8504"/>
            </w:tabs>
            <w:jc w:val="center"/>
            <w:rPr>
              <w:rFonts w:ascii="Arial" w:hAnsi="Arial" w:cs="Arial"/>
              <w:b/>
              <w:sz w:val="28"/>
              <w:szCs w:val="28"/>
              <w:lang w:val="es-PE" w:eastAsia="es-ES_tradnl"/>
            </w:rPr>
          </w:pPr>
          <w:r w:rsidRPr="0002689A">
            <w:rPr>
              <w:rFonts w:ascii="Arial" w:hAnsi="Arial" w:cs="Arial"/>
              <w:b/>
              <w:sz w:val="28"/>
              <w:szCs w:val="28"/>
              <w:lang w:val="es-PE" w:eastAsia="es-ES_tradnl"/>
            </w:rPr>
            <w:t>INFORME DE TRABAJO:</w:t>
          </w:r>
        </w:p>
        <w:p w14:paraId="7F9463E2" w14:textId="77777777" w:rsidR="0002689A" w:rsidRPr="0002689A" w:rsidRDefault="0002689A" w:rsidP="0002689A">
          <w:pPr>
            <w:tabs>
              <w:tab w:val="center" w:pos="4252"/>
              <w:tab w:val="right" w:pos="8504"/>
            </w:tabs>
            <w:jc w:val="center"/>
            <w:rPr>
              <w:rFonts w:ascii="Arial" w:hAnsi="Arial" w:cs="Arial"/>
              <w:b/>
              <w:lang w:val="es-PE" w:eastAsia="es-ES_tradnl"/>
            </w:rPr>
          </w:pPr>
          <w:r w:rsidRPr="0002689A">
            <w:rPr>
              <w:rFonts w:ascii="Arial" w:hAnsi="Arial" w:cs="Arial"/>
              <w:b/>
              <w:sz w:val="28"/>
              <w:szCs w:val="28"/>
              <w:lang w:val="es-PE" w:eastAsia="es-ES_tradnl"/>
            </w:rPr>
            <w:t>REFORMA SUSTANCIAL</w:t>
          </w:r>
        </w:p>
      </w:tc>
      <w:tc>
        <w:tcPr>
          <w:tcW w:w="1271" w:type="pct"/>
          <w:vAlign w:val="center"/>
        </w:tcPr>
        <w:p w14:paraId="7AC8C4BE" w14:textId="77777777" w:rsidR="0002689A" w:rsidRPr="0002689A" w:rsidRDefault="0002689A" w:rsidP="0002689A">
          <w:pPr>
            <w:tabs>
              <w:tab w:val="center" w:pos="4252"/>
              <w:tab w:val="right" w:pos="8504"/>
            </w:tabs>
            <w:spacing w:before="60" w:after="60"/>
            <w:jc w:val="center"/>
            <w:rPr>
              <w:rFonts w:cs="Arial"/>
              <w:lang w:val="es-PE" w:eastAsia="es-ES_tradnl"/>
            </w:rPr>
          </w:pPr>
          <w:r w:rsidRPr="0002689A">
            <w:rPr>
              <w:rFonts w:cs="Arial"/>
              <w:noProof/>
              <w:lang w:val="es-PE" w:eastAsia="es-PE"/>
            </w:rPr>
            <w:drawing>
              <wp:anchor distT="0" distB="0" distL="114300" distR="114300" simplePos="0" relativeHeight="251659264" behindDoc="0" locked="0" layoutInCell="1" allowOverlap="1" wp14:anchorId="2687ED76" wp14:editId="47AD848F">
                <wp:simplePos x="0" y="0"/>
                <wp:positionH relativeFrom="column">
                  <wp:posOffset>123825</wp:posOffset>
                </wp:positionH>
                <wp:positionV relativeFrom="paragraph">
                  <wp:posOffset>9525</wp:posOffset>
                </wp:positionV>
                <wp:extent cx="1104900" cy="626745"/>
                <wp:effectExtent l="0" t="0" r="0" b="1905"/>
                <wp:wrapNone/>
                <wp:docPr id="26" name="Imagen 2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" name="cajetin Enel Layout1-001.jpg"/>
                        <pic:cNvPicPr/>
                      </pic:nvPicPr>
                      <pic:blipFill>
                        <a:blip r:embed="rId2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104900" cy="62674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</w:p>
      </w:tc>
    </w:tr>
  </w:tbl>
  <w:p w14:paraId="7B6CF318" w14:textId="77777777" w:rsidR="0002689A" w:rsidRPr="00893230" w:rsidRDefault="0002689A" w:rsidP="00955820">
    <w:pPr>
      <w:pStyle w:val="Encabezado"/>
      <w:tabs>
        <w:tab w:val="clear" w:pos="4153"/>
        <w:tab w:val="clear" w:pos="8306"/>
        <w:tab w:val="left" w:pos="3945"/>
      </w:tabs>
      <w:rPr>
        <w:rFonts w:ascii="Times New Roman" w:hAnsi="Times New Roman"/>
        <w:lang w:val="es-ES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35" type="#_x0000_t75" style="width:931.5pt;height:594pt;visibility:visible;mso-wrap-style:square" o:bordertopcolor="black" o:borderleftcolor="black" o:borderbottomcolor="black" o:borderrightcolor="black" o:bullet="t">
        <v:imagedata r:id="rId1" o:title=""/>
        <w10:bordertop type="single" width="8"/>
        <w10:borderleft type="single" width="8"/>
        <w10:borderbottom type="single" width="8"/>
        <w10:borderright type="single" width="8"/>
      </v:shape>
    </w:pict>
  </w:numPicBullet>
  <w:abstractNum w:abstractNumId="0" w15:restartNumberingAfterBreak="1">
    <w:nsid w:val="00211738"/>
    <w:multiLevelType w:val="hybridMultilevel"/>
    <w:tmpl w:val="A5C64D1A"/>
    <w:lvl w:ilvl="0" w:tplc="7A5CBC1A">
      <w:start w:val="1"/>
      <w:numFmt w:val="bullet"/>
      <w:lvlText w:val=""/>
      <w:lvlJc w:val="left"/>
      <w:pPr>
        <w:ind w:left="1074" w:hanging="360"/>
      </w:pPr>
      <w:rPr>
        <w:rFonts w:ascii="Symbol" w:eastAsia="Times New Roman" w:hAnsi="Symbol" w:cs="Arial" w:hint="default"/>
      </w:rPr>
    </w:lvl>
    <w:lvl w:ilvl="1" w:tplc="280A0003" w:tentative="1">
      <w:start w:val="1"/>
      <w:numFmt w:val="bullet"/>
      <w:lvlText w:val="o"/>
      <w:lvlJc w:val="left"/>
      <w:pPr>
        <w:ind w:left="1794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514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234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954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674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394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6114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834" w:hanging="360"/>
      </w:pPr>
      <w:rPr>
        <w:rFonts w:ascii="Wingdings" w:hAnsi="Wingdings" w:hint="default"/>
      </w:rPr>
    </w:lvl>
  </w:abstractNum>
  <w:abstractNum w:abstractNumId="1" w15:restartNumberingAfterBreak="1">
    <w:nsid w:val="07503ECC"/>
    <w:multiLevelType w:val="hybridMultilevel"/>
    <w:tmpl w:val="57A2624C"/>
    <w:lvl w:ilvl="0" w:tplc="280A0001">
      <w:start w:val="25"/>
      <w:numFmt w:val="bullet"/>
      <w:lvlText w:val=""/>
      <w:lvlJc w:val="left"/>
      <w:pPr>
        <w:ind w:left="720" w:hanging="360"/>
      </w:pPr>
      <w:rPr>
        <w:rFonts w:ascii="Symbol" w:eastAsia="Times New Roman" w:hAnsi="Symbol" w:cs="Times New Roman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1">
    <w:nsid w:val="09911E50"/>
    <w:multiLevelType w:val="multilevel"/>
    <w:tmpl w:val="124AEC4A"/>
    <w:lvl w:ilvl="0">
      <w:start w:val="1"/>
      <w:numFmt w:val="decimal"/>
      <w:lvlText w:val="%1.0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880"/>
        </w:tabs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4680"/>
        </w:tabs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760"/>
        </w:tabs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480"/>
        </w:tabs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560"/>
        </w:tabs>
        <w:ind w:left="7560" w:hanging="1800"/>
      </w:pPr>
      <w:rPr>
        <w:rFonts w:hint="default"/>
      </w:rPr>
    </w:lvl>
  </w:abstractNum>
  <w:abstractNum w:abstractNumId="3" w15:restartNumberingAfterBreak="1">
    <w:nsid w:val="09EA0D4D"/>
    <w:multiLevelType w:val="multilevel"/>
    <w:tmpl w:val="DF740DF2"/>
    <w:lvl w:ilvl="0">
      <w:start w:val="1"/>
      <w:numFmt w:val="decimal"/>
      <w:lvlText w:val="%1.0"/>
      <w:lvlJc w:val="left"/>
      <w:pPr>
        <w:tabs>
          <w:tab w:val="num" w:pos="390"/>
        </w:tabs>
        <w:ind w:left="390" w:hanging="39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110"/>
        </w:tabs>
        <w:ind w:left="1110" w:hanging="39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3240"/>
        </w:tabs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5040"/>
        </w:tabs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760"/>
        </w:tabs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840"/>
        </w:tabs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560"/>
        </w:tabs>
        <w:ind w:left="7560" w:hanging="1800"/>
      </w:pPr>
      <w:rPr>
        <w:rFonts w:hint="default"/>
      </w:rPr>
    </w:lvl>
  </w:abstractNum>
  <w:abstractNum w:abstractNumId="4" w15:restartNumberingAfterBreak="1">
    <w:nsid w:val="0CF07DF1"/>
    <w:multiLevelType w:val="multilevel"/>
    <w:tmpl w:val="A1EC78DA"/>
    <w:lvl w:ilvl="0">
      <w:start w:val="1"/>
      <w:numFmt w:val="decimal"/>
      <w:lvlText w:val="%1.0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880"/>
        </w:tabs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4680"/>
        </w:tabs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400"/>
        </w:tabs>
        <w:ind w:left="540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480"/>
        </w:tabs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200"/>
        </w:tabs>
        <w:ind w:left="7200" w:hanging="1440"/>
      </w:pPr>
      <w:rPr>
        <w:rFonts w:hint="default"/>
      </w:rPr>
    </w:lvl>
  </w:abstractNum>
  <w:abstractNum w:abstractNumId="5" w15:restartNumberingAfterBreak="1">
    <w:nsid w:val="0E742A7A"/>
    <w:multiLevelType w:val="hybridMultilevel"/>
    <w:tmpl w:val="8278DB04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6" w15:restartNumberingAfterBreak="1">
    <w:nsid w:val="0FAB5374"/>
    <w:multiLevelType w:val="hybridMultilevel"/>
    <w:tmpl w:val="0B9A4D0A"/>
    <w:lvl w:ilvl="0" w:tplc="BEE296A6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1">
    <w:nsid w:val="11B323D2"/>
    <w:multiLevelType w:val="hybridMultilevel"/>
    <w:tmpl w:val="96329578"/>
    <w:lvl w:ilvl="0" w:tplc="2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1">
    <w:nsid w:val="157E2F9B"/>
    <w:multiLevelType w:val="hybridMultilevel"/>
    <w:tmpl w:val="3152834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1">
    <w:nsid w:val="183F6213"/>
    <w:multiLevelType w:val="multilevel"/>
    <w:tmpl w:val="9764495A"/>
    <w:lvl w:ilvl="0">
      <w:start w:val="1"/>
      <w:numFmt w:val="decimal"/>
      <w:lvlText w:val="%1.0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880"/>
        </w:tabs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4680"/>
        </w:tabs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400"/>
        </w:tabs>
        <w:ind w:left="540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480"/>
        </w:tabs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200"/>
        </w:tabs>
        <w:ind w:left="7200" w:hanging="1440"/>
      </w:pPr>
      <w:rPr>
        <w:rFonts w:hint="default"/>
      </w:rPr>
    </w:lvl>
  </w:abstractNum>
  <w:abstractNum w:abstractNumId="10" w15:restartNumberingAfterBreak="1">
    <w:nsid w:val="192129A4"/>
    <w:multiLevelType w:val="multilevel"/>
    <w:tmpl w:val="797AA18E"/>
    <w:lvl w:ilvl="0">
      <w:start w:val="2"/>
      <w:numFmt w:val="decimal"/>
      <w:lvlText w:val="%1.0"/>
      <w:lvlJc w:val="left"/>
      <w:pPr>
        <w:tabs>
          <w:tab w:val="num" w:pos="420"/>
        </w:tabs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140"/>
        </w:tabs>
        <w:ind w:left="114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880"/>
        </w:tabs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4680"/>
        </w:tabs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760"/>
        </w:tabs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480"/>
        </w:tabs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560"/>
        </w:tabs>
        <w:ind w:left="7560" w:hanging="1800"/>
      </w:pPr>
      <w:rPr>
        <w:rFonts w:hint="default"/>
      </w:rPr>
    </w:lvl>
  </w:abstractNum>
  <w:abstractNum w:abstractNumId="11" w15:restartNumberingAfterBreak="1">
    <w:nsid w:val="23164350"/>
    <w:multiLevelType w:val="hybridMultilevel"/>
    <w:tmpl w:val="FA4E3E68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1">
    <w:nsid w:val="23D90520"/>
    <w:multiLevelType w:val="hybridMultilevel"/>
    <w:tmpl w:val="654EF3F2"/>
    <w:lvl w:ilvl="0" w:tplc="4880BF98">
      <w:numFmt w:val="bullet"/>
      <w:lvlText w:val="-"/>
      <w:lvlJc w:val="left"/>
      <w:pPr>
        <w:ind w:left="720" w:hanging="360"/>
      </w:pPr>
      <w:rPr>
        <w:rFonts w:ascii="Tahoma" w:eastAsia="Times New Roman" w:hAnsi="Tahoma" w:cs="Tahoma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1">
    <w:nsid w:val="25D513E5"/>
    <w:multiLevelType w:val="multilevel"/>
    <w:tmpl w:val="ED3CB208"/>
    <w:lvl w:ilvl="0">
      <w:start w:val="2"/>
      <w:numFmt w:val="decimal"/>
      <w:lvlText w:val="%1.0"/>
      <w:lvlJc w:val="left"/>
      <w:pPr>
        <w:tabs>
          <w:tab w:val="num" w:pos="900"/>
        </w:tabs>
        <w:ind w:left="900" w:hanging="54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620"/>
        </w:tabs>
        <w:ind w:left="1620" w:hanging="54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520"/>
        </w:tabs>
        <w:ind w:left="25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3240"/>
        </w:tabs>
        <w:ind w:left="324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4320"/>
        </w:tabs>
        <w:ind w:left="43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5040"/>
        </w:tabs>
        <w:ind w:left="504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6120"/>
        </w:tabs>
        <w:ind w:left="61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840"/>
        </w:tabs>
        <w:ind w:left="68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920"/>
        </w:tabs>
        <w:ind w:left="7920" w:hanging="1800"/>
      </w:pPr>
      <w:rPr>
        <w:rFonts w:hint="default"/>
      </w:rPr>
    </w:lvl>
  </w:abstractNum>
  <w:abstractNum w:abstractNumId="14" w15:restartNumberingAfterBreak="1">
    <w:nsid w:val="29280E6F"/>
    <w:multiLevelType w:val="hybridMultilevel"/>
    <w:tmpl w:val="C2DAA596"/>
    <w:lvl w:ilvl="0" w:tplc="08FAC71A">
      <w:start w:val="1"/>
      <w:numFmt w:val="decimal"/>
      <w:lvlText w:val="%1."/>
      <w:lvlJc w:val="left"/>
      <w:pPr>
        <w:ind w:left="540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260" w:hanging="360"/>
      </w:pPr>
    </w:lvl>
    <w:lvl w:ilvl="2" w:tplc="280A001B" w:tentative="1">
      <w:start w:val="1"/>
      <w:numFmt w:val="lowerRoman"/>
      <w:lvlText w:val="%3."/>
      <w:lvlJc w:val="right"/>
      <w:pPr>
        <w:ind w:left="1980" w:hanging="180"/>
      </w:pPr>
    </w:lvl>
    <w:lvl w:ilvl="3" w:tplc="280A000F" w:tentative="1">
      <w:start w:val="1"/>
      <w:numFmt w:val="decimal"/>
      <w:lvlText w:val="%4."/>
      <w:lvlJc w:val="left"/>
      <w:pPr>
        <w:ind w:left="2700" w:hanging="360"/>
      </w:pPr>
    </w:lvl>
    <w:lvl w:ilvl="4" w:tplc="280A0019" w:tentative="1">
      <w:start w:val="1"/>
      <w:numFmt w:val="lowerLetter"/>
      <w:lvlText w:val="%5."/>
      <w:lvlJc w:val="left"/>
      <w:pPr>
        <w:ind w:left="3420" w:hanging="360"/>
      </w:pPr>
    </w:lvl>
    <w:lvl w:ilvl="5" w:tplc="280A001B" w:tentative="1">
      <w:start w:val="1"/>
      <w:numFmt w:val="lowerRoman"/>
      <w:lvlText w:val="%6."/>
      <w:lvlJc w:val="right"/>
      <w:pPr>
        <w:ind w:left="4140" w:hanging="180"/>
      </w:pPr>
    </w:lvl>
    <w:lvl w:ilvl="6" w:tplc="280A000F" w:tentative="1">
      <w:start w:val="1"/>
      <w:numFmt w:val="decimal"/>
      <w:lvlText w:val="%7."/>
      <w:lvlJc w:val="left"/>
      <w:pPr>
        <w:ind w:left="4860" w:hanging="360"/>
      </w:pPr>
    </w:lvl>
    <w:lvl w:ilvl="7" w:tplc="280A0019" w:tentative="1">
      <w:start w:val="1"/>
      <w:numFmt w:val="lowerLetter"/>
      <w:lvlText w:val="%8."/>
      <w:lvlJc w:val="left"/>
      <w:pPr>
        <w:ind w:left="5580" w:hanging="360"/>
      </w:pPr>
    </w:lvl>
    <w:lvl w:ilvl="8" w:tplc="280A001B" w:tentative="1">
      <w:start w:val="1"/>
      <w:numFmt w:val="lowerRoman"/>
      <w:lvlText w:val="%9."/>
      <w:lvlJc w:val="right"/>
      <w:pPr>
        <w:ind w:left="6300" w:hanging="180"/>
      </w:pPr>
    </w:lvl>
  </w:abstractNum>
  <w:abstractNum w:abstractNumId="15" w15:restartNumberingAfterBreak="1">
    <w:nsid w:val="2E89719F"/>
    <w:multiLevelType w:val="hybridMultilevel"/>
    <w:tmpl w:val="95B8385A"/>
    <w:lvl w:ilvl="0" w:tplc="0410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1">
    <w:nsid w:val="37601E5C"/>
    <w:multiLevelType w:val="multilevel"/>
    <w:tmpl w:val="E876B4D2"/>
    <w:lvl w:ilvl="0">
      <w:start w:val="1"/>
      <w:numFmt w:val="decimal"/>
      <w:lvlText w:val="%1.0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17" w15:restartNumberingAfterBreak="1">
    <w:nsid w:val="3DC60B6D"/>
    <w:multiLevelType w:val="hybridMultilevel"/>
    <w:tmpl w:val="F864C812"/>
    <w:lvl w:ilvl="0" w:tplc="31EA3036">
      <w:numFmt w:val="bullet"/>
      <w:lvlText w:val=""/>
      <w:lvlJc w:val="left"/>
      <w:pPr>
        <w:ind w:left="1080" w:hanging="360"/>
      </w:pPr>
      <w:rPr>
        <w:rFonts w:ascii="Symbol" w:eastAsia="Times New Roman" w:hAnsi="Symbol" w:cs="Tahoma" w:hint="default"/>
      </w:rPr>
    </w:lvl>
    <w:lvl w:ilvl="1" w:tplc="28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8" w15:restartNumberingAfterBreak="1">
    <w:nsid w:val="47303E2A"/>
    <w:multiLevelType w:val="singleLevel"/>
    <w:tmpl w:val="3418E0E0"/>
    <w:lvl w:ilvl="0">
      <w:start w:val="2"/>
      <w:numFmt w:val="decimal"/>
      <w:lvlText w:val="%1."/>
      <w:legacy w:legacy="1" w:legacySpace="0" w:legacyIndent="360"/>
      <w:lvlJc w:val="left"/>
      <w:pPr>
        <w:ind w:left="360" w:hanging="360"/>
      </w:pPr>
    </w:lvl>
  </w:abstractNum>
  <w:abstractNum w:abstractNumId="19" w15:restartNumberingAfterBreak="1">
    <w:nsid w:val="5197489B"/>
    <w:multiLevelType w:val="hybridMultilevel"/>
    <w:tmpl w:val="0D5E4178"/>
    <w:lvl w:ilvl="0" w:tplc="04090017">
      <w:start w:val="1"/>
      <w:numFmt w:val="lowerLetter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0" w15:restartNumberingAfterBreak="1">
    <w:nsid w:val="548A6EF5"/>
    <w:multiLevelType w:val="hybridMultilevel"/>
    <w:tmpl w:val="8D44F2BE"/>
    <w:lvl w:ilvl="0" w:tplc="04090017">
      <w:start w:val="2"/>
      <w:numFmt w:val="lowerLetter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1" w15:restartNumberingAfterBreak="1">
    <w:nsid w:val="586C6DEF"/>
    <w:multiLevelType w:val="multilevel"/>
    <w:tmpl w:val="66182A98"/>
    <w:lvl w:ilvl="0">
      <w:start w:val="3"/>
      <w:numFmt w:val="decimal"/>
      <w:lvlText w:val="%1.0"/>
      <w:lvlJc w:val="left"/>
      <w:pPr>
        <w:tabs>
          <w:tab w:val="num" w:pos="816"/>
        </w:tabs>
        <w:ind w:left="816" w:hanging="39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536"/>
        </w:tabs>
        <w:ind w:left="1536" w:hanging="39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586"/>
        </w:tabs>
        <w:ind w:left="258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3306"/>
        </w:tabs>
        <w:ind w:left="3306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4386"/>
        </w:tabs>
        <w:ind w:left="438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5106"/>
        </w:tabs>
        <w:ind w:left="5106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6186"/>
        </w:tabs>
        <w:ind w:left="618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906"/>
        </w:tabs>
        <w:ind w:left="6906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986"/>
        </w:tabs>
        <w:ind w:left="7986" w:hanging="1800"/>
      </w:pPr>
      <w:rPr>
        <w:rFonts w:hint="default"/>
      </w:rPr>
    </w:lvl>
  </w:abstractNum>
  <w:abstractNum w:abstractNumId="22" w15:restartNumberingAfterBreak="1">
    <w:nsid w:val="58F15298"/>
    <w:multiLevelType w:val="multilevel"/>
    <w:tmpl w:val="96524996"/>
    <w:lvl w:ilvl="0">
      <w:start w:val="5"/>
      <w:numFmt w:val="decimal"/>
      <w:lvlText w:val="%1.0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440"/>
        </w:tabs>
        <w:ind w:left="14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3240"/>
        </w:tabs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5040"/>
        </w:tabs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6120"/>
        </w:tabs>
        <w:ind w:left="61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840"/>
        </w:tabs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920"/>
        </w:tabs>
        <w:ind w:left="7920" w:hanging="2160"/>
      </w:pPr>
      <w:rPr>
        <w:rFonts w:hint="default"/>
      </w:rPr>
    </w:lvl>
  </w:abstractNum>
  <w:abstractNum w:abstractNumId="23" w15:restartNumberingAfterBreak="1">
    <w:nsid w:val="5A037441"/>
    <w:multiLevelType w:val="hybridMultilevel"/>
    <w:tmpl w:val="2C006CE2"/>
    <w:lvl w:ilvl="0" w:tplc="AA76DCEE">
      <w:numFmt w:val="bullet"/>
      <w:lvlText w:val=""/>
      <w:lvlJc w:val="left"/>
      <w:pPr>
        <w:ind w:left="720" w:hanging="360"/>
      </w:pPr>
      <w:rPr>
        <w:rFonts w:ascii="Symbol" w:eastAsia="Times New Roman" w:hAnsi="Symbol" w:cs="Tahoma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1">
    <w:nsid w:val="5A664C27"/>
    <w:multiLevelType w:val="hybridMultilevel"/>
    <w:tmpl w:val="E0ACD24A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1">
    <w:nsid w:val="61AF487C"/>
    <w:multiLevelType w:val="hybridMultilevel"/>
    <w:tmpl w:val="FF7CD8FE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1">
    <w:nsid w:val="6F6118D8"/>
    <w:multiLevelType w:val="multilevel"/>
    <w:tmpl w:val="ABBE0220"/>
    <w:lvl w:ilvl="0">
      <w:start w:val="4"/>
      <w:numFmt w:val="decimal"/>
      <w:lvlText w:val="%1.0."/>
      <w:legacy w:legacy="1" w:legacySpace="120" w:legacyIndent="465"/>
      <w:lvlJc w:val="left"/>
      <w:pPr>
        <w:ind w:left="465" w:hanging="465"/>
      </w:pPr>
    </w:lvl>
    <w:lvl w:ilvl="1">
      <w:start w:val="1"/>
      <w:numFmt w:val="decimal"/>
      <w:lvlText w:val=".%2."/>
      <w:legacy w:legacy="1" w:legacySpace="120" w:legacyIndent="465"/>
      <w:lvlJc w:val="left"/>
      <w:pPr>
        <w:ind w:left="930" w:hanging="465"/>
      </w:pPr>
    </w:lvl>
    <w:lvl w:ilvl="2">
      <w:start w:val="1"/>
      <w:numFmt w:val="decimal"/>
      <w:lvlText w:val=".%2.%3."/>
      <w:legacy w:legacy="1" w:legacySpace="120" w:legacyIndent="720"/>
      <w:lvlJc w:val="left"/>
      <w:pPr>
        <w:ind w:left="1650" w:hanging="720"/>
      </w:pPr>
    </w:lvl>
    <w:lvl w:ilvl="3">
      <w:start w:val="1"/>
      <w:numFmt w:val="decimal"/>
      <w:lvlText w:val=".%2.%3.%4."/>
      <w:legacy w:legacy="1" w:legacySpace="120" w:legacyIndent="720"/>
      <w:lvlJc w:val="left"/>
      <w:pPr>
        <w:ind w:left="2370" w:hanging="720"/>
      </w:pPr>
    </w:lvl>
    <w:lvl w:ilvl="4">
      <w:start w:val="1"/>
      <w:numFmt w:val="decimal"/>
      <w:lvlText w:val=".%2.%3.%4.%5."/>
      <w:legacy w:legacy="1" w:legacySpace="120" w:legacyIndent="1080"/>
      <w:lvlJc w:val="left"/>
      <w:pPr>
        <w:ind w:left="3450" w:hanging="1080"/>
      </w:pPr>
    </w:lvl>
    <w:lvl w:ilvl="5">
      <w:start w:val="1"/>
      <w:numFmt w:val="decimal"/>
      <w:lvlText w:val=".%2.%3.%4.%5.%6."/>
      <w:legacy w:legacy="1" w:legacySpace="120" w:legacyIndent="1080"/>
      <w:lvlJc w:val="left"/>
      <w:pPr>
        <w:ind w:left="4530" w:hanging="1080"/>
      </w:pPr>
    </w:lvl>
    <w:lvl w:ilvl="6">
      <w:start w:val="1"/>
      <w:numFmt w:val="decimal"/>
      <w:lvlText w:val=".%2.%3.%4.%5.%6.%7."/>
      <w:legacy w:legacy="1" w:legacySpace="120" w:legacyIndent="1440"/>
      <w:lvlJc w:val="left"/>
      <w:pPr>
        <w:ind w:left="5970" w:hanging="1440"/>
      </w:pPr>
    </w:lvl>
    <w:lvl w:ilvl="7">
      <w:start w:val="1"/>
      <w:numFmt w:val="decimal"/>
      <w:lvlText w:val=".%2.%3.%4.%5.%6.%7.%8."/>
      <w:legacy w:legacy="1" w:legacySpace="120" w:legacyIndent="1440"/>
      <w:lvlJc w:val="left"/>
      <w:pPr>
        <w:ind w:left="7410" w:hanging="1440"/>
      </w:pPr>
    </w:lvl>
    <w:lvl w:ilvl="8">
      <w:start w:val="1"/>
      <w:numFmt w:val="decimal"/>
      <w:lvlText w:val=".%2.%3.%4.%5.%6.%7.%8.%9."/>
      <w:legacy w:legacy="1" w:legacySpace="120" w:legacyIndent="1800"/>
      <w:lvlJc w:val="left"/>
      <w:pPr>
        <w:ind w:left="9210" w:hanging="1800"/>
      </w:pPr>
    </w:lvl>
  </w:abstractNum>
  <w:abstractNum w:abstractNumId="27" w15:restartNumberingAfterBreak="1">
    <w:nsid w:val="71581B98"/>
    <w:multiLevelType w:val="hybridMultilevel"/>
    <w:tmpl w:val="0B7ACC1A"/>
    <w:lvl w:ilvl="0" w:tplc="0C0A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8" w15:restartNumberingAfterBreak="1">
    <w:nsid w:val="766B2DC5"/>
    <w:multiLevelType w:val="hybridMultilevel"/>
    <w:tmpl w:val="57E41780"/>
    <w:lvl w:ilvl="0" w:tplc="134A8204">
      <w:start w:val="4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CG Times" w:eastAsia="Times New Roman" w:hAnsi="CG Times" w:cs="Times New Roman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9" w15:restartNumberingAfterBreak="1">
    <w:nsid w:val="79D239D7"/>
    <w:multiLevelType w:val="hybridMultilevel"/>
    <w:tmpl w:val="43602B96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0" w15:restartNumberingAfterBreak="1">
    <w:nsid w:val="7B8C7E12"/>
    <w:multiLevelType w:val="multilevel"/>
    <w:tmpl w:val="A8B25AC6"/>
    <w:lvl w:ilvl="0">
      <w:start w:val="6"/>
      <w:numFmt w:val="decimal"/>
      <w:lvlText w:val="%1.0"/>
      <w:lvlJc w:val="left"/>
      <w:pPr>
        <w:tabs>
          <w:tab w:val="num" w:pos="831"/>
        </w:tabs>
        <w:ind w:left="831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551"/>
        </w:tabs>
        <w:ind w:left="1551" w:hanging="405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586"/>
        </w:tabs>
        <w:ind w:left="258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3306"/>
        </w:tabs>
        <w:ind w:left="3306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4386"/>
        </w:tabs>
        <w:ind w:left="438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5106"/>
        </w:tabs>
        <w:ind w:left="5106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6186"/>
        </w:tabs>
        <w:ind w:left="618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906"/>
        </w:tabs>
        <w:ind w:left="6906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986"/>
        </w:tabs>
        <w:ind w:left="7986" w:hanging="1800"/>
      </w:pPr>
      <w:rPr>
        <w:rFonts w:hint="default"/>
      </w:rPr>
    </w:lvl>
  </w:abstractNum>
  <w:abstractNum w:abstractNumId="31" w15:restartNumberingAfterBreak="1">
    <w:nsid w:val="7DB966AA"/>
    <w:multiLevelType w:val="multilevel"/>
    <w:tmpl w:val="CE54E834"/>
    <w:lvl w:ilvl="0">
      <w:start w:val="1"/>
      <w:numFmt w:val="decimal"/>
      <w:lvlText w:val="%1.0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880"/>
        </w:tabs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4680"/>
        </w:tabs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760"/>
        </w:tabs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480"/>
        </w:tabs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560"/>
        </w:tabs>
        <w:ind w:left="7560" w:hanging="1800"/>
      </w:pPr>
      <w:rPr>
        <w:rFonts w:hint="default"/>
      </w:rPr>
    </w:lvl>
  </w:abstractNum>
  <w:num w:numId="1" w16cid:durableId="1932857236">
    <w:abstractNumId w:val="30"/>
  </w:num>
  <w:num w:numId="2" w16cid:durableId="190384584">
    <w:abstractNumId w:val="21"/>
  </w:num>
  <w:num w:numId="3" w16cid:durableId="1636368909">
    <w:abstractNumId w:val="9"/>
  </w:num>
  <w:num w:numId="4" w16cid:durableId="1698659803">
    <w:abstractNumId w:val="18"/>
  </w:num>
  <w:num w:numId="5" w16cid:durableId="2110542751">
    <w:abstractNumId w:val="2"/>
  </w:num>
  <w:num w:numId="6" w16cid:durableId="966474915">
    <w:abstractNumId w:val="4"/>
  </w:num>
  <w:num w:numId="7" w16cid:durableId="1578980201">
    <w:abstractNumId w:val="22"/>
  </w:num>
  <w:num w:numId="8" w16cid:durableId="1335109853">
    <w:abstractNumId w:val="19"/>
  </w:num>
  <w:num w:numId="9" w16cid:durableId="525025086">
    <w:abstractNumId w:val="29"/>
  </w:num>
  <w:num w:numId="10" w16cid:durableId="241913354">
    <w:abstractNumId w:val="20"/>
  </w:num>
  <w:num w:numId="11" w16cid:durableId="948004030">
    <w:abstractNumId w:val="5"/>
  </w:num>
  <w:num w:numId="12" w16cid:durableId="92940397">
    <w:abstractNumId w:val="26"/>
  </w:num>
  <w:num w:numId="13" w16cid:durableId="316543497">
    <w:abstractNumId w:val="31"/>
  </w:num>
  <w:num w:numId="14" w16cid:durableId="750271525">
    <w:abstractNumId w:val="13"/>
  </w:num>
  <w:num w:numId="15" w16cid:durableId="839539347">
    <w:abstractNumId w:val="28"/>
  </w:num>
  <w:num w:numId="16" w16cid:durableId="1990480859">
    <w:abstractNumId w:val="10"/>
  </w:num>
  <w:num w:numId="17" w16cid:durableId="2100907557">
    <w:abstractNumId w:val="3"/>
  </w:num>
  <w:num w:numId="18" w16cid:durableId="713651897">
    <w:abstractNumId w:val="25"/>
  </w:num>
  <w:num w:numId="19" w16cid:durableId="975717560">
    <w:abstractNumId w:val="11"/>
  </w:num>
  <w:num w:numId="20" w16cid:durableId="537936780">
    <w:abstractNumId w:val="15"/>
  </w:num>
  <w:num w:numId="21" w16cid:durableId="995958997">
    <w:abstractNumId w:val="16"/>
  </w:num>
  <w:num w:numId="22" w16cid:durableId="1240022264">
    <w:abstractNumId w:val="14"/>
  </w:num>
  <w:num w:numId="23" w16cid:durableId="1945267944">
    <w:abstractNumId w:val="7"/>
  </w:num>
  <w:num w:numId="24" w16cid:durableId="1424107653">
    <w:abstractNumId w:val="12"/>
  </w:num>
  <w:num w:numId="25" w16cid:durableId="1327978482">
    <w:abstractNumId w:val="1"/>
  </w:num>
  <w:num w:numId="26" w16cid:durableId="2110391510">
    <w:abstractNumId w:val="6"/>
  </w:num>
  <w:num w:numId="27" w16cid:durableId="1940914234">
    <w:abstractNumId w:val="23"/>
  </w:num>
  <w:num w:numId="28" w16cid:durableId="482115122">
    <w:abstractNumId w:val="17"/>
  </w:num>
  <w:num w:numId="29" w16cid:durableId="467674121">
    <w:abstractNumId w:val="27"/>
  </w:num>
  <w:num w:numId="30" w16cid:durableId="2050181005">
    <w:abstractNumId w:val="8"/>
  </w:num>
  <w:num w:numId="31" w16cid:durableId="1168247302">
    <w:abstractNumId w:val="12"/>
  </w:num>
  <w:num w:numId="32" w16cid:durableId="609892422">
    <w:abstractNumId w:val="0"/>
  </w:num>
  <w:num w:numId="33" w16cid:durableId="1245146957">
    <w:abstractNumId w:val="2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SystemFonts/>
  <w:activeWritingStyle w:appName="MSWord" w:lang="es-PE" w:vendorID="64" w:dllVersion="0" w:nlCheck="1" w:checkStyle="0"/>
  <w:activeWritingStyle w:appName="MSWord" w:lang="en-GB" w:vendorID="64" w:dllVersion="0" w:nlCheck="1" w:checkStyle="0"/>
  <w:activeWritingStyle w:appName="MSWord" w:lang="en-US" w:vendorID="64" w:dllVersion="0" w:nlCheck="1" w:checkStyle="0"/>
  <w:activeWritingStyle w:appName="MSWord" w:lang="es-ES" w:vendorID="64" w:dllVersion="0" w:nlCheck="1" w:checkStyle="0"/>
  <w:activeWritingStyle w:appName="MSWord" w:lang="es-MX" w:vendorID="64" w:dllVersion="0" w:nlCheck="1" w:checkStyle="0"/>
  <w:activeWritingStyle w:appName="MSWord" w:lang="es-ES" w:vendorID="64" w:dllVersion="4096" w:nlCheck="1" w:checkStyle="0"/>
  <w:activeWritingStyle w:appName="MSWord" w:lang="es-PE" w:vendorID="64" w:dllVersion="4096" w:nlCheck="1" w:checkStyle="0"/>
  <w:activeWritingStyle w:appName="MSWord" w:lang="en-GB" w:vendorID="64" w:dllVersion="4096" w:nlCheck="1" w:checkStyle="0"/>
  <w:activeWritingStyle w:appName="MSWord" w:lang="en-US" w:vendorID="64" w:dllVersion="4096" w:nlCheck="1" w:checkStyle="0"/>
  <w:activeWritingStyle w:appName="MSWord" w:lang="es-CL" w:vendorID="64" w:dllVersion="4096" w:nlCheck="1" w:checkStyle="0"/>
  <w:activeWritingStyle w:appName="MSWord" w:lang="es-ES_tradnl" w:vendorID="64" w:dllVersion="4096" w:nlCheck="1" w:checkStyle="0"/>
  <w:proofState w:spelling="clean" w:grammar="clean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hyphenationZone w:val="283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C455A"/>
    <w:rsid w:val="000002D9"/>
    <w:rsid w:val="000028BC"/>
    <w:rsid w:val="00002BAE"/>
    <w:rsid w:val="00004A58"/>
    <w:rsid w:val="000056F2"/>
    <w:rsid w:val="0000701F"/>
    <w:rsid w:val="000101C2"/>
    <w:rsid w:val="000102E4"/>
    <w:rsid w:val="0001034B"/>
    <w:rsid w:val="00012178"/>
    <w:rsid w:val="00012B70"/>
    <w:rsid w:val="000141FB"/>
    <w:rsid w:val="00014841"/>
    <w:rsid w:val="00014D89"/>
    <w:rsid w:val="00015D22"/>
    <w:rsid w:val="00016172"/>
    <w:rsid w:val="00016F79"/>
    <w:rsid w:val="00017600"/>
    <w:rsid w:val="00023BB8"/>
    <w:rsid w:val="000240CE"/>
    <w:rsid w:val="000244F3"/>
    <w:rsid w:val="0002689A"/>
    <w:rsid w:val="00027476"/>
    <w:rsid w:val="00027551"/>
    <w:rsid w:val="000349D5"/>
    <w:rsid w:val="00035492"/>
    <w:rsid w:val="00036726"/>
    <w:rsid w:val="0004014A"/>
    <w:rsid w:val="000406A6"/>
    <w:rsid w:val="000412A3"/>
    <w:rsid w:val="000423A9"/>
    <w:rsid w:val="00044252"/>
    <w:rsid w:val="0004536D"/>
    <w:rsid w:val="00045A44"/>
    <w:rsid w:val="000468B1"/>
    <w:rsid w:val="00046FA8"/>
    <w:rsid w:val="00047762"/>
    <w:rsid w:val="00050CB8"/>
    <w:rsid w:val="00051643"/>
    <w:rsid w:val="000519FD"/>
    <w:rsid w:val="00051AFA"/>
    <w:rsid w:val="00052658"/>
    <w:rsid w:val="0005364E"/>
    <w:rsid w:val="000541E6"/>
    <w:rsid w:val="00057C7F"/>
    <w:rsid w:val="00060BBA"/>
    <w:rsid w:val="000614AA"/>
    <w:rsid w:val="00061982"/>
    <w:rsid w:val="0006228F"/>
    <w:rsid w:val="00063551"/>
    <w:rsid w:val="000635E0"/>
    <w:rsid w:val="00064253"/>
    <w:rsid w:val="00066F63"/>
    <w:rsid w:val="00067071"/>
    <w:rsid w:val="00067224"/>
    <w:rsid w:val="00067F38"/>
    <w:rsid w:val="00070754"/>
    <w:rsid w:val="000717A7"/>
    <w:rsid w:val="000719C0"/>
    <w:rsid w:val="00072461"/>
    <w:rsid w:val="00072836"/>
    <w:rsid w:val="0007346C"/>
    <w:rsid w:val="00074E04"/>
    <w:rsid w:val="000766C5"/>
    <w:rsid w:val="00080397"/>
    <w:rsid w:val="00082952"/>
    <w:rsid w:val="000845CB"/>
    <w:rsid w:val="0008461C"/>
    <w:rsid w:val="00085213"/>
    <w:rsid w:val="000853F6"/>
    <w:rsid w:val="00085E9A"/>
    <w:rsid w:val="00093605"/>
    <w:rsid w:val="00093F2D"/>
    <w:rsid w:val="00095267"/>
    <w:rsid w:val="0009583B"/>
    <w:rsid w:val="00097953"/>
    <w:rsid w:val="00097C1D"/>
    <w:rsid w:val="000A1ED5"/>
    <w:rsid w:val="000A2EA1"/>
    <w:rsid w:val="000A3986"/>
    <w:rsid w:val="000A4857"/>
    <w:rsid w:val="000A4947"/>
    <w:rsid w:val="000A5DF7"/>
    <w:rsid w:val="000A7ABD"/>
    <w:rsid w:val="000A7C07"/>
    <w:rsid w:val="000B0388"/>
    <w:rsid w:val="000B0F8C"/>
    <w:rsid w:val="000B1C68"/>
    <w:rsid w:val="000B1D58"/>
    <w:rsid w:val="000B2904"/>
    <w:rsid w:val="000B501F"/>
    <w:rsid w:val="000C176B"/>
    <w:rsid w:val="000C186F"/>
    <w:rsid w:val="000C20D4"/>
    <w:rsid w:val="000C31FD"/>
    <w:rsid w:val="000C3889"/>
    <w:rsid w:val="000C5C71"/>
    <w:rsid w:val="000C78FA"/>
    <w:rsid w:val="000C7E5C"/>
    <w:rsid w:val="000D135A"/>
    <w:rsid w:val="000D1C0E"/>
    <w:rsid w:val="000D205A"/>
    <w:rsid w:val="000D2355"/>
    <w:rsid w:val="000D2606"/>
    <w:rsid w:val="000D33EB"/>
    <w:rsid w:val="000D3527"/>
    <w:rsid w:val="000D4E4B"/>
    <w:rsid w:val="000D54FF"/>
    <w:rsid w:val="000D7836"/>
    <w:rsid w:val="000D7D18"/>
    <w:rsid w:val="000E042E"/>
    <w:rsid w:val="000E0463"/>
    <w:rsid w:val="000E11F7"/>
    <w:rsid w:val="000E20D3"/>
    <w:rsid w:val="000E3196"/>
    <w:rsid w:val="000E35EB"/>
    <w:rsid w:val="000E3BC4"/>
    <w:rsid w:val="000E4EDD"/>
    <w:rsid w:val="000E7696"/>
    <w:rsid w:val="000F6B28"/>
    <w:rsid w:val="000F7D62"/>
    <w:rsid w:val="001012AA"/>
    <w:rsid w:val="00101E42"/>
    <w:rsid w:val="00102DF4"/>
    <w:rsid w:val="00102F1C"/>
    <w:rsid w:val="00103D66"/>
    <w:rsid w:val="001055DD"/>
    <w:rsid w:val="00106A4F"/>
    <w:rsid w:val="00106FD5"/>
    <w:rsid w:val="00107409"/>
    <w:rsid w:val="001110FC"/>
    <w:rsid w:val="00111B5A"/>
    <w:rsid w:val="0011264C"/>
    <w:rsid w:val="00112795"/>
    <w:rsid w:val="001143EB"/>
    <w:rsid w:val="00114E44"/>
    <w:rsid w:val="00115887"/>
    <w:rsid w:val="0011672E"/>
    <w:rsid w:val="00116CFD"/>
    <w:rsid w:val="00117805"/>
    <w:rsid w:val="001214A4"/>
    <w:rsid w:val="00122812"/>
    <w:rsid w:val="00122EFB"/>
    <w:rsid w:val="00123607"/>
    <w:rsid w:val="00123935"/>
    <w:rsid w:val="001243C1"/>
    <w:rsid w:val="00124DCE"/>
    <w:rsid w:val="0012737D"/>
    <w:rsid w:val="00130E4C"/>
    <w:rsid w:val="00130F30"/>
    <w:rsid w:val="0013141C"/>
    <w:rsid w:val="00131726"/>
    <w:rsid w:val="00131B69"/>
    <w:rsid w:val="00132539"/>
    <w:rsid w:val="001327F7"/>
    <w:rsid w:val="00133EB3"/>
    <w:rsid w:val="00136CC1"/>
    <w:rsid w:val="00136E74"/>
    <w:rsid w:val="001404A7"/>
    <w:rsid w:val="00141559"/>
    <w:rsid w:val="00141D07"/>
    <w:rsid w:val="00141FCF"/>
    <w:rsid w:val="0014235D"/>
    <w:rsid w:val="00143BD6"/>
    <w:rsid w:val="00145E37"/>
    <w:rsid w:val="00146EB9"/>
    <w:rsid w:val="00152479"/>
    <w:rsid w:val="00154541"/>
    <w:rsid w:val="001566F6"/>
    <w:rsid w:val="00162689"/>
    <w:rsid w:val="00163C96"/>
    <w:rsid w:val="001656E0"/>
    <w:rsid w:val="0016735E"/>
    <w:rsid w:val="001709F6"/>
    <w:rsid w:val="00170C82"/>
    <w:rsid w:val="0017207D"/>
    <w:rsid w:val="001729F5"/>
    <w:rsid w:val="00174D50"/>
    <w:rsid w:val="00174E92"/>
    <w:rsid w:val="00175A2C"/>
    <w:rsid w:val="00181543"/>
    <w:rsid w:val="00181550"/>
    <w:rsid w:val="00181DEC"/>
    <w:rsid w:val="00182305"/>
    <w:rsid w:val="001829FB"/>
    <w:rsid w:val="00182A1B"/>
    <w:rsid w:val="0018306D"/>
    <w:rsid w:val="0018347F"/>
    <w:rsid w:val="0018362D"/>
    <w:rsid w:val="001847F6"/>
    <w:rsid w:val="00191595"/>
    <w:rsid w:val="00191FB6"/>
    <w:rsid w:val="00194404"/>
    <w:rsid w:val="00197CE1"/>
    <w:rsid w:val="001A0379"/>
    <w:rsid w:val="001A0826"/>
    <w:rsid w:val="001A29BA"/>
    <w:rsid w:val="001A2E1E"/>
    <w:rsid w:val="001A3AC2"/>
    <w:rsid w:val="001A3B64"/>
    <w:rsid w:val="001A680D"/>
    <w:rsid w:val="001A7B72"/>
    <w:rsid w:val="001A7BDB"/>
    <w:rsid w:val="001B101B"/>
    <w:rsid w:val="001B19DA"/>
    <w:rsid w:val="001B5B45"/>
    <w:rsid w:val="001B7843"/>
    <w:rsid w:val="001B7CB5"/>
    <w:rsid w:val="001C311A"/>
    <w:rsid w:val="001C3F85"/>
    <w:rsid w:val="001C455A"/>
    <w:rsid w:val="001D05F2"/>
    <w:rsid w:val="001D0C1B"/>
    <w:rsid w:val="001D0EE4"/>
    <w:rsid w:val="001D2701"/>
    <w:rsid w:val="001D30A9"/>
    <w:rsid w:val="001D317E"/>
    <w:rsid w:val="001D3C24"/>
    <w:rsid w:val="001D4D41"/>
    <w:rsid w:val="001D58A9"/>
    <w:rsid w:val="001E0843"/>
    <w:rsid w:val="001E17D6"/>
    <w:rsid w:val="001E2FBC"/>
    <w:rsid w:val="001E62AF"/>
    <w:rsid w:val="001F0359"/>
    <w:rsid w:val="001F03F0"/>
    <w:rsid w:val="001F3B61"/>
    <w:rsid w:val="001F4024"/>
    <w:rsid w:val="001F4CBB"/>
    <w:rsid w:val="001F5EE8"/>
    <w:rsid w:val="001F7A33"/>
    <w:rsid w:val="001F7EE2"/>
    <w:rsid w:val="0020151A"/>
    <w:rsid w:val="00203481"/>
    <w:rsid w:val="002036DD"/>
    <w:rsid w:val="00203AC7"/>
    <w:rsid w:val="00203B9D"/>
    <w:rsid w:val="00203D64"/>
    <w:rsid w:val="00207AF3"/>
    <w:rsid w:val="00207CCF"/>
    <w:rsid w:val="0021181F"/>
    <w:rsid w:val="00212D03"/>
    <w:rsid w:val="00213128"/>
    <w:rsid w:val="00215048"/>
    <w:rsid w:val="00215596"/>
    <w:rsid w:val="0021785C"/>
    <w:rsid w:val="0022051D"/>
    <w:rsid w:val="00223972"/>
    <w:rsid w:val="002241CC"/>
    <w:rsid w:val="002243C6"/>
    <w:rsid w:val="0022454D"/>
    <w:rsid w:val="002248DF"/>
    <w:rsid w:val="00225CD4"/>
    <w:rsid w:val="002264D8"/>
    <w:rsid w:val="00226F91"/>
    <w:rsid w:val="00227540"/>
    <w:rsid w:val="00231D26"/>
    <w:rsid w:val="00233047"/>
    <w:rsid w:val="0023526C"/>
    <w:rsid w:val="002378B8"/>
    <w:rsid w:val="002401B5"/>
    <w:rsid w:val="00240214"/>
    <w:rsid w:val="00240B9B"/>
    <w:rsid w:val="002437BE"/>
    <w:rsid w:val="002452F6"/>
    <w:rsid w:val="0024592B"/>
    <w:rsid w:val="00247549"/>
    <w:rsid w:val="00254665"/>
    <w:rsid w:val="00254692"/>
    <w:rsid w:val="00254869"/>
    <w:rsid w:val="00254F67"/>
    <w:rsid w:val="0025507B"/>
    <w:rsid w:val="00255837"/>
    <w:rsid w:val="00256F3A"/>
    <w:rsid w:val="00260DD8"/>
    <w:rsid w:val="00262938"/>
    <w:rsid w:val="00262BAB"/>
    <w:rsid w:val="002660B4"/>
    <w:rsid w:val="00266168"/>
    <w:rsid w:val="00270A1C"/>
    <w:rsid w:val="00270B3D"/>
    <w:rsid w:val="0027122D"/>
    <w:rsid w:val="002714CE"/>
    <w:rsid w:val="00272E9C"/>
    <w:rsid w:val="002735D8"/>
    <w:rsid w:val="002737DB"/>
    <w:rsid w:val="00274DBF"/>
    <w:rsid w:val="0027505C"/>
    <w:rsid w:val="0027792C"/>
    <w:rsid w:val="00277AF2"/>
    <w:rsid w:val="00281201"/>
    <w:rsid w:val="002822DA"/>
    <w:rsid w:val="00283352"/>
    <w:rsid w:val="0028380B"/>
    <w:rsid w:val="00284109"/>
    <w:rsid w:val="002841CB"/>
    <w:rsid w:val="002863F6"/>
    <w:rsid w:val="00290404"/>
    <w:rsid w:val="00290A08"/>
    <w:rsid w:val="00290FC3"/>
    <w:rsid w:val="00292CEE"/>
    <w:rsid w:val="00292D25"/>
    <w:rsid w:val="002930FA"/>
    <w:rsid w:val="00293ED4"/>
    <w:rsid w:val="0029449E"/>
    <w:rsid w:val="002963AF"/>
    <w:rsid w:val="00297708"/>
    <w:rsid w:val="00297CB1"/>
    <w:rsid w:val="002A06D5"/>
    <w:rsid w:val="002A33EC"/>
    <w:rsid w:val="002A6EC2"/>
    <w:rsid w:val="002A7E78"/>
    <w:rsid w:val="002B02B5"/>
    <w:rsid w:val="002B031A"/>
    <w:rsid w:val="002B0ED2"/>
    <w:rsid w:val="002B1555"/>
    <w:rsid w:val="002B193C"/>
    <w:rsid w:val="002B199D"/>
    <w:rsid w:val="002B1F07"/>
    <w:rsid w:val="002B2ACA"/>
    <w:rsid w:val="002C2715"/>
    <w:rsid w:val="002C4E0B"/>
    <w:rsid w:val="002C779E"/>
    <w:rsid w:val="002D4421"/>
    <w:rsid w:val="002D451D"/>
    <w:rsid w:val="002D4E71"/>
    <w:rsid w:val="002D5A84"/>
    <w:rsid w:val="002D76DA"/>
    <w:rsid w:val="002E105E"/>
    <w:rsid w:val="002E2A5C"/>
    <w:rsid w:val="002E2FEE"/>
    <w:rsid w:val="002E5AEA"/>
    <w:rsid w:val="002E70EB"/>
    <w:rsid w:val="002E7C81"/>
    <w:rsid w:val="002F0B8B"/>
    <w:rsid w:val="002F317C"/>
    <w:rsid w:val="002F63F2"/>
    <w:rsid w:val="002F6FAA"/>
    <w:rsid w:val="002F758C"/>
    <w:rsid w:val="002F761A"/>
    <w:rsid w:val="002F7C2F"/>
    <w:rsid w:val="0030059B"/>
    <w:rsid w:val="003010EA"/>
    <w:rsid w:val="00304458"/>
    <w:rsid w:val="003056CF"/>
    <w:rsid w:val="003125D2"/>
    <w:rsid w:val="00312D13"/>
    <w:rsid w:val="00316921"/>
    <w:rsid w:val="00317087"/>
    <w:rsid w:val="0031727F"/>
    <w:rsid w:val="00320AC4"/>
    <w:rsid w:val="00320ED1"/>
    <w:rsid w:val="003211D1"/>
    <w:rsid w:val="00321499"/>
    <w:rsid w:val="003228C5"/>
    <w:rsid w:val="00324832"/>
    <w:rsid w:val="0032754D"/>
    <w:rsid w:val="00330887"/>
    <w:rsid w:val="003313C0"/>
    <w:rsid w:val="00334DF4"/>
    <w:rsid w:val="00336047"/>
    <w:rsid w:val="0034013D"/>
    <w:rsid w:val="00342496"/>
    <w:rsid w:val="00342CF0"/>
    <w:rsid w:val="00343726"/>
    <w:rsid w:val="00345229"/>
    <w:rsid w:val="00346BA9"/>
    <w:rsid w:val="00351A73"/>
    <w:rsid w:val="00352131"/>
    <w:rsid w:val="00353DC2"/>
    <w:rsid w:val="00355350"/>
    <w:rsid w:val="00355FE6"/>
    <w:rsid w:val="00356DD7"/>
    <w:rsid w:val="00357093"/>
    <w:rsid w:val="00357B0B"/>
    <w:rsid w:val="00357B3D"/>
    <w:rsid w:val="00361360"/>
    <w:rsid w:val="00361EFF"/>
    <w:rsid w:val="003620C1"/>
    <w:rsid w:val="00362982"/>
    <w:rsid w:val="00364196"/>
    <w:rsid w:val="0036448E"/>
    <w:rsid w:val="00364EBB"/>
    <w:rsid w:val="00365B91"/>
    <w:rsid w:val="003663EC"/>
    <w:rsid w:val="0036649D"/>
    <w:rsid w:val="00367C8B"/>
    <w:rsid w:val="00370D7D"/>
    <w:rsid w:val="00371749"/>
    <w:rsid w:val="003732EF"/>
    <w:rsid w:val="003747B1"/>
    <w:rsid w:val="0037508B"/>
    <w:rsid w:val="00380C84"/>
    <w:rsid w:val="00381BDF"/>
    <w:rsid w:val="00382880"/>
    <w:rsid w:val="003841B6"/>
    <w:rsid w:val="00385496"/>
    <w:rsid w:val="003855A2"/>
    <w:rsid w:val="00390749"/>
    <w:rsid w:val="00391C36"/>
    <w:rsid w:val="003927E5"/>
    <w:rsid w:val="00392A6B"/>
    <w:rsid w:val="00392A93"/>
    <w:rsid w:val="00392DA9"/>
    <w:rsid w:val="0039417C"/>
    <w:rsid w:val="00394F3C"/>
    <w:rsid w:val="00394F62"/>
    <w:rsid w:val="00395FEC"/>
    <w:rsid w:val="00396749"/>
    <w:rsid w:val="00397A5C"/>
    <w:rsid w:val="00397E0D"/>
    <w:rsid w:val="003A097A"/>
    <w:rsid w:val="003A1A67"/>
    <w:rsid w:val="003A1AC9"/>
    <w:rsid w:val="003A236D"/>
    <w:rsid w:val="003A302E"/>
    <w:rsid w:val="003A44F9"/>
    <w:rsid w:val="003A6097"/>
    <w:rsid w:val="003A61CB"/>
    <w:rsid w:val="003B0C64"/>
    <w:rsid w:val="003B1D89"/>
    <w:rsid w:val="003B2369"/>
    <w:rsid w:val="003B23F8"/>
    <w:rsid w:val="003B2B9A"/>
    <w:rsid w:val="003B57E2"/>
    <w:rsid w:val="003B6417"/>
    <w:rsid w:val="003C0D23"/>
    <w:rsid w:val="003C2FD5"/>
    <w:rsid w:val="003C5BB1"/>
    <w:rsid w:val="003C666E"/>
    <w:rsid w:val="003D0518"/>
    <w:rsid w:val="003D0E87"/>
    <w:rsid w:val="003D29DC"/>
    <w:rsid w:val="003D2E9E"/>
    <w:rsid w:val="003D45BD"/>
    <w:rsid w:val="003D46E8"/>
    <w:rsid w:val="003D7855"/>
    <w:rsid w:val="003E072E"/>
    <w:rsid w:val="003E14F1"/>
    <w:rsid w:val="003E295A"/>
    <w:rsid w:val="003E76A6"/>
    <w:rsid w:val="003E7802"/>
    <w:rsid w:val="003F04ED"/>
    <w:rsid w:val="003F4CE2"/>
    <w:rsid w:val="003F5752"/>
    <w:rsid w:val="003F5D1E"/>
    <w:rsid w:val="003F5F17"/>
    <w:rsid w:val="003F6622"/>
    <w:rsid w:val="003F728F"/>
    <w:rsid w:val="003F75BF"/>
    <w:rsid w:val="003F7B2D"/>
    <w:rsid w:val="00400897"/>
    <w:rsid w:val="00401875"/>
    <w:rsid w:val="004149F6"/>
    <w:rsid w:val="0041651C"/>
    <w:rsid w:val="004171A8"/>
    <w:rsid w:val="0042189E"/>
    <w:rsid w:val="00421F38"/>
    <w:rsid w:val="00422106"/>
    <w:rsid w:val="00422394"/>
    <w:rsid w:val="004226D9"/>
    <w:rsid w:val="004226E7"/>
    <w:rsid w:val="004227B6"/>
    <w:rsid w:val="004231E4"/>
    <w:rsid w:val="00424FF6"/>
    <w:rsid w:val="0042568A"/>
    <w:rsid w:val="004259DF"/>
    <w:rsid w:val="00425BDE"/>
    <w:rsid w:val="00426EEC"/>
    <w:rsid w:val="00427C32"/>
    <w:rsid w:val="004310FD"/>
    <w:rsid w:val="004315E3"/>
    <w:rsid w:val="00434C75"/>
    <w:rsid w:val="00436377"/>
    <w:rsid w:val="00436463"/>
    <w:rsid w:val="004367D6"/>
    <w:rsid w:val="00436A8F"/>
    <w:rsid w:val="00437715"/>
    <w:rsid w:val="00437BDA"/>
    <w:rsid w:val="0044104D"/>
    <w:rsid w:val="004420C5"/>
    <w:rsid w:val="00442284"/>
    <w:rsid w:val="00442C4E"/>
    <w:rsid w:val="00445C15"/>
    <w:rsid w:val="004463FC"/>
    <w:rsid w:val="00446FB7"/>
    <w:rsid w:val="00450436"/>
    <w:rsid w:val="00450697"/>
    <w:rsid w:val="00451A0A"/>
    <w:rsid w:val="0045704D"/>
    <w:rsid w:val="004576A9"/>
    <w:rsid w:val="00457759"/>
    <w:rsid w:val="00460C23"/>
    <w:rsid w:val="00461BD8"/>
    <w:rsid w:val="00467540"/>
    <w:rsid w:val="004709E9"/>
    <w:rsid w:val="00471190"/>
    <w:rsid w:val="00471ADF"/>
    <w:rsid w:val="00471BBF"/>
    <w:rsid w:val="004740F3"/>
    <w:rsid w:val="00475935"/>
    <w:rsid w:val="004809D5"/>
    <w:rsid w:val="0048144B"/>
    <w:rsid w:val="004855DD"/>
    <w:rsid w:val="004861F3"/>
    <w:rsid w:val="00486A6D"/>
    <w:rsid w:val="004907EA"/>
    <w:rsid w:val="00490FCB"/>
    <w:rsid w:val="0049241D"/>
    <w:rsid w:val="00492743"/>
    <w:rsid w:val="00493D2F"/>
    <w:rsid w:val="00494CED"/>
    <w:rsid w:val="00495436"/>
    <w:rsid w:val="00495623"/>
    <w:rsid w:val="00496EBC"/>
    <w:rsid w:val="00497628"/>
    <w:rsid w:val="00497C3C"/>
    <w:rsid w:val="004A107E"/>
    <w:rsid w:val="004A138D"/>
    <w:rsid w:val="004A2E35"/>
    <w:rsid w:val="004A35B7"/>
    <w:rsid w:val="004A449B"/>
    <w:rsid w:val="004A7265"/>
    <w:rsid w:val="004A7515"/>
    <w:rsid w:val="004B039E"/>
    <w:rsid w:val="004B3865"/>
    <w:rsid w:val="004B3CEC"/>
    <w:rsid w:val="004B50F5"/>
    <w:rsid w:val="004B6523"/>
    <w:rsid w:val="004C3158"/>
    <w:rsid w:val="004C3F03"/>
    <w:rsid w:val="004C5ACD"/>
    <w:rsid w:val="004D3846"/>
    <w:rsid w:val="004D38F8"/>
    <w:rsid w:val="004D5392"/>
    <w:rsid w:val="004D6D99"/>
    <w:rsid w:val="004E0778"/>
    <w:rsid w:val="004E0E6A"/>
    <w:rsid w:val="004E316D"/>
    <w:rsid w:val="004E4BC9"/>
    <w:rsid w:val="004E6964"/>
    <w:rsid w:val="004E6B80"/>
    <w:rsid w:val="004E6E07"/>
    <w:rsid w:val="004F0667"/>
    <w:rsid w:val="004F389A"/>
    <w:rsid w:val="004F47BC"/>
    <w:rsid w:val="004F4EC3"/>
    <w:rsid w:val="004F5F97"/>
    <w:rsid w:val="004F73C6"/>
    <w:rsid w:val="004F7679"/>
    <w:rsid w:val="00503839"/>
    <w:rsid w:val="00503B60"/>
    <w:rsid w:val="005043A2"/>
    <w:rsid w:val="005054E0"/>
    <w:rsid w:val="00506B1C"/>
    <w:rsid w:val="00507905"/>
    <w:rsid w:val="00507E54"/>
    <w:rsid w:val="00511025"/>
    <w:rsid w:val="00512502"/>
    <w:rsid w:val="005137D5"/>
    <w:rsid w:val="00513850"/>
    <w:rsid w:val="00514275"/>
    <w:rsid w:val="00514840"/>
    <w:rsid w:val="00514AA5"/>
    <w:rsid w:val="005164D9"/>
    <w:rsid w:val="00516E7D"/>
    <w:rsid w:val="00516F19"/>
    <w:rsid w:val="00517029"/>
    <w:rsid w:val="005206B5"/>
    <w:rsid w:val="005210DD"/>
    <w:rsid w:val="00521445"/>
    <w:rsid w:val="00521750"/>
    <w:rsid w:val="005229CA"/>
    <w:rsid w:val="00522E17"/>
    <w:rsid w:val="00525047"/>
    <w:rsid w:val="00526825"/>
    <w:rsid w:val="005273D6"/>
    <w:rsid w:val="005303AD"/>
    <w:rsid w:val="005313EE"/>
    <w:rsid w:val="005318EA"/>
    <w:rsid w:val="00536C52"/>
    <w:rsid w:val="00536EB6"/>
    <w:rsid w:val="0053793E"/>
    <w:rsid w:val="005401D0"/>
    <w:rsid w:val="00540682"/>
    <w:rsid w:val="00544A17"/>
    <w:rsid w:val="00544B6B"/>
    <w:rsid w:val="00544EEC"/>
    <w:rsid w:val="005463ED"/>
    <w:rsid w:val="00546FE0"/>
    <w:rsid w:val="00547DC8"/>
    <w:rsid w:val="00550FDA"/>
    <w:rsid w:val="0055156A"/>
    <w:rsid w:val="00551D0A"/>
    <w:rsid w:val="0055212C"/>
    <w:rsid w:val="00552990"/>
    <w:rsid w:val="0055666D"/>
    <w:rsid w:val="005608F1"/>
    <w:rsid w:val="00560FA4"/>
    <w:rsid w:val="00562260"/>
    <w:rsid w:val="0056425D"/>
    <w:rsid w:val="0056490A"/>
    <w:rsid w:val="00565E30"/>
    <w:rsid w:val="00570C9E"/>
    <w:rsid w:val="005710F2"/>
    <w:rsid w:val="00574448"/>
    <w:rsid w:val="00575D67"/>
    <w:rsid w:val="00581B2B"/>
    <w:rsid w:val="00581BAB"/>
    <w:rsid w:val="005823E1"/>
    <w:rsid w:val="00582BC8"/>
    <w:rsid w:val="00585B28"/>
    <w:rsid w:val="00586D70"/>
    <w:rsid w:val="00586EEE"/>
    <w:rsid w:val="005872E2"/>
    <w:rsid w:val="00591EB0"/>
    <w:rsid w:val="005924FF"/>
    <w:rsid w:val="00592669"/>
    <w:rsid w:val="00593ED4"/>
    <w:rsid w:val="00594CB1"/>
    <w:rsid w:val="00597271"/>
    <w:rsid w:val="005A292C"/>
    <w:rsid w:val="005A2B0D"/>
    <w:rsid w:val="005A5EFB"/>
    <w:rsid w:val="005A5F8B"/>
    <w:rsid w:val="005A6251"/>
    <w:rsid w:val="005A6B1F"/>
    <w:rsid w:val="005A6BEB"/>
    <w:rsid w:val="005A78B3"/>
    <w:rsid w:val="005A7C38"/>
    <w:rsid w:val="005B33FC"/>
    <w:rsid w:val="005B51B5"/>
    <w:rsid w:val="005B6B27"/>
    <w:rsid w:val="005B708B"/>
    <w:rsid w:val="005B734B"/>
    <w:rsid w:val="005B7F24"/>
    <w:rsid w:val="005C02A8"/>
    <w:rsid w:val="005C19D3"/>
    <w:rsid w:val="005C2239"/>
    <w:rsid w:val="005C28F3"/>
    <w:rsid w:val="005C31BC"/>
    <w:rsid w:val="005C33A3"/>
    <w:rsid w:val="005C3E5D"/>
    <w:rsid w:val="005C68AF"/>
    <w:rsid w:val="005C6A7F"/>
    <w:rsid w:val="005C7C1C"/>
    <w:rsid w:val="005C7C4B"/>
    <w:rsid w:val="005D0CAF"/>
    <w:rsid w:val="005D3B71"/>
    <w:rsid w:val="005E04BC"/>
    <w:rsid w:val="005E3158"/>
    <w:rsid w:val="005E378E"/>
    <w:rsid w:val="005E3C63"/>
    <w:rsid w:val="005E575A"/>
    <w:rsid w:val="005F0E05"/>
    <w:rsid w:val="005F3633"/>
    <w:rsid w:val="005F4839"/>
    <w:rsid w:val="005F691A"/>
    <w:rsid w:val="00600591"/>
    <w:rsid w:val="0060219B"/>
    <w:rsid w:val="00602EAF"/>
    <w:rsid w:val="00603E69"/>
    <w:rsid w:val="0060422F"/>
    <w:rsid w:val="0060426C"/>
    <w:rsid w:val="00604597"/>
    <w:rsid w:val="00605CAB"/>
    <w:rsid w:val="00606289"/>
    <w:rsid w:val="00606A87"/>
    <w:rsid w:val="00606E87"/>
    <w:rsid w:val="00606F1B"/>
    <w:rsid w:val="0061027A"/>
    <w:rsid w:val="00612875"/>
    <w:rsid w:val="00612DB2"/>
    <w:rsid w:val="006133ED"/>
    <w:rsid w:val="0061450D"/>
    <w:rsid w:val="00617194"/>
    <w:rsid w:val="0062053B"/>
    <w:rsid w:val="00620F74"/>
    <w:rsid w:val="0062125D"/>
    <w:rsid w:val="0062203F"/>
    <w:rsid w:val="0062330B"/>
    <w:rsid w:val="006233B3"/>
    <w:rsid w:val="00623AB7"/>
    <w:rsid w:val="00624499"/>
    <w:rsid w:val="00626743"/>
    <w:rsid w:val="00627F0D"/>
    <w:rsid w:val="006305D1"/>
    <w:rsid w:val="006328DD"/>
    <w:rsid w:val="00633316"/>
    <w:rsid w:val="00633419"/>
    <w:rsid w:val="00634E76"/>
    <w:rsid w:val="006355CC"/>
    <w:rsid w:val="0064418A"/>
    <w:rsid w:val="00644F3D"/>
    <w:rsid w:val="0064515D"/>
    <w:rsid w:val="0064546F"/>
    <w:rsid w:val="00650170"/>
    <w:rsid w:val="0065089B"/>
    <w:rsid w:val="00651EA7"/>
    <w:rsid w:val="00652F91"/>
    <w:rsid w:val="006535B6"/>
    <w:rsid w:val="00655AA5"/>
    <w:rsid w:val="00656374"/>
    <w:rsid w:val="00657221"/>
    <w:rsid w:val="00661602"/>
    <w:rsid w:val="00661B88"/>
    <w:rsid w:val="00664D59"/>
    <w:rsid w:val="00665952"/>
    <w:rsid w:val="00666976"/>
    <w:rsid w:val="00670EAD"/>
    <w:rsid w:val="00670EF3"/>
    <w:rsid w:val="00672B07"/>
    <w:rsid w:val="00674919"/>
    <w:rsid w:val="00675DB8"/>
    <w:rsid w:val="006773EB"/>
    <w:rsid w:val="006817BC"/>
    <w:rsid w:val="006818B3"/>
    <w:rsid w:val="00684831"/>
    <w:rsid w:val="00684A40"/>
    <w:rsid w:val="00684D60"/>
    <w:rsid w:val="00687213"/>
    <w:rsid w:val="00687646"/>
    <w:rsid w:val="00690646"/>
    <w:rsid w:val="0069184A"/>
    <w:rsid w:val="006919D9"/>
    <w:rsid w:val="00691A19"/>
    <w:rsid w:val="0069245F"/>
    <w:rsid w:val="00695BF4"/>
    <w:rsid w:val="00697AC9"/>
    <w:rsid w:val="006A011F"/>
    <w:rsid w:val="006A0C55"/>
    <w:rsid w:val="006A11F0"/>
    <w:rsid w:val="006A23C5"/>
    <w:rsid w:val="006A34B9"/>
    <w:rsid w:val="006A542B"/>
    <w:rsid w:val="006A6E64"/>
    <w:rsid w:val="006B0352"/>
    <w:rsid w:val="006B09DE"/>
    <w:rsid w:val="006B2F77"/>
    <w:rsid w:val="006B5154"/>
    <w:rsid w:val="006B686A"/>
    <w:rsid w:val="006B76AD"/>
    <w:rsid w:val="006C08E1"/>
    <w:rsid w:val="006C1463"/>
    <w:rsid w:val="006C17E5"/>
    <w:rsid w:val="006C1DDE"/>
    <w:rsid w:val="006C1EBB"/>
    <w:rsid w:val="006C2864"/>
    <w:rsid w:val="006C2E1A"/>
    <w:rsid w:val="006C3361"/>
    <w:rsid w:val="006C43AD"/>
    <w:rsid w:val="006C6E00"/>
    <w:rsid w:val="006C7383"/>
    <w:rsid w:val="006C77BA"/>
    <w:rsid w:val="006D0246"/>
    <w:rsid w:val="006D0A14"/>
    <w:rsid w:val="006D1226"/>
    <w:rsid w:val="006D2420"/>
    <w:rsid w:val="006D2E3B"/>
    <w:rsid w:val="006D3156"/>
    <w:rsid w:val="006D4818"/>
    <w:rsid w:val="006D76BE"/>
    <w:rsid w:val="006E1406"/>
    <w:rsid w:val="006E1501"/>
    <w:rsid w:val="006E3138"/>
    <w:rsid w:val="006E32B1"/>
    <w:rsid w:val="006E7358"/>
    <w:rsid w:val="006F0A65"/>
    <w:rsid w:val="006F1625"/>
    <w:rsid w:val="006F1E67"/>
    <w:rsid w:val="006F5246"/>
    <w:rsid w:val="006F552E"/>
    <w:rsid w:val="006F55FE"/>
    <w:rsid w:val="006F5614"/>
    <w:rsid w:val="006F622A"/>
    <w:rsid w:val="006F72CC"/>
    <w:rsid w:val="007009A6"/>
    <w:rsid w:val="00700A0B"/>
    <w:rsid w:val="007025D0"/>
    <w:rsid w:val="00704030"/>
    <w:rsid w:val="00710F7A"/>
    <w:rsid w:val="00714C3F"/>
    <w:rsid w:val="0071592F"/>
    <w:rsid w:val="00716AAD"/>
    <w:rsid w:val="00720A8E"/>
    <w:rsid w:val="00721FC1"/>
    <w:rsid w:val="00724CB0"/>
    <w:rsid w:val="00726359"/>
    <w:rsid w:val="00727043"/>
    <w:rsid w:val="007313BA"/>
    <w:rsid w:val="007317F6"/>
    <w:rsid w:val="00731E5B"/>
    <w:rsid w:val="0073346F"/>
    <w:rsid w:val="0073393E"/>
    <w:rsid w:val="0073412F"/>
    <w:rsid w:val="00735060"/>
    <w:rsid w:val="007356EA"/>
    <w:rsid w:val="00735C7D"/>
    <w:rsid w:val="00737757"/>
    <w:rsid w:val="007408F2"/>
    <w:rsid w:val="00741AC6"/>
    <w:rsid w:val="0074447C"/>
    <w:rsid w:val="00744E39"/>
    <w:rsid w:val="007457E8"/>
    <w:rsid w:val="0074625B"/>
    <w:rsid w:val="00752E13"/>
    <w:rsid w:val="00754510"/>
    <w:rsid w:val="007561D1"/>
    <w:rsid w:val="007563CC"/>
    <w:rsid w:val="0075664F"/>
    <w:rsid w:val="00757BA3"/>
    <w:rsid w:val="007611F6"/>
    <w:rsid w:val="00761BE5"/>
    <w:rsid w:val="00764608"/>
    <w:rsid w:val="00765FEE"/>
    <w:rsid w:val="007669E2"/>
    <w:rsid w:val="00770FFC"/>
    <w:rsid w:val="00771164"/>
    <w:rsid w:val="00771C0B"/>
    <w:rsid w:val="0077637C"/>
    <w:rsid w:val="00780F25"/>
    <w:rsid w:val="00783241"/>
    <w:rsid w:val="00785389"/>
    <w:rsid w:val="00785B15"/>
    <w:rsid w:val="0078602E"/>
    <w:rsid w:val="00786FD2"/>
    <w:rsid w:val="00791A70"/>
    <w:rsid w:val="0079627C"/>
    <w:rsid w:val="007962E5"/>
    <w:rsid w:val="00796D40"/>
    <w:rsid w:val="007970EF"/>
    <w:rsid w:val="007A0234"/>
    <w:rsid w:val="007A0DBE"/>
    <w:rsid w:val="007A1BCB"/>
    <w:rsid w:val="007A2091"/>
    <w:rsid w:val="007A3042"/>
    <w:rsid w:val="007A3F0E"/>
    <w:rsid w:val="007A53C6"/>
    <w:rsid w:val="007A5731"/>
    <w:rsid w:val="007A687D"/>
    <w:rsid w:val="007B089A"/>
    <w:rsid w:val="007B3507"/>
    <w:rsid w:val="007B38BC"/>
    <w:rsid w:val="007B5D3B"/>
    <w:rsid w:val="007B5E75"/>
    <w:rsid w:val="007B7329"/>
    <w:rsid w:val="007C1A8C"/>
    <w:rsid w:val="007C2423"/>
    <w:rsid w:val="007C2B3F"/>
    <w:rsid w:val="007C3689"/>
    <w:rsid w:val="007C3F8D"/>
    <w:rsid w:val="007C4667"/>
    <w:rsid w:val="007C4CD3"/>
    <w:rsid w:val="007C66EC"/>
    <w:rsid w:val="007C7821"/>
    <w:rsid w:val="007C796D"/>
    <w:rsid w:val="007D265D"/>
    <w:rsid w:val="007D308D"/>
    <w:rsid w:val="007D3589"/>
    <w:rsid w:val="007D37A4"/>
    <w:rsid w:val="007D3D59"/>
    <w:rsid w:val="007D46AA"/>
    <w:rsid w:val="007D4DD1"/>
    <w:rsid w:val="007D75A1"/>
    <w:rsid w:val="007E076A"/>
    <w:rsid w:val="007E0916"/>
    <w:rsid w:val="007E2C50"/>
    <w:rsid w:val="007E31F8"/>
    <w:rsid w:val="007E3A65"/>
    <w:rsid w:val="007E4A2C"/>
    <w:rsid w:val="007E6B9A"/>
    <w:rsid w:val="007E6F8F"/>
    <w:rsid w:val="007F2E20"/>
    <w:rsid w:val="00800082"/>
    <w:rsid w:val="00802B81"/>
    <w:rsid w:val="00804B5C"/>
    <w:rsid w:val="008055D1"/>
    <w:rsid w:val="00805AF8"/>
    <w:rsid w:val="00805B71"/>
    <w:rsid w:val="008072FB"/>
    <w:rsid w:val="0080759B"/>
    <w:rsid w:val="00813140"/>
    <w:rsid w:val="00813642"/>
    <w:rsid w:val="00814223"/>
    <w:rsid w:val="008145CE"/>
    <w:rsid w:val="00814983"/>
    <w:rsid w:val="00817970"/>
    <w:rsid w:val="00817B9A"/>
    <w:rsid w:val="00820F05"/>
    <w:rsid w:val="00821B5B"/>
    <w:rsid w:val="0082296C"/>
    <w:rsid w:val="008238A5"/>
    <w:rsid w:val="00826790"/>
    <w:rsid w:val="00826C42"/>
    <w:rsid w:val="00833525"/>
    <w:rsid w:val="008367EB"/>
    <w:rsid w:val="0084062F"/>
    <w:rsid w:val="008411A9"/>
    <w:rsid w:val="00841CD3"/>
    <w:rsid w:val="00844349"/>
    <w:rsid w:val="008463EB"/>
    <w:rsid w:val="008468E7"/>
    <w:rsid w:val="008476D4"/>
    <w:rsid w:val="00847B6D"/>
    <w:rsid w:val="00850402"/>
    <w:rsid w:val="0085111A"/>
    <w:rsid w:val="00852743"/>
    <w:rsid w:val="00853FB1"/>
    <w:rsid w:val="00854AC9"/>
    <w:rsid w:val="00856D42"/>
    <w:rsid w:val="008606A8"/>
    <w:rsid w:val="00860CE1"/>
    <w:rsid w:val="00861612"/>
    <w:rsid w:val="00861950"/>
    <w:rsid w:val="008641A1"/>
    <w:rsid w:val="00865D8A"/>
    <w:rsid w:val="0086756B"/>
    <w:rsid w:val="00867A33"/>
    <w:rsid w:val="00871273"/>
    <w:rsid w:val="0087137D"/>
    <w:rsid w:val="0087203C"/>
    <w:rsid w:val="00872A5B"/>
    <w:rsid w:val="00874EB9"/>
    <w:rsid w:val="00876D48"/>
    <w:rsid w:val="00880CCD"/>
    <w:rsid w:val="0088109F"/>
    <w:rsid w:val="008812A3"/>
    <w:rsid w:val="008823FF"/>
    <w:rsid w:val="00883D57"/>
    <w:rsid w:val="00884269"/>
    <w:rsid w:val="008847FE"/>
    <w:rsid w:val="008855F1"/>
    <w:rsid w:val="00886007"/>
    <w:rsid w:val="0088623A"/>
    <w:rsid w:val="008911E9"/>
    <w:rsid w:val="0089143E"/>
    <w:rsid w:val="00893230"/>
    <w:rsid w:val="00893F79"/>
    <w:rsid w:val="00896286"/>
    <w:rsid w:val="008965F1"/>
    <w:rsid w:val="00897C6F"/>
    <w:rsid w:val="008A0047"/>
    <w:rsid w:val="008A1564"/>
    <w:rsid w:val="008A1878"/>
    <w:rsid w:val="008A2C7D"/>
    <w:rsid w:val="008A42A2"/>
    <w:rsid w:val="008A618E"/>
    <w:rsid w:val="008A638B"/>
    <w:rsid w:val="008A6499"/>
    <w:rsid w:val="008A69EB"/>
    <w:rsid w:val="008B0F4E"/>
    <w:rsid w:val="008B7A23"/>
    <w:rsid w:val="008C035B"/>
    <w:rsid w:val="008C1CCA"/>
    <w:rsid w:val="008C2272"/>
    <w:rsid w:val="008C2432"/>
    <w:rsid w:val="008C7894"/>
    <w:rsid w:val="008D03FD"/>
    <w:rsid w:val="008D43CF"/>
    <w:rsid w:val="008E0EA5"/>
    <w:rsid w:val="008E106A"/>
    <w:rsid w:val="008E1814"/>
    <w:rsid w:val="008E229F"/>
    <w:rsid w:val="008E2651"/>
    <w:rsid w:val="008E34BF"/>
    <w:rsid w:val="008E48CD"/>
    <w:rsid w:val="008E756C"/>
    <w:rsid w:val="008E7C9B"/>
    <w:rsid w:val="008F0C1F"/>
    <w:rsid w:val="008F266F"/>
    <w:rsid w:val="008F29E3"/>
    <w:rsid w:val="008F2A53"/>
    <w:rsid w:val="008F2F1E"/>
    <w:rsid w:val="008F4ED7"/>
    <w:rsid w:val="008F5C02"/>
    <w:rsid w:val="008F5D72"/>
    <w:rsid w:val="008F6925"/>
    <w:rsid w:val="008F70AE"/>
    <w:rsid w:val="00901FDB"/>
    <w:rsid w:val="00902D4C"/>
    <w:rsid w:val="00902F62"/>
    <w:rsid w:val="00903714"/>
    <w:rsid w:val="0090510E"/>
    <w:rsid w:val="00905415"/>
    <w:rsid w:val="00905731"/>
    <w:rsid w:val="009058FD"/>
    <w:rsid w:val="009068D6"/>
    <w:rsid w:val="00907BD0"/>
    <w:rsid w:val="00910450"/>
    <w:rsid w:val="00912929"/>
    <w:rsid w:val="00913292"/>
    <w:rsid w:val="00913420"/>
    <w:rsid w:val="00913875"/>
    <w:rsid w:val="00913C66"/>
    <w:rsid w:val="009140A6"/>
    <w:rsid w:val="00914470"/>
    <w:rsid w:val="00916F22"/>
    <w:rsid w:val="009235BA"/>
    <w:rsid w:val="00923B58"/>
    <w:rsid w:val="009263D9"/>
    <w:rsid w:val="00930146"/>
    <w:rsid w:val="00930150"/>
    <w:rsid w:val="00930BE5"/>
    <w:rsid w:val="00931669"/>
    <w:rsid w:val="00931A55"/>
    <w:rsid w:val="00931A6A"/>
    <w:rsid w:val="00931CE4"/>
    <w:rsid w:val="00931FAC"/>
    <w:rsid w:val="00932C83"/>
    <w:rsid w:val="00932FC7"/>
    <w:rsid w:val="009334FF"/>
    <w:rsid w:val="00933C3C"/>
    <w:rsid w:val="009345EB"/>
    <w:rsid w:val="00934F49"/>
    <w:rsid w:val="009359CF"/>
    <w:rsid w:val="00936580"/>
    <w:rsid w:val="00937E93"/>
    <w:rsid w:val="00942BA8"/>
    <w:rsid w:val="00943C8E"/>
    <w:rsid w:val="00944E7C"/>
    <w:rsid w:val="00946731"/>
    <w:rsid w:val="009504EB"/>
    <w:rsid w:val="009509DE"/>
    <w:rsid w:val="009510A5"/>
    <w:rsid w:val="00951BA0"/>
    <w:rsid w:val="00952047"/>
    <w:rsid w:val="00952517"/>
    <w:rsid w:val="00952850"/>
    <w:rsid w:val="00953E11"/>
    <w:rsid w:val="009546B0"/>
    <w:rsid w:val="0095480E"/>
    <w:rsid w:val="009557EC"/>
    <w:rsid w:val="00955820"/>
    <w:rsid w:val="00955B7A"/>
    <w:rsid w:val="00956212"/>
    <w:rsid w:val="00957CA5"/>
    <w:rsid w:val="0096020D"/>
    <w:rsid w:val="00961017"/>
    <w:rsid w:val="0096131F"/>
    <w:rsid w:val="009627E1"/>
    <w:rsid w:val="0096398B"/>
    <w:rsid w:val="00963D7B"/>
    <w:rsid w:val="00964834"/>
    <w:rsid w:val="00967590"/>
    <w:rsid w:val="00967D37"/>
    <w:rsid w:val="00971054"/>
    <w:rsid w:val="00971341"/>
    <w:rsid w:val="009713F8"/>
    <w:rsid w:val="00972776"/>
    <w:rsid w:val="009771D5"/>
    <w:rsid w:val="00980235"/>
    <w:rsid w:val="00985199"/>
    <w:rsid w:val="00985528"/>
    <w:rsid w:val="00986E05"/>
    <w:rsid w:val="00993963"/>
    <w:rsid w:val="009942C9"/>
    <w:rsid w:val="0099441B"/>
    <w:rsid w:val="00994DF0"/>
    <w:rsid w:val="00995513"/>
    <w:rsid w:val="00996FCB"/>
    <w:rsid w:val="009A28A6"/>
    <w:rsid w:val="009A335D"/>
    <w:rsid w:val="009A5C7D"/>
    <w:rsid w:val="009A761E"/>
    <w:rsid w:val="009B03FC"/>
    <w:rsid w:val="009B0757"/>
    <w:rsid w:val="009B0FEA"/>
    <w:rsid w:val="009B1EB3"/>
    <w:rsid w:val="009B2930"/>
    <w:rsid w:val="009B2A3F"/>
    <w:rsid w:val="009B3398"/>
    <w:rsid w:val="009B5F69"/>
    <w:rsid w:val="009B6326"/>
    <w:rsid w:val="009B6ECA"/>
    <w:rsid w:val="009C23CA"/>
    <w:rsid w:val="009C3950"/>
    <w:rsid w:val="009C6A9E"/>
    <w:rsid w:val="009D1B1A"/>
    <w:rsid w:val="009D24C0"/>
    <w:rsid w:val="009D2F53"/>
    <w:rsid w:val="009D41E9"/>
    <w:rsid w:val="009D619B"/>
    <w:rsid w:val="009E25CF"/>
    <w:rsid w:val="009E2C57"/>
    <w:rsid w:val="009E6146"/>
    <w:rsid w:val="009E6FCD"/>
    <w:rsid w:val="009F0874"/>
    <w:rsid w:val="009F11EF"/>
    <w:rsid w:val="009F249F"/>
    <w:rsid w:val="009F3DB6"/>
    <w:rsid w:val="009F7B28"/>
    <w:rsid w:val="00A0353E"/>
    <w:rsid w:val="00A0628F"/>
    <w:rsid w:val="00A06685"/>
    <w:rsid w:val="00A06689"/>
    <w:rsid w:val="00A07878"/>
    <w:rsid w:val="00A12059"/>
    <w:rsid w:val="00A161B3"/>
    <w:rsid w:val="00A1682C"/>
    <w:rsid w:val="00A2037B"/>
    <w:rsid w:val="00A239A5"/>
    <w:rsid w:val="00A259B0"/>
    <w:rsid w:val="00A25E2A"/>
    <w:rsid w:val="00A25EF8"/>
    <w:rsid w:val="00A34BD0"/>
    <w:rsid w:val="00A35140"/>
    <w:rsid w:val="00A37F82"/>
    <w:rsid w:val="00A41337"/>
    <w:rsid w:val="00A44089"/>
    <w:rsid w:val="00A449F4"/>
    <w:rsid w:val="00A44B94"/>
    <w:rsid w:val="00A500A6"/>
    <w:rsid w:val="00A54FB6"/>
    <w:rsid w:val="00A55049"/>
    <w:rsid w:val="00A55089"/>
    <w:rsid w:val="00A60C0C"/>
    <w:rsid w:val="00A64B4B"/>
    <w:rsid w:val="00A67907"/>
    <w:rsid w:val="00A70A45"/>
    <w:rsid w:val="00A71865"/>
    <w:rsid w:val="00A71D17"/>
    <w:rsid w:val="00A72712"/>
    <w:rsid w:val="00A74858"/>
    <w:rsid w:val="00A76309"/>
    <w:rsid w:val="00A77321"/>
    <w:rsid w:val="00A7762D"/>
    <w:rsid w:val="00A779A2"/>
    <w:rsid w:val="00A80B4A"/>
    <w:rsid w:val="00A8120B"/>
    <w:rsid w:val="00A831D0"/>
    <w:rsid w:val="00A837BE"/>
    <w:rsid w:val="00A840C3"/>
    <w:rsid w:val="00A85191"/>
    <w:rsid w:val="00A92CBA"/>
    <w:rsid w:val="00A937F9"/>
    <w:rsid w:val="00A95BD1"/>
    <w:rsid w:val="00AA14E1"/>
    <w:rsid w:val="00AA185F"/>
    <w:rsid w:val="00AA479A"/>
    <w:rsid w:val="00AA6C1F"/>
    <w:rsid w:val="00AB087E"/>
    <w:rsid w:val="00AB4141"/>
    <w:rsid w:val="00AB495B"/>
    <w:rsid w:val="00AB71A9"/>
    <w:rsid w:val="00AB742D"/>
    <w:rsid w:val="00AB751D"/>
    <w:rsid w:val="00AC0BA0"/>
    <w:rsid w:val="00AC0D69"/>
    <w:rsid w:val="00AC22A5"/>
    <w:rsid w:val="00AC4150"/>
    <w:rsid w:val="00AC53A3"/>
    <w:rsid w:val="00AC58DB"/>
    <w:rsid w:val="00AC6268"/>
    <w:rsid w:val="00AC65A7"/>
    <w:rsid w:val="00AC6943"/>
    <w:rsid w:val="00AC7106"/>
    <w:rsid w:val="00AC7714"/>
    <w:rsid w:val="00AD07B2"/>
    <w:rsid w:val="00AD195A"/>
    <w:rsid w:val="00AD3F60"/>
    <w:rsid w:val="00AD686B"/>
    <w:rsid w:val="00AE0FE0"/>
    <w:rsid w:val="00AE1485"/>
    <w:rsid w:val="00AE15A3"/>
    <w:rsid w:val="00AE2DF2"/>
    <w:rsid w:val="00AF2AE5"/>
    <w:rsid w:val="00AF6389"/>
    <w:rsid w:val="00AF65A7"/>
    <w:rsid w:val="00B004C7"/>
    <w:rsid w:val="00B00F02"/>
    <w:rsid w:val="00B01027"/>
    <w:rsid w:val="00B0193B"/>
    <w:rsid w:val="00B0363B"/>
    <w:rsid w:val="00B03A5C"/>
    <w:rsid w:val="00B03F2D"/>
    <w:rsid w:val="00B040A2"/>
    <w:rsid w:val="00B04B2A"/>
    <w:rsid w:val="00B05983"/>
    <w:rsid w:val="00B06772"/>
    <w:rsid w:val="00B07197"/>
    <w:rsid w:val="00B07B64"/>
    <w:rsid w:val="00B07FFC"/>
    <w:rsid w:val="00B10C1F"/>
    <w:rsid w:val="00B1141F"/>
    <w:rsid w:val="00B13540"/>
    <w:rsid w:val="00B137E3"/>
    <w:rsid w:val="00B138C1"/>
    <w:rsid w:val="00B154F8"/>
    <w:rsid w:val="00B161C0"/>
    <w:rsid w:val="00B16B5B"/>
    <w:rsid w:val="00B201F1"/>
    <w:rsid w:val="00B21DD1"/>
    <w:rsid w:val="00B22B88"/>
    <w:rsid w:val="00B243AB"/>
    <w:rsid w:val="00B2489A"/>
    <w:rsid w:val="00B307E6"/>
    <w:rsid w:val="00B319E8"/>
    <w:rsid w:val="00B33FF1"/>
    <w:rsid w:val="00B341A9"/>
    <w:rsid w:val="00B409C2"/>
    <w:rsid w:val="00B4169B"/>
    <w:rsid w:val="00B42066"/>
    <w:rsid w:val="00B420B8"/>
    <w:rsid w:val="00B42689"/>
    <w:rsid w:val="00B4315C"/>
    <w:rsid w:val="00B43C5C"/>
    <w:rsid w:val="00B44E2A"/>
    <w:rsid w:val="00B4543E"/>
    <w:rsid w:val="00B47B2A"/>
    <w:rsid w:val="00B47B74"/>
    <w:rsid w:val="00B52DE5"/>
    <w:rsid w:val="00B543EB"/>
    <w:rsid w:val="00B54B79"/>
    <w:rsid w:val="00B57687"/>
    <w:rsid w:val="00B61885"/>
    <w:rsid w:val="00B62ED8"/>
    <w:rsid w:val="00B644A5"/>
    <w:rsid w:val="00B6665F"/>
    <w:rsid w:val="00B71419"/>
    <w:rsid w:val="00B75257"/>
    <w:rsid w:val="00B75CFB"/>
    <w:rsid w:val="00B76835"/>
    <w:rsid w:val="00B7719D"/>
    <w:rsid w:val="00B77D3D"/>
    <w:rsid w:val="00B80B2E"/>
    <w:rsid w:val="00B818C8"/>
    <w:rsid w:val="00B8328D"/>
    <w:rsid w:val="00B83598"/>
    <w:rsid w:val="00B85A02"/>
    <w:rsid w:val="00B86FB3"/>
    <w:rsid w:val="00B8786B"/>
    <w:rsid w:val="00B91894"/>
    <w:rsid w:val="00B91F8D"/>
    <w:rsid w:val="00B936F1"/>
    <w:rsid w:val="00B94EA7"/>
    <w:rsid w:val="00B9534A"/>
    <w:rsid w:val="00B9591A"/>
    <w:rsid w:val="00B95E11"/>
    <w:rsid w:val="00BA06EA"/>
    <w:rsid w:val="00BA0CF8"/>
    <w:rsid w:val="00BA0E15"/>
    <w:rsid w:val="00BA219D"/>
    <w:rsid w:val="00BA2BC8"/>
    <w:rsid w:val="00BA4DD7"/>
    <w:rsid w:val="00BA5028"/>
    <w:rsid w:val="00BA68A4"/>
    <w:rsid w:val="00BB0718"/>
    <w:rsid w:val="00BB23F5"/>
    <w:rsid w:val="00BB34B7"/>
    <w:rsid w:val="00BB3DBB"/>
    <w:rsid w:val="00BB41B6"/>
    <w:rsid w:val="00BB43A4"/>
    <w:rsid w:val="00BB6371"/>
    <w:rsid w:val="00BB72C0"/>
    <w:rsid w:val="00BB76C7"/>
    <w:rsid w:val="00BC0174"/>
    <w:rsid w:val="00BC2C34"/>
    <w:rsid w:val="00BC2ED4"/>
    <w:rsid w:val="00BC319F"/>
    <w:rsid w:val="00BC49B8"/>
    <w:rsid w:val="00BC4BED"/>
    <w:rsid w:val="00BC4FF5"/>
    <w:rsid w:val="00BC5F5B"/>
    <w:rsid w:val="00BD0356"/>
    <w:rsid w:val="00BD0C5F"/>
    <w:rsid w:val="00BD0DAF"/>
    <w:rsid w:val="00BD1B7C"/>
    <w:rsid w:val="00BD1E3C"/>
    <w:rsid w:val="00BD2A73"/>
    <w:rsid w:val="00BD3C3D"/>
    <w:rsid w:val="00BD5BA9"/>
    <w:rsid w:val="00BE230D"/>
    <w:rsid w:val="00BE2613"/>
    <w:rsid w:val="00BE2CEF"/>
    <w:rsid w:val="00BE380A"/>
    <w:rsid w:val="00BE4F82"/>
    <w:rsid w:val="00BE677F"/>
    <w:rsid w:val="00BE7306"/>
    <w:rsid w:val="00BE737A"/>
    <w:rsid w:val="00BF0821"/>
    <w:rsid w:val="00BF0AB2"/>
    <w:rsid w:val="00BF147A"/>
    <w:rsid w:val="00BF1A41"/>
    <w:rsid w:val="00BF2BF8"/>
    <w:rsid w:val="00BF2D89"/>
    <w:rsid w:val="00BF2F80"/>
    <w:rsid w:val="00BF40CD"/>
    <w:rsid w:val="00BF4FDF"/>
    <w:rsid w:val="00C007CC"/>
    <w:rsid w:val="00C01C26"/>
    <w:rsid w:val="00C0218F"/>
    <w:rsid w:val="00C03040"/>
    <w:rsid w:val="00C06285"/>
    <w:rsid w:val="00C10FDE"/>
    <w:rsid w:val="00C1107F"/>
    <w:rsid w:val="00C113ED"/>
    <w:rsid w:val="00C11927"/>
    <w:rsid w:val="00C1295F"/>
    <w:rsid w:val="00C13138"/>
    <w:rsid w:val="00C20F6B"/>
    <w:rsid w:val="00C231B6"/>
    <w:rsid w:val="00C234B6"/>
    <w:rsid w:val="00C24F41"/>
    <w:rsid w:val="00C26084"/>
    <w:rsid w:val="00C3052E"/>
    <w:rsid w:val="00C32AA5"/>
    <w:rsid w:val="00C334C0"/>
    <w:rsid w:val="00C35326"/>
    <w:rsid w:val="00C353CA"/>
    <w:rsid w:val="00C35A78"/>
    <w:rsid w:val="00C35B46"/>
    <w:rsid w:val="00C363D2"/>
    <w:rsid w:val="00C37076"/>
    <w:rsid w:val="00C4051A"/>
    <w:rsid w:val="00C41823"/>
    <w:rsid w:val="00C4362A"/>
    <w:rsid w:val="00C446CF"/>
    <w:rsid w:val="00C46501"/>
    <w:rsid w:val="00C47F7C"/>
    <w:rsid w:val="00C53FBC"/>
    <w:rsid w:val="00C5424A"/>
    <w:rsid w:val="00C5490A"/>
    <w:rsid w:val="00C56F7F"/>
    <w:rsid w:val="00C57F4B"/>
    <w:rsid w:val="00C61C3F"/>
    <w:rsid w:val="00C61D45"/>
    <w:rsid w:val="00C61DF9"/>
    <w:rsid w:val="00C62043"/>
    <w:rsid w:val="00C66014"/>
    <w:rsid w:val="00C66740"/>
    <w:rsid w:val="00C707DD"/>
    <w:rsid w:val="00C723CE"/>
    <w:rsid w:val="00C73BDD"/>
    <w:rsid w:val="00C73D5C"/>
    <w:rsid w:val="00C742B4"/>
    <w:rsid w:val="00C7533B"/>
    <w:rsid w:val="00C75B62"/>
    <w:rsid w:val="00C76808"/>
    <w:rsid w:val="00C76DF2"/>
    <w:rsid w:val="00C76FFA"/>
    <w:rsid w:val="00C77AAA"/>
    <w:rsid w:val="00C813D1"/>
    <w:rsid w:val="00C81DA0"/>
    <w:rsid w:val="00C82BA8"/>
    <w:rsid w:val="00C83396"/>
    <w:rsid w:val="00C83ABD"/>
    <w:rsid w:val="00C83D2B"/>
    <w:rsid w:val="00C83EDC"/>
    <w:rsid w:val="00C92358"/>
    <w:rsid w:val="00C97397"/>
    <w:rsid w:val="00CA1C33"/>
    <w:rsid w:val="00CA234F"/>
    <w:rsid w:val="00CA2703"/>
    <w:rsid w:val="00CA2DC7"/>
    <w:rsid w:val="00CA48C3"/>
    <w:rsid w:val="00CA546E"/>
    <w:rsid w:val="00CA793F"/>
    <w:rsid w:val="00CB18F1"/>
    <w:rsid w:val="00CB44E4"/>
    <w:rsid w:val="00CB644A"/>
    <w:rsid w:val="00CB6726"/>
    <w:rsid w:val="00CB72C7"/>
    <w:rsid w:val="00CB78E1"/>
    <w:rsid w:val="00CB7CCF"/>
    <w:rsid w:val="00CB7D52"/>
    <w:rsid w:val="00CC0D96"/>
    <w:rsid w:val="00CC2C8C"/>
    <w:rsid w:val="00CC327A"/>
    <w:rsid w:val="00CC6F53"/>
    <w:rsid w:val="00CC7C08"/>
    <w:rsid w:val="00CD037E"/>
    <w:rsid w:val="00CD064E"/>
    <w:rsid w:val="00CD36F7"/>
    <w:rsid w:val="00CD41B7"/>
    <w:rsid w:val="00CD42A3"/>
    <w:rsid w:val="00CD617F"/>
    <w:rsid w:val="00CD631D"/>
    <w:rsid w:val="00CE15E7"/>
    <w:rsid w:val="00CE3EE0"/>
    <w:rsid w:val="00CF09D8"/>
    <w:rsid w:val="00CF1848"/>
    <w:rsid w:val="00CF3985"/>
    <w:rsid w:val="00CF7737"/>
    <w:rsid w:val="00D008F3"/>
    <w:rsid w:val="00D01C0D"/>
    <w:rsid w:val="00D03A65"/>
    <w:rsid w:val="00D0596A"/>
    <w:rsid w:val="00D0748E"/>
    <w:rsid w:val="00D132AC"/>
    <w:rsid w:val="00D13DB7"/>
    <w:rsid w:val="00D1474B"/>
    <w:rsid w:val="00D14A0F"/>
    <w:rsid w:val="00D15B01"/>
    <w:rsid w:val="00D221B3"/>
    <w:rsid w:val="00D23814"/>
    <w:rsid w:val="00D24F18"/>
    <w:rsid w:val="00D2549B"/>
    <w:rsid w:val="00D25939"/>
    <w:rsid w:val="00D27432"/>
    <w:rsid w:val="00D27796"/>
    <w:rsid w:val="00D300D2"/>
    <w:rsid w:val="00D32432"/>
    <w:rsid w:val="00D354F3"/>
    <w:rsid w:val="00D35AD7"/>
    <w:rsid w:val="00D401AC"/>
    <w:rsid w:val="00D42968"/>
    <w:rsid w:val="00D47A61"/>
    <w:rsid w:val="00D502C8"/>
    <w:rsid w:val="00D50609"/>
    <w:rsid w:val="00D5122D"/>
    <w:rsid w:val="00D51910"/>
    <w:rsid w:val="00D54788"/>
    <w:rsid w:val="00D550AD"/>
    <w:rsid w:val="00D552F4"/>
    <w:rsid w:val="00D55975"/>
    <w:rsid w:val="00D56630"/>
    <w:rsid w:val="00D57F4B"/>
    <w:rsid w:val="00D6089E"/>
    <w:rsid w:val="00D611BA"/>
    <w:rsid w:val="00D6222F"/>
    <w:rsid w:val="00D654BE"/>
    <w:rsid w:val="00D6587B"/>
    <w:rsid w:val="00D764E5"/>
    <w:rsid w:val="00D76C1F"/>
    <w:rsid w:val="00D801BE"/>
    <w:rsid w:val="00D802D0"/>
    <w:rsid w:val="00D807C9"/>
    <w:rsid w:val="00D81BBE"/>
    <w:rsid w:val="00D839AB"/>
    <w:rsid w:val="00D83EA6"/>
    <w:rsid w:val="00D84FC4"/>
    <w:rsid w:val="00D85441"/>
    <w:rsid w:val="00D878E1"/>
    <w:rsid w:val="00D925D7"/>
    <w:rsid w:val="00D93047"/>
    <w:rsid w:val="00D94859"/>
    <w:rsid w:val="00D948C4"/>
    <w:rsid w:val="00D95C5C"/>
    <w:rsid w:val="00D9639B"/>
    <w:rsid w:val="00D976F6"/>
    <w:rsid w:val="00D97F59"/>
    <w:rsid w:val="00DA0F5E"/>
    <w:rsid w:val="00DA12E2"/>
    <w:rsid w:val="00DA2C8E"/>
    <w:rsid w:val="00DA4688"/>
    <w:rsid w:val="00DB2F35"/>
    <w:rsid w:val="00DB4B66"/>
    <w:rsid w:val="00DB5D30"/>
    <w:rsid w:val="00DB793C"/>
    <w:rsid w:val="00DC1C88"/>
    <w:rsid w:val="00DC1DB4"/>
    <w:rsid w:val="00DC212E"/>
    <w:rsid w:val="00DC2381"/>
    <w:rsid w:val="00DC6876"/>
    <w:rsid w:val="00DD0307"/>
    <w:rsid w:val="00DD4D4E"/>
    <w:rsid w:val="00DE24B7"/>
    <w:rsid w:val="00DE3EC7"/>
    <w:rsid w:val="00DE49CB"/>
    <w:rsid w:val="00DE65FA"/>
    <w:rsid w:val="00DF1D29"/>
    <w:rsid w:val="00DF210F"/>
    <w:rsid w:val="00DF278A"/>
    <w:rsid w:val="00DF3A64"/>
    <w:rsid w:val="00DF3B62"/>
    <w:rsid w:val="00DF3EB2"/>
    <w:rsid w:val="00DF4988"/>
    <w:rsid w:val="00DF5A4E"/>
    <w:rsid w:val="00E00456"/>
    <w:rsid w:val="00E02974"/>
    <w:rsid w:val="00E049E8"/>
    <w:rsid w:val="00E052F3"/>
    <w:rsid w:val="00E0596E"/>
    <w:rsid w:val="00E063E3"/>
    <w:rsid w:val="00E06AE5"/>
    <w:rsid w:val="00E129DE"/>
    <w:rsid w:val="00E13491"/>
    <w:rsid w:val="00E14706"/>
    <w:rsid w:val="00E14985"/>
    <w:rsid w:val="00E14B9B"/>
    <w:rsid w:val="00E15647"/>
    <w:rsid w:val="00E15E28"/>
    <w:rsid w:val="00E161A2"/>
    <w:rsid w:val="00E172D6"/>
    <w:rsid w:val="00E20C1E"/>
    <w:rsid w:val="00E22730"/>
    <w:rsid w:val="00E22930"/>
    <w:rsid w:val="00E23D10"/>
    <w:rsid w:val="00E2640B"/>
    <w:rsid w:val="00E30307"/>
    <w:rsid w:val="00E31393"/>
    <w:rsid w:val="00E313F4"/>
    <w:rsid w:val="00E31823"/>
    <w:rsid w:val="00E339BB"/>
    <w:rsid w:val="00E34932"/>
    <w:rsid w:val="00E34A9B"/>
    <w:rsid w:val="00E35F9F"/>
    <w:rsid w:val="00E370AC"/>
    <w:rsid w:val="00E404D7"/>
    <w:rsid w:val="00E40820"/>
    <w:rsid w:val="00E4108A"/>
    <w:rsid w:val="00E41246"/>
    <w:rsid w:val="00E414A9"/>
    <w:rsid w:val="00E43D39"/>
    <w:rsid w:val="00E4641F"/>
    <w:rsid w:val="00E4646D"/>
    <w:rsid w:val="00E46688"/>
    <w:rsid w:val="00E47AE2"/>
    <w:rsid w:val="00E50150"/>
    <w:rsid w:val="00E50537"/>
    <w:rsid w:val="00E50831"/>
    <w:rsid w:val="00E536CA"/>
    <w:rsid w:val="00E542F3"/>
    <w:rsid w:val="00E55D71"/>
    <w:rsid w:val="00E56E5A"/>
    <w:rsid w:val="00E578AD"/>
    <w:rsid w:val="00E57D15"/>
    <w:rsid w:val="00E60CC5"/>
    <w:rsid w:val="00E60DFA"/>
    <w:rsid w:val="00E61131"/>
    <w:rsid w:val="00E63C2B"/>
    <w:rsid w:val="00E65828"/>
    <w:rsid w:val="00E65910"/>
    <w:rsid w:val="00E668AD"/>
    <w:rsid w:val="00E670BE"/>
    <w:rsid w:val="00E675C1"/>
    <w:rsid w:val="00E6786C"/>
    <w:rsid w:val="00E70340"/>
    <w:rsid w:val="00E71DC8"/>
    <w:rsid w:val="00E732A3"/>
    <w:rsid w:val="00E73FFA"/>
    <w:rsid w:val="00E772E3"/>
    <w:rsid w:val="00E77543"/>
    <w:rsid w:val="00E80590"/>
    <w:rsid w:val="00E84E85"/>
    <w:rsid w:val="00E85FFE"/>
    <w:rsid w:val="00E912CC"/>
    <w:rsid w:val="00E93CB3"/>
    <w:rsid w:val="00E945CE"/>
    <w:rsid w:val="00E9592E"/>
    <w:rsid w:val="00EA19D9"/>
    <w:rsid w:val="00EA1C3D"/>
    <w:rsid w:val="00EA1D96"/>
    <w:rsid w:val="00EA25DF"/>
    <w:rsid w:val="00EA28FB"/>
    <w:rsid w:val="00EA2ABF"/>
    <w:rsid w:val="00EA2DBE"/>
    <w:rsid w:val="00EA7581"/>
    <w:rsid w:val="00EB009C"/>
    <w:rsid w:val="00EB3756"/>
    <w:rsid w:val="00EB4274"/>
    <w:rsid w:val="00EB4BD4"/>
    <w:rsid w:val="00EB50E0"/>
    <w:rsid w:val="00EB545B"/>
    <w:rsid w:val="00EC314B"/>
    <w:rsid w:val="00EC632D"/>
    <w:rsid w:val="00EC6BB8"/>
    <w:rsid w:val="00EC7EA9"/>
    <w:rsid w:val="00ED0CBD"/>
    <w:rsid w:val="00ED293E"/>
    <w:rsid w:val="00ED5640"/>
    <w:rsid w:val="00ED5E19"/>
    <w:rsid w:val="00ED5EBD"/>
    <w:rsid w:val="00ED659F"/>
    <w:rsid w:val="00ED7469"/>
    <w:rsid w:val="00EE0314"/>
    <w:rsid w:val="00EE2C32"/>
    <w:rsid w:val="00EE2FF8"/>
    <w:rsid w:val="00EE31EC"/>
    <w:rsid w:val="00EE4532"/>
    <w:rsid w:val="00EE457A"/>
    <w:rsid w:val="00EE696B"/>
    <w:rsid w:val="00EE6E83"/>
    <w:rsid w:val="00EE7DD7"/>
    <w:rsid w:val="00EF1042"/>
    <w:rsid w:val="00EF29CA"/>
    <w:rsid w:val="00EF2C81"/>
    <w:rsid w:val="00EF2CF4"/>
    <w:rsid w:val="00EF598E"/>
    <w:rsid w:val="00F01148"/>
    <w:rsid w:val="00F0192E"/>
    <w:rsid w:val="00F0200E"/>
    <w:rsid w:val="00F0708C"/>
    <w:rsid w:val="00F10814"/>
    <w:rsid w:val="00F10C20"/>
    <w:rsid w:val="00F11FF2"/>
    <w:rsid w:val="00F12046"/>
    <w:rsid w:val="00F12539"/>
    <w:rsid w:val="00F14BED"/>
    <w:rsid w:val="00F16842"/>
    <w:rsid w:val="00F20494"/>
    <w:rsid w:val="00F213A5"/>
    <w:rsid w:val="00F222E5"/>
    <w:rsid w:val="00F269EC"/>
    <w:rsid w:val="00F308A7"/>
    <w:rsid w:val="00F333A0"/>
    <w:rsid w:val="00F33BBF"/>
    <w:rsid w:val="00F34AC1"/>
    <w:rsid w:val="00F34D97"/>
    <w:rsid w:val="00F3569D"/>
    <w:rsid w:val="00F4034E"/>
    <w:rsid w:val="00F42484"/>
    <w:rsid w:val="00F435D4"/>
    <w:rsid w:val="00F442B2"/>
    <w:rsid w:val="00F44DB7"/>
    <w:rsid w:val="00F45298"/>
    <w:rsid w:val="00F46162"/>
    <w:rsid w:val="00F4657C"/>
    <w:rsid w:val="00F4751D"/>
    <w:rsid w:val="00F52C1A"/>
    <w:rsid w:val="00F541EF"/>
    <w:rsid w:val="00F546D3"/>
    <w:rsid w:val="00F60296"/>
    <w:rsid w:val="00F630D1"/>
    <w:rsid w:val="00F63E1F"/>
    <w:rsid w:val="00F642AB"/>
    <w:rsid w:val="00F651E3"/>
    <w:rsid w:val="00F659A9"/>
    <w:rsid w:val="00F67C54"/>
    <w:rsid w:val="00F701B6"/>
    <w:rsid w:val="00F70306"/>
    <w:rsid w:val="00F71E91"/>
    <w:rsid w:val="00F72486"/>
    <w:rsid w:val="00F73234"/>
    <w:rsid w:val="00F7357D"/>
    <w:rsid w:val="00F7420F"/>
    <w:rsid w:val="00F74ED7"/>
    <w:rsid w:val="00F77790"/>
    <w:rsid w:val="00F82079"/>
    <w:rsid w:val="00F8240A"/>
    <w:rsid w:val="00F8351A"/>
    <w:rsid w:val="00F83ED7"/>
    <w:rsid w:val="00F860C1"/>
    <w:rsid w:val="00F86D7E"/>
    <w:rsid w:val="00F87A10"/>
    <w:rsid w:val="00F906EC"/>
    <w:rsid w:val="00F907D2"/>
    <w:rsid w:val="00F91ECF"/>
    <w:rsid w:val="00F9264C"/>
    <w:rsid w:val="00F96CA1"/>
    <w:rsid w:val="00FA04AE"/>
    <w:rsid w:val="00FA0B6D"/>
    <w:rsid w:val="00FA1B2C"/>
    <w:rsid w:val="00FA1BBD"/>
    <w:rsid w:val="00FA2E28"/>
    <w:rsid w:val="00FA3195"/>
    <w:rsid w:val="00FA3803"/>
    <w:rsid w:val="00FA3A1F"/>
    <w:rsid w:val="00FA6503"/>
    <w:rsid w:val="00FB1501"/>
    <w:rsid w:val="00FB2420"/>
    <w:rsid w:val="00FB4558"/>
    <w:rsid w:val="00FB47AF"/>
    <w:rsid w:val="00FB571B"/>
    <w:rsid w:val="00FB5DCC"/>
    <w:rsid w:val="00FB631D"/>
    <w:rsid w:val="00FB658C"/>
    <w:rsid w:val="00FB68F5"/>
    <w:rsid w:val="00FC0960"/>
    <w:rsid w:val="00FC18BE"/>
    <w:rsid w:val="00FC2B0B"/>
    <w:rsid w:val="00FC2B28"/>
    <w:rsid w:val="00FC499F"/>
    <w:rsid w:val="00FC4DAC"/>
    <w:rsid w:val="00FC7389"/>
    <w:rsid w:val="00FC7685"/>
    <w:rsid w:val="00FD0C56"/>
    <w:rsid w:val="00FD12EB"/>
    <w:rsid w:val="00FD21F1"/>
    <w:rsid w:val="00FD2613"/>
    <w:rsid w:val="00FD381A"/>
    <w:rsid w:val="00FD4495"/>
    <w:rsid w:val="00FD4D14"/>
    <w:rsid w:val="00FD4FA1"/>
    <w:rsid w:val="00FE1827"/>
    <w:rsid w:val="00FE2C4A"/>
    <w:rsid w:val="00FE5867"/>
    <w:rsid w:val="00FE74F4"/>
    <w:rsid w:val="00FF0FD2"/>
    <w:rsid w:val="00FF1B6B"/>
    <w:rsid w:val="00FF253D"/>
    <w:rsid w:val="00FF2E4A"/>
    <w:rsid w:val="00FF4333"/>
    <w:rsid w:val="00FF44BF"/>
    <w:rsid w:val="00FF5D02"/>
    <w:rsid w:val="00FF62CB"/>
    <w:rsid w:val="00FF75C6"/>
    <w:rsid w:val="00FF79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;"/>
  <w14:docId w14:val="076DE2BB"/>
  <w15:docId w15:val="{778132AF-1862-4220-B56B-7D096BE4C2B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uiPriority="9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 w:qFormat="1"/>
    <w:lsdException w:name="endnote reference" w:semiHidden="1" w:unhideWhenUsed="1"/>
    <w:lsdException w:name="endnote text" w:semiHidden="1" w:unhideWhenUsed="1"/>
    <w:lsdException w:name="macro" w:semiHidden="1" w:unhideWhenUsed="1"/>
    <w:lsdException w:name="toa heading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iPriority="99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656374"/>
    <w:rPr>
      <w:sz w:val="24"/>
      <w:szCs w:val="24"/>
      <w:lang w:val="en-GB" w:eastAsia="en-US"/>
    </w:rPr>
  </w:style>
  <w:style w:type="paragraph" w:styleId="Ttulo1">
    <w:name w:val="heading 1"/>
    <w:aliases w:val="Applus+ T1"/>
    <w:basedOn w:val="Normal"/>
    <w:next w:val="Normal"/>
    <w:link w:val="Ttulo1Car"/>
    <w:uiPriority w:val="9"/>
    <w:qFormat/>
    <w:pPr>
      <w:keepNext/>
      <w:ind w:left="-1113"/>
      <w:outlineLvl w:val="0"/>
    </w:pPr>
    <w:rPr>
      <w:rFonts w:ascii="CG Times" w:hAnsi="CG Times"/>
      <w:b/>
      <w:sz w:val="22"/>
      <w:szCs w:val="20"/>
    </w:rPr>
  </w:style>
  <w:style w:type="paragraph" w:styleId="Ttulo2">
    <w:name w:val="heading 2"/>
    <w:basedOn w:val="Normal"/>
    <w:next w:val="Normal"/>
    <w:qFormat/>
    <w:pPr>
      <w:keepNext/>
      <w:tabs>
        <w:tab w:val="left" w:pos="6984"/>
        <w:tab w:val="left" w:pos="9031"/>
      </w:tabs>
      <w:suppressAutoHyphens/>
      <w:spacing w:before="120"/>
      <w:jc w:val="center"/>
      <w:outlineLvl w:val="1"/>
    </w:pPr>
    <w:rPr>
      <w:rFonts w:ascii="CG Times" w:hAnsi="CG Times"/>
      <w:strike/>
      <w:spacing w:val="-4"/>
      <w:sz w:val="22"/>
      <w:u w:val="single"/>
    </w:rPr>
  </w:style>
  <w:style w:type="paragraph" w:styleId="Ttulo3">
    <w:name w:val="heading 3"/>
    <w:basedOn w:val="Normal"/>
    <w:next w:val="Normal"/>
    <w:qFormat/>
    <w:pPr>
      <w:keepNext/>
      <w:tabs>
        <w:tab w:val="left" w:pos="6984"/>
        <w:tab w:val="left" w:pos="9031"/>
      </w:tabs>
      <w:suppressAutoHyphens/>
      <w:outlineLvl w:val="2"/>
    </w:pPr>
    <w:rPr>
      <w:rFonts w:ascii="CG Times" w:hAnsi="CG Times"/>
      <w:b/>
      <w:bCs/>
      <w:sz w:val="22"/>
      <w:szCs w:val="20"/>
    </w:rPr>
  </w:style>
  <w:style w:type="paragraph" w:styleId="Ttulo9">
    <w:name w:val="heading 9"/>
    <w:basedOn w:val="Normal"/>
    <w:next w:val="Normal"/>
    <w:qFormat/>
    <w:pPr>
      <w:keepNext/>
      <w:tabs>
        <w:tab w:val="left" w:pos="6984"/>
        <w:tab w:val="left" w:pos="9031"/>
      </w:tabs>
      <w:suppressAutoHyphens/>
      <w:jc w:val="center"/>
      <w:outlineLvl w:val="8"/>
    </w:pPr>
    <w:rPr>
      <w:rFonts w:ascii="CG Times" w:hAnsi="CG Times"/>
      <w:b/>
      <w:color w:val="0000FF"/>
      <w:spacing w:val="-3"/>
      <w:sz w:val="32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iedepgina">
    <w:name w:val="footer"/>
    <w:basedOn w:val="Normal"/>
    <w:pPr>
      <w:tabs>
        <w:tab w:val="center" w:pos="4153"/>
        <w:tab w:val="right" w:pos="8306"/>
      </w:tabs>
    </w:pPr>
    <w:rPr>
      <w:rFonts w:ascii="Univers" w:hAnsi="Univers"/>
      <w:szCs w:val="20"/>
    </w:rPr>
  </w:style>
  <w:style w:type="paragraph" w:styleId="Encabezado">
    <w:name w:val="header"/>
    <w:basedOn w:val="Normal"/>
    <w:link w:val="EncabezadoCar"/>
    <w:pPr>
      <w:tabs>
        <w:tab w:val="center" w:pos="4153"/>
        <w:tab w:val="right" w:pos="8306"/>
      </w:tabs>
    </w:pPr>
    <w:rPr>
      <w:rFonts w:ascii="Univers" w:hAnsi="Univers"/>
      <w:szCs w:val="20"/>
    </w:rPr>
  </w:style>
  <w:style w:type="paragraph" w:styleId="Sangra3detindependiente">
    <w:name w:val="Body Text Indent 3"/>
    <w:basedOn w:val="Normal"/>
    <w:pPr>
      <w:tabs>
        <w:tab w:val="left" w:pos="360"/>
        <w:tab w:val="left" w:pos="900"/>
        <w:tab w:val="left" w:pos="2160"/>
        <w:tab w:val="left" w:pos="2520"/>
        <w:tab w:val="left" w:pos="6984"/>
        <w:tab w:val="left" w:pos="9031"/>
      </w:tabs>
      <w:suppressAutoHyphens/>
      <w:ind w:left="810" w:hanging="450"/>
    </w:pPr>
    <w:rPr>
      <w:rFonts w:ascii="CG Times" w:hAnsi="CG Times"/>
      <w:spacing w:val="-4"/>
      <w:sz w:val="22"/>
      <w:szCs w:val="20"/>
    </w:rPr>
  </w:style>
  <w:style w:type="paragraph" w:styleId="Descripcin">
    <w:name w:val="caption"/>
    <w:basedOn w:val="Normal"/>
    <w:next w:val="Normal"/>
    <w:qFormat/>
    <w:rPr>
      <w:rFonts w:ascii="Univers" w:hAnsi="Univers"/>
      <w:spacing w:val="-4"/>
      <w:szCs w:val="20"/>
    </w:rPr>
  </w:style>
  <w:style w:type="character" w:styleId="Nmerodepgina">
    <w:name w:val="page number"/>
    <w:basedOn w:val="Fuentedeprrafopredeter"/>
    <w:qFormat/>
  </w:style>
  <w:style w:type="paragraph" w:styleId="Textocomentario">
    <w:name w:val="annotation text"/>
    <w:basedOn w:val="Normal"/>
    <w:link w:val="TextocomentarioCar"/>
    <w:semiHidden/>
    <w:rsid w:val="00DC6876"/>
    <w:pPr>
      <w:autoSpaceDE w:val="0"/>
      <w:autoSpaceDN w:val="0"/>
    </w:pPr>
    <w:rPr>
      <w:sz w:val="20"/>
      <w:szCs w:val="20"/>
      <w:lang w:val="de-DE" w:eastAsia="de-DE"/>
    </w:rPr>
  </w:style>
  <w:style w:type="paragraph" w:styleId="Textodeglobo">
    <w:name w:val="Balloon Text"/>
    <w:basedOn w:val="Normal"/>
    <w:semiHidden/>
    <w:rsid w:val="00DA4688"/>
    <w:rPr>
      <w:rFonts w:ascii="Tahoma" w:hAnsi="Tahoma" w:cs="Tahoma"/>
      <w:sz w:val="16"/>
      <w:szCs w:val="16"/>
    </w:rPr>
  </w:style>
  <w:style w:type="table" w:styleId="Tablaconcuadrcula">
    <w:name w:val="Table Grid"/>
    <w:basedOn w:val="Tablanormal"/>
    <w:uiPriority w:val="39"/>
    <w:rsid w:val="004A2E3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RJRj1t">
    <w:name w:val="RJ Rj 1t"/>
    <w:basedOn w:val="Normal"/>
    <w:rsid w:val="004227B6"/>
    <w:pPr>
      <w:tabs>
        <w:tab w:val="right" w:pos="1890"/>
        <w:tab w:val="left" w:pos="1980"/>
        <w:tab w:val="left" w:pos="5310"/>
      </w:tabs>
      <w:spacing w:after="200" w:line="276" w:lineRule="auto"/>
    </w:pPr>
    <w:rPr>
      <w:rFonts w:ascii="Arial Narrow" w:eastAsia="Calibri" w:hAnsi="Arial Narrow"/>
      <w:sz w:val="22"/>
      <w:szCs w:val="22"/>
    </w:rPr>
  </w:style>
  <w:style w:type="paragraph" w:customStyle="1" w:styleId="SectionHead">
    <w:name w:val="Section Head"/>
    <w:basedOn w:val="Normal"/>
    <w:rsid w:val="00E063E3"/>
    <w:pPr>
      <w:keepNext/>
      <w:pBdr>
        <w:top w:val="double" w:sz="6" w:space="1" w:color="auto"/>
      </w:pBdr>
      <w:tabs>
        <w:tab w:val="right" w:pos="2880"/>
        <w:tab w:val="left" w:pos="3060"/>
        <w:tab w:val="right" w:pos="6480"/>
        <w:tab w:val="left" w:pos="6660"/>
      </w:tabs>
      <w:spacing w:after="200" w:line="276" w:lineRule="auto"/>
    </w:pPr>
    <w:rPr>
      <w:rFonts w:ascii="Arial" w:eastAsia="Calibri" w:hAnsi="Arial"/>
      <w:b/>
      <w:sz w:val="22"/>
      <w:szCs w:val="22"/>
    </w:rPr>
  </w:style>
  <w:style w:type="paragraph" w:styleId="Prrafodelista">
    <w:name w:val="List Paragraph"/>
    <w:basedOn w:val="Normal"/>
    <w:uiPriority w:val="34"/>
    <w:qFormat/>
    <w:rsid w:val="00C61D45"/>
    <w:pPr>
      <w:ind w:left="720"/>
      <w:contextualSpacing/>
    </w:pPr>
    <w:rPr>
      <w:rFonts w:ascii="Univers" w:hAnsi="Univers"/>
      <w:szCs w:val="20"/>
    </w:rPr>
  </w:style>
  <w:style w:type="paragraph" w:styleId="HTMLconformatoprevio">
    <w:name w:val="HTML Preformatted"/>
    <w:basedOn w:val="Normal"/>
    <w:link w:val="HTMLconformatoprevioCar"/>
    <w:uiPriority w:val="99"/>
    <w:unhideWhenUsed/>
    <w:rsid w:val="00C7533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  <w:lang w:val="es-PE" w:eastAsia="es-PE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rsid w:val="00C7533B"/>
    <w:rPr>
      <w:rFonts w:ascii="Courier New" w:hAnsi="Courier New" w:cs="Courier New"/>
      <w:lang w:val="es-PE" w:eastAsia="es-PE"/>
    </w:rPr>
  </w:style>
  <w:style w:type="character" w:customStyle="1" w:styleId="Ttulo1Car">
    <w:name w:val="Título 1 Car"/>
    <w:aliases w:val="Applus+ T1 Car"/>
    <w:basedOn w:val="Fuentedeprrafopredeter"/>
    <w:link w:val="Ttulo1"/>
    <w:uiPriority w:val="9"/>
    <w:rsid w:val="00695BF4"/>
    <w:rPr>
      <w:rFonts w:ascii="CG Times" w:hAnsi="CG Times"/>
      <w:b/>
      <w:sz w:val="22"/>
      <w:lang w:val="en-GB" w:eastAsia="en-US"/>
    </w:rPr>
  </w:style>
  <w:style w:type="paragraph" w:styleId="Sangra2detindependiente">
    <w:name w:val="Body Text Indent 2"/>
    <w:basedOn w:val="Normal"/>
    <w:link w:val="Sangra2detindependienteCar"/>
    <w:rsid w:val="00C97397"/>
    <w:pPr>
      <w:spacing w:after="120" w:line="480" w:lineRule="auto"/>
      <w:ind w:left="283"/>
    </w:pPr>
  </w:style>
  <w:style w:type="character" w:customStyle="1" w:styleId="Sangra2detindependienteCar">
    <w:name w:val="Sangría 2 de t. independiente Car"/>
    <w:basedOn w:val="Fuentedeprrafopredeter"/>
    <w:link w:val="Sangra2detindependiente"/>
    <w:rsid w:val="00C97397"/>
    <w:rPr>
      <w:noProof/>
      <w:sz w:val="24"/>
      <w:szCs w:val="24"/>
      <w:lang w:val="en-GB" w:eastAsia="en-US"/>
    </w:rPr>
  </w:style>
  <w:style w:type="character" w:customStyle="1" w:styleId="EncabezadoCar">
    <w:name w:val="Encabezado Car"/>
    <w:basedOn w:val="Fuentedeprrafopredeter"/>
    <w:link w:val="Encabezado"/>
    <w:rsid w:val="00785389"/>
    <w:rPr>
      <w:rFonts w:ascii="Univers" w:hAnsi="Univers"/>
      <w:sz w:val="24"/>
      <w:lang w:val="en-GB" w:eastAsia="en-US"/>
    </w:rPr>
  </w:style>
  <w:style w:type="character" w:styleId="Refdecomentario">
    <w:name w:val="annotation reference"/>
    <w:basedOn w:val="Fuentedeprrafopredeter"/>
    <w:semiHidden/>
    <w:unhideWhenUsed/>
    <w:rsid w:val="00AC22A5"/>
    <w:rPr>
      <w:sz w:val="16"/>
      <w:szCs w:val="16"/>
    </w:rPr>
  </w:style>
  <w:style w:type="paragraph" w:styleId="Asuntodelcomentario">
    <w:name w:val="annotation subject"/>
    <w:basedOn w:val="Textocomentario"/>
    <w:next w:val="Textocomentario"/>
    <w:link w:val="AsuntodelcomentarioCar"/>
    <w:semiHidden/>
    <w:unhideWhenUsed/>
    <w:rsid w:val="00AC22A5"/>
    <w:pPr>
      <w:autoSpaceDE/>
      <w:autoSpaceDN/>
    </w:pPr>
    <w:rPr>
      <w:b/>
      <w:bCs/>
      <w:noProof/>
      <w:lang w:val="en-GB" w:eastAsia="en-US"/>
    </w:rPr>
  </w:style>
  <w:style w:type="character" w:customStyle="1" w:styleId="TextocomentarioCar">
    <w:name w:val="Texto comentario Car"/>
    <w:basedOn w:val="Fuentedeprrafopredeter"/>
    <w:link w:val="Textocomentario"/>
    <w:semiHidden/>
    <w:rsid w:val="00AC22A5"/>
    <w:rPr>
      <w:lang w:val="de-DE" w:eastAsia="de-DE"/>
    </w:rPr>
  </w:style>
  <w:style w:type="character" w:customStyle="1" w:styleId="AsuntodelcomentarioCar">
    <w:name w:val="Asunto del comentario Car"/>
    <w:basedOn w:val="TextocomentarioCar"/>
    <w:link w:val="Asuntodelcomentario"/>
    <w:semiHidden/>
    <w:rsid w:val="00AC22A5"/>
    <w:rPr>
      <w:b/>
      <w:bCs/>
      <w:noProof/>
      <w:lang w:val="en-GB"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66413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892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195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437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964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817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973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260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647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376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jpeg"/><Relationship Id="rId18" Type="http://schemas.openxmlformats.org/officeDocument/2006/relationships/header" Target="header2.xml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6.jpeg"/><Relationship Id="rId17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header" Target="header1.xml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5.jpeg"/><Relationship Id="rId5" Type="http://schemas.openxmlformats.org/officeDocument/2006/relationships/webSettings" Target="webSettings.xml"/><Relationship Id="rId15" Type="http://schemas.openxmlformats.org/officeDocument/2006/relationships/image" Target="media/image9.jpeg"/><Relationship Id="rId10" Type="http://schemas.openxmlformats.org/officeDocument/2006/relationships/image" Target="media/image4.png"/><Relationship Id="rId19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jpe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11.jpeg"/><Relationship Id="rId1" Type="http://schemas.openxmlformats.org/officeDocument/2006/relationships/image" Target="media/image10.jpe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12.jpeg"/><Relationship Id="rId1" Type="http://schemas.openxmlformats.org/officeDocument/2006/relationships/image" Target="media/image10.jpe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D:\SATEL\9.%20Plantillas%20personalizadas%20de%20Office\Rutinas%20SATEL%20-%20Ver3.0-Pluz\Atenci&#243;n%20sin%20reforma\Rutinas-ASR-Fachada-a&#233;reo-APPLUS01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2BC71424-C824-4C5A-AF20-5BADE8FD295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Rutinas-ASR-Fachada-aéreo-APPLUS01.dotx</Template>
  <TotalTime>256</TotalTime>
  <Pages>9</Pages>
  <Words>626</Words>
  <Characters>3443</Characters>
  <Application>Microsoft Office Word</Application>
  <DocSecurity>0</DocSecurity>
  <Lines>28</Lines>
  <Paragraphs>8</Paragraphs>
  <ScaleCrop>false</ScaleCrop>
  <HeadingPairs>
    <vt:vector size="6" baseType="variant">
      <vt:variant>
        <vt:lpstr>Título</vt:lpstr>
      </vt:variant>
      <vt:variant>
        <vt:i4>1</vt:i4>
      </vt:variant>
      <vt:variant>
        <vt:lpstr>Titolo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3" baseType="lpstr">
      <vt:lpstr>Client:  Al-Zahem International Group</vt:lpstr>
      <vt:lpstr>Client:  Al-Zahem International Group</vt:lpstr>
      <vt:lpstr>Client:  Al-Zahem International Group</vt:lpstr>
    </vt:vector>
  </TitlesOfParts>
  <Company>Velosi Europe</Company>
  <LinksUpToDate>false</LinksUpToDate>
  <CharactersWithSpaces>4061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Client:  Al-Zahem International Group</dc:title>
  <dc:creator>User</dc:creator>
  <cp:lastModifiedBy>Jairo Gamarra</cp:lastModifiedBy>
  <cp:revision>28</cp:revision>
  <cp:lastPrinted>2025-04-28T03:51:00Z</cp:lastPrinted>
  <dcterms:created xsi:type="dcterms:W3CDTF">2025-03-27T03:54:00Z</dcterms:created>
  <dcterms:modified xsi:type="dcterms:W3CDTF">2025-09-21T07:39:00Z</dcterms:modified>
</cp:coreProperties>
</file>